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77D" w:rsidRPr="000D6614" w:rsidRDefault="008D477D" w:rsidP="004F7FB0">
      <w:pPr>
        <w:pStyle w:val="StylKurzvaernPed24b"/>
        <w:spacing w:before="0"/>
        <w:rPr>
          <w:b w:val="0"/>
          <w:sz w:val="22"/>
          <w:szCs w:val="22"/>
        </w:rPr>
      </w:pPr>
      <w:r w:rsidRPr="000D6614">
        <w:rPr>
          <w:color w:val="FF0000"/>
          <w:sz w:val="22"/>
          <w:szCs w:val="22"/>
        </w:rPr>
        <w:t>1.</w:t>
      </w:r>
      <w:r w:rsidRPr="000D6614">
        <w:rPr>
          <w:sz w:val="22"/>
          <w:szCs w:val="22"/>
        </w:rPr>
        <w:t>Úloha č.1</w:t>
      </w:r>
      <w:r w:rsidRPr="000D6614">
        <w:rPr>
          <w:b w:val="0"/>
          <w:sz w:val="22"/>
          <w:szCs w:val="22"/>
        </w:rPr>
        <w:t xml:space="preserve">: </w:t>
      </w:r>
      <w:r w:rsidRPr="000D6614">
        <w:rPr>
          <w:sz w:val="22"/>
          <w:szCs w:val="22"/>
        </w:rPr>
        <w:t>Textový súbor – načítanie znakov zo súboru</w:t>
      </w:r>
      <w:r w:rsidRPr="000D6614">
        <w:rPr>
          <w:b w:val="0"/>
          <w:sz w:val="22"/>
          <w:szCs w:val="22"/>
        </w:rPr>
        <w:t xml:space="preserve"> </w:t>
      </w:r>
    </w:p>
    <w:p w:rsidR="008D477D" w:rsidRDefault="008D477D" w:rsidP="004F7FB0">
      <w:pPr>
        <w:ind w:firstLine="283"/>
      </w:pPr>
      <w:r>
        <w:t xml:space="preserve">  </w:t>
      </w:r>
      <w:r w:rsidRPr="00331AEA">
        <w:t xml:space="preserve">Vysvetlite postupnosť činností počítača a im odpovedajúce príkazy v </w:t>
      </w:r>
      <w:r>
        <w:t>jazyku C</w:t>
      </w:r>
    </w:p>
    <w:p w:rsidR="008D477D" w:rsidRPr="00331AEA" w:rsidRDefault="008D477D" w:rsidP="004F7FB0">
      <w:r>
        <w:t xml:space="preserve">   </w:t>
      </w:r>
      <w:r w:rsidRPr="00331AEA">
        <w:t xml:space="preserve"> pri načítavaní údajov z textového súboru.</w:t>
      </w:r>
    </w:p>
    <w:p w:rsidR="008D477D" w:rsidRPr="00606B98" w:rsidRDefault="008D477D" w:rsidP="004F7FB0">
      <w:pPr>
        <w:rPr>
          <w:i/>
        </w:rPr>
      </w:pPr>
      <w:r w:rsidRPr="00606B98">
        <w:rPr>
          <w:i/>
        </w:rPr>
        <w:t>Príklad</w:t>
      </w:r>
    </w:p>
    <w:p w:rsidR="008D477D" w:rsidRDefault="008D477D" w:rsidP="004F7FB0">
      <w:pPr>
        <w:ind w:firstLine="283"/>
      </w:pPr>
      <w:r>
        <w:t xml:space="preserve">  </w:t>
      </w:r>
      <w:r w:rsidRPr="00FF2707">
        <w:t xml:space="preserve">Napíšte program, pomocou ktorého </w:t>
      </w:r>
      <w:r>
        <w:t xml:space="preserve">načítate údaje z textového súboru </w:t>
      </w:r>
      <w:r w:rsidRPr="00606B98">
        <w:rPr>
          <w:b/>
          <w:i/>
        </w:rPr>
        <w:t>slova.txt</w:t>
      </w:r>
      <w:r w:rsidRPr="00FF2707">
        <w:t xml:space="preserve"> </w:t>
      </w:r>
      <w:r>
        <w:t>do počítača. Z</w:t>
      </w:r>
      <w:r w:rsidRPr="00FF2707">
        <w:t>ist</w:t>
      </w:r>
      <w:r>
        <w:t>i</w:t>
      </w:r>
      <w:r w:rsidRPr="00FF2707">
        <w:t xml:space="preserve">te počet znakov „i </w:t>
      </w:r>
      <w:r>
        <w:t>„</w:t>
      </w:r>
      <w:r w:rsidRPr="00FF2707">
        <w:t xml:space="preserve">v </w:t>
      </w:r>
      <w:r>
        <w:t>tomto</w:t>
      </w:r>
      <w:r w:rsidRPr="00FF2707">
        <w:t xml:space="preserve"> súbore </w:t>
      </w:r>
      <w:r w:rsidRPr="000065A7">
        <w:t>a</w:t>
      </w:r>
      <w:r>
        <w:t> výsledok vypíšte na obrazovku. N</w:t>
      </w:r>
      <w:r w:rsidRPr="000065A7">
        <w:t>ahraďte</w:t>
      </w:r>
      <w:r w:rsidRPr="00FF2707">
        <w:t xml:space="preserve"> všetky znaky „i“ veľkým písmenom „I“.</w:t>
      </w:r>
      <w:r>
        <w:t xml:space="preserve"> Vypíšte takto zmenený súbor na obrazovku.</w:t>
      </w:r>
    </w:p>
    <w:p w:rsidR="008D477D" w:rsidRPr="000D6614" w:rsidRDefault="008D477D" w:rsidP="004F7FB0">
      <w:pPr>
        <w:ind w:firstLine="283"/>
        <w:rPr>
          <w:b/>
        </w:rPr>
      </w:pPr>
      <w:r w:rsidRPr="000D6614">
        <w:rPr>
          <w:b/>
        </w:rPr>
        <w:t xml:space="preserve">Úloha č.2: </w:t>
      </w:r>
    </w:p>
    <w:p w:rsidR="008D477D" w:rsidRDefault="008D477D" w:rsidP="004F7FB0">
      <w:pPr>
        <w:numPr>
          <w:ilvl w:val="0"/>
          <w:numId w:val="6"/>
        </w:numPr>
        <w:ind w:left="0"/>
      </w:pPr>
      <w:r>
        <w:t>Graficky spracujte výsledky súťaže v triatlone. Tabuľka s údajmi a náhľady vzorových grafov sa nachádzajú na prvom liste súboru</w:t>
      </w:r>
      <w:r w:rsidRPr="00CF5826">
        <w:rPr>
          <w:i/>
        </w:rPr>
        <w:t xml:space="preserve"> </w:t>
      </w:r>
      <w:r w:rsidRPr="00C86EF4">
        <w:rPr>
          <w:b/>
          <w:i/>
        </w:rPr>
        <w:t>triatlon.xlsx</w:t>
      </w:r>
      <w:r w:rsidRPr="00CF5826">
        <w:rPr>
          <w:i/>
        </w:rPr>
        <w:t>.</w:t>
      </w:r>
      <w:r>
        <w:t xml:space="preserve"> </w:t>
      </w:r>
      <w:r>
        <w:br/>
        <w:t>Úlohy:</w:t>
      </w:r>
    </w:p>
    <w:p w:rsidR="008D477D" w:rsidRDefault="008D477D" w:rsidP="004F7FB0">
      <w:pPr>
        <w:pStyle w:val="Odsekzoznamu"/>
        <w:numPr>
          <w:ilvl w:val="1"/>
          <w:numId w:val="7"/>
        </w:numPr>
        <w:ind w:left="0"/>
        <w:jc w:val="left"/>
      </w:pPr>
      <w:r>
        <w:t xml:space="preserve">Vytvorte graf  č. 1 porovnávajúci časy pretekárov v jednotlivých disciplínach. </w:t>
      </w:r>
    </w:p>
    <w:p w:rsidR="008D477D" w:rsidRDefault="008D477D" w:rsidP="004F7FB0">
      <w:pPr>
        <w:pStyle w:val="Odsekzoznamu"/>
        <w:numPr>
          <w:ilvl w:val="1"/>
          <w:numId w:val="7"/>
        </w:numPr>
        <w:ind w:left="0"/>
        <w:jc w:val="left"/>
      </w:pPr>
      <w:r>
        <w:t xml:space="preserve">Vytvorte graf  č. 2 znázorňujúci celkové dosiahnuté časy u jednotlivých pretekárov. </w:t>
      </w:r>
    </w:p>
    <w:p w:rsidR="008D477D" w:rsidRDefault="008D477D" w:rsidP="004F7FB0">
      <w:pPr>
        <w:ind w:hanging="283"/>
      </w:pPr>
      <w:r>
        <w:t xml:space="preserve">Obidva grafy popíšte a sformátujte podľa vzoru a umiestnite na samostatné listy. </w:t>
      </w:r>
    </w:p>
    <w:p w:rsidR="008D477D" w:rsidRDefault="008D477D" w:rsidP="004F7FB0">
      <w:pPr>
        <w:numPr>
          <w:ilvl w:val="0"/>
          <w:numId w:val="8"/>
        </w:numPr>
        <w:ind w:left="0" w:hanging="357"/>
      </w:pPr>
      <w:r w:rsidRPr="00851541">
        <w:t xml:space="preserve">Identifikujte v operačnom systéme bežiaci proces editora pomocou ktorého ste vytvorili </w:t>
      </w:r>
      <w:r>
        <w:t>grafy</w:t>
      </w:r>
      <w:r w:rsidRPr="00851541">
        <w:t>. Ako ukončí</w:t>
      </w:r>
      <w:r>
        <w:t>t</w:t>
      </w:r>
      <w:r w:rsidRPr="00851541">
        <w:t>e bežiaci proces?</w:t>
      </w:r>
    </w:p>
    <w:p w:rsidR="008D477D" w:rsidRDefault="008D477D" w:rsidP="004F7FB0">
      <w:pPr>
        <w:numPr>
          <w:ilvl w:val="0"/>
          <w:numId w:val="8"/>
        </w:numPr>
        <w:ind w:left="0" w:hanging="357"/>
      </w:pPr>
      <w:r w:rsidRPr="006E4C22">
        <w:t>Vysvetlite pojem autorské právo a vymenujte najčastejšie dôvody a prípady jeho porušovania.</w:t>
      </w:r>
    </w:p>
    <w:p w:rsidR="008D477D" w:rsidRPr="000D47B0" w:rsidRDefault="008D477D" w:rsidP="004F7FB0">
      <w:pPr>
        <w:numPr>
          <w:ilvl w:val="0"/>
          <w:numId w:val="8"/>
        </w:numPr>
        <w:ind w:left="0" w:hanging="357"/>
      </w:pPr>
      <w:r w:rsidRPr="000D47B0">
        <w:t>Konkrétne pomôcky:</w:t>
      </w:r>
    </w:p>
    <w:p w:rsidR="008D477D" w:rsidRDefault="008D477D" w:rsidP="004F7FB0">
      <w:pPr>
        <w:ind w:firstLine="360"/>
        <w:rPr>
          <w:b/>
          <w:i/>
        </w:rPr>
      </w:pPr>
      <w:r w:rsidRPr="00331AEA">
        <w:t xml:space="preserve">textový súbor </w:t>
      </w:r>
      <w:r>
        <w:rPr>
          <w:b/>
          <w:i/>
        </w:rPr>
        <w:t>slova</w:t>
      </w:r>
      <w:r w:rsidRPr="00C415CB">
        <w:rPr>
          <w:b/>
          <w:i/>
        </w:rPr>
        <w:t>.txt</w:t>
      </w:r>
    </w:p>
    <w:p w:rsidR="008D477D" w:rsidRDefault="008D477D" w:rsidP="004F7FB0">
      <w:pPr>
        <w:ind w:firstLine="360"/>
        <w:rPr>
          <w:b/>
          <w:i/>
        </w:rPr>
      </w:pPr>
      <w:r>
        <w:t xml:space="preserve">súbor s tabuľkou </w:t>
      </w:r>
      <w:r w:rsidRPr="00C86EF4">
        <w:rPr>
          <w:b/>
          <w:i/>
        </w:rPr>
        <w:t>triatlon.xlsx</w:t>
      </w:r>
    </w:p>
    <w:p w:rsidR="008D477D" w:rsidRDefault="008D477D" w:rsidP="004F7FB0">
      <w:pPr>
        <w:ind w:firstLine="360"/>
        <w:rPr>
          <w:b/>
          <w:i/>
        </w:rPr>
      </w:pPr>
    </w:p>
    <w:p w:rsidR="008D477D" w:rsidRPr="0039440E" w:rsidRDefault="008D477D" w:rsidP="004F7FB0">
      <w:pPr>
        <w:rPr>
          <w:bCs/>
        </w:rPr>
      </w:pPr>
      <w:r w:rsidRPr="000D47B0">
        <w:rPr>
          <w:b/>
          <w:color w:val="FF0000"/>
        </w:rPr>
        <w:t>2.</w:t>
      </w:r>
      <w:r w:rsidRPr="000D47B0">
        <w:rPr>
          <w:b/>
        </w:rPr>
        <w:t>Úloha č.1:</w:t>
      </w:r>
      <w:r>
        <w:t xml:space="preserve"> </w:t>
      </w:r>
      <w:r w:rsidRPr="000D6614">
        <w:rPr>
          <w:b/>
        </w:rPr>
        <w:t>Podmienený príkaz – vnorené podmienky</w:t>
      </w:r>
    </w:p>
    <w:p w:rsidR="008D477D" w:rsidRPr="00537CD3" w:rsidRDefault="008D477D" w:rsidP="004F7FB0">
      <w:pPr>
        <w:pStyle w:val="odsek1"/>
        <w:spacing w:before="0" w:after="0"/>
        <w:ind w:firstLine="283"/>
        <w:jc w:val="left"/>
      </w:pPr>
      <w:r w:rsidRPr="00537CD3">
        <w:t xml:space="preserve">Vysvetlite kedy je potrebné použiť vnorené podmienky v algoritme. Prečo </w:t>
      </w:r>
      <w:r>
        <w:t>nie je možné vždy</w:t>
      </w:r>
      <w:r w:rsidRPr="00537CD3">
        <w:t xml:space="preserve"> použiť príkaz viacnásobného vetvenia ?</w:t>
      </w:r>
    </w:p>
    <w:p w:rsidR="008D477D" w:rsidRPr="00E74399" w:rsidRDefault="008D477D" w:rsidP="004F7FB0">
      <w:pPr>
        <w:ind w:firstLine="284"/>
        <w:rPr>
          <w:i/>
          <w:szCs w:val="20"/>
          <w:lang w:eastAsia="en-US"/>
        </w:rPr>
      </w:pPr>
      <w:r w:rsidRPr="00005C52">
        <w:rPr>
          <w:i/>
          <w:szCs w:val="20"/>
          <w:lang w:eastAsia="en-US"/>
        </w:rPr>
        <w:t>Príklad</w:t>
      </w:r>
    </w:p>
    <w:p w:rsidR="008D477D" w:rsidRPr="00537CD3" w:rsidRDefault="008D477D" w:rsidP="004F7FB0">
      <w:pPr>
        <w:pStyle w:val="cislovanie"/>
        <w:numPr>
          <w:ilvl w:val="0"/>
          <w:numId w:val="0"/>
        </w:numPr>
        <w:ind w:firstLine="283"/>
        <w:jc w:val="left"/>
        <w:rPr>
          <w:b/>
        </w:rPr>
      </w:pPr>
      <w:r>
        <w:t xml:space="preserve">  Napíšte program </w:t>
      </w:r>
      <w:r w:rsidRPr="00537CD3">
        <w:t>na určovanie BMI indexu človeka. Program načíta hmotnosť človeka v kg a výšku v m. Potom vypočíta BMI index podľa vzorca</w:t>
      </w:r>
    </w:p>
    <w:p w:rsidR="008D477D" w:rsidRPr="00537CD3" w:rsidRDefault="008D477D" w:rsidP="004F7FB0">
      <w:pPr>
        <w:pStyle w:val="Zarkazkladnhotextu"/>
        <w:ind w:left="0" w:firstLine="424"/>
        <w:jc w:val="left"/>
      </w:pPr>
      <w:r w:rsidRPr="00537CD3">
        <w:rPr>
          <w:position w:val="-30"/>
        </w:rPr>
        <w:object w:dxaOrig="17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.5pt;height:33.75pt" o:ole="">
            <v:imagedata r:id="rId7" o:title=""/>
          </v:shape>
          <o:OLEObject Type="Embed" ProgID="Equation.3" ShapeID="_x0000_i1025" DrawAspect="Content" ObjectID="_1524753374" r:id="rId8"/>
        </w:object>
      </w:r>
    </w:p>
    <w:p w:rsidR="008D477D" w:rsidRDefault="008D477D" w:rsidP="004F7FB0">
      <w:pPr>
        <w:pStyle w:val="Zarkazkladnhotextu"/>
        <w:ind w:left="0"/>
        <w:jc w:val="left"/>
      </w:pPr>
      <w:r w:rsidRPr="00537CD3">
        <w:t>kde hmotnosť sa udáva v kilogramoch a výška v metroch. Program nech vypíše, či máte</w:t>
      </w:r>
      <w:r>
        <w:t>:</w:t>
      </w:r>
      <w:r w:rsidRPr="00537CD3">
        <w:t xml:space="preserve"> </w:t>
      </w:r>
    </w:p>
    <w:p w:rsidR="008D477D" w:rsidRPr="00537CD3" w:rsidRDefault="008D477D" w:rsidP="004F7FB0">
      <w:pPr>
        <w:pStyle w:val="Zarkazkladnhotextu"/>
        <w:numPr>
          <w:ilvl w:val="0"/>
          <w:numId w:val="24"/>
        </w:numPr>
        <w:ind w:left="0"/>
        <w:jc w:val="left"/>
      </w:pPr>
      <w:r w:rsidRPr="00537CD3">
        <w:t>podváhu (BMI &lt; 18,5),</w:t>
      </w:r>
    </w:p>
    <w:p w:rsidR="008D477D" w:rsidRPr="00537CD3" w:rsidRDefault="008D477D" w:rsidP="004F7FB0">
      <w:pPr>
        <w:pStyle w:val="Zarkazkladnhotextu"/>
        <w:numPr>
          <w:ilvl w:val="0"/>
          <w:numId w:val="24"/>
        </w:numPr>
        <w:ind w:left="0"/>
        <w:jc w:val="left"/>
      </w:pPr>
      <w:r w:rsidRPr="00537CD3">
        <w:t>normálnu hmotnosť (18,5&lt;=BMI&lt;25,0),</w:t>
      </w:r>
    </w:p>
    <w:p w:rsidR="008D477D" w:rsidRPr="00537CD3" w:rsidRDefault="008D477D" w:rsidP="004F7FB0">
      <w:pPr>
        <w:pStyle w:val="Zarkazkladnhotextu"/>
        <w:numPr>
          <w:ilvl w:val="0"/>
          <w:numId w:val="24"/>
        </w:numPr>
        <w:ind w:left="0"/>
        <w:jc w:val="left"/>
      </w:pPr>
      <w:r w:rsidRPr="00537CD3">
        <w:t>nadváhu (25,0&lt;=BMI&lt;30,0),</w:t>
      </w:r>
    </w:p>
    <w:p w:rsidR="008D477D" w:rsidRDefault="008D477D" w:rsidP="004F7FB0">
      <w:pPr>
        <w:pStyle w:val="Zarkazkladnhotextu"/>
        <w:numPr>
          <w:ilvl w:val="0"/>
          <w:numId w:val="24"/>
        </w:numPr>
        <w:ind w:left="0"/>
        <w:jc w:val="left"/>
      </w:pPr>
      <w:r w:rsidRPr="00537CD3">
        <w:t>obezitu (BMI&gt;30,0).</w:t>
      </w:r>
    </w:p>
    <w:p w:rsidR="008D477D" w:rsidRDefault="008D477D" w:rsidP="004F7FB0">
      <w:pPr>
        <w:pStyle w:val="Zarkazkladnhotextu"/>
        <w:ind w:left="0"/>
        <w:jc w:val="left"/>
      </w:pPr>
      <w:r>
        <w:t>Pri riešení úlohy využite vnorené podmienky</w:t>
      </w:r>
      <w:r w:rsidRPr="00537CD3">
        <w:t xml:space="preserve">: </w:t>
      </w:r>
    </w:p>
    <w:p w:rsidR="008D477D" w:rsidRDefault="008D477D" w:rsidP="004F7FB0">
      <w:pPr>
        <w:pStyle w:val="Zarkazkladnhotextu"/>
        <w:ind w:left="0"/>
        <w:jc w:val="left"/>
      </w:pPr>
      <w:r w:rsidRPr="000D6614">
        <w:rPr>
          <w:b/>
        </w:rPr>
        <w:t>Úloha č.2</w:t>
      </w:r>
      <w:r w:rsidRPr="00D53B11">
        <w:t xml:space="preserve">: </w:t>
      </w:r>
    </w:p>
    <w:p w:rsidR="008D477D" w:rsidRPr="00443D34" w:rsidRDefault="008D477D" w:rsidP="004F7FB0">
      <w:pPr>
        <w:numPr>
          <w:ilvl w:val="0"/>
          <w:numId w:val="4"/>
        </w:numPr>
        <w:ind w:left="0"/>
      </w:pPr>
      <w:r w:rsidRPr="00443D34">
        <w:t xml:space="preserve">Spracujte informácie o stave životného prostredia za prvý polrok roku 2012 v okolí Košíc pre potreby radnice. Tabuľka s údajmi a náhľad vzorového grafu sa nachádza </w:t>
      </w:r>
      <w:r>
        <w:br/>
      </w:r>
      <w:r w:rsidRPr="00443D34">
        <w:t xml:space="preserve">na prvom liste súboru </w:t>
      </w:r>
      <w:r w:rsidRPr="00082B91">
        <w:rPr>
          <w:b/>
          <w:i/>
        </w:rPr>
        <w:t>stav_ovzdušia.xlsx</w:t>
      </w:r>
      <w:r w:rsidRPr="00443D34">
        <w:rPr>
          <w:i/>
        </w:rPr>
        <w:t>.</w:t>
      </w:r>
      <w:r w:rsidRPr="00443D34">
        <w:br/>
        <w:t>Úlohy:</w:t>
      </w:r>
    </w:p>
    <w:p w:rsidR="008D477D" w:rsidRPr="00443D34" w:rsidRDefault="008D477D" w:rsidP="004F7FB0">
      <w:pPr>
        <w:numPr>
          <w:ilvl w:val="1"/>
          <w:numId w:val="5"/>
        </w:numPr>
        <w:ind w:left="0"/>
      </w:pPr>
      <w:r w:rsidRPr="00443D34">
        <w:t xml:space="preserve">Doplňte tabuľku o potrebné funkcie a výsledné hodnoty zobrazte zaokrúhlené na dve desatinné miesta. </w:t>
      </w:r>
    </w:p>
    <w:p w:rsidR="008D477D" w:rsidRDefault="008D477D" w:rsidP="004F7FB0">
      <w:pPr>
        <w:numPr>
          <w:ilvl w:val="1"/>
          <w:numId w:val="5"/>
        </w:numPr>
        <w:ind w:left="0"/>
      </w:pPr>
      <w:r w:rsidRPr="00443D34">
        <w:t>Vytvorte graf znázorňujúci Množstvo CO (mg/m</w:t>
      </w:r>
      <w:r w:rsidRPr="00443D34">
        <w:rPr>
          <w:vertAlign w:val="superscript"/>
        </w:rPr>
        <w:t>3</w:t>
      </w:r>
      <w:r w:rsidRPr="00443D34">
        <w:t>) namerané v ovzduší v prvom polroku 2012. Typ grafu zvoľte podľa vzoru v prílohe. Graf popíšte, sformátujte podľa vzoru a umiestnite na samostatný list.</w:t>
      </w:r>
    </w:p>
    <w:p w:rsidR="008D477D" w:rsidRDefault="008D477D" w:rsidP="004F7FB0">
      <w:pPr>
        <w:numPr>
          <w:ilvl w:val="0"/>
          <w:numId w:val="5"/>
        </w:numPr>
        <w:ind w:left="0"/>
        <w:rPr>
          <w:i/>
        </w:rPr>
      </w:pPr>
      <w:r>
        <w:t>Upravený súbor</w:t>
      </w:r>
      <w:r w:rsidRPr="00082B91">
        <w:t xml:space="preserve"> </w:t>
      </w:r>
      <w:r>
        <w:t xml:space="preserve">s tabuľkou </w:t>
      </w:r>
      <w:r w:rsidRPr="00082B91">
        <w:t xml:space="preserve">odošlite v prílohe e-mailu na adresu </w:t>
      </w:r>
      <w:bookmarkStart w:id="0" w:name="_GoBack"/>
      <w:bookmarkEnd w:id="0"/>
      <w:r w:rsidRPr="008C57C4">
        <w:rPr>
          <w:i/>
        </w:rPr>
        <w:t>gym@gymgl.sk</w:t>
      </w:r>
    </w:p>
    <w:p w:rsidR="008D477D" w:rsidRDefault="008D477D" w:rsidP="004F7FB0">
      <w:pPr>
        <w:numPr>
          <w:ilvl w:val="0"/>
          <w:numId w:val="5"/>
        </w:numPr>
        <w:ind w:left="0"/>
      </w:pPr>
      <w:r w:rsidRPr="00576846">
        <w:t>Popíšte prínosy i negatíva budovania informačnej spoločnosti</w:t>
      </w:r>
      <w:r>
        <w:t>.</w:t>
      </w:r>
    </w:p>
    <w:p w:rsidR="008D477D" w:rsidRPr="000D47B0" w:rsidRDefault="008D477D" w:rsidP="004F7FB0">
      <w:pPr>
        <w:numPr>
          <w:ilvl w:val="0"/>
          <w:numId w:val="5"/>
        </w:numPr>
        <w:ind w:left="0"/>
      </w:pPr>
      <w:r w:rsidRPr="000D47B0">
        <w:t>Konkrétne pomôcky:</w:t>
      </w:r>
    </w:p>
    <w:p w:rsidR="008D477D" w:rsidRDefault="008D477D" w:rsidP="004F7FB0">
      <w:pPr>
        <w:ind w:firstLine="360"/>
        <w:rPr>
          <w:b/>
          <w:i/>
        </w:rPr>
      </w:pPr>
      <w:r w:rsidRPr="00331AEA">
        <w:t xml:space="preserve">súbor </w:t>
      </w:r>
      <w:r>
        <w:t xml:space="preserve">s tabuľkou </w:t>
      </w:r>
      <w:r w:rsidRPr="00082B91">
        <w:rPr>
          <w:b/>
          <w:i/>
        </w:rPr>
        <w:t>stav_ovzdušia.xlsx</w:t>
      </w:r>
    </w:p>
    <w:p w:rsidR="00FE321C" w:rsidRDefault="00FE321C" w:rsidP="004F7FB0">
      <w:pPr>
        <w:ind w:firstLine="360"/>
        <w:rPr>
          <w:b/>
          <w:i/>
        </w:rPr>
      </w:pPr>
    </w:p>
    <w:p w:rsidR="00FE321C" w:rsidRDefault="00FE321C" w:rsidP="004F7FB0">
      <w:pPr>
        <w:ind w:firstLine="360"/>
        <w:rPr>
          <w:b/>
          <w:i/>
        </w:rPr>
      </w:pPr>
    </w:p>
    <w:p w:rsidR="00FE321C" w:rsidRDefault="00FE321C" w:rsidP="004F7FB0">
      <w:pPr>
        <w:ind w:firstLine="360"/>
        <w:rPr>
          <w:b/>
          <w:i/>
        </w:rPr>
      </w:pPr>
    </w:p>
    <w:p w:rsidR="008D477D" w:rsidRDefault="008D477D" w:rsidP="004F7FB0">
      <w:pPr>
        <w:ind w:firstLine="360"/>
        <w:rPr>
          <w:b/>
          <w:i/>
        </w:rPr>
      </w:pPr>
    </w:p>
    <w:p w:rsidR="008D477D" w:rsidRPr="000D6614" w:rsidRDefault="008D477D" w:rsidP="004F7FB0">
      <w:pPr>
        <w:rPr>
          <w:b/>
        </w:rPr>
      </w:pPr>
      <w:r w:rsidRPr="000D47B0">
        <w:rPr>
          <w:b/>
          <w:color w:val="FF0000"/>
        </w:rPr>
        <w:t>3.</w:t>
      </w:r>
      <w:r w:rsidRPr="000D47B0">
        <w:rPr>
          <w:b/>
        </w:rPr>
        <w:t>Úloha č.1</w:t>
      </w:r>
      <w:r w:rsidRPr="008A76D1">
        <w:t xml:space="preserve"> </w:t>
      </w:r>
      <w:r w:rsidRPr="000D6614">
        <w:rPr>
          <w:b/>
        </w:rPr>
        <w:t>Základy – logická premenná</w:t>
      </w:r>
    </w:p>
    <w:p w:rsidR="008D477D" w:rsidRPr="008A76D1" w:rsidRDefault="008D477D" w:rsidP="004F7FB0">
      <w:pPr>
        <w:pStyle w:val="Zarkazkladnhotextu"/>
        <w:tabs>
          <w:tab w:val="num" w:pos="284"/>
        </w:tabs>
        <w:ind w:left="0" w:firstLine="284"/>
        <w:jc w:val="left"/>
      </w:pPr>
      <w:r w:rsidRPr="008A76D1">
        <w:tab/>
        <w:t>Vysvetlite pojmy: logická premenná, hodnoty logickej premennej</w:t>
      </w:r>
    </w:p>
    <w:p w:rsidR="008D477D" w:rsidRPr="008A76D1" w:rsidRDefault="008D477D" w:rsidP="004F7FB0">
      <w:pPr>
        <w:ind w:firstLine="284"/>
        <w:rPr>
          <w:i/>
        </w:rPr>
      </w:pPr>
      <w:r w:rsidRPr="008A76D1">
        <w:rPr>
          <w:i/>
        </w:rPr>
        <w:t>Príklad</w:t>
      </w:r>
    </w:p>
    <w:p w:rsidR="008D477D" w:rsidRPr="008A76D1" w:rsidRDefault="008D477D" w:rsidP="004F7FB0">
      <w:pPr>
        <w:pStyle w:val="Zarkazkladnhotextu"/>
        <w:tabs>
          <w:tab w:val="num" w:pos="284"/>
        </w:tabs>
        <w:ind w:left="0" w:firstLine="284"/>
        <w:jc w:val="left"/>
      </w:pPr>
      <w:r w:rsidRPr="008A76D1">
        <w:t>Napíšte program, pomocou ktorého načítate na vstupe celé číslo</w:t>
      </w:r>
      <w:r>
        <w:t xml:space="preserve"> C</w:t>
      </w:r>
      <w:r w:rsidRPr="008A76D1">
        <w:t>. Vytvorte nasled</w:t>
      </w:r>
      <w:r>
        <w:t>ujúce</w:t>
      </w:r>
      <w:r w:rsidRPr="008A76D1">
        <w:t xml:space="preserve"> logické premenné a ich hodnoty vypíšte na obrazovku</w:t>
      </w:r>
    </w:p>
    <w:p w:rsidR="008D477D" w:rsidRPr="008A76D1" w:rsidRDefault="008D477D" w:rsidP="004F7FB0">
      <w:pPr>
        <w:pStyle w:val="Zarkazkladnhotextu"/>
        <w:numPr>
          <w:ilvl w:val="0"/>
          <w:numId w:val="27"/>
        </w:numPr>
        <w:ind w:left="0"/>
        <w:jc w:val="left"/>
      </w:pPr>
      <w:r w:rsidRPr="008A76D1">
        <w:t>JE</w:t>
      </w:r>
      <w:r>
        <w:t>KLADNE</w:t>
      </w:r>
      <w:r w:rsidRPr="008A76D1">
        <w:t xml:space="preserve">, v ktorej bude uložený výsledok overenia, či dané číslo je </w:t>
      </w:r>
      <w:r>
        <w:t>kladné,</w:t>
      </w:r>
    </w:p>
    <w:p w:rsidR="008D477D" w:rsidRDefault="008D477D" w:rsidP="004F7FB0">
      <w:pPr>
        <w:pStyle w:val="Zarkazkladnhotextu"/>
        <w:numPr>
          <w:ilvl w:val="0"/>
          <w:numId w:val="27"/>
        </w:numPr>
        <w:ind w:left="0"/>
        <w:jc w:val="left"/>
      </w:pPr>
      <w:r w:rsidRPr="008A76D1">
        <w:t>JEDVOJCIFERNE, v ktorej bude uložený výsledok overenia, či je číslo dvojcifer</w:t>
      </w:r>
      <w:r>
        <w:t>né,</w:t>
      </w:r>
    </w:p>
    <w:p w:rsidR="008D477D" w:rsidRPr="008A76D1" w:rsidRDefault="008D477D" w:rsidP="004F7FB0">
      <w:pPr>
        <w:pStyle w:val="Zarkazkladnhotextu"/>
        <w:numPr>
          <w:ilvl w:val="0"/>
          <w:numId w:val="27"/>
        </w:numPr>
        <w:ind w:left="0"/>
        <w:jc w:val="left"/>
      </w:pPr>
      <w:r w:rsidRPr="008A76D1">
        <w:t>JEZVYSOK3, v ktorej bude uložený výsledok overenia, či p</w:t>
      </w:r>
      <w:r>
        <w:t>o delení 10 dáva číslo zvyšok 3.</w:t>
      </w:r>
    </w:p>
    <w:p w:rsidR="008D477D" w:rsidRDefault="008D477D" w:rsidP="004F7FB0">
      <w:pPr>
        <w:pStyle w:val="Zarkazkladnhotextu"/>
        <w:ind w:left="0"/>
        <w:jc w:val="left"/>
      </w:pPr>
      <w:r>
        <w:t>V</w:t>
      </w:r>
      <w:r w:rsidRPr="008A76D1">
        <w:t>ýpis</w:t>
      </w:r>
      <w:r>
        <w:t xml:space="preserve"> aspoň v prvom prípade doplňte o slovné vyjadrenie danej vlastnosti čísla (je kladné / nie je kladné).</w:t>
      </w:r>
    </w:p>
    <w:p w:rsidR="008D477D" w:rsidRPr="00B0032A" w:rsidRDefault="008D477D" w:rsidP="004F7FB0">
      <w:pPr>
        <w:rPr>
          <w:i/>
          <w:color w:val="000000" w:themeColor="text1"/>
        </w:rPr>
      </w:pPr>
      <w:r w:rsidRPr="00B0032A">
        <w:rPr>
          <w:i/>
          <w:color w:val="000000" w:themeColor="text1"/>
        </w:rPr>
        <w:tab/>
      </w:r>
      <w:r>
        <w:rPr>
          <w:i/>
          <w:color w:val="000000" w:themeColor="text1"/>
        </w:rPr>
        <w:t>Možný výpis programu</w:t>
      </w:r>
      <w:r w:rsidRPr="00B0032A">
        <w:rPr>
          <w:i/>
          <w:color w:val="000000" w:themeColor="text1"/>
        </w:rPr>
        <w:t>:</w:t>
      </w:r>
      <w:r w:rsidRPr="00B0032A">
        <w:rPr>
          <w:i/>
          <w:color w:val="000000" w:themeColor="text1"/>
        </w:rPr>
        <w:tab/>
      </w:r>
    </w:p>
    <w:p w:rsidR="008D477D" w:rsidRPr="00537CD3" w:rsidRDefault="00FE321C" w:rsidP="004F7FB0">
      <w:pPr>
        <w:pStyle w:val="cislovanie"/>
        <w:numPr>
          <w:ilvl w:val="0"/>
          <w:numId w:val="0"/>
        </w:numPr>
        <w:tabs>
          <w:tab w:val="left" w:pos="1080"/>
          <w:tab w:val="left" w:pos="2694"/>
        </w:tabs>
        <w:ind w:hanging="894"/>
        <w:jc w:val="left"/>
        <w:rPr>
          <w:noProof/>
        </w:rPr>
      </w:pPr>
      <w:r>
        <w:rPr>
          <w:rFonts w:ascii="Courier New" w:hAnsi="Courier New" w:cs="Courier New"/>
          <w:szCs w:val="24"/>
        </w:rPr>
        <w:t xml:space="preserve">      </w:t>
      </w:r>
      <w:r w:rsidR="008D477D">
        <w:rPr>
          <w:rFonts w:ascii="Courier New" w:hAnsi="Courier New" w:cs="Courier New"/>
          <w:szCs w:val="24"/>
        </w:rPr>
        <w:t>Zadaj celé číslo:</w:t>
      </w:r>
    </w:p>
    <w:p w:rsidR="008D477D" w:rsidRPr="00537CD3" w:rsidRDefault="008D477D" w:rsidP="004F7FB0">
      <w:pPr>
        <w:pStyle w:val="cislovanie"/>
        <w:numPr>
          <w:ilvl w:val="0"/>
          <w:numId w:val="0"/>
        </w:numPr>
        <w:tabs>
          <w:tab w:val="left" w:pos="900"/>
          <w:tab w:val="left" w:pos="1800"/>
        </w:tabs>
        <w:jc w:val="left"/>
        <w:rPr>
          <w:rStyle w:val="programovy"/>
          <w:noProof/>
        </w:rPr>
      </w:pPr>
      <w:r w:rsidRPr="00537CD3">
        <w:rPr>
          <w:noProof/>
        </w:rPr>
        <w:t>vstup:</w:t>
      </w:r>
      <w:r w:rsidRPr="00537CD3">
        <w:rPr>
          <w:noProof/>
        </w:rPr>
        <w:tab/>
      </w:r>
      <w:r>
        <w:rPr>
          <w:rStyle w:val="programovy"/>
          <w:noProof/>
        </w:rPr>
        <w:t>15</w:t>
      </w:r>
    </w:p>
    <w:p w:rsidR="008D477D" w:rsidRDefault="008D477D" w:rsidP="004F7FB0">
      <w:pPr>
        <w:pStyle w:val="cislovanie"/>
        <w:numPr>
          <w:ilvl w:val="0"/>
          <w:numId w:val="0"/>
        </w:numPr>
        <w:tabs>
          <w:tab w:val="left" w:pos="900"/>
          <w:tab w:val="left" w:pos="1800"/>
        </w:tabs>
        <w:jc w:val="left"/>
        <w:rPr>
          <w:rStyle w:val="programovy"/>
          <w:noProof/>
        </w:rPr>
      </w:pPr>
      <w:r w:rsidRPr="00537CD3">
        <w:rPr>
          <w:noProof/>
        </w:rPr>
        <w:t xml:space="preserve">výpis: </w:t>
      </w:r>
      <w:r w:rsidRPr="00537CD3">
        <w:rPr>
          <w:noProof/>
        </w:rPr>
        <w:tab/>
      </w:r>
      <w:r>
        <w:rPr>
          <w:rStyle w:val="programovy"/>
          <w:noProof/>
        </w:rPr>
        <w:t>JEKLADNE=1  JEDVOJCIFERNE=1  JEZVYSOK3=0</w:t>
      </w:r>
    </w:p>
    <w:p w:rsidR="008D477D" w:rsidRDefault="008D477D" w:rsidP="004F7FB0">
      <w:pPr>
        <w:pStyle w:val="cislovanie"/>
        <w:numPr>
          <w:ilvl w:val="0"/>
          <w:numId w:val="0"/>
        </w:numPr>
        <w:tabs>
          <w:tab w:val="left" w:pos="900"/>
          <w:tab w:val="left" w:pos="1800"/>
        </w:tabs>
        <w:jc w:val="left"/>
        <w:rPr>
          <w:rStyle w:val="programovy"/>
          <w:noProof/>
        </w:rPr>
      </w:pPr>
      <w:r>
        <w:rPr>
          <w:rStyle w:val="programovy"/>
          <w:noProof/>
        </w:rPr>
        <w:tab/>
      </w:r>
      <w:r>
        <w:rPr>
          <w:rStyle w:val="programovy"/>
          <w:noProof/>
        </w:rPr>
        <w:tab/>
      </w:r>
      <w:r>
        <w:rPr>
          <w:rStyle w:val="programovy"/>
          <w:noProof/>
        </w:rPr>
        <w:tab/>
        <w:t>Cislo je kladne.</w:t>
      </w:r>
    </w:p>
    <w:p w:rsidR="008D477D" w:rsidRPr="000D6614" w:rsidRDefault="008D477D" w:rsidP="004F7FB0">
      <w:pPr>
        <w:pStyle w:val="cislovanie"/>
        <w:numPr>
          <w:ilvl w:val="0"/>
          <w:numId w:val="0"/>
        </w:numPr>
        <w:tabs>
          <w:tab w:val="left" w:pos="900"/>
          <w:tab w:val="left" w:pos="1800"/>
        </w:tabs>
        <w:rPr>
          <w:b/>
        </w:rPr>
      </w:pPr>
      <w:r w:rsidRPr="000D6614">
        <w:rPr>
          <w:b/>
        </w:rPr>
        <w:t xml:space="preserve">Úloha č.2: </w:t>
      </w:r>
    </w:p>
    <w:p w:rsidR="008D477D" w:rsidRDefault="008D477D" w:rsidP="004F7FB0">
      <w:pPr>
        <w:pStyle w:val="Zarkazkladnhotextu"/>
        <w:numPr>
          <w:ilvl w:val="0"/>
          <w:numId w:val="9"/>
        </w:numPr>
        <w:ind w:left="0"/>
      </w:pPr>
      <w:r>
        <w:t xml:space="preserve">Otvorte súbor </w:t>
      </w:r>
      <w:r>
        <w:rPr>
          <w:b/>
          <w:i/>
        </w:rPr>
        <w:t>p</w:t>
      </w:r>
      <w:r w:rsidRPr="00670D8C">
        <w:rPr>
          <w:b/>
          <w:i/>
        </w:rPr>
        <w:t>redaj.xlsx</w:t>
      </w:r>
      <w:r>
        <w:rPr>
          <w:b/>
          <w:i/>
        </w:rPr>
        <w:t>,</w:t>
      </w:r>
      <w:r>
        <w:t xml:space="preserve"> v ktorom sa nachádza prehľad predaja výrobkov firmy </w:t>
      </w:r>
      <w:proofErr w:type="spellStart"/>
      <w:r>
        <w:t>Mutielektro</w:t>
      </w:r>
      <w:proofErr w:type="spellEnd"/>
      <w:r>
        <w:t xml:space="preserve"> </w:t>
      </w:r>
      <w:proofErr w:type="spellStart"/>
      <w:r>
        <w:t>s.r.o</w:t>
      </w:r>
      <w:proofErr w:type="spellEnd"/>
      <w:r>
        <w:t>. v jednotlivých oblastiach na Slovensku za druhý polrok roku 2012.</w:t>
      </w:r>
    </w:p>
    <w:p w:rsidR="008D477D" w:rsidRDefault="008D477D" w:rsidP="004F7FB0">
      <w:pPr>
        <w:pStyle w:val="Zarkazkladnhotextu"/>
        <w:ind w:left="0"/>
      </w:pPr>
      <w:r>
        <w:t>Úlohy:</w:t>
      </w:r>
    </w:p>
    <w:p w:rsidR="008D477D" w:rsidRDefault="008D477D" w:rsidP="004F7FB0">
      <w:pPr>
        <w:pStyle w:val="Zarkazkladnhotextu"/>
        <w:numPr>
          <w:ilvl w:val="0"/>
          <w:numId w:val="10"/>
        </w:numPr>
        <w:ind w:left="0"/>
        <w:rPr>
          <w:lang w:eastAsia="sk-SK"/>
        </w:rPr>
      </w:pPr>
      <w:r>
        <w:rPr>
          <w:lang w:eastAsia="sk-SK"/>
        </w:rPr>
        <w:t xml:space="preserve">Doplňte tabuľku o potrebné funkcie a výsledné hodnoty zobrazte zaokrúhlené na dve desatinné miesta. </w:t>
      </w:r>
    </w:p>
    <w:p w:rsidR="008D477D" w:rsidRDefault="008D477D" w:rsidP="004F7FB0">
      <w:pPr>
        <w:pStyle w:val="Zarkazkladnhotextu"/>
        <w:numPr>
          <w:ilvl w:val="0"/>
          <w:numId w:val="10"/>
        </w:numPr>
        <w:ind w:left="0"/>
        <w:rPr>
          <w:lang w:eastAsia="sk-SK"/>
        </w:rPr>
      </w:pPr>
      <w:r>
        <w:rPr>
          <w:lang w:eastAsia="sk-SK"/>
        </w:rPr>
        <w:t>Zvýraznite bunky v oblasti C12:H19 obsahujúce hodnotu väčšiu ako priemernú výplňou zelenej farby.</w:t>
      </w:r>
    </w:p>
    <w:p w:rsidR="008D477D" w:rsidRDefault="008D477D" w:rsidP="004F7FB0">
      <w:pPr>
        <w:pStyle w:val="Zarkazkladnhotextu"/>
        <w:numPr>
          <w:ilvl w:val="0"/>
          <w:numId w:val="10"/>
        </w:numPr>
        <w:ind w:left="0"/>
        <w:rPr>
          <w:lang w:eastAsia="sk-SK"/>
        </w:rPr>
      </w:pPr>
      <w:r>
        <w:rPr>
          <w:lang w:eastAsia="sk-SK"/>
        </w:rPr>
        <w:t>Zvýraznite bunky v oblasti C12:H19 obsahujúce hodnotu menšiu ako 15000 výplňou červenej farby.</w:t>
      </w:r>
    </w:p>
    <w:p w:rsidR="008D477D" w:rsidRDefault="008D477D" w:rsidP="004F7FB0">
      <w:pPr>
        <w:pStyle w:val="Zarkazkladnhotextu"/>
        <w:numPr>
          <w:ilvl w:val="0"/>
          <w:numId w:val="9"/>
        </w:numPr>
        <w:ind w:left="0"/>
        <w:rPr>
          <w:lang w:eastAsia="sk-SK"/>
        </w:rPr>
      </w:pPr>
      <w:r>
        <w:rPr>
          <w:lang w:eastAsia="sk-SK"/>
        </w:rPr>
        <w:t>Popíšte delenie počítačových sietí podľa fyzickej topológie.</w:t>
      </w:r>
    </w:p>
    <w:p w:rsidR="008D477D" w:rsidRDefault="008D477D" w:rsidP="004F7FB0">
      <w:pPr>
        <w:pStyle w:val="Zarkazkladnhotextu"/>
        <w:numPr>
          <w:ilvl w:val="0"/>
          <w:numId w:val="9"/>
        </w:numPr>
        <w:ind w:left="0"/>
        <w:rPr>
          <w:lang w:eastAsia="sk-SK"/>
        </w:rPr>
      </w:pPr>
      <w:r w:rsidRPr="00CE59C0">
        <w:rPr>
          <w:lang w:eastAsia="sk-SK"/>
        </w:rPr>
        <w:t>Vysvetlite pojmy licencia softvéru, registrácia softvéru, upgrade softvéru.</w:t>
      </w:r>
    </w:p>
    <w:p w:rsidR="008D477D" w:rsidRPr="000D47B0" w:rsidRDefault="008D477D" w:rsidP="004F7FB0">
      <w:pPr>
        <w:pStyle w:val="Zarkazkladnhotextu"/>
        <w:numPr>
          <w:ilvl w:val="0"/>
          <w:numId w:val="9"/>
        </w:numPr>
        <w:ind w:left="0"/>
        <w:rPr>
          <w:lang w:eastAsia="sk-SK"/>
        </w:rPr>
      </w:pPr>
      <w:r w:rsidRPr="000D47B0">
        <w:t>Konkrétne pomôcky:</w:t>
      </w:r>
    </w:p>
    <w:p w:rsidR="008D477D" w:rsidRDefault="008D477D" w:rsidP="004F7FB0">
      <w:pPr>
        <w:ind w:firstLine="360"/>
        <w:jc w:val="both"/>
        <w:rPr>
          <w:b/>
          <w:i/>
        </w:rPr>
      </w:pPr>
      <w:r w:rsidRPr="00331AEA">
        <w:t xml:space="preserve">súbor </w:t>
      </w:r>
      <w:r>
        <w:t xml:space="preserve">s tabuľkou  </w:t>
      </w:r>
      <w:r>
        <w:rPr>
          <w:b/>
          <w:i/>
        </w:rPr>
        <w:t>p</w:t>
      </w:r>
      <w:r w:rsidRPr="00670D8C">
        <w:rPr>
          <w:b/>
          <w:i/>
        </w:rPr>
        <w:t>redaj.xlsx</w:t>
      </w:r>
    </w:p>
    <w:p w:rsidR="008D477D" w:rsidRDefault="008D477D" w:rsidP="004F7FB0">
      <w:pPr>
        <w:ind w:firstLine="360"/>
        <w:jc w:val="both"/>
        <w:rPr>
          <w:b/>
          <w:i/>
        </w:rPr>
      </w:pPr>
    </w:p>
    <w:p w:rsidR="008D477D" w:rsidRPr="000D6614" w:rsidRDefault="008D477D" w:rsidP="004F7FB0">
      <w:pPr>
        <w:jc w:val="both"/>
        <w:rPr>
          <w:b/>
        </w:rPr>
      </w:pPr>
      <w:r w:rsidRPr="000D6614">
        <w:rPr>
          <w:b/>
          <w:color w:val="FF0000"/>
        </w:rPr>
        <w:t>4.</w:t>
      </w:r>
      <w:r w:rsidRPr="000D6614">
        <w:rPr>
          <w:b/>
        </w:rPr>
        <w:t>Úloha č.1: Základy – príkazy vstupu a priradenia</w:t>
      </w:r>
    </w:p>
    <w:p w:rsidR="008D477D" w:rsidRPr="0005179B" w:rsidRDefault="008D477D" w:rsidP="004F7FB0">
      <w:pPr>
        <w:pStyle w:val="Zarkazkladnhotextu"/>
        <w:tabs>
          <w:tab w:val="num" w:pos="284"/>
        </w:tabs>
        <w:ind w:left="0" w:firstLine="284"/>
      </w:pPr>
      <w:r w:rsidRPr="0005179B">
        <w:tab/>
        <w:t xml:space="preserve">Vysvetlite pojmy: príkaz vstupu, </w:t>
      </w:r>
      <w:r>
        <w:t xml:space="preserve"> </w:t>
      </w:r>
      <w:r w:rsidRPr="0005179B">
        <w:t>príkaz priradenia. Existuje nejaká ďalšia možnosť</w:t>
      </w:r>
      <w:r>
        <w:t xml:space="preserve"> načítania údajov do premenných?</w:t>
      </w:r>
    </w:p>
    <w:p w:rsidR="008D477D" w:rsidRPr="00EE401A" w:rsidRDefault="008D477D" w:rsidP="004F7FB0">
      <w:pPr>
        <w:ind w:firstLine="284"/>
        <w:jc w:val="both"/>
        <w:rPr>
          <w:i/>
          <w:szCs w:val="20"/>
          <w:lang w:eastAsia="en-US"/>
        </w:rPr>
      </w:pPr>
      <w:r w:rsidRPr="00EE401A">
        <w:rPr>
          <w:i/>
          <w:szCs w:val="20"/>
          <w:lang w:eastAsia="en-US"/>
        </w:rPr>
        <w:t>Príklad</w:t>
      </w:r>
    </w:p>
    <w:p w:rsidR="008D477D" w:rsidRPr="0005179B" w:rsidRDefault="008D477D" w:rsidP="004F7FB0">
      <w:pPr>
        <w:pStyle w:val="odsek1"/>
        <w:spacing w:before="0" w:after="0"/>
        <w:rPr>
          <w:noProof/>
        </w:rPr>
      </w:pPr>
      <w:r w:rsidRPr="0005179B">
        <w:rPr>
          <w:noProof/>
        </w:rPr>
        <w:t>Napíšte program, ktorý nakreslí na obrazovku písmeno „I“ (ako Info</w:t>
      </w:r>
      <w:r>
        <w:rPr>
          <w:noProof/>
        </w:rPr>
        <w:t>rmatika) podľa obrázku, pričom základný znak (napr. „x“) zadá užívateľ do premennej z pomocou klávesnice cez príkaz vstupu</w:t>
      </w:r>
      <w:r w:rsidRPr="0005179B">
        <w:rPr>
          <w:noProof/>
        </w:rPr>
        <w:t>:</w:t>
      </w:r>
    </w:p>
    <w:p w:rsidR="008D477D" w:rsidRDefault="008D477D" w:rsidP="004F7FB0">
      <w:pPr>
        <w:pStyle w:val="odsek1"/>
        <w:spacing w:before="0" w:after="0"/>
        <w:ind w:firstLine="0"/>
        <w:rPr>
          <w:rFonts w:ascii="Courier New" w:hAnsi="Courier New"/>
          <w:noProof/>
          <w:sz w:val="22"/>
        </w:rPr>
      </w:pPr>
      <w:r>
        <w:rPr>
          <w:rFonts w:ascii="Courier New" w:hAnsi="Courier New"/>
          <w:noProof/>
          <w:sz w:val="22"/>
        </w:rPr>
        <w:t>xxxxx</w:t>
      </w:r>
      <w:r w:rsidRPr="0005179B">
        <w:rPr>
          <w:rFonts w:ascii="Courier New" w:hAnsi="Courier New"/>
          <w:noProof/>
          <w:sz w:val="22"/>
        </w:rPr>
        <w:br/>
        <w:t xml:space="preserve">  </w:t>
      </w:r>
      <w:r>
        <w:rPr>
          <w:rFonts w:ascii="Courier New" w:hAnsi="Courier New"/>
          <w:noProof/>
          <w:sz w:val="22"/>
        </w:rPr>
        <w:t>x</w:t>
      </w:r>
      <w:r w:rsidRPr="0005179B">
        <w:rPr>
          <w:rFonts w:ascii="Courier New" w:hAnsi="Courier New"/>
          <w:noProof/>
          <w:sz w:val="22"/>
        </w:rPr>
        <w:br/>
        <w:t xml:space="preserve">  </w:t>
      </w:r>
      <w:r>
        <w:rPr>
          <w:rFonts w:ascii="Courier New" w:hAnsi="Courier New"/>
          <w:noProof/>
          <w:sz w:val="22"/>
        </w:rPr>
        <w:t>x</w:t>
      </w:r>
    </w:p>
    <w:p w:rsidR="008D477D" w:rsidRPr="0005179B" w:rsidRDefault="008D477D" w:rsidP="004F7FB0">
      <w:pPr>
        <w:pStyle w:val="odsek1"/>
        <w:spacing w:before="0" w:after="0"/>
        <w:ind w:firstLine="0"/>
        <w:rPr>
          <w:rFonts w:ascii="Courier New" w:hAnsi="Courier New"/>
          <w:noProof/>
          <w:sz w:val="22"/>
        </w:rPr>
      </w:pPr>
      <w:r w:rsidRPr="0005179B">
        <w:rPr>
          <w:rFonts w:ascii="Courier New" w:hAnsi="Courier New"/>
          <w:noProof/>
          <w:sz w:val="22"/>
        </w:rPr>
        <w:t xml:space="preserve">  </w:t>
      </w:r>
      <w:r>
        <w:rPr>
          <w:rFonts w:ascii="Courier New" w:hAnsi="Courier New"/>
          <w:noProof/>
          <w:sz w:val="22"/>
        </w:rPr>
        <w:t>x</w:t>
      </w:r>
      <w:r w:rsidRPr="0005179B">
        <w:rPr>
          <w:rFonts w:ascii="Courier New" w:hAnsi="Courier New"/>
          <w:noProof/>
          <w:sz w:val="22"/>
        </w:rPr>
        <w:br/>
        <w:t xml:space="preserve">  </w:t>
      </w:r>
      <w:r>
        <w:rPr>
          <w:rFonts w:ascii="Courier New" w:hAnsi="Courier New"/>
          <w:noProof/>
          <w:sz w:val="22"/>
        </w:rPr>
        <w:t>x</w:t>
      </w:r>
      <w:r w:rsidRPr="0005179B">
        <w:rPr>
          <w:rFonts w:ascii="Courier New" w:hAnsi="Courier New"/>
          <w:noProof/>
          <w:sz w:val="22"/>
        </w:rPr>
        <w:br/>
      </w:r>
      <w:r>
        <w:rPr>
          <w:rFonts w:ascii="Courier New" w:hAnsi="Courier New"/>
          <w:noProof/>
          <w:sz w:val="22"/>
        </w:rPr>
        <w:t>xxxxx</w:t>
      </w:r>
    </w:p>
    <w:p w:rsidR="008D477D" w:rsidRDefault="008D477D" w:rsidP="004F7FB0">
      <w:pPr>
        <w:jc w:val="both"/>
        <w:rPr>
          <w:bCs/>
        </w:rPr>
      </w:pPr>
      <w:r>
        <w:rPr>
          <w:bCs/>
        </w:rPr>
        <w:t>Doplňte</w:t>
      </w:r>
      <w:r w:rsidRPr="0005179B">
        <w:rPr>
          <w:bCs/>
        </w:rPr>
        <w:t xml:space="preserve"> program tak, že</w:t>
      </w:r>
      <w:r>
        <w:rPr>
          <w:bCs/>
        </w:rPr>
        <w:t xml:space="preserve"> počítač nakreslí ešte jedno</w:t>
      </w:r>
      <w:r w:rsidRPr="0005179B">
        <w:rPr>
          <w:bCs/>
        </w:rPr>
        <w:t xml:space="preserve"> písmeno „I“</w:t>
      </w:r>
      <w:r>
        <w:rPr>
          <w:bCs/>
        </w:rPr>
        <w:t>. Tento krát</w:t>
      </w:r>
      <w:r w:rsidRPr="0005179B">
        <w:rPr>
          <w:bCs/>
        </w:rPr>
        <w:t xml:space="preserve"> sa </w:t>
      </w:r>
      <w:r>
        <w:rPr>
          <w:bCs/>
        </w:rPr>
        <w:t>však vytvorí</w:t>
      </w:r>
      <w:r w:rsidRPr="0005179B">
        <w:rPr>
          <w:bCs/>
        </w:rPr>
        <w:t xml:space="preserve"> z náhodného znaku veľkého písmena</w:t>
      </w:r>
      <w:r>
        <w:rPr>
          <w:bCs/>
        </w:rPr>
        <w:t xml:space="preserve"> (ASCII 65-90)</w:t>
      </w:r>
      <w:r w:rsidRPr="0005179B">
        <w:rPr>
          <w:bCs/>
        </w:rPr>
        <w:t>, ktoré uložíte do premennej Z</w:t>
      </w:r>
      <w:r>
        <w:rPr>
          <w:bCs/>
        </w:rPr>
        <w:t> </w:t>
      </w:r>
      <w:r w:rsidRPr="0005179B">
        <w:rPr>
          <w:bCs/>
        </w:rPr>
        <w:t>pomocou</w:t>
      </w:r>
      <w:r>
        <w:rPr>
          <w:bCs/>
        </w:rPr>
        <w:t xml:space="preserve"> príkazu priradenia.</w:t>
      </w:r>
    </w:p>
    <w:p w:rsidR="008D477D" w:rsidRPr="000D6614" w:rsidRDefault="008D477D" w:rsidP="004F7FB0">
      <w:pPr>
        <w:jc w:val="both"/>
        <w:rPr>
          <w:b/>
        </w:rPr>
      </w:pPr>
      <w:r w:rsidRPr="000D6614">
        <w:rPr>
          <w:b/>
        </w:rPr>
        <w:t xml:space="preserve">Úloha č.2: </w:t>
      </w:r>
    </w:p>
    <w:p w:rsidR="008D477D" w:rsidRPr="003216A6" w:rsidRDefault="008D477D" w:rsidP="004F7FB0">
      <w:pPr>
        <w:pStyle w:val="Zarkazkladnhotextu"/>
        <w:numPr>
          <w:ilvl w:val="1"/>
          <w:numId w:val="2"/>
        </w:numPr>
        <w:tabs>
          <w:tab w:val="clear" w:pos="814"/>
          <w:tab w:val="num" w:pos="720"/>
        </w:tabs>
        <w:ind w:left="0"/>
      </w:pPr>
      <w:r w:rsidRPr="00CE59C0">
        <w:t xml:space="preserve">Otvorte  súbor </w:t>
      </w:r>
      <w:r>
        <w:rPr>
          <w:b/>
          <w:i/>
        </w:rPr>
        <w:t>c</w:t>
      </w:r>
      <w:r w:rsidRPr="00CE59C0">
        <w:rPr>
          <w:b/>
          <w:i/>
        </w:rPr>
        <w:t>eny</w:t>
      </w:r>
      <w:r>
        <w:rPr>
          <w:b/>
          <w:i/>
        </w:rPr>
        <w:t>_</w:t>
      </w:r>
      <w:r w:rsidRPr="00CE59C0">
        <w:rPr>
          <w:b/>
          <w:i/>
        </w:rPr>
        <w:t>počítačovej</w:t>
      </w:r>
      <w:r>
        <w:rPr>
          <w:b/>
          <w:i/>
        </w:rPr>
        <w:t>_</w:t>
      </w:r>
      <w:r w:rsidRPr="00CE59C0">
        <w:rPr>
          <w:b/>
          <w:i/>
        </w:rPr>
        <w:t>literatúry.docx</w:t>
      </w:r>
      <w:r w:rsidRPr="00CE59C0">
        <w:t xml:space="preserve"> a upravte ho podľa obrazovej prílohy. Obrázok kníh vložte z galérie </w:t>
      </w:r>
      <w:proofErr w:type="spellStart"/>
      <w:r w:rsidRPr="00CE59C0">
        <w:t>klipartov</w:t>
      </w:r>
      <w:proofErr w:type="spellEnd"/>
      <w:r w:rsidRPr="00CE59C0">
        <w:t>, alebo z lokálnej siete.</w:t>
      </w:r>
    </w:p>
    <w:p w:rsidR="008D477D" w:rsidRDefault="008D477D" w:rsidP="004F7FB0">
      <w:pPr>
        <w:pStyle w:val="Zarkazkladnhotextu"/>
        <w:numPr>
          <w:ilvl w:val="1"/>
          <w:numId w:val="2"/>
        </w:numPr>
        <w:tabs>
          <w:tab w:val="clear" w:pos="814"/>
          <w:tab w:val="num" w:pos="720"/>
        </w:tabs>
        <w:ind w:left="0"/>
      </w:pPr>
      <w:r w:rsidRPr="00DB4F4F">
        <w:t>Vysvetlite pojmy: počítačová sieť, zdieľanie, prenosová rýchlosť. Uveďte výhody a nevýhody použitia počítačových sietí v reálnom svete.</w:t>
      </w:r>
    </w:p>
    <w:p w:rsidR="008D477D" w:rsidRDefault="008D477D" w:rsidP="004F7FB0">
      <w:pPr>
        <w:pStyle w:val="Zarkazkladnhotextu"/>
        <w:numPr>
          <w:ilvl w:val="1"/>
          <w:numId w:val="2"/>
        </w:numPr>
        <w:tabs>
          <w:tab w:val="clear" w:pos="814"/>
          <w:tab w:val="num" w:pos="720"/>
        </w:tabs>
        <w:ind w:left="0"/>
      </w:pPr>
      <w:r w:rsidRPr="00DB4F4F">
        <w:t>Vymenujte vlastnosti operačného systému</w:t>
      </w:r>
      <w:r>
        <w:t>.</w:t>
      </w:r>
    </w:p>
    <w:p w:rsidR="008D477D" w:rsidRDefault="008D477D" w:rsidP="004F7FB0">
      <w:pPr>
        <w:pStyle w:val="Zarkazkladnhotextu"/>
        <w:numPr>
          <w:ilvl w:val="1"/>
          <w:numId w:val="2"/>
        </w:numPr>
        <w:tabs>
          <w:tab w:val="clear" w:pos="814"/>
          <w:tab w:val="num" w:pos="720"/>
        </w:tabs>
        <w:ind w:left="0" w:firstLine="360"/>
      </w:pPr>
      <w:r w:rsidRPr="000D47B0">
        <w:t xml:space="preserve">Konkrétne </w:t>
      </w:r>
      <w:proofErr w:type="spellStart"/>
      <w:r w:rsidRPr="000D47B0">
        <w:t>pomôcky:</w:t>
      </w:r>
      <w:r w:rsidRPr="008548CD">
        <w:t>súbor</w:t>
      </w:r>
      <w:proofErr w:type="spellEnd"/>
      <w:r w:rsidRPr="008548CD">
        <w:t xml:space="preserve">  s nenaformátovaným textom </w:t>
      </w:r>
      <w:r w:rsidRPr="00FE321C">
        <w:rPr>
          <w:b/>
          <w:i/>
        </w:rPr>
        <w:t>ceny_ počítačovej_literatúry.docx</w:t>
      </w:r>
      <w:r>
        <w:t xml:space="preserve"> </w:t>
      </w:r>
    </w:p>
    <w:p w:rsidR="008D477D" w:rsidRDefault="008D477D" w:rsidP="00FE321C">
      <w:pPr>
        <w:ind w:hanging="357"/>
        <w:jc w:val="both"/>
        <w:rPr>
          <w:rFonts w:ascii="Arial" w:hAnsi="Arial" w:cs="Arial"/>
          <w:b/>
          <w:color w:val="000000"/>
        </w:rPr>
      </w:pPr>
      <w:r w:rsidRPr="008548CD">
        <w:rPr>
          <w:rFonts w:ascii="Arial" w:hAnsi="Arial" w:cs="Arial"/>
          <w:b/>
          <w:color w:val="000000"/>
        </w:rPr>
        <w:lastRenderedPageBreak/>
        <w:t>Obrazová príloha</w:t>
      </w:r>
    </w:p>
    <w:p w:rsidR="008D477D" w:rsidRPr="008548CD" w:rsidRDefault="008D477D" w:rsidP="00FE321C">
      <w:pPr>
        <w:ind w:firstLine="357"/>
        <w:jc w:val="both"/>
        <w:rPr>
          <w:rFonts w:ascii="Arial" w:hAnsi="Arial" w:cs="Arial"/>
          <w:b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89535</wp:posOffset>
                </wp:positionV>
                <wp:extent cx="6172200" cy="1762125"/>
                <wp:effectExtent l="0" t="3810" r="4445" b="0"/>
                <wp:wrapNone/>
                <wp:docPr id="5" name="Obdĺžnik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0" cy="1762125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70240D" id="Obdĺžnik 5" o:spid="_x0000_s1026" style="position:absolute;margin-left:-12.75pt;margin-top:7.05pt;width:486pt;height:138.7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" fillcolor="#eaeaea" stroked="f"/>
            </w:pict>
          </mc:Fallback>
        </mc:AlternateContent>
      </w:r>
    </w:p>
    <w:p w:rsidR="008D477D" w:rsidRPr="00DF2CFF" w:rsidRDefault="008D477D" w:rsidP="00FE321C">
      <w:pPr>
        <w:pBdr>
          <w:top w:val="threeDEngrave" w:sz="24" w:space="1" w:color="auto"/>
          <w:left w:val="threeDEngrave" w:sz="24" w:space="1" w:color="auto"/>
          <w:bottom w:val="threeDEmboss" w:sz="24" w:space="1" w:color="auto"/>
          <w:right w:val="threeDEmboss" w:sz="24" w:space="0" w:color="auto"/>
        </w:pBdr>
        <w:tabs>
          <w:tab w:val="left" w:pos="284"/>
        </w:tabs>
        <w:jc w:val="both"/>
        <w:rPr>
          <w:rFonts w:ascii="Arial" w:hAnsi="Arial" w:cs="Arial"/>
          <w:b/>
          <w:sz w:val="32"/>
          <w:szCs w:val="32"/>
          <w:bdr w:val="threeDEngrave" w:sz="24" w:space="0" w:color="auto" w:frame="1"/>
        </w:rPr>
      </w:pPr>
      <w:r w:rsidRPr="00DF2CFF">
        <w:rPr>
          <w:rFonts w:ascii="Arial" w:hAnsi="Arial" w:cs="Arial"/>
          <w:b/>
          <w:sz w:val="32"/>
          <w:szCs w:val="32"/>
        </w:rPr>
        <w:t>Ceny počítačovej literatúry</w:t>
      </w:r>
    </w:p>
    <w:p w:rsidR="008D477D" w:rsidRPr="00DF2CFF" w:rsidRDefault="008D477D" w:rsidP="00FE321C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4B8D85F" wp14:editId="62516BA8">
            <wp:simplePos x="0" y="0"/>
            <wp:positionH relativeFrom="column">
              <wp:posOffset>222885</wp:posOffset>
            </wp:positionH>
            <wp:positionV relativeFrom="paragraph">
              <wp:posOffset>160020</wp:posOffset>
            </wp:positionV>
            <wp:extent cx="1143000" cy="1003935"/>
            <wp:effectExtent l="19050" t="0" r="0" b="0"/>
            <wp:wrapSquare wrapText="bothSides"/>
            <wp:docPr id="92" name="Obrázok 2" descr="MCBS00554_0000%5b1%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 descr="MCBS00554_0000%5b1%5d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03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D477D" w:rsidRPr="00DF2CFF" w:rsidRDefault="008D477D" w:rsidP="00FE321C">
      <w:pPr>
        <w:numPr>
          <w:ilvl w:val="0"/>
          <w:numId w:val="11"/>
        </w:numPr>
        <w:tabs>
          <w:tab w:val="decimal" w:leader="dot" w:pos="6300"/>
        </w:tabs>
        <w:ind w:left="0"/>
        <w:jc w:val="both"/>
        <w:rPr>
          <w:b/>
        </w:rPr>
      </w:pPr>
      <w:r w:rsidRPr="00DF2CFF">
        <w:rPr>
          <w:b/>
        </w:rPr>
        <w:t>1001 typov JAVY</w:t>
      </w:r>
      <w:r w:rsidRPr="00DF2CFF">
        <w:rPr>
          <w:b/>
        </w:rPr>
        <w:tab/>
        <w:t xml:space="preserve"> </w:t>
      </w:r>
      <w:r>
        <w:rPr>
          <w:b/>
        </w:rPr>
        <w:t>22</w:t>
      </w:r>
      <w:r w:rsidRPr="00DF2CFF">
        <w:rPr>
          <w:b/>
        </w:rPr>
        <w:t>,</w:t>
      </w:r>
      <w:r>
        <w:rPr>
          <w:b/>
        </w:rPr>
        <w:t>5</w:t>
      </w:r>
      <w:r w:rsidRPr="00DF2CFF">
        <w:rPr>
          <w:b/>
        </w:rPr>
        <w:t xml:space="preserve">0 </w:t>
      </w:r>
      <w:r>
        <w:rPr>
          <w:b/>
        </w:rPr>
        <w:t>€</w:t>
      </w:r>
    </w:p>
    <w:p w:rsidR="008D477D" w:rsidRPr="00DF2CFF" w:rsidRDefault="008D477D" w:rsidP="00FE321C">
      <w:pPr>
        <w:numPr>
          <w:ilvl w:val="0"/>
          <w:numId w:val="11"/>
        </w:numPr>
        <w:tabs>
          <w:tab w:val="decimal" w:leader="dot" w:pos="6300"/>
        </w:tabs>
        <w:ind w:left="0"/>
        <w:jc w:val="both"/>
        <w:rPr>
          <w:b/>
        </w:rPr>
      </w:pPr>
      <w:r w:rsidRPr="00DF2CFF">
        <w:rPr>
          <w:b/>
        </w:rPr>
        <w:t>Tvorba dokonalých WWW stránok</w:t>
      </w:r>
      <w:r w:rsidRPr="00DF2CFF">
        <w:rPr>
          <w:b/>
        </w:rPr>
        <w:tab/>
        <w:t xml:space="preserve"> </w:t>
      </w:r>
      <w:r>
        <w:rPr>
          <w:b/>
        </w:rPr>
        <w:t>13</w:t>
      </w:r>
      <w:r w:rsidRPr="00DF2CFF">
        <w:rPr>
          <w:b/>
        </w:rPr>
        <w:t>,</w:t>
      </w:r>
      <w:r>
        <w:rPr>
          <w:b/>
        </w:rPr>
        <w:t>2</w:t>
      </w:r>
      <w:r w:rsidRPr="00DF2CFF">
        <w:rPr>
          <w:b/>
        </w:rPr>
        <w:t xml:space="preserve">0 </w:t>
      </w:r>
      <w:r>
        <w:rPr>
          <w:b/>
        </w:rPr>
        <w:t>€</w:t>
      </w:r>
    </w:p>
    <w:p w:rsidR="008D477D" w:rsidRPr="00DF2CFF" w:rsidRDefault="008D477D" w:rsidP="00FE321C">
      <w:pPr>
        <w:numPr>
          <w:ilvl w:val="0"/>
          <w:numId w:val="11"/>
        </w:numPr>
        <w:tabs>
          <w:tab w:val="decimal" w:leader="dot" w:pos="6300"/>
        </w:tabs>
        <w:ind w:left="0"/>
        <w:jc w:val="both"/>
        <w:rPr>
          <w:b/>
        </w:rPr>
      </w:pPr>
      <w:r w:rsidRPr="00DF2CFF">
        <w:rPr>
          <w:b/>
        </w:rPr>
        <w:t>JavaScript – kompletný sprievodca</w:t>
      </w:r>
      <w:r w:rsidRPr="00DF2CFF">
        <w:rPr>
          <w:b/>
        </w:rPr>
        <w:tab/>
      </w:r>
      <w:r>
        <w:rPr>
          <w:b/>
        </w:rPr>
        <w:t>32</w:t>
      </w:r>
      <w:r w:rsidRPr="00DF2CFF">
        <w:rPr>
          <w:b/>
        </w:rPr>
        <w:t xml:space="preserve">,00 </w:t>
      </w:r>
      <w:r>
        <w:rPr>
          <w:b/>
        </w:rPr>
        <w:t>€</w:t>
      </w:r>
    </w:p>
    <w:p w:rsidR="008D477D" w:rsidRPr="00DF2CFF" w:rsidRDefault="008D477D" w:rsidP="00FE321C">
      <w:pPr>
        <w:numPr>
          <w:ilvl w:val="0"/>
          <w:numId w:val="11"/>
        </w:numPr>
        <w:tabs>
          <w:tab w:val="decimal" w:leader="dot" w:pos="6300"/>
        </w:tabs>
        <w:ind w:left="0"/>
        <w:jc w:val="both"/>
        <w:rPr>
          <w:b/>
        </w:rPr>
      </w:pPr>
      <w:r w:rsidRPr="00DF2CFF">
        <w:rPr>
          <w:b/>
        </w:rPr>
        <w:t>Kreslenie vo Windows</w:t>
      </w:r>
      <w:r w:rsidRPr="00DF2CFF">
        <w:rPr>
          <w:b/>
        </w:rPr>
        <w:tab/>
      </w:r>
      <w:r>
        <w:rPr>
          <w:b/>
        </w:rPr>
        <w:t>5</w:t>
      </w:r>
      <w:r w:rsidRPr="00DF2CFF">
        <w:rPr>
          <w:b/>
        </w:rPr>
        <w:t>,</w:t>
      </w:r>
      <w:r>
        <w:rPr>
          <w:b/>
        </w:rPr>
        <w:t>8</w:t>
      </w:r>
      <w:r w:rsidRPr="00DF2CFF">
        <w:rPr>
          <w:b/>
        </w:rPr>
        <w:t xml:space="preserve">0 </w:t>
      </w:r>
      <w:r>
        <w:rPr>
          <w:b/>
        </w:rPr>
        <w:t>€</w:t>
      </w:r>
    </w:p>
    <w:p w:rsidR="008D477D" w:rsidRPr="00DF2CFF" w:rsidRDefault="008D477D" w:rsidP="00FE321C">
      <w:pPr>
        <w:numPr>
          <w:ilvl w:val="0"/>
          <w:numId w:val="11"/>
        </w:numPr>
        <w:tabs>
          <w:tab w:val="decimal" w:leader="dot" w:pos="6300"/>
        </w:tabs>
        <w:ind w:left="0"/>
        <w:jc w:val="both"/>
        <w:rPr>
          <w:b/>
        </w:rPr>
      </w:pPr>
      <w:r w:rsidRPr="00DF2CFF">
        <w:rPr>
          <w:b/>
        </w:rPr>
        <w:t>Programovanie v LOGU</w:t>
      </w:r>
      <w:r w:rsidRPr="00DF2CFF">
        <w:rPr>
          <w:b/>
        </w:rPr>
        <w:tab/>
      </w:r>
      <w:r>
        <w:rPr>
          <w:b/>
        </w:rPr>
        <w:t>3</w:t>
      </w:r>
      <w:r w:rsidRPr="00DF2CFF">
        <w:rPr>
          <w:b/>
        </w:rPr>
        <w:t>,</w:t>
      </w:r>
      <w:r>
        <w:rPr>
          <w:b/>
        </w:rPr>
        <w:t>1</w:t>
      </w:r>
      <w:r w:rsidRPr="00DF2CFF">
        <w:rPr>
          <w:b/>
        </w:rPr>
        <w:t xml:space="preserve">0 </w:t>
      </w:r>
      <w:r>
        <w:rPr>
          <w:b/>
        </w:rPr>
        <w:t>€</w:t>
      </w:r>
    </w:p>
    <w:p w:rsidR="008D477D" w:rsidRPr="00DF2CFF" w:rsidRDefault="008D477D" w:rsidP="00FE321C">
      <w:pPr>
        <w:numPr>
          <w:ilvl w:val="0"/>
          <w:numId w:val="11"/>
        </w:numPr>
        <w:tabs>
          <w:tab w:val="decimal" w:leader="dot" w:pos="6300"/>
        </w:tabs>
        <w:ind w:left="0"/>
        <w:jc w:val="both"/>
        <w:rPr>
          <w:b/>
        </w:rPr>
      </w:pPr>
      <w:r w:rsidRPr="00DF2CFF">
        <w:rPr>
          <w:b/>
        </w:rPr>
        <w:t>Programovanie v DELPHI</w:t>
      </w:r>
      <w:r w:rsidRPr="00DF2CFF">
        <w:rPr>
          <w:b/>
        </w:rPr>
        <w:tab/>
      </w:r>
      <w:r>
        <w:rPr>
          <w:b/>
        </w:rPr>
        <w:t>7</w:t>
      </w:r>
      <w:r w:rsidRPr="00DF2CFF">
        <w:rPr>
          <w:b/>
        </w:rPr>
        <w:t>,</w:t>
      </w:r>
      <w:r>
        <w:rPr>
          <w:b/>
        </w:rPr>
        <w:t>6</w:t>
      </w:r>
      <w:r w:rsidRPr="00DF2CFF">
        <w:rPr>
          <w:b/>
        </w:rPr>
        <w:t xml:space="preserve">0 </w:t>
      </w:r>
      <w:r>
        <w:rPr>
          <w:b/>
        </w:rPr>
        <w:t>€</w:t>
      </w:r>
    </w:p>
    <w:p w:rsidR="008D477D" w:rsidRPr="00331AEA" w:rsidRDefault="008D477D" w:rsidP="00FE321C">
      <w:pPr>
        <w:ind w:firstLine="360"/>
        <w:jc w:val="both"/>
      </w:pPr>
    </w:p>
    <w:p w:rsidR="008D477D" w:rsidRPr="000F249D" w:rsidRDefault="008D477D" w:rsidP="00FE321C">
      <w:pPr>
        <w:pStyle w:val="Zadania"/>
        <w:spacing w:before="0" w:after="0"/>
        <w:ind w:left="0"/>
        <w:jc w:val="both"/>
        <w:rPr>
          <w:color w:val="000000" w:themeColor="text1"/>
          <w:sz w:val="43"/>
          <w:szCs w:val="43"/>
        </w:rPr>
      </w:pPr>
      <w:r>
        <w:br w:type="page"/>
      </w:r>
    </w:p>
    <w:p w:rsidR="008D477D" w:rsidRPr="008A76D1" w:rsidRDefault="008D477D" w:rsidP="004F7FB0">
      <w:pPr>
        <w:pStyle w:val="StylKurzvaernPed24b"/>
        <w:spacing w:before="0"/>
        <w:rPr>
          <w:bCs w:val="0"/>
          <w:color w:val="auto"/>
        </w:rPr>
      </w:pPr>
      <w:r w:rsidRPr="000D47B0">
        <w:rPr>
          <w:bCs w:val="0"/>
          <w:color w:val="FF0000"/>
        </w:rPr>
        <w:lastRenderedPageBreak/>
        <w:t>5.</w:t>
      </w:r>
      <w:r w:rsidRPr="008A76D1">
        <w:rPr>
          <w:bCs w:val="0"/>
          <w:color w:val="auto"/>
        </w:rPr>
        <w:t xml:space="preserve">Úloha č.1: </w:t>
      </w:r>
      <w:r>
        <w:rPr>
          <w:bCs w:val="0"/>
          <w:color w:val="auto"/>
        </w:rPr>
        <w:t>Aritmetika – operácie s reálnymi premennými</w:t>
      </w:r>
    </w:p>
    <w:p w:rsidR="008D477D" w:rsidRPr="008A76D1" w:rsidRDefault="008D477D" w:rsidP="004F7FB0">
      <w:pPr>
        <w:pStyle w:val="Zarkazkladnhotextu"/>
        <w:tabs>
          <w:tab w:val="num" w:pos="284"/>
        </w:tabs>
        <w:ind w:left="0" w:firstLine="284"/>
        <w:jc w:val="left"/>
      </w:pPr>
      <w:r w:rsidRPr="008A76D1">
        <w:t xml:space="preserve">       Vysvetlite pojmy: </w:t>
      </w:r>
      <w:r>
        <w:t>reálna premenná, aritmetické operácie s reálnymi premennými</w:t>
      </w:r>
    </w:p>
    <w:p w:rsidR="008D477D" w:rsidRPr="008A76D1" w:rsidRDefault="008D477D" w:rsidP="004F7FB0">
      <w:pPr>
        <w:pStyle w:val="Zarkazkladnhotextu"/>
        <w:tabs>
          <w:tab w:val="num" w:pos="284"/>
        </w:tabs>
        <w:ind w:left="0" w:firstLine="284"/>
        <w:jc w:val="left"/>
        <w:rPr>
          <w:i/>
          <w:szCs w:val="20"/>
        </w:rPr>
      </w:pPr>
      <w:r w:rsidRPr="008A76D1">
        <w:rPr>
          <w:i/>
          <w:szCs w:val="20"/>
        </w:rPr>
        <w:t>Príklad</w:t>
      </w:r>
    </w:p>
    <w:p w:rsidR="008D477D" w:rsidRPr="008A76D1" w:rsidRDefault="008D477D" w:rsidP="004F7FB0">
      <w:pPr>
        <w:ind w:firstLine="284"/>
        <w:rPr>
          <w:bCs/>
          <w:iCs/>
          <w:szCs w:val="20"/>
          <w:lang w:eastAsia="en-US"/>
        </w:rPr>
      </w:pPr>
      <w:r w:rsidRPr="008A76D1">
        <w:rPr>
          <w:iCs/>
          <w:szCs w:val="20"/>
          <w:lang w:eastAsia="en-US"/>
        </w:rPr>
        <w:t xml:space="preserve">            Napíšte program pre </w:t>
      </w:r>
      <w:r>
        <w:rPr>
          <w:iCs/>
          <w:szCs w:val="20"/>
          <w:lang w:eastAsia="en-US"/>
        </w:rPr>
        <w:t>jednoduché aritmetické operácie</w:t>
      </w:r>
      <w:r w:rsidRPr="008A76D1">
        <w:rPr>
          <w:iCs/>
          <w:szCs w:val="20"/>
          <w:lang w:eastAsia="en-US"/>
        </w:rPr>
        <w:t xml:space="preserve">: Na </w:t>
      </w:r>
      <w:r w:rsidRPr="008A76D1">
        <w:rPr>
          <w:bCs/>
          <w:iCs/>
          <w:szCs w:val="20"/>
          <w:lang w:eastAsia="en-US"/>
        </w:rPr>
        <w:t>vstupe budú zadané dve čísla, ktoré program uloží do 2 reálnych premenných (dátový typ pre desatinné čísla). Následne program do 4 premenných</w:t>
      </w:r>
      <w:r>
        <w:rPr>
          <w:bCs/>
          <w:iCs/>
          <w:szCs w:val="20"/>
          <w:lang w:eastAsia="en-US"/>
        </w:rPr>
        <w:t xml:space="preserve"> (</w:t>
      </w:r>
      <w:proofErr w:type="spellStart"/>
      <w:r>
        <w:rPr>
          <w:bCs/>
          <w:iCs/>
          <w:szCs w:val="20"/>
          <w:lang w:eastAsia="en-US"/>
        </w:rPr>
        <w:t>suc</w:t>
      </w:r>
      <w:r w:rsidRPr="008A76D1">
        <w:rPr>
          <w:bCs/>
          <w:iCs/>
          <w:szCs w:val="20"/>
          <w:lang w:eastAsia="en-US"/>
        </w:rPr>
        <w:t>et</w:t>
      </w:r>
      <w:proofErr w:type="spellEnd"/>
      <w:r w:rsidRPr="008A76D1">
        <w:rPr>
          <w:bCs/>
          <w:iCs/>
          <w:szCs w:val="20"/>
          <w:lang w:eastAsia="en-US"/>
        </w:rPr>
        <w:t xml:space="preserve">, rozdiel, </w:t>
      </w:r>
      <w:proofErr w:type="spellStart"/>
      <w:r w:rsidRPr="008A76D1">
        <w:rPr>
          <w:bCs/>
          <w:iCs/>
          <w:szCs w:val="20"/>
          <w:lang w:eastAsia="en-US"/>
        </w:rPr>
        <w:t>s</w:t>
      </w:r>
      <w:r>
        <w:rPr>
          <w:bCs/>
          <w:iCs/>
          <w:szCs w:val="20"/>
          <w:lang w:eastAsia="en-US"/>
        </w:rPr>
        <w:t>uci</w:t>
      </w:r>
      <w:r w:rsidRPr="008A76D1">
        <w:rPr>
          <w:bCs/>
          <w:iCs/>
          <w:szCs w:val="20"/>
          <w:lang w:eastAsia="en-US"/>
        </w:rPr>
        <w:t>n</w:t>
      </w:r>
      <w:proofErr w:type="spellEnd"/>
      <w:r w:rsidRPr="008A76D1">
        <w:rPr>
          <w:bCs/>
          <w:iCs/>
          <w:szCs w:val="20"/>
          <w:lang w:eastAsia="en-US"/>
        </w:rPr>
        <w:t>, podiel) uloží výsledky pre sčítanie, odčítanie, násobenie a delenie. Nakoniec sa počítač užívateľa opýta na operáciu, ktorú chce použiť. Jeho voľba sa uloží do znakovej premennej a na obrazovku sa vypíše výsledok operácie.</w:t>
      </w:r>
    </w:p>
    <w:p w:rsidR="008D477D" w:rsidRDefault="008D477D" w:rsidP="004F7FB0">
      <w:pPr>
        <w:ind w:firstLine="284"/>
        <w:rPr>
          <w:bCs/>
          <w:iCs/>
          <w:szCs w:val="20"/>
          <w:lang w:eastAsia="en-US"/>
        </w:rPr>
      </w:pPr>
      <w:r w:rsidRPr="008A76D1">
        <w:rPr>
          <w:bCs/>
          <w:iCs/>
          <w:szCs w:val="20"/>
          <w:lang w:eastAsia="en-US"/>
        </w:rPr>
        <w:tab/>
      </w:r>
      <w:r w:rsidRPr="008A76D1">
        <w:rPr>
          <w:bCs/>
          <w:iCs/>
          <w:szCs w:val="20"/>
          <w:lang w:eastAsia="en-US"/>
        </w:rPr>
        <w:tab/>
        <w:t>Doplňte program tak, aby fungoval v cykle: Po výpise výsledku sa počítač vždy opýta užívateľa, či chce nový výpočet alebo či chce skončiť.</w:t>
      </w:r>
    </w:p>
    <w:p w:rsidR="008D477D" w:rsidRPr="000D6614" w:rsidRDefault="008D477D" w:rsidP="004F7FB0">
      <w:pPr>
        <w:ind w:firstLine="284"/>
        <w:rPr>
          <w:b/>
        </w:rPr>
      </w:pPr>
      <w:r w:rsidRPr="000D6614">
        <w:rPr>
          <w:b/>
        </w:rPr>
        <w:t xml:space="preserve">Úloha č.2: </w:t>
      </w:r>
    </w:p>
    <w:p w:rsidR="008D477D" w:rsidRDefault="008D477D" w:rsidP="004F7FB0">
      <w:pPr>
        <w:numPr>
          <w:ilvl w:val="0"/>
          <w:numId w:val="12"/>
        </w:numPr>
        <w:tabs>
          <w:tab w:val="left" w:pos="720"/>
        </w:tabs>
        <w:ind w:left="0"/>
      </w:pPr>
      <w:r w:rsidRPr="007A23DB">
        <w:t xml:space="preserve">Otvorte  súbor </w:t>
      </w:r>
      <w:r>
        <w:rPr>
          <w:b/>
          <w:i/>
        </w:rPr>
        <w:t>p</w:t>
      </w:r>
      <w:r w:rsidRPr="007A23DB">
        <w:rPr>
          <w:b/>
          <w:i/>
        </w:rPr>
        <w:t>lody.docx</w:t>
      </w:r>
      <w:r w:rsidRPr="007A23DB">
        <w:t xml:space="preserve"> a upravte ho podľa obrazovej prílohy. Obrázok plodov vložte z galérie </w:t>
      </w:r>
      <w:proofErr w:type="spellStart"/>
      <w:r w:rsidRPr="007A23DB">
        <w:t>klipartov</w:t>
      </w:r>
      <w:proofErr w:type="spellEnd"/>
      <w:r w:rsidRPr="007A23DB">
        <w:t>, alebo zo súboru uloženom na lokálnej sieti. Demonštrujte postup a jednotlivé nástroje textového editora, ktoré ste využili</w:t>
      </w:r>
      <w:r>
        <w:t>.</w:t>
      </w:r>
    </w:p>
    <w:p w:rsidR="008D477D" w:rsidRDefault="008D477D" w:rsidP="004F7FB0">
      <w:pPr>
        <w:pStyle w:val="Odsekzoznamu"/>
        <w:numPr>
          <w:ilvl w:val="0"/>
          <w:numId w:val="12"/>
        </w:numPr>
        <w:tabs>
          <w:tab w:val="left" w:pos="720"/>
        </w:tabs>
        <w:ind w:left="0"/>
        <w:jc w:val="left"/>
        <w:rPr>
          <w:szCs w:val="24"/>
        </w:rPr>
      </w:pPr>
      <w:r w:rsidRPr="00B34941">
        <w:rPr>
          <w:szCs w:val="24"/>
        </w:rPr>
        <w:t>Vysvetlite pojmy: vlastnosti súboru, relatívna a absolútna cesta, asociácia prípony súboru.</w:t>
      </w:r>
      <w:r>
        <w:rPr>
          <w:szCs w:val="24"/>
        </w:rPr>
        <w:t xml:space="preserve"> </w:t>
      </w:r>
    </w:p>
    <w:p w:rsidR="008D477D" w:rsidRDefault="008D477D" w:rsidP="004F7FB0">
      <w:pPr>
        <w:pStyle w:val="Odsekzoznamu"/>
        <w:tabs>
          <w:tab w:val="left" w:pos="720"/>
        </w:tabs>
        <w:ind w:left="0"/>
        <w:jc w:val="left"/>
        <w:rPr>
          <w:szCs w:val="24"/>
        </w:rPr>
      </w:pPr>
      <w:r w:rsidRPr="00060AC3">
        <w:rPr>
          <w:i/>
          <w:szCs w:val="24"/>
        </w:rPr>
        <w:t>Príklad:</w:t>
      </w:r>
      <w:r w:rsidRPr="00B34941">
        <w:rPr>
          <w:szCs w:val="24"/>
        </w:rPr>
        <w:t xml:space="preserve"> Zistite pomocou OS všeobecné vlastnosti súboru </w:t>
      </w:r>
      <w:r>
        <w:rPr>
          <w:b/>
          <w:i/>
        </w:rPr>
        <w:t>p</w:t>
      </w:r>
      <w:r w:rsidRPr="007A23DB">
        <w:rPr>
          <w:b/>
          <w:i/>
        </w:rPr>
        <w:t>lody.docx</w:t>
      </w:r>
      <w:r>
        <w:rPr>
          <w:b/>
          <w:i/>
        </w:rPr>
        <w:t>.</w:t>
      </w:r>
      <w:r w:rsidRPr="00B34941">
        <w:rPr>
          <w:szCs w:val="24"/>
        </w:rPr>
        <w:t>.</w:t>
      </w:r>
    </w:p>
    <w:p w:rsidR="008D477D" w:rsidRDefault="008D477D" w:rsidP="004F7FB0">
      <w:pPr>
        <w:pStyle w:val="Odsekzoznamu"/>
        <w:tabs>
          <w:tab w:val="left" w:pos="720"/>
        </w:tabs>
        <w:ind w:left="0"/>
        <w:jc w:val="left"/>
      </w:pPr>
      <w:r w:rsidRPr="00060AC3">
        <w:t>Popíšte spam a možnosti ochrany pred ním</w:t>
      </w:r>
      <w:r>
        <w:t>.</w:t>
      </w:r>
    </w:p>
    <w:p w:rsidR="008D477D" w:rsidRPr="006962A7" w:rsidRDefault="008D477D" w:rsidP="004F7FB0">
      <w:pPr>
        <w:pStyle w:val="Odsekzoznamu"/>
        <w:tabs>
          <w:tab w:val="left" w:pos="720"/>
        </w:tabs>
        <w:ind w:left="0"/>
        <w:jc w:val="left"/>
        <w:rPr>
          <w:bCs/>
        </w:rPr>
      </w:pPr>
      <w:r w:rsidRPr="006962A7">
        <w:t>Konkrétne pomôcky:</w:t>
      </w:r>
    </w:p>
    <w:p w:rsidR="008D477D" w:rsidRPr="000D47B0" w:rsidRDefault="008D477D" w:rsidP="004F7FB0">
      <w:pPr>
        <w:pStyle w:val="Odsekzoznamu"/>
        <w:numPr>
          <w:ilvl w:val="0"/>
          <w:numId w:val="25"/>
        </w:numPr>
        <w:ind w:left="0" w:hanging="357"/>
        <w:jc w:val="left"/>
        <w:rPr>
          <w:rFonts w:ascii="Arial" w:hAnsi="Arial" w:cs="Arial"/>
          <w:b/>
          <w:color w:val="000000"/>
        </w:rPr>
      </w:pPr>
      <w:r w:rsidRPr="00DF2CFF">
        <w:t xml:space="preserve">súbor  s nenaformátovaným textom </w:t>
      </w:r>
      <w:r w:rsidRPr="000D47B0">
        <w:rPr>
          <w:b/>
          <w:i/>
        </w:rPr>
        <w:t>plody.docx</w:t>
      </w:r>
      <w:r w:rsidRPr="00331AEA">
        <w:t xml:space="preserve"> </w:t>
      </w:r>
      <w:r w:rsidRPr="000D47B0">
        <w:rPr>
          <w:rFonts w:ascii="Arial" w:hAnsi="Arial" w:cs="Arial"/>
          <w:b/>
          <w:color w:val="000000"/>
        </w:rPr>
        <w:t>Obrazová príloha</w:t>
      </w:r>
    </w:p>
    <w:p w:rsidR="008D477D" w:rsidRDefault="008D477D" w:rsidP="00FE321C">
      <w:pPr>
        <w:ind w:firstLine="360"/>
        <w:jc w:val="both"/>
      </w:pPr>
    </w:p>
    <w:p w:rsidR="008D477D" w:rsidRPr="00DF2CFF" w:rsidRDefault="008D477D" w:rsidP="00FE321C">
      <w:pPr>
        <w:pStyle w:val="Zarkazkladnhotextu"/>
        <w:ind w:left="0"/>
        <w:rPr>
          <w:i/>
        </w:rPr>
      </w:pPr>
      <w:r>
        <w:rPr>
          <w:rFonts w:ascii="Arial" w:hAnsi="Arial" w:cs="Arial"/>
          <w:noProof/>
          <w:sz w:val="44"/>
          <w:szCs w:val="44"/>
          <w:lang w:eastAsia="sk-SK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4525920" wp14:editId="16320914">
                <wp:simplePos x="0" y="0"/>
                <wp:positionH relativeFrom="column">
                  <wp:posOffset>-179705</wp:posOffset>
                </wp:positionH>
                <wp:positionV relativeFrom="paragraph">
                  <wp:posOffset>66675</wp:posOffset>
                </wp:positionV>
                <wp:extent cx="6322695" cy="4902835"/>
                <wp:effectExtent l="34925" t="40640" r="33655" b="38100"/>
                <wp:wrapNone/>
                <wp:docPr id="4" name="Obdĺžni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2695" cy="4902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0" cmpd="thickThin">
                          <a:solidFill>
                            <a:srgbClr val="F7964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D5FA3B" id="Obdĺžnik 4" o:spid="_x0000_s1026" style="position:absolute;margin-left:-14.15pt;margin-top:5.25pt;width:497.85pt;height:386.0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" strokecolor="#f79646" strokeweight="5pt">
                <v:stroke linestyle="thickThin"/>
                <v:shadow color="#868686"/>
              </v:rect>
            </w:pict>
          </mc:Fallback>
        </mc:AlternateContent>
      </w:r>
    </w:p>
    <w:p w:rsidR="008D477D" w:rsidRPr="00BA3B4D" w:rsidRDefault="008D477D" w:rsidP="00FE321C">
      <w:pPr>
        <w:jc w:val="both"/>
        <w:rPr>
          <w:rFonts w:ascii="Arial" w:hAnsi="Arial" w:cs="Arial"/>
          <w:sz w:val="44"/>
          <w:szCs w:val="44"/>
        </w:rPr>
      </w:pPr>
      <w:r w:rsidRPr="00BA3B4D">
        <w:rPr>
          <w:rFonts w:ascii="Arial" w:hAnsi="Arial" w:cs="Arial"/>
          <w:sz w:val="44"/>
          <w:szCs w:val="44"/>
        </w:rPr>
        <w:t>Plod (rastlina)</w:t>
      </w:r>
    </w:p>
    <w:p w:rsidR="008D477D" w:rsidRPr="00BA3B4D" w:rsidRDefault="008D477D" w:rsidP="00FE321C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89C003E" wp14:editId="43C24029">
            <wp:simplePos x="0" y="0"/>
            <wp:positionH relativeFrom="column">
              <wp:posOffset>-112395</wp:posOffset>
            </wp:positionH>
            <wp:positionV relativeFrom="paragraph">
              <wp:posOffset>144780</wp:posOffset>
            </wp:positionV>
            <wp:extent cx="5719445" cy="97155"/>
            <wp:effectExtent l="0" t="0" r="0" b="0"/>
            <wp:wrapSquare wrapText="bothSides"/>
            <wp:docPr id="95" name="Obrázok 6" descr="BD14710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6" descr="BD14710_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9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D477D" w:rsidRPr="00BA3B4D" w:rsidRDefault="008D477D" w:rsidP="00FE321C">
      <w:pPr>
        <w:ind w:firstLine="709"/>
        <w:jc w:val="both"/>
        <w:rPr>
          <w:rFonts w:ascii="Arial" w:hAnsi="Arial" w:cs="Arial"/>
          <w:color w:val="000000"/>
          <w:shd w:val="clear" w:color="auto" w:fill="FFFFFF"/>
        </w:rPr>
      </w:pPr>
      <w:r w:rsidRPr="00BA3B4D">
        <w:rPr>
          <w:rFonts w:ascii="Arial" w:hAnsi="Arial" w:cs="Arial"/>
          <w:b/>
          <w:bCs/>
          <w:color w:val="000000"/>
          <w:shd w:val="clear" w:color="auto" w:fill="FFFFFF"/>
        </w:rPr>
        <w:t>Plod</w:t>
      </w:r>
      <w:r w:rsidRPr="00BA3B4D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BA3B4D">
        <w:rPr>
          <w:rFonts w:ascii="Arial" w:hAnsi="Arial" w:cs="Arial"/>
          <w:color w:val="000000"/>
          <w:shd w:val="clear" w:color="auto" w:fill="FFFFFF"/>
        </w:rPr>
        <w:t>je orgán</w:t>
      </w:r>
      <w:r w:rsidRPr="00BA3B4D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BA3B4D">
        <w:rPr>
          <w:rFonts w:ascii="Arial" w:hAnsi="Arial" w:cs="Arial"/>
          <w:shd w:val="clear" w:color="auto" w:fill="FFFFFF"/>
        </w:rPr>
        <w:t>vyšších rastlín</w:t>
      </w:r>
      <w:r w:rsidRPr="00BA3B4D">
        <w:rPr>
          <w:rFonts w:ascii="Arial" w:hAnsi="Arial" w:cs="Arial"/>
          <w:color w:val="000000"/>
          <w:shd w:val="clear" w:color="auto" w:fill="FFFFFF"/>
        </w:rPr>
        <w:t>, ktorý obklopuje</w:t>
      </w:r>
      <w:r w:rsidRPr="00BA3B4D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BA3B4D">
        <w:rPr>
          <w:rFonts w:ascii="Arial" w:hAnsi="Arial" w:cs="Arial"/>
          <w:shd w:val="clear" w:color="auto" w:fill="FFFFFF"/>
        </w:rPr>
        <w:t>semeno</w:t>
      </w:r>
      <w:r w:rsidRPr="00BA3B4D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BA3B4D">
        <w:rPr>
          <w:rFonts w:ascii="Arial" w:hAnsi="Arial" w:cs="Arial"/>
          <w:color w:val="000000"/>
          <w:shd w:val="clear" w:color="auto" w:fill="FFFFFF"/>
        </w:rPr>
        <w:t>až do dozretia a potom často prispieva k jeho rozširovaniu. Najčastejšie vzniká premenou</w:t>
      </w:r>
      <w:r w:rsidRPr="00BA3B4D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BA3B4D">
        <w:rPr>
          <w:rFonts w:ascii="Arial" w:hAnsi="Arial" w:cs="Arial"/>
          <w:shd w:val="clear" w:color="auto" w:fill="FFFFFF"/>
        </w:rPr>
        <w:t>piestikov</w:t>
      </w:r>
      <w:r w:rsidRPr="00BA3B4D">
        <w:rPr>
          <w:rFonts w:ascii="Arial" w:hAnsi="Arial" w:cs="Arial"/>
          <w:color w:val="000000"/>
          <w:shd w:val="clear" w:color="auto" w:fill="FFFFFF"/>
        </w:rPr>
        <w:t>, ale napríklad aj</w:t>
      </w:r>
      <w:r w:rsidRPr="00BA3B4D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BA3B4D">
        <w:rPr>
          <w:rFonts w:ascii="Arial" w:hAnsi="Arial" w:cs="Arial"/>
          <w:shd w:val="clear" w:color="auto" w:fill="FFFFFF"/>
        </w:rPr>
        <w:t>kvetného</w:t>
      </w:r>
      <w:r w:rsidRPr="00BA3B4D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BA3B4D">
        <w:rPr>
          <w:rFonts w:ascii="Arial" w:hAnsi="Arial" w:cs="Arial"/>
          <w:color w:val="000000"/>
          <w:shd w:val="clear" w:color="auto" w:fill="FFFFFF"/>
        </w:rPr>
        <w:t>lôžka (napr.</w:t>
      </w:r>
      <w:r w:rsidRPr="00BA3B4D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BA3B4D">
        <w:rPr>
          <w:rFonts w:ascii="Arial" w:hAnsi="Arial" w:cs="Arial"/>
          <w:shd w:val="clear" w:color="auto" w:fill="FFFFFF"/>
        </w:rPr>
        <w:t>jahoda</w:t>
      </w:r>
      <w:r w:rsidRPr="00BA3B4D">
        <w:rPr>
          <w:rFonts w:ascii="Arial" w:hAnsi="Arial" w:cs="Arial"/>
          <w:color w:val="000000"/>
          <w:shd w:val="clear" w:color="auto" w:fill="FFFFFF"/>
        </w:rPr>
        <w:t>) alebo</w:t>
      </w:r>
      <w:r w:rsidRPr="00BA3B4D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BA3B4D">
        <w:rPr>
          <w:rFonts w:ascii="Arial" w:hAnsi="Arial" w:cs="Arial"/>
          <w:shd w:val="clear" w:color="auto" w:fill="FFFFFF"/>
        </w:rPr>
        <w:t>kvetnej stonky</w:t>
      </w:r>
      <w:r w:rsidRPr="00BA3B4D">
        <w:rPr>
          <w:rFonts w:ascii="Arial" w:hAnsi="Arial" w:cs="Arial"/>
          <w:color w:val="000000"/>
          <w:shd w:val="clear" w:color="auto" w:fill="FFFFFF"/>
        </w:rPr>
        <w:t>.</w:t>
      </w:r>
    </w:p>
    <w:p w:rsidR="008D477D" w:rsidRDefault="008D477D" w:rsidP="00FE321C">
      <w:pPr>
        <w:pStyle w:val="Nadpis3"/>
        <w:shd w:val="clear" w:color="auto" w:fill="FFFFFF"/>
        <w:spacing w:before="0" w:after="0"/>
        <w:jc w:val="both"/>
        <w:rPr>
          <w:rStyle w:val="apple-converted-space"/>
          <w:color w:val="000000"/>
          <w:sz w:val="24"/>
          <w:szCs w:val="24"/>
        </w:rPr>
      </w:pPr>
    </w:p>
    <w:p w:rsidR="008D477D" w:rsidRPr="00BA3B4D" w:rsidRDefault="008D477D" w:rsidP="00FE321C">
      <w:pPr>
        <w:pStyle w:val="Nadpis3"/>
        <w:shd w:val="clear" w:color="auto" w:fill="FFFFFF"/>
        <w:spacing w:before="0" w:after="0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E24457B" wp14:editId="208A3855">
            <wp:simplePos x="0" y="0"/>
            <wp:positionH relativeFrom="column">
              <wp:posOffset>3706622</wp:posOffset>
            </wp:positionH>
            <wp:positionV relativeFrom="paragraph">
              <wp:posOffset>274955</wp:posOffset>
            </wp:positionV>
            <wp:extent cx="2088388" cy="1385824"/>
            <wp:effectExtent l="38100" t="0" r="26162" b="404876"/>
            <wp:wrapSquare wrapText="bothSides"/>
            <wp:docPr id="94" name="Obrázok 5" descr="http://upload.wikimedia.org/wikipedia/commons/thumb/a/af/Fruit_Stall_in_Barcelona_Market.jpg/220px-Fruit_Stall_in_Barcelona_Market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upload.wikimedia.org/wikipedia/commons/thumb/a/af/Fruit_Stall_in_Barcelona_Market.jpg/220px-Fruit_Stall_in_Barcelona_Market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388" cy="138582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Pr="00BA3B4D">
        <w:rPr>
          <w:rStyle w:val="apple-converted-space"/>
          <w:color w:val="000000"/>
          <w:sz w:val="24"/>
          <w:szCs w:val="24"/>
        </w:rPr>
        <w:t>Delenie:</w:t>
      </w:r>
      <w:r>
        <w:rPr>
          <w:rStyle w:val="apple-converted-space"/>
          <w:color w:val="000000"/>
          <w:sz w:val="24"/>
          <w:szCs w:val="24"/>
        </w:rPr>
        <w:br/>
      </w:r>
    </w:p>
    <w:p w:rsidR="008D477D" w:rsidRPr="00BA3B4D" w:rsidRDefault="008D477D" w:rsidP="00FE321C">
      <w:pPr>
        <w:numPr>
          <w:ilvl w:val="0"/>
          <w:numId w:val="13"/>
        </w:numPr>
        <w:shd w:val="clear" w:color="auto" w:fill="FFFFFF"/>
        <w:tabs>
          <w:tab w:val="clear" w:pos="720"/>
        </w:tabs>
        <w:ind w:left="0"/>
        <w:jc w:val="both"/>
        <w:rPr>
          <w:rFonts w:ascii="Arial" w:hAnsi="Arial" w:cs="Arial"/>
          <w:color w:val="000000"/>
        </w:rPr>
      </w:pPr>
      <w:r w:rsidRPr="00BA3B4D">
        <w:rPr>
          <w:rFonts w:ascii="Arial" w:hAnsi="Arial" w:cs="Arial"/>
          <w:color w:val="000000"/>
        </w:rPr>
        <w:t>jednoduchý plod</w:t>
      </w:r>
      <w:r w:rsidRPr="00BA3B4D">
        <w:rPr>
          <w:rStyle w:val="apple-converted-space"/>
          <w:rFonts w:ascii="Arial" w:hAnsi="Arial" w:cs="Arial"/>
          <w:color w:val="000000"/>
        </w:rPr>
        <w:t> </w:t>
      </w:r>
      <w:r w:rsidRPr="00BA3B4D">
        <w:rPr>
          <w:rFonts w:ascii="Arial" w:hAnsi="Arial" w:cs="Arial"/>
          <w:color w:val="000000"/>
        </w:rPr>
        <w:t>(vznikol z jedného semenníka):</w:t>
      </w:r>
    </w:p>
    <w:p w:rsidR="008D477D" w:rsidRPr="00BA3B4D" w:rsidRDefault="008D477D" w:rsidP="00FE321C">
      <w:pPr>
        <w:numPr>
          <w:ilvl w:val="1"/>
          <w:numId w:val="13"/>
        </w:numPr>
        <w:shd w:val="clear" w:color="auto" w:fill="FFFFFF"/>
        <w:tabs>
          <w:tab w:val="clear" w:pos="1440"/>
        </w:tabs>
        <w:ind w:left="0"/>
        <w:jc w:val="both"/>
        <w:rPr>
          <w:rFonts w:ascii="Arial" w:hAnsi="Arial" w:cs="Arial"/>
          <w:color w:val="000000"/>
        </w:rPr>
      </w:pPr>
      <w:r w:rsidRPr="00BA3B4D">
        <w:rPr>
          <w:rFonts w:ascii="Arial" w:hAnsi="Arial" w:cs="Arial"/>
          <w:color w:val="000000"/>
        </w:rPr>
        <w:t>suchý plod</w:t>
      </w:r>
    </w:p>
    <w:p w:rsidR="008D477D" w:rsidRPr="00BA3B4D" w:rsidRDefault="008D477D" w:rsidP="00FE321C">
      <w:pPr>
        <w:numPr>
          <w:ilvl w:val="2"/>
          <w:numId w:val="13"/>
        </w:numPr>
        <w:shd w:val="clear" w:color="auto" w:fill="FFFFFF"/>
        <w:tabs>
          <w:tab w:val="clear" w:pos="2160"/>
          <w:tab w:val="left" w:pos="1276"/>
        </w:tabs>
        <w:ind w:left="0" w:hanging="484"/>
        <w:jc w:val="both"/>
        <w:rPr>
          <w:rFonts w:ascii="Arial" w:hAnsi="Arial" w:cs="Arial"/>
          <w:color w:val="000000"/>
        </w:rPr>
      </w:pPr>
      <w:r w:rsidRPr="00BA3B4D">
        <w:rPr>
          <w:rFonts w:ascii="Arial" w:hAnsi="Arial" w:cs="Arial"/>
          <w:color w:val="000000"/>
        </w:rPr>
        <w:t>pukavý plod</w:t>
      </w:r>
    </w:p>
    <w:p w:rsidR="008D477D" w:rsidRPr="00BA3B4D" w:rsidRDefault="008D477D" w:rsidP="00FE321C">
      <w:pPr>
        <w:numPr>
          <w:ilvl w:val="2"/>
          <w:numId w:val="13"/>
        </w:numPr>
        <w:shd w:val="clear" w:color="auto" w:fill="FFFFFF"/>
        <w:tabs>
          <w:tab w:val="clear" w:pos="2160"/>
          <w:tab w:val="left" w:pos="1276"/>
        </w:tabs>
        <w:ind w:left="0" w:hanging="484"/>
        <w:jc w:val="both"/>
        <w:rPr>
          <w:rFonts w:ascii="Arial" w:hAnsi="Arial" w:cs="Arial"/>
          <w:color w:val="000000"/>
        </w:rPr>
      </w:pPr>
      <w:r w:rsidRPr="00BA3B4D">
        <w:rPr>
          <w:rFonts w:ascii="Arial" w:hAnsi="Arial" w:cs="Arial"/>
          <w:color w:val="000000"/>
        </w:rPr>
        <w:t>nepukavý plod</w:t>
      </w:r>
    </w:p>
    <w:p w:rsidR="008D477D" w:rsidRPr="00BA3B4D" w:rsidRDefault="008D477D" w:rsidP="00FE321C">
      <w:pPr>
        <w:numPr>
          <w:ilvl w:val="1"/>
          <w:numId w:val="13"/>
        </w:numPr>
        <w:shd w:val="clear" w:color="auto" w:fill="FFFFFF"/>
        <w:tabs>
          <w:tab w:val="clear" w:pos="1440"/>
        </w:tabs>
        <w:ind w:left="0"/>
        <w:jc w:val="both"/>
        <w:rPr>
          <w:rFonts w:ascii="Arial" w:hAnsi="Arial" w:cs="Arial"/>
          <w:color w:val="000000"/>
        </w:rPr>
      </w:pPr>
      <w:r w:rsidRPr="00BA3B4D">
        <w:rPr>
          <w:rFonts w:ascii="Arial" w:hAnsi="Arial" w:cs="Arial"/>
          <w:color w:val="000000"/>
        </w:rPr>
        <w:t>dužinatý plod</w:t>
      </w:r>
    </w:p>
    <w:p w:rsidR="008D477D" w:rsidRPr="00BA3B4D" w:rsidRDefault="008D477D" w:rsidP="00FE321C">
      <w:pPr>
        <w:numPr>
          <w:ilvl w:val="2"/>
          <w:numId w:val="13"/>
        </w:numPr>
        <w:shd w:val="clear" w:color="auto" w:fill="FFFFFF"/>
        <w:tabs>
          <w:tab w:val="clear" w:pos="2160"/>
          <w:tab w:val="left" w:pos="1276"/>
        </w:tabs>
        <w:ind w:left="0" w:hanging="484"/>
        <w:jc w:val="both"/>
        <w:rPr>
          <w:rFonts w:ascii="Arial" w:hAnsi="Arial" w:cs="Arial"/>
          <w:color w:val="000000"/>
        </w:rPr>
      </w:pPr>
      <w:r w:rsidRPr="00BA3B4D">
        <w:rPr>
          <w:rFonts w:ascii="Arial" w:hAnsi="Arial" w:cs="Arial"/>
          <w:color w:val="000000"/>
        </w:rPr>
        <w:t>bobuľa</w:t>
      </w:r>
    </w:p>
    <w:p w:rsidR="008D477D" w:rsidRPr="00BA3B4D" w:rsidRDefault="008D477D" w:rsidP="00FE321C">
      <w:pPr>
        <w:numPr>
          <w:ilvl w:val="2"/>
          <w:numId w:val="13"/>
        </w:numPr>
        <w:shd w:val="clear" w:color="auto" w:fill="FFFFFF"/>
        <w:tabs>
          <w:tab w:val="clear" w:pos="2160"/>
          <w:tab w:val="left" w:pos="1276"/>
        </w:tabs>
        <w:ind w:left="0" w:hanging="484"/>
        <w:jc w:val="both"/>
        <w:rPr>
          <w:rFonts w:ascii="Arial" w:hAnsi="Arial" w:cs="Arial"/>
          <w:color w:val="000000"/>
        </w:rPr>
      </w:pPr>
      <w:r w:rsidRPr="00BA3B4D">
        <w:rPr>
          <w:rFonts w:ascii="Arial" w:hAnsi="Arial" w:cs="Arial"/>
          <w:color w:val="000000"/>
        </w:rPr>
        <w:t>kôstkovica</w:t>
      </w:r>
    </w:p>
    <w:p w:rsidR="008D477D" w:rsidRPr="00BA3B4D" w:rsidRDefault="008D477D" w:rsidP="00FE321C">
      <w:pPr>
        <w:numPr>
          <w:ilvl w:val="2"/>
          <w:numId w:val="13"/>
        </w:numPr>
        <w:shd w:val="clear" w:color="auto" w:fill="FFFFFF"/>
        <w:tabs>
          <w:tab w:val="clear" w:pos="2160"/>
          <w:tab w:val="left" w:pos="1276"/>
        </w:tabs>
        <w:ind w:left="0" w:hanging="484"/>
        <w:jc w:val="both"/>
        <w:rPr>
          <w:rFonts w:ascii="Arial" w:hAnsi="Arial" w:cs="Arial"/>
          <w:color w:val="000000"/>
        </w:rPr>
      </w:pPr>
      <w:r w:rsidRPr="00BA3B4D">
        <w:rPr>
          <w:rFonts w:ascii="Arial" w:hAnsi="Arial" w:cs="Arial"/>
          <w:color w:val="000000"/>
        </w:rPr>
        <w:t>malvica</w:t>
      </w:r>
    </w:p>
    <w:p w:rsidR="008D477D" w:rsidRPr="00BA3B4D" w:rsidRDefault="008D477D" w:rsidP="00FE321C">
      <w:pPr>
        <w:numPr>
          <w:ilvl w:val="0"/>
          <w:numId w:val="13"/>
        </w:numPr>
        <w:shd w:val="clear" w:color="auto" w:fill="FFFFFF"/>
        <w:tabs>
          <w:tab w:val="clear" w:pos="720"/>
        </w:tabs>
        <w:ind w:left="0"/>
        <w:jc w:val="both"/>
        <w:rPr>
          <w:rFonts w:ascii="Arial" w:hAnsi="Arial" w:cs="Arial"/>
          <w:color w:val="000000"/>
        </w:rPr>
      </w:pPr>
      <w:r w:rsidRPr="00BA3B4D">
        <w:rPr>
          <w:rFonts w:ascii="Arial" w:hAnsi="Arial" w:cs="Arial"/>
          <w:color w:val="000000"/>
        </w:rPr>
        <w:t>zložený plod</w:t>
      </w:r>
      <w:r w:rsidRPr="00BA3B4D">
        <w:rPr>
          <w:rStyle w:val="apple-converted-space"/>
          <w:rFonts w:ascii="Arial" w:hAnsi="Arial" w:cs="Arial"/>
          <w:color w:val="000000"/>
        </w:rPr>
        <w:t> </w:t>
      </w:r>
      <w:r w:rsidRPr="00BA3B4D">
        <w:rPr>
          <w:rFonts w:ascii="Arial" w:hAnsi="Arial" w:cs="Arial"/>
          <w:color w:val="000000"/>
        </w:rPr>
        <w:t>(vznikol z viacerých semenníkov, ktoré sú spojené oplodiami alebo pletivami kvetnej osi do jedného celku na účely rozširovania)</w:t>
      </w:r>
    </w:p>
    <w:p w:rsidR="008D477D" w:rsidRPr="00BA3B4D" w:rsidRDefault="008D477D" w:rsidP="00FE321C">
      <w:pPr>
        <w:numPr>
          <w:ilvl w:val="1"/>
          <w:numId w:val="13"/>
        </w:numPr>
        <w:shd w:val="clear" w:color="auto" w:fill="FFFFFF"/>
        <w:tabs>
          <w:tab w:val="clear" w:pos="1440"/>
        </w:tabs>
        <w:ind w:left="0"/>
        <w:jc w:val="both"/>
        <w:rPr>
          <w:rFonts w:ascii="Arial" w:hAnsi="Arial" w:cs="Arial"/>
          <w:color w:val="000000"/>
        </w:rPr>
      </w:pPr>
      <w:proofErr w:type="spellStart"/>
      <w:r w:rsidRPr="00BA3B4D">
        <w:rPr>
          <w:rFonts w:ascii="Arial" w:hAnsi="Arial" w:cs="Arial"/>
          <w:color w:val="000000"/>
        </w:rPr>
        <w:t>plodstvo</w:t>
      </w:r>
      <w:proofErr w:type="spellEnd"/>
    </w:p>
    <w:p w:rsidR="008D477D" w:rsidRPr="00BA3B4D" w:rsidRDefault="008D477D" w:rsidP="00FE321C">
      <w:pPr>
        <w:numPr>
          <w:ilvl w:val="1"/>
          <w:numId w:val="13"/>
        </w:numPr>
        <w:shd w:val="clear" w:color="auto" w:fill="FFFFFF"/>
        <w:tabs>
          <w:tab w:val="clear" w:pos="1440"/>
        </w:tabs>
        <w:ind w:left="0"/>
        <w:jc w:val="both"/>
        <w:rPr>
          <w:rFonts w:ascii="Arial" w:hAnsi="Arial" w:cs="Arial"/>
          <w:color w:val="000000"/>
        </w:rPr>
      </w:pPr>
      <w:proofErr w:type="spellStart"/>
      <w:r w:rsidRPr="00BA3B4D">
        <w:rPr>
          <w:rFonts w:ascii="Arial" w:hAnsi="Arial" w:cs="Arial"/>
          <w:color w:val="000000"/>
        </w:rPr>
        <w:t>súplodie</w:t>
      </w:r>
      <w:proofErr w:type="spellEnd"/>
    </w:p>
    <w:p w:rsidR="008D477D" w:rsidRPr="00BA3B4D" w:rsidRDefault="008D477D" w:rsidP="00FE321C">
      <w:pPr>
        <w:ind w:firstLine="709"/>
        <w:jc w:val="both"/>
        <w:rPr>
          <w:rFonts w:ascii="Arial" w:hAnsi="Arial" w:cs="Arial"/>
          <w:color w:val="000000"/>
          <w:sz w:val="16"/>
          <w:szCs w:val="16"/>
        </w:rPr>
      </w:pPr>
    </w:p>
    <w:p w:rsidR="008D477D" w:rsidRDefault="008D477D" w:rsidP="00FE321C">
      <w:pPr>
        <w:ind w:firstLine="360"/>
        <w:jc w:val="both"/>
      </w:pPr>
    </w:p>
    <w:p w:rsidR="002F50B3" w:rsidRDefault="002F50B3" w:rsidP="00FE321C">
      <w:pPr>
        <w:pStyle w:val="Zadania"/>
        <w:numPr>
          <w:ilvl w:val="0"/>
          <w:numId w:val="0"/>
        </w:numPr>
        <w:spacing w:before="0" w:after="0"/>
        <w:jc w:val="both"/>
        <w:rPr>
          <w:bCs w:val="0"/>
          <w:color w:val="FF0000"/>
          <w:sz w:val="22"/>
          <w:szCs w:val="22"/>
        </w:rPr>
      </w:pPr>
    </w:p>
    <w:p w:rsidR="002F50B3" w:rsidRDefault="002F50B3" w:rsidP="00FE321C">
      <w:pPr>
        <w:pStyle w:val="Zadania"/>
        <w:numPr>
          <w:ilvl w:val="0"/>
          <w:numId w:val="0"/>
        </w:numPr>
        <w:spacing w:before="0" w:after="0"/>
        <w:jc w:val="both"/>
        <w:rPr>
          <w:bCs w:val="0"/>
          <w:color w:val="FF0000"/>
          <w:sz w:val="22"/>
          <w:szCs w:val="22"/>
        </w:rPr>
      </w:pPr>
    </w:p>
    <w:p w:rsidR="002F50B3" w:rsidRDefault="002F50B3" w:rsidP="00FE321C">
      <w:pPr>
        <w:pStyle w:val="Zadania"/>
        <w:numPr>
          <w:ilvl w:val="0"/>
          <w:numId w:val="0"/>
        </w:numPr>
        <w:spacing w:before="0" w:after="0"/>
        <w:jc w:val="both"/>
        <w:rPr>
          <w:bCs w:val="0"/>
          <w:color w:val="FF0000"/>
          <w:sz w:val="22"/>
          <w:szCs w:val="22"/>
        </w:rPr>
      </w:pPr>
    </w:p>
    <w:p w:rsidR="002F50B3" w:rsidRDefault="002F50B3" w:rsidP="00FE321C">
      <w:pPr>
        <w:pStyle w:val="Zadania"/>
        <w:numPr>
          <w:ilvl w:val="0"/>
          <w:numId w:val="0"/>
        </w:numPr>
        <w:spacing w:before="0" w:after="0"/>
        <w:jc w:val="both"/>
        <w:rPr>
          <w:bCs w:val="0"/>
          <w:color w:val="FF0000"/>
          <w:sz w:val="22"/>
          <w:szCs w:val="22"/>
        </w:rPr>
      </w:pPr>
    </w:p>
    <w:p w:rsidR="002F50B3" w:rsidRDefault="002F50B3" w:rsidP="00FE321C">
      <w:pPr>
        <w:pStyle w:val="Zadania"/>
        <w:numPr>
          <w:ilvl w:val="0"/>
          <w:numId w:val="0"/>
        </w:numPr>
        <w:spacing w:before="0" w:after="0"/>
        <w:jc w:val="both"/>
        <w:rPr>
          <w:bCs w:val="0"/>
          <w:color w:val="FF0000"/>
          <w:sz w:val="22"/>
          <w:szCs w:val="22"/>
        </w:rPr>
      </w:pPr>
    </w:p>
    <w:p w:rsidR="002F50B3" w:rsidRDefault="002F50B3" w:rsidP="00FE321C">
      <w:pPr>
        <w:pStyle w:val="Zadania"/>
        <w:numPr>
          <w:ilvl w:val="0"/>
          <w:numId w:val="0"/>
        </w:numPr>
        <w:spacing w:before="0" w:after="0"/>
        <w:jc w:val="both"/>
        <w:rPr>
          <w:bCs w:val="0"/>
          <w:color w:val="FF0000"/>
          <w:sz w:val="22"/>
          <w:szCs w:val="22"/>
        </w:rPr>
      </w:pPr>
    </w:p>
    <w:p w:rsidR="002F50B3" w:rsidRDefault="002F50B3" w:rsidP="00FE321C">
      <w:pPr>
        <w:pStyle w:val="Zadania"/>
        <w:numPr>
          <w:ilvl w:val="0"/>
          <w:numId w:val="0"/>
        </w:numPr>
        <w:spacing w:before="0" w:after="0"/>
        <w:jc w:val="both"/>
        <w:rPr>
          <w:bCs w:val="0"/>
          <w:color w:val="FF0000"/>
          <w:sz w:val="22"/>
          <w:szCs w:val="22"/>
        </w:rPr>
      </w:pPr>
    </w:p>
    <w:p w:rsidR="004F7FB0" w:rsidRDefault="004F7FB0" w:rsidP="00FE321C">
      <w:pPr>
        <w:pStyle w:val="Zadania"/>
        <w:numPr>
          <w:ilvl w:val="0"/>
          <w:numId w:val="0"/>
        </w:numPr>
        <w:spacing w:before="0" w:after="0"/>
        <w:jc w:val="both"/>
        <w:rPr>
          <w:bCs w:val="0"/>
          <w:color w:val="FF0000"/>
          <w:sz w:val="22"/>
          <w:szCs w:val="22"/>
        </w:rPr>
      </w:pPr>
    </w:p>
    <w:p w:rsidR="008D477D" w:rsidRPr="000D47B0" w:rsidRDefault="008D477D" w:rsidP="004F7FB0">
      <w:pPr>
        <w:pStyle w:val="Zadania"/>
        <w:numPr>
          <w:ilvl w:val="0"/>
          <w:numId w:val="0"/>
        </w:numPr>
        <w:spacing w:before="0" w:after="0"/>
        <w:rPr>
          <w:bCs w:val="0"/>
          <w:sz w:val="22"/>
          <w:szCs w:val="22"/>
        </w:rPr>
      </w:pPr>
      <w:r w:rsidRPr="000D47B0">
        <w:rPr>
          <w:bCs w:val="0"/>
          <w:color w:val="FF0000"/>
          <w:sz w:val="22"/>
          <w:szCs w:val="22"/>
        </w:rPr>
        <w:t>6.</w:t>
      </w:r>
      <w:r w:rsidRPr="000D47B0">
        <w:rPr>
          <w:bCs w:val="0"/>
          <w:sz w:val="22"/>
          <w:szCs w:val="22"/>
        </w:rPr>
        <w:t>Úloha č.1: Základy – číselné premenné</w:t>
      </w:r>
    </w:p>
    <w:p w:rsidR="008D477D" w:rsidRPr="0005179B" w:rsidRDefault="008D477D" w:rsidP="004F7FB0">
      <w:pPr>
        <w:pStyle w:val="Zarkazkladnhotextu"/>
        <w:tabs>
          <w:tab w:val="num" w:pos="284"/>
        </w:tabs>
        <w:ind w:left="0" w:firstLine="284"/>
        <w:jc w:val="left"/>
      </w:pPr>
      <w:r>
        <w:t xml:space="preserve"> </w:t>
      </w:r>
      <w:r w:rsidRPr="0005179B">
        <w:t>Vysvetlite pojmy: premenná, konštanta, číselná premenná</w:t>
      </w:r>
    </w:p>
    <w:p w:rsidR="008D477D" w:rsidRPr="009000E5" w:rsidRDefault="008D477D" w:rsidP="004F7FB0">
      <w:pPr>
        <w:ind w:firstLine="284"/>
        <w:rPr>
          <w:i/>
          <w:szCs w:val="20"/>
          <w:lang w:eastAsia="en-US"/>
        </w:rPr>
      </w:pPr>
      <w:r w:rsidRPr="009000E5">
        <w:rPr>
          <w:i/>
          <w:szCs w:val="20"/>
          <w:lang w:eastAsia="en-US"/>
        </w:rPr>
        <w:t>Príklad</w:t>
      </w:r>
    </w:p>
    <w:p w:rsidR="008D477D" w:rsidRPr="009000E5" w:rsidRDefault="008D477D" w:rsidP="004F7FB0">
      <w:pPr>
        <w:ind w:firstLine="264"/>
        <w:rPr>
          <w:bCs/>
        </w:rPr>
      </w:pPr>
      <w:r>
        <w:t xml:space="preserve">  </w:t>
      </w:r>
      <w:r w:rsidRPr="009000E5">
        <w:t xml:space="preserve">Napíšte program, ktorý </w:t>
      </w:r>
      <w:r>
        <w:t xml:space="preserve">bude fungovať ako registračná pokladňa. </w:t>
      </w:r>
      <w:r w:rsidRPr="009000E5">
        <w:rPr>
          <w:bCs/>
        </w:rPr>
        <w:t>Užívateľ bude opakovane zadávať cenu za kus a počet kusov</w:t>
      </w:r>
      <w:r>
        <w:rPr>
          <w:bCs/>
        </w:rPr>
        <w:t xml:space="preserve"> tovaru. Zadávanie skončí, keď </w:t>
      </w:r>
      <w:r w:rsidRPr="009000E5">
        <w:rPr>
          <w:bCs/>
        </w:rPr>
        <w:t xml:space="preserve">vloží „0“. </w:t>
      </w:r>
    </w:p>
    <w:p w:rsidR="008D477D" w:rsidRPr="00B832B7" w:rsidRDefault="008D477D" w:rsidP="004F7FB0">
      <w:pPr>
        <w:pStyle w:val="Zarkazkladnhotextu"/>
        <w:ind w:left="0"/>
        <w:jc w:val="left"/>
        <w:rPr>
          <w:bCs/>
        </w:rPr>
      </w:pPr>
      <w:r>
        <w:rPr>
          <w:bCs/>
        </w:rPr>
        <w:t>Ku vypočítanej sume počítač ešte pripočíta</w:t>
      </w:r>
      <w:r w:rsidRPr="009000E5">
        <w:rPr>
          <w:bCs/>
        </w:rPr>
        <w:t xml:space="preserve"> DPH </w:t>
      </w:r>
      <w:r>
        <w:rPr>
          <w:bCs/>
        </w:rPr>
        <w:t>20</w:t>
      </w:r>
      <w:r w:rsidRPr="009000E5">
        <w:rPr>
          <w:bCs/>
        </w:rPr>
        <w:t>% a</w:t>
      </w:r>
      <w:r>
        <w:rPr>
          <w:bCs/>
        </w:rPr>
        <w:t> poštovné (</w:t>
      </w:r>
      <w:r w:rsidRPr="009000E5">
        <w:t>cena poštovného</w:t>
      </w:r>
      <w:r>
        <w:t xml:space="preserve"> je</w:t>
      </w:r>
      <w:r w:rsidRPr="009000E5">
        <w:t xml:space="preserve"> zapísaná ako konštanta</w:t>
      </w:r>
      <w:r>
        <w:t xml:space="preserve"> na úvod programu)</w:t>
      </w:r>
      <w:r>
        <w:rPr>
          <w:bCs/>
        </w:rPr>
        <w:t>.</w:t>
      </w:r>
    </w:p>
    <w:p w:rsidR="008D477D" w:rsidRDefault="008D477D" w:rsidP="004F7FB0">
      <w:pPr>
        <w:ind w:firstLine="264"/>
        <w:rPr>
          <w:bCs/>
        </w:rPr>
      </w:pPr>
      <w:r w:rsidRPr="00B832B7">
        <w:rPr>
          <w:bCs/>
        </w:rPr>
        <w:t xml:space="preserve">Nakoniec počítač </w:t>
      </w:r>
      <w:r>
        <w:rPr>
          <w:bCs/>
        </w:rPr>
        <w:t xml:space="preserve">prehľadne pod seba vypíše „registračný bloček“, </w:t>
      </w:r>
      <w:proofErr w:type="spellStart"/>
      <w:r>
        <w:rPr>
          <w:bCs/>
        </w:rPr>
        <w:t>t.j</w:t>
      </w:r>
      <w:proofErr w:type="spellEnd"/>
      <w:r>
        <w:rPr>
          <w:bCs/>
        </w:rPr>
        <w:t>. celkovú cenu tovaru, hodnotu DPH a poštovného a celkovú sumu</w:t>
      </w:r>
      <w:r w:rsidRPr="00B832B7">
        <w:rPr>
          <w:bCs/>
        </w:rPr>
        <w:t xml:space="preserve"> dobierky.</w:t>
      </w:r>
    </w:p>
    <w:p w:rsidR="008D477D" w:rsidRPr="000D6614" w:rsidRDefault="008D477D" w:rsidP="004F7FB0">
      <w:pPr>
        <w:ind w:firstLine="264"/>
        <w:rPr>
          <w:b/>
        </w:rPr>
      </w:pPr>
      <w:r w:rsidRPr="000D6614">
        <w:rPr>
          <w:b/>
        </w:rPr>
        <w:t xml:space="preserve">Úloha č.2: </w:t>
      </w:r>
    </w:p>
    <w:p w:rsidR="008D477D" w:rsidRDefault="008D477D" w:rsidP="004F7FB0">
      <w:pPr>
        <w:pStyle w:val="Zarkazkladnhotextu"/>
        <w:numPr>
          <w:ilvl w:val="0"/>
          <w:numId w:val="14"/>
        </w:numPr>
        <w:ind w:left="0"/>
        <w:jc w:val="left"/>
        <w:rPr>
          <w:lang w:eastAsia="sk-SK"/>
        </w:rPr>
      </w:pPr>
      <w:r w:rsidRPr="00394DD3">
        <w:rPr>
          <w:lang w:eastAsia="sk-SK"/>
        </w:rPr>
        <w:t xml:space="preserve">Pomôžte učiteľovi premetu Teória automatického riadenia pripraviť pre študentov príklad na </w:t>
      </w:r>
      <w:r>
        <w:rPr>
          <w:lang w:eastAsia="sk-SK"/>
        </w:rPr>
        <w:t xml:space="preserve">vytvorenie </w:t>
      </w:r>
      <w:r w:rsidRPr="00394DD3">
        <w:rPr>
          <w:lang w:eastAsia="sk-SK"/>
        </w:rPr>
        <w:t>analýz</w:t>
      </w:r>
      <w:r>
        <w:rPr>
          <w:lang w:eastAsia="sk-SK"/>
        </w:rPr>
        <w:t>y</w:t>
      </w:r>
      <w:r w:rsidRPr="00394DD3">
        <w:rPr>
          <w:lang w:eastAsia="sk-SK"/>
        </w:rPr>
        <w:t xml:space="preserve"> riaditeľnosti nelineárneho systému.</w:t>
      </w:r>
      <w:r>
        <w:rPr>
          <w:lang w:eastAsia="sk-SK"/>
        </w:rPr>
        <w:t xml:space="preserve"> </w:t>
      </w:r>
      <w:r w:rsidRPr="00394DD3">
        <w:rPr>
          <w:lang w:eastAsia="sk-SK"/>
        </w:rPr>
        <w:t xml:space="preserve">Otvorte súbor </w:t>
      </w:r>
      <w:r>
        <w:rPr>
          <w:b/>
          <w:i/>
          <w:lang w:eastAsia="sk-SK"/>
        </w:rPr>
        <w:t>r</w:t>
      </w:r>
      <w:r w:rsidRPr="00394DD3">
        <w:rPr>
          <w:b/>
          <w:i/>
          <w:lang w:eastAsia="sk-SK"/>
        </w:rPr>
        <w:t>ovnice.doc</w:t>
      </w:r>
      <w:r>
        <w:rPr>
          <w:lang w:eastAsia="sk-SK"/>
        </w:rPr>
        <w:t>x</w:t>
      </w:r>
      <w:r w:rsidRPr="00394DD3">
        <w:rPr>
          <w:lang w:eastAsia="sk-SK"/>
        </w:rPr>
        <w:t xml:space="preserve"> a upravte ho podľa obrazovej prílohy. Demonštrujte postup a jednotlivé nástroje textového editora, ktoré ste využili.</w:t>
      </w:r>
    </w:p>
    <w:p w:rsidR="008D477D" w:rsidRPr="00F41538" w:rsidRDefault="008D477D" w:rsidP="004F7FB0">
      <w:pPr>
        <w:pStyle w:val="Zarkazkladnhotextu"/>
        <w:numPr>
          <w:ilvl w:val="0"/>
          <w:numId w:val="14"/>
        </w:numPr>
        <w:ind w:left="0"/>
        <w:jc w:val="left"/>
        <w:rPr>
          <w:lang w:eastAsia="sk-SK"/>
        </w:rPr>
      </w:pPr>
      <w:r w:rsidRPr="00F41538">
        <w:rPr>
          <w:bCs/>
        </w:rPr>
        <w:t>Popíšte konštrukčné zloženie operačných pamätí a vysvetlite, prečo sa z nich stratí obsah po odpojení napájacieho napätia.</w:t>
      </w:r>
    </w:p>
    <w:p w:rsidR="008D477D" w:rsidRPr="000D47B0" w:rsidRDefault="008D477D" w:rsidP="004F7FB0">
      <w:pPr>
        <w:pStyle w:val="Odsekzoznamu"/>
        <w:numPr>
          <w:ilvl w:val="0"/>
          <w:numId w:val="14"/>
        </w:numPr>
        <w:ind w:left="0"/>
        <w:jc w:val="left"/>
      </w:pPr>
      <w:r w:rsidRPr="00F250EB">
        <w:rPr>
          <w:szCs w:val="24"/>
        </w:rPr>
        <w:t>Uv</w:t>
      </w:r>
      <w:r>
        <w:rPr>
          <w:szCs w:val="24"/>
        </w:rPr>
        <w:t xml:space="preserve">eďte </w:t>
      </w:r>
      <w:r w:rsidRPr="00F250EB">
        <w:rPr>
          <w:szCs w:val="24"/>
        </w:rPr>
        <w:t xml:space="preserve">príklady vplyvu informatizácie spoločnosti na jednotlivca (organizácia vlastných údajov s využitím rôznych prostriedkov IKT, napr.: mobilný telefón, </w:t>
      </w:r>
      <w:proofErr w:type="spellStart"/>
      <w:r w:rsidRPr="00F250EB">
        <w:rPr>
          <w:szCs w:val="24"/>
        </w:rPr>
        <w:t>foto</w:t>
      </w:r>
      <w:proofErr w:type="spellEnd"/>
      <w:r w:rsidRPr="00F250EB">
        <w:rPr>
          <w:szCs w:val="24"/>
        </w:rPr>
        <w:t xml:space="preserve"> a</w:t>
      </w:r>
      <w:r>
        <w:rPr>
          <w:szCs w:val="24"/>
        </w:rPr>
        <w:t xml:space="preserve"> </w:t>
      </w:r>
      <w:r w:rsidRPr="00F250EB">
        <w:rPr>
          <w:szCs w:val="24"/>
        </w:rPr>
        <w:t>video albumy, ...).</w:t>
      </w:r>
    </w:p>
    <w:p w:rsidR="008D477D" w:rsidRPr="000D47B0" w:rsidRDefault="008D477D" w:rsidP="004F7FB0">
      <w:pPr>
        <w:pStyle w:val="Odsekzoznamu"/>
        <w:numPr>
          <w:ilvl w:val="0"/>
          <w:numId w:val="14"/>
        </w:numPr>
        <w:ind w:left="0"/>
        <w:jc w:val="left"/>
      </w:pPr>
      <w:r w:rsidRPr="000D47B0">
        <w:t>Konkrétne pomôcky:</w:t>
      </w:r>
    </w:p>
    <w:p w:rsidR="008D477D" w:rsidRDefault="008D477D" w:rsidP="004F7FB0">
      <w:pPr>
        <w:pStyle w:val="Zarkazkladnhotextu"/>
        <w:ind w:left="0"/>
        <w:jc w:val="left"/>
      </w:pPr>
      <w:r w:rsidRPr="00DF2CFF">
        <w:t xml:space="preserve">súbor  s nenaformátovaným textom </w:t>
      </w:r>
      <w:r>
        <w:rPr>
          <w:b/>
          <w:i/>
          <w:lang w:eastAsia="sk-SK"/>
        </w:rPr>
        <w:t>r</w:t>
      </w:r>
      <w:r w:rsidRPr="00394DD3">
        <w:rPr>
          <w:b/>
          <w:i/>
          <w:lang w:eastAsia="sk-SK"/>
        </w:rPr>
        <w:t>ovnice.doc</w:t>
      </w:r>
      <w:r>
        <w:rPr>
          <w:lang w:eastAsia="sk-SK"/>
        </w:rPr>
        <w:t>x</w:t>
      </w:r>
    </w:p>
    <w:p w:rsidR="008D477D" w:rsidRPr="000D6614" w:rsidRDefault="008D477D" w:rsidP="00FE321C">
      <w:pPr>
        <w:ind w:hanging="357"/>
        <w:jc w:val="both"/>
        <w:rPr>
          <w:noProof/>
        </w:rPr>
      </w:pPr>
      <w:r w:rsidRPr="000D6614">
        <w:rPr>
          <w:rFonts w:ascii="Arial" w:hAnsi="Arial" w:cs="Arial"/>
          <w:b/>
          <w:color w:val="000000"/>
          <w:sz w:val="20"/>
          <w:szCs w:val="20"/>
        </w:rPr>
        <w:t>obrazová príloha</w:t>
      </w:r>
    </w:p>
    <w:p w:rsidR="008D477D" w:rsidRDefault="00537EF0" w:rsidP="00FE321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09BFB37" wp14:editId="3B01343D">
                <wp:simplePos x="0" y="0"/>
                <wp:positionH relativeFrom="column">
                  <wp:posOffset>-189865</wp:posOffset>
                </wp:positionH>
                <wp:positionV relativeFrom="paragraph">
                  <wp:posOffset>71120</wp:posOffset>
                </wp:positionV>
                <wp:extent cx="6099175" cy="3200400"/>
                <wp:effectExtent l="19050" t="19050" r="34925" b="38100"/>
                <wp:wrapNone/>
                <wp:docPr id="2" name="Obdĺžni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9175" cy="3200400"/>
                        </a:xfrm>
                        <a:prstGeom prst="rect">
                          <a:avLst/>
                        </a:prstGeom>
                        <a:noFill/>
                        <a:ln w="63500" cmpd="thickThin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2AE884" id="Obdĺžnik 2" o:spid="_x0000_s1026" style="position:absolute;margin-left:-14.95pt;margin-top:5.6pt;width:480.25pt;height:252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" filled="f" strokecolor="#4f81bd" strokeweight="5pt">
                <v:stroke linestyle="thickThin"/>
              </v:rect>
            </w:pict>
          </mc:Fallback>
        </mc:AlternateContent>
      </w:r>
    </w:p>
    <w:p w:rsidR="008D477D" w:rsidRDefault="004F7FB0" w:rsidP="00FE321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2D087A2" wp14:editId="14F0160A">
                <wp:simplePos x="0" y="0"/>
                <wp:positionH relativeFrom="column">
                  <wp:posOffset>-116205</wp:posOffset>
                </wp:positionH>
                <wp:positionV relativeFrom="paragraph">
                  <wp:posOffset>95885</wp:posOffset>
                </wp:positionV>
                <wp:extent cx="5819775" cy="1781175"/>
                <wp:effectExtent l="0" t="0" r="9525" b="9525"/>
                <wp:wrapNone/>
                <wp:docPr id="3" name="Obdĺžn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9775" cy="1781175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2542ED" id="Obdĺžnik 3" o:spid="_x0000_s1026" style="position:absolute;margin-left:-9.15pt;margin-top:7.55pt;width:458.25pt;height:140.2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" fillcolor="#eaeaea" stroked="f"/>
            </w:pict>
          </mc:Fallback>
        </mc:AlternateContent>
      </w:r>
      <w:r w:rsidR="008D477D" w:rsidRPr="00ED4DB2">
        <w:t xml:space="preserve">Príklad 6 : </w:t>
      </w:r>
    </w:p>
    <w:p w:rsidR="004F7FB0" w:rsidRDefault="008D477D" w:rsidP="00FE321C">
      <w:pPr>
        <w:jc w:val="both"/>
      </w:pPr>
      <w:r w:rsidRPr="00ED4DB2">
        <w:t xml:space="preserve">Urobte analýzu riaditeľnosti pre prietokový chemický reaktor s miešaním. </w:t>
      </w:r>
      <w:proofErr w:type="spellStart"/>
      <w:r w:rsidRPr="00ED4DB2">
        <w:t>Linearizovaný</w:t>
      </w:r>
      <w:proofErr w:type="spellEnd"/>
      <w:r w:rsidRPr="00ED4DB2">
        <w:t xml:space="preserve"> </w:t>
      </w:r>
    </w:p>
    <w:p w:rsidR="008D477D" w:rsidRPr="00ED4DB2" w:rsidRDefault="008D477D" w:rsidP="00FE321C">
      <w:pPr>
        <w:jc w:val="both"/>
      </w:pPr>
      <w:r w:rsidRPr="00ED4DB2">
        <w:t xml:space="preserve">stavový model prietokového chemického reaktora môžeme prepísať do tvaru : </w:t>
      </w:r>
    </w:p>
    <w:p w:rsidR="008D477D" w:rsidRPr="00B42C7E" w:rsidRDefault="00AA676B" w:rsidP="00FE321C">
      <w:pPr>
        <w:jc w:val="both"/>
      </w:pPr>
      <m:oMathPara>
        <m:oMath>
          <m:f>
            <m:fPr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dx(t)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A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x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+ 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B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</m:t>
          </m:r>
          <m:r>
            <m:rPr>
              <m:sty m:val="p"/>
            </m:rPr>
            <w:br/>
          </m:r>
        </m:oMath>
      </m:oMathPara>
      <w:r w:rsidR="008D477D" w:rsidRPr="00B42C7E">
        <w:t>pričom:</w:t>
      </w:r>
    </w:p>
    <w:p w:rsidR="008D477D" w:rsidRPr="00ED4DB2" w:rsidRDefault="008D477D" w:rsidP="00FE321C">
      <w:pPr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A=</m:t>
        </m:r>
        <m:d>
          <m:d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Pr="00ED4DB2">
        <w:rPr>
          <w:sz w:val="28"/>
          <w:szCs w:val="28"/>
        </w:rPr>
        <w:t xml:space="preserve">      </w:t>
      </w:r>
      <m:oMath>
        <m:r>
          <w:rPr>
            <w:rFonts w:ascii="Cambria Math" w:hAnsi="Cambria Math"/>
            <w:sz w:val="28"/>
            <w:szCs w:val="28"/>
          </w:rPr>
          <m:t xml:space="preserve">B=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21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.</m:t>
        </m:r>
      </m:oMath>
    </w:p>
    <w:p w:rsidR="008D477D" w:rsidRDefault="008D477D" w:rsidP="00FE321C">
      <w:pPr>
        <w:jc w:val="both"/>
      </w:pPr>
      <w:r w:rsidRPr="00B42C7E">
        <w:t>Matica riaditeľnosti Q</w:t>
      </w:r>
      <w:r w:rsidRPr="00D85A26">
        <w:rPr>
          <w:vertAlign w:val="subscript"/>
        </w:rPr>
        <w:t>R</w:t>
      </w:r>
      <w:r w:rsidRPr="00B42C7E">
        <w:t xml:space="preserve"> bude : </w:t>
      </w:r>
    </w:p>
    <w:p w:rsidR="008D477D" w:rsidRPr="00B42C7E" w:rsidRDefault="008D477D" w:rsidP="00FE321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1482725</wp:posOffset>
                </wp:positionH>
                <wp:positionV relativeFrom="paragraph">
                  <wp:posOffset>76200</wp:posOffset>
                </wp:positionV>
                <wp:extent cx="2801620" cy="613410"/>
                <wp:effectExtent l="11430" t="10160" r="15875" b="24130"/>
                <wp:wrapNone/>
                <wp:docPr id="1" name="Obdĺžni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1620" cy="61341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5B3D7"/>
                            </a:gs>
                            <a:gs pos="50000">
                              <a:srgbClr val="DBE5F1"/>
                            </a:gs>
                            <a:gs pos="100000">
                              <a:srgbClr val="95B3D7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3C1972" id="Obdĺžnik 1" o:spid="_x0000_s1026" style="position:absolute;margin-left:116.75pt;margin-top:6pt;width:220.6pt;height:48.3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" fillcolor="#95b3d7" strokecolor="#95b3d7" strokeweight="1pt">
                <v:fill color2="#dbe5f1" angle="135" focus="50%" type="gradient"/>
                <v:shadow on="t" color="#243f60" opacity=".5" offset="1pt"/>
              </v:rect>
            </w:pict>
          </mc:Fallback>
        </mc:AlternateContent>
      </w:r>
    </w:p>
    <w:p w:rsidR="008D477D" w:rsidRPr="00ED4DB2" w:rsidRDefault="00AA676B" w:rsidP="00FE321C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B AB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</m:e>
                </m:mr>
              </m:m>
            </m:e>
          </m:d>
        </m:oMath>
      </m:oMathPara>
    </w:p>
    <w:p w:rsidR="008D477D" w:rsidRDefault="008D477D" w:rsidP="00FE321C">
      <w:pPr>
        <w:jc w:val="both"/>
      </w:pPr>
    </w:p>
    <w:p w:rsidR="004F7FB0" w:rsidRDefault="008D477D" w:rsidP="00FE321C">
      <w:pPr>
        <w:jc w:val="both"/>
      </w:pPr>
      <w:r>
        <w:t>M</w:t>
      </w:r>
      <w:r w:rsidRPr="00B42C7E">
        <w:t xml:space="preserve">á hodnosť dva, takže systém je úplne riaditeľný. Je zrejmé, že toto platí pre všetky ustálené </w:t>
      </w:r>
    </w:p>
    <w:p w:rsidR="008D477D" w:rsidRPr="00B42C7E" w:rsidRDefault="008D477D" w:rsidP="00FE321C">
      <w:pPr>
        <w:jc w:val="both"/>
      </w:pPr>
      <w:r w:rsidRPr="00B42C7E">
        <w:t>stavy. Teda môžeme povedať, že zodpovedajúci nelineárny systém je riaditeľný.</w:t>
      </w:r>
    </w:p>
    <w:p w:rsidR="008D477D" w:rsidRDefault="008D477D" w:rsidP="00FE321C">
      <w:pPr>
        <w:pStyle w:val="Zadania"/>
        <w:numPr>
          <w:ilvl w:val="0"/>
          <w:numId w:val="0"/>
        </w:numPr>
        <w:spacing w:before="0" w:after="0"/>
        <w:jc w:val="both"/>
        <w:rPr>
          <w:rFonts w:ascii="Times New Roman" w:hAnsi="Times New Roman" w:cs="Times New Roman"/>
          <w:b w:val="0"/>
          <w:bCs w:val="0"/>
          <w:iCs w:val="0"/>
          <w:kern w:val="0"/>
          <w:sz w:val="24"/>
          <w:szCs w:val="20"/>
          <w:lang w:eastAsia="en-US"/>
        </w:rPr>
      </w:pPr>
    </w:p>
    <w:p w:rsidR="00FE321C" w:rsidRDefault="00FE321C" w:rsidP="00FE321C">
      <w:pPr>
        <w:pStyle w:val="Zadania"/>
        <w:numPr>
          <w:ilvl w:val="0"/>
          <w:numId w:val="0"/>
        </w:numPr>
        <w:spacing w:before="0" w:after="0"/>
        <w:jc w:val="both"/>
        <w:rPr>
          <w:rFonts w:ascii="Times New Roman" w:hAnsi="Times New Roman" w:cs="Times New Roman"/>
          <w:b w:val="0"/>
          <w:bCs w:val="0"/>
          <w:iCs w:val="0"/>
          <w:kern w:val="0"/>
          <w:sz w:val="24"/>
          <w:szCs w:val="20"/>
          <w:lang w:eastAsia="en-US"/>
        </w:rPr>
      </w:pPr>
    </w:p>
    <w:p w:rsidR="00FE321C" w:rsidRDefault="00FE321C" w:rsidP="00FE321C">
      <w:pPr>
        <w:pStyle w:val="Zadania"/>
        <w:numPr>
          <w:ilvl w:val="0"/>
          <w:numId w:val="0"/>
        </w:numPr>
        <w:spacing w:before="0" w:after="0"/>
        <w:jc w:val="both"/>
        <w:rPr>
          <w:rFonts w:ascii="Times New Roman" w:hAnsi="Times New Roman" w:cs="Times New Roman"/>
          <w:b w:val="0"/>
          <w:bCs w:val="0"/>
          <w:iCs w:val="0"/>
          <w:kern w:val="0"/>
          <w:sz w:val="24"/>
          <w:szCs w:val="20"/>
          <w:lang w:eastAsia="en-US"/>
        </w:rPr>
      </w:pPr>
    </w:p>
    <w:p w:rsidR="00FE321C" w:rsidRDefault="00FE321C" w:rsidP="00FE321C">
      <w:pPr>
        <w:pStyle w:val="Zadania"/>
        <w:numPr>
          <w:ilvl w:val="0"/>
          <w:numId w:val="0"/>
        </w:numPr>
        <w:spacing w:before="0" w:after="0"/>
        <w:jc w:val="both"/>
        <w:rPr>
          <w:rFonts w:ascii="Times New Roman" w:hAnsi="Times New Roman" w:cs="Times New Roman"/>
          <w:b w:val="0"/>
          <w:bCs w:val="0"/>
          <w:iCs w:val="0"/>
          <w:kern w:val="0"/>
          <w:sz w:val="24"/>
          <w:szCs w:val="20"/>
          <w:lang w:eastAsia="en-US"/>
        </w:rPr>
      </w:pPr>
    </w:p>
    <w:p w:rsidR="00FE321C" w:rsidRDefault="00FE321C" w:rsidP="00FE321C">
      <w:pPr>
        <w:pStyle w:val="Zadania"/>
        <w:numPr>
          <w:ilvl w:val="0"/>
          <w:numId w:val="0"/>
        </w:numPr>
        <w:spacing w:before="0" w:after="0"/>
        <w:jc w:val="both"/>
        <w:rPr>
          <w:rFonts w:ascii="Times New Roman" w:hAnsi="Times New Roman" w:cs="Times New Roman"/>
          <w:b w:val="0"/>
          <w:bCs w:val="0"/>
          <w:iCs w:val="0"/>
          <w:kern w:val="0"/>
          <w:sz w:val="24"/>
          <w:szCs w:val="20"/>
          <w:lang w:eastAsia="en-US"/>
        </w:rPr>
      </w:pPr>
    </w:p>
    <w:p w:rsidR="002F50B3" w:rsidRDefault="002F50B3" w:rsidP="00FE321C">
      <w:pPr>
        <w:pStyle w:val="Zadania"/>
        <w:numPr>
          <w:ilvl w:val="0"/>
          <w:numId w:val="0"/>
        </w:numPr>
        <w:spacing w:before="0" w:after="0"/>
        <w:jc w:val="both"/>
        <w:rPr>
          <w:rFonts w:ascii="Times New Roman" w:hAnsi="Times New Roman" w:cs="Times New Roman"/>
          <w:b w:val="0"/>
          <w:bCs w:val="0"/>
          <w:iCs w:val="0"/>
          <w:kern w:val="0"/>
          <w:sz w:val="24"/>
          <w:szCs w:val="20"/>
          <w:lang w:eastAsia="en-US"/>
        </w:rPr>
      </w:pPr>
    </w:p>
    <w:p w:rsidR="00FE321C" w:rsidRDefault="00FE321C" w:rsidP="00FE321C">
      <w:pPr>
        <w:pStyle w:val="Zadania"/>
        <w:numPr>
          <w:ilvl w:val="0"/>
          <w:numId w:val="0"/>
        </w:numPr>
        <w:spacing w:before="0" w:after="0"/>
        <w:jc w:val="both"/>
        <w:rPr>
          <w:rFonts w:ascii="Times New Roman" w:hAnsi="Times New Roman" w:cs="Times New Roman"/>
          <w:b w:val="0"/>
          <w:bCs w:val="0"/>
          <w:iCs w:val="0"/>
          <w:kern w:val="0"/>
          <w:sz w:val="24"/>
          <w:szCs w:val="20"/>
          <w:lang w:eastAsia="en-US"/>
        </w:rPr>
      </w:pPr>
    </w:p>
    <w:p w:rsidR="008D477D" w:rsidRPr="000D6614" w:rsidRDefault="008D477D" w:rsidP="004F7FB0">
      <w:pPr>
        <w:pStyle w:val="Zadania"/>
        <w:numPr>
          <w:ilvl w:val="0"/>
          <w:numId w:val="0"/>
        </w:numPr>
        <w:spacing w:before="0" w:after="0"/>
        <w:rPr>
          <w:bCs w:val="0"/>
          <w:sz w:val="20"/>
          <w:szCs w:val="20"/>
        </w:rPr>
      </w:pPr>
      <w:r w:rsidRPr="000D6614">
        <w:rPr>
          <w:bCs w:val="0"/>
          <w:color w:val="FF0000"/>
          <w:sz w:val="20"/>
          <w:szCs w:val="20"/>
        </w:rPr>
        <w:t>7.</w:t>
      </w:r>
      <w:r w:rsidRPr="000D6614">
        <w:rPr>
          <w:bCs w:val="0"/>
          <w:sz w:val="20"/>
          <w:szCs w:val="20"/>
        </w:rPr>
        <w:t>Úloha č.1: Cykly – vnorené cykly, viacnásobné vetvenie</w:t>
      </w:r>
    </w:p>
    <w:p w:rsidR="008D477D" w:rsidRPr="00045F9A" w:rsidRDefault="008D477D" w:rsidP="004F7FB0">
      <w:pPr>
        <w:pStyle w:val="Zarkazkladnhotextu"/>
        <w:ind w:left="0" w:firstLine="424"/>
        <w:jc w:val="left"/>
      </w:pPr>
      <w:r w:rsidRPr="00045F9A">
        <w:t>Vysvetlit</w:t>
      </w:r>
      <w:r>
        <w:t>e pojmy: cyklus, vnorený cyklus, viacnásobné vetvenie</w:t>
      </w:r>
    </w:p>
    <w:p w:rsidR="008D477D" w:rsidRPr="009E1AA7" w:rsidRDefault="008D477D" w:rsidP="004F7FB0">
      <w:pPr>
        <w:ind w:firstLine="284"/>
        <w:rPr>
          <w:i/>
          <w:szCs w:val="20"/>
          <w:lang w:eastAsia="en-US"/>
        </w:rPr>
      </w:pPr>
      <w:r w:rsidRPr="009E1AA7">
        <w:rPr>
          <w:i/>
          <w:szCs w:val="20"/>
          <w:lang w:eastAsia="en-US"/>
        </w:rPr>
        <w:t>Príklad</w:t>
      </w:r>
    </w:p>
    <w:p w:rsidR="008D477D" w:rsidRDefault="008D477D" w:rsidP="004F7FB0">
      <w:pPr>
        <w:pStyle w:val="Zarkazkladnhotextu"/>
        <w:ind w:left="0" w:firstLine="424"/>
        <w:jc w:val="left"/>
      </w:pPr>
      <w:r>
        <w:t xml:space="preserve">Nakreslite </w:t>
      </w:r>
      <w:r w:rsidRPr="00045F9A">
        <w:t>v textovom režime pomocou</w:t>
      </w:r>
      <w:r>
        <w:t xml:space="preserve"> hviezdičiek vo vnorených cykloch</w:t>
      </w:r>
      <w:r w:rsidRPr="00045F9A">
        <w:t xml:space="preserve"> </w:t>
      </w:r>
      <w:r>
        <w:t xml:space="preserve">oba </w:t>
      </w:r>
      <w:r w:rsidRPr="00045F9A">
        <w:t>geometrické út</w:t>
      </w:r>
      <w:r>
        <w:t>vary, ktoré sú v obrázkovej prílohe:</w:t>
      </w:r>
    </w:p>
    <w:p w:rsidR="008D477D" w:rsidRPr="00045F9A" w:rsidRDefault="008D477D" w:rsidP="004F7FB0">
      <w:pPr>
        <w:pStyle w:val="Zarkazkladnhotextu"/>
        <w:numPr>
          <w:ilvl w:val="0"/>
          <w:numId w:val="23"/>
        </w:numPr>
        <w:ind w:left="0"/>
        <w:jc w:val="left"/>
      </w:pPr>
      <w:r w:rsidRPr="00045F9A">
        <w:t>štvorec</w:t>
      </w:r>
      <w:r>
        <w:t xml:space="preserve"> 5x5</w:t>
      </w:r>
      <w:r w:rsidRPr="00045F9A">
        <w:t xml:space="preserve">, </w:t>
      </w:r>
    </w:p>
    <w:p w:rsidR="008D477D" w:rsidRPr="00045F9A" w:rsidRDefault="008D477D" w:rsidP="004F7FB0">
      <w:pPr>
        <w:pStyle w:val="Zarkazkladnhotextu"/>
        <w:numPr>
          <w:ilvl w:val="0"/>
          <w:numId w:val="23"/>
        </w:numPr>
        <w:ind w:left="0"/>
        <w:jc w:val="left"/>
      </w:pPr>
      <w:r w:rsidRPr="00045F9A">
        <w:t>pravouhlý trojuholník</w:t>
      </w:r>
      <w:r>
        <w:t xml:space="preserve"> s výškou 5.</w:t>
      </w:r>
      <w:r w:rsidRPr="00045F9A">
        <w:t xml:space="preserve"> </w:t>
      </w:r>
    </w:p>
    <w:p w:rsidR="008D477D" w:rsidRDefault="008D477D" w:rsidP="004F7FB0">
      <w:pPr>
        <w:pStyle w:val="Zarkazkladnhotextu"/>
        <w:ind w:left="0" w:firstLine="424"/>
        <w:jc w:val="left"/>
      </w:pPr>
      <w:r w:rsidRPr="00045F9A">
        <w:t>Užívateľ nech na z</w:t>
      </w:r>
      <w:r>
        <w:t>ačiatku zvolí, ktorý z útvarov chce vykresliť. Na výber medzi jednotlivými útvarmi využite príkaz viacnásobného vetvenia. Vedeli by ste zmenou niektorého parametra vykresliť aj nejaký ďalší útvar s výškou 5 riadkov?</w:t>
      </w:r>
    </w:p>
    <w:p w:rsidR="008D477D" w:rsidRPr="000D6614" w:rsidRDefault="008D477D" w:rsidP="004F7FB0">
      <w:pPr>
        <w:pStyle w:val="Zarkazkladnhotextu"/>
        <w:ind w:left="0" w:firstLine="424"/>
        <w:jc w:val="left"/>
        <w:rPr>
          <w:b/>
          <w:bCs/>
        </w:rPr>
      </w:pPr>
      <w:r w:rsidRPr="000D6614">
        <w:rPr>
          <w:b/>
          <w:bCs/>
        </w:rPr>
        <w:t xml:space="preserve">Úloha č.2: </w:t>
      </w:r>
    </w:p>
    <w:p w:rsidR="008D477D" w:rsidRPr="008A76D1" w:rsidRDefault="008D477D" w:rsidP="004F7FB0">
      <w:pPr>
        <w:pStyle w:val="Stylhlavnaot"/>
        <w:numPr>
          <w:ilvl w:val="0"/>
          <w:numId w:val="15"/>
        </w:numPr>
        <w:tabs>
          <w:tab w:val="clear" w:pos="142"/>
        </w:tabs>
        <w:spacing w:before="0"/>
        <w:ind w:left="0"/>
        <w:jc w:val="left"/>
        <w:rPr>
          <w:rFonts w:ascii="Times New Roman" w:hAnsi="Times New Roman" w:cs="Times New Roman"/>
          <w:b w:val="0"/>
        </w:rPr>
      </w:pPr>
      <w:r w:rsidRPr="008A76D1">
        <w:rPr>
          <w:rFonts w:ascii="Times New Roman" w:hAnsi="Times New Roman" w:cs="Times New Roman"/>
          <w:b w:val="0"/>
        </w:rPr>
        <w:t xml:space="preserve">Vytvorte animáciu padajúcej kvapky vody z mraku na zem, po dopade nech  kvapka vytvorí postupne tri kruhy / animáciu vytvorte v programe </w:t>
      </w:r>
      <w:proofErr w:type="spellStart"/>
      <w:r w:rsidRPr="008A76D1">
        <w:rPr>
          <w:rFonts w:ascii="Times New Roman" w:hAnsi="Times New Roman" w:cs="Times New Roman"/>
          <w:b w:val="0"/>
        </w:rPr>
        <w:t>LogoMotion</w:t>
      </w:r>
      <w:proofErr w:type="spellEnd"/>
      <w:r w:rsidRPr="008A76D1">
        <w:rPr>
          <w:rFonts w:ascii="Times New Roman" w:hAnsi="Times New Roman" w:cs="Times New Roman"/>
          <w:b w:val="0"/>
        </w:rPr>
        <w:t>.</w:t>
      </w:r>
    </w:p>
    <w:p w:rsidR="008D477D" w:rsidRPr="00C2151E" w:rsidRDefault="008D477D" w:rsidP="004F7FB0">
      <w:pPr>
        <w:pStyle w:val="Stylhlavnaot"/>
        <w:numPr>
          <w:ilvl w:val="0"/>
          <w:numId w:val="15"/>
        </w:numPr>
        <w:tabs>
          <w:tab w:val="clear" w:pos="142"/>
        </w:tabs>
        <w:spacing w:before="0"/>
        <w:ind w:left="0"/>
        <w:jc w:val="left"/>
        <w:rPr>
          <w:rFonts w:ascii="Times New Roman" w:hAnsi="Times New Roman" w:cs="Times New Roman"/>
          <w:b w:val="0"/>
        </w:rPr>
      </w:pPr>
      <w:r w:rsidRPr="00C2151E">
        <w:rPr>
          <w:rFonts w:ascii="Times New Roman" w:hAnsi="Times New Roman" w:cs="Times New Roman"/>
          <w:b w:val="0"/>
        </w:rPr>
        <w:t xml:space="preserve">Popíšte činnosť jednotlivých súčastí počítača von </w:t>
      </w:r>
      <w:proofErr w:type="spellStart"/>
      <w:r w:rsidRPr="00C2151E">
        <w:rPr>
          <w:rFonts w:ascii="Times New Roman" w:hAnsi="Times New Roman" w:cs="Times New Roman"/>
          <w:b w:val="0"/>
        </w:rPr>
        <w:t>Neumannovho</w:t>
      </w:r>
      <w:proofErr w:type="spellEnd"/>
      <w:r w:rsidRPr="00C2151E">
        <w:rPr>
          <w:rFonts w:ascii="Times New Roman" w:hAnsi="Times New Roman" w:cs="Times New Roman"/>
          <w:b w:val="0"/>
        </w:rPr>
        <w:t xml:space="preserve"> typu</w:t>
      </w:r>
      <w:r>
        <w:rPr>
          <w:rFonts w:ascii="Times New Roman" w:hAnsi="Times New Roman" w:cs="Times New Roman"/>
          <w:b w:val="0"/>
        </w:rPr>
        <w:t>.</w:t>
      </w:r>
    </w:p>
    <w:p w:rsidR="008D477D" w:rsidRDefault="008D477D" w:rsidP="004F7FB0">
      <w:pPr>
        <w:pStyle w:val="Stylhlavnaot"/>
        <w:numPr>
          <w:ilvl w:val="0"/>
          <w:numId w:val="15"/>
        </w:numPr>
        <w:tabs>
          <w:tab w:val="clear" w:pos="142"/>
        </w:tabs>
        <w:spacing w:before="0"/>
        <w:ind w:left="0"/>
        <w:jc w:val="left"/>
        <w:rPr>
          <w:bCs w:val="0"/>
        </w:rPr>
      </w:pPr>
      <w:r w:rsidRPr="00C428C3">
        <w:rPr>
          <w:rFonts w:ascii="Times New Roman" w:hAnsi="Times New Roman" w:cs="Times New Roman"/>
          <w:b w:val="0"/>
        </w:rPr>
        <w:t xml:space="preserve">Vysvetlite rozdiel medzi intranetom a </w:t>
      </w:r>
      <w:proofErr w:type="spellStart"/>
      <w:r w:rsidRPr="00C428C3">
        <w:rPr>
          <w:rFonts w:ascii="Times New Roman" w:hAnsi="Times New Roman" w:cs="Times New Roman"/>
          <w:b w:val="0"/>
        </w:rPr>
        <w:t>extranetom</w:t>
      </w:r>
      <w:proofErr w:type="spellEnd"/>
      <w:r w:rsidRPr="00C428C3">
        <w:rPr>
          <w:rFonts w:ascii="Times New Roman" w:hAnsi="Times New Roman" w:cs="Times New Roman"/>
          <w:b w:val="0"/>
        </w:rPr>
        <w:t>.</w:t>
      </w:r>
    </w:p>
    <w:p w:rsidR="008D477D" w:rsidRPr="00F72B6F" w:rsidRDefault="008D477D" w:rsidP="00FE321C">
      <w:pPr>
        <w:pStyle w:val="Stylhlavnaot"/>
        <w:tabs>
          <w:tab w:val="clear" w:pos="142"/>
        </w:tabs>
        <w:spacing w:before="0"/>
        <w:rPr>
          <w:bCs w:val="0"/>
        </w:rPr>
      </w:pPr>
      <w:r w:rsidRPr="00F72B6F">
        <w:rPr>
          <w:bCs w:val="0"/>
        </w:rPr>
        <w:t>Obrazová príloha</w:t>
      </w:r>
    </w:p>
    <w:p w:rsidR="008D477D" w:rsidRPr="003876D7" w:rsidRDefault="008D477D" w:rsidP="00FE321C">
      <w:pPr>
        <w:pStyle w:val="StylKurzvaernPed24b"/>
        <w:spacing w:before="0"/>
        <w:jc w:val="both"/>
        <w:rPr>
          <w:bCs w:val="0"/>
        </w:rPr>
        <w:sectPr w:rsidR="008D477D" w:rsidRPr="003876D7" w:rsidSect="00FE321C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4" w:h="16836" w:code="9"/>
          <w:pgMar w:top="851" w:right="1418" w:bottom="907" w:left="993" w:header="709" w:footer="851" w:gutter="0"/>
          <w:pgNumType w:start="1"/>
          <w:cols w:space="708"/>
          <w:docGrid w:linePitch="360"/>
        </w:sectPr>
      </w:pPr>
    </w:p>
    <w:p w:rsidR="008D477D" w:rsidRDefault="008D477D" w:rsidP="00FE321C">
      <w:pPr>
        <w:pStyle w:val="ODSEK"/>
        <w:ind w:firstLine="0"/>
        <w:rPr>
          <w:rStyle w:val="programovy"/>
          <w:noProof/>
        </w:rPr>
      </w:pPr>
      <w:r>
        <w:rPr>
          <w:rStyle w:val="programovy"/>
          <w:noProof/>
        </w:rPr>
        <w:t>*****</w:t>
      </w:r>
    </w:p>
    <w:p w:rsidR="008D477D" w:rsidRDefault="008D477D" w:rsidP="00FE321C">
      <w:pPr>
        <w:pStyle w:val="ODSEK"/>
        <w:ind w:firstLine="0"/>
        <w:rPr>
          <w:rStyle w:val="programovy"/>
          <w:noProof/>
        </w:rPr>
      </w:pPr>
      <w:r>
        <w:rPr>
          <w:rStyle w:val="programovy"/>
          <w:noProof/>
        </w:rPr>
        <w:t>*****</w:t>
      </w:r>
    </w:p>
    <w:p w:rsidR="008D477D" w:rsidRDefault="008D477D" w:rsidP="00FE321C">
      <w:pPr>
        <w:pStyle w:val="ODSEK"/>
        <w:ind w:firstLine="0"/>
        <w:rPr>
          <w:rStyle w:val="programovy"/>
          <w:noProof/>
        </w:rPr>
      </w:pPr>
      <w:r>
        <w:rPr>
          <w:rStyle w:val="programovy"/>
          <w:noProof/>
        </w:rPr>
        <w:t>*****</w:t>
      </w:r>
    </w:p>
    <w:p w:rsidR="008D477D" w:rsidRDefault="008D477D" w:rsidP="00FE321C">
      <w:pPr>
        <w:pStyle w:val="ODSEK"/>
        <w:ind w:firstLine="0"/>
        <w:rPr>
          <w:rStyle w:val="programovy"/>
          <w:noProof/>
        </w:rPr>
      </w:pPr>
      <w:r>
        <w:rPr>
          <w:rStyle w:val="programovy"/>
          <w:noProof/>
        </w:rPr>
        <w:t>*****</w:t>
      </w:r>
    </w:p>
    <w:p w:rsidR="008D477D" w:rsidRDefault="008D477D" w:rsidP="00FE321C">
      <w:pPr>
        <w:pStyle w:val="ODSEK"/>
        <w:ind w:firstLine="0"/>
        <w:rPr>
          <w:rStyle w:val="programovy"/>
          <w:noProof/>
        </w:rPr>
      </w:pPr>
      <w:r>
        <w:rPr>
          <w:rStyle w:val="programovy"/>
          <w:noProof/>
        </w:rPr>
        <w:t>*****</w:t>
      </w:r>
    </w:p>
    <w:p w:rsidR="008D477D" w:rsidRDefault="008D477D" w:rsidP="00FE321C">
      <w:pPr>
        <w:pStyle w:val="ODSEK"/>
        <w:ind w:firstLine="0"/>
        <w:rPr>
          <w:rStyle w:val="programovy"/>
          <w:noProof/>
        </w:rPr>
      </w:pPr>
      <w:r>
        <w:rPr>
          <w:rStyle w:val="programovy"/>
          <w:noProof/>
        </w:rPr>
        <w:br w:type="column"/>
      </w:r>
      <w:r>
        <w:rPr>
          <w:rStyle w:val="programovy"/>
          <w:noProof/>
        </w:rPr>
        <w:t>*</w:t>
      </w:r>
    </w:p>
    <w:p w:rsidR="008D477D" w:rsidRDefault="008D477D" w:rsidP="00FE321C">
      <w:pPr>
        <w:pStyle w:val="ODSEK"/>
        <w:ind w:firstLine="0"/>
        <w:rPr>
          <w:rStyle w:val="programovy"/>
          <w:noProof/>
        </w:rPr>
      </w:pPr>
      <w:r>
        <w:rPr>
          <w:rStyle w:val="programovy"/>
          <w:noProof/>
        </w:rPr>
        <w:t>**</w:t>
      </w:r>
    </w:p>
    <w:p w:rsidR="008D477D" w:rsidRDefault="008D477D" w:rsidP="00FE321C">
      <w:pPr>
        <w:pStyle w:val="ODSEK"/>
        <w:ind w:firstLine="0"/>
        <w:rPr>
          <w:rStyle w:val="programovy"/>
          <w:noProof/>
        </w:rPr>
      </w:pPr>
      <w:r>
        <w:rPr>
          <w:rStyle w:val="programovy"/>
          <w:noProof/>
        </w:rPr>
        <w:t>***</w:t>
      </w:r>
    </w:p>
    <w:p w:rsidR="008D477D" w:rsidRDefault="008D477D" w:rsidP="00FE321C">
      <w:pPr>
        <w:pStyle w:val="ODSEK"/>
        <w:ind w:firstLine="0"/>
        <w:rPr>
          <w:rStyle w:val="programovy"/>
          <w:noProof/>
        </w:rPr>
      </w:pPr>
      <w:r>
        <w:rPr>
          <w:rStyle w:val="programovy"/>
          <w:noProof/>
        </w:rPr>
        <w:t>****</w:t>
      </w:r>
    </w:p>
    <w:p w:rsidR="008D477D" w:rsidRDefault="008D477D" w:rsidP="00FE321C">
      <w:pPr>
        <w:pStyle w:val="ODSEK"/>
        <w:ind w:firstLine="0"/>
        <w:rPr>
          <w:rStyle w:val="programovy"/>
          <w:noProof/>
        </w:rPr>
      </w:pPr>
      <w:r>
        <w:rPr>
          <w:rStyle w:val="programovy"/>
          <w:noProof/>
        </w:rPr>
        <w:t xml:space="preserve">*****    </w:t>
      </w:r>
    </w:p>
    <w:p w:rsidR="008D477D" w:rsidRDefault="008D477D" w:rsidP="00FE321C">
      <w:pPr>
        <w:pStyle w:val="ODSEK"/>
        <w:ind w:firstLine="0"/>
        <w:rPr>
          <w:rStyle w:val="programovy"/>
          <w:noProof/>
        </w:rPr>
      </w:pPr>
      <w:r>
        <w:rPr>
          <w:rStyle w:val="programovy"/>
          <w:noProof/>
        </w:rPr>
        <w:t xml:space="preserve">        </w:t>
      </w:r>
    </w:p>
    <w:p w:rsidR="008D477D" w:rsidRDefault="00FE321C" w:rsidP="00FE321C">
      <w:pPr>
        <w:pStyle w:val="ODSEK"/>
        <w:ind w:firstLine="0"/>
        <w:rPr>
          <w:rStyle w:val="programovy"/>
          <w:noProof/>
        </w:rPr>
        <w:sectPr w:rsidR="008D477D" w:rsidSect="00E576DC">
          <w:type w:val="continuous"/>
          <w:pgSz w:w="11904" w:h="16836" w:code="9"/>
          <w:pgMar w:top="851" w:right="1418" w:bottom="907" w:left="1418" w:header="709" w:footer="851" w:gutter="0"/>
          <w:cols w:num="4" w:space="284" w:equalWidth="0">
            <w:col w:w="1247" w:space="284"/>
            <w:col w:w="1247" w:space="284"/>
            <w:col w:w="1701" w:space="284"/>
            <w:col w:w="4023"/>
          </w:cols>
          <w:docGrid w:linePitch="360"/>
        </w:sectPr>
      </w:pPr>
      <w:r>
        <w:rPr>
          <w:rStyle w:val="programovy"/>
          <w:noProof/>
        </w:rPr>
        <w:t xml:space="preserve">        </w:t>
      </w:r>
    </w:p>
    <w:p w:rsidR="008D477D" w:rsidRPr="00C428C3" w:rsidRDefault="008D477D" w:rsidP="004F7FB0">
      <w:pPr>
        <w:pStyle w:val="StylKurzvaernPed24b"/>
        <w:spacing w:before="0"/>
        <w:rPr>
          <w:bCs w:val="0"/>
          <w:color w:val="auto"/>
          <w:sz w:val="22"/>
          <w:szCs w:val="22"/>
        </w:rPr>
      </w:pPr>
      <w:r w:rsidRPr="00C428C3">
        <w:rPr>
          <w:bCs w:val="0"/>
          <w:color w:val="FF0000"/>
          <w:sz w:val="22"/>
          <w:szCs w:val="22"/>
        </w:rPr>
        <w:lastRenderedPageBreak/>
        <w:t>8.</w:t>
      </w:r>
      <w:r w:rsidRPr="00C428C3">
        <w:rPr>
          <w:bCs w:val="0"/>
          <w:color w:val="auto"/>
          <w:sz w:val="22"/>
          <w:szCs w:val="22"/>
        </w:rPr>
        <w:t xml:space="preserve">Úloha č.1: Aritmetika – operácie s celými číslami  </w:t>
      </w:r>
    </w:p>
    <w:p w:rsidR="008D477D" w:rsidRPr="00CF39C2" w:rsidRDefault="008D477D" w:rsidP="004F7FB0">
      <w:pPr>
        <w:pStyle w:val="StylStylhlavnaotPed18b"/>
        <w:jc w:val="left"/>
      </w:pPr>
      <w:r w:rsidRPr="00CF39C2">
        <w:t xml:space="preserve">Vysvetlite pojmy: </w:t>
      </w:r>
      <w:r>
        <w:t>celočíselný dátový typ, aritmetické operácie s celými číslami.</w:t>
      </w:r>
    </w:p>
    <w:p w:rsidR="008D477D" w:rsidRPr="00CF39C2" w:rsidRDefault="008D477D" w:rsidP="004F7FB0">
      <w:pPr>
        <w:ind w:firstLine="284"/>
        <w:rPr>
          <w:i/>
          <w:color w:val="000000" w:themeColor="text1"/>
          <w:szCs w:val="20"/>
          <w:lang w:eastAsia="en-US"/>
        </w:rPr>
      </w:pPr>
      <w:r w:rsidRPr="00CF39C2">
        <w:rPr>
          <w:i/>
          <w:color w:val="000000" w:themeColor="text1"/>
          <w:szCs w:val="20"/>
          <w:lang w:eastAsia="en-US"/>
        </w:rPr>
        <w:t>Príklad</w:t>
      </w:r>
    </w:p>
    <w:p w:rsidR="008D477D" w:rsidRDefault="008D477D" w:rsidP="004F7FB0">
      <w:pPr>
        <w:ind w:firstLine="284"/>
      </w:pPr>
      <w:r w:rsidRPr="00C2726F">
        <w:rPr>
          <w:bCs/>
          <w:iCs/>
          <w:color w:val="FF0000"/>
          <w:szCs w:val="20"/>
          <w:lang w:eastAsia="en-US"/>
        </w:rPr>
        <w:t xml:space="preserve">     </w:t>
      </w:r>
      <w:r>
        <w:t xml:space="preserve">Napíšte program </w:t>
      </w:r>
      <w:proofErr w:type="spellStart"/>
      <w:r>
        <w:t>Ciferny_sucet</w:t>
      </w:r>
      <w:proofErr w:type="spellEnd"/>
      <w:r>
        <w:t>, ktorý dokáže vypočítať súčet všetkých cifier celého čísla, ktoré je načítavané na vstupe z klávesnice.</w:t>
      </w:r>
      <w:r w:rsidRPr="00C2726F">
        <w:rPr>
          <w:bCs/>
          <w:iCs/>
          <w:color w:val="FF0000"/>
          <w:szCs w:val="20"/>
          <w:lang w:eastAsia="en-US"/>
        </w:rPr>
        <w:t xml:space="preserve"> </w:t>
      </w:r>
      <w:r w:rsidRPr="00B042B6">
        <w:t>Využite vhodné operácie s celými číslami.</w:t>
      </w:r>
    </w:p>
    <w:p w:rsidR="008D477D" w:rsidRPr="000D6614" w:rsidRDefault="008D477D" w:rsidP="004F7FB0">
      <w:pPr>
        <w:ind w:firstLine="284"/>
        <w:rPr>
          <w:b/>
          <w:bCs/>
        </w:rPr>
      </w:pPr>
      <w:r w:rsidRPr="000D6614">
        <w:rPr>
          <w:b/>
          <w:bCs/>
        </w:rPr>
        <w:t xml:space="preserve">Úloha č.2: </w:t>
      </w:r>
    </w:p>
    <w:p w:rsidR="008D477D" w:rsidRDefault="008D477D" w:rsidP="004F7FB0">
      <w:pPr>
        <w:pStyle w:val="Zarkazkladnhotextu"/>
        <w:numPr>
          <w:ilvl w:val="0"/>
          <w:numId w:val="16"/>
        </w:numPr>
        <w:ind w:left="0"/>
        <w:jc w:val="left"/>
      </w:pPr>
      <w:r w:rsidRPr="00DD6C2E">
        <w:t>Nakreslite vo vektorovej grafike obrázok</w:t>
      </w:r>
      <w:r>
        <w:t xml:space="preserve"> podľa obrazovej prílohy</w:t>
      </w:r>
      <w:r w:rsidRPr="00DD6C2E">
        <w:t xml:space="preserve">. Obrázok uložte pod názvom </w:t>
      </w:r>
      <w:r w:rsidRPr="00D85A26">
        <w:rPr>
          <w:b/>
          <w:i/>
        </w:rPr>
        <w:t>hrušky</w:t>
      </w:r>
      <w:r w:rsidRPr="00DD6C2E">
        <w:t xml:space="preserve"> vo formáte </w:t>
      </w:r>
      <w:proofErr w:type="spellStart"/>
      <w:r w:rsidRPr="00D85A26">
        <w:rPr>
          <w:b/>
          <w:i/>
        </w:rPr>
        <w:t>jpg</w:t>
      </w:r>
      <w:proofErr w:type="spellEnd"/>
      <w:r w:rsidRPr="00DD6C2E">
        <w:t>.</w:t>
      </w:r>
    </w:p>
    <w:p w:rsidR="008D477D" w:rsidRPr="00CF5826" w:rsidRDefault="008D477D" w:rsidP="004F7FB0">
      <w:pPr>
        <w:pStyle w:val="Default"/>
        <w:numPr>
          <w:ilvl w:val="0"/>
          <w:numId w:val="16"/>
        </w:numPr>
        <w:ind w:left="0"/>
        <w:rPr>
          <w:rFonts w:ascii="Times New Roman" w:hAnsi="Times New Roman" w:cs="Times New Roman"/>
        </w:rPr>
      </w:pPr>
      <w:r w:rsidRPr="00CF5826">
        <w:rPr>
          <w:rFonts w:ascii="Times New Roman" w:hAnsi="Times New Roman" w:cs="Times New Roman"/>
          <w:bCs/>
        </w:rPr>
        <w:t xml:space="preserve">Popíšte činnosť jednotlivých častí procesora. </w:t>
      </w:r>
    </w:p>
    <w:p w:rsidR="008D477D" w:rsidRDefault="008D477D" w:rsidP="004F7FB0">
      <w:pPr>
        <w:pStyle w:val="Zarkazkladnhotextu"/>
        <w:numPr>
          <w:ilvl w:val="0"/>
          <w:numId w:val="16"/>
        </w:numPr>
        <w:ind w:left="0"/>
        <w:jc w:val="left"/>
      </w:pPr>
      <w:r w:rsidRPr="00B0397D">
        <w:t xml:space="preserve">Vysvetlite pojem Internet a princíp jeho </w:t>
      </w:r>
      <w:proofErr w:type="spellStart"/>
      <w:r w:rsidRPr="00B0397D">
        <w:t>fungovania.</w:t>
      </w:r>
      <w:r w:rsidRPr="003876D7">
        <w:t>Obrazová</w:t>
      </w:r>
      <w:proofErr w:type="spellEnd"/>
      <w:r w:rsidRPr="003876D7">
        <w:t xml:space="preserve"> príloha</w:t>
      </w:r>
    </w:p>
    <w:p w:rsidR="008D477D" w:rsidRDefault="008D477D" w:rsidP="00FE321C">
      <w:pPr>
        <w:pStyle w:val="StylKurzvaernPed24b"/>
        <w:spacing w:before="0"/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19FD4A4" wp14:editId="1BAD8786">
            <wp:simplePos x="0" y="0"/>
            <wp:positionH relativeFrom="column">
              <wp:posOffset>767080</wp:posOffset>
            </wp:positionH>
            <wp:positionV relativeFrom="paragraph">
              <wp:posOffset>314325</wp:posOffset>
            </wp:positionV>
            <wp:extent cx="2574000" cy="1450800"/>
            <wp:effectExtent l="0" t="0" r="0" b="0"/>
            <wp:wrapSquare wrapText="bothSides"/>
            <wp:docPr id="10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000" cy="145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477D" w:rsidRDefault="008D477D" w:rsidP="00FE321C">
      <w:pPr>
        <w:pStyle w:val="StylKurzvaernPed24b"/>
        <w:spacing w:before="0"/>
        <w:jc w:val="both"/>
      </w:pPr>
    </w:p>
    <w:p w:rsidR="008D477D" w:rsidRPr="00CB5B77" w:rsidRDefault="008D477D" w:rsidP="00FE321C">
      <w:pPr>
        <w:jc w:val="both"/>
      </w:pPr>
    </w:p>
    <w:p w:rsidR="008D477D" w:rsidRPr="00CB5B77" w:rsidRDefault="008D477D" w:rsidP="00FE321C">
      <w:pPr>
        <w:jc w:val="both"/>
      </w:pPr>
    </w:p>
    <w:p w:rsidR="008D477D" w:rsidRPr="00CB5B77" w:rsidRDefault="008D477D" w:rsidP="00FE321C">
      <w:pPr>
        <w:jc w:val="both"/>
      </w:pPr>
    </w:p>
    <w:p w:rsidR="008D477D" w:rsidRPr="00CB5B77" w:rsidRDefault="008D477D" w:rsidP="00FE321C">
      <w:pPr>
        <w:jc w:val="both"/>
      </w:pPr>
    </w:p>
    <w:p w:rsidR="008D477D" w:rsidRPr="00CB5B77" w:rsidRDefault="008D477D" w:rsidP="00FE321C">
      <w:pPr>
        <w:jc w:val="both"/>
      </w:pPr>
    </w:p>
    <w:p w:rsidR="008D477D" w:rsidRPr="00CB5B77" w:rsidRDefault="008D477D" w:rsidP="00FE321C">
      <w:pPr>
        <w:jc w:val="both"/>
      </w:pPr>
    </w:p>
    <w:p w:rsidR="00FE321C" w:rsidRDefault="00FE321C" w:rsidP="00FE321C">
      <w:pPr>
        <w:pStyle w:val="StylStylhlavnaotVlevo0cmPrvndek0cm"/>
        <w:spacing w:before="0"/>
        <w:rPr>
          <w:color w:val="FF0000"/>
          <w:sz w:val="20"/>
          <w:szCs w:val="20"/>
        </w:rPr>
      </w:pPr>
    </w:p>
    <w:p w:rsidR="00FE321C" w:rsidRDefault="00FE321C" w:rsidP="00FE321C">
      <w:pPr>
        <w:pStyle w:val="StylStylhlavnaotVlevo0cmPrvndek0cm"/>
        <w:spacing w:before="0"/>
        <w:rPr>
          <w:color w:val="FF0000"/>
          <w:sz w:val="20"/>
          <w:szCs w:val="20"/>
        </w:rPr>
      </w:pPr>
    </w:p>
    <w:p w:rsidR="00FE321C" w:rsidRDefault="00FE321C" w:rsidP="00FE321C">
      <w:pPr>
        <w:pStyle w:val="StylStylhlavnaotVlevo0cmPrvndek0cm"/>
        <w:spacing w:before="0"/>
        <w:rPr>
          <w:color w:val="FF0000"/>
          <w:sz w:val="20"/>
          <w:szCs w:val="20"/>
        </w:rPr>
      </w:pPr>
    </w:p>
    <w:p w:rsidR="00FE321C" w:rsidRDefault="00FE321C" w:rsidP="00FE321C">
      <w:pPr>
        <w:pStyle w:val="StylStylhlavnaotVlevo0cmPrvndek0cm"/>
        <w:spacing w:before="0"/>
        <w:rPr>
          <w:color w:val="FF0000"/>
          <w:sz w:val="20"/>
          <w:szCs w:val="20"/>
        </w:rPr>
      </w:pPr>
    </w:p>
    <w:p w:rsidR="00FE321C" w:rsidRDefault="00FE321C" w:rsidP="00FE321C">
      <w:pPr>
        <w:pStyle w:val="StylStylhlavnaotVlevo0cmPrvndek0cm"/>
        <w:spacing w:before="0"/>
        <w:rPr>
          <w:color w:val="FF0000"/>
          <w:sz w:val="20"/>
          <w:szCs w:val="20"/>
        </w:rPr>
      </w:pPr>
    </w:p>
    <w:p w:rsidR="00FE321C" w:rsidRDefault="00FE321C" w:rsidP="00FE321C">
      <w:pPr>
        <w:pStyle w:val="StylStylhlavnaotVlevo0cmPrvndek0cm"/>
        <w:spacing w:before="0"/>
        <w:rPr>
          <w:color w:val="FF0000"/>
          <w:sz w:val="20"/>
          <w:szCs w:val="20"/>
        </w:rPr>
      </w:pPr>
    </w:p>
    <w:p w:rsidR="008D477D" w:rsidRPr="00C428C3" w:rsidRDefault="008D477D" w:rsidP="004F7FB0">
      <w:pPr>
        <w:pStyle w:val="StylStylhlavnaotVlevo0cmPrvndek0cm"/>
        <w:spacing w:before="0"/>
        <w:jc w:val="left"/>
        <w:rPr>
          <w:sz w:val="20"/>
          <w:szCs w:val="20"/>
        </w:rPr>
      </w:pPr>
      <w:r w:rsidRPr="00C428C3">
        <w:rPr>
          <w:color w:val="FF0000"/>
          <w:sz w:val="20"/>
          <w:szCs w:val="20"/>
        </w:rPr>
        <w:t>9.</w:t>
      </w:r>
      <w:r w:rsidRPr="00C428C3">
        <w:rPr>
          <w:sz w:val="20"/>
          <w:szCs w:val="20"/>
        </w:rPr>
        <w:t>Úloha č.1: Cyklus s podmienkou – podmienky a ich použitie</w:t>
      </w:r>
    </w:p>
    <w:p w:rsidR="008D477D" w:rsidRPr="008A76D1" w:rsidRDefault="008D477D" w:rsidP="004F7FB0">
      <w:pPr>
        <w:pStyle w:val="Zarkazkladnhotextu"/>
        <w:ind w:left="0" w:firstLine="424"/>
        <w:jc w:val="left"/>
      </w:pPr>
      <w:r w:rsidRPr="008A76D1">
        <w:rPr>
          <w:b/>
          <w:bCs/>
          <w:lang w:eastAsia="sk-SK"/>
        </w:rPr>
        <w:t xml:space="preserve"> </w:t>
      </w:r>
      <w:r w:rsidRPr="008A76D1">
        <w:t>Vysvetlite: Načo sú podmienky v príkaze cyklu, kedy ich vytvárame a ako ich programovací jazyk vyhodnocuje?</w:t>
      </w:r>
    </w:p>
    <w:p w:rsidR="008D477D" w:rsidRPr="008A76D1" w:rsidRDefault="008D477D" w:rsidP="004F7FB0">
      <w:pPr>
        <w:ind w:firstLine="284"/>
        <w:rPr>
          <w:i/>
          <w:szCs w:val="20"/>
          <w:lang w:eastAsia="en-US"/>
        </w:rPr>
      </w:pPr>
      <w:r w:rsidRPr="008A76D1">
        <w:rPr>
          <w:i/>
          <w:szCs w:val="20"/>
          <w:lang w:eastAsia="en-US"/>
        </w:rPr>
        <w:t>Príklad</w:t>
      </w:r>
    </w:p>
    <w:p w:rsidR="008D477D" w:rsidRPr="008A76D1" w:rsidRDefault="008D477D" w:rsidP="004F7FB0">
      <w:pPr>
        <w:ind w:firstLine="284"/>
        <w:rPr>
          <w:bCs/>
          <w:iCs/>
          <w:szCs w:val="20"/>
          <w:lang w:eastAsia="en-US"/>
        </w:rPr>
      </w:pPr>
      <w:r w:rsidRPr="008A76D1">
        <w:rPr>
          <w:bCs/>
          <w:iCs/>
          <w:szCs w:val="20"/>
          <w:lang w:eastAsia="en-US"/>
        </w:rPr>
        <w:t xml:space="preserve">      Napíšte program, ktorý pomôže vyhodnotiť výsledky testu na vysokej škole a na konci napíše dosiahnutý priemer. Program bude opakovane v cykle určovať známku žiaka z testu. Užívateľ zadá počet bodov a počítač vypíše slovné hodnotenie na základe bodov takto:   </w:t>
      </w:r>
    </w:p>
    <w:p w:rsidR="008D477D" w:rsidRPr="008A76D1" w:rsidRDefault="008D477D" w:rsidP="004F7FB0">
      <w:pPr>
        <w:pStyle w:val="Odsekzoznamu"/>
        <w:numPr>
          <w:ilvl w:val="0"/>
          <w:numId w:val="29"/>
        </w:numPr>
        <w:ind w:left="0" w:firstLine="284"/>
        <w:jc w:val="left"/>
        <w:rPr>
          <w:bCs/>
          <w:iCs/>
        </w:rPr>
      </w:pPr>
      <w:r w:rsidRPr="008A76D1">
        <w:rPr>
          <w:bCs/>
          <w:iCs/>
        </w:rPr>
        <w:t>0-</w:t>
      </w:r>
      <w:r>
        <w:rPr>
          <w:bCs/>
          <w:iCs/>
        </w:rPr>
        <w:t>9</w:t>
      </w:r>
      <w:r w:rsidRPr="008A76D1">
        <w:rPr>
          <w:bCs/>
          <w:iCs/>
        </w:rPr>
        <w:t xml:space="preserve">   bodov: nevyhovujúco (</w:t>
      </w:r>
      <w:r>
        <w:rPr>
          <w:bCs/>
          <w:iCs/>
        </w:rPr>
        <w:t>3</w:t>
      </w:r>
      <w:r w:rsidRPr="008A76D1">
        <w:rPr>
          <w:bCs/>
          <w:iCs/>
        </w:rPr>
        <w:t xml:space="preserve">);    </w:t>
      </w:r>
    </w:p>
    <w:p w:rsidR="008D477D" w:rsidRPr="008A76D1" w:rsidRDefault="008D477D" w:rsidP="004F7FB0">
      <w:pPr>
        <w:pStyle w:val="Odsekzoznamu"/>
        <w:numPr>
          <w:ilvl w:val="0"/>
          <w:numId w:val="29"/>
        </w:numPr>
        <w:ind w:left="0" w:firstLine="284"/>
        <w:jc w:val="left"/>
        <w:rPr>
          <w:bCs/>
          <w:iCs/>
        </w:rPr>
      </w:pPr>
      <w:r w:rsidRPr="008A76D1">
        <w:rPr>
          <w:bCs/>
          <w:iCs/>
        </w:rPr>
        <w:t>1</w:t>
      </w:r>
      <w:r>
        <w:rPr>
          <w:bCs/>
          <w:iCs/>
        </w:rPr>
        <w:t>0</w:t>
      </w:r>
      <w:r w:rsidRPr="008A76D1">
        <w:rPr>
          <w:bCs/>
          <w:iCs/>
        </w:rPr>
        <w:t xml:space="preserve">-15 bodov: veľmi dobre (2); </w:t>
      </w:r>
    </w:p>
    <w:p w:rsidR="008D477D" w:rsidRPr="008A76D1" w:rsidRDefault="008D477D" w:rsidP="004F7FB0">
      <w:pPr>
        <w:pStyle w:val="Odsekzoznamu"/>
        <w:numPr>
          <w:ilvl w:val="0"/>
          <w:numId w:val="29"/>
        </w:numPr>
        <w:ind w:left="0" w:firstLine="284"/>
        <w:jc w:val="left"/>
        <w:rPr>
          <w:bCs/>
          <w:iCs/>
        </w:rPr>
      </w:pPr>
      <w:r w:rsidRPr="008A76D1">
        <w:rPr>
          <w:bCs/>
          <w:iCs/>
        </w:rPr>
        <w:t xml:space="preserve">16-18 bodov:   výborne (1).  </w:t>
      </w:r>
    </w:p>
    <w:p w:rsidR="008D477D" w:rsidRPr="008A76D1" w:rsidRDefault="008D477D" w:rsidP="004F7FB0">
      <w:pPr>
        <w:rPr>
          <w:bCs/>
          <w:iCs/>
        </w:rPr>
      </w:pPr>
      <w:r w:rsidRPr="008A76D1">
        <w:rPr>
          <w:bCs/>
          <w:iCs/>
        </w:rPr>
        <w:t xml:space="preserve">Uvedené známky ukladá priebežne do premennej SUM. </w:t>
      </w:r>
    </w:p>
    <w:p w:rsidR="008D477D" w:rsidRDefault="008D477D" w:rsidP="004F7FB0">
      <w:pPr>
        <w:ind w:firstLine="454"/>
        <w:rPr>
          <w:bCs/>
          <w:iCs/>
        </w:rPr>
      </w:pPr>
      <w:r w:rsidRPr="008A76D1">
        <w:rPr>
          <w:bCs/>
          <w:iCs/>
        </w:rPr>
        <w:t>Program sa ukončí, ak počet bodov bude zadaný ako záporné číslo. Potom na obrazovke vypíše priemer známok žiakov.</w:t>
      </w:r>
    </w:p>
    <w:p w:rsidR="008D477D" w:rsidRPr="000D6614" w:rsidRDefault="008D477D" w:rsidP="004F7FB0">
      <w:pPr>
        <w:ind w:firstLine="454"/>
        <w:rPr>
          <w:b/>
        </w:rPr>
      </w:pPr>
      <w:r w:rsidRPr="000D6614">
        <w:rPr>
          <w:b/>
        </w:rPr>
        <w:t xml:space="preserve">Úloha č.2: </w:t>
      </w:r>
    </w:p>
    <w:p w:rsidR="008D477D" w:rsidRDefault="008D477D" w:rsidP="004F7FB0">
      <w:pPr>
        <w:pStyle w:val="Stylhlavnaot"/>
        <w:numPr>
          <w:ilvl w:val="0"/>
          <w:numId w:val="17"/>
        </w:numPr>
        <w:tabs>
          <w:tab w:val="clear" w:pos="142"/>
        </w:tabs>
        <w:spacing w:before="0"/>
        <w:ind w:left="0"/>
        <w:jc w:val="left"/>
        <w:rPr>
          <w:rFonts w:ascii="Times New Roman" w:hAnsi="Times New Roman"/>
          <w:b w:val="0"/>
        </w:rPr>
      </w:pPr>
      <w:r w:rsidRPr="0041099A">
        <w:rPr>
          <w:rFonts w:ascii="Times New Roman" w:hAnsi="Times New Roman"/>
          <w:b w:val="0"/>
        </w:rPr>
        <w:t xml:space="preserve">Uveďte rozdiel medzi analógovou a digitálnou zvukovou informáciou. </w:t>
      </w:r>
      <w:r>
        <w:rPr>
          <w:rFonts w:ascii="Times New Roman" w:hAnsi="Times New Roman"/>
          <w:b w:val="0"/>
        </w:rPr>
        <w:t>Popíšte</w:t>
      </w:r>
      <w:r w:rsidRPr="0041099A">
        <w:rPr>
          <w:rFonts w:ascii="Times New Roman" w:hAnsi="Times New Roman"/>
          <w:b w:val="0"/>
        </w:rPr>
        <w:t xml:space="preserve"> proces digitalizácie zvuku.</w:t>
      </w:r>
    </w:p>
    <w:p w:rsidR="008D477D" w:rsidRDefault="008D477D" w:rsidP="004F7FB0">
      <w:pPr>
        <w:pStyle w:val="Stylhlavnaot"/>
        <w:tabs>
          <w:tab w:val="clear" w:pos="142"/>
        </w:tabs>
        <w:spacing w:before="0"/>
        <w:jc w:val="left"/>
        <w:rPr>
          <w:rFonts w:ascii="Times New Roman" w:hAnsi="Times New Roman"/>
          <w:b w:val="0"/>
        </w:rPr>
      </w:pPr>
      <w:r w:rsidRPr="0041099A">
        <w:rPr>
          <w:rFonts w:ascii="Times New Roman" w:hAnsi="Times New Roman"/>
          <w:b w:val="0"/>
        </w:rPr>
        <w:t>Nahrajte do počítača pomocou dostupných softvérových a hardvérových prostriedkov zvukový súbor s odpočítavaním pred štartom rakety (10, 9,..., štart).</w:t>
      </w:r>
    </w:p>
    <w:p w:rsidR="008D477D" w:rsidRDefault="008D477D" w:rsidP="004F7FB0">
      <w:pPr>
        <w:pStyle w:val="Stylhlavnaot"/>
        <w:numPr>
          <w:ilvl w:val="0"/>
          <w:numId w:val="17"/>
        </w:numPr>
        <w:tabs>
          <w:tab w:val="clear" w:pos="142"/>
        </w:tabs>
        <w:spacing w:before="0"/>
        <w:ind w:left="0"/>
        <w:jc w:val="left"/>
        <w:rPr>
          <w:rFonts w:ascii="Times New Roman" w:hAnsi="Times New Roman"/>
          <w:b w:val="0"/>
        </w:rPr>
      </w:pPr>
      <w:r w:rsidRPr="0041099A">
        <w:rPr>
          <w:rFonts w:ascii="Times New Roman" w:hAnsi="Times New Roman"/>
          <w:b w:val="0"/>
        </w:rPr>
        <w:t>Vysvetlite pojmy: výstupné, vstupné, vstupno-výstupné prídavné zariadenia. Vymenujte a charakterizujte aspoň 3 výstupné  a 3 vstupné zariadenia. Kde sa používajú?</w:t>
      </w:r>
    </w:p>
    <w:p w:rsidR="008D477D" w:rsidRPr="00C428C3" w:rsidRDefault="008D477D" w:rsidP="004F7FB0">
      <w:pPr>
        <w:pStyle w:val="Stylhlavnaot"/>
        <w:numPr>
          <w:ilvl w:val="0"/>
          <w:numId w:val="17"/>
        </w:numPr>
        <w:tabs>
          <w:tab w:val="clear" w:pos="142"/>
        </w:tabs>
        <w:spacing w:before="0"/>
        <w:ind w:left="0"/>
        <w:jc w:val="left"/>
        <w:rPr>
          <w:sz w:val="20"/>
          <w:szCs w:val="20"/>
        </w:rPr>
      </w:pPr>
      <w:r w:rsidRPr="00C428C3">
        <w:rPr>
          <w:rFonts w:ascii="Times New Roman" w:hAnsi="Times New Roman"/>
          <w:b w:val="0"/>
        </w:rPr>
        <w:t>Vysvetlite pojem interaktívna komunikácia. Váš súrodenec je na výlete v Paríži. Obidvaja máte k dispozícii vlastný počítač s pripojením na Internet. Navrhnite formu interaktívnej komunikácie medzi Vami.</w:t>
      </w:r>
    </w:p>
    <w:p w:rsidR="008D477D" w:rsidRPr="00C428C3" w:rsidRDefault="008D477D" w:rsidP="004F7FB0">
      <w:pPr>
        <w:pStyle w:val="Stylhlavnaot"/>
        <w:numPr>
          <w:ilvl w:val="0"/>
          <w:numId w:val="17"/>
        </w:numPr>
        <w:tabs>
          <w:tab w:val="clear" w:pos="142"/>
        </w:tabs>
        <w:spacing w:before="0"/>
        <w:ind w:left="0"/>
        <w:jc w:val="left"/>
        <w:rPr>
          <w:sz w:val="20"/>
          <w:szCs w:val="20"/>
        </w:rPr>
      </w:pPr>
      <w:r w:rsidRPr="00C428C3">
        <w:rPr>
          <w:sz w:val="20"/>
          <w:szCs w:val="20"/>
        </w:rPr>
        <w:t>Konkrétne pomôcky:</w:t>
      </w:r>
    </w:p>
    <w:p w:rsidR="008D477D" w:rsidRPr="004069E5" w:rsidRDefault="008D477D" w:rsidP="004F7FB0">
      <w:pPr>
        <w:pStyle w:val="pojmy"/>
        <w:tabs>
          <w:tab w:val="clear" w:pos="2268"/>
          <w:tab w:val="left" w:pos="360"/>
        </w:tabs>
        <w:spacing w:line="240" w:lineRule="auto"/>
        <w:ind w:left="0" w:firstLine="360"/>
        <w:rPr>
          <w:color w:val="000000" w:themeColor="text1"/>
        </w:rPr>
      </w:pPr>
      <w:r w:rsidRPr="00D551BB">
        <w:rPr>
          <w:rFonts w:ascii="Times New Roman" w:hAnsi="Times New Roman" w:cs="Times New Roman"/>
          <w:szCs w:val="20"/>
          <w:lang w:eastAsia="en-US"/>
        </w:rPr>
        <w:t>slúchadlá s mikrofónom</w:t>
      </w:r>
      <w:r>
        <w:rPr>
          <w:color w:val="000000"/>
          <w:sz w:val="43"/>
          <w:szCs w:val="43"/>
        </w:rPr>
        <w:br w:type="page"/>
      </w:r>
    </w:p>
    <w:p w:rsidR="008D477D" w:rsidRPr="00C428C3" w:rsidRDefault="008D477D" w:rsidP="004F7FB0">
      <w:pPr>
        <w:pStyle w:val="StylStylhlavnaotVlevo0cmPrvndek0cm"/>
        <w:spacing w:before="0"/>
        <w:jc w:val="left"/>
        <w:rPr>
          <w:sz w:val="20"/>
          <w:szCs w:val="20"/>
        </w:rPr>
      </w:pPr>
      <w:r w:rsidRPr="00C428C3">
        <w:rPr>
          <w:color w:val="FF0000"/>
          <w:sz w:val="20"/>
          <w:szCs w:val="20"/>
        </w:rPr>
        <w:lastRenderedPageBreak/>
        <w:t>10.</w:t>
      </w:r>
      <w:r w:rsidRPr="00C428C3">
        <w:rPr>
          <w:sz w:val="20"/>
          <w:szCs w:val="20"/>
        </w:rPr>
        <w:t>Úloha č.1: Cyklus s podmienkou – počet opakovaní</w:t>
      </w:r>
    </w:p>
    <w:p w:rsidR="008D477D" w:rsidRPr="008A76D1" w:rsidRDefault="008D477D" w:rsidP="004F7FB0">
      <w:pPr>
        <w:pStyle w:val="StylStylhlavnaotVlevo0cmPrvndek0cm"/>
        <w:spacing w:before="0"/>
        <w:jc w:val="left"/>
        <w:rPr>
          <w:rFonts w:ascii="Times New Roman" w:hAnsi="Times New Roman" w:cs="Times New Roman"/>
          <w:b w:val="0"/>
        </w:rPr>
      </w:pPr>
      <w:r w:rsidRPr="008A76D1">
        <w:rPr>
          <w:rFonts w:ascii="Times New Roman" w:hAnsi="Times New Roman" w:cs="Times New Roman"/>
          <w:b w:val="0"/>
        </w:rPr>
        <w:tab/>
      </w:r>
      <w:r w:rsidRPr="008A76D1">
        <w:rPr>
          <w:rFonts w:ascii="Times New Roman" w:hAnsi="Times New Roman" w:cs="Times New Roman"/>
          <w:b w:val="0"/>
        </w:rPr>
        <w:tab/>
        <w:t xml:space="preserve">Vysvetlite </w:t>
      </w:r>
      <w:r>
        <w:rPr>
          <w:rFonts w:ascii="Times New Roman" w:hAnsi="Times New Roman" w:cs="Times New Roman"/>
          <w:b w:val="0"/>
        </w:rPr>
        <w:t>ako funguje (</w:t>
      </w:r>
      <w:r w:rsidRPr="008A76D1">
        <w:rPr>
          <w:rFonts w:ascii="Times New Roman" w:hAnsi="Times New Roman" w:cs="Times New Roman"/>
          <w:b w:val="0"/>
        </w:rPr>
        <w:t>dokedy platí</w:t>
      </w:r>
      <w:r>
        <w:rPr>
          <w:rFonts w:ascii="Times New Roman" w:hAnsi="Times New Roman" w:cs="Times New Roman"/>
          <w:b w:val="0"/>
        </w:rPr>
        <w:t>)</w:t>
      </w:r>
      <w:r w:rsidRPr="008A76D1">
        <w:rPr>
          <w:rFonts w:ascii="Times New Roman" w:hAnsi="Times New Roman" w:cs="Times New Roman"/>
          <w:b w:val="0"/>
        </w:rPr>
        <w:t xml:space="preserve"> podmienka v cykle a ako podmienka vplýva na počet opakovaní cyklu.</w:t>
      </w:r>
    </w:p>
    <w:p w:rsidR="008D477D" w:rsidRPr="008A76D1" w:rsidRDefault="008D477D" w:rsidP="004F7FB0">
      <w:pPr>
        <w:ind w:firstLine="284"/>
        <w:rPr>
          <w:i/>
          <w:szCs w:val="20"/>
          <w:lang w:eastAsia="en-US"/>
        </w:rPr>
      </w:pPr>
      <w:r w:rsidRPr="008A76D1">
        <w:rPr>
          <w:i/>
          <w:szCs w:val="20"/>
          <w:lang w:eastAsia="en-US"/>
        </w:rPr>
        <w:t>Príklad</w:t>
      </w:r>
    </w:p>
    <w:p w:rsidR="008D477D" w:rsidRDefault="008D477D" w:rsidP="004F7FB0">
      <w:pPr>
        <w:ind w:firstLine="284"/>
        <w:rPr>
          <w:iCs/>
        </w:rPr>
      </w:pPr>
      <w:r w:rsidRPr="008A76D1">
        <w:rPr>
          <w:i/>
          <w:szCs w:val="20"/>
          <w:lang w:eastAsia="en-US"/>
        </w:rPr>
        <w:t xml:space="preserve">      </w:t>
      </w:r>
      <w:r w:rsidRPr="008A76D1">
        <w:rPr>
          <w:iCs/>
        </w:rPr>
        <w:t>Napíšte program pre nájdenie najväčšieho spoločného deliteľa (alebo najmenší spoločný násobok) dvoch celých kladných čísel. Na vstupe užívateľ zadá 2 celé kladné čísla (ošetrite vstup tak, aby pri zadaní záporného čísla musel zadať znova). Počítač uloží výpočet najväčšieho spoločného deliteľa do premennej NSD (alebo najmenšieho spoločného násobku do premennej NSN)  a jej obsah vypíše na obrazovku.</w:t>
      </w:r>
    </w:p>
    <w:p w:rsidR="008D477D" w:rsidRPr="000D6614" w:rsidRDefault="008D477D" w:rsidP="004F7FB0">
      <w:pPr>
        <w:ind w:firstLine="284"/>
        <w:rPr>
          <w:b/>
        </w:rPr>
      </w:pPr>
      <w:r w:rsidRPr="000D6614">
        <w:rPr>
          <w:b/>
        </w:rPr>
        <w:t xml:space="preserve">Úloha č.2: </w:t>
      </w:r>
    </w:p>
    <w:p w:rsidR="008D477D" w:rsidRDefault="008D477D" w:rsidP="004F7FB0">
      <w:pPr>
        <w:pStyle w:val="Stylhlavnaot"/>
        <w:numPr>
          <w:ilvl w:val="0"/>
          <w:numId w:val="18"/>
        </w:numPr>
        <w:tabs>
          <w:tab w:val="clear" w:pos="142"/>
        </w:tabs>
        <w:spacing w:before="0"/>
        <w:ind w:left="0"/>
        <w:jc w:val="left"/>
        <w:rPr>
          <w:rFonts w:ascii="Times New Roman" w:hAnsi="Times New Roman"/>
          <w:b w:val="0"/>
        </w:rPr>
      </w:pPr>
      <w:r w:rsidRPr="0041099A">
        <w:rPr>
          <w:rFonts w:ascii="Times New Roman" w:hAnsi="Times New Roman"/>
          <w:b w:val="0"/>
        </w:rPr>
        <w:t xml:space="preserve">Vytvorte v prezentačnom programe herbár - album obrázkov liečivých rastlín v </w:t>
      </w:r>
      <w:proofErr w:type="spellStart"/>
      <w:r w:rsidRPr="0041099A">
        <w:rPr>
          <w:rFonts w:ascii="Times New Roman" w:hAnsi="Times New Roman"/>
          <w:b w:val="0"/>
        </w:rPr>
        <w:t>retro</w:t>
      </w:r>
      <w:proofErr w:type="spellEnd"/>
      <w:r w:rsidRPr="0041099A">
        <w:rPr>
          <w:rFonts w:ascii="Times New Roman" w:hAnsi="Times New Roman"/>
          <w:b w:val="0"/>
        </w:rPr>
        <w:t xml:space="preserve"> štýle podľa </w:t>
      </w:r>
      <w:r>
        <w:rPr>
          <w:rFonts w:ascii="Times New Roman" w:hAnsi="Times New Roman"/>
          <w:b w:val="0"/>
        </w:rPr>
        <w:t xml:space="preserve">obrazovej </w:t>
      </w:r>
      <w:r w:rsidRPr="0041099A">
        <w:rPr>
          <w:rFonts w:ascii="Times New Roman" w:hAnsi="Times New Roman"/>
          <w:b w:val="0"/>
        </w:rPr>
        <w:t>prílohy.</w:t>
      </w:r>
      <w:r>
        <w:rPr>
          <w:rFonts w:ascii="Times New Roman" w:hAnsi="Times New Roman"/>
          <w:b w:val="0"/>
        </w:rPr>
        <w:t xml:space="preserve"> Obrázky rastlín nájdete v adresári </w:t>
      </w:r>
      <w:proofErr w:type="spellStart"/>
      <w:r w:rsidRPr="00694017">
        <w:rPr>
          <w:rFonts w:ascii="Times New Roman" w:hAnsi="Times New Roman"/>
          <w:i/>
        </w:rPr>
        <w:t>Herbar</w:t>
      </w:r>
      <w:proofErr w:type="spellEnd"/>
      <w:r>
        <w:rPr>
          <w:rFonts w:ascii="Times New Roman" w:hAnsi="Times New Roman"/>
          <w:i/>
        </w:rPr>
        <w:t>.</w:t>
      </w:r>
      <w:r w:rsidRPr="0041099A">
        <w:rPr>
          <w:rFonts w:ascii="Times New Roman" w:hAnsi="Times New Roman"/>
          <w:b w:val="0"/>
        </w:rPr>
        <w:t xml:space="preserve"> Na jeden snímok umiestnite 2 obrázky, nastavte obdĺžnikový rám s tieňom v strede, použite do pozadia vhodný motív,  všetky obrázky nech sú čiernobiele a pod každý umiestnite názov rastliny. Na prvý snímok umiestnite vhodný názov celého albumu a svoje meno</w:t>
      </w:r>
      <w:r>
        <w:rPr>
          <w:rFonts w:ascii="Times New Roman" w:hAnsi="Times New Roman"/>
          <w:b w:val="0"/>
        </w:rPr>
        <w:t>.</w:t>
      </w:r>
    </w:p>
    <w:p w:rsidR="008D477D" w:rsidRDefault="008D477D" w:rsidP="004F7FB0">
      <w:pPr>
        <w:pStyle w:val="Stylhlavnaot"/>
        <w:numPr>
          <w:ilvl w:val="0"/>
          <w:numId w:val="18"/>
        </w:numPr>
        <w:tabs>
          <w:tab w:val="clear" w:pos="142"/>
        </w:tabs>
        <w:spacing w:before="0"/>
        <w:ind w:left="0"/>
        <w:jc w:val="left"/>
        <w:rPr>
          <w:rFonts w:ascii="Times New Roman" w:hAnsi="Times New Roman"/>
          <w:b w:val="0"/>
        </w:rPr>
      </w:pPr>
      <w:r w:rsidRPr="00F9263A">
        <w:rPr>
          <w:rFonts w:ascii="Times New Roman" w:hAnsi="Times New Roman"/>
          <w:b w:val="0"/>
        </w:rPr>
        <w:t>Popíšte</w:t>
      </w:r>
      <w:r>
        <w:rPr>
          <w:rFonts w:ascii="Times New Roman" w:hAnsi="Times New Roman"/>
          <w:b w:val="0"/>
        </w:rPr>
        <w:t>,</w:t>
      </w:r>
      <w:r w:rsidRPr="00F9263A">
        <w:rPr>
          <w:rFonts w:ascii="Times New Roman" w:hAnsi="Times New Roman"/>
          <w:b w:val="0"/>
        </w:rPr>
        <w:t xml:space="preserve"> aké zariadenia</w:t>
      </w:r>
      <w:r>
        <w:rPr>
          <w:rFonts w:ascii="Times New Roman" w:hAnsi="Times New Roman"/>
          <w:b w:val="0"/>
        </w:rPr>
        <w:t>, aktívne, pasívne</w:t>
      </w:r>
      <w:r w:rsidRPr="00F9263A">
        <w:rPr>
          <w:rFonts w:ascii="Times New Roman" w:hAnsi="Times New Roman"/>
          <w:b w:val="0"/>
        </w:rPr>
        <w:t xml:space="preserve"> (stavebné prvky) môže</w:t>
      </w:r>
      <w:r>
        <w:rPr>
          <w:rFonts w:ascii="Times New Roman" w:hAnsi="Times New Roman"/>
          <w:b w:val="0"/>
        </w:rPr>
        <w:t>t</w:t>
      </w:r>
      <w:r w:rsidRPr="00F9263A">
        <w:rPr>
          <w:rFonts w:ascii="Times New Roman" w:hAnsi="Times New Roman"/>
          <w:b w:val="0"/>
        </w:rPr>
        <w:t>e nájsť v počítačovej sieti.</w:t>
      </w:r>
    </w:p>
    <w:p w:rsidR="008D477D" w:rsidRPr="00C428C3" w:rsidRDefault="008D477D" w:rsidP="004F7FB0">
      <w:pPr>
        <w:pStyle w:val="Stylhlavnaot"/>
        <w:numPr>
          <w:ilvl w:val="0"/>
          <w:numId w:val="18"/>
        </w:numPr>
        <w:tabs>
          <w:tab w:val="clear" w:pos="142"/>
        </w:tabs>
        <w:spacing w:before="0"/>
        <w:ind w:left="0"/>
        <w:jc w:val="left"/>
      </w:pPr>
      <w:r w:rsidRPr="00C428C3">
        <w:rPr>
          <w:rFonts w:ascii="Times New Roman" w:hAnsi="Times New Roman"/>
          <w:b w:val="0"/>
        </w:rPr>
        <w:t>Vysvetlite význam antivírusovej ochrany v počítačových sieťach.</w:t>
      </w:r>
    </w:p>
    <w:p w:rsidR="008D477D" w:rsidRPr="00C428C3" w:rsidRDefault="008D477D" w:rsidP="004F7FB0">
      <w:pPr>
        <w:pStyle w:val="Stylhlavnaot"/>
        <w:numPr>
          <w:ilvl w:val="0"/>
          <w:numId w:val="18"/>
        </w:numPr>
        <w:tabs>
          <w:tab w:val="clear" w:pos="142"/>
        </w:tabs>
        <w:spacing w:before="0"/>
        <w:ind w:left="0"/>
        <w:jc w:val="left"/>
        <w:rPr>
          <w:sz w:val="20"/>
          <w:szCs w:val="20"/>
        </w:rPr>
      </w:pPr>
      <w:r w:rsidRPr="00C428C3">
        <w:rPr>
          <w:sz w:val="20"/>
          <w:szCs w:val="20"/>
        </w:rPr>
        <w:t>Konkrétne pomôcky:</w:t>
      </w:r>
    </w:p>
    <w:p w:rsidR="008D477D" w:rsidRPr="007E713F" w:rsidRDefault="008D477D" w:rsidP="004F7FB0">
      <w:pPr>
        <w:pStyle w:val="pojmy"/>
        <w:tabs>
          <w:tab w:val="clear" w:pos="2268"/>
        </w:tabs>
        <w:spacing w:line="240" w:lineRule="auto"/>
        <w:ind w:left="0" w:firstLine="0"/>
        <w:rPr>
          <w:rFonts w:ascii="Times New Roman" w:hAnsi="Times New Roman" w:cs="Times New Roman"/>
          <w:szCs w:val="20"/>
          <w:lang w:eastAsia="en-US"/>
        </w:rPr>
      </w:pPr>
      <w:r>
        <w:rPr>
          <w:rFonts w:ascii="Times New Roman" w:hAnsi="Times New Roman" w:cs="Times New Roman"/>
          <w:szCs w:val="20"/>
          <w:lang w:eastAsia="en-US"/>
        </w:rPr>
        <w:t xml:space="preserve">20 obrázkov rastlín v adresári </w:t>
      </w:r>
      <w:proofErr w:type="spellStart"/>
      <w:r w:rsidRPr="00694017">
        <w:rPr>
          <w:rFonts w:ascii="Times New Roman" w:hAnsi="Times New Roman" w:cs="Times New Roman"/>
          <w:b/>
          <w:i/>
          <w:szCs w:val="20"/>
          <w:lang w:eastAsia="en-US"/>
        </w:rPr>
        <w:t>Herbar</w:t>
      </w:r>
      <w:proofErr w:type="spellEnd"/>
    </w:p>
    <w:p w:rsidR="008D477D" w:rsidRDefault="008D477D" w:rsidP="00FE321C">
      <w:pPr>
        <w:pStyle w:val="pojmy"/>
        <w:tabs>
          <w:tab w:val="clear" w:pos="2268"/>
        </w:tabs>
        <w:spacing w:line="240" w:lineRule="auto"/>
        <w:ind w:left="0"/>
        <w:jc w:val="both"/>
        <w:rPr>
          <w:rFonts w:ascii="Times New Roman" w:hAnsi="Times New Roman" w:cs="Times New Roman"/>
          <w:b/>
          <w:i/>
          <w:szCs w:val="20"/>
          <w:lang w:eastAsia="en-US"/>
        </w:rPr>
      </w:pPr>
    </w:p>
    <w:p w:rsidR="008D477D" w:rsidRPr="007E713F" w:rsidRDefault="008D477D" w:rsidP="00FE321C">
      <w:pPr>
        <w:pStyle w:val="pojmy"/>
        <w:tabs>
          <w:tab w:val="clear" w:pos="2268"/>
        </w:tabs>
        <w:spacing w:line="240" w:lineRule="auto"/>
        <w:ind w:left="0"/>
        <w:jc w:val="both"/>
        <w:rPr>
          <w:rFonts w:ascii="Times New Roman" w:hAnsi="Times New Roman" w:cs="Times New Roman"/>
          <w:szCs w:val="20"/>
          <w:lang w:eastAsia="en-US"/>
        </w:rPr>
      </w:pPr>
      <w:r>
        <w:rPr>
          <w:rFonts w:ascii="Times New Roman" w:hAnsi="Times New Roman" w:cs="Times New Roman"/>
          <w:noProof/>
          <w:szCs w:val="20"/>
          <w:lang w:eastAsia="sk-SK"/>
        </w:rPr>
        <w:drawing>
          <wp:anchor distT="0" distB="0" distL="114300" distR="114300" simplePos="0" relativeHeight="251663360" behindDoc="0" locked="0" layoutInCell="1" allowOverlap="1" wp14:anchorId="6B34E18A" wp14:editId="66BD5E5F">
            <wp:simplePos x="0" y="0"/>
            <wp:positionH relativeFrom="column">
              <wp:posOffset>60960</wp:posOffset>
            </wp:positionH>
            <wp:positionV relativeFrom="paragraph">
              <wp:posOffset>149860</wp:posOffset>
            </wp:positionV>
            <wp:extent cx="3452400" cy="1522800"/>
            <wp:effectExtent l="0" t="0" r="0" b="1270"/>
            <wp:wrapSquare wrapText="bothSides"/>
            <wp:docPr id="104" name="Obrázo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l="3035" t="17647" r="51266" b="289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00" cy="152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3D08">
        <w:t>Obrazová príloha</w:t>
      </w:r>
    </w:p>
    <w:p w:rsidR="008D477D" w:rsidRPr="00303D08" w:rsidRDefault="008D477D" w:rsidP="00FE321C">
      <w:pPr>
        <w:pStyle w:val="StylKurzvaernPed24b"/>
        <w:spacing w:before="0"/>
        <w:jc w:val="both"/>
      </w:pPr>
    </w:p>
    <w:p w:rsidR="008D477D" w:rsidRDefault="008D477D" w:rsidP="00FE321C">
      <w:pPr>
        <w:pStyle w:val="cislovanie"/>
        <w:numPr>
          <w:ilvl w:val="0"/>
          <w:numId w:val="0"/>
        </w:numPr>
      </w:pPr>
    </w:p>
    <w:p w:rsidR="008D477D" w:rsidRDefault="008D477D" w:rsidP="00FE321C">
      <w:pPr>
        <w:pStyle w:val="cislovanie"/>
        <w:numPr>
          <w:ilvl w:val="0"/>
          <w:numId w:val="0"/>
        </w:numPr>
      </w:pPr>
    </w:p>
    <w:p w:rsidR="008D477D" w:rsidRDefault="008D477D" w:rsidP="00FE321C">
      <w:pPr>
        <w:pStyle w:val="cislovanie"/>
        <w:numPr>
          <w:ilvl w:val="0"/>
          <w:numId w:val="0"/>
        </w:numPr>
      </w:pPr>
    </w:p>
    <w:p w:rsidR="008D477D" w:rsidRDefault="008D477D" w:rsidP="00FE321C">
      <w:pPr>
        <w:pStyle w:val="cislovanie"/>
        <w:numPr>
          <w:ilvl w:val="0"/>
          <w:numId w:val="0"/>
        </w:numPr>
      </w:pPr>
    </w:p>
    <w:p w:rsidR="008D477D" w:rsidRDefault="008D477D" w:rsidP="00FE321C">
      <w:pPr>
        <w:pStyle w:val="cislovanie"/>
        <w:numPr>
          <w:ilvl w:val="0"/>
          <w:numId w:val="0"/>
        </w:numPr>
      </w:pPr>
    </w:p>
    <w:p w:rsidR="008D477D" w:rsidRDefault="008D477D" w:rsidP="00FE321C">
      <w:pPr>
        <w:pStyle w:val="cislovanie"/>
        <w:numPr>
          <w:ilvl w:val="0"/>
          <w:numId w:val="0"/>
        </w:numPr>
      </w:pPr>
    </w:p>
    <w:p w:rsidR="008D477D" w:rsidRDefault="008D477D" w:rsidP="00FE321C">
      <w:pPr>
        <w:pStyle w:val="cislovanie"/>
        <w:numPr>
          <w:ilvl w:val="0"/>
          <w:numId w:val="0"/>
        </w:numPr>
      </w:pPr>
    </w:p>
    <w:p w:rsidR="008D477D" w:rsidRPr="005A70BC" w:rsidRDefault="008D477D" w:rsidP="00FE321C">
      <w:pPr>
        <w:pStyle w:val="cislovanie"/>
        <w:numPr>
          <w:ilvl w:val="0"/>
          <w:numId w:val="0"/>
        </w:numPr>
        <w:rPr>
          <w:noProof/>
        </w:rPr>
      </w:pPr>
    </w:p>
    <w:p w:rsidR="008D477D" w:rsidRDefault="008D477D" w:rsidP="00FE321C">
      <w:pPr>
        <w:pStyle w:val="Zadania"/>
        <w:spacing w:before="0" w:after="0"/>
        <w:ind w:left="0"/>
        <w:jc w:val="both"/>
        <w:rPr>
          <w:sz w:val="43"/>
          <w:szCs w:val="43"/>
        </w:rPr>
      </w:pPr>
      <w:r>
        <w:br w:type="page"/>
      </w:r>
    </w:p>
    <w:p w:rsidR="008D477D" w:rsidRPr="00C428C3" w:rsidRDefault="008D477D" w:rsidP="004F7FB0">
      <w:pPr>
        <w:pStyle w:val="StylKurzvaernPed24b"/>
        <w:spacing w:before="0"/>
        <w:rPr>
          <w:sz w:val="20"/>
          <w:szCs w:val="20"/>
        </w:rPr>
      </w:pPr>
      <w:r w:rsidRPr="00C428C3">
        <w:rPr>
          <w:color w:val="FF0000"/>
          <w:sz w:val="20"/>
          <w:szCs w:val="20"/>
        </w:rPr>
        <w:lastRenderedPageBreak/>
        <w:t>11.</w:t>
      </w:r>
      <w:r w:rsidRPr="00C428C3">
        <w:rPr>
          <w:sz w:val="20"/>
          <w:szCs w:val="20"/>
        </w:rPr>
        <w:t>Úloha č.1: Podmienený príkaz – neúplný</w:t>
      </w:r>
    </w:p>
    <w:p w:rsidR="008D477D" w:rsidRPr="00954F82" w:rsidRDefault="008D477D" w:rsidP="004F7FB0">
      <w:pPr>
        <w:ind w:firstLine="283"/>
      </w:pPr>
      <w:r>
        <w:t xml:space="preserve"> </w:t>
      </w:r>
      <w:r w:rsidRPr="00954F82">
        <w:t>Vysvetlite syntax neúplného podmieneného príkazu. Uvedením vhodných viet demonštrujte použitie tohto cyklu v bežnej hovorovej reči.</w:t>
      </w:r>
    </w:p>
    <w:p w:rsidR="008D477D" w:rsidRPr="000509BA" w:rsidRDefault="008D477D" w:rsidP="004F7FB0">
      <w:pPr>
        <w:ind w:firstLine="284"/>
        <w:rPr>
          <w:i/>
          <w:szCs w:val="20"/>
          <w:lang w:eastAsia="en-US"/>
        </w:rPr>
      </w:pPr>
      <w:r w:rsidRPr="000509BA">
        <w:rPr>
          <w:i/>
          <w:szCs w:val="20"/>
          <w:lang w:eastAsia="en-US"/>
        </w:rPr>
        <w:t>Príklad</w:t>
      </w:r>
    </w:p>
    <w:p w:rsidR="008D477D" w:rsidRDefault="008D477D" w:rsidP="004F7FB0">
      <w:pPr>
        <w:pStyle w:val="cislovanie"/>
        <w:numPr>
          <w:ilvl w:val="0"/>
          <w:numId w:val="0"/>
        </w:numPr>
        <w:tabs>
          <w:tab w:val="num" w:pos="426"/>
        </w:tabs>
        <w:ind w:firstLine="283"/>
        <w:jc w:val="left"/>
      </w:pPr>
      <w:r>
        <w:t xml:space="preserve"> Vytvorte program, ktorý ohodnotí</w:t>
      </w:r>
      <w:r w:rsidRPr="00537CD3">
        <w:t xml:space="preserve"> </w:t>
      </w:r>
      <w:r>
        <w:t xml:space="preserve">užívateľa podľa </w:t>
      </w:r>
      <w:r w:rsidRPr="00537CD3">
        <w:t xml:space="preserve">známok.  </w:t>
      </w:r>
      <w:r>
        <w:t>Užívateľ zadáva opakovane známky v cykle, zadávanie končí napísaním čísla 0</w:t>
      </w:r>
      <w:r w:rsidRPr="00537CD3">
        <w:t xml:space="preserve">. </w:t>
      </w:r>
      <w:r>
        <w:t xml:space="preserve">Pri každej zadávanej známke počítač vypíše aj poradie zadávanej známky. Počítač vypočíta priemer a podľa neho </w:t>
      </w:r>
      <w:r w:rsidRPr="00537CD3">
        <w:t>ohodnotí</w:t>
      </w:r>
      <w:r>
        <w:t xml:space="preserve"> užívateľa</w:t>
      </w:r>
      <w:r w:rsidRPr="00537CD3">
        <w:t xml:space="preserve"> – výborný </w:t>
      </w:r>
      <w:r>
        <w:t>(priemer menej ako 1,5), chválitebný (väčší alebo rovný 1,</w:t>
      </w:r>
      <w:r w:rsidRPr="00537CD3">
        <w:t>5</w:t>
      </w:r>
      <w:r>
        <w:t xml:space="preserve"> a menší ako 2,</w:t>
      </w:r>
      <w:r w:rsidRPr="00537CD3">
        <w:t>5), dobrý (</w:t>
      </w:r>
      <w:r>
        <w:t>väčší alebo rovný</w:t>
      </w:r>
      <w:r w:rsidRPr="00537CD3">
        <w:t xml:space="preserve"> 2.5</w:t>
      </w:r>
      <w:r>
        <w:t xml:space="preserve"> a menší ako </w:t>
      </w:r>
      <w:r w:rsidRPr="00537CD3">
        <w:t>3.5)</w:t>
      </w:r>
      <w:r>
        <w:t>, dostatočný (väčší alebo rovný 3,5 a menší ako 4,5), nedostatočný (väčší alebo rovný 4,5)</w:t>
      </w:r>
      <w:r w:rsidRPr="00537CD3">
        <w:t>.</w:t>
      </w:r>
      <w:r>
        <w:t xml:space="preserve"> </w:t>
      </w:r>
    </w:p>
    <w:p w:rsidR="008D477D" w:rsidRDefault="008D477D" w:rsidP="004F7FB0">
      <w:pPr>
        <w:pStyle w:val="Zarkazkladnhotextu"/>
        <w:ind w:left="0" w:firstLine="28"/>
        <w:jc w:val="left"/>
      </w:pPr>
      <w:r w:rsidRPr="00537CD3">
        <w:t xml:space="preserve">Pri riešení úlohy aspoň raz použite </w:t>
      </w:r>
      <w:r>
        <w:t>ne</w:t>
      </w:r>
      <w:r w:rsidRPr="00537CD3">
        <w:t>úplný podmienený príkaz.</w:t>
      </w:r>
    </w:p>
    <w:p w:rsidR="008D477D" w:rsidRPr="000D6614" w:rsidRDefault="008D477D" w:rsidP="004F7FB0">
      <w:pPr>
        <w:pStyle w:val="Zarkazkladnhotextu"/>
        <w:ind w:left="0" w:firstLine="28"/>
        <w:jc w:val="left"/>
        <w:rPr>
          <w:b/>
        </w:rPr>
      </w:pPr>
      <w:r w:rsidRPr="000D6614">
        <w:rPr>
          <w:b/>
        </w:rPr>
        <w:t>Úloha č.2:</w:t>
      </w:r>
    </w:p>
    <w:p w:rsidR="008D477D" w:rsidRDefault="008D477D" w:rsidP="004F7FB0">
      <w:pPr>
        <w:pStyle w:val="pojmy"/>
        <w:numPr>
          <w:ilvl w:val="0"/>
          <w:numId w:val="19"/>
        </w:numPr>
        <w:tabs>
          <w:tab w:val="clear" w:pos="2268"/>
        </w:tabs>
        <w:spacing w:line="240" w:lineRule="auto"/>
        <w:ind w:left="0"/>
        <w:rPr>
          <w:rFonts w:ascii="Times New Roman" w:hAnsi="Times New Roman" w:cs="Times New Roman"/>
        </w:rPr>
      </w:pPr>
      <w:r w:rsidRPr="00694017">
        <w:rPr>
          <w:rFonts w:ascii="Times New Roman" w:hAnsi="Times New Roman" w:cs="Times New Roman"/>
        </w:rPr>
        <w:t xml:space="preserve">Do </w:t>
      </w:r>
      <w:r>
        <w:rPr>
          <w:rFonts w:ascii="Times New Roman" w:hAnsi="Times New Roman" w:cs="Times New Roman"/>
        </w:rPr>
        <w:t>súboru</w:t>
      </w:r>
      <w:r w:rsidRPr="006940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i/>
        </w:rPr>
        <w:t>š</w:t>
      </w:r>
      <w:r w:rsidRPr="00694017">
        <w:rPr>
          <w:rFonts w:ascii="Times New Roman" w:hAnsi="Times New Roman" w:cs="Times New Roman"/>
          <w:b/>
          <w:i/>
        </w:rPr>
        <w:t>kola.pptx</w:t>
      </w:r>
      <w:r w:rsidRPr="00694017">
        <w:rPr>
          <w:rFonts w:ascii="Times New Roman" w:hAnsi="Times New Roman" w:cs="Times New Roman"/>
        </w:rPr>
        <w:t>, vložte organizačnú schému školy a tried štvorročného štúdia podľa obrazovej prílohy.</w:t>
      </w:r>
    </w:p>
    <w:p w:rsidR="008D477D" w:rsidRDefault="008D477D" w:rsidP="004F7FB0">
      <w:pPr>
        <w:pStyle w:val="pojmy"/>
        <w:numPr>
          <w:ilvl w:val="0"/>
          <w:numId w:val="19"/>
        </w:numPr>
        <w:tabs>
          <w:tab w:val="clear" w:pos="2268"/>
        </w:tabs>
        <w:spacing w:line="240" w:lineRule="auto"/>
        <w:ind w:left="0"/>
        <w:rPr>
          <w:rFonts w:ascii="Times New Roman" w:hAnsi="Times New Roman" w:cs="Times New Roman"/>
        </w:rPr>
      </w:pPr>
      <w:r w:rsidRPr="007A4892">
        <w:rPr>
          <w:rFonts w:ascii="Times New Roman" w:hAnsi="Times New Roman" w:cs="Times New Roman"/>
        </w:rPr>
        <w:t>Porovnajte základné parametre používaných druhov pamätí a stručne ich charakterizujte (kapacita, prístupová doba, prenosová rýchlosť, možnosť zápisu a princíp záznamu).</w:t>
      </w:r>
    </w:p>
    <w:p w:rsidR="008D477D" w:rsidRDefault="008D477D" w:rsidP="004F7FB0">
      <w:pPr>
        <w:pStyle w:val="Odsekzoznamu"/>
        <w:numPr>
          <w:ilvl w:val="0"/>
          <w:numId w:val="19"/>
        </w:numPr>
        <w:tabs>
          <w:tab w:val="left" w:pos="284"/>
          <w:tab w:val="left" w:pos="360"/>
        </w:tabs>
        <w:autoSpaceDE w:val="0"/>
        <w:autoSpaceDN w:val="0"/>
        <w:adjustRightInd w:val="0"/>
        <w:ind w:left="0" w:firstLine="360"/>
        <w:jc w:val="left"/>
      </w:pPr>
      <w:r w:rsidRPr="00C428C3">
        <w:rPr>
          <w:rFonts w:eastAsia="Calibri"/>
        </w:rPr>
        <w:t xml:space="preserve">Vysvetlite výhody a nevýhody elektronického obchodovania. </w:t>
      </w:r>
      <w:r>
        <w:t>Konkrétne pomôcky:</w:t>
      </w:r>
    </w:p>
    <w:p w:rsidR="008D477D" w:rsidRDefault="008D477D" w:rsidP="004F7FB0">
      <w:pPr>
        <w:pStyle w:val="pojmy"/>
        <w:tabs>
          <w:tab w:val="clear" w:pos="2268"/>
        </w:tabs>
        <w:spacing w:line="240" w:lineRule="auto"/>
        <w:ind w:left="0" w:firstLine="0"/>
        <w:rPr>
          <w:rFonts w:ascii="Times New Roman" w:hAnsi="Times New Roman" w:cs="Times New Roman"/>
          <w:i/>
          <w:szCs w:val="20"/>
          <w:lang w:eastAsia="en-US"/>
        </w:rPr>
      </w:pPr>
      <w:r>
        <w:rPr>
          <w:rFonts w:ascii="Times New Roman" w:hAnsi="Times New Roman" w:cs="Times New Roman"/>
          <w:szCs w:val="20"/>
          <w:lang w:eastAsia="en-US"/>
        </w:rPr>
        <w:t xml:space="preserve">súbor </w:t>
      </w:r>
      <w:proofErr w:type="spellStart"/>
      <w:r>
        <w:rPr>
          <w:rFonts w:ascii="Times New Roman" w:hAnsi="Times New Roman" w:cs="Times New Roman"/>
          <w:b/>
          <w:i/>
        </w:rPr>
        <w:t>š</w:t>
      </w:r>
      <w:r w:rsidRPr="00694017">
        <w:rPr>
          <w:rFonts w:ascii="Times New Roman" w:hAnsi="Times New Roman" w:cs="Times New Roman"/>
          <w:b/>
          <w:i/>
        </w:rPr>
        <w:t>kola.pptx</w:t>
      </w:r>
      <w:r w:rsidRPr="00303D08">
        <w:t>Obrazová</w:t>
      </w:r>
      <w:proofErr w:type="spellEnd"/>
      <w:r w:rsidRPr="00303D08">
        <w:t xml:space="preserve"> príloha</w:t>
      </w:r>
    </w:p>
    <w:p w:rsidR="008D477D" w:rsidRDefault="008D477D" w:rsidP="00FE321C">
      <w:pPr>
        <w:pStyle w:val="pojmy"/>
        <w:tabs>
          <w:tab w:val="clear" w:pos="2268"/>
          <w:tab w:val="left" w:pos="360"/>
        </w:tabs>
        <w:spacing w:line="240" w:lineRule="auto"/>
        <w:ind w:left="0" w:firstLine="360"/>
        <w:jc w:val="both"/>
        <w:rPr>
          <w:rFonts w:ascii="Times New Roman" w:hAnsi="Times New Roman" w:cs="Times New Roman"/>
          <w:i/>
          <w:szCs w:val="20"/>
          <w:lang w:eastAsia="en-US"/>
        </w:rPr>
      </w:pPr>
    </w:p>
    <w:p w:rsidR="008D477D" w:rsidRDefault="008D477D" w:rsidP="00FE321C">
      <w:pPr>
        <w:pStyle w:val="pojmy"/>
        <w:tabs>
          <w:tab w:val="clear" w:pos="2268"/>
          <w:tab w:val="left" w:pos="360"/>
        </w:tabs>
        <w:spacing w:line="240" w:lineRule="auto"/>
        <w:ind w:left="0" w:firstLine="360"/>
        <w:jc w:val="both"/>
        <w:rPr>
          <w:rFonts w:ascii="Times New Roman" w:hAnsi="Times New Roman" w:cs="Times New Roman"/>
          <w:i/>
          <w:szCs w:val="20"/>
          <w:lang w:eastAsia="en-US"/>
        </w:rPr>
      </w:pPr>
    </w:p>
    <w:p w:rsidR="008D477D" w:rsidRDefault="00082AB6" w:rsidP="00FE321C">
      <w:pPr>
        <w:pStyle w:val="pojmy"/>
        <w:tabs>
          <w:tab w:val="clear" w:pos="2268"/>
          <w:tab w:val="left" w:pos="360"/>
        </w:tabs>
        <w:spacing w:line="240" w:lineRule="auto"/>
        <w:ind w:left="0" w:firstLine="360"/>
        <w:jc w:val="both"/>
        <w:rPr>
          <w:rFonts w:ascii="Times New Roman" w:hAnsi="Times New Roman" w:cs="Times New Roman"/>
          <w:i/>
          <w:szCs w:val="20"/>
          <w:lang w:eastAsia="en-US"/>
        </w:rPr>
      </w:pPr>
      <w:r>
        <w:rPr>
          <w:rFonts w:ascii="Times New Roman" w:hAnsi="Times New Roman" w:cs="Times New Roman"/>
          <w:i/>
          <w:noProof/>
          <w:szCs w:val="20"/>
          <w:lang w:eastAsia="sk-SK"/>
        </w:rPr>
        <w:drawing>
          <wp:anchor distT="0" distB="0" distL="114300" distR="114300" simplePos="0" relativeHeight="251664384" behindDoc="0" locked="0" layoutInCell="1" allowOverlap="1" wp14:anchorId="5E62BA15" wp14:editId="0C899165">
            <wp:simplePos x="0" y="0"/>
            <wp:positionH relativeFrom="column">
              <wp:posOffset>1209675</wp:posOffset>
            </wp:positionH>
            <wp:positionV relativeFrom="paragraph">
              <wp:posOffset>107950</wp:posOffset>
            </wp:positionV>
            <wp:extent cx="4396105" cy="1250315"/>
            <wp:effectExtent l="0" t="0" r="4445" b="6985"/>
            <wp:wrapSquare wrapText="bothSides"/>
            <wp:docPr id="105" name="Obrázo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3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l="35005" t="41379" r="17992" b="27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105" cy="1250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477D" w:rsidRDefault="008D477D" w:rsidP="00FE321C">
      <w:pPr>
        <w:pStyle w:val="pojmy"/>
        <w:tabs>
          <w:tab w:val="clear" w:pos="2268"/>
          <w:tab w:val="left" w:pos="360"/>
        </w:tabs>
        <w:spacing w:line="240" w:lineRule="auto"/>
        <w:ind w:left="0" w:firstLine="360"/>
        <w:jc w:val="both"/>
        <w:rPr>
          <w:rFonts w:ascii="Times New Roman" w:hAnsi="Times New Roman" w:cs="Times New Roman"/>
          <w:i/>
          <w:szCs w:val="20"/>
          <w:lang w:eastAsia="en-US"/>
        </w:rPr>
      </w:pPr>
    </w:p>
    <w:p w:rsidR="008D477D" w:rsidRDefault="008D477D" w:rsidP="00FE321C">
      <w:pPr>
        <w:pStyle w:val="pojmy"/>
        <w:tabs>
          <w:tab w:val="clear" w:pos="2268"/>
          <w:tab w:val="left" w:pos="360"/>
        </w:tabs>
        <w:spacing w:line="240" w:lineRule="auto"/>
        <w:ind w:left="0" w:firstLine="360"/>
        <w:jc w:val="both"/>
        <w:rPr>
          <w:rFonts w:ascii="Times New Roman" w:hAnsi="Times New Roman" w:cs="Times New Roman"/>
          <w:i/>
          <w:szCs w:val="20"/>
          <w:lang w:eastAsia="en-US"/>
        </w:rPr>
      </w:pPr>
    </w:p>
    <w:p w:rsidR="008D477D" w:rsidRDefault="008D477D" w:rsidP="00FE321C">
      <w:pPr>
        <w:pStyle w:val="pojmy"/>
        <w:tabs>
          <w:tab w:val="clear" w:pos="2268"/>
          <w:tab w:val="left" w:pos="360"/>
        </w:tabs>
        <w:spacing w:line="240" w:lineRule="auto"/>
        <w:ind w:left="0" w:firstLine="360"/>
        <w:jc w:val="both"/>
        <w:rPr>
          <w:rFonts w:ascii="Times New Roman" w:hAnsi="Times New Roman" w:cs="Times New Roman"/>
          <w:i/>
          <w:szCs w:val="20"/>
          <w:lang w:eastAsia="en-US"/>
        </w:rPr>
      </w:pPr>
    </w:p>
    <w:p w:rsidR="008D477D" w:rsidRDefault="008D477D" w:rsidP="00FE321C">
      <w:pPr>
        <w:pStyle w:val="pojmy"/>
        <w:tabs>
          <w:tab w:val="clear" w:pos="2268"/>
          <w:tab w:val="left" w:pos="360"/>
        </w:tabs>
        <w:spacing w:line="240" w:lineRule="auto"/>
        <w:ind w:left="0" w:firstLine="360"/>
        <w:jc w:val="both"/>
        <w:rPr>
          <w:rFonts w:ascii="Times New Roman" w:hAnsi="Times New Roman" w:cs="Times New Roman"/>
          <w:i/>
          <w:szCs w:val="20"/>
          <w:lang w:eastAsia="en-US"/>
        </w:rPr>
      </w:pPr>
    </w:p>
    <w:p w:rsidR="008D477D" w:rsidRDefault="008D477D" w:rsidP="00FE321C">
      <w:pPr>
        <w:pStyle w:val="pojmy"/>
        <w:tabs>
          <w:tab w:val="clear" w:pos="2268"/>
          <w:tab w:val="left" w:pos="360"/>
        </w:tabs>
        <w:spacing w:line="240" w:lineRule="auto"/>
        <w:ind w:left="0" w:firstLine="360"/>
        <w:jc w:val="both"/>
        <w:rPr>
          <w:rFonts w:ascii="Times New Roman" w:hAnsi="Times New Roman" w:cs="Times New Roman"/>
          <w:i/>
          <w:szCs w:val="20"/>
          <w:lang w:eastAsia="en-US"/>
        </w:rPr>
      </w:pPr>
    </w:p>
    <w:p w:rsidR="008D477D" w:rsidRDefault="008D477D" w:rsidP="00FE321C">
      <w:pPr>
        <w:pStyle w:val="pojmy"/>
        <w:tabs>
          <w:tab w:val="clear" w:pos="2268"/>
          <w:tab w:val="left" w:pos="360"/>
        </w:tabs>
        <w:spacing w:line="240" w:lineRule="auto"/>
        <w:ind w:left="0" w:firstLine="360"/>
        <w:jc w:val="both"/>
        <w:rPr>
          <w:rFonts w:ascii="Times New Roman" w:hAnsi="Times New Roman" w:cs="Times New Roman"/>
          <w:i/>
          <w:szCs w:val="20"/>
          <w:lang w:eastAsia="en-US"/>
        </w:rPr>
      </w:pPr>
    </w:p>
    <w:p w:rsidR="008D477D" w:rsidRDefault="008D477D" w:rsidP="00FE321C">
      <w:pPr>
        <w:pStyle w:val="pojmy"/>
        <w:tabs>
          <w:tab w:val="clear" w:pos="2268"/>
          <w:tab w:val="left" w:pos="360"/>
        </w:tabs>
        <w:spacing w:line="240" w:lineRule="auto"/>
        <w:ind w:left="0" w:firstLine="360"/>
        <w:jc w:val="both"/>
        <w:rPr>
          <w:rFonts w:ascii="Times New Roman" w:hAnsi="Times New Roman" w:cs="Times New Roman"/>
          <w:i/>
          <w:szCs w:val="20"/>
          <w:lang w:eastAsia="en-US"/>
        </w:rPr>
      </w:pPr>
    </w:p>
    <w:p w:rsidR="008D477D" w:rsidRDefault="008D477D" w:rsidP="00FE321C">
      <w:pPr>
        <w:pStyle w:val="pojmy"/>
        <w:tabs>
          <w:tab w:val="clear" w:pos="2268"/>
          <w:tab w:val="left" w:pos="360"/>
        </w:tabs>
        <w:spacing w:line="240" w:lineRule="auto"/>
        <w:ind w:left="0" w:firstLine="360"/>
        <w:jc w:val="both"/>
        <w:rPr>
          <w:rFonts w:ascii="Times New Roman" w:hAnsi="Times New Roman" w:cs="Times New Roman"/>
          <w:i/>
          <w:szCs w:val="20"/>
          <w:lang w:eastAsia="en-US"/>
        </w:rPr>
      </w:pPr>
    </w:p>
    <w:p w:rsidR="008D477D" w:rsidRDefault="008D477D" w:rsidP="00FE321C">
      <w:pPr>
        <w:pStyle w:val="pojmy"/>
        <w:tabs>
          <w:tab w:val="clear" w:pos="2268"/>
          <w:tab w:val="left" w:pos="360"/>
        </w:tabs>
        <w:spacing w:line="240" w:lineRule="auto"/>
        <w:ind w:left="0" w:firstLine="360"/>
        <w:jc w:val="both"/>
        <w:rPr>
          <w:rFonts w:ascii="Times New Roman" w:hAnsi="Times New Roman" w:cs="Times New Roman"/>
          <w:i/>
          <w:szCs w:val="20"/>
          <w:lang w:eastAsia="en-US"/>
        </w:rPr>
      </w:pPr>
    </w:p>
    <w:p w:rsidR="008D477D" w:rsidRDefault="008D477D" w:rsidP="00FE321C">
      <w:pPr>
        <w:pStyle w:val="pojmy"/>
        <w:tabs>
          <w:tab w:val="clear" w:pos="2268"/>
          <w:tab w:val="left" w:pos="360"/>
        </w:tabs>
        <w:spacing w:line="240" w:lineRule="auto"/>
        <w:ind w:left="0" w:firstLine="360"/>
        <w:jc w:val="both"/>
        <w:rPr>
          <w:rFonts w:ascii="Times New Roman" w:hAnsi="Times New Roman" w:cs="Times New Roman"/>
          <w:i/>
          <w:szCs w:val="20"/>
          <w:lang w:eastAsia="en-US"/>
        </w:rPr>
      </w:pPr>
    </w:p>
    <w:p w:rsidR="008D477D" w:rsidRDefault="00082AB6" w:rsidP="00FE321C">
      <w:pPr>
        <w:pStyle w:val="pojmy"/>
        <w:tabs>
          <w:tab w:val="clear" w:pos="2268"/>
          <w:tab w:val="left" w:pos="360"/>
        </w:tabs>
        <w:spacing w:line="240" w:lineRule="auto"/>
        <w:ind w:left="0" w:firstLine="360"/>
        <w:jc w:val="both"/>
        <w:rPr>
          <w:rFonts w:ascii="Times New Roman" w:hAnsi="Times New Roman" w:cs="Times New Roman"/>
          <w:i/>
          <w:szCs w:val="20"/>
          <w:lang w:eastAsia="en-US"/>
        </w:rPr>
      </w:pPr>
      <w:r>
        <w:rPr>
          <w:rFonts w:ascii="Times New Roman" w:hAnsi="Times New Roman" w:cs="Times New Roman"/>
          <w:i/>
          <w:noProof/>
          <w:szCs w:val="20"/>
          <w:lang w:eastAsia="sk-SK"/>
        </w:rPr>
        <w:drawing>
          <wp:anchor distT="0" distB="0" distL="114300" distR="114300" simplePos="0" relativeHeight="251665408" behindDoc="0" locked="0" layoutInCell="1" allowOverlap="1" wp14:anchorId="43FCFC26" wp14:editId="5B620715">
            <wp:simplePos x="0" y="0"/>
            <wp:positionH relativeFrom="column">
              <wp:posOffset>1781175</wp:posOffset>
            </wp:positionH>
            <wp:positionV relativeFrom="paragraph">
              <wp:posOffset>27940</wp:posOffset>
            </wp:positionV>
            <wp:extent cx="2834005" cy="1527810"/>
            <wp:effectExtent l="0" t="0" r="4445" b="0"/>
            <wp:wrapSquare wrapText="bothSides"/>
            <wp:docPr id="106" name="Obrázo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3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 l="41377" t="36063" r="17841" b="286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005" cy="152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477D" w:rsidRDefault="008D477D" w:rsidP="00FE321C">
      <w:pPr>
        <w:pStyle w:val="Zadania"/>
        <w:numPr>
          <w:ilvl w:val="0"/>
          <w:numId w:val="0"/>
        </w:numPr>
        <w:spacing w:before="0" w:after="0"/>
        <w:jc w:val="both"/>
        <w:rPr>
          <w:sz w:val="43"/>
          <w:szCs w:val="43"/>
        </w:rPr>
      </w:pPr>
      <w:r>
        <w:br w:type="page"/>
      </w:r>
    </w:p>
    <w:p w:rsidR="008D477D" w:rsidRPr="00C428C3" w:rsidRDefault="008D477D" w:rsidP="004F7FB0">
      <w:pPr>
        <w:pStyle w:val="StylStylhlavnaotVlevo0cmPrvndek0cm"/>
        <w:spacing w:before="0"/>
        <w:jc w:val="left"/>
        <w:rPr>
          <w:sz w:val="20"/>
          <w:szCs w:val="20"/>
        </w:rPr>
      </w:pPr>
      <w:r w:rsidRPr="00C428C3">
        <w:rPr>
          <w:color w:val="FF0000"/>
          <w:sz w:val="20"/>
          <w:szCs w:val="20"/>
        </w:rPr>
        <w:lastRenderedPageBreak/>
        <w:t>12.</w:t>
      </w:r>
      <w:r w:rsidRPr="00C428C3">
        <w:rPr>
          <w:sz w:val="20"/>
          <w:szCs w:val="20"/>
        </w:rPr>
        <w:t>Úloha č.1: Podmienený príkaz – úplný</w:t>
      </w:r>
    </w:p>
    <w:p w:rsidR="008D477D" w:rsidRPr="008A76D1" w:rsidRDefault="008D477D" w:rsidP="004F7FB0">
      <w:pPr>
        <w:pStyle w:val="Zarkazkladnhotextu"/>
        <w:ind w:left="0" w:firstLine="346"/>
        <w:jc w:val="left"/>
      </w:pPr>
      <w:r w:rsidRPr="008A76D1">
        <w:t>Vysvetlite syntax úplného podmieneného príkazu. Uvedením vhodných viet demonštrujte použitie tohto príkazu v bežnej hovorovej reči.</w:t>
      </w:r>
    </w:p>
    <w:p w:rsidR="008D477D" w:rsidRPr="008A76D1" w:rsidRDefault="008D477D" w:rsidP="004F7FB0">
      <w:pPr>
        <w:ind w:firstLine="284"/>
        <w:rPr>
          <w:i/>
          <w:szCs w:val="20"/>
          <w:lang w:eastAsia="en-US"/>
        </w:rPr>
      </w:pPr>
      <w:r w:rsidRPr="008A76D1">
        <w:rPr>
          <w:i/>
          <w:szCs w:val="20"/>
          <w:lang w:eastAsia="en-US"/>
        </w:rPr>
        <w:t>Príklad</w:t>
      </w:r>
    </w:p>
    <w:p w:rsidR="008D477D" w:rsidRPr="008A76D1" w:rsidRDefault="008D477D" w:rsidP="004F7FB0">
      <w:pPr>
        <w:pStyle w:val="Zarkazkladnhotextu"/>
        <w:ind w:left="0" w:firstLine="346"/>
        <w:jc w:val="left"/>
      </w:pPr>
      <w:r w:rsidRPr="008A76D1">
        <w:t xml:space="preserve">Pomôžte žiakom prvého stupňa základnej školy naučiť sa názvy mesiacov v prvom </w:t>
      </w:r>
      <w:r>
        <w:t>štvrť</w:t>
      </w:r>
      <w:r w:rsidRPr="008A76D1">
        <w:t>roku. Napíšte program, ktorý bude skúšať užívateľa formou testu. Počítač vypíše náhodné číslo mesiaca (1..</w:t>
      </w:r>
      <w:r>
        <w:t>3</w:t>
      </w:r>
      <w:r w:rsidRPr="008A76D1">
        <w:t xml:space="preserve">) a žiačik musí napísať malými písmenami názov mesiaca. Program porovná zadaný názov s tým, ktorý má v pamäti a vypíše buď „SPRAVNE“ alebo „NESPRAVNE“. Umožnite žiakovi v cykle hádať ďalšie a ďalšie mesiace až kým sa nerozhodne skončiť napr. napísaním slova „STOP“. </w:t>
      </w:r>
    </w:p>
    <w:p w:rsidR="008D477D" w:rsidRDefault="008D477D" w:rsidP="004F7FB0">
      <w:pPr>
        <w:pStyle w:val="Zarkazkladnhotextu"/>
        <w:ind w:left="0" w:firstLine="28"/>
        <w:jc w:val="left"/>
      </w:pPr>
      <w:r w:rsidRPr="008A76D1">
        <w:t>Pri riešení úlohy aspoň raz použite úplný podmienený príkaz.</w:t>
      </w:r>
    </w:p>
    <w:p w:rsidR="008D477D" w:rsidRPr="000D6614" w:rsidRDefault="008D477D" w:rsidP="004F7FB0">
      <w:pPr>
        <w:pStyle w:val="Zarkazkladnhotextu"/>
        <w:ind w:left="0" w:firstLine="28"/>
        <w:jc w:val="left"/>
        <w:rPr>
          <w:b/>
        </w:rPr>
      </w:pPr>
      <w:r w:rsidRPr="000D6614">
        <w:rPr>
          <w:b/>
        </w:rPr>
        <w:t xml:space="preserve">Úloha č.2: </w:t>
      </w:r>
    </w:p>
    <w:p w:rsidR="008D477D" w:rsidRDefault="008D477D" w:rsidP="004F7FB0">
      <w:pPr>
        <w:keepLines/>
        <w:numPr>
          <w:ilvl w:val="0"/>
          <w:numId w:val="20"/>
        </w:numPr>
        <w:overflowPunct w:val="0"/>
        <w:autoSpaceDE w:val="0"/>
        <w:autoSpaceDN w:val="0"/>
        <w:adjustRightInd w:val="0"/>
        <w:ind w:left="0"/>
        <w:textAlignment w:val="baseline"/>
      </w:pPr>
      <w:r>
        <w:t xml:space="preserve">V súbore </w:t>
      </w:r>
      <w:r>
        <w:rPr>
          <w:b/>
          <w:i/>
        </w:rPr>
        <w:t>e</w:t>
      </w:r>
      <w:r w:rsidRPr="0098393C">
        <w:rPr>
          <w:b/>
          <w:i/>
        </w:rPr>
        <w:t>uro.pptx</w:t>
      </w:r>
      <w:r>
        <w:t xml:space="preserve"> sa nachádza prezentácia o eure. Upravte túto prezentáciu </w:t>
      </w:r>
      <w:r w:rsidRPr="0098393C">
        <w:t>vytvor</w:t>
      </w:r>
      <w:r>
        <w:t>ením</w:t>
      </w:r>
      <w:r w:rsidRPr="0098393C">
        <w:t xml:space="preserve"> hypertextov</w:t>
      </w:r>
      <w:r>
        <w:t xml:space="preserve">ých </w:t>
      </w:r>
      <w:r w:rsidRPr="0098393C">
        <w:t>odkaz</w:t>
      </w:r>
      <w:r>
        <w:t>ov</w:t>
      </w:r>
      <w:r w:rsidRPr="0098393C">
        <w:t xml:space="preserve"> a tlačid</w:t>
      </w:r>
      <w:r>
        <w:t>iel</w:t>
      </w:r>
      <w:r w:rsidRPr="0098393C">
        <w:t xml:space="preserve"> akcií</w:t>
      </w:r>
      <w:r>
        <w:t>.</w:t>
      </w:r>
    </w:p>
    <w:p w:rsidR="008D477D" w:rsidRDefault="008D477D" w:rsidP="004F7FB0">
      <w:pPr>
        <w:keepLines/>
        <w:overflowPunct w:val="0"/>
        <w:autoSpaceDE w:val="0"/>
        <w:autoSpaceDN w:val="0"/>
        <w:adjustRightInd w:val="0"/>
        <w:textAlignment w:val="baseline"/>
      </w:pPr>
      <w:r>
        <w:t>Úlohy:</w:t>
      </w:r>
    </w:p>
    <w:p w:rsidR="008D477D" w:rsidRDefault="008D477D" w:rsidP="004F7FB0">
      <w:pPr>
        <w:keepLines/>
        <w:numPr>
          <w:ilvl w:val="1"/>
          <w:numId w:val="21"/>
        </w:numPr>
        <w:overflowPunct w:val="0"/>
        <w:autoSpaceDE w:val="0"/>
        <w:autoSpaceDN w:val="0"/>
        <w:adjustRightInd w:val="0"/>
        <w:ind w:left="0"/>
        <w:textAlignment w:val="baseline"/>
      </w:pPr>
      <w:r>
        <w:t>Na snímke s obsahom vytvorte z textov v odrážkach odkazy na príslušné snímky.</w:t>
      </w:r>
    </w:p>
    <w:p w:rsidR="008D477D" w:rsidRDefault="008D477D" w:rsidP="004F7FB0">
      <w:pPr>
        <w:keepLines/>
        <w:numPr>
          <w:ilvl w:val="1"/>
          <w:numId w:val="21"/>
        </w:numPr>
        <w:overflowPunct w:val="0"/>
        <w:autoSpaceDE w:val="0"/>
        <w:autoSpaceDN w:val="0"/>
        <w:adjustRightInd w:val="0"/>
        <w:ind w:left="0"/>
        <w:textAlignment w:val="baseline"/>
      </w:pPr>
      <w:r>
        <w:t>Na 3., 4., 5., 6., 7., 8., 9. a 10. snímku umiestnite tlačidlá na návrat späť na obsah.</w:t>
      </w:r>
    </w:p>
    <w:p w:rsidR="008D477D" w:rsidRDefault="008D477D" w:rsidP="004F7FB0">
      <w:pPr>
        <w:keepLines/>
        <w:overflowPunct w:val="0"/>
        <w:autoSpaceDE w:val="0"/>
        <w:autoSpaceDN w:val="0"/>
        <w:adjustRightInd w:val="0"/>
        <w:textAlignment w:val="baseline"/>
      </w:pPr>
      <w:r>
        <w:t>Uložte prezentáciu, tak aby sa dala spustiť dvojklikom, predveďte ju a povedzte, na čo je prezentácia tohto typu vhodná.</w:t>
      </w:r>
    </w:p>
    <w:p w:rsidR="008D477D" w:rsidRDefault="008D477D" w:rsidP="004F7FB0">
      <w:pPr>
        <w:keepLines/>
        <w:numPr>
          <w:ilvl w:val="0"/>
          <w:numId w:val="20"/>
        </w:numPr>
        <w:overflowPunct w:val="0"/>
        <w:autoSpaceDE w:val="0"/>
        <w:autoSpaceDN w:val="0"/>
        <w:adjustRightInd w:val="0"/>
        <w:ind w:left="0"/>
        <w:textAlignment w:val="baseline"/>
      </w:pPr>
      <w:r w:rsidRPr="009001CF">
        <w:t>Popíšte činnosť a ukážte na demonštračnom počítači základné komponenty osobného počítača.</w:t>
      </w:r>
    </w:p>
    <w:p w:rsidR="008D477D" w:rsidRDefault="008D477D" w:rsidP="004F7FB0">
      <w:pPr>
        <w:keepLines/>
        <w:numPr>
          <w:ilvl w:val="0"/>
          <w:numId w:val="20"/>
        </w:numPr>
        <w:overflowPunct w:val="0"/>
        <w:autoSpaceDE w:val="0"/>
        <w:autoSpaceDN w:val="0"/>
        <w:adjustRightInd w:val="0"/>
        <w:ind w:left="0"/>
        <w:textAlignment w:val="baseline"/>
      </w:pPr>
      <w:r w:rsidRPr="009001CF">
        <w:t>Uveďte rozdiel medzi prepí</w:t>
      </w:r>
      <w:r>
        <w:t>načom a smerovačom a popíšte ich funkcie.</w:t>
      </w:r>
    </w:p>
    <w:p w:rsidR="008D477D" w:rsidRDefault="008D477D" w:rsidP="004F7FB0">
      <w:pPr>
        <w:keepLines/>
        <w:numPr>
          <w:ilvl w:val="0"/>
          <w:numId w:val="20"/>
        </w:numPr>
        <w:overflowPunct w:val="0"/>
        <w:autoSpaceDE w:val="0"/>
        <w:autoSpaceDN w:val="0"/>
        <w:adjustRightInd w:val="0"/>
        <w:ind w:left="0"/>
        <w:textAlignment w:val="baseline"/>
      </w:pPr>
      <w:r>
        <w:t>Konkrétne pomôcky:</w:t>
      </w:r>
    </w:p>
    <w:p w:rsidR="008D477D" w:rsidRPr="00CA20BD" w:rsidRDefault="008D477D" w:rsidP="004F7FB0">
      <w:pPr>
        <w:pStyle w:val="pojmy"/>
        <w:tabs>
          <w:tab w:val="clear" w:pos="2268"/>
          <w:tab w:val="left" w:pos="360"/>
        </w:tabs>
        <w:spacing w:line="240" w:lineRule="auto"/>
        <w:ind w:left="0" w:firstLine="360"/>
        <w:rPr>
          <w:rFonts w:ascii="Times New Roman" w:hAnsi="Times New Roman" w:cs="Times New Roman"/>
          <w:szCs w:val="20"/>
          <w:lang w:eastAsia="en-US"/>
        </w:rPr>
      </w:pPr>
      <w:r w:rsidRPr="00CA20BD">
        <w:rPr>
          <w:rFonts w:ascii="Times New Roman" w:hAnsi="Times New Roman" w:cs="Times New Roman"/>
          <w:szCs w:val="20"/>
          <w:lang w:eastAsia="en-US"/>
        </w:rPr>
        <w:t>otvorená skrinka základnej jednotky osobného počítača</w:t>
      </w:r>
    </w:p>
    <w:p w:rsidR="008D477D" w:rsidRDefault="008D477D" w:rsidP="004F7FB0">
      <w:pPr>
        <w:pStyle w:val="pojmy"/>
        <w:tabs>
          <w:tab w:val="clear" w:pos="2268"/>
          <w:tab w:val="left" w:pos="360"/>
        </w:tabs>
        <w:spacing w:line="240" w:lineRule="auto"/>
        <w:ind w:left="0" w:firstLine="36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szCs w:val="20"/>
          <w:lang w:eastAsia="en-US"/>
        </w:rPr>
        <w:t xml:space="preserve">súbor </w:t>
      </w:r>
      <w:r>
        <w:rPr>
          <w:rFonts w:ascii="Times New Roman" w:hAnsi="Times New Roman" w:cs="Times New Roman"/>
          <w:b/>
          <w:i/>
        </w:rPr>
        <w:t>e</w:t>
      </w:r>
      <w:r w:rsidRPr="009001CF">
        <w:rPr>
          <w:rFonts w:ascii="Times New Roman" w:hAnsi="Times New Roman" w:cs="Times New Roman"/>
          <w:b/>
          <w:i/>
        </w:rPr>
        <w:t>uro.pptx</w:t>
      </w:r>
    </w:p>
    <w:p w:rsidR="00FE321C" w:rsidRDefault="00FE321C" w:rsidP="00FE321C">
      <w:pPr>
        <w:pStyle w:val="pojmy"/>
        <w:tabs>
          <w:tab w:val="clear" w:pos="2268"/>
          <w:tab w:val="left" w:pos="360"/>
        </w:tabs>
        <w:spacing w:line="240" w:lineRule="auto"/>
        <w:ind w:left="0" w:firstLine="360"/>
        <w:jc w:val="both"/>
        <w:rPr>
          <w:rFonts w:ascii="Times New Roman" w:hAnsi="Times New Roman" w:cs="Times New Roman"/>
          <w:b/>
          <w:i/>
        </w:rPr>
      </w:pPr>
    </w:p>
    <w:p w:rsidR="00FE321C" w:rsidRDefault="00FE321C" w:rsidP="00FE321C">
      <w:pPr>
        <w:pStyle w:val="pojmy"/>
        <w:tabs>
          <w:tab w:val="clear" w:pos="2268"/>
          <w:tab w:val="left" w:pos="360"/>
        </w:tabs>
        <w:spacing w:line="240" w:lineRule="auto"/>
        <w:ind w:left="0" w:firstLine="360"/>
        <w:jc w:val="both"/>
        <w:rPr>
          <w:rFonts w:ascii="Times New Roman" w:hAnsi="Times New Roman" w:cs="Times New Roman"/>
          <w:b/>
          <w:i/>
        </w:rPr>
      </w:pPr>
    </w:p>
    <w:p w:rsidR="00FE321C" w:rsidRDefault="00FE321C" w:rsidP="00FE321C">
      <w:pPr>
        <w:pStyle w:val="pojmy"/>
        <w:tabs>
          <w:tab w:val="clear" w:pos="2268"/>
          <w:tab w:val="left" w:pos="360"/>
        </w:tabs>
        <w:spacing w:line="240" w:lineRule="auto"/>
        <w:ind w:left="0" w:firstLine="360"/>
        <w:jc w:val="both"/>
        <w:rPr>
          <w:rFonts w:ascii="Times New Roman" w:hAnsi="Times New Roman" w:cs="Times New Roman"/>
          <w:b/>
          <w:i/>
        </w:rPr>
      </w:pPr>
    </w:p>
    <w:sectPr w:rsidR="00FE321C" w:rsidSect="008D47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676B" w:rsidRDefault="00AA676B" w:rsidP="00F90AE1">
      <w:r>
        <w:separator/>
      </w:r>
    </w:p>
  </w:endnote>
  <w:endnote w:type="continuationSeparator" w:id="0">
    <w:p w:rsidR="00AA676B" w:rsidRDefault="00AA676B" w:rsidP="00F90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0AE1" w:rsidRDefault="00F90AE1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0AE1" w:rsidRDefault="00F90AE1">
    <w:pPr>
      <w:pStyle w:val="Pt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0AE1" w:rsidRDefault="00F90AE1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676B" w:rsidRDefault="00AA676B" w:rsidP="00F90AE1">
      <w:r>
        <w:separator/>
      </w:r>
    </w:p>
  </w:footnote>
  <w:footnote w:type="continuationSeparator" w:id="0">
    <w:p w:rsidR="00AA676B" w:rsidRDefault="00AA676B" w:rsidP="00F90A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0AE1" w:rsidRDefault="00F90AE1">
    <w:pPr>
      <w:pStyle w:val="Hlavik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0AE1" w:rsidRDefault="00F90AE1">
    <w:pPr>
      <w:pStyle w:val="Hlavik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0AE1" w:rsidRDefault="00F90AE1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7383C"/>
    <w:multiLevelType w:val="hybridMultilevel"/>
    <w:tmpl w:val="04823376"/>
    <w:lvl w:ilvl="0" w:tplc="7FF6A22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 w:val="0"/>
        <w:i w:val="0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54E4A"/>
    <w:multiLevelType w:val="hybridMultilevel"/>
    <w:tmpl w:val="72B86FBE"/>
    <w:lvl w:ilvl="0" w:tplc="F2762558">
      <w:start w:val="1"/>
      <w:numFmt w:val="bullet"/>
      <w:lvlText w:val=""/>
      <w:lvlJc w:val="left"/>
      <w:pPr>
        <w:ind w:left="1628" w:hanging="360"/>
      </w:pPr>
      <w:rPr>
        <w:rFonts w:ascii="Symbol" w:hAnsi="Symbol" w:hint="default"/>
        <w:b w:val="0"/>
        <w:i w:val="0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23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0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5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2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9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6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388" w:hanging="360"/>
      </w:pPr>
      <w:rPr>
        <w:rFonts w:ascii="Wingdings" w:hAnsi="Wingdings" w:hint="default"/>
      </w:rPr>
    </w:lvl>
  </w:abstractNum>
  <w:abstractNum w:abstractNumId="2" w15:restartNumberingAfterBreak="0">
    <w:nsid w:val="0B753AC5"/>
    <w:multiLevelType w:val="hybridMultilevel"/>
    <w:tmpl w:val="92CC0388"/>
    <w:lvl w:ilvl="0" w:tplc="041B0003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217332E"/>
    <w:multiLevelType w:val="hybridMultilevel"/>
    <w:tmpl w:val="43A09D44"/>
    <w:lvl w:ilvl="0" w:tplc="041B0003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45475CD"/>
    <w:multiLevelType w:val="hybridMultilevel"/>
    <w:tmpl w:val="4A4EE6B2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337B6A"/>
    <w:multiLevelType w:val="hybridMultilevel"/>
    <w:tmpl w:val="A726F7FC"/>
    <w:lvl w:ilvl="0" w:tplc="7FF6A22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 w:val="0"/>
        <w:i w:val="0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C26F74"/>
    <w:multiLevelType w:val="hybridMultilevel"/>
    <w:tmpl w:val="01E2B7CE"/>
    <w:lvl w:ilvl="0" w:tplc="7FF6A22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 w:val="0"/>
        <w:i w:val="0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9B4A81"/>
    <w:multiLevelType w:val="hybridMultilevel"/>
    <w:tmpl w:val="96FCA746"/>
    <w:lvl w:ilvl="0" w:tplc="7FF6A22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 w:val="0"/>
        <w:i w:val="0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F90C27"/>
    <w:multiLevelType w:val="hybridMultilevel"/>
    <w:tmpl w:val="B96A8BD8"/>
    <w:lvl w:ilvl="0" w:tplc="7FF6A22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 w:val="0"/>
        <w:i w:val="0"/>
        <w:sz w:val="24"/>
        <w:szCs w:val="24"/>
      </w:rPr>
    </w:lvl>
    <w:lvl w:ilvl="1" w:tplc="F27625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746242"/>
    <w:multiLevelType w:val="hybridMultilevel"/>
    <w:tmpl w:val="86F874D4"/>
    <w:lvl w:ilvl="0" w:tplc="041B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9C630E1"/>
    <w:multiLevelType w:val="multilevel"/>
    <w:tmpl w:val="A4A24F0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14"/>
        </w:tabs>
        <w:ind w:left="814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247"/>
        </w:tabs>
        <w:ind w:left="1247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1" w15:restartNumberingAfterBreak="0">
    <w:nsid w:val="3B8A532B"/>
    <w:multiLevelType w:val="hybridMultilevel"/>
    <w:tmpl w:val="F24852E2"/>
    <w:lvl w:ilvl="0" w:tplc="FFFFFFFF">
      <w:start w:val="1"/>
      <w:numFmt w:val="decimal"/>
      <w:pStyle w:val="cislovanie"/>
      <w:lvlText w:val="%1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sz w:val="24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E2B4240"/>
    <w:multiLevelType w:val="hybridMultilevel"/>
    <w:tmpl w:val="C1CA01DC"/>
    <w:lvl w:ilvl="0" w:tplc="7FF6A22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 w:val="0"/>
        <w:i w:val="0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E82F6A"/>
    <w:multiLevelType w:val="hybridMultilevel"/>
    <w:tmpl w:val="4D7022CA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5242CF7"/>
    <w:multiLevelType w:val="hybridMultilevel"/>
    <w:tmpl w:val="9B6E6AD2"/>
    <w:lvl w:ilvl="0" w:tplc="7FF6A22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 w:val="0"/>
        <w:i w:val="0"/>
        <w:sz w:val="24"/>
        <w:szCs w:val="24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294808"/>
    <w:multiLevelType w:val="hybridMultilevel"/>
    <w:tmpl w:val="2D7AE616"/>
    <w:lvl w:ilvl="0" w:tplc="7FF6A22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 w:val="0"/>
        <w:i w:val="0"/>
        <w:sz w:val="24"/>
        <w:szCs w:val="24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031943"/>
    <w:multiLevelType w:val="hybridMultilevel"/>
    <w:tmpl w:val="F2E28024"/>
    <w:lvl w:ilvl="0" w:tplc="71FC4C2C">
      <w:start w:val="1"/>
      <w:numFmt w:val="decimal"/>
      <w:pStyle w:val="Zadania"/>
      <w:lvlText w:val="%1."/>
      <w:lvlJc w:val="right"/>
      <w:pPr>
        <w:tabs>
          <w:tab w:val="num" w:pos="1730"/>
        </w:tabs>
        <w:ind w:left="1844" w:firstLine="0"/>
      </w:pPr>
      <w:rPr>
        <w:rFonts w:hint="default"/>
        <w:b/>
        <w:bCs/>
        <w:i/>
        <w:color w:val="000000" w:themeColor="text1"/>
        <w:sz w:val="40"/>
        <w:szCs w:val="40"/>
      </w:rPr>
    </w:lvl>
    <w:lvl w:ilvl="1" w:tplc="041B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C7850DF"/>
    <w:multiLevelType w:val="hybridMultilevel"/>
    <w:tmpl w:val="FDB80172"/>
    <w:lvl w:ilvl="0" w:tplc="7FF6A22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 w:val="0"/>
        <w:i w:val="0"/>
        <w:sz w:val="24"/>
        <w:szCs w:val="24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FE5A1F"/>
    <w:multiLevelType w:val="hybridMultilevel"/>
    <w:tmpl w:val="96FCA746"/>
    <w:lvl w:ilvl="0" w:tplc="7FF6A22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 w:val="0"/>
        <w:i w:val="0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880C9A"/>
    <w:multiLevelType w:val="multilevel"/>
    <w:tmpl w:val="AE14E83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3523C32"/>
    <w:multiLevelType w:val="hybridMultilevel"/>
    <w:tmpl w:val="3044F3E6"/>
    <w:lvl w:ilvl="0" w:tplc="7FF6A22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 w:val="0"/>
        <w:i w:val="0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433414"/>
    <w:multiLevelType w:val="hybridMultilevel"/>
    <w:tmpl w:val="F09E64EC"/>
    <w:lvl w:ilvl="0" w:tplc="041B0003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1" w:tplc="041B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65837EF"/>
    <w:multiLevelType w:val="hybridMultilevel"/>
    <w:tmpl w:val="05F84CC2"/>
    <w:lvl w:ilvl="0" w:tplc="7FF6A22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 w:val="0"/>
        <w:i w:val="0"/>
        <w:sz w:val="24"/>
        <w:szCs w:val="24"/>
      </w:rPr>
    </w:lvl>
    <w:lvl w:ilvl="1" w:tplc="F27625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F23E7A"/>
    <w:multiLevelType w:val="hybridMultilevel"/>
    <w:tmpl w:val="CD165854"/>
    <w:lvl w:ilvl="0" w:tplc="7FF6A22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 w:val="0"/>
        <w:i w:val="0"/>
        <w:sz w:val="24"/>
        <w:szCs w:val="24"/>
      </w:rPr>
    </w:lvl>
    <w:lvl w:ilvl="1" w:tplc="F27625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5CE3222">
      <w:start w:val="25"/>
      <w:numFmt w:val="decimal"/>
      <w:lvlText w:val="%3."/>
      <w:lvlJc w:val="left"/>
      <w:pPr>
        <w:ind w:left="2475" w:hanging="495"/>
      </w:pPr>
      <w:rPr>
        <w:rFonts w:hint="default"/>
        <w:color w:val="auto"/>
        <w:sz w:val="36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CB03F8"/>
    <w:multiLevelType w:val="hybridMultilevel"/>
    <w:tmpl w:val="BFF24A1C"/>
    <w:lvl w:ilvl="0" w:tplc="7FF6A22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 w:val="0"/>
        <w:i w:val="0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093B8C"/>
    <w:multiLevelType w:val="hybridMultilevel"/>
    <w:tmpl w:val="62781720"/>
    <w:lvl w:ilvl="0" w:tplc="041B0003">
      <w:start w:val="1"/>
      <w:numFmt w:val="bullet"/>
      <w:lvlText w:val="o"/>
      <w:lvlJc w:val="left"/>
      <w:pPr>
        <w:tabs>
          <w:tab w:val="num" w:pos="1984"/>
        </w:tabs>
        <w:ind w:left="1984" w:hanging="360"/>
      </w:pPr>
      <w:rPr>
        <w:rFonts w:ascii="Courier New" w:hAnsi="Courier New" w:cs="Courier New" w:hint="default"/>
      </w:rPr>
    </w:lvl>
    <w:lvl w:ilvl="1" w:tplc="041B0001">
      <w:start w:val="1"/>
      <w:numFmt w:val="bullet"/>
      <w:lvlText w:val=""/>
      <w:lvlJc w:val="left"/>
      <w:pPr>
        <w:tabs>
          <w:tab w:val="num" w:pos="2704"/>
        </w:tabs>
        <w:ind w:left="2704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3424"/>
        </w:tabs>
        <w:ind w:left="342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4144"/>
        </w:tabs>
        <w:ind w:left="414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864"/>
        </w:tabs>
        <w:ind w:left="486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5584"/>
        </w:tabs>
        <w:ind w:left="558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6304"/>
        </w:tabs>
        <w:ind w:left="630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7024"/>
        </w:tabs>
        <w:ind w:left="702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7744"/>
        </w:tabs>
        <w:ind w:left="7744" w:hanging="360"/>
      </w:pPr>
      <w:rPr>
        <w:rFonts w:ascii="Wingdings" w:hAnsi="Wingdings" w:hint="default"/>
      </w:rPr>
    </w:lvl>
  </w:abstractNum>
  <w:abstractNum w:abstractNumId="26" w15:restartNumberingAfterBreak="0">
    <w:nsid w:val="691A5597"/>
    <w:multiLevelType w:val="hybridMultilevel"/>
    <w:tmpl w:val="AC0CD1FA"/>
    <w:lvl w:ilvl="0" w:tplc="7FF6A22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 w:val="0"/>
        <w:i w:val="0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995AFD"/>
    <w:multiLevelType w:val="hybridMultilevel"/>
    <w:tmpl w:val="B2609E9A"/>
    <w:lvl w:ilvl="0" w:tplc="5B30C032">
      <w:start w:val="1"/>
      <w:numFmt w:val="bullet"/>
      <w:lvlText w:val="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23E02ED"/>
    <w:multiLevelType w:val="hybridMultilevel"/>
    <w:tmpl w:val="D6FE6C2E"/>
    <w:lvl w:ilvl="0" w:tplc="0512BC8C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 w:val="0"/>
        <w:i w:val="0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11"/>
  </w:num>
  <w:num w:numId="4">
    <w:abstractNumId w:val="14"/>
  </w:num>
  <w:num w:numId="5">
    <w:abstractNumId w:val="22"/>
  </w:num>
  <w:num w:numId="6">
    <w:abstractNumId w:val="17"/>
  </w:num>
  <w:num w:numId="7">
    <w:abstractNumId w:val="8"/>
  </w:num>
  <w:num w:numId="8">
    <w:abstractNumId w:val="12"/>
  </w:num>
  <w:num w:numId="9">
    <w:abstractNumId w:val="20"/>
  </w:num>
  <w:num w:numId="10">
    <w:abstractNumId w:val="1"/>
  </w:num>
  <w:num w:numId="11">
    <w:abstractNumId w:val="27"/>
  </w:num>
  <w:num w:numId="12">
    <w:abstractNumId w:val="7"/>
  </w:num>
  <w:num w:numId="13">
    <w:abstractNumId w:val="19"/>
  </w:num>
  <w:num w:numId="14">
    <w:abstractNumId w:val="28"/>
  </w:num>
  <w:num w:numId="15">
    <w:abstractNumId w:val="18"/>
  </w:num>
  <w:num w:numId="16">
    <w:abstractNumId w:val="0"/>
  </w:num>
  <w:num w:numId="17">
    <w:abstractNumId w:val="24"/>
  </w:num>
  <w:num w:numId="18">
    <w:abstractNumId w:val="6"/>
  </w:num>
  <w:num w:numId="19">
    <w:abstractNumId w:val="5"/>
  </w:num>
  <w:num w:numId="20">
    <w:abstractNumId w:val="15"/>
  </w:num>
  <w:num w:numId="21">
    <w:abstractNumId w:val="23"/>
  </w:num>
  <w:num w:numId="22">
    <w:abstractNumId w:val="26"/>
  </w:num>
  <w:num w:numId="23">
    <w:abstractNumId w:val="3"/>
  </w:num>
  <w:num w:numId="24">
    <w:abstractNumId w:val="21"/>
  </w:num>
  <w:num w:numId="25">
    <w:abstractNumId w:val="4"/>
  </w:num>
  <w:num w:numId="26">
    <w:abstractNumId w:val="13"/>
  </w:num>
  <w:num w:numId="27">
    <w:abstractNumId w:val="2"/>
  </w:num>
  <w:num w:numId="28">
    <w:abstractNumId w:val="25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21C"/>
    <w:rsid w:val="00082AB6"/>
    <w:rsid w:val="001E5A89"/>
    <w:rsid w:val="002F50B3"/>
    <w:rsid w:val="004F7FB0"/>
    <w:rsid w:val="00537EF0"/>
    <w:rsid w:val="00564CAE"/>
    <w:rsid w:val="006B5650"/>
    <w:rsid w:val="008A6908"/>
    <w:rsid w:val="008C57C4"/>
    <w:rsid w:val="008D477D"/>
    <w:rsid w:val="00A642D3"/>
    <w:rsid w:val="00AA676B"/>
    <w:rsid w:val="00AF574C"/>
    <w:rsid w:val="00D47014"/>
    <w:rsid w:val="00D514C3"/>
    <w:rsid w:val="00F75716"/>
    <w:rsid w:val="00F90AE1"/>
    <w:rsid w:val="00FE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8D47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adpis3">
    <w:name w:val="heading 3"/>
    <w:basedOn w:val="Normlny"/>
    <w:next w:val="Normlny"/>
    <w:link w:val="Nadpis3Char"/>
    <w:qFormat/>
    <w:rsid w:val="008D477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sid w:val="008D477D"/>
    <w:rPr>
      <w:rFonts w:ascii="Arial" w:eastAsia="Times New Roman" w:hAnsi="Arial" w:cs="Arial"/>
      <w:b/>
      <w:bCs/>
      <w:sz w:val="26"/>
      <w:szCs w:val="26"/>
      <w:lang w:eastAsia="sk-SK"/>
    </w:rPr>
  </w:style>
  <w:style w:type="paragraph" w:customStyle="1" w:styleId="Stylhlavnaot">
    <w:name w:val="Stylhlavnaot"/>
    <w:basedOn w:val="Normlny"/>
    <w:rsid w:val="008D477D"/>
    <w:pPr>
      <w:tabs>
        <w:tab w:val="right" w:pos="142"/>
      </w:tabs>
      <w:spacing w:before="120"/>
      <w:jc w:val="both"/>
      <w:outlineLvl w:val="0"/>
    </w:pPr>
    <w:rPr>
      <w:rFonts w:ascii="Arial" w:hAnsi="Arial" w:cs="Arial"/>
      <w:b/>
      <w:bCs/>
      <w:lang w:eastAsia="en-US"/>
    </w:rPr>
  </w:style>
  <w:style w:type="paragraph" w:styleId="Zarkazkladnhotextu">
    <w:name w:val="Body Text Indent"/>
    <w:basedOn w:val="Normlny"/>
    <w:link w:val="ZarkazkladnhotextuChar"/>
    <w:rsid w:val="008D477D"/>
    <w:pPr>
      <w:ind w:left="708"/>
      <w:jc w:val="both"/>
    </w:pPr>
    <w:rPr>
      <w:lang w:eastAsia="en-US"/>
    </w:rPr>
  </w:style>
  <w:style w:type="character" w:customStyle="1" w:styleId="ZarkazkladnhotextuChar">
    <w:name w:val="Zarážka základného textu Char"/>
    <w:basedOn w:val="Predvolenpsmoodseku"/>
    <w:link w:val="Zarkazkladnhotextu"/>
    <w:rsid w:val="008D477D"/>
    <w:rPr>
      <w:rFonts w:ascii="Times New Roman" w:eastAsia="Times New Roman" w:hAnsi="Times New Roman" w:cs="Times New Roman"/>
      <w:sz w:val="24"/>
      <w:szCs w:val="24"/>
    </w:rPr>
  </w:style>
  <w:style w:type="paragraph" w:customStyle="1" w:styleId="pojmy">
    <w:name w:val="pojmy"/>
    <w:basedOn w:val="Normlny"/>
    <w:rsid w:val="008D477D"/>
    <w:pPr>
      <w:tabs>
        <w:tab w:val="left" w:pos="2268"/>
      </w:tabs>
      <w:spacing w:line="360" w:lineRule="auto"/>
      <w:ind w:left="2268" w:hanging="2268"/>
    </w:pPr>
    <w:rPr>
      <w:rFonts w:ascii="Arial" w:hAnsi="Arial" w:cs="Arial"/>
      <w:lang w:eastAsia="cs-CZ"/>
    </w:rPr>
  </w:style>
  <w:style w:type="paragraph" w:customStyle="1" w:styleId="StylKurzvaernPed24b">
    <w:name w:val="Styl Kurzíva Černá Před:  24 b."/>
    <w:basedOn w:val="Normlny"/>
    <w:rsid w:val="008D477D"/>
    <w:pPr>
      <w:spacing w:before="480"/>
    </w:pPr>
    <w:rPr>
      <w:rFonts w:ascii="Arial" w:hAnsi="Arial" w:cs="Arial"/>
      <w:b/>
      <w:bCs/>
      <w:color w:val="000000"/>
    </w:rPr>
  </w:style>
  <w:style w:type="paragraph" w:customStyle="1" w:styleId="StylStylhlavnaotVlevo0cmPrvndek0cm">
    <w:name w:val="Styl Stylhlavnaot + Vlevo:  0 cm První řádek:  0 cm"/>
    <w:basedOn w:val="Stylhlavnaot"/>
    <w:rsid w:val="008D477D"/>
    <w:pPr>
      <w:spacing w:before="480"/>
    </w:pPr>
  </w:style>
  <w:style w:type="paragraph" w:customStyle="1" w:styleId="Zadania">
    <w:name w:val="Zadania"/>
    <w:basedOn w:val="Normlny"/>
    <w:rsid w:val="008D477D"/>
    <w:pPr>
      <w:keepNext/>
      <w:numPr>
        <w:numId w:val="1"/>
      </w:numPr>
      <w:tabs>
        <w:tab w:val="num" w:pos="312"/>
        <w:tab w:val="left" w:pos="567"/>
      </w:tabs>
      <w:spacing w:before="480" w:after="60"/>
      <w:ind w:left="426"/>
      <w:outlineLvl w:val="0"/>
    </w:pPr>
    <w:rPr>
      <w:rFonts w:ascii="Arial" w:hAnsi="Arial" w:cs="Arial"/>
      <w:b/>
      <w:bCs/>
      <w:i/>
      <w:iCs/>
      <w:kern w:val="32"/>
      <w:sz w:val="36"/>
      <w:szCs w:val="36"/>
    </w:rPr>
  </w:style>
  <w:style w:type="character" w:styleId="Hypertextovprepojenie">
    <w:name w:val="Hyperlink"/>
    <w:basedOn w:val="Predvolenpsmoodseku"/>
    <w:rsid w:val="008D477D"/>
    <w:rPr>
      <w:color w:val="0000FF"/>
      <w:u w:val="single"/>
    </w:rPr>
  </w:style>
  <w:style w:type="paragraph" w:customStyle="1" w:styleId="cislovanie">
    <w:name w:val="cislovanie"/>
    <w:basedOn w:val="Normlny"/>
    <w:rsid w:val="008D477D"/>
    <w:pPr>
      <w:widowControl w:val="0"/>
      <w:numPr>
        <w:numId w:val="3"/>
      </w:numPr>
      <w:overflowPunct w:val="0"/>
      <w:autoSpaceDE w:val="0"/>
      <w:autoSpaceDN w:val="0"/>
      <w:adjustRightInd w:val="0"/>
      <w:jc w:val="both"/>
      <w:textAlignment w:val="baseline"/>
    </w:pPr>
    <w:rPr>
      <w:szCs w:val="20"/>
      <w:lang w:eastAsia="en-US"/>
    </w:rPr>
  </w:style>
  <w:style w:type="paragraph" w:customStyle="1" w:styleId="StylStylhlavnaotPed18b">
    <w:name w:val="Styl Stylhlavnaot + Před:  18 b."/>
    <w:basedOn w:val="Stylhlavnaot"/>
    <w:autoRedefine/>
    <w:rsid w:val="008D477D"/>
    <w:pPr>
      <w:spacing w:before="0"/>
      <w:ind w:firstLine="567"/>
    </w:pPr>
    <w:rPr>
      <w:rFonts w:ascii="Times New Roman" w:hAnsi="Times New Roman" w:cs="Times New Roman"/>
      <w:b w:val="0"/>
      <w:color w:val="000000" w:themeColor="text1"/>
      <w:szCs w:val="20"/>
    </w:rPr>
  </w:style>
  <w:style w:type="paragraph" w:customStyle="1" w:styleId="ODSEK">
    <w:name w:val="ODSEK"/>
    <w:basedOn w:val="Normlny"/>
    <w:rsid w:val="008D477D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Cs w:val="20"/>
      <w:lang w:eastAsia="en-US"/>
    </w:rPr>
  </w:style>
  <w:style w:type="character" w:customStyle="1" w:styleId="programovy">
    <w:name w:val="programovy"/>
    <w:basedOn w:val="Predvolenpsmoodseku"/>
    <w:rsid w:val="008D477D"/>
    <w:rPr>
      <w:rFonts w:ascii="Courier New" w:hAnsi="Courier New"/>
      <w:sz w:val="22"/>
      <w:lang w:val="sk-SK"/>
    </w:rPr>
  </w:style>
  <w:style w:type="paragraph" w:customStyle="1" w:styleId="odsek1">
    <w:name w:val="odsek1"/>
    <w:basedOn w:val="Normlny"/>
    <w:rsid w:val="008D477D"/>
    <w:pPr>
      <w:overflowPunct w:val="0"/>
      <w:autoSpaceDE w:val="0"/>
      <w:autoSpaceDN w:val="0"/>
      <w:adjustRightInd w:val="0"/>
      <w:spacing w:before="180" w:after="240"/>
      <w:ind w:firstLine="720"/>
      <w:jc w:val="both"/>
      <w:textAlignment w:val="baseline"/>
    </w:pPr>
    <w:rPr>
      <w:szCs w:val="20"/>
      <w:lang w:eastAsia="en-US"/>
    </w:rPr>
  </w:style>
  <w:style w:type="paragraph" w:styleId="Odsekzoznamu">
    <w:name w:val="List Paragraph"/>
    <w:basedOn w:val="Normlny"/>
    <w:uiPriority w:val="34"/>
    <w:qFormat/>
    <w:rsid w:val="008D477D"/>
    <w:pPr>
      <w:ind w:left="720"/>
      <w:contextualSpacing/>
      <w:jc w:val="both"/>
    </w:pPr>
    <w:rPr>
      <w:szCs w:val="20"/>
      <w:lang w:eastAsia="en-US"/>
    </w:rPr>
  </w:style>
  <w:style w:type="character" w:customStyle="1" w:styleId="apple-converted-space">
    <w:name w:val="apple-converted-space"/>
    <w:basedOn w:val="Predvolenpsmoodseku"/>
    <w:rsid w:val="008D477D"/>
  </w:style>
  <w:style w:type="paragraph" w:customStyle="1" w:styleId="Default">
    <w:name w:val="Default"/>
    <w:rsid w:val="008D477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Hlavika">
    <w:name w:val="header"/>
    <w:basedOn w:val="Normlny"/>
    <w:link w:val="HlavikaChar"/>
    <w:uiPriority w:val="99"/>
    <w:unhideWhenUsed/>
    <w:rsid w:val="00F90AE1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F90AE1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F90AE1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F90AE1"/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wmf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SINF1\Desktop\MATURITA2015-201-PRILOHY\1-12.dotm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1-12</Template>
  <TotalTime>0</TotalTime>
  <Pages>10</Pages>
  <Words>2295</Words>
  <Characters>13085</Characters>
  <Application>Microsoft Office Word</Application>
  <DocSecurity>0</DocSecurity>
  <Lines>109</Lines>
  <Paragraphs>30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2016-05-14T15:08:00Z</dcterms:created>
  <dcterms:modified xsi:type="dcterms:W3CDTF">2016-05-14T15:50:00Z</dcterms:modified>
</cp:coreProperties>
</file>