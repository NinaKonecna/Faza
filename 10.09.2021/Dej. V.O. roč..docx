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0"/>
        <w:gridCol w:w="2310"/>
        <w:gridCol w:w="878"/>
        <w:gridCol w:w="3520"/>
        <w:gridCol w:w="1650"/>
        <w:gridCol w:w="2750"/>
        <w:gridCol w:w="2046"/>
      </w:tblGrid>
      <w:tr w:rsidR="00CF10E7" w:rsidRPr="008A7991" w:rsidTr="00392341">
        <w:trPr>
          <w:trHeight w:val="425"/>
        </w:trPr>
        <w:tc>
          <w:tcPr>
            <w:tcW w:w="3300" w:type="dxa"/>
            <w:gridSpan w:val="2"/>
            <w:vMerge w:val="restart"/>
          </w:tcPr>
          <w:p w:rsidR="00CF10E7" w:rsidRPr="00E72DC5" w:rsidRDefault="00CF10E7" w:rsidP="008A799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72DC5">
              <w:rPr>
                <w:b/>
                <w:sz w:val="28"/>
                <w:szCs w:val="28"/>
              </w:rPr>
              <w:t xml:space="preserve">                 Tematický celok</w:t>
            </w:r>
          </w:p>
          <w:p w:rsidR="00CF10E7" w:rsidRPr="00E72DC5" w:rsidRDefault="00CF10E7" w:rsidP="008A7991">
            <w:pPr>
              <w:jc w:val="center"/>
              <w:rPr>
                <w:b/>
                <w:sz w:val="28"/>
                <w:szCs w:val="28"/>
              </w:rPr>
            </w:pPr>
            <w:r w:rsidRPr="00E72DC5">
              <w:rPr>
                <w:b/>
                <w:sz w:val="28"/>
                <w:szCs w:val="28"/>
              </w:rPr>
              <w:t xml:space="preserve">                 Počet hodín</w:t>
            </w:r>
          </w:p>
        </w:tc>
        <w:tc>
          <w:tcPr>
            <w:tcW w:w="878" w:type="dxa"/>
          </w:tcPr>
          <w:p w:rsidR="00CF10E7" w:rsidRPr="00E72DC5" w:rsidRDefault="00CF10E7" w:rsidP="0039234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70" w:type="dxa"/>
            <w:gridSpan w:val="2"/>
          </w:tcPr>
          <w:p w:rsidR="00CF10E7" w:rsidRPr="00E72DC5" w:rsidRDefault="00CF10E7" w:rsidP="008A799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72DC5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2750" w:type="dxa"/>
          </w:tcPr>
          <w:p w:rsidR="00CF10E7" w:rsidRPr="00E72DC5" w:rsidRDefault="00CF10E7" w:rsidP="008A799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72DC5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046" w:type="dxa"/>
            <w:vMerge w:val="restart"/>
          </w:tcPr>
          <w:p w:rsidR="00CF10E7" w:rsidRPr="00E72DC5" w:rsidRDefault="00CF10E7" w:rsidP="008A799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72DC5">
              <w:rPr>
                <w:b/>
                <w:sz w:val="28"/>
                <w:szCs w:val="28"/>
              </w:rPr>
              <w:t>Metódy hodnotenia</w:t>
            </w:r>
          </w:p>
        </w:tc>
      </w:tr>
      <w:tr w:rsidR="00CF10E7" w:rsidRPr="008A7991" w:rsidTr="00392341">
        <w:trPr>
          <w:trHeight w:val="417"/>
        </w:trPr>
        <w:tc>
          <w:tcPr>
            <w:tcW w:w="3300" w:type="dxa"/>
            <w:gridSpan w:val="2"/>
            <w:vMerge/>
          </w:tcPr>
          <w:p w:rsidR="00CF10E7" w:rsidRPr="008A7991" w:rsidRDefault="00CF10E7" w:rsidP="008A799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78" w:type="dxa"/>
          </w:tcPr>
          <w:p w:rsidR="00CF10E7" w:rsidRPr="008A7991" w:rsidRDefault="00CF10E7" w:rsidP="0039234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20" w:type="dxa"/>
          </w:tcPr>
          <w:p w:rsidR="00CF10E7" w:rsidRPr="008A7991" w:rsidRDefault="00CF10E7" w:rsidP="008A7991">
            <w:pPr>
              <w:spacing w:after="0" w:line="240" w:lineRule="auto"/>
              <w:jc w:val="center"/>
              <w:rPr>
                <w:b/>
              </w:rPr>
            </w:pPr>
            <w:r w:rsidRPr="008A7991">
              <w:rPr>
                <w:b/>
              </w:rPr>
              <w:t>Téma</w:t>
            </w:r>
          </w:p>
        </w:tc>
        <w:tc>
          <w:tcPr>
            <w:tcW w:w="1650" w:type="dxa"/>
          </w:tcPr>
          <w:p w:rsidR="00CF10E7" w:rsidRPr="008A7991" w:rsidRDefault="00CF10E7" w:rsidP="008A7991">
            <w:pPr>
              <w:spacing w:after="0" w:line="240" w:lineRule="auto"/>
              <w:jc w:val="center"/>
              <w:rPr>
                <w:b/>
              </w:rPr>
            </w:pPr>
            <w:r w:rsidRPr="008A7991">
              <w:rPr>
                <w:b/>
              </w:rPr>
              <w:t>Pojmy</w:t>
            </w:r>
          </w:p>
        </w:tc>
        <w:tc>
          <w:tcPr>
            <w:tcW w:w="2750" w:type="dxa"/>
          </w:tcPr>
          <w:p w:rsidR="00CF10E7" w:rsidRPr="008A7991" w:rsidRDefault="00CF10E7" w:rsidP="008A7991">
            <w:pPr>
              <w:spacing w:after="0" w:line="240" w:lineRule="auto"/>
              <w:jc w:val="center"/>
              <w:rPr>
                <w:b/>
              </w:rPr>
            </w:pPr>
            <w:r w:rsidRPr="008A7991">
              <w:rPr>
                <w:b/>
              </w:rPr>
              <w:t>Spôsobilosti</w:t>
            </w:r>
          </w:p>
        </w:tc>
        <w:tc>
          <w:tcPr>
            <w:tcW w:w="2046" w:type="dxa"/>
            <w:vMerge/>
          </w:tcPr>
          <w:p w:rsidR="00CF10E7" w:rsidRPr="008A7991" w:rsidRDefault="00CF10E7" w:rsidP="008A7991">
            <w:pPr>
              <w:spacing w:after="0" w:line="240" w:lineRule="auto"/>
            </w:pPr>
          </w:p>
        </w:tc>
      </w:tr>
      <w:tr w:rsidR="00CF10E7" w:rsidRPr="008A7991" w:rsidTr="00392341">
        <w:trPr>
          <w:trHeight w:val="8064"/>
        </w:trPr>
        <w:tc>
          <w:tcPr>
            <w:tcW w:w="990" w:type="dxa"/>
          </w:tcPr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IX.</w:t>
            </w: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X.</w:t>
            </w: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XI.</w:t>
            </w: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XII.</w:t>
            </w: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</w:pPr>
          </w:p>
          <w:p w:rsidR="00CF10E7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DF4DC6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DF4DC6">
              <w:rPr>
                <w:b/>
                <w:sz w:val="28"/>
                <w:szCs w:val="28"/>
              </w:rPr>
              <w:t>I.</w:t>
            </w: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II.</w:t>
            </w: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III.</w:t>
            </w:r>
          </w:p>
          <w:p w:rsidR="00CF10E7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Default="00CF10E7" w:rsidP="008A7991">
            <w:pPr>
              <w:spacing w:after="0" w:line="240" w:lineRule="auto"/>
            </w:pPr>
          </w:p>
          <w:p w:rsidR="00CF10E7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DF4DC6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DF4DC6">
              <w:rPr>
                <w:b/>
                <w:sz w:val="28"/>
                <w:szCs w:val="28"/>
              </w:rPr>
              <w:t>IV.</w:t>
            </w: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</w:t>
            </w:r>
          </w:p>
          <w:p w:rsidR="00CF10E7" w:rsidRPr="008A7991" w:rsidRDefault="00CF10E7" w:rsidP="008A7991">
            <w:pPr>
              <w:spacing w:after="0" w:line="240" w:lineRule="auto"/>
            </w:pPr>
            <w:r>
              <w:rPr>
                <w:b/>
                <w:sz w:val="28"/>
                <w:szCs w:val="28"/>
              </w:rPr>
              <w:t xml:space="preserve">                      </w:t>
            </w: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DF4DC6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F10E7" w:rsidRPr="00DF4DC6" w:rsidRDefault="00CF10E7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DF4DC6">
              <w:rPr>
                <w:b/>
                <w:sz w:val="28"/>
                <w:szCs w:val="28"/>
              </w:rPr>
              <w:t>VI.</w:t>
            </w: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b/>
              </w:rPr>
            </w:pPr>
          </w:p>
          <w:p w:rsidR="00CF10E7" w:rsidRPr="008A7991" w:rsidRDefault="00CF10E7" w:rsidP="008A7991">
            <w:pPr>
              <w:spacing w:after="0" w:line="240" w:lineRule="auto"/>
            </w:pPr>
            <w:r>
              <w:rPr>
                <w:b/>
                <w:sz w:val="28"/>
                <w:szCs w:val="28"/>
              </w:rPr>
              <w:t xml:space="preserve">                              </w:t>
            </w:r>
          </w:p>
        </w:tc>
        <w:tc>
          <w:tcPr>
            <w:tcW w:w="2310" w:type="dxa"/>
          </w:tcPr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ind w:left="72"/>
              <w:jc w:val="center"/>
              <w:rPr>
                <w:b/>
                <w:sz w:val="28"/>
                <w:szCs w:val="28"/>
              </w:rPr>
            </w:pPr>
            <w:r w:rsidRPr="008A7991">
              <w:rPr>
                <w:b/>
                <w:sz w:val="28"/>
                <w:szCs w:val="28"/>
              </w:rPr>
              <w:t>História ako</w:t>
            </w:r>
          </w:p>
          <w:p w:rsidR="00CF10E7" w:rsidRDefault="00CF10E7" w:rsidP="00EF4589">
            <w:pPr>
              <w:spacing w:after="0" w:line="240" w:lineRule="auto"/>
              <w:ind w:left="44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Pr="008A7991">
              <w:rPr>
                <w:b/>
                <w:sz w:val="28"/>
                <w:szCs w:val="28"/>
              </w:rPr>
              <w:t>Veda</w:t>
            </w:r>
          </w:p>
          <w:p w:rsidR="00CF10E7" w:rsidRPr="00EF4589" w:rsidRDefault="00CF10E7" w:rsidP="00EF4589">
            <w:pPr>
              <w:spacing w:after="0" w:line="240" w:lineRule="auto"/>
              <w:ind w:left="447"/>
              <w:rPr>
                <w:b/>
                <w:sz w:val="28"/>
                <w:szCs w:val="28"/>
              </w:rPr>
            </w:pPr>
            <w:r w:rsidRPr="008A7991">
              <w:t>/ 3. Hod./</w:t>
            </w: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Pr="008A7991" w:rsidRDefault="00CF10E7" w:rsidP="00EF4589">
            <w:pPr>
              <w:spacing w:after="0" w:line="240" w:lineRule="auto"/>
              <w:ind w:left="642"/>
              <w:rPr>
                <w:b/>
                <w:sz w:val="28"/>
                <w:szCs w:val="28"/>
              </w:rPr>
            </w:pPr>
            <w:r w:rsidRPr="008A7991">
              <w:rPr>
                <w:b/>
                <w:sz w:val="28"/>
                <w:szCs w:val="28"/>
              </w:rPr>
              <w:t>Pravek</w:t>
            </w:r>
          </w:p>
          <w:p w:rsidR="00CF10E7" w:rsidRPr="008A7991" w:rsidRDefault="00CF10E7" w:rsidP="00EF4589">
            <w:pPr>
              <w:spacing w:after="0" w:line="240" w:lineRule="auto"/>
            </w:pPr>
            <w:r>
              <w:t xml:space="preserve">          </w:t>
            </w:r>
            <w:r w:rsidRPr="008A7991">
              <w:t>/ 4. hod./</w:t>
            </w: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t xml:space="preserve">         </w:t>
            </w:r>
            <w:r w:rsidRPr="008A7991">
              <w:rPr>
                <w:b/>
                <w:sz w:val="28"/>
                <w:szCs w:val="28"/>
              </w:rPr>
              <w:t>Staroveké</w:t>
            </w:r>
          </w:p>
          <w:p w:rsidR="00CF10E7" w:rsidRPr="008A7991" w:rsidRDefault="00CF10E7" w:rsidP="00EF4589">
            <w:pPr>
              <w:spacing w:after="0" w:line="240" w:lineRule="auto"/>
              <w:ind w:left="507"/>
              <w:rPr>
                <w:b/>
                <w:sz w:val="28"/>
                <w:szCs w:val="28"/>
              </w:rPr>
            </w:pPr>
            <w:r w:rsidRPr="008A7991">
              <w:rPr>
                <w:b/>
                <w:sz w:val="28"/>
                <w:szCs w:val="28"/>
              </w:rPr>
              <w:t>civilizácie</w:t>
            </w:r>
          </w:p>
          <w:p w:rsidR="00CF10E7" w:rsidRPr="008A7991" w:rsidRDefault="00CF10E7" w:rsidP="00EF4589">
            <w:pPr>
              <w:spacing w:after="0" w:line="240" w:lineRule="auto"/>
              <w:ind w:left="537"/>
            </w:pPr>
            <w:r>
              <w:t xml:space="preserve"> </w:t>
            </w:r>
            <w:r w:rsidRPr="008A7991">
              <w:t>/  7. Hod/</w:t>
            </w: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</w:pPr>
          </w:p>
          <w:p w:rsidR="00CF10E7" w:rsidRPr="008A7991" w:rsidRDefault="00CF10E7" w:rsidP="00EF4589">
            <w:pPr>
              <w:spacing w:after="0" w:line="240" w:lineRule="auto"/>
              <w:ind w:left="12"/>
              <w:jc w:val="center"/>
              <w:rPr>
                <w:b/>
                <w:sz w:val="28"/>
                <w:szCs w:val="28"/>
              </w:rPr>
            </w:pPr>
            <w:r w:rsidRPr="008A7991">
              <w:rPr>
                <w:b/>
                <w:sz w:val="28"/>
                <w:szCs w:val="28"/>
              </w:rPr>
              <w:t>Staroveké Grécko</w:t>
            </w:r>
          </w:p>
          <w:p w:rsidR="00CF10E7" w:rsidRPr="008A7991" w:rsidRDefault="00CF10E7" w:rsidP="00EF4589">
            <w:pPr>
              <w:spacing w:after="0" w:line="240" w:lineRule="auto"/>
              <w:ind w:left="582"/>
            </w:pPr>
            <w:r w:rsidRPr="008A7991">
              <w:t>/ 11. Hod./</w:t>
            </w: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CF10E7" w:rsidRDefault="00CF10E7" w:rsidP="00EF45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CF10E7" w:rsidRDefault="00CF10E7" w:rsidP="00EF45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CF10E7" w:rsidRDefault="00CF10E7" w:rsidP="00EF45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CF10E7" w:rsidRPr="008A7991" w:rsidRDefault="00CF10E7" w:rsidP="00EF45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A7991">
              <w:rPr>
                <w:b/>
                <w:sz w:val="28"/>
                <w:szCs w:val="28"/>
              </w:rPr>
              <w:t>Staroveký Rím</w:t>
            </w: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  <w:r w:rsidRPr="008A7991">
              <w:t>/ 18 hod./</w:t>
            </w: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t xml:space="preserve">        </w:t>
            </w:r>
            <w:r w:rsidRPr="00EF4589">
              <w:rPr>
                <w:b/>
                <w:sz w:val="28"/>
                <w:szCs w:val="28"/>
              </w:rPr>
              <w:t xml:space="preserve">Obdobie </w:t>
            </w:r>
            <w:r>
              <w:rPr>
                <w:b/>
                <w:sz w:val="28"/>
                <w:szCs w:val="28"/>
              </w:rPr>
              <w:t xml:space="preserve">    </w:t>
            </w:r>
          </w:p>
          <w:p w:rsidR="00CF10E7" w:rsidRPr="00EF4589" w:rsidRDefault="00CF10E7" w:rsidP="00EF458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Pr="00EF4589">
              <w:rPr>
                <w:b/>
                <w:sz w:val="28"/>
                <w:szCs w:val="28"/>
              </w:rPr>
              <w:t>stredoveku</w:t>
            </w:r>
          </w:p>
          <w:p w:rsidR="00CF10E7" w:rsidRPr="00EF4589" w:rsidRDefault="00CF10E7" w:rsidP="00EF45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CF10E7" w:rsidRPr="00EF4589" w:rsidRDefault="00CF10E7" w:rsidP="00EF45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EF4589">
              <w:rPr>
                <w:sz w:val="24"/>
                <w:szCs w:val="24"/>
              </w:rPr>
              <w:t>(23. hod.)</w:t>
            </w:r>
          </w:p>
          <w:p w:rsidR="00CF10E7" w:rsidRPr="00EF4589" w:rsidRDefault="00CF10E7" w:rsidP="00EF45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DF4D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Pr="00EF4589">
              <w:rPr>
                <w:b/>
                <w:sz w:val="28"/>
                <w:szCs w:val="28"/>
              </w:rPr>
              <w:t xml:space="preserve">Obdobie </w:t>
            </w:r>
            <w:r>
              <w:rPr>
                <w:b/>
                <w:sz w:val="28"/>
                <w:szCs w:val="28"/>
              </w:rPr>
              <w:t xml:space="preserve">    </w:t>
            </w:r>
          </w:p>
          <w:p w:rsidR="00CF10E7" w:rsidRPr="00EF4589" w:rsidRDefault="00CF10E7" w:rsidP="00DF4D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Pr="00EF4589">
              <w:rPr>
                <w:b/>
                <w:sz w:val="28"/>
                <w:szCs w:val="28"/>
              </w:rPr>
              <w:t>stredoveku</w:t>
            </w:r>
          </w:p>
          <w:p w:rsidR="00CF10E7" w:rsidRPr="00EF4589" w:rsidRDefault="00CF10E7" w:rsidP="00DF4DC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Default="00CF10E7" w:rsidP="00EF4589">
            <w:pPr>
              <w:spacing w:after="0" w:line="240" w:lineRule="auto"/>
              <w:jc w:val="center"/>
            </w:pPr>
          </w:p>
          <w:p w:rsidR="00CF10E7" w:rsidRPr="008A7991" w:rsidRDefault="00CF10E7" w:rsidP="00EF4589">
            <w:pPr>
              <w:spacing w:after="0" w:line="240" w:lineRule="auto"/>
            </w:pPr>
          </w:p>
        </w:tc>
        <w:tc>
          <w:tcPr>
            <w:tcW w:w="878" w:type="dxa"/>
          </w:tcPr>
          <w:p w:rsidR="00CF10E7" w:rsidRDefault="00CF10E7">
            <w:pPr>
              <w:spacing w:after="0" w:line="240" w:lineRule="auto"/>
            </w:pPr>
            <w:r>
              <w:t>1.</w:t>
            </w:r>
          </w:p>
          <w:p w:rsidR="00CF10E7" w:rsidRDefault="00CF10E7">
            <w:pPr>
              <w:spacing w:after="0" w:line="240" w:lineRule="auto"/>
            </w:pPr>
            <w:r>
              <w:t>2.</w:t>
            </w: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  <w:r>
              <w:t>3.</w:t>
            </w: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  <w:r>
              <w:t>4.</w:t>
            </w: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  <w:r>
              <w:t>5.</w:t>
            </w:r>
          </w:p>
          <w:p w:rsidR="00CF10E7" w:rsidRDefault="00CF10E7">
            <w:pPr>
              <w:spacing w:after="0" w:line="240" w:lineRule="auto"/>
            </w:pPr>
            <w:r>
              <w:t>6.</w:t>
            </w:r>
          </w:p>
          <w:p w:rsidR="00CF10E7" w:rsidRDefault="00CF10E7">
            <w:pPr>
              <w:spacing w:after="0" w:line="240" w:lineRule="auto"/>
            </w:pPr>
            <w:r>
              <w:t>7.</w:t>
            </w:r>
          </w:p>
          <w:p w:rsidR="00CF10E7" w:rsidRDefault="00CF10E7">
            <w:pPr>
              <w:spacing w:after="0" w:line="240" w:lineRule="auto"/>
            </w:pPr>
            <w:r>
              <w:t>8.</w:t>
            </w:r>
          </w:p>
          <w:p w:rsidR="00CF10E7" w:rsidRDefault="00CF10E7">
            <w:pPr>
              <w:spacing w:after="0" w:line="240" w:lineRule="auto"/>
            </w:pPr>
            <w:r>
              <w:t>9.</w:t>
            </w: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  <w:r>
              <w:t>10.</w:t>
            </w:r>
          </w:p>
          <w:p w:rsidR="00CF10E7" w:rsidRDefault="00CF10E7">
            <w:pPr>
              <w:spacing w:after="0" w:line="240" w:lineRule="auto"/>
            </w:pPr>
            <w:r>
              <w:t>11.</w:t>
            </w:r>
          </w:p>
          <w:p w:rsidR="00CF10E7" w:rsidRDefault="00CF10E7">
            <w:pPr>
              <w:spacing w:after="0" w:line="240" w:lineRule="auto"/>
            </w:pPr>
            <w:r>
              <w:t>12.</w:t>
            </w:r>
          </w:p>
          <w:p w:rsidR="00CF10E7" w:rsidRDefault="00CF10E7">
            <w:pPr>
              <w:spacing w:after="0" w:line="240" w:lineRule="auto"/>
            </w:pPr>
            <w:r>
              <w:t>13.</w:t>
            </w:r>
          </w:p>
          <w:p w:rsidR="00CF10E7" w:rsidRDefault="00CF10E7">
            <w:pPr>
              <w:spacing w:after="0" w:line="240" w:lineRule="auto"/>
            </w:pPr>
            <w:r>
              <w:t>14.</w:t>
            </w:r>
          </w:p>
          <w:p w:rsidR="00CF10E7" w:rsidRDefault="00CF10E7">
            <w:pPr>
              <w:spacing w:after="0" w:line="240" w:lineRule="auto"/>
            </w:pPr>
            <w:r>
              <w:t>15.</w:t>
            </w:r>
          </w:p>
          <w:p w:rsidR="00CF10E7" w:rsidRDefault="00CF10E7">
            <w:pPr>
              <w:spacing w:after="0" w:line="240" w:lineRule="auto"/>
            </w:pPr>
            <w:r>
              <w:t>16.</w:t>
            </w:r>
          </w:p>
          <w:p w:rsidR="00CF10E7" w:rsidRDefault="00CF10E7">
            <w:pPr>
              <w:spacing w:after="0" w:line="240" w:lineRule="auto"/>
            </w:pPr>
            <w:r>
              <w:t>17.</w:t>
            </w: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  <w:r>
              <w:t>18.</w:t>
            </w:r>
          </w:p>
          <w:p w:rsidR="00CF10E7" w:rsidRDefault="00CF10E7">
            <w:pPr>
              <w:spacing w:after="0" w:line="240" w:lineRule="auto"/>
            </w:pPr>
            <w:r>
              <w:t>19.</w:t>
            </w:r>
          </w:p>
          <w:p w:rsidR="00CF10E7" w:rsidRDefault="00CF10E7">
            <w:pPr>
              <w:spacing w:after="0" w:line="240" w:lineRule="auto"/>
            </w:pPr>
            <w:r>
              <w:t>20.</w:t>
            </w:r>
          </w:p>
          <w:p w:rsidR="00CF10E7" w:rsidRDefault="00CF10E7">
            <w:pPr>
              <w:spacing w:after="0" w:line="240" w:lineRule="auto"/>
            </w:pPr>
            <w:r>
              <w:t>21.</w:t>
            </w:r>
          </w:p>
          <w:p w:rsidR="00CF10E7" w:rsidRDefault="00CF10E7">
            <w:pPr>
              <w:spacing w:after="0" w:line="240" w:lineRule="auto"/>
            </w:pPr>
            <w:r>
              <w:t>22.</w:t>
            </w:r>
          </w:p>
          <w:p w:rsidR="00CF10E7" w:rsidRDefault="00CF10E7">
            <w:pPr>
              <w:spacing w:after="0" w:line="240" w:lineRule="auto"/>
            </w:pPr>
            <w:r>
              <w:t>23.</w:t>
            </w:r>
          </w:p>
          <w:p w:rsidR="00CF10E7" w:rsidRDefault="00CF10E7">
            <w:pPr>
              <w:spacing w:after="0" w:line="240" w:lineRule="auto"/>
            </w:pPr>
            <w:r>
              <w:t>24.</w:t>
            </w: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  <w:r>
              <w:t>25.</w:t>
            </w:r>
          </w:p>
          <w:p w:rsidR="00CF10E7" w:rsidRDefault="00CF10E7">
            <w:pPr>
              <w:spacing w:after="0" w:line="240" w:lineRule="auto"/>
            </w:pPr>
            <w:r>
              <w:t>26.</w:t>
            </w:r>
          </w:p>
          <w:p w:rsidR="00CF10E7" w:rsidRDefault="00CF10E7">
            <w:pPr>
              <w:spacing w:after="0" w:line="240" w:lineRule="auto"/>
            </w:pPr>
            <w:r>
              <w:t>27.</w:t>
            </w:r>
          </w:p>
          <w:p w:rsidR="00CF10E7" w:rsidRDefault="00CF10E7">
            <w:pPr>
              <w:spacing w:after="0" w:line="240" w:lineRule="auto"/>
            </w:pPr>
            <w:r>
              <w:t>28.</w:t>
            </w:r>
          </w:p>
          <w:p w:rsidR="00CF10E7" w:rsidRDefault="00CF10E7">
            <w:pPr>
              <w:spacing w:after="0" w:line="240" w:lineRule="auto"/>
            </w:pPr>
            <w:r>
              <w:t>29.</w:t>
            </w:r>
          </w:p>
          <w:p w:rsidR="00CF10E7" w:rsidRDefault="00CF10E7">
            <w:pPr>
              <w:spacing w:after="0" w:line="240" w:lineRule="auto"/>
            </w:pPr>
            <w:r>
              <w:t>30.</w:t>
            </w: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  <w:r>
              <w:t>31.</w:t>
            </w: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  <w:r>
              <w:t>32.</w:t>
            </w: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  <w:r>
              <w:t>33.</w:t>
            </w:r>
          </w:p>
          <w:p w:rsidR="00CF10E7" w:rsidRDefault="00CF10E7">
            <w:pPr>
              <w:spacing w:after="0" w:line="240" w:lineRule="auto"/>
            </w:pPr>
            <w:r>
              <w:t>34.</w:t>
            </w:r>
          </w:p>
          <w:p w:rsidR="00CF10E7" w:rsidRDefault="00CF10E7">
            <w:pPr>
              <w:spacing w:after="0" w:line="240" w:lineRule="auto"/>
            </w:pPr>
            <w:r>
              <w:t>35.</w:t>
            </w:r>
          </w:p>
          <w:p w:rsidR="00CF10E7" w:rsidRDefault="00CF10E7">
            <w:pPr>
              <w:spacing w:after="0" w:line="240" w:lineRule="auto"/>
            </w:pPr>
            <w:r>
              <w:t>36.</w:t>
            </w:r>
          </w:p>
          <w:p w:rsidR="00CF10E7" w:rsidRDefault="00CF10E7">
            <w:pPr>
              <w:spacing w:after="0" w:line="240" w:lineRule="auto"/>
            </w:pPr>
            <w:r>
              <w:t>37.</w:t>
            </w:r>
          </w:p>
          <w:p w:rsidR="00CF10E7" w:rsidRDefault="00CF10E7">
            <w:pPr>
              <w:spacing w:after="0" w:line="240" w:lineRule="auto"/>
            </w:pPr>
            <w:r>
              <w:t>38.</w:t>
            </w:r>
          </w:p>
          <w:p w:rsidR="00CF10E7" w:rsidRDefault="00CF10E7">
            <w:pPr>
              <w:spacing w:after="0" w:line="240" w:lineRule="auto"/>
            </w:pPr>
            <w:r>
              <w:t>39.</w:t>
            </w:r>
          </w:p>
          <w:p w:rsidR="00CF10E7" w:rsidRDefault="00CF10E7">
            <w:pPr>
              <w:spacing w:after="0" w:line="240" w:lineRule="auto"/>
            </w:pPr>
            <w:r>
              <w:t>40.</w:t>
            </w:r>
          </w:p>
          <w:p w:rsidR="00CF10E7" w:rsidRDefault="00CF10E7">
            <w:pPr>
              <w:spacing w:after="0" w:line="240" w:lineRule="auto"/>
            </w:pPr>
            <w:r>
              <w:t>41.</w:t>
            </w:r>
          </w:p>
          <w:p w:rsidR="00CF10E7" w:rsidRDefault="00CF10E7">
            <w:pPr>
              <w:spacing w:after="0" w:line="240" w:lineRule="auto"/>
            </w:pPr>
            <w:r>
              <w:t>42.</w:t>
            </w:r>
          </w:p>
          <w:p w:rsidR="00CF10E7" w:rsidRDefault="00CF10E7">
            <w:pPr>
              <w:spacing w:after="0" w:line="240" w:lineRule="auto"/>
            </w:pPr>
            <w:r>
              <w:t>43.</w:t>
            </w:r>
          </w:p>
          <w:p w:rsidR="00CF10E7" w:rsidRDefault="00CF10E7">
            <w:pPr>
              <w:spacing w:after="0" w:line="240" w:lineRule="auto"/>
            </w:pPr>
            <w:r>
              <w:t>44.</w:t>
            </w:r>
          </w:p>
          <w:p w:rsidR="00CF10E7" w:rsidRDefault="00CF10E7">
            <w:pPr>
              <w:spacing w:after="0" w:line="240" w:lineRule="auto"/>
            </w:pPr>
            <w:r>
              <w:t>45.</w:t>
            </w:r>
          </w:p>
          <w:p w:rsidR="00CF10E7" w:rsidRDefault="00CF10E7">
            <w:pPr>
              <w:spacing w:after="0" w:line="240" w:lineRule="auto"/>
            </w:pPr>
            <w:r>
              <w:t>46.</w:t>
            </w:r>
          </w:p>
          <w:p w:rsidR="00CF10E7" w:rsidRDefault="00CF10E7">
            <w:pPr>
              <w:spacing w:after="0" w:line="240" w:lineRule="auto"/>
            </w:pPr>
            <w:r>
              <w:t>47.</w:t>
            </w:r>
          </w:p>
          <w:p w:rsidR="00CF10E7" w:rsidRDefault="00CF10E7">
            <w:pPr>
              <w:spacing w:after="0" w:line="240" w:lineRule="auto"/>
            </w:pPr>
            <w:r>
              <w:t>48.</w:t>
            </w:r>
          </w:p>
          <w:p w:rsidR="00CF10E7" w:rsidRDefault="00CF10E7">
            <w:pPr>
              <w:spacing w:after="0" w:line="240" w:lineRule="auto"/>
            </w:pPr>
            <w:r>
              <w:t>49.</w:t>
            </w:r>
          </w:p>
          <w:p w:rsidR="00CF10E7" w:rsidRDefault="00CF10E7">
            <w:pPr>
              <w:spacing w:after="0" w:line="240" w:lineRule="auto"/>
            </w:pPr>
            <w:r>
              <w:t>50.</w:t>
            </w: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  <w:r>
              <w:t>51.</w:t>
            </w:r>
          </w:p>
          <w:p w:rsidR="00CF10E7" w:rsidRDefault="00CF10E7">
            <w:pPr>
              <w:spacing w:after="0" w:line="240" w:lineRule="auto"/>
            </w:pPr>
            <w:r>
              <w:t>52.</w:t>
            </w:r>
          </w:p>
          <w:p w:rsidR="00CF10E7" w:rsidRDefault="00CF10E7">
            <w:pPr>
              <w:spacing w:after="0" w:line="240" w:lineRule="auto"/>
            </w:pPr>
            <w:r>
              <w:t>53.</w:t>
            </w:r>
          </w:p>
          <w:p w:rsidR="00CF10E7" w:rsidRDefault="00CF10E7">
            <w:pPr>
              <w:spacing w:after="0" w:line="240" w:lineRule="auto"/>
            </w:pPr>
            <w:r>
              <w:t>54.</w:t>
            </w:r>
          </w:p>
          <w:p w:rsidR="00CF10E7" w:rsidRDefault="00CF10E7">
            <w:pPr>
              <w:spacing w:after="0" w:line="240" w:lineRule="auto"/>
            </w:pPr>
            <w:r>
              <w:t>55.</w:t>
            </w:r>
          </w:p>
          <w:p w:rsidR="00CF10E7" w:rsidRDefault="00CF10E7">
            <w:pPr>
              <w:spacing w:after="0" w:line="240" w:lineRule="auto"/>
            </w:pPr>
            <w:r>
              <w:t>56.</w:t>
            </w:r>
          </w:p>
          <w:p w:rsidR="00CF10E7" w:rsidRDefault="00CF10E7">
            <w:pPr>
              <w:spacing w:after="0" w:line="240" w:lineRule="auto"/>
            </w:pPr>
            <w:r>
              <w:t>57.</w:t>
            </w:r>
          </w:p>
          <w:p w:rsidR="00CF10E7" w:rsidRDefault="00CF10E7">
            <w:pPr>
              <w:spacing w:after="0" w:line="240" w:lineRule="auto"/>
            </w:pPr>
            <w:r>
              <w:t>58.</w:t>
            </w:r>
          </w:p>
          <w:p w:rsidR="00CF10E7" w:rsidRDefault="00CF10E7">
            <w:pPr>
              <w:spacing w:after="0" w:line="240" w:lineRule="auto"/>
            </w:pPr>
            <w:r>
              <w:t>59.</w:t>
            </w:r>
          </w:p>
          <w:p w:rsidR="00CF10E7" w:rsidRDefault="00CF10E7">
            <w:pPr>
              <w:spacing w:after="0" w:line="240" w:lineRule="auto"/>
            </w:pPr>
            <w:r>
              <w:t>60.</w:t>
            </w: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  <w:r>
              <w:t>61.</w:t>
            </w:r>
          </w:p>
          <w:p w:rsidR="00CF10E7" w:rsidRDefault="00CF10E7">
            <w:pPr>
              <w:spacing w:after="0" w:line="240" w:lineRule="auto"/>
            </w:pPr>
            <w:r>
              <w:t>62.</w:t>
            </w:r>
          </w:p>
          <w:p w:rsidR="00CF10E7" w:rsidRDefault="00CF10E7">
            <w:pPr>
              <w:spacing w:after="0" w:line="240" w:lineRule="auto"/>
            </w:pPr>
            <w:r>
              <w:t>63.</w:t>
            </w:r>
          </w:p>
          <w:p w:rsidR="00CF10E7" w:rsidRDefault="00CF10E7">
            <w:pPr>
              <w:spacing w:after="0" w:line="240" w:lineRule="auto"/>
            </w:pPr>
            <w:r>
              <w:t>64.</w:t>
            </w:r>
          </w:p>
          <w:p w:rsidR="00CF10E7" w:rsidRDefault="00CF10E7">
            <w:pPr>
              <w:spacing w:after="0" w:line="240" w:lineRule="auto"/>
            </w:pPr>
            <w:r>
              <w:t>65</w:t>
            </w: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  <w:r>
              <w:t>66.</w:t>
            </w: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Default="00CF10E7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</w:tc>
        <w:tc>
          <w:tcPr>
            <w:tcW w:w="3520" w:type="dxa"/>
          </w:tcPr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Úvodná hodina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História ako veda, metódy práce historika.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Historický prameň, pomocné vedy historické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Rôzne koncepcie výkladu dejín, významní historici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Pravek - periodizácia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Pravek - členenie spoločnosti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Slovensko v praveku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Opakovanie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Vznik civilizácie - prvotné centrá a charakteristické znaky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Staroveká Mezopotámia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Staroveká Mezopotámia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Staroveký Egypt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Staroveký Egypt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Staroveká India a Čína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Opakovanie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Staroveké Grécko - najstaršie dejiny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Grécko v archaickej dobe; veľká grécka kolonizácia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Atény - Solon, tyrania, Kleistenes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Sparta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Grécko-perzské vojny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Atény za Perikla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Peloponézska vojna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Alexander Macedónsky a jeho ríša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Helenizmus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Kultúra starovekého Grécka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Opakovanie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Staroveký Rím - úvod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Rím v dobe kráľovskej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Politický systém rímskej republiky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Dobytie Itálie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Púnske vojny - dobytie západného stredomoria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Ovládnutie východného stredomoria - rímske impérium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Kríza rímskej republiky - Grakchovci a Gaius Marius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Občianska vojna v Ríme; Spartakus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Prvý a druhý triumvirát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Octavius Augustus - vznik cisárstva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Principát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Od dobyvačných vojen k obranným; Limes Romanus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Dominát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Kresťanstvo v období Rímskej ríše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Zánik Západorímskej ríše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 xml:space="preserve">Kultúra starovekého Ríma 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Rímska ríša a Slovensko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Opakovanie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Sťahovanie národov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Feudalizmus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Franská ríša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Byzantská ríša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Arabská ríša; islam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Úloha kresťanstva v stredovekej spoločnosti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Románska kultúra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Slovania. Samova ríša.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Vznik Veľkomoravskej ríše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>
              <w:rPr>
                <w:color w:val="000000"/>
                <w:lang w:eastAsia="sk-SK"/>
              </w:rPr>
              <w:t>Konštantí</w:t>
            </w:r>
            <w:r w:rsidRPr="008A7991">
              <w:rPr>
                <w:color w:val="000000"/>
                <w:lang w:eastAsia="sk-SK"/>
              </w:rPr>
              <w:t>n a Metod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Zánik Veľkomoravskej ríše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Opakovanie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Rozpad franskej ríše: Nemecko a Francúzsko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Anglicko. Španielsko (reconquista)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Byzantská ríša. Veľká schizma kresťanstva.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Stredoveké mestá. Univerzity.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Gotická kultúra.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Uhorsko. Slovensko v Uhorsku.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 xml:space="preserve">Uhorsko za Arpádovcov. 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Kolonizácia. Vznik miest. Banské mestá.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Turecká hrozba. Bitka pri Moháči.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rPr>
                <w:color w:val="000000"/>
                <w:lang w:eastAsia="sk-SK"/>
              </w:rPr>
              <w:t>Opakovanie.</w:t>
            </w:r>
          </w:p>
        </w:tc>
        <w:tc>
          <w:tcPr>
            <w:tcW w:w="1650" w:type="dxa"/>
          </w:tcPr>
          <w:p w:rsidR="00CF10E7" w:rsidRPr="008A7991" w:rsidRDefault="00CF10E7" w:rsidP="008A7991">
            <w:pPr>
              <w:spacing w:after="0" w:line="240" w:lineRule="auto"/>
            </w:pPr>
            <w:r w:rsidRPr="008A7991">
              <w:t>História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Veda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Historický prameň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Artefakt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Sídliska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Civilizácia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Default="00CF10E7" w:rsidP="008A7991">
            <w:pPr>
              <w:spacing w:after="0" w:line="240" w:lineRule="auto"/>
            </w:pPr>
            <w:r w:rsidRPr="008A7991">
              <w:t>Staroveké mestá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Chamurappi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Pyramída,  Sfinga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 xml:space="preserve">Múmifikácia, 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Čínsky múr,  Budhizmus, Hlinená armáda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Macedónia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Kolonizácia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Polis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Demokracia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 xml:space="preserve">Helenizmus 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 xml:space="preserve">Divadlo, Filozofia, Umenie, 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Kráľovstvo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Republika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Púnske vojny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Impérium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Občianska vojna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Plebejci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Patríciovia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Principád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Limes  romanus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Dominát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Kresťanstvo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Sťahovanie národov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Cisárstvo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Cirkev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Románsky štýl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Samova ríša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Liturgia, Solúnsky učenci</w:t>
            </w:r>
          </w:p>
          <w:p w:rsidR="00CF10E7" w:rsidRPr="008A7991" w:rsidRDefault="00CF10E7" w:rsidP="008A7991">
            <w:pPr>
              <w:spacing w:after="0" w:line="240" w:lineRule="auto"/>
            </w:pPr>
            <w:r>
              <w:t>Hlaholika</w:t>
            </w:r>
          </w:p>
          <w:p w:rsidR="00CF10E7" w:rsidRDefault="00CF10E7" w:rsidP="008A7991">
            <w:pPr>
              <w:spacing w:after="0" w:line="240" w:lineRule="auto"/>
            </w:pPr>
          </w:p>
          <w:p w:rsidR="00CF10E7" w:rsidRDefault="00CF10E7" w:rsidP="008A7991">
            <w:pPr>
              <w:spacing w:after="0" w:line="240" w:lineRule="auto"/>
            </w:pPr>
          </w:p>
          <w:p w:rsidR="00CF10E7" w:rsidRDefault="00CF10E7" w:rsidP="008A7991">
            <w:pPr>
              <w:spacing w:after="0" w:line="240" w:lineRule="auto"/>
            </w:pPr>
          </w:p>
          <w:p w:rsidR="00CF10E7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Reconquista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Gotická kultúra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 xml:space="preserve">Kolonizácia  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Banské mestá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Moháč</w:t>
            </w:r>
          </w:p>
        </w:tc>
        <w:tc>
          <w:tcPr>
            <w:tcW w:w="2750" w:type="dxa"/>
          </w:tcPr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Pochopiť zmysel práce historika a zmysel výučby dejepisu na strednej škole.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Porozumieť vzniku základných štruktúr spoločnosti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Vedieť opísať život v praveku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Poznať spoločné charakteristické znaky staroorientálnych štátov. Porovnať Chamurapiho zákonník s princípy dnešného práva.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Poznať najdôležitejšie objavy  starovekého sveta.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Opísať Atény  za  Solóna  a</w:t>
            </w:r>
            <w:r>
              <w:rPr>
                <w:color w:val="000000"/>
                <w:lang w:eastAsia="sk-SK"/>
              </w:rPr>
              <w:t> </w:t>
            </w:r>
            <w:r w:rsidRPr="008A7991">
              <w:rPr>
                <w:color w:val="000000"/>
                <w:lang w:eastAsia="sk-SK"/>
              </w:rPr>
              <w:t>Perikla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Poznať územie  dobyté A. Macedónskym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Vedieť čo znamená helenistická kultúra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>
              <w:rPr>
                <w:color w:val="000000"/>
                <w:lang w:eastAsia="sk-SK"/>
              </w:rPr>
              <w:t xml:space="preserve">Opísať punské vojny, vedieť </w:t>
            </w:r>
            <w:r w:rsidRPr="008A7991">
              <w:rPr>
                <w:color w:val="000000"/>
                <w:lang w:eastAsia="sk-SK"/>
              </w:rPr>
              <w:t xml:space="preserve"> kto boli bratia Grakchovci 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rPr>
                <w:color w:val="000000"/>
                <w:lang w:eastAsia="sk-SK"/>
              </w:rPr>
              <w:t xml:space="preserve">Vysvetliť  prečo sa Rím musel stále rozširovať a prečo stále viedol vojny..  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Analyzovať nespokojnosť  ľudí a hlavne otrokov  v st. Ríme,  dôvody  prečo  dochádzalo k vzburám.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Odlíšiť antické štáty od staroorientálnych, porovnať a zhodnotiť rozdiely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Pochopiť feudálny spoločenský systém a porovnať ho s antickými a staroorientálnymi štátmi. Poznať geopolitickú mapu raného stredoveku a v tomto kontexte zhodnotiť byzantskú misiu na Veľkej Morave.</w:t>
            </w: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CF10E7" w:rsidRPr="008A7991" w:rsidRDefault="00CF10E7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rPr>
                <w:color w:val="000000"/>
                <w:lang w:eastAsia="sk-SK"/>
              </w:rPr>
              <w:t>Porozumieť genéze vzniku európskych štátov. Charakterizovať uhorské panovnícke rody v stredoveku. Poznať históriu vzniku Gelnice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</w:tc>
        <w:tc>
          <w:tcPr>
            <w:tcW w:w="2046" w:type="dxa"/>
          </w:tcPr>
          <w:p w:rsidR="00CF10E7" w:rsidRPr="008A7991" w:rsidRDefault="00CF10E7" w:rsidP="008A7991">
            <w:pPr>
              <w:spacing w:after="0" w:line="240" w:lineRule="auto"/>
            </w:pPr>
            <w:r w:rsidRPr="008A7991">
              <w:t>Ústna odpoveď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Písomná previerka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Samostatná práca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Referát a aktivita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Ústna odpoveď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Písomná previerka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Samostatná práca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Referát a aktivita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Ústna odpoveď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Písomná previerka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Samostatná práca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Referát a aktivita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DF4DC6">
            <w:pPr>
              <w:spacing w:after="0" w:line="240" w:lineRule="auto"/>
            </w:pPr>
            <w:r w:rsidRPr="008A7991">
              <w:t>Ústna odpoveď</w:t>
            </w:r>
          </w:p>
          <w:p w:rsidR="00CF10E7" w:rsidRPr="008A7991" w:rsidRDefault="00CF10E7" w:rsidP="00DF4DC6">
            <w:pPr>
              <w:spacing w:after="0" w:line="240" w:lineRule="auto"/>
            </w:pPr>
            <w:r w:rsidRPr="008A7991">
              <w:t>Písomná previerka</w:t>
            </w:r>
          </w:p>
          <w:p w:rsidR="00CF10E7" w:rsidRPr="008A7991" w:rsidRDefault="00CF10E7" w:rsidP="00DF4DC6">
            <w:pPr>
              <w:spacing w:after="0" w:line="240" w:lineRule="auto"/>
            </w:pPr>
            <w:r w:rsidRPr="008A7991">
              <w:t>Samostatná práca</w:t>
            </w:r>
          </w:p>
          <w:p w:rsidR="00CF10E7" w:rsidRPr="008A7991" w:rsidRDefault="00CF10E7" w:rsidP="00DF4DC6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t>Referát a  aktivita</w:t>
            </w:r>
          </w:p>
          <w:p w:rsidR="00CF10E7" w:rsidRPr="008A7991" w:rsidRDefault="00CF10E7" w:rsidP="00DF4DC6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Ústna odpoveď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Písomná previerka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Samostatná práca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Referát a  aktivita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Ústna odpoveď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Písomná previerka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Samostatná práca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Referát a aktivita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Ústna odpoveď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Písomná previerka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Samostatná práca</w:t>
            </w:r>
          </w:p>
          <w:p w:rsidR="00CF10E7" w:rsidRPr="008A7991" w:rsidRDefault="00CF10E7" w:rsidP="008A7991">
            <w:pPr>
              <w:spacing w:after="0" w:line="240" w:lineRule="auto"/>
            </w:pPr>
            <w:r w:rsidRPr="008A7991">
              <w:t>Referát a  aktivita</w:t>
            </w:r>
          </w:p>
          <w:p w:rsidR="00CF10E7" w:rsidRPr="008A7991" w:rsidRDefault="00CF10E7" w:rsidP="008A7991">
            <w:pPr>
              <w:spacing w:after="0" w:line="240" w:lineRule="auto"/>
            </w:pPr>
          </w:p>
        </w:tc>
      </w:tr>
      <w:tr w:rsidR="00CF10E7" w:rsidRPr="008A7991" w:rsidTr="007D4224">
        <w:trPr>
          <w:trHeight w:val="852"/>
        </w:trPr>
        <w:tc>
          <w:tcPr>
            <w:tcW w:w="14144" w:type="dxa"/>
            <w:gridSpan w:val="7"/>
          </w:tcPr>
          <w:p w:rsidR="00CF10E7" w:rsidRPr="008A7991" w:rsidRDefault="00CF10E7" w:rsidP="008A7991">
            <w:pPr>
              <w:spacing w:after="0" w:line="240" w:lineRule="auto"/>
            </w:pPr>
          </w:p>
        </w:tc>
      </w:tr>
    </w:tbl>
    <w:p w:rsidR="00CF10E7" w:rsidRDefault="00CF10E7"/>
    <w:sectPr w:rsidR="00CF10E7" w:rsidSect="001B69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0E7" w:rsidRDefault="00CF10E7" w:rsidP="003F3EC1">
      <w:pPr>
        <w:spacing w:after="0" w:line="240" w:lineRule="auto"/>
      </w:pPr>
      <w:r>
        <w:separator/>
      </w:r>
    </w:p>
  </w:endnote>
  <w:endnote w:type="continuationSeparator" w:id="0">
    <w:p w:rsidR="00CF10E7" w:rsidRDefault="00CF10E7" w:rsidP="003F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0E7" w:rsidRDefault="00CF10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0E7" w:rsidRDefault="00CF10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0E7" w:rsidRDefault="00CF10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0E7" w:rsidRDefault="00CF10E7" w:rsidP="003F3EC1">
      <w:pPr>
        <w:spacing w:after="0" w:line="240" w:lineRule="auto"/>
      </w:pPr>
      <w:r>
        <w:separator/>
      </w:r>
    </w:p>
  </w:footnote>
  <w:footnote w:type="continuationSeparator" w:id="0">
    <w:p w:rsidR="00CF10E7" w:rsidRDefault="00CF10E7" w:rsidP="003F3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0E7" w:rsidRDefault="00CF10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0E7" w:rsidRDefault="00CF10E7">
    <w:pPr>
      <w:pStyle w:val="Header"/>
    </w:pPr>
    <w:r>
      <w:t>Dej. V.O. roč.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0E7" w:rsidRDefault="00CF10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69F9"/>
    <w:rsid w:val="0009276F"/>
    <w:rsid w:val="00124149"/>
    <w:rsid w:val="001B69F9"/>
    <w:rsid w:val="001D43D2"/>
    <w:rsid w:val="00252BE6"/>
    <w:rsid w:val="00392341"/>
    <w:rsid w:val="003F3EC1"/>
    <w:rsid w:val="00416122"/>
    <w:rsid w:val="00672AE0"/>
    <w:rsid w:val="007D4224"/>
    <w:rsid w:val="007F0962"/>
    <w:rsid w:val="008A7991"/>
    <w:rsid w:val="00CF10E7"/>
    <w:rsid w:val="00D371FF"/>
    <w:rsid w:val="00DF4DC6"/>
    <w:rsid w:val="00E43DEC"/>
    <w:rsid w:val="00E70D85"/>
    <w:rsid w:val="00E72DC5"/>
    <w:rsid w:val="00EF4589"/>
    <w:rsid w:val="00F01395"/>
    <w:rsid w:val="00F06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14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B69F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3F3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3EC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F3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3EC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5</Pages>
  <Words>719</Words>
  <Characters>4102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bret</dc:creator>
  <cp:keywords/>
  <dc:description/>
  <cp:lastModifiedBy>Raduz</cp:lastModifiedBy>
  <cp:revision>2</cp:revision>
  <dcterms:created xsi:type="dcterms:W3CDTF">2011-09-29T16:19:00Z</dcterms:created>
  <dcterms:modified xsi:type="dcterms:W3CDTF">2011-09-29T16:19:00Z</dcterms:modified>
</cp:coreProperties>
</file>