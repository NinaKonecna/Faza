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80" w:rsidRPr="001776C2" w:rsidRDefault="00625880" w:rsidP="00E46F8D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r w:rsidRPr="001776C2">
        <w:rPr>
          <w:sz w:val="20"/>
          <w:szCs w:val="20"/>
        </w:rPr>
        <w:t xml:space="preserve"> Osvietenstvo vzniklo v .......  storočí   v A..............  a F....................... Svojim učením </w:t>
      </w:r>
      <w:bookmarkEnd w:id="0"/>
      <w:r w:rsidRPr="001776C2">
        <w:rPr>
          <w:sz w:val="20"/>
          <w:szCs w:val="20"/>
        </w:rPr>
        <w:t>naviazalo  na anglický .........................  a francúzsky  ....................................  Medzi  najvýznamnejších  anglických filozofov patril  J.    ......................    francúzskych   R. ..............................</w:t>
      </w:r>
    </w:p>
    <w:p w:rsidR="00625880" w:rsidRPr="001776C2" w:rsidRDefault="00625880" w:rsidP="00E46F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776C2">
        <w:rPr>
          <w:sz w:val="20"/>
          <w:szCs w:val="20"/>
        </w:rPr>
        <w:t>Podčiarkni čo je správne   :</w:t>
      </w:r>
    </w:p>
    <w:p w:rsidR="00625880" w:rsidRPr="001776C2" w:rsidRDefault="00625880" w:rsidP="00E46F8D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Osvietenstvo má veľa spoločné s renesanciou                               Áno          Nie</w:t>
      </w:r>
    </w:p>
    <w:p w:rsidR="00625880" w:rsidRPr="001776C2" w:rsidRDefault="00625880" w:rsidP="00E46F8D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Cogito ergo sum je výrok    Descarta                                                Áno          Nie</w:t>
      </w:r>
    </w:p>
    <w:p w:rsidR="00625880" w:rsidRPr="001776C2" w:rsidRDefault="00625880" w:rsidP="00E46F8D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Encyklopédia je dielo Ľudovíta XIV.                                                  Áno          Nie</w:t>
      </w:r>
    </w:p>
    <w:p w:rsidR="00625880" w:rsidRPr="001776C2" w:rsidRDefault="00625880" w:rsidP="00E46F8D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J.J.  Rousseau  kritizoval súkromné vlastníctvo                               Áno          Nie</w:t>
      </w:r>
    </w:p>
    <w:p w:rsidR="00625880" w:rsidRPr="001776C2" w:rsidRDefault="00625880" w:rsidP="00E46F8D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Fridrich  II. presadzoval  osvietenský absolutizmus                        Áno          Nie</w:t>
      </w:r>
    </w:p>
    <w:p w:rsidR="00625880" w:rsidRPr="001776C2" w:rsidRDefault="00625880" w:rsidP="002D2A2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776C2">
        <w:rPr>
          <w:sz w:val="20"/>
          <w:szCs w:val="20"/>
        </w:rPr>
        <w:t xml:space="preserve">  Spoj navzájom súvisiace  pojmy  </w:t>
      </w:r>
    </w:p>
    <w:p w:rsidR="00625880" w:rsidRPr="001776C2" w:rsidRDefault="00625880" w:rsidP="001776C2">
      <w:pPr>
        <w:pStyle w:val="ListParagraph"/>
        <w:ind w:left="0"/>
        <w:rPr>
          <w:sz w:val="20"/>
          <w:szCs w:val="20"/>
        </w:rPr>
      </w:pPr>
      <w:r w:rsidRPr="001776C2">
        <w:rPr>
          <w:sz w:val="20"/>
          <w:szCs w:val="20"/>
        </w:rPr>
        <w:t xml:space="preserve">                  Ľudovít XIV.                                Spoločenská zmluva                       republika</w:t>
      </w:r>
    </w:p>
    <w:p w:rsidR="00625880" w:rsidRPr="001776C2" w:rsidRDefault="00625880" w:rsidP="002D2A2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 xml:space="preserve">Isaak Newton                             kráľ  Slnko                                        Encyklopédia  </w:t>
      </w:r>
    </w:p>
    <w:p w:rsidR="00625880" w:rsidRPr="001776C2" w:rsidRDefault="00625880" w:rsidP="002D2A2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>J .J. Rousseau                             dramatik                                           odmietnutie vedy a pokroku</w:t>
      </w:r>
    </w:p>
    <w:p w:rsidR="00625880" w:rsidRPr="001776C2" w:rsidRDefault="00625880" w:rsidP="002D2A2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 xml:space="preserve">D. Diderot                                   fyzik                                                  vedec            </w:t>
      </w:r>
    </w:p>
    <w:p w:rsidR="00625880" w:rsidRPr="001776C2" w:rsidRDefault="00625880" w:rsidP="000E7AAB">
      <w:pPr>
        <w:rPr>
          <w:sz w:val="20"/>
          <w:szCs w:val="20"/>
        </w:rPr>
      </w:pPr>
    </w:p>
    <w:p w:rsidR="00625880" w:rsidRPr="001776C2" w:rsidRDefault="00625880" w:rsidP="000E7A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6C2">
        <w:rPr>
          <w:sz w:val="20"/>
          <w:szCs w:val="20"/>
        </w:rPr>
        <w:t>Osvietenstvo vzniklo v .......  storočí   v A..............  a F....................... Svojim učením naviazalo  na anglický .........................  a francúzsky  ....................................  Medzi  najvýznamnejších  anglických filozofov patril  J.    ......................    francúzskych   R. ..............................</w:t>
      </w:r>
    </w:p>
    <w:p w:rsidR="00625880" w:rsidRPr="001776C2" w:rsidRDefault="00625880" w:rsidP="000E7A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6C2">
        <w:rPr>
          <w:sz w:val="20"/>
          <w:szCs w:val="20"/>
        </w:rPr>
        <w:t>Podčiarkni čo je správne   :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Osvietenstvo má veľa spoločné s renesanciou                               Áno          Nie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Cogito ergo sum je výrok    Descarta                                                Áno          Nie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Encyklopédia je dielo Ľudovíta XIV.                                                  Áno          Nie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J.J.  Rousseau  kritizoval súkromné vlastníctvo                               Áno          Nie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 w:rsidRPr="001776C2">
        <w:rPr>
          <w:sz w:val="20"/>
          <w:szCs w:val="20"/>
        </w:rPr>
        <w:t xml:space="preserve">     Fridrich  II. presadzoval  osvietenský absolutizmus                        Áno          Nie</w:t>
      </w:r>
    </w:p>
    <w:p w:rsidR="00625880" w:rsidRPr="001776C2" w:rsidRDefault="00625880" w:rsidP="000E7A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6C2">
        <w:rPr>
          <w:sz w:val="20"/>
          <w:szCs w:val="20"/>
        </w:rPr>
        <w:t xml:space="preserve">  Spoj navzájom súvisiace  pojmy  </w:t>
      </w:r>
    </w:p>
    <w:p w:rsidR="00625880" w:rsidRPr="001776C2" w:rsidRDefault="00625880" w:rsidP="001776C2">
      <w:pPr>
        <w:pStyle w:val="ListParagraph"/>
        <w:ind w:left="0"/>
        <w:rPr>
          <w:sz w:val="20"/>
          <w:szCs w:val="20"/>
        </w:rPr>
      </w:pPr>
      <w:r w:rsidRPr="001776C2">
        <w:rPr>
          <w:sz w:val="20"/>
          <w:szCs w:val="20"/>
        </w:rPr>
        <w:t xml:space="preserve">                    Ľudovít XIV.                                Spoločenská zmluva                       republika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 xml:space="preserve">Isaak Newton                             kráľ  Slnko                                        Encyklopédia  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>J .J. Rousseau                             dramatik                                           odmietnutie vedy a pokroku</w:t>
      </w:r>
    </w:p>
    <w:p w:rsidR="00625880" w:rsidRPr="001776C2" w:rsidRDefault="00625880" w:rsidP="000E7AA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1776C2">
        <w:rPr>
          <w:sz w:val="20"/>
          <w:szCs w:val="20"/>
        </w:rPr>
        <w:t xml:space="preserve">D. Diderot                                   fyzik                                                  vedec                </w:t>
      </w:r>
    </w:p>
    <w:p w:rsidR="00625880" w:rsidRPr="001776C2" w:rsidRDefault="00625880" w:rsidP="000E7AAB">
      <w:pPr>
        <w:rPr>
          <w:sz w:val="18"/>
          <w:szCs w:val="18"/>
        </w:rPr>
      </w:pPr>
    </w:p>
    <w:sectPr w:rsidR="00625880" w:rsidRPr="001776C2" w:rsidSect="00575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AC1"/>
    <w:multiLevelType w:val="hybridMultilevel"/>
    <w:tmpl w:val="4BA206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C1793"/>
    <w:multiLevelType w:val="hybridMultilevel"/>
    <w:tmpl w:val="4BA206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F8D"/>
    <w:rsid w:val="000C6725"/>
    <w:rsid w:val="000E7AAB"/>
    <w:rsid w:val="001776C2"/>
    <w:rsid w:val="002D2A2A"/>
    <w:rsid w:val="00575EB6"/>
    <w:rsid w:val="00625880"/>
    <w:rsid w:val="007B500C"/>
    <w:rsid w:val="00E4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B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46F8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1</Pages>
  <Words>411</Words>
  <Characters>2345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Raduz</dc:creator>
  <cp:keywords/>
  <dc:description/>
  <cp:lastModifiedBy>radbu</cp:lastModifiedBy>
  <cp:revision>2</cp:revision>
  <cp:lastPrinted>2013-04-15T05:49:00Z</cp:lastPrinted>
  <dcterms:created xsi:type="dcterms:W3CDTF">2013-04-14T14:09:00Z</dcterms:created>
  <dcterms:modified xsi:type="dcterms:W3CDTF">2013-04-15T05:50:00Z</dcterms:modified>
</cp:coreProperties>
</file>