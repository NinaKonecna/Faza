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470" w:rsidRPr="001C20FD" w:rsidRDefault="00981470" w:rsidP="00610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>Plán triedneho učiteľa</w:t>
      </w:r>
    </w:p>
    <w:p w:rsidR="00981470" w:rsidRPr="00310BB9" w:rsidRDefault="00981470" w:rsidP="00610F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1470" w:rsidRPr="00310BB9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310BB9">
        <w:rPr>
          <w:rFonts w:ascii="Times New Roman" w:hAnsi="Times New Roman" w:cs="Times New Roman"/>
          <w:sz w:val="24"/>
          <w:szCs w:val="24"/>
        </w:rPr>
        <w:t>Trieda :  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10BB9">
        <w:rPr>
          <w:rFonts w:ascii="Times New Roman" w:hAnsi="Times New Roman" w:cs="Times New Roman"/>
          <w:sz w:val="24"/>
          <w:szCs w:val="24"/>
        </w:rPr>
        <w:t>.A</w:t>
      </w:r>
      <w:r w:rsidRPr="00310BB9">
        <w:rPr>
          <w:rFonts w:ascii="Times New Roman" w:hAnsi="Times New Roman" w:cs="Times New Roman"/>
          <w:sz w:val="24"/>
          <w:szCs w:val="24"/>
        </w:rPr>
        <w:br/>
        <w:t xml:space="preserve">Tr. uč. </w:t>
      </w:r>
      <w:r>
        <w:rPr>
          <w:rFonts w:ascii="Times New Roman" w:hAnsi="Times New Roman" w:cs="Times New Roman"/>
          <w:sz w:val="24"/>
          <w:szCs w:val="24"/>
        </w:rPr>
        <w:t>: Mgr. R. Burčák</w:t>
      </w:r>
      <w:r>
        <w:rPr>
          <w:rFonts w:ascii="Times New Roman" w:hAnsi="Times New Roman" w:cs="Times New Roman"/>
          <w:sz w:val="24"/>
          <w:szCs w:val="24"/>
        </w:rPr>
        <w:br/>
        <w:t>Šk. rok :  2013/2014</w:t>
      </w:r>
    </w:p>
    <w:p w:rsidR="00981470" w:rsidRPr="00310BB9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310BB9">
        <w:rPr>
          <w:rFonts w:ascii="Times New Roman" w:hAnsi="Times New Roman" w:cs="Times New Roman"/>
          <w:sz w:val="24"/>
          <w:szCs w:val="24"/>
        </w:rPr>
        <w:t xml:space="preserve">Úlohy  : </w:t>
      </w:r>
      <w:r w:rsidRPr="00310BB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1</w:t>
      </w:r>
      <w:r w:rsidRPr="00310BB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BB9">
        <w:rPr>
          <w:rFonts w:ascii="Times New Roman" w:hAnsi="Times New Roman" w:cs="Times New Roman"/>
          <w:sz w:val="24"/>
          <w:szCs w:val="24"/>
        </w:rPr>
        <w:t>Sledovanie prospechu, aktivít , dochádzky a správania žiakov</w:t>
      </w:r>
      <w:r w:rsidRPr="00310BB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2</w:t>
      </w:r>
      <w:r w:rsidRPr="00310BB9">
        <w:rPr>
          <w:rFonts w:ascii="Times New Roman" w:hAnsi="Times New Roman" w:cs="Times New Roman"/>
          <w:sz w:val="24"/>
          <w:szCs w:val="24"/>
        </w:rPr>
        <w:t>.  Zdôrazňovať významné udalosti a výročia. Pripomínať si významné  dni</w:t>
      </w:r>
      <w:r w:rsidRPr="00310BB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3</w:t>
      </w:r>
      <w:r w:rsidRPr="00310BB9">
        <w:rPr>
          <w:rFonts w:ascii="Times New Roman" w:hAnsi="Times New Roman" w:cs="Times New Roman"/>
          <w:sz w:val="24"/>
          <w:szCs w:val="24"/>
        </w:rPr>
        <w:t xml:space="preserve">.  Vedenie žiakov k tolerancii, úcte a k správnej životospráve. Ochrana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životného prostredia             </w:t>
      </w:r>
      <w:r>
        <w:rPr>
          <w:rFonts w:ascii="Times New Roman" w:hAnsi="Times New Roman" w:cs="Times New Roman"/>
          <w:sz w:val="24"/>
          <w:szCs w:val="24"/>
        </w:rPr>
        <w:br/>
        <w:t xml:space="preserve"> 4</w:t>
      </w:r>
      <w:r w:rsidRPr="00310BB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BB9">
        <w:rPr>
          <w:rFonts w:ascii="Times New Roman" w:hAnsi="Times New Roman" w:cs="Times New Roman"/>
          <w:sz w:val="24"/>
          <w:szCs w:val="24"/>
        </w:rPr>
        <w:t>Aktívne spolupracovať s rodičmi a vyučujúcimi</w:t>
      </w:r>
      <w:r w:rsidRPr="00310BB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310BB9">
        <w:rPr>
          <w:rFonts w:ascii="Times New Roman" w:hAnsi="Times New Roman" w:cs="Times New Roman"/>
          <w:sz w:val="24"/>
          <w:szCs w:val="24"/>
        </w:rPr>
        <w:t>.  Sledovať dianie a vzťahy v triede</w:t>
      </w:r>
    </w:p>
    <w:p w:rsidR="00981470" w:rsidRPr="00310BB9" w:rsidRDefault="00981470" w:rsidP="00610F40">
      <w:pPr>
        <w:rPr>
          <w:rFonts w:ascii="Times New Roman" w:hAnsi="Times New Roman" w:cs="Times New Roman"/>
          <w:sz w:val="24"/>
          <w:szCs w:val="24"/>
        </w:rPr>
      </w:pPr>
    </w:p>
    <w:p w:rsidR="00981470" w:rsidRPr="00310BB9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 xml:space="preserve">September  </w:t>
      </w:r>
      <w:r w:rsidRPr="00310BB9">
        <w:rPr>
          <w:rFonts w:ascii="Times New Roman" w:hAnsi="Times New Roman" w:cs="Times New Roman"/>
          <w:sz w:val="24"/>
          <w:szCs w:val="24"/>
        </w:rPr>
        <w:t xml:space="preserve">: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BB9">
        <w:rPr>
          <w:rFonts w:ascii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hAnsi="Times New Roman" w:cs="Times New Roman"/>
          <w:sz w:val="24"/>
          <w:szCs w:val="24"/>
        </w:rPr>
        <w:t xml:space="preserve">Privítanie </w:t>
      </w:r>
      <w:r w:rsidRPr="00310BB9">
        <w:rPr>
          <w:rFonts w:ascii="Times New Roman" w:hAnsi="Times New Roman" w:cs="Times New Roman"/>
          <w:sz w:val="24"/>
          <w:szCs w:val="24"/>
        </w:rPr>
        <w:t xml:space="preserve">  sa  so  žiakmi</w:t>
      </w:r>
      <w:r w:rsidRPr="00310BB9">
        <w:rPr>
          <w:rFonts w:ascii="Times New Roman" w:hAnsi="Times New Roman" w:cs="Times New Roman"/>
          <w:sz w:val="24"/>
          <w:szCs w:val="24"/>
        </w:rPr>
        <w:br/>
        <w:t xml:space="preserve">                           2.  Doplnenie osobných údajov   žiakov a dokumentácia</w:t>
      </w:r>
      <w:r w:rsidRPr="00310BB9">
        <w:rPr>
          <w:rFonts w:ascii="Times New Roman" w:hAnsi="Times New Roman" w:cs="Times New Roman"/>
          <w:sz w:val="24"/>
          <w:szCs w:val="24"/>
        </w:rPr>
        <w:br/>
        <w:t xml:space="preserve">                           3.  Poučenie o bezpečnosti a ochrane zdravia.  Školský poriadok</w:t>
      </w:r>
      <w:r w:rsidRPr="00310BB9">
        <w:rPr>
          <w:rFonts w:ascii="Times New Roman" w:hAnsi="Times New Roman" w:cs="Times New Roman"/>
          <w:sz w:val="24"/>
          <w:szCs w:val="24"/>
        </w:rPr>
        <w:br/>
        <w:t xml:space="preserve">                           4. Oboznámenie žiakov  s hodnotením a klasifikáciou</w:t>
      </w:r>
      <w:r w:rsidRPr="00310BB9">
        <w:rPr>
          <w:rFonts w:ascii="Times New Roman" w:hAnsi="Times New Roman" w:cs="Times New Roman"/>
          <w:sz w:val="24"/>
          <w:szCs w:val="24"/>
        </w:rPr>
        <w:br/>
        <w:t xml:space="preserve">                           5. Záujmová činnosť</w:t>
      </w:r>
    </w:p>
    <w:p w:rsidR="00981470" w:rsidRPr="00310BB9" w:rsidRDefault="00981470" w:rsidP="00610F40">
      <w:pPr>
        <w:rPr>
          <w:rFonts w:ascii="Times New Roman" w:hAnsi="Times New Roman" w:cs="Times New Roman"/>
          <w:sz w:val="24"/>
          <w:szCs w:val="24"/>
        </w:rPr>
      </w:pPr>
    </w:p>
    <w:p w:rsidR="00981470" w:rsidRPr="00310BB9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>Október  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310BB9">
        <w:rPr>
          <w:rFonts w:ascii="Times New Roman" w:hAnsi="Times New Roman" w:cs="Times New Roman"/>
          <w:sz w:val="24"/>
          <w:szCs w:val="24"/>
        </w:rPr>
        <w:t>1.  Mesiac  úcty  k starším</w:t>
      </w:r>
      <w:r w:rsidRPr="00310BB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10B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0BB9">
        <w:rPr>
          <w:rFonts w:ascii="Times New Roman" w:hAnsi="Times New Roman" w:cs="Times New Roman"/>
          <w:sz w:val="24"/>
          <w:szCs w:val="24"/>
        </w:rPr>
        <w:t>2.  Hodnotenie dochádzky žiakov</w:t>
      </w:r>
      <w:r w:rsidRPr="00310BB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310BB9">
        <w:rPr>
          <w:rFonts w:ascii="Times New Roman" w:hAnsi="Times New Roman" w:cs="Times New Roman"/>
          <w:sz w:val="24"/>
          <w:szCs w:val="24"/>
        </w:rPr>
        <w:t xml:space="preserve"> 3.  </w:t>
      </w:r>
      <w:r>
        <w:rPr>
          <w:rFonts w:ascii="Times New Roman" w:hAnsi="Times New Roman" w:cs="Times New Roman"/>
          <w:sz w:val="24"/>
          <w:szCs w:val="24"/>
        </w:rPr>
        <w:t>Evidencia žiakov zo sociálne znevýhodneného prostredia</w:t>
      </w:r>
      <w:r w:rsidRPr="00310BB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4</w:t>
      </w:r>
      <w:r w:rsidRPr="00310BB9">
        <w:rPr>
          <w:rFonts w:ascii="Times New Roman" w:hAnsi="Times New Roman" w:cs="Times New Roman"/>
          <w:sz w:val="24"/>
          <w:szCs w:val="24"/>
        </w:rPr>
        <w:t>.  Tvorba nástenky</w:t>
      </w:r>
    </w:p>
    <w:p w:rsidR="00981470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>November :</w:t>
      </w:r>
      <w:r>
        <w:rPr>
          <w:rFonts w:ascii="Times New Roman" w:hAnsi="Times New Roman" w:cs="Times New Roman"/>
          <w:sz w:val="24"/>
          <w:szCs w:val="24"/>
        </w:rPr>
        <w:t xml:space="preserve">      1.  Významné udalosti     /  17. november  1989/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2.  Hodnotenie prospechu a dochádzky v 1. štvrťroku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3.  Bezsvedomie – multimediálny antidiskriminačný motivačný koncert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4.  Vypracovať evidenciu študentov o záujem VŠ /  november - máj</w:t>
      </w:r>
    </w:p>
    <w:p w:rsidR="00981470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>December :</w:t>
      </w:r>
      <w:r>
        <w:rPr>
          <w:rFonts w:ascii="Times New Roman" w:hAnsi="Times New Roman" w:cs="Times New Roman"/>
          <w:sz w:val="24"/>
          <w:szCs w:val="24"/>
        </w:rPr>
        <w:t xml:space="preserve">      1.    Dotazník na tému šikanovanie  na  škole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2.   Beseda o štúdium v zahraničí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3.   Návšteva vianočných trhov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81470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 xml:space="preserve">Január  </w:t>
      </w:r>
      <w:r>
        <w:rPr>
          <w:rFonts w:ascii="Times New Roman" w:hAnsi="Times New Roman" w:cs="Times New Roman"/>
          <w:sz w:val="24"/>
          <w:szCs w:val="24"/>
        </w:rPr>
        <w:t xml:space="preserve">  :         1.  Zhodnotenie 1. polroku  2012/2013 v dochádzke a správaní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2.  Sociometrický dotazník o vzťahov  medzi žiakmi  -  dotazník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81470" w:rsidRDefault="00981470" w:rsidP="00610F40">
      <w:pPr>
        <w:rPr>
          <w:rFonts w:ascii="Times New Roman" w:hAnsi="Times New Roman" w:cs="Times New Roman"/>
          <w:sz w:val="24"/>
          <w:szCs w:val="24"/>
        </w:rPr>
      </w:pPr>
    </w:p>
    <w:p w:rsidR="00981470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 xml:space="preserve"> Február</w:t>
      </w:r>
      <w:r>
        <w:rPr>
          <w:rFonts w:ascii="Times New Roman" w:hAnsi="Times New Roman" w:cs="Times New Roman"/>
          <w:sz w:val="24"/>
          <w:szCs w:val="24"/>
        </w:rPr>
        <w:t xml:space="preserve">    :     1.  Dospievanie, problémy  a ich riešenie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2.  Prednáška o systéme štúdia na  VŠ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3.  Poučenie o bezpečnosti a  správaní počas  jarných prázdnin 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81470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 xml:space="preserve">Marec   </w:t>
      </w:r>
      <w:r>
        <w:rPr>
          <w:rFonts w:ascii="Times New Roman" w:hAnsi="Times New Roman" w:cs="Times New Roman"/>
          <w:sz w:val="24"/>
          <w:szCs w:val="24"/>
        </w:rPr>
        <w:t>:        1.   Hodnotenie prospechu a dochádzky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2.    MDŽ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3.   Voda  a jej význam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4.  Význam knihy  v našom živote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C20FD">
        <w:rPr>
          <w:rFonts w:ascii="Times New Roman" w:hAnsi="Times New Roman" w:cs="Times New Roman"/>
          <w:b/>
          <w:bCs/>
          <w:sz w:val="24"/>
          <w:szCs w:val="24"/>
        </w:rPr>
        <w:t xml:space="preserve">Apríl  </w:t>
      </w:r>
      <w:r>
        <w:rPr>
          <w:rFonts w:ascii="Times New Roman" w:hAnsi="Times New Roman" w:cs="Times New Roman"/>
          <w:sz w:val="24"/>
          <w:szCs w:val="24"/>
        </w:rPr>
        <w:t xml:space="preserve">   :       1.  Deň  Zeme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2.  Hodnotenie  a klasifikácia v 3.  Štvrťroku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3.  Dospievanie  v našom živote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4.  Mesiac  lesov  -  význam  lesa  pre  náš  život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C20FD">
        <w:rPr>
          <w:rFonts w:ascii="Times New Roman" w:hAnsi="Times New Roman" w:cs="Times New Roman"/>
          <w:b/>
          <w:bCs/>
          <w:sz w:val="24"/>
          <w:szCs w:val="24"/>
        </w:rPr>
        <w:t>Máj:</w:t>
      </w:r>
      <w:r>
        <w:rPr>
          <w:rFonts w:ascii="Times New Roman" w:hAnsi="Times New Roman" w:cs="Times New Roman"/>
          <w:sz w:val="24"/>
          <w:szCs w:val="24"/>
        </w:rPr>
        <w:t xml:space="preserve">            1.  Evidencia študentov so záujmom o VŠ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2.  Jarná  príroda   -  vychádzka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3.  Hodnotenie  a klasifikácia  </w:t>
      </w:r>
    </w:p>
    <w:p w:rsidR="00981470" w:rsidRPr="001C20FD" w:rsidRDefault="00981470" w:rsidP="00610F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1470" w:rsidRPr="00310BB9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>Jún</w:t>
      </w:r>
      <w:r>
        <w:rPr>
          <w:rFonts w:ascii="Times New Roman" w:hAnsi="Times New Roman" w:cs="Times New Roman"/>
          <w:sz w:val="24"/>
          <w:szCs w:val="24"/>
        </w:rPr>
        <w:t xml:space="preserve">  :           1.  Záverečné  hodnotenie  a klasifikácia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2.  Školský výlet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3.  Deň gymnáziá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4.  Poučenie  o bezpečnosti  a správaní počas  prázdn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in     </w:t>
      </w:r>
    </w:p>
    <w:p w:rsidR="00981470" w:rsidRDefault="00981470">
      <w:pPr>
        <w:jc w:val="center"/>
      </w:pPr>
    </w:p>
    <w:sectPr w:rsidR="00981470" w:rsidSect="00337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0F40"/>
    <w:rsid w:val="0012774E"/>
    <w:rsid w:val="001A3172"/>
    <w:rsid w:val="001B7AC3"/>
    <w:rsid w:val="001C20FD"/>
    <w:rsid w:val="00310BB9"/>
    <w:rsid w:val="003377A5"/>
    <w:rsid w:val="004C1360"/>
    <w:rsid w:val="004C3444"/>
    <w:rsid w:val="00602504"/>
    <w:rsid w:val="00610F40"/>
    <w:rsid w:val="0073152D"/>
    <w:rsid w:val="007C67BB"/>
    <w:rsid w:val="00811514"/>
    <w:rsid w:val="00981470"/>
    <w:rsid w:val="009D4A9D"/>
    <w:rsid w:val="00A524CF"/>
    <w:rsid w:val="00AA04B0"/>
    <w:rsid w:val="00E92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7A5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2</Pages>
  <Words>408</Words>
  <Characters>2327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Plán triedneho učiteľa</dc:title>
  <dc:subject/>
  <dc:creator>radbu</dc:creator>
  <cp:keywords/>
  <dc:description/>
  <cp:lastModifiedBy>eu</cp:lastModifiedBy>
  <cp:revision>2</cp:revision>
  <cp:lastPrinted>2013-09-30T06:23:00Z</cp:lastPrinted>
  <dcterms:created xsi:type="dcterms:W3CDTF">2013-09-30T06:23:00Z</dcterms:created>
  <dcterms:modified xsi:type="dcterms:W3CDTF">2013-09-30T06:24:00Z</dcterms:modified>
</cp:coreProperties>
</file>