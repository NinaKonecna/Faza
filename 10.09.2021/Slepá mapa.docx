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E5" w:rsidRDefault="008A3DE5">
      <w:pPr>
        <w:rPr>
          <w:noProof/>
        </w:rPr>
      </w:pPr>
      <w:r w:rsidRPr="00F3081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Mapa světa - Slepá mapa světa" style="width:444pt;height:221.25pt;visibility:visible">
            <v:imagedata r:id="rId4" o:title=""/>
          </v:shape>
        </w:pict>
      </w:r>
    </w:p>
    <w:p w:rsidR="008A3DE5" w:rsidRPr="00495134" w:rsidRDefault="008A3DE5">
      <w:r w:rsidRPr="00F3081B">
        <w:rPr>
          <w:noProof/>
        </w:rPr>
        <w:pict>
          <v:shape id="_x0000_i1026" type="#_x0000_t75" alt="Mapa světa - Slepá mapa světa" style="width:444pt;height:221.25pt;visibility:visible">
            <v:imagedata r:id="rId4" o:title=""/>
          </v:shape>
        </w:pict>
      </w:r>
    </w:p>
    <w:sectPr w:rsidR="008A3DE5" w:rsidRPr="00495134" w:rsidSect="001C07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07DA"/>
    <w:rsid w:val="001C07DA"/>
    <w:rsid w:val="00381E41"/>
    <w:rsid w:val="00495134"/>
    <w:rsid w:val="00743FA8"/>
    <w:rsid w:val="008A3DE5"/>
    <w:rsid w:val="00DE2225"/>
    <w:rsid w:val="00F3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A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C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0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0</Words>
  <Characters>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2001-12-31T23:37:00Z</cp:lastPrinted>
  <dcterms:created xsi:type="dcterms:W3CDTF">2021-09-07T15:57:00Z</dcterms:created>
  <dcterms:modified xsi:type="dcterms:W3CDTF">2001-12-31T23:42:00Z</dcterms:modified>
</cp:coreProperties>
</file>