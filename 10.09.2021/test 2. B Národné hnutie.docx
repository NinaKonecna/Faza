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A66" w:rsidRPr="00092AE8" w:rsidRDefault="00222A66" w:rsidP="00092AE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092AE8">
        <w:rPr>
          <w:b/>
          <w:bCs/>
          <w:sz w:val="18"/>
          <w:szCs w:val="18"/>
        </w:rPr>
        <w:t>Bernolákovci založili v 1792 v Trnave Slovenské učené tovarišstvo, jej predsedom</w:t>
      </w:r>
      <w:r w:rsidRPr="00092AE8">
        <w:rPr>
          <w:sz w:val="18"/>
          <w:szCs w:val="18"/>
        </w:rPr>
        <w:t xml:space="preserve"> bol   </w:t>
      </w:r>
      <w:r>
        <w:rPr>
          <w:sz w:val="18"/>
          <w:szCs w:val="18"/>
        </w:rPr>
        <w:br/>
      </w:r>
      <w:r w:rsidRPr="00092AE8">
        <w:rPr>
          <w:sz w:val="18"/>
          <w:szCs w:val="18"/>
        </w:rPr>
        <w:t>a, J. Fándly.</w:t>
      </w:r>
      <w:r>
        <w:rPr>
          <w:sz w:val="18"/>
          <w:szCs w:val="18"/>
        </w:rPr>
        <w:t xml:space="preserve">                     </w:t>
      </w:r>
      <w:r w:rsidRPr="00092AE8">
        <w:rPr>
          <w:sz w:val="18"/>
          <w:szCs w:val="18"/>
        </w:rPr>
        <w:t xml:space="preserve"> b, A. Bernolák</w:t>
      </w:r>
      <w:r>
        <w:rPr>
          <w:sz w:val="18"/>
          <w:szCs w:val="18"/>
        </w:rPr>
        <w:t xml:space="preserve">                                  </w:t>
      </w:r>
      <w:r w:rsidRPr="00092AE8">
        <w:rPr>
          <w:sz w:val="18"/>
          <w:szCs w:val="18"/>
        </w:rPr>
        <w:t>c, Juraj Palkovič</w:t>
      </w:r>
    </w:p>
    <w:p w:rsidR="00222A66" w:rsidRPr="00092AE8" w:rsidRDefault="00222A66" w:rsidP="00AC7BD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092AE8">
        <w:rPr>
          <w:sz w:val="18"/>
          <w:szCs w:val="18"/>
        </w:rPr>
        <w:t xml:space="preserve"> Je táto veta pravdivá  ?    Používali biblickú češtinu   katolíci  ?        Áno          Nie    </w:t>
      </w:r>
    </w:p>
    <w:p w:rsidR="00222A66" w:rsidRPr="00092AE8" w:rsidRDefault="00222A66" w:rsidP="00AC7BD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092AE8">
        <w:rPr>
          <w:sz w:val="18"/>
          <w:szCs w:val="18"/>
        </w:rPr>
        <w:t xml:space="preserve">Spoj  súvisiace pojmy   </w:t>
      </w:r>
    </w:p>
    <w:p w:rsidR="00222A66" w:rsidRPr="00092AE8" w:rsidRDefault="00222A66" w:rsidP="00EB389F">
      <w:pPr>
        <w:pStyle w:val="ListParagraph"/>
        <w:rPr>
          <w:sz w:val="18"/>
          <w:szCs w:val="18"/>
        </w:rPr>
      </w:pPr>
      <w:r w:rsidRPr="00092AE8">
        <w:rPr>
          <w:sz w:val="18"/>
          <w:szCs w:val="18"/>
        </w:rPr>
        <w:t xml:space="preserve"> Bernolák                                 spisovný jazyk podľa stredoslovenského nárečia </w:t>
      </w:r>
    </w:p>
    <w:p w:rsidR="00222A66" w:rsidRPr="00092AE8" w:rsidRDefault="00222A66" w:rsidP="00EB389F">
      <w:pPr>
        <w:pStyle w:val="ListParagraph"/>
        <w:rPr>
          <w:sz w:val="18"/>
          <w:szCs w:val="18"/>
        </w:rPr>
      </w:pPr>
      <w:r w:rsidRPr="00092AE8">
        <w:rPr>
          <w:sz w:val="18"/>
          <w:szCs w:val="18"/>
        </w:rPr>
        <w:t xml:space="preserve">  J.  Palkovič                              koncepcia slovanskej vzájomnosti</w:t>
      </w:r>
    </w:p>
    <w:p w:rsidR="00222A66" w:rsidRPr="00092AE8" w:rsidRDefault="00222A66" w:rsidP="00EB389F">
      <w:pPr>
        <w:pStyle w:val="ListParagraph"/>
        <w:rPr>
          <w:sz w:val="18"/>
          <w:szCs w:val="18"/>
        </w:rPr>
      </w:pPr>
      <w:r w:rsidRPr="00092AE8">
        <w:rPr>
          <w:sz w:val="18"/>
          <w:szCs w:val="18"/>
        </w:rPr>
        <w:t xml:space="preserve">  Ľ.  Štúr                                     Rakúsko – maďarské vyrovnanie</w:t>
      </w:r>
    </w:p>
    <w:p w:rsidR="00222A66" w:rsidRPr="00092AE8" w:rsidRDefault="00222A66" w:rsidP="00EB389F">
      <w:pPr>
        <w:pStyle w:val="ListParagraph"/>
        <w:rPr>
          <w:sz w:val="18"/>
          <w:szCs w:val="18"/>
        </w:rPr>
      </w:pPr>
      <w:r w:rsidRPr="00092AE8">
        <w:rPr>
          <w:sz w:val="18"/>
          <w:szCs w:val="18"/>
        </w:rPr>
        <w:t>J. Kollár                                  1. Kodifikátor  spisovnej  slovenčiny</w:t>
      </w:r>
    </w:p>
    <w:p w:rsidR="00222A66" w:rsidRPr="00092AE8" w:rsidRDefault="00222A66" w:rsidP="00EB389F">
      <w:pPr>
        <w:pStyle w:val="ListParagraph"/>
        <w:rPr>
          <w:sz w:val="18"/>
          <w:szCs w:val="18"/>
        </w:rPr>
      </w:pPr>
      <w:r w:rsidRPr="00092AE8">
        <w:rPr>
          <w:sz w:val="18"/>
          <w:szCs w:val="18"/>
        </w:rPr>
        <w:t xml:space="preserve"> František Jozef  I.                 profesor  Katedry  reči a literatúry  československej</w:t>
      </w:r>
    </w:p>
    <w:p w:rsidR="00222A66" w:rsidRPr="00092AE8" w:rsidRDefault="00222A66" w:rsidP="00AC7BD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092AE8">
        <w:rPr>
          <w:sz w:val="18"/>
          <w:szCs w:val="18"/>
        </w:rPr>
        <w:t xml:space="preserve">     Štúr,  Hurban,  Hodža  a ďalší národní buditelia radi navštevovali hrad    .............................</w:t>
      </w:r>
    </w:p>
    <w:p w:rsidR="00222A66" w:rsidRPr="00092AE8" w:rsidRDefault="00222A66" w:rsidP="00092AE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092AE8">
        <w:rPr>
          <w:sz w:val="18"/>
          <w:szCs w:val="18"/>
        </w:rPr>
        <w:t xml:space="preserve">   Nárečia slovenskuo alebo potreba písania v tomto nárečí je dielo  :      a,   J. M. Hurbana</w:t>
      </w:r>
      <w:r>
        <w:rPr>
          <w:sz w:val="18"/>
          <w:szCs w:val="18"/>
        </w:rPr>
        <w:br/>
        <w:t xml:space="preserve">                                                                                                                             </w:t>
      </w:r>
      <w:r w:rsidRPr="00092AE8">
        <w:rPr>
          <w:sz w:val="18"/>
          <w:szCs w:val="18"/>
        </w:rPr>
        <w:t xml:space="preserve">   b,   M.M. Hodžu</w:t>
      </w:r>
      <w:r>
        <w:rPr>
          <w:sz w:val="18"/>
          <w:szCs w:val="18"/>
        </w:rPr>
        <w:br/>
        <w:t xml:space="preserve">                                                                                                                               </w:t>
      </w:r>
      <w:r w:rsidRPr="00092AE8">
        <w:rPr>
          <w:sz w:val="18"/>
          <w:szCs w:val="18"/>
        </w:rPr>
        <w:t xml:space="preserve"> c,  Ľ  Štúra</w:t>
      </w:r>
    </w:p>
    <w:p w:rsidR="00222A66" w:rsidRDefault="00222A66" w:rsidP="00092AE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092AE8">
        <w:rPr>
          <w:sz w:val="18"/>
          <w:szCs w:val="18"/>
        </w:rPr>
        <w:t xml:space="preserve">Slovenské Okolie sa spomína   v  :       a,   Žiadostiach slov. Národa                                                                                                            </w:t>
      </w:r>
      <w:r>
        <w:rPr>
          <w:sz w:val="18"/>
          <w:szCs w:val="18"/>
        </w:rPr>
        <w:t xml:space="preserve">                                          </w:t>
      </w:r>
    </w:p>
    <w:p w:rsidR="00222A66" w:rsidRPr="00092AE8" w:rsidRDefault="00222A66" w:rsidP="00092AE8">
      <w:pPr>
        <w:pStyle w:val="ListParagraph"/>
        <w:ind w:left="405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</w:t>
      </w:r>
      <w:r w:rsidRPr="00092AE8">
        <w:rPr>
          <w:sz w:val="18"/>
          <w:szCs w:val="18"/>
        </w:rPr>
        <w:t>b,  Memorande  slov. národa</w:t>
      </w:r>
    </w:p>
    <w:p w:rsidR="00222A66" w:rsidRPr="00092AE8" w:rsidRDefault="00222A66" w:rsidP="00AC7BD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092AE8">
        <w:rPr>
          <w:sz w:val="18"/>
          <w:szCs w:val="18"/>
        </w:rPr>
        <w:t xml:space="preserve"> Spoj  súvisiace  pojmy   4.  august  1863                   </w:t>
      </w:r>
      <w:r>
        <w:rPr>
          <w:sz w:val="18"/>
          <w:szCs w:val="18"/>
        </w:rPr>
        <w:t xml:space="preserve">  </w:t>
      </w:r>
      <w:r w:rsidRPr="00092AE8">
        <w:rPr>
          <w:sz w:val="18"/>
          <w:szCs w:val="18"/>
        </w:rPr>
        <w:t xml:space="preserve">       Memorandum slov. národa </w:t>
      </w:r>
    </w:p>
    <w:p w:rsidR="00222A66" w:rsidRPr="00092AE8" w:rsidRDefault="00222A66" w:rsidP="00AC7BDA">
      <w:pPr>
        <w:pStyle w:val="ListParagraph"/>
        <w:rPr>
          <w:sz w:val="18"/>
          <w:szCs w:val="18"/>
        </w:rPr>
      </w:pPr>
      <w:r w:rsidRPr="00092AE8">
        <w:rPr>
          <w:sz w:val="18"/>
          <w:szCs w:val="18"/>
        </w:rPr>
        <w:t xml:space="preserve">                                           6.  - 7. jún 1861                               Žiadosti  slov. národa</w:t>
      </w:r>
    </w:p>
    <w:p w:rsidR="00222A66" w:rsidRPr="00092AE8" w:rsidRDefault="00222A66" w:rsidP="00FD31CD">
      <w:pPr>
        <w:pStyle w:val="ListParagraph"/>
        <w:numPr>
          <w:ilvl w:val="0"/>
          <w:numId w:val="2"/>
        </w:numPr>
        <w:rPr>
          <w:sz w:val="18"/>
          <w:szCs w:val="18"/>
        </w:rPr>
      </w:pPr>
      <w:bookmarkStart w:id="0" w:name="_GoBack"/>
      <w:bookmarkEnd w:id="0"/>
      <w:r w:rsidRPr="00092AE8">
        <w:rPr>
          <w:sz w:val="18"/>
          <w:szCs w:val="18"/>
        </w:rPr>
        <w:t xml:space="preserve">                      </w:t>
      </w:r>
      <w:r>
        <w:rPr>
          <w:sz w:val="18"/>
          <w:szCs w:val="18"/>
        </w:rPr>
        <w:t xml:space="preserve">                    </w:t>
      </w:r>
      <w:r w:rsidRPr="00092AE8">
        <w:rPr>
          <w:sz w:val="18"/>
          <w:szCs w:val="18"/>
        </w:rPr>
        <w:t xml:space="preserve">   vznik  Matice  slovenskej   </w:t>
      </w:r>
    </w:p>
    <w:p w:rsidR="00222A66" w:rsidRPr="00092AE8" w:rsidRDefault="00222A66" w:rsidP="00081EBA">
      <w:pPr>
        <w:pStyle w:val="ListParagraph"/>
        <w:rPr>
          <w:sz w:val="18"/>
          <w:szCs w:val="18"/>
        </w:rPr>
      </w:pPr>
      <w:r w:rsidRPr="00092AE8">
        <w:rPr>
          <w:sz w:val="18"/>
          <w:szCs w:val="18"/>
        </w:rPr>
        <w:t xml:space="preserve">                                       </w:t>
      </w:r>
      <w:r>
        <w:rPr>
          <w:sz w:val="18"/>
          <w:szCs w:val="18"/>
        </w:rPr>
        <w:t xml:space="preserve">    </w:t>
      </w:r>
      <w:r w:rsidRPr="00092AE8">
        <w:rPr>
          <w:sz w:val="18"/>
          <w:szCs w:val="18"/>
        </w:rPr>
        <w:t xml:space="preserve">  11. 5. 1848                                      zánik  Matice  slovenskej</w:t>
      </w:r>
    </w:p>
    <w:p w:rsidR="00222A66" w:rsidRPr="00092AE8" w:rsidRDefault="00222A66" w:rsidP="00081EBA">
      <w:pPr>
        <w:rPr>
          <w:sz w:val="18"/>
          <w:szCs w:val="18"/>
        </w:rPr>
      </w:pPr>
      <w:r w:rsidRPr="00092AE8">
        <w:rPr>
          <w:sz w:val="18"/>
          <w:szCs w:val="18"/>
        </w:rPr>
        <w:t xml:space="preserve">10.  Je  táto  veta  pravdivá  ?    Spolok  Femke  bol  proslovenský.                        Áno             Nie </w:t>
      </w:r>
    </w:p>
    <w:p w:rsidR="00222A66" w:rsidRPr="00092AE8" w:rsidRDefault="00222A66" w:rsidP="00081EBA">
      <w:pPr>
        <w:rPr>
          <w:sz w:val="18"/>
          <w:szCs w:val="18"/>
        </w:rPr>
      </w:pPr>
      <w:r w:rsidRPr="00092AE8">
        <w:rPr>
          <w:sz w:val="18"/>
          <w:szCs w:val="18"/>
        </w:rPr>
        <w:t xml:space="preserve">11.  Čo znamená pojem  maďarizácia  ? </w:t>
      </w:r>
    </w:p>
    <w:p w:rsidR="00222A66" w:rsidRPr="00092AE8" w:rsidRDefault="00222A66" w:rsidP="00081EBA">
      <w:pPr>
        <w:rPr>
          <w:sz w:val="18"/>
          <w:szCs w:val="18"/>
        </w:rPr>
      </w:pPr>
    </w:p>
    <w:p w:rsidR="00222A66" w:rsidRPr="00092AE8" w:rsidRDefault="00222A66" w:rsidP="00081EBA">
      <w:pPr>
        <w:rPr>
          <w:sz w:val="18"/>
          <w:szCs w:val="18"/>
        </w:rPr>
      </w:pPr>
      <w:r w:rsidRPr="00092AE8">
        <w:rPr>
          <w:sz w:val="18"/>
          <w:szCs w:val="18"/>
        </w:rPr>
        <w:t>12.  Pod  rakúsku správu  patrili    a,  Slovensko                b,  Čechy</w:t>
      </w:r>
    </w:p>
    <w:p w:rsidR="00222A66" w:rsidRPr="00092AE8" w:rsidRDefault="00222A66" w:rsidP="00081EBA">
      <w:pPr>
        <w:rPr>
          <w:sz w:val="18"/>
          <w:szCs w:val="18"/>
        </w:rPr>
      </w:pPr>
      <w:r w:rsidRPr="00092AE8">
        <w:rPr>
          <w:sz w:val="18"/>
          <w:szCs w:val="18"/>
        </w:rPr>
        <w:t>13. Ako si predstavoval J. Kollár  budúcnosť  Slovenska a aký jazyk preferoval  ..................................................................................................................................................................</w:t>
      </w:r>
      <w:r w:rsidRPr="00092AE8">
        <w:rPr>
          <w:sz w:val="18"/>
          <w:szCs w:val="18"/>
        </w:rPr>
        <w:br/>
        <w:t>...................................................................................................................................................................</w:t>
      </w:r>
      <w:r w:rsidRPr="00092AE8">
        <w:rPr>
          <w:sz w:val="18"/>
          <w:szCs w:val="18"/>
        </w:rPr>
        <w:br/>
        <w:t>14.  Čo bolo cieľom slovenských dobrovoľníckych výprav,  koľko  boli, ktorá bola  najúspešnejšia a kto  bol ich aktérom.</w:t>
      </w:r>
    </w:p>
    <w:p w:rsidR="00222A66" w:rsidRPr="00092AE8" w:rsidRDefault="00222A66" w:rsidP="00081EBA">
      <w:pPr>
        <w:rPr>
          <w:sz w:val="18"/>
          <w:szCs w:val="18"/>
        </w:rPr>
      </w:pPr>
      <w:r w:rsidRPr="00092AE8">
        <w:rPr>
          <w:sz w:val="18"/>
          <w:szCs w:val="18"/>
        </w:rPr>
        <w:br/>
        <w:t xml:space="preserve">15. Kedy  a kde  boli prijaté Žiadosti slovenského národa a napíš  aspoň 3  jeho požiadavky  </w:t>
      </w:r>
    </w:p>
    <w:p w:rsidR="00222A66" w:rsidRPr="00092AE8" w:rsidRDefault="00222A66" w:rsidP="00081EBA">
      <w:pPr>
        <w:rPr>
          <w:sz w:val="18"/>
          <w:szCs w:val="18"/>
        </w:rPr>
      </w:pPr>
      <w:r w:rsidRPr="00092AE8">
        <w:rPr>
          <w:sz w:val="18"/>
          <w:szCs w:val="18"/>
        </w:rPr>
        <w:t>..............................................................................................................................................................</w:t>
      </w:r>
    </w:p>
    <w:p w:rsidR="00222A66" w:rsidRPr="00092AE8" w:rsidRDefault="00222A66" w:rsidP="00081EBA">
      <w:pPr>
        <w:rPr>
          <w:sz w:val="18"/>
          <w:szCs w:val="18"/>
        </w:rPr>
      </w:pPr>
      <w:r w:rsidRPr="00092AE8">
        <w:rPr>
          <w:sz w:val="18"/>
          <w:szCs w:val="18"/>
        </w:rPr>
        <w:t>16. Kedy  a kde  bolo prijaté Memorandum sl. národa  ..............................................................</w:t>
      </w:r>
      <w:r w:rsidRPr="00092AE8">
        <w:rPr>
          <w:sz w:val="18"/>
          <w:szCs w:val="18"/>
        </w:rPr>
        <w:br/>
        <w:t>17.  Čo bolo cieľom  Matice  slovenskej  .........................................................................................</w:t>
      </w:r>
      <w:r w:rsidRPr="00092AE8">
        <w:rPr>
          <w:sz w:val="18"/>
          <w:szCs w:val="18"/>
        </w:rPr>
        <w:br/>
        <w:t xml:space="preserve">18.  Udalosti  v Čerňovej sú spojené s osobnosťou sl. dejín  :  a, Štúr      b, Štefánik   c,  Hlinka </w:t>
      </w:r>
      <w:r w:rsidRPr="00092AE8">
        <w:rPr>
          <w:sz w:val="18"/>
          <w:szCs w:val="18"/>
        </w:rPr>
        <w:br/>
        <w:t>19.  Apponyiho zákony  postihli  najmä  :   a,  ekonomiku      b,  školstvo      c,  armádu</w:t>
      </w:r>
      <w:r w:rsidRPr="00092AE8">
        <w:rPr>
          <w:sz w:val="18"/>
          <w:szCs w:val="18"/>
        </w:rPr>
        <w:br/>
        <w:t>20.  Dualizmus  -</w:t>
      </w:r>
      <w:r w:rsidRPr="00092AE8">
        <w:rPr>
          <w:sz w:val="18"/>
          <w:szCs w:val="18"/>
        </w:rPr>
        <w:br/>
      </w:r>
      <w:r>
        <w:rPr>
          <w:sz w:val="18"/>
          <w:szCs w:val="18"/>
        </w:rPr>
        <w:t xml:space="preserve">        </w:t>
      </w:r>
      <w:r w:rsidRPr="00092AE8">
        <w:rPr>
          <w:sz w:val="18"/>
          <w:szCs w:val="18"/>
        </w:rPr>
        <w:t>Multietnický  -</w:t>
      </w:r>
      <w:r w:rsidRPr="00092AE8">
        <w:rPr>
          <w:sz w:val="18"/>
          <w:szCs w:val="18"/>
        </w:rPr>
        <w:br/>
        <w:t xml:space="preserve">        Emancipácia  -   </w:t>
      </w:r>
    </w:p>
    <w:p w:rsidR="00222A66" w:rsidRPr="00092AE8" w:rsidRDefault="00222A66" w:rsidP="00081EBA">
      <w:pPr>
        <w:rPr>
          <w:sz w:val="18"/>
          <w:szCs w:val="18"/>
        </w:rPr>
      </w:pPr>
    </w:p>
    <w:p w:rsidR="00222A66" w:rsidRPr="00092AE8" w:rsidRDefault="00222A66" w:rsidP="00FD31CD">
      <w:pPr>
        <w:rPr>
          <w:sz w:val="18"/>
          <w:szCs w:val="18"/>
        </w:rPr>
      </w:pPr>
    </w:p>
    <w:sectPr w:rsidR="00222A66" w:rsidRPr="00092AE8" w:rsidSect="007D5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42222"/>
    <w:multiLevelType w:val="hybridMultilevel"/>
    <w:tmpl w:val="6DB4EF3C"/>
    <w:lvl w:ilvl="0" w:tplc="35F8ED9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85" w:hanging="360"/>
      </w:pPr>
    </w:lvl>
    <w:lvl w:ilvl="2" w:tplc="041B001B">
      <w:start w:val="1"/>
      <w:numFmt w:val="lowerRoman"/>
      <w:lvlText w:val="%3."/>
      <w:lvlJc w:val="right"/>
      <w:pPr>
        <w:ind w:left="2205" w:hanging="180"/>
      </w:pPr>
    </w:lvl>
    <w:lvl w:ilvl="3" w:tplc="041B000F">
      <w:start w:val="1"/>
      <w:numFmt w:val="decimal"/>
      <w:lvlText w:val="%4."/>
      <w:lvlJc w:val="left"/>
      <w:pPr>
        <w:ind w:left="2925" w:hanging="360"/>
      </w:pPr>
    </w:lvl>
    <w:lvl w:ilvl="4" w:tplc="041B0019">
      <w:start w:val="1"/>
      <w:numFmt w:val="lowerLetter"/>
      <w:lvlText w:val="%5."/>
      <w:lvlJc w:val="left"/>
      <w:pPr>
        <w:ind w:left="3645" w:hanging="360"/>
      </w:pPr>
    </w:lvl>
    <w:lvl w:ilvl="5" w:tplc="041B001B">
      <w:start w:val="1"/>
      <w:numFmt w:val="lowerRoman"/>
      <w:lvlText w:val="%6."/>
      <w:lvlJc w:val="right"/>
      <w:pPr>
        <w:ind w:left="4365" w:hanging="180"/>
      </w:pPr>
    </w:lvl>
    <w:lvl w:ilvl="6" w:tplc="041B000F">
      <w:start w:val="1"/>
      <w:numFmt w:val="decimal"/>
      <w:lvlText w:val="%7."/>
      <w:lvlJc w:val="left"/>
      <w:pPr>
        <w:ind w:left="5085" w:hanging="360"/>
      </w:pPr>
    </w:lvl>
    <w:lvl w:ilvl="7" w:tplc="041B0019">
      <w:start w:val="1"/>
      <w:numFmt w:val="lowerLetter"/>
      <w:lvlText w:val="%8."/>
      <w:lvlJc w:val="left"/>
      <w:pPr>
        <w:ind w:left="5805" w:hanging="360"/>
      </w:pPr>
    </w:lvl>
    <w:lvl w:ilvl="8" w:tplc="041B001B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4F416B1"/>
    <w:multiLevelType w:val="hybridMultilevel"/>
    <w:tmpl w:val="C18E0F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B7AB8"/>
    <w:multiLevelType w:val="hybridMultilevel"/>
    <w:tmpl w:val="05922A08"/>
    <w:lvl w:ilvl="0" w:tplc="397CA7E8">
      <w:start w:val="1875"/>
      <w:numFmt w:val="decimal"/>
      <w:lvlText w:val="%1"/>
      <w:lvlJc w:val="left"/>
      <w:pPr>
        <w:ind w:left="3030" w:hanging="4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3690" w:hanging="360"/>
      </w:pPr>
    </w:lvl>
    <w:lvl w:ilvl="2" w:tplc="041B001B">
      <w:start w:val="1"/>
      <w:numFmt w:val="lowerRoman"/>
      <w:lvlText w:val="%3."/>
      <w:lvlJc w:val="right"/>
      <w:pPr>
        <w:ind w:left="4410" w:hanging="180"/>
      </w:pPr>
    </w:lvl>
    <w:lvl w:ilvl="3" w:tplc="041B000F">
      <w:start w:val="1"/>
      <w:numFmt w:val="decimal"/>
      <w:lvlText w:val="%4."/>
      <w:lvlJc w:val="left"/>
      <w:pPr>
        <w:ind w:left="5130" w:hanging="360"/>
      </w:pPr>
    </w:lvl>
    <w:lvl w:ilvl="4" w:tplc="041B0019">
      <w:start w:val="1"/>
      <w:numFmt w:val="lowerLetter"/>
      <w:lvlText w:val="%5."/>
      <w:lvlJc w:val="left"/>
      <w:pPr>
        <w:ind w:left="5850" w:hanging="360"/>
      </w:pPr>
    </w:lvl>
    <w:lvl w:ilvl="5" w:tplc="041B001B">
      <w:start w:val="1"/>
      <w:numFmt w:val="lowerRoman"/>
      <w:lvlText w:val="%6."/>
      <w:lvlJc w:val="right"/>
      <w:pPr>
        <w:ind w:left="6570" w:hanging="180"/>
      </w:pPr>
    </w:lvl>
    <w:lvl w:ilvl="6" w:tplc="041B000F">
      <w:start w:val="1"/>
      <w:numFmt w:val="decimal"/>
      <w:lvlText w:val="%7."/>
      <w:lvlJc w:val="left"/>
      <w:pPr>
        <w:ind w:left="7290" w:hanging="360"/>
      </w:pPr>
    </w:lvl>
    <w:lvl w:ilvl="7" w:tplc="041B0019">
      <w:start w:val="1"/>
      <w:numFmt w:val="lowerLetter"/>
      <w:lvlText w:val="%8."/>
      <w:lvlJc w:val="left"/>
      <w:pPr>
        <w:ind w:left="8010" w:hanging="360"/>
      </w:pPr>
    </w:lvl>
    <w:lvl w:ilvl="8" w:tplc="041B001B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7694"/>
    <w:rsid w:val="00081EBA"/>
    <w:rsid w:val="00092AE8"/>
    <w:rsid w:val="00222A66"/>
    <w:rsid w:val="0061095A"/>
    <w:rsid w:val="006931AB"/>
    <w:rsid w:val="007D504E"/>
    <w:rsid w:val="007D51C9"/>
    <w:rsid w:val="00A614FC"/>
    <w:rsid w:val="00AC7BDA"/>
    <w:rsid w:val="00CC7694"/>
    <w:rsid w:val="00DD265D"/>
    <w:rsid w:val="00EB389F"/>
    <w:rsid w:val="00FD3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4FC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C769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2</Pages>
  <Words>517</Words>
  <Characters>2952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eu</cp:lastModifiedBy>
  <cp:revision>3</cp:revision>
  <cp:lastPrinted>2014-01-10T09:29:00Z</cp:lastPrinted>
  <dcterms:created xsi:type="dcterms:W3CDTF">2014-01-09T18:59:00Z</dcterms:created>
  <dcterms:modified xsi:type="dcterms:W3CDTF">2014-01-10T09:36:00Z</dcterms:modified>
</cp:coreProperties>
</file>