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74" w:rsidRDefault="009E0874" w:rsidP="00DF3A65">
      <w:pPr>
        <w:jc w:val="center"/>
        <w:rPr>
          <w:rFonts w:ascii="Segoe Script" w:hAnsi="Segoe Script"/>
          <w:b/>
          <w:sz w:val="28"/>
          <w:szCs w:val="28"/>
        </w:rPr>
      </w:pPr>
      <w:r>
        <w:rPr>
          <w:rFonts w:ascii="Segoe Script" w:hAnsi="Segoe Script"/>
          <w:b/>
          <w:sz w:val="28"/>
          <w:szCs w:val="28"/>
        </w:rPr>
        <w:t>Čo už vieme</w:t>
      </w:r>
    </w:p>
    <w:p w:rsidR="009E0874" w:rsidRPr="007629CC" w:rsidRDefault="009E0874" w:rsidP="00C537E5">
      <w:pPr>
        <w:jc w:val="center"/>
        <w:rPr>
          <w:rFonts w:ascii="Segoe Script" w:hAnsi="Segoe Script"/>
          <w:b/>
          <w:sz w:val="28"/>
          <w:szCs w:val="28"/>
        </w:rPr>
      </w:pPr>
      <w:r w:rsidRPr="003E13BD">
        <w:rPr>
          <w:rFonts w:ascii="Segoe Script" w:hAnsi="Segoe Script"/>
          <w:b/>
          <w:noProof/>
          <w:sz w:val="28"/>
          <w:szCs w:val="28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0" o:spid="_x0000_i1025" type="#_x0000_t75" alt="geogra.jpg" style="width:98.25pt;height:96.75pt;visibility:visible">
            <v:imagedata r:id="rId5" o:title="" grayscale="t"/>
          </v:shape>
        </w:pict>
      </w:r>
    </w:p>
    <w:p w:rsidR="009E0874" w:rsidRDefault="009E0874" w:rsidP="0031071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Čo v preklade </w:t>
      </w:r>
      <w:r w:rsidRPr="002174CC">
        <w:rPr>
          <w:rFonts w:ascii="Times New Roman" w:hAnsi="Times New Roman"/>
          <w:b/>
          <w:i/>
        </w:rPr>
        <w:t>znamená pojem</w:t>
      </w:r>
      <w:r w:rsidRPr="007629CC">
        <w:rPr>
          <w:rFonts w:ascii="Times New Roman" w:hAnsi="Times New Roman"/>
          <w:i/>
        </w:rPr>
        <w:t xml:space="preserve"> GEOGRAFIA</w:t>
      </w:r>
      <w:r>
        <w:rPr>
          <w:rFonts w:ascii="Times New Roman" w:hAnsi="Times New Roman"/>
        </w:rPr>
        <w:t xml:space="preserve"> a z akých dvoch slov pochádza???</w:t>
      </w:r>
    </w:p>
    <w:p w:rsidR="009E0874" w:rsidRDefault="009E0874" w:rsidP="00310712">
      <w:pPr>
        <w:pStyle w:val="ListParagraph"/>
        <w:rPr>
          <w:rFonts w:ascii="Times New Roman" w:hAnsi="Times New Roman"/>
        </w:rPr>
      </w:pPr>
    </w:p>
    <w:p w:rsidR="009E0874" w:rsidRDefault="009E0874" w:rsidP="00310712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_____________________________________________________________________________________________________________________________________________________________________________________________.</w:t>
      </w:r>
    </w:p>
    <w:p w:rsidR="009E0874" w:rsidRDefault="009E0874" w:rsidP="00310712">
      <w:pPr>
        <w:pStyle w:val="ListParagraph"/>
        <w:rPr>
          <w:rFonts w:ascii="Times New Roman" w:hAnsi="Times New Roman"/>
        </w:rPr>
      </w:pPr>
    </w:p>
    <w:p w:rsidR="009E0874" w:rsidRDefault="009E0874" w:rsidP="00310712">
      <w:pPr>
        <w:pStyle w:val="ListParagraph"/>
        <w:rPr>
          <w:rFonts w:ascii="Times New Roman" w:hAnsi="Times New Roman"/>
        </w:rPr>
      </w:pPr>
    </w:p>
    <w:p w:rsidR="009E0874" w:rsidRDefault="009E0874" w:rsidP="0031071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A.) Ktoré geosféry </w:t>
      </w:r>
      <w:r w:rsidRPr="00FE1A85">
        <w:rPr>
          <w:rFonts w:ascii="Times New Roman" w:hAnsi="Times New Roman"/>
          <w:b/>
          <w:i/>
        </w:rPr>
        <w:t>utvárajú</w:t>
      </w:r>
      <w:r>
        <w:rPr>
          <w:rFonts w:ascii="Times New Roman" w:hAnsi="Times New Roman"/>
        </w:rPr>
        <w:t xml:space="preserve"> krajinnú (geografickú) sféru Zeme ???</w:t>
      </w:r>
    </w:p>
    <w:p w:rsidR="009E0874" w:rsidRDefault="009E0874" w:rsidP="00310712">
      <w:pPr>
        <w:pStyle w:val="ListParagraph"/>
        <w:rPr>
          <w:rFonts w:ascii="Times New Roman" w:hAnsi="Times New Roman"/>
        </w:rPr>
      </w:pPr>
    </w:p>
    <w:p w:rsidR="009E0874" w:rsidRDefault="009E0874" w:rsidP="00310712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</w:t>
      </w:r>
    </w:p>
    <w:p w:rsidR="009E0874" w:rsidRDefault="009E0874" w:rsidP="00310712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</w:t>
      </w:r>
    </w:p>
    <w:p w:rsidR="009E0874" w:rsidRDefault="009E0874" w:rsidP="008D15A0">
      <w:pPr>
        <w:pStyle w:val="ListParagraph"/>
        <w:rPr>
          <w:rFonts w:ascii="Times New Roman" w:hAnsi="Times New Roman"/>
        </w:rPr>
      </w:pPr>
    </w:p>
    <w:p w:rsidR="009E0874" w:rsidRDefault="009E0874" w:rsidP="008D15A0">
      <w:pPr>
        <w:pStyle w:val="ListParagrap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 xml:space="preserve">B.) </w:t>
      </w:r>
      <w:r>
        <w:rPr>
          <w:rFonts w:ascii="Times New Roman" w:hAnsi="Times New Roman"/>
          <w:i/>
          <w:u w:val="single"/>
        </w:rPr>
        <w:t>čím boli známy: a.) Magalhaes, b.) Carl Ritter</w:t>
      </w:r>
    </w:p>
    <w:p w:rsidR="009E0874" w:rsidRDefault="009E0874" w:rsidP="008D15A0">
      <w:pPr>
        <w:pStyle w:val="ListParagraph"/>
        <w:rPr>
          <w:rFonts w:ascii="Times New Roman" w:hAnsi="Times New Roman"/>
        </w:rPr>
      </w:pPr>
    </w:p>
    <w:p w:rsidR="009E0874" w:rsidRDefault="009E0874" w:rsidP="008D15A0">
      <w:pPr>
        <w:pStyle w:val="ListParagraph"/>
        <w:rPr>
          <w:rFonts w:ascii="Times New Roman" w:hAnsi="Times New Roman"/>
        </w:rPr>
      </w:pPr>
    </w:p>
    <w:p w:rsidR="009E0874" w:rsidRDefault="009E0874" w:rsidP="008D15A0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</w:p>
    <w:p w:rsidR="009E0874" w:rsidRDefault="009E0874" w:rsidP="008D15A0">
      <w:pPr>
        <w:pStyle w:val="ListParagraph"/>
        <w:ind w:left="0"/>
        <w:rPr>
          <w:rFonts w:ascii="Times New Roman" w:hAnsi="Times New Roman"/>
        </w:rPr>
      </w:pPr>
    </w:p>
    <w:p w:rsidR="009E0874" w:rsidRDefault="009E0874" w:rsidP="00D21A0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Ktorý grécky </w:t>
      </w:r>
      <w:r w:rsidRPr="00FE1A85">
        <w:rPr>
          <w:rFonts w:ascii="Times New Roman" w:hAnsi="Times New Roman"/>
          <w:b/>
          <w:i/>
        </w:rPr>
        <w:t>vedec vyčlenil</w:t>
      </w:r>
      <w:r>
        <w:rPr>
          <w:rFonts w:ascii="Times New Roman" w:hAnsi="Times New Roman"/>
        </w:rPr>
        <w:t xml:space="preserve"> geografiu ako samostatnú vednú disciplínu ? Približne v ktorom storočí?, z akej vedy??</w:t>
      </w:r>
    </w:p>
    <w:p w:rsidR="009E0874" w:rsidRDefault="009E0874" w:rsidP="00D21A09">
      <w:pPr>
        <w:pStyle w:val="ListParagraph"/>
        <w:rPr>
          <w:rFonts w:ascii="Times New Roman" w:hAnsi="Times New Roman"/>
        </w:rPr>
      </w:pPr>
    </w:p>
    <w:p w:rsidR="009E0874" w:rsidRDefault="009E0874" w:rsidP="00D21A09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________________________________________________________________.</w:t>
      </w:r>
    </w:p>
    <w:p w:rsidR="009E0874" w:rsidRDefault="009E0874" w:rsidP="00D21A09">
      <w:pPr>
        <w:pStyle w:val="ListParagraph"/>
        <w:rPr>
          <w:rFonts w:ascii="Times New Roman" w:hAnsi="Times New Roman"/>
        </w:rPr>
      </w:pPr>
    </w:p>
    <w:p w:rsidR="009E0874" w:rsidRDefault="009E0874" w:rsidP="00D21A09">
      <w:pPr>
        <w:pStyle w:val="ListParagraph"/>
        <w:rPr>
          <w:rFonts w:ascii="Times New Roman" w:hAnsi="Times New Roman"/>
        </w:rPr>
      </w:pPr>
    </w:p>
    <w:p w:rsidR="009E0874" w:rsidRDefault="009E0874" w:rsidP="00D21A0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Čo je </w:t>
      </w:r>
      <w:r w:rsidRPr="002174CC">
        <w:rPr>
          <w:rFonts w:ascii="Times New Roman" w:hAnsi="Times New Roman"/>
          <w:b/>
          <w:i/>
        </w:rPr>
        <w:t>v súčasnosti</w:t>
      </w:r>
      <w:r>
        <w:rPr>
          <w:rFonts w:ascii="Times New Roman" w:hAnsi="Times New Roman"/>
        </w:rPr>
        <w:t xml:space="preserve"> objektom skúmania geografie ??? Nastala nejaká zmena v porovnaní s minulosťou??? </w:t>
      </w:r>
    </w:p>
    <w:p w:rsidR="009E0874" w:rsidRDefault="009E0874" w:rsidP="00887439">
      <w:pPr>
        <w:pStyle w:val="ListParagraph"/>
        <w:rPr>
          <w:rFonts w:ascii="Times New Roman" w:hAnsi="Times New Roman"/>
        </w:rPr>
      </w:pPr>
    </w:p>
    <w:p w:rsidR="009E0874" w:rsidRDefault="009E0874" w:rsidP="00887439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__________________________________________________________________________.</w:t>
      </w:r>
    </w:p>
    <w:p w:rsidR="009E0874" w:rsidRDefault="009E0874" w:rsidP="00887439">
      <w:pPr>
        <w:pStyle w:val="ListParagraph"/>
        <w:rPr>
          <w:rFonts w:ascii="Times New Roman" w:hAnsi="Times New Roman"/>
        </w:rPr>
      </w:pPr>
    </w:p>
    <w:p w:rsidR="009E0874" w:rsidRDefault="009E0874" w:rsidP="00887439">
      <w:pPr>
        <w:pStyle w:val="ListParagraph"/>
        <w:rPr>
          <w:rFonts w:ascii="Times New Roman" w:hAnsi="Times New Roman"/>
        </w:rPr>
      </w:pPr>
    </w:p>
    <w:p w:rsidR="009E0874" w:rsidRPr="00887439" w:rsidRDefault="009E0874" w:rsidP="0060738C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5. charakterizuj 3 geografické smery v starovekom grécku, uveď, aké disciplíny geografie sa z nich vyčlenili +  predstaviteľov jednotlivých smerov.</w:t>
      </w:r>
    </w:p>
    <w:sectPr w:rsidR="009E0874" w:rsidRPr="00887439" w:rsidSect="007629CC">
      <w:pgSz w:w="11906" w:h="16838"/>
      <w:pgMar w:top="1417" w:right="1417" w:bottom="1417" w:left="1417" w:header="708" w:footer="708" w:gutter="0"/>
      <w:pgBorders w:offsetFrom="page">
        <w:top w:val="handmade2" w:sz="30" w:space="24" w:color="auto"/>
        <w:left w:val="handmade2" w:sz="30" w:space="24" w:color="auto"/>
        <w:bottom w:val="handmade2" w:sz="30" w:space="24" w:color="auto"/>
        <w:right w:val="handmade2" w:sz="3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Script">
    <w:altName w:val="Swis721 BT"/>
    <w:panose1 w:val="00000000000000000000"/>
    <w:charset w:val="EE"/>
    <w:family w:val="script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37D0B"/>
    <w:multiLevelType w:val="hybridMultilevel"/>
    <w:tmpl w:val="6824B65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3A65"/>
    <w:rsid w:val="002174CC"/>
    <w:rsid w:val="002C46CE"/>
    <w:rsid w:val="00310712"/>
    <w:rsid w:val="003E13BD"/>
    <w:rsid w:val="0060738C"/>
    <w:rsid w:val="006E353F"/>
    <w:rsid w:val="006E6E1D"/>
    <w:rsid w:val="00716079"/>
    <w:rsid w:val="007629CC"/>
    <w:rsid w:val="00887439"/>
    <w:rsid w:val="008D15A0"/>
    <w:rsid w:val="009E0874"/>
    <w:rsid w:val="00B60072"/>
    <w:rsid w:val="00C21200"/>
    <w:rsid w:val="00C27F9E"/>
    <w:rsid w:val="00C537E5"/>
    <w:rsid w:val="00D21A09"/>
    <w:rsid w:val="00DF3A65"/>
    <w:rsid w:val="00E058F9"/>
    <w:rsid w:val="00E651CC"/>
    <w:rsid w:val="00FE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107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5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3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1</Pages>
  <Words>160</Words>
  <Characters>912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14</cp:revision>
  <cp:lastPrinted>2002-01-01T00:10:00Z</cp:lastPrinted>
  <dcterms:created xsi:type="dcterms:W3CDTF">2014-07-03T08:42:00Z</dcterms:created>
  <dcterms:modified xsi:type="dcterms:W3CDTF">2002-01-01T00:13:00Z</dcterms:modified>
</cp:coreProperties>
</file>