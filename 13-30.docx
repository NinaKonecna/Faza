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C2" w:rsidRPr="00414BC2" w:rsidRDefault="00414BC2" w:rsidP="00414BC2">
      <w:pPr>
        <w:tabs>
          <w:tab w:val="left" w:pos="360"/>
        </w:tabs>
        <w:spacing w:after="0" w:line="240" w:lineRule="auto"/>
        <w:ind w:left="2268" w:hanging="2268"/>
        <w:jc w:val="both"/>
        <w:rPr>
          <w:rFonts w:ascii="Arial" w:eastAsia="Times New Roman" w:hAnsi="Arial" w:cs="Arial"/>
          <w:b/>
          <w:lang w:eastAsia="cs-CZ"/>
        </w:rPr>
      </w:pPr>
      <w:r w:rsidRPr="00414BC2">
        <w:rPr>
          <w:rFonts w:ascii="Arial" w:eastAsia="Times New Roman" w:hAnsi="Arial" w:cs="Arial"/>
          <w:b/>
          <w:color w:val="FF0000"/>
          <w:lang w:eastAsia="cs-CZ"/>
        </w:rPr>
        <w:t>13.</w:t>
      </w:r>
      <w:r w:rsidRPr="00414BC2">
        <w:rPr>
          <w:rFonts w:ascii="Arial" w:eastAsia="Times New Roman" w:hAnsi="Arial" w:cs="Arial"/>
          <w:b/>
          <w:lang w:eastAsia="cs-CZ"/>
        </w:rPr>
        <w:t>Úloha č.1: Základy – logické operácie</w:t>
      </w:r>
    </w:p>
    <w:p w:rsidR="00414BC2" w:rsidRPr="00414BC2" w:rsidRDefault="00414BC2" w:rsidP="00414BC2">
      <w:pPr>
        <w:tabs>
          <w:tab w:val="left" w:pos="360"/>
        </w:tabs>
        <w:spacing w:after="0" w:line="240" w:lineRule="auto"/>
        <w:ind w:left="2268" w:hanging="2268"/>
        <w:jc w:val="both"/>
        <w:rPr>
          <w:rFonts w:ascii="Arial" w:eastAsia="Times New Roman" w:hAnsi="Arial" w:cs="Arial"/>
          <w:sz w:val="24"/>
          <w:szCs w:val="24"/>
          <w:lang w:eastAsia="cs-CZ"/>
        </w:rPr>
      </w:pPr>
      <w:r w:rsidRPr="00414BC2">
        <w:rPr>
          <w:rFonts w:ascii="Arial" w:eastAsia="Times New Roman" w:hAnsi="Arial" w:cs="Arial"/>
          <w:sz w:val="24"/>
          <w:szCs w:val="24"/>
          <w:lang w:eastAsia="cs-CZ"/>
        </w:rPr>
        <w:t>Vysvetlite pojmy: logická premenná, logické operácie, zložená podmienka</w:t>
      </w:r>
    </w:p>
    <w:p w:rsidR="00414BC2" w:rsidRPr="00414BC2" w:rsidRDefault="00414BC2" w:rsidP="00414BC2">
      <w:pPr>
        <w:tabs>
          <w:tab w:val="num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>Príklad</w:t>
      </w:r>
    </w:p>
    <w:p w:rsidR="00414BC2" w:rsidRPr="00414BC2" w:rsidRDefault="00414BC2" w:rsidP="00414BC2">
      <w:pPr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>Vytvorte program na výpis pravdivostnej tabuľky zložených výrokov – negácie („nie je pravda, že“), konjunkcie („a“) a disjunkcie („alebo“) – podľa tabuľkovej prílohy.</w:t>
      </w:r>
    </w:p>
    <w:p w:rsidR="00414BC2" w:rsidRPr="00414BC2" w:rsidRDefault="00414BC2" w:rsidP="00414BC2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>Logické hodnoty v tabuľke neopisujte z predlohy, ale nechajte počítač vyhodnotiť výsledok zložených podmienok, v ktorých budú vystupovať logické premenné A, B. Porovnajte tabuľku s vašim výpisom a objavte chybu.</w:t>
      </w:r>
    </w:p>
    <w:p w:rsidR="00414BC2" w:rsidRPr="00414BC2" w:rsidRDefault="00414BC2" w:rsidP="00414BC2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>Stĺpce v tabuľke odsádzajte pomocou znaku tabulátora v príkaze výstupu.</w:t>
      </w:r>
    </w:p>
    <w:p w:rsidR="00414BC2" w:rsidRPr="00414BC2" w:rsidRDefault="00414BC2" w:rsidP="00414BC2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>Tabuľková príloha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67"/>
        <w:gridCol w:w="1668"/>
        <w:gridCol w:w="1668"/>
        <w:gridCol w:w="1668"/>
        <w:gridCol w:w="1668"/>
      </w:tblGrid>
      <w:tr w:rsidR="00414BC2" w:rsidRPr="00414BC2" w:rsidTr="00B870C1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negacia A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A a B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A alebo B</w:t>
            </w:r>
          </w:p>
        </w:tc>
      </w:tr>
      <w:tr w:rsidR="00414BC2" w:rsidRPr="00414BC2" w:rsidTr="00B870C1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14BC2" w:rsidRPr="00414BC2" w:rsidTr="00B870C1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14BC2" w:rsidRPr="00414BC2" w:rsidTr="00B870C1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14BC2" w:rsidRPr="00414BC2" w:rsidTr="00B870C1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414BC2" w:rsidRPr="00414BC2" w:rsidRDefault="00414BC2" w:rsidP="00414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BC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414BC2" w:rsidRPr="00414BC2" w:rsidRDefault="00414BC2" w:rsidP="00414B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</w:pPr>
      <w:r w:rsidRPr="00414B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 xml:space="preserve">úloha č.2: </w:t>
      </w:r>
    </w:p>
    <w:p w:rsidR="00414BC2" w:rsidRPr="00414BC2" w:rsidRDefault="00414BC2" w:rsidP="00414BC2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>Vysvetlite pojmy: www stránka, odkaz, hypertextový dokument.</w:t>
      </w:r>
    </w:p>
    <w:p w:rsidR="00414BC2" w:rsidRPr="00414BC2" w:rsidRDefault="00414BC2" w:rsidP="00414B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 xml:space="preserve">V adresári </w:t>
      </w:r>
      <w:r w:rsidRPr="00414BC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Stránka1 </w:t>
      </w:r>
      <w:r w:rsidRPr="00414BC2">
        <w:rPr>
          <w:rFonts w:ascii="Times New Roman" w:eastAsia="Times New Roman" w:hAnsi="Times New Roman" w:cs="Times New Roman"/>
          <w:sz w:val="24"/>
          <w:szCs w:val="24"/>
        </w:rPr>
        <w:t xml:space="preserve">sa nachádzajú štyri webové stránky. Hlavná stránka  </w:t>
      </w:r>
      <w:r w:rsidRPr="00414BC2">
        <w:rPr>
          <w:rFonts w:ascii="Times New Roman" w:eastAsia="Times New Roman" w:hAnsi="Times New Roman" w:cs="Times New Roman"/>
          <w:b/>
          <w:i/>
          <w:sz w:val="24"/>
          <w:szCs w:val="24"/>
        </w:rPr>
        <w:t>index.html</w:t>
      </w:r>
      <w:r w:rsidRPr="00414BC2">
        <w:rPr>
          <w:rFonts w:ascii="Times New Roman" w:eastAsia="Times New Roman" w:hAnsi="Times New Roman" w:cs="Times New Roman"/>
          <w:sz w:val="24"/>
          <w:szCs w:val="24"/>
        </w:rPr>
        <w:t xml:space="preserve">  a tri podstránky </w:t>
      </w:r>
      <w:r w:rsidRPr="00414BC2">
        <w:rPr>
          <w:rFonts w:ascii="Times New Roman" w:eastAsia="Times New Roman" w:hAnsi="Times New Roman" w:cs="Times New Roman"/>
          <w:b/>
          <w:i/>
          <w:sz w:val="24"/>
          <w:szCs w:val="24"/>
        </w:rPr>
        <w:t>sucet.html</w:t>
      </w:r>
      <w:r w:rsidRPr="00414B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4BC2">
        <w:rPr>
          <w:rFonts w:ascii="Times New Roman" w:eastAsia="Times New Roman" w:hAnsi="Times New Roman" w:cs="Times New Roman"/>
          <w:b/>
          <w:i/>
          <w:sz w:val="24"/>
          <w:szCs w:val="24"/>
        </w:rPr>
        <w:t>sucin.html</w:t>
      </w:r>
      <w:r w:rsidRPr="00414BC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414BC2">
        <w:rPr>
          <w:rFonts w:ascii="Times New Roman" w:eastAsia="Times New Roman" w:hAnsi="Times New Roman" w:cs="Times New Roman"/>
          <w:b/>
          <w:i/>
          <w:sz w:val="24"/>
          <w:szCs w:val="24"/>
        </w:rPr>
        <w:t>negacia.html</w:t>
      </w:r>
      <w:r w:rsidRPr="00414BC2">
        <w:rPr>
          <w:rFonts w:ascii="Times New Roman" w:eastAsia="Times New Roman" w:hAnsi="Times New Roman" w:cs="Times New Roman"/>
          <w:sz w:val="24"/>
          <w:szCs w:val="24"/>
        </w:rPr>
        <w:t>. Prepojte hlavnú stránku s podstránkami pomocou odkazov.</w:t>
      </w:r>
    </w:p>
    <w:p w:rsidR="00414BC2" w:rsidRPr="00414BC2" w:rsidRDefault="00414BC2" w:rsidP="00414BC2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>Vysvetlite pojem informačná spoločnosť a vymenujte jej základné znaky.</w:t>
      </w:r>
    </w:p>
    <w:p w:rsidR="00414BC2" w:rsidRPr="00414BC2" w:rsidRDefault="00414BC2" w:rsidP="00414BC2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>Popíšte nové formy komunikácie (sociálne siete, blogy, diskusné fóra, webové konferencie, ..), ich výhody a nevýhody.</w:t>
      </w:r>
    </w:p>
    <w:p w:rsidR="00414BC2" w:rsidRPr="00414BC2" w:rsidRDefault="00414BC2" w:rsidP="00414BC2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BC2">
        <w:rPr>
          <w:rFonts w:ascii="Times New Roman" w:eastAsia="Times New Roman" w:hAnsi="Times New Roman" w:cs="Times New Roman"/>
          <w:sz w:val="24"/>
          <w:szCs w:val="24"/>
        </w:rPr>
        <w:t xml:space="preserve">Konkrétne pomôcky:  </w:t>
      </w:r>
      <w:r w:rsidRPr="00414BC2">
        <w:rPr>
          <w:rFonts w:ascii="Times New Roman" w:eastAsia="Times New Roman" w:hAnsi="Times New Roman" w:cs="Times New Roman"/>
          <w:sz w:val="24"/>
          <w:szCs w:val="20"/>
        </w:rPr>
        <w:t xml:space="preserve">adresár </w:t>
      </w:r>
      <w:r w:rsidRPr="00414BC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Stránka1 </w:t>
      </w:r>
      <w:r w:rsidRPr="00414BC2">
        <w:rPr>
          <w:rFonts w:ascii="Times New Roman" w:eastAsia="Times New Roman" w:hAnsi="Times New Roman" w:cs="Times New Roman"/>
          <w:sz w:val="24"/>
          <w:szCs w:val="24"/>
        </w:rPr>
        <w:t>so súbormi web stránky</w:t>
      </w:r>
    </w:p>
    <w:p w:rsidR="00414BC2" w:rsidRPr="00414BC2" w:rsidRDefault="00414BC2" w:rsidP="00414B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55EC1" w:rsidRPr="00355EC1" w:rsidRDefault="00355EC1" w:rsidP="00355EC1">
      <w:pPr>
        <w:tabs>
          <w:tab w:val="num" w:pos="284"/>
        </w:tabs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355EC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14. </w:t>
      </w:r>
      <w:r w:rsidRPr="00355E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úloha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č.1</w:t>
      </w:r>
      <w:r w:rsidRPr="00355E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cyklus, cyklus s pevným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poč</w:t>
      </w:r>
      <w:r w:rsidRPr="00355E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tom opakovaní</w:t>
      </w:r>
    </w:p>
    <w:p w:rsidR="00355EC1" w:rsidRPr="00290B01" w:rsidRDefault="00355EC1" w:rsidP="00355EC1">
      <w:pPr>
        <w:tabs>
          <w:tab w:val="num" w:pos="284"/>
        </w:tabs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</w:rPr>
        <w:t>Vysvetlite pojmy: cyklus s pevným počtom opakovaní, riadiaca premenná cyklu</w:t>
      </w:r>
    </w:p>
    <w:p w:rsidR="00355EC1" w:rsidRPr="00290B01" w:rsidRDefault="00355EC1" w:rsidP="00355E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    Príklad</w:t>
      </w:r>
    </w:p>
    <w:p w:rsidR="00355EC1" w:rsidRPr="00290B01" w:rsidRDefault="00355EC1" w:rsidP="00355E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Napíšte program, ktorý vytvorí pravouhlý trojuholník v jednoduchom číselnom rade tak, aby vrchol začínal číslom „1“. Výšku trojuholníka (počet riadkov) zadáte na vstupe z klávesnice do premennej V. Výsledok vyzerá napr. takto (pre V=6):</w:t>
      </w:r>
    </w:p>
    <w:p w:rsidR="00355EC1" w:rsidRPr="00290B01" w:rsidRDefault="00355EC1" w:rsidP="00355EC1">
      <w:pPr>
        <w:spacing w:after="0" w:line="240" w:lineRule="auto"/>
        <w:ind w:left="3256" w:firstLine="37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   1</w:t>
      </w:r>
    </w:p>
    <w:p w:rsidR="00355EC1" w:rsidRPr="00290B01" w:rsidRDefault="00355EC1" w:rsidP="00355EC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                                       2 3</w:t>
      </w:r>
    </w:p>
    <w:p w:rsidR="00355EC1" w:rsidRPr="00290B01" w:rsidRDefault="00355EC1" w:rsidP="00355EC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                                       4 5 6</w:t>
      </w:r>
    </w:p>
    <w:p w:rsidR="00355EC1" w:rsidRPr="00290B01" w:rsidRDefault="00355EC1" w:rsidP="00355EC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                                       7 8 9 10</w:t>
      </w:r>
    </w:p>
    <w:p w:rsidR="00355EC1" w:rsidRPr="00290B01" w:rsidRDefault="00355EC1" w:rsidP="00355EC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                                       11 12 13 14 15</w:t>
      </w:r>
    </w:p>
    <w:p w:rsidR="00355EC1" w:rsidRPr="00290B01" w:rsidRDefault="00355EC1" w:rsidP="00355EC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                                       16 17 18 19 20 21 </w:t>
      </w:r>
    </w:p>
    <w:p w:rsidR="00355EC1" w:rsidRPr="00290B01" w:rsidRDefault="00355EC1" w:rsidP="00355EC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</w:rPr>
        <w:t xml:space="preserve">Úloha č.2: </w:t>
      </w:r>
    </w:p>
    <w:p w:rsidR="00355EC1" w:rsidRPr="00290B01" w:rsidRDefault="00355EC1" w:rsidP="00355EC1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adresári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 xml:space="preserve">Stránka2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 nachádza súbor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druhy_regulacie.html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. Upravte súbor podľa obrazovej prílohy.</w:t>
      </w:r>
    </w:p>
    <w:p w:rsidR="00355EC1" w:rsidRPr="00290B01" w:rsidRDefault="00355EC1" w:rsidP="00355EC1">
      <w:pPr>
        <w:tabs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Úlohy:</w:t>
      </w:r>
    </w:p>
    <w:p w:rsidR="00355EC1" w:rsidRPr="00290B01" w:rsidRDefault="00355EC1" w:rsidP="00355EC1">
      <w:pPr>
        <w:numPr>
          <w:ilvl w:val="1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 nadpis  </w:t>
      </w: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Druhy regulácie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vložte čiaru.</w:t>
      </w:r>
    </w:p>
    <w:p w:rsidR="00355EC1" w:rsidRPr="00290B01" w:rsidRDefault="00355EC1" w:rsidP="00355EC1">
      <w:pPr>
        <w:numPr>
          <w:ilvl w:val="1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Vytvorte pre delenie druhov regulácie (podľa toho, kto vykonáva funkciu regulátora a podľa druhu signálu) viacúrovňové odrážky.</w:t>
      </w:r>
    </w:p>
    <w:p w:rsidR="00355EC1" w:rsidRPr="00290B01" w:rsidRDefault="00355EC1" w:rsidP="00355EC1">
      <w:pPr>
        <w:numPr>
          <w:ilvl w:val="1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Vložte do súboru obrázok, ktorý sa nachádza v adresári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pics.</w:t>
      </w:r>
    </w:p>
    <w:p w:rsidR="00355EC1" w:rsidRPr="00290B01" w:rsidRDefault="00355EC1" w:rsidP="00355EC1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pojmy: súborový systém, fyzický a logický disk. Aké súborové systémy možno použiť na optických diskoch, v operačných systémoch Windows a Linux.</w:t>
      </w:r>
    </w:p>
    <w:p w:rsidR="00355EC1" w:rsidRPr="00290B01" w:rsidRDefault="00355EC1" w:rsidP="00355EC1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Aké výhody a riziká prináša využívanie Internet bankingu? Ako sa možno pred jednotlivými rizikami brániť?</w:t>
      </w:r>
    </w:p>
    <w:p w:rsidR="00355EC1" w:rsidRPr="00290B01" w:rsidRDefault="00355EC1" w:rsidP="00355EC1">
      <w:pPr>
        <w:numPr>
          <w:ilvl w:val="0"/>
          <w:numId w:val="1"/>
        </w:numPr>
        <w:tabs>
          <w:tab w:val="left" w:pos="720"/>
        </w:tabs>
        <w:spacing w:before="48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 wp14:anchorId="2387DF9D" wp14:editId="2E9A3D83">
            <wp:simplePos x="0" y="0"/>
            <wp:positionH relativeFrom="column">
              <wp:posOffset>110490</wp:posOffset>
            </wp:positionH>
            <wp:positionV relativeFrom="paragraph">
              <wp:posOffset>795020</wp:posOffset>
            </wp:positionV>
            <wp:extent cx="5785485" cy="2800350"/>
            <wp:effectExtent l="0" t="0" r="0" b="0"/>
            <wp:wrapSquare wrapText="bothSides"/>
            <wp:docPr id="1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12" t="12277" r="35936" b="36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Konkrétne pomôcky:</w:t>
      </w:r>
      <w:r w:rsidRPr="00290B0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>a</w:t>
      </w:r>
      <w:r w:rsidRPr="00290B01">
        <w:rPr>
          <w:rFonts w:ascii="Times New Roman" w:eastAsia="Times New Roman" w:hAnsi="Times New Roman" w:cs="Times New Roman"/>
          <w:sz w:val="24"/>
          <w:szCs w:val="20"/>
        </w:rPr>
        <w:t xml:space="preserve">dresár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 xml:space="preserve">Stránka2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 súbormi web stránky a obrázkom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 xml:space="preserve">d_rucna.gif            </w:t>
      </w:r>
      <w:r w:rsidRPr="00290B01">
        <w:rPr>
          <w:rFonts w:ascii="Arial" w:eastAsia="Times New Roman" w:hAnsi="Arial" w:cs="Arial"/>
          <w:bCs/>
          <w:color w:val="000000"/>
          <w:sz w:val="20"/>
          <w:szCs w:val="20"/>
          <w:lang w:eastAsia="sk-SK"/>
        </w:rPr>
        <w:t>Obrazová príloha</w:t>
      </w: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ind w:left="426"/>
        <w:outlineLvl w:val="0"/>
        <w:rPr>
          <w:rFonts w:ascii="Arial" w:eastAsia="Times New Roman" w:hAnsi="Arial" w:cs="Arial"/>
          <w:b/>
          <w:bCs/>
          <w:iCs/>
          <w:color w:val="000000"/>
          <w:kern w:val="32"/>
          <w:lang w:eastAsia="sk-SK"/>
        </w:rPr>
      </w:pPr>
      <w:r w:rsidRPr="00290B01">
        <w:rPr>
          <w:rFonts w:ascii="Arial" w:eastAsia="Times New Roman" w:hAnsi="Arial" w:cs="Arial"/>
          <w:b/>
          <w:bCs/>
          <w:i/>
          <w:iCs/>
          <w:kern w:val="32"/>
          <w:sz w:val="36"/>
          <w:szCs w:val="36"/>
          <w:lang w:eastAsia="sk-SK"/>
        </w:rPr>
        <w:br w:type="page"/>
      </w:r>
      <w:r w:rsidRPr="00290B01">
        <w:rPr>
          <w:rFonts w:ascii="Arial" w:eastAsia="Times New Roman" w:hAnsi="Arial" w:cs="Arial"/>
          <w:b/>
          <w:bCs/>
          <w:iCs/>
          <w:color w:val="FF0000"/>
          <w:kern w:val="32"/>
          <w:lang w:eastAsia="sk-SK"/>
        </w:rPr>
        <w:lastRenderedPageBreak/>
        <w:t>15.</w:t>
      </w:r>
      <w:r w:rsidRPr="00290B01">
        <w:rPr>
          <w:rFonts w:ascii="Arial" w:eastAsia="Times New Roman" w:hAnsi="Arial" w:cs="Arial"/>
          <w:b/>
          <w:bCs/>
          <w:iCs/>
          <w:color w:val="000000"/>
          <w:kern w:val="32"/>
          <w:lang w:eastAsia="sk-SK"/>
        </w:rPr>
        <w:t>Úloha č.1: Cyklus – porovnanie príkazov cyklu</w:t>
      </w:r>
    </w:p>
    <w:p w:rsidR="00355EC1" w:rsidRPr="00290B01" w:rsidRDefault="00355EC1" w:rsidP="00355EC1">
      <w:pPr>
        <w:overflowPunct w:val="0"/>
        <w:autoSpaceDE w:val="0"/>
        <w:autoSpaceDN w:val="0"/>
        <w:adjustRightInd w:val="0"/>
        <w:spacing w:after="0" w:line="240" w:lineRule="auto"/>
        <w:ind w:left="284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0"/>
        </w:rPr>
        <w:t>Vysvetlite rozdiely medzi príkazom cyklu s pevným počtom opakovaní a príkazom cyklu s podmienkou. Ako sa rozhodneme, ktorý z nich použiť?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Napíšte program, pomocou ktorého vypočítate N faktoriál (N!), kde N je na vstupe z klávesnice. Použite cyklus s pevným počtom opakovaní. Vytvorte na papieri krokovaciu tabuľku pre N=6 a vysvetlite pomocou nej ako cyklus funguje. </w:t>
      </w:r>
    </w:p>
    <w:p w:rsidR="00355EC1" w:rsidRPr="00290B01" w:rsidRDefault="00355EC1" w:rsidP="00355E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Ako by ste</w:t>
      </w:r>
      <w:r w:rsidRPr="00290B0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pretvorili program, keby ste mali použiť cyklus s podmienkou?</w:t>
      </w:r>
    </w:p>
    <w:p w:rsidR="00355EC1" w:rsidRPr="00290B01" w:rsidRDefault="00355EC1" w:rsidP="00355E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</w:rPr>
        <w:t xml:space="preserve">Úloha č.2: </w:t>
      </w:r>
    </w:p>
    <w:p w:rsidR="00355EC1" w:rsidRPr="00290B01" w:rsidRDefault="00355EC1" w:rsidP="00355EC1">
      <w:pPr>
        <w:keepLines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 adresári </w:t>
      </w:r>
      <w:r w:rsidRPr="00290B0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sk-SK"/>
        </w:rPr>
        <w:t>Maturita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sa nachádza 20 súborov rôzneho typu. Použite kompresiu dát, aby ste prenášali iba jeden súbor na USB kľúč. Súbor uložte na USB pod názvom </w:t>
      </w:r>
      <w:r w:rsidRPr="00290B0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sk-SK"/>
        </w:rPr>
        <w:t>maturita.zip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(ukážte aj dekompresiu dát).</w:t>
      </w:r>
    </w:p>
    <w:p w:rsidR="00355EC1" w:rsidRPr="00290B01" w:rsidRDefault="00355EC1" w:rsidP="00355EC1">
      <w:pPr>
        <w:keepLines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Porovnajte základné parametre USB kľúča a DVD disku.</w:t>
      </w:r>
    </w:p>
    <w:p w:rsidR="00355EC1" w:rsidRPr="00290B01" w:rsidRDefault="00355EC1" w:rsidP="00355EC1">
      <w:pPr>
        <w:keepLines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Charakterizujte jednotlivé typy softvéru z hľadiska právnej ochrany (freeware, shareware, ...) a vysvetlite ako sa dajú používať. Nájdite na počítači alebo na Internete príklady takýchto typov programov.</w:t>
      </w:r>
    </w:p>
    <w:p w:rsidR="00355EC1" w:rsidRPr="00290B01" w:rsidRDefault="00355EC1" w:rsidP="00355EC1">
      <w:pPr>
        <w:keepLines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Konkrétne pomôcky</w:t>
      </w:r>
    </w:p>
    <w:p w:rsidR="00355EC1" w:rsidRPr="00290B01" w:rsidRDefault="00355EC1" w:rsidP="00355EC1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 xml:space="preserve">adresár </w:t>
      </w:r>
      <w:r w:rsidRPr="00290B01">
        <w:rPr>
          <w:rFonts w:ascii="Times New Roman" w:eastAsia="Times New Roman" w:hAnsi="Times New Roman" w:cs="Times New Roman"/>
          <w:b/>
          <w:i/>
          <w:noProof/>
          <w:sz w:val="24"/>
          <w:szCs w:val="20"/>
        </w:rPr>
        <w:t>Maturita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 xml:space="preserve"> s 20 rôznymi súbormi</w:t>
      </w:r>
    </w:p>
    <w:p w:rsidR="00355EC1" w:rsidRPr="00290B01" w:rsidRDefault="00355EC1" w:rsidP="00355E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>USB kľúč</w:t>
      </w:r>
      <w:r w:rsidRPr="00290B01">
        <w:rPr>
          <w:rFonts w:ascii="Times New Roman" w:eastAsia="Times New Roman" w:hAnsi="Times New Roman" w:cs="Times New Roman"/>
          <w:sz w:val="24"/>
          <w:szCs w:val="20"/>
        </w:rPr>
        <w:t>Zadanie</w:t>
      </w:r>
    </w:p>
    <w:p w:rsidR="00355EC1" w:rsidRPr="00290B01" w:rsidRDefault="00355EC1" w:rsidP="00355E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355EC1" w:rsidRPr="00290B01" w:rsidRDefault="00355EC1" w:rsidP="00355E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355EC1" w:rsidRPr="00290B01" w:rsidRDefault="00355EC1" w:rsidP="00355E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textAlignment w:val="baseline"/>
        <w:rPr>
          <w:rFonts w:ascii="Times New Roman" w:eastAsia="Times New Roman" w:hAnsi="Times New Roman" w:cs="Times New Roman"/>
          <w:b/>
        </w:rPr>
      </w:pPr>
      <w:r w:rsidRPr="00290B01">
        <w:rPr>
          <w:rFonts w:ascii="Times New Roman" w:eastAsia="Times New Roman" w:hAnsi="Times New Roman" w:cs="Times New Roman"/>
          <w:b/>
          <w:color w:val="FF0000"/>
        </w:rPr>
        <w:t>16.</w:t>
      </w:r>
      <w:r w:rsidRPr="00290B01">
        <w:rPr>
          <w:rFonts w:ascii="Times New Roman" w:eastAsia="Times New Roman" w:hAnsi="Times New Roman" w:cs="Times New Roman"/>
          <w:b/>
        </w:rPr>
        <w:t>Úloha č.1: Podmienený príkaz -  úplné a neúplné vetvenie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Vysvetlite pojem podmienka, vysvetlite rozdiel medzi úplným a neúplným vetvením</w:t>
      </w: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left="284" w:firstLine="45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</w:rPr>
        <w:t>Na vstupe sú 3 navzájom rôzne celé čísla A, B, C, ktoré zadá užívateľ z klávesnice. P</w:t>
      </w:r>
      <w:r w:rsidRPr="00290B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rogram navzájom porovná všetky 3 čísla a vypíše ich vzostupne. </w:t>
      </w:r>
    </w:p>
    <w:p w:rsidR="00355EC1" w:rsidRPr="00290B01" w:rsidRDefault="00355EC1" w:rsidP="00355EC1">
      <w:pP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4"/>
        </w:rPr>
        <w:t>Úlohu môžete vyriešiť tak, že pomocou neúplného podmieneného príkazu vypíšete všetkých 6 existujúcich možností. Ako by ste program pretvorili tak, aby ste využili úplné vetvenie cez vnorené podmienené príkazy?</w:t>
      </w:r>
    </w:p>
    <w:p w:rsidR="00355EC1" w:rsidRPr="00290B01" w:rsidRDefault="00355EC1" w:rsidP="00355EC1">
      <w:pP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</w:rPr>
        <w:t xml:space="preserve">Úloha č.2: </w:t>
      </w:r>
    </w:p>
    <w:p w:rsidR="00355EC1" w:rsidRPr="00290B01" w:rsidRDefault="00355EC1" w:rsidP="00355EC1">
      <w:pPr>
        <w:numPr>
          <w:ilvl w:val="0"/>
          <w:numId w:val="4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Vysvetlite rozdiel medzi 2D a 3D grafikou. </w:t>
      </w:r>
    </w:p>
    <w:p w:rsidR="00355EC1" w:rsidRPr="00290B01" w:rsidRDefault="00355EC1" w:rsidP="00355E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Príklad:</w:t>
      </w:r>
    </w:p>
    <w:p w:rsidR="00355EC1" w:rsidRPr="00290B01" w:rsidRDefault="00355EC1" w:rsidP="00355E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Nakeslite priestorové geometrické telesá: guľa, kváder, štvorboký ihlan, </w:t>
      </w:r>
    </w:p>
    <w:p w:rsidR="00355EC1" w:rsidRPr="00290B01" w:rsidRDefault="00355EC1" w:rsidP="00355E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telesá vnorte do seba äna kreslenie použite program Google Sketchup alebo ekvivalent).</w:t>
      </w:r>
    </w:p>
    <w:p w:rsidR="00355EC1" w:rsidRPr="00290B01" w:rsidRDefault="00355EC1" w:rsidP="00355E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55EC1" w:rsidRPr="00290B01" w:rsidRDefault="00355EC1" w:rsidP="00355EC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Charakterizujte štandardné vstupno-výstupné zariadenia (klávesnica, monitor) a vysvetlite princíp komunikácie procesora s nimi.</w:t>
      </w:r>
    </w:p>
    <w:p w:rsidR="00355EC1" w:rsidRPr="00290B01" w:rsidRDefault="00355EC1" w:rsidP="00355EC1">
      <w:pPr>
        <w:numPr>
          <w:ilvl w:val="0"/>
          <w:numId w:val="4"/>
        </w:numPr>
        <w:tabs>
          <w:tab w:val="left" w:pos="284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princíp paketovej komunikácie a spôsob doručovania paketov do cieľovej siete prostredníctvom smerovačov</w:t>
      </w: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outlineLvl w:val="0"/>
        <w:rPr>
          <w:rFonts w:ascii="Arial" w:eastAsia="Times New Roman" w:hAnsi="Arial" w:cs="Arial"/>
          <w:b/>
          <w:bCs/>
          <w:iCs/>
          <w:kern w:val="32"/>
          <w:lang w:eastAsia="sk-SK"/>
        </w:rPr>
      </w:pPr>
      <w:r w:rsidRPr="00290B01">
        <w:rPr>
          <w:rFonts w:ascii="Arial" w:eastAsia="Times New Roman" w:hAnsi="Arial" w:cs="Arial"/>
          <w:b/>
          <w:bCs/>
          <w:i/>
          <w:iCs/>
          <w:kern w:val="32"/>
          <w:sz w:val="36"/>
          <w:szCs w:val="36"/>
          <w:lang w:eastAsia="sk-SK"/>
        </w:rPr>
        <w:br w:type="page"/>
      </w:r>
      <w:r w:rsidRPr="00290B01">
        <w:rPr>
          <w:rFonts w:ascii="Arial" w:eastAsia="Times New Roman" w:hAnsi="Arial" w:cs="Arial"/>
          <w:b/>
          <w:bCs/>
          <w:iCs/>
          <w:color w:val="FF0000"/>
          <w:kern w:val="32"/>
          <w:lang w:eastAsia="sk-SK"/>
        </w:rPr>
        <w:lastRenderedPageBreak/>
        <w:t>17.</w:t>
      </w:r>
      <w:r w:rsidRPr="00290B01">
        <w:rPr>
          <w:rFonts w:ascii="Arial" w:eastAsia="Times New Roman" w:hAnsi="Arial" w:cs="Arial"/>
          <w:b/>
          <w:bCs/>
          <w:iCs/>
          <w:kern w:val="32"/>
          <w:lang w:eastAsia="sk-SK"/>
        </w:rPr>
        <w:t xml:space="preserve">Úloha č.1: Cyklus s pevným počtom opakovaní – prerušenie cyklu 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Vysvetlite pojmy: cyklus, preskočenie krokov v cykle (skok), predčasné ukončenie cyklu (prerušenie). 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 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Napíšte program, ktorý bude simulovať vkladanie PIN kódu do bankomatu. Počítač bude pomocou príkazu cyklu s pevným počtom opakovaní načítavať od užívateľa celočíselný 4-ciferný PIN kód (ak nezadá 4-ciferné celé číslo, musí zadať znova). Ak zadá správny kód, cyklus sa predčasne ukončí. Po treťom nesprávnom zadaní cyklus skončí.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Úloha č.2:</w:t>
      </w:r>
    </w:p>
    <w:p w:rsidR="00355EC1" w:rsidRPr="00290B01" w:rsidRDefault="00355EC1" w:rsidP="00355EC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Vysvetlite pojmy: informácia, údaj, uveďte príklady. Vymenujte a vysvetlite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 základné etapy manipulácie s informáciami okolo nás v ľudskej spoločnosti. </w:t>
      </w:r>
    </w:p>
    <w:p w:rsidR="00355EC1" w:rsidRPr="00290B01" w:rsidRDefault="00355EC1" w:rsidP="00355E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Uveďte základnú jednotku informácie a ďalšie jednotky, definujte prevodové vzťahy medzi nimi. </w:t>
      </w:r>
    </w:p>
    <w:p w:rsidR="00355EC1" w:rsidRPr="00290B01" w:rsidRDefault="00355EC1" w:rsidP="00355E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Vykonajte nasledovné prevody jednotiek: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3 kiB = ? B,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20 B = ? b, 2 MiB = ? B,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32 b = ? B.</w:t>
      </w:r>
    </w:p>
    <w:p w:rsidR="00355EC1" w:rsidRPr="00290B01" w:rsidRDefault="00355EC1" w:rsidP="00355EC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Vymenujte funkcie operačného systému.</w:t>
      </w:r>
    </w:p>
    <w:p w:rsidR="00355EC1" w:rsidRPr="00290B01" w:rsidRDefault="00355EC1" w:rsidP="00355EC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Spusťte na počítači internetový prehliadač a zistite vlastníka autorských práv a vlastníka licencie programu</w:t>
      </w:r>
    </w:p>
    <w:p w:rsidR="00355EC1" w:rsidRPr="00290B01" w:rsidRDefault="00355EC1" w:rsidP="00355EC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Konkrétne pomôcky:</w:t>
      </w:r>
    </w:p>
    <w:p w:rsidR="00355EC1" w:rsidRPr="00290B01" w:rsidRDefault="00355EC1" w:rsidP="00355EC1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  <w:t xml:space="preserve">textový súbor </w:t>
      </w:r>
      <w:r w:rsidRPr="00290B01"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</w:rPr>
        <w:t>mena.txt</w:t>
      </w:r>
    </w:p>
    <w:p w:rsidR="00355EC1" w:rsidRPr="00290B01" w:rsidRDefault="00355EC1" w:rsidP="00355EC1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</w:rPr>
      </w:pPr>
    </w:p>
    <w:p w:rsidR="00355EC1" w:rsidRPr="00290B01" w:rsidRDefault="00355EC1" w:rsidP="00355EC1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</w:rPr>
      </w:pPr>
    </w:p>
    <w:p w:rsidR="00355EC1" w:rsidRPr="00290B01" w:rsidRDefault="00355EC1" w:rsidP="00355EC1">
      <w:pPr>
        <w:spacing w:after="0" w:line="240" w:lineRule="auto"/>
        <w:rPr>
          <w:rFonts w:ascii="Arial" w:eastAsia="Times New Roman" w:hAnsi="Arial" w:cs="Arial"/>
          <w:b/>
          <w:bCs/>
          <w:lang w:eastAsia="sk-SK"/>
        </w:rPr>
      </w:pPr>
      <w:r w:rsidRPr="00290B01">
        <w:rPr>
          <w:rFonts w:ascii="Times New Roman" w:eastAsia="Times New Roman" w:hAnsi="Times New Roman" w:cs="Times New Roman"/>
          <w:b/>
          <w:bCs/>
          <w:noProof/>
          <w:color w:val="FF0000"/>
        </w:rPr>
        <w:t>18.</w:t>
      </w:r>
      <w:r w:rsidRPr="00290B01">
        <w:rPr>
          <w:rFonts w:ascii="Arial" w:eastAsia="Times New Roman" w:hAnsi="Arial" w:cs="Arial"/>
          <w:b/>
          <w:bCs/>
          <w:lang w:eastAsia="sk-SK"/>
        </w:rPr>
        <w:t>Úloha č.1: Cyklus – porovnanie cyklov</w:t>
      </w:r>
    </w:p>
    <w:p w:rsidR="00355EC1" w:rsidRPr="00290B01" w:rsidRDefault="00355EC1" w:rsidP="00355EC1">
      <w:pPr>
        <w:spacing w:after="0" w:line="240" w:lineRule="auto"/>
        <w:ind w:left="454" w:firstLine="454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Vysvetlite význam a použitie cyklu for a cyklu while.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firstLine="284"/>
        <w:jc w:val="both"/>
        <w:rPr>
          <w:rFonts w:ascii="Times New Roman" w:eastAsia="MS Mincho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 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Napíšte program, ktorý bude načítavať ceny maximálne 20 položiek (minimálna hodnota jednej položky bude 1 Euro) a na konci vypíše celkovú sumu za nákup. Zadávanie možno predčasne ukončiť zadaním 0. Nastavte program tak, aby po prekročení sumy 100 Eúr, odrátal za každú ďalšiu položku prémiovú zľavu 1 Euro</w:t>
      </w:r>
      <w:r w:rsidRPr="00290B01">
        <w:rPr>
          <w:rFonts w:ascii="Times New Roman" w:eastAsia="MS Mincho" w:hAnsi="Times New Roman" w:cs="Times New Roman"/>
          <w:sz w:val="24"/>
          <w:szCs w:val="24"/>
          <w:lang w:eastAsia="sk-SK"/>
        </w:rPr>
        <w:t xml:space="preserve">. Použite príkaz </w:t>
      </w:r>
      <w:r w:rsidRPr="00290B01">
        <w:rPr>
          <w:rFonts w:ascii="Times New Roman" w:eastAsia="MS Mincho" w:hAnsi="Times New Roman" w:cs="Times New Roman"/>
          <w:b/>
          <w:sz w:val="24"/>
          <w:szCs w:val="24"/>
          <w:lang w:eastAsia="sk-SK"/>
        </w:rPr>
        <w:t>while</w:t>
      </w:r>
      <w:r w:rsidRPr="00290B01">
        <w:rPr>
          <w:rFonts w:ascii="Times New Roman" w:eastAsia="MS Mincho" w:hAnsi="Times New Roman" w:cs="Times New Roman"/>
          <w:sz w:val="24"/>
          <w:szCs w:val="24"/>
          <w:lang w:eastAsia="sk-SK"/>
        </w:rPr>
        <w:t xml:space="preserve">. </w:t>
      </w:r>
    </w:p>
    <w:p w:rsidR="00355EC1" w:rsidRPr="00290B01" w:rsidRDefault="00355EC1" w:rsidP="00355E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</w:rPr>
        <w:t>Ako by ste</w:t>
      </w:r>
      <w:r w:rsidRPr="00290B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pretvorili program, keby ste mali použiť cyklus </w:t>
      </w:r>
      <w:r w:rsidRPr="00290B01">
        <w:rPr>
          <w:rFonts w:ascii="Times New Roman" w:eastAsia="Times New Roman" w:hAnsi="Times New Roman" w:cs="Times New Roman"/>
          <w:b/>
          <w:noProof/>
          <w:sz w:val="24"/>
          <w:szCs w:val="24"/>
        </w:rPr>
        <w:t>for</w:t>
      </w:r>
      <w:r w:rsidRPr="00290B01">
        <w:rPr>
          <w:rFonts w:ascii="Times New Roman" w:eastAsia="Times New Roman" w:hAnsi="Times New Roman" w:cs="Times New Roman"/>
          <w:noProof/>
          <w:sz w:val="24"/>
          <w:szCs w:val="24"/>
        </w:rPr>
        <w:t>?</w:t>
      </w:r>
    </w:p>
    <w:p w:rsidR="00355EC1" w:rsidRPr="00290B01" w:rsidRDefault="00355EC1" w:rsidP="00355EC1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</w:rPr>
        <w:t xml:space="preserve">Úloha č.2: </w:t>
      </w:r>
    </w:p>
    <w:p w:rsidR="00355EC1" w:rsidRPr="00290B01" w:rsidRDefault="00355EC1" w:rsidP="00355EC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Upravte pôvodnú zvukovú nahrávku tak, aby  v upravenej nahrávke bol použitý efekt</w:t>
      </w:r>
    </w:p>
    <w:p w:rsidR="00355EC1" w:rsidRPr="00290B01" w:rsidRDefault="00355EC1" w:rsidP="00355E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ozveny / na úpravu použite program AUDACITY a priložený súbor</w:t>
      </w:r>
    </w:p>
    <w:p w:rsidR="00355EC1" w:rsidRPr="00290B01" w:rsidRDefault="00355EC1" w:rsidP="00355EC1">
      <w:pPr>
        <w:widowControl w:val="0"/>
        <w:numPr>
          <w:ilvl w:val="0"/>
          <w:numId w:val="6"/>
        </w:numPr>
        <w:tabs>
          <w:tab w:val="left" w:pos="735"/>
        </w:tabs>
        <w:spacing w:after="0" w:line="240" w:lineRule="auto"/>
        <w:ind w:right="-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Popíšte spôsob jednoznačnej adresácie počítačov a sietí v Internete pomocou IP adries. Pomocou ľubovoľného nástroja alebo príkazov operačného systému zistite IP adresu vášho počítača v lokálnej sieti.</w:t>
      </w:r>
    </w:p>
    <w:p w:rsidR="00355EC1" w:rsidRPr="00290B01" w:rsidRDefault="00355EC1" w:rsidP="00355EC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pojem počítačová bezpečnosť.</w:t>
      </w:r>
    </w:p>
    <w:p w:rsidR="00355EC1" w:rsidRPr="00290B01" w:rsidRDefault="00355EC1" w:rsidP="00355EC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Konkrétne pomôcky:</w:t>
      </w:r>
    </w:p>
    <w:p w:rsidR="00355EC1" w:rsidRPr="00290B01" w:rsidRDefault="00355EC1" w:rsidP="00355E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</w:t>
      </w:r>
      <w:r w:rsidRPr="00290B01">
        <w:rPr>
          <w:rFonts w:ascii="Times New Roman" w:eastAsia="Times New Roman" w:hAnsi="Times New Roman" w:cs="Times New Roman"/>
          <w:sz w:val="20"/>
          <w:szCs w:val="20"/>
          <w:lang w:eastAsia="sk-SK"/>
        </w:rPr>
        <w:t>Program AUDACITY, zvukový súbor</w:t>
      </w:r>
    </w:p>
    <w:p w:rsidR="00355EC1" w:rsidRPr="00290B01" w:rsidRDefault="00355EC1" w:rsidP="00355E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jc w:val="both"/>
        <w:outlineLvl w:val="0"/>
        <w:rPr>
          <w:rFonts w:ascii="Arial" w:eastAsia="Times New Roman" w:hAnsi="Arial" w:cs="Arial"/>
          <w:b/>
          <w:bCs/>
          <w:i/>
          <w:iCs/>
          <w:kern w:val="32"/>
          <w:lang w:eastAsia="sk-SK"/>
        </w:rPr>
      </w:pPr>
      <w:r w:rsidRPr="00290B01">
        <w:rPr>
          <w:rFonts w:ascii="Arial" w:eastAsia="Times New Roman" w:hAnsi="Arial" w:cs="Arial"/>
          <w:b/>
          <w:bCs/>
          <w:i/>
          <w:iCs/>
          <w:kern w:val="32"/>
          <w:sz w:val="36"/>
          <w:szCs w:val="36"/>
          <w:lang w:eastAsia="sk-SK"/>
        </w:rPr>
        <w:br w:type="page"/>
      </w:r>
      <w:r w:rsidRPr="00290B01">
        <w:rPr>
          <w:rFonts w:ascii="Arial" w:eastAsia="Times New Roman" w:hAnsi="Arial" w:cs="Arial"/>
          <w:b/>
          <w:bCs/>
          <w:i/>
          <w:iCs/>
          <w:color w:val="FF0000"/>
          <w:kern w:val="32"/>
          <w:lang w:eastAsia="sk-SK"/>
        </w:rPr>
        <w:lastRenderedPageBreak/>
        <w:t>19.</w:t>
      </w:r>
      <w:r w:rsidRPr="00290B01">
        <w:rPr>
          <w:rFonts w:ascii="Arial" w:eastAsia="Times New Roman" w:hAnsi="Arial" w:cs="Arial"/>
          <w:b/>
          <w:bCs/>
          <w:i/>
          <w:iCs/>
          <w:kern w:val="32"/>
          <w:lang w:eastAsia="sk-SK"/>
        </w:rPr>
        <w:t>Úloha č.1: Polia – jednorozmerné pole reálnych čísel</w:t>
      </w:r>
    </w:p>
    <w:p w:rsidR="00355EC1" w:rsidRPr="00290B01" w:rsidRDefault="00355EC1" w:rsidP="00355EC1">
      <w:pPr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Vysvetlite pojmy: jednorozmerné pole, prvok poľa, index prvku. Akým spôsobom deklarujeme pole reálnych čísel?</w:t>
      </w:r>
    </w:p>
    <w:p w:rsidR="00355EC1" w:rsidRPr="00290B01" w:rsidRDefault="00355EC1" w:rsidP="00355EC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55EC1" w:rsidRPr="00290B01" w:rsidRDefault="00355EC1" w:rsidP="00355EC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Napíšte jednoduchý program, ktorý ilustruje definíciu a použitie jednorozmerného poľa reálnych čísel.</w:t>
      </w:r>
      <w:r w:rsidRPr="00290B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 N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a vstupe z klávesnice sú dve polia po 4 reálne čísla:</w:t>
      </w:r>
    </w:p>
    <w:p w:rsidR="00355EC1" w:rsidRPr="00290B01" w:rsidRDefault="00355EC1" w:rsidP="00355EC1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sz w:val="24"/>
          <w:szCs w:val="20"/>
        </w:rPr>
        <w:t xml:space="preserve">pole A (obsahujúce ceny výrobkov v Eurách) </w:t>
      </w:r>
    </w:p>
    <w:p w:rsidR="00355EC1" w:rsidRPr="00290B01" w:rsidRDefault="00355EC1" w:rsidP="00355EC1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sz w:val="24"/>
          <w:szCs w:val="20"/>
        </w:rPr>
        <w:t xml:space="preserve">pole B (obsahujúce množstvo v kg). </w:t>
      </w:r>
    </w:p>
    <w:p w:rsidR="00355EC1" w:rsidRPr="00290B01" w:rsidRDefault="00355EC1" w:rsidP="0035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Vypíšte na obrazovku obe polia do 2 samostatných riadkov, tak aby súvisiace hodnoty boli pod sebou. Vypočítajte celkovú cenu výrobkov </w:t>
      </w:r>
      <w:r w:rsidRPr="00290B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a vypíšte ju na obrazovku. </w:t>
      </w:r>
    </w:p>
    <w:p w:rsidR="00355EC1" w:rsidRPr="00290B01" w:rsidRDefault="00355EC1" w:rsidP="00355E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Úloha č.2: </w:t>
      </w:r>
    </w:p>
    <w:p w:rsidR="00355EC1" w:rsidRPr="00290B01" w:rsidRDefault="00355EC1" w:rsidP="00355EC1">
      <w:pPr>
        <w:numPr>
          <w:ilvl w:val="0"/>
          <w:numId w:val="7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Vysvetlite pojmy: číselná sústava, základ číselnej sústavy. Vymenujte základné číselné sústavy používané v informatike a vysvetlite zápis čísla v týchto sústavách.</w:t>
      </w:r>
      <w:r w:rsidRPr="00290B01">
        <w:rPr>
          <w:rFonts w:ascii="Times New Roman" w:eastAsia="Calibri" w:hAnsi="Times New Roman" w:cs="Times New Roman"/>
          <w:sz w:val="24"/>
          <w:szCs w:val="24"/>
        </w:rPr>
        <w:t xml:space="preserve"> Vysvetlite a ukážte na konkrétnom príklade algoritmus prevodu čísla z dekadickej do binárnej sústavy a naopak:</w:t>
      </w:r>
    </w:p>
    <w:p w:rsidR="00355EC1" w:rsidRPr="00290B01" w:rsidRDefault="00355EC1" w:rsidP="00355EC1">
      <w:pPr>
        <w:numPr>
          <w:ilvl w:val="1"/>
          <w:numId w:val="8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preveďte z desiatkovej sústavy číslo 133 do dvojkovej sústavy</w:t>
      </w:r>
    </w:p>
    <w:p w:rsidR="00355EC1" w:rsidRPr="00290B01" w:rsidRDefault="00355EC1" w:rsidP="00355EC1">
      <w:pPr>
        <w:numPr>
          <w:ilvl w:val="1"/>
          <w:numId w:val="8"/>
        </w:numPr>
        <w:tabs>
          <w:tab w:val="left" w:pos="720"/>
        </w:tabs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preveďte z dvojkovej sústavy číslo 10101010 do desiatkovej sústavy</w:t>
      </w:r>
    </w:p>
    <w:p w:rsidR="00355EC1" w:rsidRPr="00290B01" w:rsidRDefault="00355EC1" w:rsidP="00355EC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0B01">
        <w:rPr>
          <w:rFonts w:ascii="Times New Roman" w:eastAsia="Calibri" w:hAnsi="Times New Roman" w:cs="Times New Roman"/>
          <w:color w:val="000000"/>
          <w:sz w:val="24"/>
          <w:szCs w:val="24"/>
        </w:rPr>
        <w:t>Popíšte a vysvetlite činnosť osobného počítača po zapnutí.</w:t>
      </w:r>
    </w:p>
    <w:p w:rsidR="00355EC1" w:rsidRPr="00290B01" w:rsidRDefault="00355EC1" w:rsidP="00355E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Uveďte príklady zlepšenia kvality života prostredníctvom informačných technológií </w:t>
      </w:r>
      <w:r w:rsidRPr="00290B01">
        <w:rPr>
          <w:rFonts w:ascii="Times New Roman" w:eastAsia="Times New Roman" w:hAnsi="Times New Roman" w:cs="Times New Roman"/>
          <w:sz w:val="24"/>
          <w:szCs w:val="24"/>
        </w:rPr>
        <w:br/>
        <w:t>u ľudí s rôznymi (zdravotnými a sociálnymi) znevýhodneniami.</w:t>
      </w:r>
    </w:p>
    <w:p w:rsidR="00355EC1" w:rsidRPr="00290B01" w:rsidRDefault="00355EC1" w:rsidP="00355E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5EC1" w:rsidRPr="00290B01" w:rsidRDefault="00355EC1" w:rsidP="00355EC1">
      <w:pPr>
        <w:spacing w:after="0" w:line="240" w:lineRule="auto"/>
        <w:jc w:val="both"/>
        <w:rPr>
          <w:rFonts w:ascii="Arial" w:eastAsia="Times New Roman" w:hAnsi="Arial" w:cs="Arial"/>
          <w:b/>
        </w:rPr>
      </w:pPr>
      <w:r w:rsidRPr="00290B01">
        <w:rPr>
          <w:rFonts w:ascii="Arial" w:eastAsia="Times New Roman" w:hAnsi="Arial" w:cs="Arial"/>
          <w:b/>
          <w:color w:val="FF0000"/>
        </w:rPr>
        <w:t>20.</w:t>
      </w:r>
      <w:r w:rsidRPr="00290B01">
        <w:rPr>
          <w:rFonts w:ascii="Arial" w:eastAsia="Times New Roman" w:hAnsi="Arial" w:cs="Arial"/>
          <w:b/>
        </w:rPr>
        <w:t>Úloha č.1: Polia – dvojrozmerné celočíselné pole</w:t>
      </w:r>
    </w:p>
    <w:p w:rsidR="00355EC1" w:rsidRPr="00290B01" w:rsidRDefault="00355EC1" w:rsidP="00355EC1">
      <w:pPr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Vysvetlite pojmy: dvojrozmerné pole, prvok poľa, indexy prvku. Akým spôsobom deklarujeme celočíselné pole?</w:t>
      </w:r>
    </w:p>
    <w:p w:rsidR="00355EC1" w:rsidRPr="00290B01" w:rsidRDefault="00355EC1" w:rsidP="00355EC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Definuj pole o 10 x 10 prvkoch celočíselného dátového typu. Naplň toto pole vo vnorenom cykle výsledkami násobenia celých čísel od 1 po 10. Vypíš toto pole na obrazovke ako  tabuľku malej násobilky od 1 do 10 (10 riadkov x 10 stĺpcov). </w:t>
      </w:r>
    </w:p>
    <w:p w:rsidR="00355EC1" w:rsidRPr="00290B01" w:rsidRDefault="00355EC1" w:rsidP="00355EC1">
      <w:pPr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</w:rPr>
        <w:t>Úloha č.2:</w:t>
      </w:r>
    </w:p>
    <w:p w:rsidR="00355EC1" w:rsidRPr="00290B01" w:rsidRDefault="00355EC1" w:rsidP="00355EC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Otvorte súbory </w:t>
      </w:r>
      <w:r w:rsidRPr="00290B0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sk-SK"/>
        </w:rPr>
        <w:t>hruska.bmp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</w:t>
      </w:r>
      <w:r w:rsidRPr="00290B0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sk-SK"/>
        </w:rPr>
        <w:t>jablka.wmf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 prehliadači obrázkov a vysvetlite k akým typom grafických formátov patria. Pomocou dostupných nástrojov programu demonštrujte rozdiely medzi týmito grafickými formátmi. </w:t>
      </w:r>
    </w:p>
    <w:p w:rsidR="00355EC1" w:rsidRPr="00290B01" w:rsidRDefault="00355EC1" w:rsidP="00355E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Príklad: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Minimalizujte veľkosť súboru s obrázkom </w:t>
      </w:r>
      <w:r w:rsidRPr="00290B0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sk-SK"/>
        </w:rPr>
        <w:t>hruska.bmp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rôznymi spôsobmi pomocou dostupného softvérového vybavenia. Výsledok každého pokusu uložte 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do samostatného súboru. Rozoberte výhody a nevýhody jednotlivých spôsobov.</w:t>
      </w:r>
    </w:p>
    <w:p w:rsidR="00355EC1" w:rsidRPr="00290B01" w:rsidRDefault="00355EC1" w:rsidP="00355EC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Ukážte možnosti vzdelávania sa cez Internet. Vysvetlite výhody a nevýhody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e-learningu a dištančného vzdelávania.</w:t>
      </w:r>
    </w:p>
    <w:p w:rsidR="00355EC1" w:rsidRPr="00290B01" w:rsidRDefault="00355EC1" w:rsidP="00355EC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Definujte pojem malvér a popíšte typy softvéru, ktoré do tejto kategórie patria.</w:t>
      </w: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</w:pPr>
      <w:r w:rsidRPr="00290B01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Konkrétne pomôcky:</w:t>
      </w: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sz w:val="24"/>
          <w:szCs w:val="20"/>
        </w:rPr>
        <w:t xml:space="preserve">grafické súbory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0"/>
        </w:rPr>
        <w:t>hruska.bmp</w:t>
      </w:r>
      <w:r w:rsidRPr="00290B01">
        <w:rPr>
          <w:rFonts w:ascii="Times New Roman" w:eastAsia="Times New Roman" w:hAnsi="Times New Roman" w:cs="Times New Roman"/>
          <w:sz w:val="24"/>
          <w:szCs w:val="20"/>
        </w:rPr>
        <w:t xml:space="preserve"> a 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0"/>
        </w:rPr>
        <w:t>jablka.wmf</w:t>
      </w:r>
    </w:p>
    <w:p w:rsidR="00355EC1" w:rsidRPr="00290B01" w:rsidRDefault="00355EC1" w:rsidP="00355EC1">
      <w:pPr>
        <w:tabs>
          <w:tab w:val="right" w:pos="142"/>
          <w:tab w:val="num" w:pos="814"/>
        </w:tabs>
        <w:spacing w:after="0" w:line="240" w:lineRule="auto"/>
        <w:ind w:left="360" w:firstLine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outlineLvl w:val="0"/>
        <w:rPr>
          <w:rFonts w:ascii="Arial" w:eastAsia="Times New Roman" w:hAnsi="Arial" w:cs="Arial"/>
          <w:b/>
          <w:bCs/>
          <w:i/>
          <w:iCs/>
          <w:kern w:val="32"/>
          <w:sz w:val="36"/>
          <w:szCs w:val="36"/>
          <w:lang w:eastAsia="sk-SK"/>
        </w:rPr>
      </w:pPr>
      <w:r w:rsidRPr="00290B01">
        <w:rPr>
          <w:rFonts w:ascii="Arial" w:eastAsia="Times New Roman" w:hAnsi="Arial" w:cs="Arial"/>
          <w:b/>
          <w:bCs/>
          <w:i/>
          <w:iCs/>
          <w:kern w:val="32"/>
          <w:sz w:val="36"/>
          <w:szCs w:val="36"/>
          <w:lang w:eastAsia="sk-SK"/>
        </w:rPr>
        <w:br w:type="page"/>
      </w:r>
      <w:r w:rsidRPr="00290B01">
        <w:rPr>
          <w:rFonts w:ascii="Arial" w:eastAsia="Times New Roman" w:hAnsi="Arial" w:cs="Arial"/>
          <w:b/>
          <w:bCs/>
          <w:i/>
          <w:iCs/>
          <w:color w:val="FF0000"/>
          <w:kern w:val="32"/>
          <w:lang w:eastAsia="sk-SK"/>
        </w:rPr>
        <w:lastRenderedPageBreak/>
        <w:t>21.</w:t>
      </w:r>
      <w:r w:rsidRPr="00290B01">
        <w:rPr>
          <w:rFonts w:ascii="Arial" w:eastAsia="Times New Roman" w:hAnsi="Arial" w:cs="Arial"/>
          <w:b/>
          <w:bCs/>
          <w:i/>
          <w:iCs/>
          <w:kern w:val="32"/>
          <w:lang w:eastAsia="sk-SK"/>
        </w:rPr>
        <w:t>Úloha č.1: Základy – príkaz výstupu</w:t>
      </w:r>
    </w:p>
    <w:p w:rsidR="00355EC1" w:rsidRPr="00290B01" w:rsidRDefault="00355EC1" w:rsidP="00355EC1">
      <w:pPr>
        <w:tabs>
          <w:tab w:val="num" w:pos="284"/>
        </w:tabs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ab/>
        <w:t>Vysvetlite pojmy: príkaz výstupu, textová obrazovka. Ako dokážeme výpis presunúť o pozíciu tabulátora doprava? Ako dokážeme výpis presunúť do nového riadku.</w:t>
      </w:r>
    </w:p>
    <w:p w:rsidR="00355EC1" w:rsidRPr="00290B01" w:rsidRDefault="00355EC1" w:rsidP="00355EC1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i/>
          <w:lang w:eastAsia="sk-SK"/>
        </w:rPr>
      </w:pPr>
      <w:r w:rsidRPr="00290B01">
        <w:rPr>
          <w:rFonts w:ascii="Arial" w:eastAsia="Times New Roman" w:hAnsi="Arial" w:cs="Arial"/>
          <w:b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69C42" wp14:editId="40158FBB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371600" cy="1127760"/>
                <wp:effectExtent l="13335" t="11430" r="5715" b="13335"/>
                <wp:wrapSquare wrapText="bothSides"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EC1" w:rsidRPr="00106B5E" w:rsidRDefault="00355EC1" w:rsidP="00355EC1">
                            <w:pPr>
                              <w:pStyle w:val="Zarkazkladnhotextu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106B5E">
                              <w:rPr>
                                <w:rFonts w:ascii="Courier New" w:hAnsi="Courier New" w:cs="Courier New"/>
                              </w:rPr>
                              <w:t>AHOJ</w:t>
                            </w:r>
                          </w:p>
                          <w:p w:rsidR="00355EC1" w:rsidRPr="00106B5E" w:rsidRDefault="00355EC1" w:rsidP="00355EC1">
                            <w:pPr>
                              <w:pStyle w:val="Zarkazkladnhotextu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106B5E">
                              <w:rPr>
                                <w:rFonts w:ascii="Courier New" w:hAnsi="Courier New" w:cs="Courier New"/>
                              </w:rPr>
                              <w:t xml:space="preserve"> AHOJ</w:t>
                            </w:r>
                          </w:p>
                          <w:p w:rsidR="00355EC1" w:rsidRPr="00106B5E" w:rsidRDefault="00355EC1" w:rsidP="00355EC1">
                            <w:pPr>
                              <w:pStyle w:val="Zarkazkladnhotextu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106B5E">
                              <w:rPr>
                                <w:rFonts w:ascii="Courier New" w:hAnsi="Courier New" w:cs="Courier New"/>
                              </w:rPr>
                              <w:t xml:space="preserve">  AHOJ</w:t>
                            </w:r>
                          </w:p>
                          <w:p w:rsidR="00355EC1" w:rsidRDefault="00355EC1" w:rsidP="00355E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106B5E">
                              <w:rPr>
                                <w:rFonts w:ascii="Courier New" w:hAnsi="Courier New" w:cs="Courier New"/>
                              </w:rPr>
                              <w:t>AHOJ</w:t>
                            </w:r>
                          </w:p>
                          <w:p w:rsidR="00355EC1" w:rsidRPr="00106B5E" w:rsidRDefault="00355EC1" w:rsidP="00355E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106B5E">
                              <w:rPr>
                                <w:rFonts w:ascii="Courier New" w:hAnsi="Courier New" w:cs="Courier New"/>
                              </w:rPr>
                              <w:t>AHOJ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69C42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5in;margin-top:9.6pt;width:108pt;height:8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">
                <v:textbox>
                  <w:txbxContent>
                    <w:p w:rsidR="00355EC1" w:rsidRPr="00106B5E" w:rsidRDefault="00355EC1" w:rsidP="00355EC1">
                      <w:pPr>
                        <w:pStyle w:val="Zarkazkladnhotextu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106B5E">
                        <w:rPr>
                          <w:rFonts w:ascii="Courier New" w:hAnsi="Courier New" w:cs="Courier New"/>
                        </w:rPr>
                        <w:t>AHOJ</w:t>
                      </w:r>
                    </w:p>
                    <w:p w:rsidR="00355EC1" w:rsidRPr="00106B5E" w:rsidRDefault="00355EC1" w:rsidP="00355EC1">
                      <w:pPr>
                        <w:pStyle w:val="Zarkazkladnhotextu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106B5E">
                        <w:rPr>
                          <w:rFonts w:ascii="Courier New" w:hAnsi="Courier New" w:cs="Courier New"/>
                        </w:rPr>
                        <w:t xml:space="preserve"> AHOJ</w:t>
                      </w:r>
                    </w:p>
                    <w:p w:rsidR="00355EC1" w:rsidRPr="00106B5E" w:rsidRDefault="00355EC1" w:rsidP="00355EC1">
                      <w:pPr>
                        <w:pStyle w:val="Zarkazkladnhotextu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106B5E">
                        <w:rPr>
                          <w:rFonts w:ascii="Courier New" w:hAnsi="Courier New" w:cs="Courier New"/>
                        </w:rPr>
                        <w:t xml:space="preserve">  AHOJ</w:t>
                      </w:r>
                    </w:p>
                    <w:p w:rsidR="00355EC1" w:rsidRDefault="00355EC1" w:rsidP="00355EC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106B5E">
                        <w:rPr>
                          <w:rFonts w:ascii="Courier New" w:hAnsi="Courier New" w:cs="Courier New"/>
                        </w:rPr>
                        <w:t>AHOJ</w:t>
                      </w:r>
                    </w:p>
                    <w:p w:rsidR="00355EC1" w:rsidRPr="00106B5E" w:rsidRDefault="00355EC1" w:rsidP="00355EC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106B5E">
                        <w:rPr>
                          <w:rFonts w:ascii="Courier New" w:hAnsi="Courier New" w:cs="Courier New"/>
                        </w:rPr>
                        <w:t>AHOJ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0B01">
        <w:rPr>
          <w:rFonts w:ascii="Arial" w:eastAsia="Times New Roman" w:hAnsi="Arial" w:cs="Arial"/>
          <w:b/>
          <w:bCs/>
          <w:i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  <w:t>Zostavte program, ktorý načíta od užívateľa číslo N a vypíše na obrazovku počítača v textovom režime N-krát slovíčko AHOJ a to tak, aby každé nasledujúce slovíčko, bolo posunuté o jeden riadok dolu a o jednu medzeru vpravo (podľa obr.)</w:t>
      </w:r>
    </w:p>
    <w:p w:rsidR="00355EC1" w:rsidRPr="00290B01" w:rsidRDefault="00355EC1" w:rsidP="00355EC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Pozmeňte program tak, aby sa každé ďalšie slovíčko posúvalo o X znakov vpravo a Y riadkov dolu, kde X a Y zadáte na vstupe.</w:t>
      </w:r>
    </w:p>
    <w:p w:rsidR="00355EC1" w:rsidRPr="00290B01" w:rsidRDefault="00355EC1" w:rsidP="00355EC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lang w:eastAsia="sk-SK"/>
        </w:rPr>
      </w:pPr>
      <w:r w:rsidRPr="00290B01">
        <w:rPr>
          <w:rFonts w:ascii="Times New Roman" w:eastAsia="Times New Roman" w:hAnsi="Times New Roman" w:cs="Times New Roman"/>
          <w:b/>
          <w:lang w:eastAsia="sk-SK"/>
        </w:rPr>
        <w:t>Úloha č.2:</w:t>
      </w:r>
    </w:p>
    <w:p w:rsidR="00355EC1" w:rsidRPr="00290B01" w:rsidRDefault="00355EC1" w:rsidP="00355EC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>Definujte pojmy: rastrová a vektorová grafika a popíšte ich výhody a nevýhody. Vymenujte známe grafické editory a aspoň 3 základné formáty rastrových obrázkov, stručne ich charakterizujte.</w:t>
      </w:r>
    </w:p>
    <w:p w:rsidR="00355EC1" w:rsidRPr="00290B01" w:rsidRDefault="00355EC1" w:rsidP="00355EC1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noProof/>
          <w:sz w:val="24"/>
          <w:szCs w:val="24"/>
          <w:lang w:eastAsia="sk-SK"/>
        </w:rPr>
        <w:t>Príklad:</w:t>
      </w:r>
      <w:r w:rsidRPr="00290B0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Pr="00290B0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br/>
        <w:t>Máme rastrový obrázok s parametrami: 800x600, 256 farieb. Vypočítajte, aký veľký bude neskomprimovaný súbor obrázka?</w:t>
      </w:r>
    </w:p>
    <w:p w:rsidR="00355EC1" w:rsidRPr="00290B01" w:rsidRDefault="00355EC1" w:rsidP="00355EC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>Porovnajte základné vlastnosti dvoch operačných systémov (napr. Linux- Windows) z hľadiska používateľa.</w:t>
      </w:r>
    </w:p>
    <w:p w:rsidR="00355EC1" w:rsidRPr="00290B01" w:rsidRDefault="00355EC1" w:rsidP="00355EC1">
      <w:pPr>
        <w:numPr>
          <w:ilvl w:val="0"/>
          <w:numId w:val="10"/>
        </w:num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>Pomocou nainštalovaného antivírového programu urobte kontrolu C disku počítača na prítomnosť vírusov.</w:t>
      </w: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outlineLvl w:val="0"/>
        <w:rPr>
          <w:rFonts w:ascii="Arial" w:eastAsia="Times New Roman" w:hAnsi="Arial" w:cs="Arial"/>
          <w:b/>
          <w:bCs/>
          <w:i/>
          <w:iCs/>
          <w:kern w:val="32"/>
          <w:lang w:eastAsia="sk-SK"/>
        </w:rPr>
      </w:pPr>
      <w:r w:rsidRPr="00290B01">
        <w:rPr>
          <w:rFonts w:ascii="Arial" w:eastAsia="Times New Roman" w:hAnsi="Arial" w:cs="Arial"/>
          <w:b/>
          <w:bCs/>
          <w:i/>
          <w:iCs/>
          <w:color w:val="FF0000"/>
          <w:kern w:val="32"/>
          <w:lang w:eastAsia="sk-SK"/>
        </w:rPr>
        <w:t>22</w:t>
      </w:r>
      <w:r w:rsidRPr="00290B01">
        <w:rPr>
          <w:rFonts w:ascii="Arial" w:eastAsia="Times New Roman" w:hAnsi="Arial" w:cs="Arial"/>
          <w:b/>
          <w:bCs/>
          <w:i/>
          <w:iCs/>
          <w:kern w:val="32"/>
          <w:lang w:eastAsia="sk-SK"/>
        </w:rPr>
        <w:t>.Úloha č.1: Aritmetika - náhodné  čísla</w:t>
      </w:r>
    </w:p>
    <w:p w:rsidR="00355EC1" w:rsidRPr="00290B01" w:rsidRDefault="00355EC1" w:rsidP="00355EC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Vysvetlite pojmy: pole, prvok poľa, náhodné číslo, generátor náhodných čísel.</w:t>
      </w:r>
    </w:p>
    <w:p w:rsidR="00355EC1" w:rsidRPr="00290B01" w:rsidRDefault="00355EC1" w:rsidP="00355EC1">
      <w:pPr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</w:rPr>
        <w:t>Príklad</w:t>
      </w:r>
    </w:p>
    <w:p w:rsidR="00355EC1" w:rsidRPr="00290B01" w:rsidRDefault="00355EC1" w:rsidP="00355EC1">
      <w:pPr>
        <w:overflowPunct w:val="0"/>
        <w:autoSpaceDE w:val="0"/>
        <w:autoSpaceDN w:val="0"/>
        <w:adjustRightInd w:val="0"/>
        <w:spacing w:before="60" w:after="0"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0"/>
        </w:rPr>
        <w:t>V kasíne si chceli overiť „správnosť“ softvérového generátora náhodných čísel nastaveného na hracom automate simulujúcom hru v kocky. Zaujímalo ich či výherné číslo 6 nenabieha príliš často. Napíšte program, ktorý im v tom pomôže. Program na začiatku vygeneruje a vypíše na obrazovke monitora vedľa seba 40 celých čísiel z intervalu &lt;1,6&gt;.</w:t>
      </w:r>
      <w:r w:rsidRPr="00290B0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:rsidR="00355EC1" w:rsidRPr="00290B01" w:rsidRDefault="00355EC1" w:rsidP="00355EC1">
      <w:pPr>
        <w:overflowPunct w:val="0"/>
        <w:autoSpaceDE w:val="0"/>
        <w:autoSpaceDN w:val="0"/>
        <w:adjustRightInd w:val="0"/>
        <w:spacing w:before="60" w:after="0"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sz w:val="24"/>
          <w:szCs w:val="20"/>
        </w:rPr>
        <w:t>Vypočítajte a vypíšte koľkokrát padlo číslo 6. Vypíšte na jedno desatinné miesto aj percentuálne zastúpenie čísla 6 vzhľadom k celkovému počtu čísel.</w:t>
      </w: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</w:pPr>
      <w:r w:rsidRPr="00290B01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Úloha č.2:</w:t>
      </w:r>
    </w:p>
    <w:p w:rsidR="00355EC1" w:rsidRPr="00290B01" w:rsidRDefault="00355EC1" w:rsidP="00355EC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Popíšte ako sa kódujú rastrové obrázky. Koľko farieb možno zakódovať 4, 8, 16, 32 bitmi ?  Zakódujte obrázky z prílohy pomocou postupnosti 0 a 1.</w:t>
      </w:r>
    </w:p>
    <w:p w:rsidR="00355EC1" w:rsidRPr="00290B01" w:rsidRDefault="00355EC1" w:rsidP="00355EC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Definujte kroky pre bezpečné používanie operačného systému, čo je potrebné dodržiavať, nainštalovať..., aby práca s operačným systémom bola bezpečná.</w:t>
      </w:r>
    </w:p>
    <w:p w:rsidR="00355EC1" w:rsidRPr="00290B01" w:rsidRDefault="00355EC1" w:rsidP="00355EC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Definujte pojem otvorený softvér. Uveďte výhody a nevýhody otvoreného softvéru.</w:t>
      </w: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</w:pPr>
      <w:r w:rsidRPr="00290B01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 xml:space="preserve">Obrazová príloha: </w:t>
      </w:r>
    </w:p>
    <w:p w:rsidR="00355EC1" w:rsidRPr="00290B01" w:rsidRDefault="00355EC1" w:rsidP="00355EC1">
      <w:pPr>
        <w:spacing w:before="12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</w:pPr>
      <w:r w:rsidRPr="00290B01">
        <w:rPr>
          <w:rFonts w:ascii="Arial" w:eastAsia="Times New Roman" w:hAnsi="Arial" w:cs="Arial"/>
          <w:i/>
          <w:iCs/>
          <w:noProof/>
          <w:color w:val="000000"/>
          <w:kern w:val="32"/>
          <w:sz w:val="36"/>
          <w:szCs w:val="36"/>
          <w:lang w:eastAsia="sk-SK"/>
        </w:rPr>
        <w:drawing>
          <wp:anchor distT="0" distB="0" distL="114300" distR="114300" simplePos="0" relativeHeight="251662336" behindDoc="0" locked="0" layoutInCell="1" allowOverlap="1" wp14:anchorId="1637C73D" wp14:editId="74E31B84">
            <wp:simplePos x="0" y="0"/>
            <wp:positionH relativeFrom="column">
              <wp:posOffset>2101850</wp:posOffset>
            </wp:positionH>
            <wp:positionV relativeFrom="paragraph">
              <wp:posOffset>92075</wp:posOffset>
            </wp:positionV>
            <wp:extent cx="934085" cy="923925"/>
            <wp:effectExtent l="19050" t="0" r="0" b="0"/>
            <wp:wrapSquare wrapText="bothSides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478" t="25150" r="63022" b="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0B01">
        <w:rPr>
          <w:rFonts w:ascii="Arial" w:eastAsia="Times New Roman" w:hAnsi="Arial" w:cs="Arial"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47A3852C" wp14:editId="6738CA50">
            <wp:simplePos x="0" y="0"/>
            <wp:positionH relativeFrom="column">
              <wp:posOffset>822960</wp:posOffset>
            </wp:positionH>
            <wp:positionV relativeFrom="paragraph">
              <wp:posOffset>140335</wp:posOffset>
            </wp:positionV>
            <wp:extent cx="992505" cy="875665"/>
            <wp:effectExtent l="19050" t="0" r="0" b="0"/>
            <wp:wrapSquare wrapText="bothSides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924" t="54726" r="47551" b="7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5EC1" w:rsidRPr="00290B01" w:rsidRDefault="00355EC1" w:rsidP="00355EC1">
      <w:pPr>
        <w:spacing w:before="12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</w:pPr>
    </w:p>
    <w:p w:rsidR="00355EC1" w:rsidRPr="00290B01" w:rsidRDefault="00355EC1" w:rsidP="00355EC1">
      <w:pPr>
        <w:spacing w:before="12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</w:pPr>
    </w:p>
    <w:p w:rsidR="00355EC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bCs/>
          <w:color w:val="FF0000"/>
          <w:lang w:eastAsia="sk-SK"/>
        </w:rPr>
      </w:pP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bCs/>
          <w:lang w:eastAsia="sk-SK"/>
        </w:rPr>
      </w:pPr>
      <w:r w:rsidRPr="00290B01">
        <w:rPr>
          <w:rFonts w:ascii="Arial" w:eastAsia="Times New Roman" w:hAnsi="Arial" w:cs="Arial"/>
          <w:b/>
          <w:bCs/>
          <w:color w:val="FF0000"/>
          <w:lang w:eastAsia="sk-SK"/>
        </w:rPr>
        <w:lastRenderedPageBreak/>
        <w:t>23</w:t>
      </w:r>
      <w:r w:rsidRPr="00290B01">
        <w:rPr>
          <w:rFonts w:ascii="Arial" w:eastAsia="Times New Roman" w:hAnsi="Arial" w:cs="Arial"/>
          <w:b/>
          <w:bCs/>
          <w:color w:val="000000"/>
          <w:lang w:eastAsia="sk-SK"/>
        </w:rPr>
        <w:t>.úloha</w:t>
      </w:r>
      <w:r w:rsidRPr="00290B01">
        <w:rPr>
          <w:rFonts w:ascii="Arial" w:eastAsia="Times New Roman" w:hAnsi="Arial" w:cs="Arial"/>
          <w:b/>
          <w:bCs/>
          <w:lang w:eastAsia="sk-SK"/>
        </w:rPr>
        <w:t xml:space="preserve"> č.1: Reťazce – kódovanie znakov</w:t>
      </w:r>
    </w:p>
    <w:p w:rsidR="00355EC1" w:rsidRPr="00290B01" w:rsidRDefault="00355EC1" w:rsidP="00355EC1">
      <w:pPr>
        <w:spacing w:after="0" w:line="240" w:lineRule="auto"/>
        <w:ind w:left="360" w:firstLine="2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Vysvetlite pojmy: znak, znaková premenná, ASCII tabuľka</w:t>
      </w:r>
    </w:p>
    <w:p w:rsidR="00355EC1" w:rsidRPr="00290B01" w:rsidRDefault="00355EC1" w:rsidP="00355EC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left="360" w:firstLine="2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Vytvorte jednoduchý šifrovací program. Program načítava nezašifrovaný text zložený z veľkých písmen po znakoch zo súboru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</w:rPr>
        <w:t>vstup.txt</w:t>
      </w: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, posunie každé písmeno na jeho nasledujúce v abecede (A-&gt;B,…. Z-&gt;A) a výsledný zašifrovaný text zapíše do nového textového súboru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</w:rPr>
        <w:t>vystup.txt</w:t>
      </w:r>
      <w:r w:rsidRPr="00290B01">
        <w:rPr>
          <w:rFonts w:ascii="Times New Roman" w:eastAsia="Times New Roman" w:hAnsi="Times New Roman" w:cs="Times New Roman"/>
          <w:sz w:val="24"/>
          <w:szCs w:val="24"/>
        </w:rPr>
        <w:t>. Všetky ostatné nepísmenové znaky ponechá presne tak ako sú. Načítavanie údajov z textového súboru a zápis do nového súboru môže prebiehať naraz v tom istom cykle.</w:t>
      </w:r>
    </w:p>
    <w:p w:rsidR="00355EC1" w:rsidRPr="00290B01" w:rsidRDefault="00355EC1" w:rsidP="00355EC1">
      <w:pPr>
        <w:spacing w:after="0" w:line="240" w:lineRule="auto"/>
        <w:ind w:left="360" w:firstLine="20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</w:rPr>
        <w:t>Úloha č.2:</w:t>
      </w:r>
    </w:p>
    <w:p w:rsidR="00355EC1" w:rsidRPr="00290B01" w:rsidRDefault="00355EC1" w:rsidP="00355EC1">
      <w:pPr>
        <w:numPr>
          <w:ilvl w:val="0"/>
          <w:numId w:val="12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Demonštrujte na príkladoch aritmetické operácie v binárnej sústave. </w:t>
      </w:r>
    </w:p>
    <w:p w:rsidR="00355EC1" w:rsidRPr="00290B01" w:rsidRDefault="00355EC1" w:rsidP="00355E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Príklady: </w:t>
      </w: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227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1100 + 1010 = ?</w:t>
      </w: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227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11001 – 101 = ?</w:t>
      </w: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227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101 . 101 = ?</w:t>
      </w:r>
    </w:p>
    <w:p w:rsidR="00355EC1" w:rsidRPr="00290B01" w:rsidRDefault="00355EC1" w:rsidP="00355EC1">
      <w:pPr>
        <w:spacing w:after="0" w:line="240" w:lineRule="auto"/>
        <w:ind w:left="227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10101 : 011  = ?</w:t>
      </w:r>
    </w:p>
    <w:p w:rsidR="00355EC1" w:rsidRPr="00290B01" w:rsidRDefault="00355EC1" w:rsidP="00355EC1">
      <w:pPr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Vysvetlite pojmy: počítač, hardvér, softvér. 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Popíšte rozdiely medzi systémovým a aplikačným  softvérom a ďalej ich charakterizujte. Nájdite na počítači príp. cez internet aspoň dvoch predstaviteľov z každého druhu softvéru.</w:t>
      </w:r>
    </w:p>
    <w:p w:rsidR="00355EC1" w:rsidRPr="00290B01" w:rsidRDefault="00355EC1" w:rsidP="00355EC1">
      <w:pPr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Uveďte príklady nevyhnutnej potreby informačných technológií v rozvoji vedy, ekonomiky, vzdelávaní.</w:t>
      </w: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Konkrétne pomôcky:</w:t>
      </w:r>
    </w:p>
    <w:p w:rsidR="00355EC1" w:rsidRPr="00290B01" w:rsidRDefault="00355EC1" w:rsidP="00355EC1">
      <w:pPr>
        <w:tabs>
          <w:tab w:val="num" w:pos="81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iCs/>
          <w:sz w:val="24"/>
          <w:szCs w:val="24"/>
        </w:rPr>
        <w:t>textový súbor</w:t>
      </w:r>
      <w:r w:rsidRPr="00290B0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vstup.txt</w:t>
      </w:r>
    </w:p>
    <w:p w:rsidR="00355EC1" w:rsidRPr="00290B01" w:rsidRDefault="00355EC1" w:rsidP="00355EC1">
      <w:pPr>
        <w:tabs>
          <w:tab w:val="num" w:pos="81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55EC1" w:rsidRPr="00290B01" w:rsidRDefault="00355EC1" w:rsidP="00355EC1">
      <w:pPr>
        <w:tabs>
          <w:tab w:val="num" w:pos="81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2</w:t>
      </w:r>
      <w:r w:rsidRPr="00290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4.</w:t>
      </w:r>
      <w:r w:rsidRPr="00290B01">
        <w:rPr>
          <w:rFonts w:ascii="Times New Roman" w:eastAsia="Times New Roman" w:hAnsi="Times New Roman" w:cs="Times New Roman"/>
          <w:b/>
          <w:sz w:val="24"/>
          <w:szCs w:val="24"/>
        </w:rPr>
        <w:t>Úloha č.1: Reťazce – práca s reťazcami po znakoch</w:t>
      </w:r>
    </w:p>
    <w:p w:rsidR="00355EC1" w:rsidRPr="00290B01" w:rsidRDefault="00355EC1" w:rsidP="00355EC1">
      <w:pPr>
        <w:spacing w:after="0" w:line="24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</w:rPr>
        <w:t>Vysvetlite  pojmy: znak, znaková premenná, reťazec</w:t>
      </w:r>
    </w:p>
    <w:p w:rsidR="00355EC1" w:rsidRPr="00290B01" w:rsidRDefault="00355EC1" w:rsidP="00355EC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left="360"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</w:rPr>
        <w:t>Napíšte program, ktorý načíta text telegramu zadaný veľkými písmenami a cenu za jedno slovo. Nahraďte všetky medzery v telegrame hviezdičkou a vypíšte zmenený text na obrazovku. Nakoniec vypíšte sumu, ktorú by platil odosielateľ.</w:t>
      </w:r>
    </w:p>
    <w:p w:rsidR="00355EC1" w:rsidRPr="00290B01" w:rsidRDefault="00355EC1" w:rsidP="00355EC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ab/>
        <w:t>Príklad výpisu:</w:t>
      </w:r>
      <w:r w:rsidRPr="00290B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ab/>
      </w:r>
    </w:p>
    <w:p w:rsidR="00355EC1" w:rsidRPr="00290B01" w:rsidRDefault="00355EC1" w:rsidP="00355EC1">
      <w:pPr>
        <w:widowControl w:val="0"/>
        <w:tabs>
          <w:tab w:val="left" w:pos="1080"/>
          <w:tab w:val="left" w:pos="2694"/>
        </w:tabs>
        <w:overflowPunct w:val="0"/>
        <w:autoSpaceDE w:val="0"/>
        <w:autoSpaceDN w:val="0"/>
        <w:adjustRightInd w:val="0"/>
        <w:spacing w:after="0" w:line="240" w:lineRule="auto"/>
        <w:ind w:left="2694" w:hanging="894"/>
        <w:textAlignment w:val="baseline"/>
        <w:rPr>
          <w:rFonts w:ascii="Times New Roman" w:eastAsia="Times New Roman" w:hAnsi="Times New Roman" w:cs="Times New Roman"/>
          <w:noProof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výpis: </w:t>
      </w:r>
      <w:r w:rsidRPr="00290B01">
        <w:rPr>
          <w:rFonts w:ascii="Times New Roman" w:eastAsia="Times New Roman" w:hAnsi="Times New Roman" w:cs="Times New Roman"/>
          <w:sz w:val="24"/>
          <w:szCs w:val="24"/>
        </w:rPr>
        <w:tab/>
      </w:r>
      <w:r w:rsidRPr="00290B01">
        <w:rPr>
          <w:rFonts w:ascii="Courier New" w:eastAsia="Times New Roman" w:hAnsi="Courier New" w:cs="Courier New"/>
          <w:sz w:val="24"/>
          <w:szCs w:val="24"/>
        </w:rPr>
        <w:t>Zadaj text: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Courier New" w:eastAsia="Times New Roman" w:hAnsi="Courier New" w:cs="Times New Roman"/>
          <w:noProof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>vstup: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>DNES JE MATURITNA SKUSKA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noProof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 xml:space="preserve">výpis: 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>Zadaj cenu za slovo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Courier New" w:eastAsia="Times New Roman" w:hAnsi="Courier New" w:cs="Times New Roman"/>
          <w:noProof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>vstup: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>0.50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Courier New" w:eastAsia="Times New Roman" w:hAnsi="Courier New" w:cs="Times New Roman"/>
          <w:noProof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>výstup:</w:t>
      </w:r>
      <w:r w:rsidRPr="00290B01">
        <w:rPr>
          <w:rFonts w:ascii="Times New Roman" w:eastAsia="Times New Roman" w:hAnsi="Times New Roman" w:cs="Times New Roman"/>
          <w:b/>
          <w:noProof/>
          <w:sz w:val="24"/>
          <w:szCs w:val="20"/>
        </w:rPr>
        <w:tab/>
      </w:r>
      <w:r w:rsidRPr="00290B01">
        <w:rPr>
          <w:rFonts w:ascii="Courier New" w:eastAsia="Times New Roman" w:hAnsi="Courier New" w:cs="Courier New"/>
          <w:noProof/>
        </w:rPr>
        <w:t>DNES*JE*MATURITNA*SKUSKA</w:t>
      </w:r>
      <w:r w:rsidRPr="00290B01">
        <w:rPr>
          <w:rFonts w:ascii="Courier New" w:eastAsia="Times New Roman" w:hAnsi="Courier New" w:cs="Times New Roman"/>
          <w:noProof/>
          <w:szCs w:val="20"/>
        </w:rPr>
        <w:t xml:space="preserve"> 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Courier New" w:eastAsia="Times New Roman" w:hAnsi="Courier New" w:cs="Times New Roman"/>
          <w:noProof/>
          <w:szCs w:val="20"/>
        </w:rPr>
      </w:pPr>
      <w:r w:rsidRPr="00290B01">
        <w:rPr>
          <w:rFonts w:ascii="Courier New" w:eastAsia="Times New Roman" w:hAnsi="Courier New" w:cs="Times New Roman"/>
          <w:noProof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ab/>
        <w:t>Zaplatite: 2.00 eur</w:t>
      </w: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bCs/>
          <w:color w:val="000000"/>
          <w:lang w:eastAsia="sk-SK"/>
        </w:rPr>
      </w:pPr>
      <w:r w:rsidRPr="00290B01">
        <w:rPr>
          <w:rFonts w:ascii="Arial" w:eastAsia="Times New Roman" w:hAnsi="Arial" w:cs="Arial"/>
          <w:b/>
          <w:bCs/>
          <w:color w:val="000000"/>
          <w:lang w:eastAsia="sk-SK"/>
        </w:rPr>
        <w:t>Úloha č.2:</w:t>
      </w:r>
    </w:p>
    <w:p w:rsidR="00355EC1" w:rsidRPr="00290B01" w:rsidRDefault="00355EC1" w:rsidP="00355EC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čas potrebný pre stiahnutie 2 MiB – tovej fotografie zo servera pripojeného k počítačovej sieti do počítača pripojeného k počítačovej sieti, ak prenosová rýchlosť je 64 kibps.</w:t>
      </w:r>
    </w:p>
    <w:p w:rsidR="00355EC1" w:rsidRPr="00290B01" w:rsidRDefault="00355EC1" w:rsidP="00355EC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Vysvetlite pojmy: súbor, priečinok, hierarchická štruktúra, cesta k súboru. </w:t>
      </w:r>
    </w:p>
    <w:p w:rsidR="00355EC1" w:rsidRPr="00290B01" w:rsidRDefault="00355EC1" w:rsidP="00355E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Úloha: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Pomocou ľubovoľnej aplikácie alebo príkazov operačného systému zobrazte hierarchickú štruktúru koreňového priečinka (bez súborov) systémového disku.  Uveďte dôvody elektronizácie štátnej a miestnej správy, vysvetlite jej výhody a nevýhody.</w:t>
      </w:r>
    </w:p>
    <w:p w:rsidR="00355EC1" w:rsidRDefault="00355EC1" w:rsidP="00355EC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FF0000"/>
          <w:lang w:eastAsia="sk-SK"/>
        </w:rPr>
      </w:pPr>
    </w:p>
    <w:p w:rsidR="00355EC1" w:rsidRDefault="00355EC1" w:rsidP="00355EC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eastAsia="sk-SK"/>
        </w:rPr>
      </w:pPr>
    </w:p>
    <w:p w:rsidR="00355EC1" w:rsidRDefault="00355EC1" w:rsidP="00355EC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eastAsia="sk-SK"/>
        </w:rPr>
      </w:pPr>
    </w:p>
    <w:p w:rsidR="00355EC1" w:rsidRDefault="00355EC1" w:rsidP="00355EC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FF0000"/>
          <w:lang w:eastAsia="sk-SK"/>
        </w:rPr>
      </w:pPr>
    </w:p>
    <w:p w:rsidR="00355EC1" w:rsidRDefault="00355EC1" w:rsidP="00355EC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FF0000"/>
          <w:lang w:eastAsia="sk-SK"/>
        </w:rPr>
      </w:pPr>
    </w:p>
    <w:p w:rsidR="00355EC1" w:rsidRDefault="00355EC1" w:rsidP="00355EC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FF0000"/>
          <w:lang w:eastAsia="sk-SK"/>
        </w:rPr>
      </w:pPr>
    </w:p>
    <w:p w:rsidR="00355EC1" w:rsidRPr="00290B01" w:rsidRDefault="00355EC1" w:rsidP="00355EC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lang w:eastAsia="sk-SK"/>
        </w:rPr>
      </w:pPr>
      <w:r w:rsidRPr="00290B01">
        <w:rPr>
          <w:rFonts w:ascii="Times New Roman" w:eastAsia="Times New Roman" w:hAnsi="Times New Roman" w:cs="Times New Roman"/>
          <w:b/>
          <w:color w:val="FF0000"/>
          <w:lang w:eastAsia="sk-SK"/>
        </w:rPr>
        <w:lastRenderedPageBreak/>
        <w:t>25.</w:t>
      </w:r>
      <w:r w:rsidRPr="00290B01">
        <w:rPr>
          <w:rFonts w:ascii="Times New Roman" w:eastAsia="Times New Roman" w:hAnsi="Times New Roman" w:cs="Times New Roman"/>
          <w:b/>
          <w:lang w:eastAsia="sk-SK"/>
        </w:rPr>
        <w:t>Úloha č.1: Podmienený príkaz – viacnásobné vetvenie</w:t>
      </w:r>
    </w:p>
    <w:p w:rsidR="00355EC1" w:rsidRPr="00290B01" w:rsidRDefault="00355EC1" w:rsidP="00355EC1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290B01">
        <w:rPr>
          <w:rFonts w:ascii="Times New Roman" w:eastAsia="Times New Roman" w:hAnsi="Times New Roman" w:cs="Times New Roman"/>
          <w:lang w:eastAsia="sk-SK"/>
        </w:rPr>
        <w:t>vysvetlite pojem vetvenie, viacnásobné vetvenie, prepínač</w:t>
      </w:r>
    </w:p>
    <w:p w:rsidR="00355EC1" w:rsidRPr="00290B01" w:rsidRDefault="00355EC1" w:rsidP="00355EC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Príklad</w:t>
      </w:r>
    </w:p>
    <w:p w:rsidR="00355EC1" w:rsidRPr="00290B01" w:rsidRDefault="00355EC1" w:rsidP="00355EC1">
      <w:pPr>
        <w:spacing w:after="0" w:line="240" w:lineRule="auto"/>
        <w:ind w:left="360" w:firstLine="2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    Vytvorte program pre jednoduchú kalkulačku s operáciami: sčítanie, odčítanie,</w:t>
      </w:r>
    </w:p>
    <w:p w:rsidR="00355EC1" w:rsidRPr="00290B01" w:rsidRDefault="00355EC1" w:rsidP="00355EC1">
      <w:pPr>
        <w:spacing w:after="0" w:line="240" w:lineRule="auto"/>
        <w:ind w:left="360" w:firstLine="2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násobenie a delenie. V programe najprv načítajte z klávesnice prvé celé číslo, potom zadajte aritmetickú operáciu do znakovej premennej (použite znaky +, -, *, / ), nakoniec zadajte druhé celé číslo.</w:t>
      </w:r>
    </w:p>
    <w:p w:rsidR="00355EC1" w:rsidRPr="00290B01" w:rsidRDefault="00355EC1" w:rsidP="00355EC1">
      <w:pPr>
        <w:spacing w:after="0" w:line="240" w:lineRule="auto"/>
        <w:ind w:left="426" w:firstLine="48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Po zadaní vstupov nech program vypočíta pomocou príkazu viacnásobného vetvenia výsledok a vypíše ho na obrazovku.</w:t>
      </w:r>
    </w:p>
    <w:p w:rsidR="00355EC1" w:rsidRPr="00290B01" w:rsidRDefault="00355EC1" w:rsidP="00355EC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0"/>
          <w:szCs w:val="20"/>
          <w:lang w:eastAsia="sk-SK"/>
        </w:rPr>
        <w:t>Úloha č.2:</w:t>
      </w:r>
    </w:p>
    <w:p w:rsidR="00355EC1" w:rsidRPr="00290B01" w:rsidRDefault="00355EC1" w:rsidP="00355EC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inzeráte ste si prečítali, že na predaj je počítač s týmito parametrami: </w:t>
      </w:r>
    </w:p>
    <w:p w:rsidR="00355EC1" w:rsidRPr="00290B01" w:rsidRDefault="00355EC1" w:rsidP="00355EC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Intel® Core™ i3 3.3GHz, Gigabyte® H77DS3H, ATI Radeon HD6xxx, 4 GB DDR3 1333, 500GB 7200rpm SATA 6Gb/s, DVD+/-RW DL SATA II</w:t>
      </w:r>
    </w:p>
    <w:p w:rsidR="00355EC1" w:rsidRPr="00290B01" w:rsidRDefault="00355EC1" w:rsidP="00355EC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jednotlivé skratky.</w:t>
      </w:r>
    </w:p>
    <w:p w:rsidR="00355EC1" w:rsidRPr="00290B01" w:rsidRDefault="00355EC1" w:rsidP="00355EC1">
      <w:pPr>
        <w:numPr>
          <w:ilvl w:val="0"/>
          <w:numId w:val="14"/>
        </w:numPr>
        <w:tabs>
          <w:tab w:val="left" w:pos="284"/>
        </w:tabs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290B01">
        <w:rPr>
          <w:rFonts w:ascii="Times New Roman" w:eastAsia="Calibri" w:hAnsi="Times New Roman" w:cs="Times New Roman"/>
          <w:sz w:val="24"/>
          <w:szCs w:val="20"/>
        </w:rPr>
        <w:t>Vysvetlite možnosti vyhľadávania informácií na Internete. Vyhľadajte na Internete koľko eur stojí pamäť RAM z predchádzajúcej úlohy.</w:t>
      </w:r>
    </w:p>
    <w:p w:rsidR="00355EC1" w:rsidRPr="00290B01" w:rsidRDefault="00355EC1" w:rsidP="00355EC1">
      <w:pPr>
        <w:numPr>
          <w:ilvl w:val="0"/>
          <w:numId w:val="14"/>
        </w:numPr>
        <w:spacing w:after="120" w:line="276" w:lineRule="auto"/>
        <w:contextualSpacing/>
        <w:rPr>
          <w:rFonts w:ascii="Times New Roman" w:eastAsia="Times New Roman" w:hAnsi="Times New Roman" w:cs="Times New Roman"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Ktoré informatické zamestnania poznáte a ktoré vďaka počítačom vymizli? </w:t>
      </w:r>
    </w:p>
    <w:p w:rsidR="00355EC1" w:rsidRPr="00290B01" w:rsidRDefault="00355EC1" w:rsidP="00355EC1">
      <w:pPr>
        <w:tabs>
          <w:tab w:val="right" w:pos="142"/>
          <w:tab w:val="num" w:pos="814"/>
        </w:tabs>
        <w:spacing w:after="0" w:line="240" w:lineRule="auto"/>
        <w:ind w:left="360" w:firstLine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outlineLvl w:val="0"/>
        <w:rPr>
          <w:rFonts w:ascii="Arial" w:eastAsia="Times New Roman" w:hAnsi="Arial" w:cs="Arial"/>
          <w:b/>
          <w:i/>
          <w:iCs/>
          <w:kern w:val="32"/>
          <w:lang w:eastAsia="sk-SK"/>
        </w:rPr>
      </w:pPr>
      <w:r w:rsidRPr="00290B01">
        <w:rPr>
          <w:rFonts w:ascii="Arial" w:eastAsia="Times New Roman" w:hAnsi="Arial" w:cs="Arial"/>
          <w:b/>
          <w:i/>
          <w:iCs/>
          <w:color w:val="FF0000"/>
          <w:kern w:val="32"/>
          <w:lang w:eastAsia="sk-SK"/>
        </w:rPr>
        <w:t>26.</w:t>
      </w:r>
      <w:r w:rsidRPr="00290B01">
        <w:rPr>
          <w:rFonts w:ascii="Arial" w:eastAsia="Times New Roman" w:hAnsi="Arial" w:cs="Arial"/>
          <w:b/>
          <w:i/>
          <w:iCs/>
          <w:kern w:val="32"/>
          <w:lang w:eastAsia="sk-SK"/>
        </w:rPr>
        <w:t xml:space="preserve"> Úloha č.1: Aritmetika – operácie s reálnou premennou</w:t>
      </w:r>
    </w:p>
    <w:p w:rsidR="00355EC1" w:rsidRPr="00290B01" w:rsidRDefault="00355EC1" w:rsidP="00355EC1">
      <w:pPr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pojem reálna premenná. Vymenujte základné matematické operácie pre tento typ premennej a ako sa používa.</w:t>
      </w:r>
    </w:p>
    <w:p w:rsidR="00355EC1" w:rsidRPr="00290B01" w:rsidRDefault="00355EC1" w:rsidP="00355EC1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Napíšte program, v ktorom si používateľ zvolí, či chce počítať objem alebo povrch kvádra. Podľa zvolenej možnosti užívateľ zadá požadované údaje v metroch a počítač hľadanú hodnotu vyráta. </w:t>
      </w:r>
      <w:r w:rsidRPr="00290B0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Výsledky najprv vypíšte skráteným výpisom na 2 desatinné miesta. Potom ich zaokrúhlite a vypíšte po zaokrúhlení.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(V=a.b.c, S=2ab+2ac+2bc)</w:t>
      </w:r>
    </w:p>
    <w:p w:rsidR="00355EC1" w:rsidRPr="00290B01" w:rsidRDefault="00355EC1" w:rsidP="00355EC1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 výpisu:</w:t>
      </w: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ab/>
      </w:r>
    </w:p>
    <w:p w:rsidR="00355EC1" w:rsidRPr="00290B01" w:rsidRDefault="00355EC1" w:rsidP="00355EC1">
      <w:pPr>
        <w:widowControl w:val="0"/>
        <w:tabs>
          <w:tab w:val="left" w:pos="1080"/>
          <w:tab w:val="left" w:pos="2694"/>
        </w:tabs>
        <w:overflowPunct w:val="0"/>
        <w:autoSpaceDE w:val="0"/>
        <w:autoSpaceDN w:val="0"/>
        <w:adjustRightInd w:val="0"/>
        <w:spacing w:after="0" w:line="240" w:lineRule="auto"/>
        <w:ind w:left="2694" w:hanging="894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výpis: </w:t>
      </w:r>
      <w:r w:rsidRPr="00290B01">
        <w:rPr>
          <w:rFonts w:ascii="Times New Roman" w:eastAsia="Times New Roman" w:hAnsi="Times New Roman" w:cs="Times New Roman"/>
          <w:sz w:val="24"/>
          <w:szCs w:val="24"/>
        </w:rPr>
        <w:tab/>
      </w:r>
      <w:r w:rsidRPr="00290B01">
        <w:rPr>
          <w:rFonts w:ascii="Courier New" w:eastAsia="Times New Roman" w:hAnsi="Courier New" w:cs="Courier New"/>
          <w:sz w:val="24"/>
          <w:szCs w:val="24"/>
        </w:rPr>
        <w:t xml:space="preserve">Zadaj co chces pocitat: </w:t>
      </w:r>
      <w:r w:rsidRPr="00290B01">
        <w:rPr>
          <w:rFonts w:ascii="Courier New" w:eastAsia="Times New Roman" w:hAnsi="Courier New" w:cs="Courier New"/>
          <w:sz w:val="24"/>
          <w:szCs w:val="24"/>
        </w:rPr>
        <w:tab/>
      </w:r>
    </w:p>
    <w:p w:rsidR="00355EC1" w:rsidRPr="00290B01" w:rsidRDefault="00355EC1" w:rsidP="00355EC1">
      <w:pPr>
        <w:widowControl w:val="0"/>
        <w:tabs>
          <w:tab w:val="left" w:pos="1080"/>
          <w:tab w:val="left" w:pos="2694"/>
        </w:tabs>
        <w:overflowPunct w:val="0"/>
        <w:autoSpaceDE w:val="0"/>
        <w:autoSpaceDN w:val="0"/>
        <w:adjustRightInd w:val="0"/>
        <w:spacing w:after="0" w:line="240" w:lineRule="auto"/>
        <w:ind w:left="2694" w:hanging="894"/>
        <w:textAlignment w:val="baseline"/>
        <w:rPr>
          <w:rFonts w:ascii="Times New Roman" w:eastAsia="Times New Roman" w:hAnsi="Times New Roman" w:cs="Times New Roman"/>
          <w:noProof/>
          <w:sz w:val="24"/>
          <w:szCs w:val="20"/>
        </w:rPr>
      </w:pPr>
      <w:r w:rsidRPr="00290B01">
        <w:rPr>
          <w:rFonts w:ascii="Courier New" w:eastAsia="Times New Roman" w:hAnsi="Courier New" w:cs="Courier New"/>
          <w:sz w:val="24"/>
          <w:szCs w:val="24"/>
        </w:rPr>
        <w:tab/>
      </w:r>
      <w:r w:rsidRPr="00290B01">
        <w:rPr>
          <w:rFonts w:ascii="Courier New" w:eastAsia="Times New Roman" w:hAnsi="Courier New" w:cs="Courier New"/>
          <w:noProof/>
          <w:szCs w:val="20"/>
        </w:rPr>
        <w:t xml:space="preserve">(a)Objem kvadra (b)Povrch kvadra 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Courier New" w:eastAsia="Times New Roman" w:hAnsi="Courier New" w:cs="Times New Roman"/>
          <w:noProof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>vstup: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>b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noProof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 xml:space="preserve">výpis: 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>Zadaj rozmery kvadra a, b, c: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Courier New" w:eastAsia="Times New Roman" w:hAnsi="Courier New" w:cs="Times New Roman"/>
          <w:noProof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>vstup: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>5.1 2.4 3.5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Courier New" w:eastAsia="Times New Roman" w:hAnsi="Courier New" w:cs="Times New Roman"/>
          <w:noProof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>výstup:</w:t>
      </w:r>
      <w:r w:rsidRPr="00290B01">
        <w:rPr>
          <w:rFonts w:ascii="Times New Roman" w:eastAsia="Times New Roman" w:hAnsi="Times New Roman" w:cs="Times New Roman"/>
          <w:b/>
          <w:noProof/>
          <w:sz w:val="24"/>
          <w:szCs w:val="20"/>
        </w:rPr>
        <w:tab/>
      </w:r>
      <w:r w:rsidRPr="00290B01">
        <w:rPr>
          <w:rFonts w:ascii="Courier New" w:eastAsia="Times New Roman" w:hAnsi="Courier New" w:cs="Times New Roman"/>
          <w:noProof/>
          <w:szCs w:val="20"/>
        </w:rPr>
        <w:t>S = 42.84  po zaokruhleni S = 43</w:t>
      </w:r>
    </w:p>
    <w:p w:rsidR="00355EC1" w:rsidRPr="00290B01" w:rsidRDefault="00355EC1" w:rsidP="00355EC1">
      <w:pPr>
        <w:widowControl w:val="0"/>
        <w:tabs>
          <w:tab w:val="left" w:pos="90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textAlignment w:val="baseline"/>
        <w:rPr>
          <w:rFonts w:ascii="Courier New" w:eastAsia="Times New Roman" w:hAnsi="Courier New" w:cs="Times New Roman"/>
          <w:b/>
          <w:noProof/>
          <w:szCs w:val="20"/>
        </w:rPr>
      </w:pPr>
      <w:r w:rsidRPr="00290B01">
        <w:rPr>
          <w:rFonts w:ascii="Times New Roman" w:eastAsia="Times New Roman" w:hAnsi="Times New Roman" w:cs="Times New Roman"/>
          <w:b/>
          <w:sz w:val="20"/>
          <w:szCs w:val="20"/>
        </w:rPr>
        <w:t>Úloha č.2:</w:t>
      </w:r>
    </w:p>
    <w:p w:rsidR="00355EC1" w:rsidRPr="00290B01" w:rsidRDefault="00355EC1" w:rsidP="00355EC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pojem netiketa a uveďte jej základné pravidlá.</w:t>
      </w:r>
    </w:p>
    <w:p w:rsidR="00355EC1" w:rsidRPr="00290B01" w:rsidRDefault="00355EC1" w:rsidP="00355EC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 nasledujúcom príbehu nájdite, čo najviac porušení netikety a rozhodnite, ako by ste správne mali túto situáciu riešiť:</w:t>
      </w:r>
    </w:p>
    <w:p w:rsidR="00355EC1" w:rsidRPr="00290B01" w:rsidRDefault="00355EC1" w:rsidP="00355EC1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„Vo svojej emailovej schránke s adresou ema@posta.sk ste objavili poštu od neznámeho odosielateľa s predmetom správy „Nase spolocne fotky“. Keďže ste ohromne zvedaví poštu otvoríte a prečítate. Z textu sa dozviete, že nejaký Ivan posiela fotky zo spoločnej dovolenky svojej priateľke Eve. Usúdite, že správne mal email putovať na adresu eva@posta.sk. S napätím si prezriete priložené fotky a objavíte pre vás veľmi vtipnú fotku. Keďže sa vám zdá zábavná, dáte si ju do pozadia a pošlete všetkých svojím kamarátom. Potom email vymažete. Keďže sa však v počítačoch vyznáte, pošlete odosielateľovi anonymný podrobný niekoľkostranový email s opisom jeho neschopnosti odoslať email.“</w:t>
      </w:r>
    </w:p>
    <w:p w:rsidR="00355EC1" w:rsidRPr="00290B01" w:rsidRDefault="00355EC1" w:rsidP="00355EC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Rozdeľte počítačové siete podľa viacerých hľadísk.</w:t>
      </w:r>
    </w:p>
    <w:p w:rsidR="00355EC1" w:rsidRDefault="00355EC1" w:rsidP="00355EC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Pomocou ľubovoľného nástroja alebo príkazov operačného systému zistite názov počítača, názov a verziu operačného systému vašej pracovnej stanice.</w:t>
      </w:r>
    </w:p>
    <w:p w:rsidR="00355EC1" w:rsidRDefault="00355EC1" w:rsidP="00355E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55EC1" w:rsidRDefault="00355EC1" w:rsidP="00355E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55EC1" w:rsidRPr="00355EC1" w:rsidRDefault="00355EC1" w:rsidP="00355E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55EC1" w:rsidRPr="00355EC1" w:rsidRDefault="00355EC1" w:rsidP="00355E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55EC1">
        <w:rPr>
          <w:rFonts w:ascii="Arial" w:eastAsia="Times New Roman" w:hAnsi="Arial" w:cs="Arial"/>
          <w:b/>
          <w:bCs/>
          <w:i/>
          <w:iCs/>
          <w:color w:val="FF0000"/>
          <w:kern w:val="32"/>
          <w:lang w:eastAsia="sk-SK"/>
        </w:rPr>
        <w:t>27.</w:t>
      </w:r>
      <w:r w:rsidRPr="00355EC1">
        <w:rPr>
          <w:rFonts w:ascii="Arial" w:eastAsia="Times New Roman" w:hAnsi="Arial" w:cs="Arial"/>
          <w:b/>
          <w:bCs/>
          <w:i/>
          <w:iCs/>
          <w:color w:val="000000"/>
          <w:kern w:val="32"/>
          <w:lang w:eastAsia="sk-SK"/>
        </w:rPr>
        <w:t>Úloha č.1: Cyklus – porovnanie cyklov</w:t>
      </w:r>
    </w:p>
    <w:p w:rsidR="00355EC1" w:rsidRPr="00290B01" w:rsidRDefault="00355EC1" w:rsidP="00355EC1">
      <w:pPr>
        <w:spacing w:after="0" w:line="240" w:lineRule="auto"/>
        <w:ind w:left="397" w:firstLine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</w:rPr>
        <w:t>Vysvetlite pojem cyklus, akými spôsobmi sa deklaruje v jazyku C, vysvetlite podmienky behu cyklu pre jednotlivé prípady.</w:t>
      </w:r>
    </w:p>
    <w:p w:rsidR="00355EC1" w:rsidRPr="00290B01" w:rsidRDefault="00355EC1" w:rsidP="00355EC1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Napíšte program pre konverziu čísla z desiatkovej číselnej sústavy (base-10) do dvojkovej číselnej sústavy (základ-2), veľkosť  čísla má 32 bitov. Na vstupe zadáte celé číslo v desiatkovej sústave a výstup bude v binárnom kóde.</w:t>
      </w:r>
    </w:p>
    <w:p w:rsidR="00355EC1" w:rsidRPr="00290B01" w:rsidRDefault="00355EC1" w:rsidP="00355EC1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0"/>
          <w:szCs w:val="20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0"/>
          <w:szCs w:val="20"/>
          <w:lang w:eastAsia="sk-SK"/>
        </w:rPr>
        <w:t>Úloha č.2:</w:t>
      </w:r>
    </w:p>
    <w:p w:rsidR="00355EC1" w:rsidRPr="00290B01" w:rsidRDefault="00355EC1" w:rsidP="00355EC1">
      <w:pPr>
        <w:widowControl w:val="0"/>
        <w:numPr>
          <w:ilvl w:val="0"/>
          <w:numId w:val="16"/>
        </w:numPr>
        <w:tabs>
          <w:tab w:val="left" w:pos="775"/>
        </w:tabs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Obhájte potrebu šifrovania informácií a demonštrujte použitie symetrického a asymetrického  šifrovania na jednoduchom príklade.</w:t>
      </w:r>
    </w:p>
    <w:p w:rsidR="00355EC1" w:rsidRPr="00290B01" w:rsidRDefault="00355EC1" w:rsidP="00355EC1">
      <w:pPr>
        <w:widowControl w:val="0"/>
        <w:tabs>
          <w:tab w:val="left" w:pos="775"/>
        </w:tabs>
        <w:spacing w:after="0" w:line="240" w:lineRule="auto"/>
        <w:ind w:left="709" w:right="24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Úloha:</w:t>
      </w:r>
    </w:p>
    <w:p w:rsidR="00355EC1" w:rsidRPr="00290B01" w:rsidRDefault="00355EC1" w:rsidP="00355EC1">
      <w:pPr>
        <w:widowControl w:val="0"/>
        <w:tabs>
          <w:tab w:val="left" w:pos="775"/>
        </w:tabs>
        <w:spacing w:after="0" w:line="240" w:lineRule="auto"/>
        <w:ind w:left="709" w:right="240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Dešifrujte text pomocou Cézarovej šifry pre n=3 (n-posunutie):</w:t>
      </w:r>
    </w:p>
    <w:p w:rsidR="00355EC1" w:rsidRPr="00290B01" w:rsidRDefault="00355EC1" w:rsidP="00355EC1">
      <w:pPr>
        <w:widowControl w:val="0"/>
        <w:tabs>
          <w:tab w:val="left" w:pos="775"/>
        </w:tabs>
        <w:spacing w:after="0" w:line="240" w:lineRule="auto"/>
        <w:ind w:left="709"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OBÚWŠKÚB</w:t>
      </w:r>
    </w:p>
    <w:p w:rsidR="00355EC1" w:rsidRPr="00290B01" w:rsidRDefault="00355EC1" w:rsidP="00355EC1">
      <w:pPr>
        <w:widowControl w:val="0"/>
        <w:tabs>
          <w:tab w:val="left" w:pos="775"/>
        </w:tabs>
        <w:spacing w:after="0" w:line="240" w:lineRule="auto"/>
        <w:ind w:left="709" w:right="2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Pomôžte si abecedou z obrazovej prílohy.</w:t>
      </w:r>
    </w:p>
    <w:p w:rsidR="00355EC1" w:rsidRPr="00290B01" w:rsidRDefault="00355EC1" w:rsidP="00355EC1">
      <w:pPr>
        <w:widowControl w:val="0"/>
        <w:numPr>
          <w:ilvl w:val="0"/>
          <w:numId w:val="16"/>
        </w:numPr>
        <w:tabs>
          <w:tab w:val="left" w:pos="775"/>
        </w:tabs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Naplánujte pomocou možností OS Windows na Vašom počítači spustenie webového prehliadača hneď po prihlásení na užívateľské konto.</w:t>
      </w:r>
    </w:p>
    <w:p w:rsidR="00355EC1" w:rsidRPr="00290B01" w:rsidRDefault="00355EC1" w:rsidP="00355EC1">
      <w:pPr>
        <w:numPr>
          <w:ilvl w:val="0"/>
          <w:numId w:val="16"/>
        </w:numPr>
        <w:tabs>
          <w:tab w:val="left" w:pos="775"/>
        </w:tabs>
        <w:spacing w:after="120" w:line="240" w:lineRule="auto"/>
        <w:ind w:right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Definujte pojem </w:t>
      </w:r>
      <w:r w:rsidRPr="00290B0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počítačový vírus</w:t>
      </w:r>
      <w:r w:rsidRPr="00290B01">
        <w:rPr>
          <w:rFonts w:ascii="Times New Roman" w:eastAsia="Times New Roman" w:hAnsi="Times New Roman" w:cs="Times New Roman"/>
          <w:color w:val="000000"/>
          <w:sz w:val="24"/>
          <w:szCs w:val="24"/>
        </w:rPr>
        <w:t>. Vymenujte  typy počítačových vírusov.</w:t>
      </w: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</w:pPr>
      <w:r w:rsidRPr="00290B01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Konkrétne pomôcky:</w:t>
      </w:r>
      <w:r w:rsidRPr="00290B0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08B65D65" wp14:editId="5729A89B">
            <wp:simplePos x="0" y="0"/>
            <wp:positionH relativeFrom="column">
              <wp:posOffset>-193675</wp:posOffset>
            </wp:positionH>
            <wp:positionV relativeFrom="paragraph">
              <wp:posOffset>644525</wp:posOffset>
            </wp:positionV>
            <wp:extent cx="6144895" cy="312420"/>
            <wp:effectExtent l="19050" t="0" r="8255" b="0"/>
            <wp:wrapSquare wrapText="bothSides"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11" t="57182" r="21300" b="38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0B01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Obrazová príloha</w:t>
      </w:r>
    </w:p>
    <w:p w:rsidR="00355EC1" w:rsidRPr="00290B01" w:rsidRDefault="00355EC1" w:rsidP="00355EC1">
      <w:pP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outlineLvl w:val="0"/>
        <w:rPr>
          <w:rFonts w:ascii="Arial" w:eastAsia="Times New Roman" w:hAnsi="Arial" w:cs="Arial"/>
          <w:b/>
          <w:bCs/>
          <w:iCs/>
          <w:color w:val="FF0000"/>
          <w:kern w:val="32"/>
          <w:lang w:eastAsia="sk-SK"/>
        </w:rPr>
      </w:pP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outlineLvl w:val="0"/>
        <w:rPr>
          <w:rFonts w:ascii="Arial" w:eastAsia="Times New Roman" w:hAnsi="Arial" w:cs="Arial"/>
          <w:b/>
          <w:iCs/>
          <w:kern w:val="32"/>
          <w:lang w:eastAsia="sk-SK"/>
        </w:rPr>
      </w:pPr>
      <w:r w:rsidRPr="00290B01">
        <w:rPr>
          <w:rFonts w:ascii="Arial" w:eastAsia="Times New Roman" w:hAnsi="Arial" w:cs="Arial"/>
          <w:b/>
          <w:bCs/>
          <w:iCs/>
          <w:color w:val="FF0000"/>
          <w:kern w:val="32"/>
          <w:lang w:eastAsia="sk-SK"/>
        </w:rPr>
        <w:t>28.</w:t>
      </w:r>
      <w:r w:rsidRPr="00290B01">
        <w:rPr>
          <w:rFonts w:ascii="Arial" w:eastAsia="Times New Roman" w:hAnsi="Arial" w:cs="Arial"/>
          <w:b/>
          <w:bCs/>
          <w:iCs/>
          <w:kern w:val="32"/>
          <w:lang w:eastAsia="sk-SK"/>
        </w:rPr>
        <w:t xml:space="preserve">Úloha č.1: </w:t>
      </w:r>
      <w:r w:rsidRPr="00290B01">
        <w:rPr>
          <w:rFonts w:ascii="Arial" w:eastAsia="Times New Roman" w:hAnsi="Arial" w:cs="Arial"/>
          <w:b/>
          <w:iCs/>
          <w:kern w:val="32"/>
          <w:lang w:eastAsia="sk-SK"/>
        </w:rPr>
        <w:t>Cyklus – riadiaca premenná cyklu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 </w:t>
      </w: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  <w:t>Vysvetlite pojmy: cyklus, riadiaca premenná cyklu. Akým spôsobom dokážeme v príkaze cyklu s podmienkou doplniť neexistujúcu riadiacu premennú cyklu?</w:t>
      </w:r>
    </w:p>
    <w:p w:rsidR="00355EC1" w:rsidRPr="00290B01" w:rsidRDefault="00355EC1" w:rsidP="00355E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     </w:t>
      </w:r>
      <w:r w:rsidRPr="00290B01">
        <w:rPr>
          <w:rFonts w:ascii="Times New Roman" w:eastAsia="Times New Roman" w:hAnsi="Times New Roman" w:cs="Times New Roman"/>
          <w:bCs/>
          <w:i/>
          <w:sz w:val="24"/>
          <w:szCs w:val="24"/>
          <w:lang w:eastAsia="sk-SK"/>
        </w:rPr>
        <w:t>Príklad</w:t>
      </w: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</w:p>
    <w:p w:rsidR="00355EC1" w:rsidRPr="00290B01" w:rsidRDefault="00355EC1" w:rsidP="00355E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 </w:t>
      </w: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  <w:t xml:space="preserve">Vytvorte program, ktorý na začiatku načíta od užívateľa kladné celé číslo väčšie ako 1 a na konci vypíše či je toto číslo prvočíslo (deliteľné len samo sebou a číslom 1) alebo zložené číslo (deliteľné aspoň jedným ďalším číslom). </w:t>
      </w:r>
    </w:p>
    <w:p w:rsidR="00355EC1" w:rsidRPr="00290B01" w:rsidRDefault="00355EC1" w:rsidP="00355EC1">
      <w:pPr>
        <w:spacing w:after="0" w:line="240" w:lineRule="auto"/>
        <w:ind w:firstLine="9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Doplňte program tak, že v prípade zadania nevyhovujúceho čísla (menšieho ako 2), musí užívateľ zadaj znova. Po treťom chybnom zadaní nech program skončí.</w:t>
      </w:r>
    </w:p>
    <w:p w:rsidR="00355EC1" w:rsidRPr="00290B01" w:rsidRDefault="00355EC1" w:rsidP="00355EC1">
      <w:pPr>
        <w:spacing w:after="0" w:line="240" w:lineRule="auto"/>
        <w:ind w:firstLine="9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Úloha č.2:</w:t>
      </w:r>
    </w:p>
    <w:p w:rsidR="00355EC1" w:rsidRPr="00290B01" w:rsidRDefault="00355EC1" w:rsidP="00355EC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Vysvetlite pojmy: súbor, priečinok, hierarchická štruktúra, cesta k súboru. </w:t>
      </w:r>
    </w:p>
    <w:p w:rsidR="00355EC1" w:rsidRPr="00290B01" w:rsidRDefault="00355EC1" w:rsidP="00355EC1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Úloha:</w:t>
      </w:r>
    </w:p>
    <w:p w:rsidR="00355EC1" w:rsidRPr="00290B01" w:rsidRDefault="00355EC1" w:rsidP="00355EC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ploche vytvorte priečinok s názvom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Maturita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. Skopírujte doň všetky súbory s príponou .</w:t>
      </w: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doc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priečinku Všetci študenti/Maturita,  jeden ľubovoľný súbor premenujte na </w:t>
      </w: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ahoj.doc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Vymažte všetky súbory okrem súboru ahoj.doc. </w:t>
      </w:r>
    </w:p>
    <w:p w:rsidR="00355EC1" w:rsidRPr="00290B01" w:rsidRDefault="00355EC1" w:rsidP="00355EC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Nakoniec zmažte priečinok Maturita z plochy a znova ho obnovte z Koša.</w:t>
      </w:r>
    </w:p>
    <w:p w:rsidR="00355EC1" w:rsidRPr="00290B01" w:rsidRDefault="00355EC1" w:rsidP="00355EC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Uveďte a stručne charakterizujte najpoužívanejšie služby Internetu.</w:t>
      </w:r>
    </w:p>
    <w:p w:rsidR="00355EC1" w:rsidRPr="00290B01" w:rsidRDefault="00355EC1" w:rsidP="00355EC1">
      <w:pPr>
        <w:numPr>
          <w:ilvl w:val="0"/>
          <w:numId w:val="17"/>
        </w:numPr>
        <w:spacing w:after="12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Čo je to </w:t>
      </w:r>
      <w:r w:rsidRPr="00290B01">
        <w:rPr>
          <w:rFonts w:ascii="Times New Roman" w:eastAsia="Times New Roman" w:hAnsi="Times New Roman" w:cs="Times New Roman"/>
          <w:i/>
          <w:sz w:val="24"/>
          <w:szCs w:val="24"/>
        </w:rPr>
        <w:t>hoax</w:t>
      </w:r>
      <w:r w:rsidRPr="00290B01">
        <w:rPr>
          <w:rFonts w:ascii="Times New Roman" w:eastAsia="Times New Roman" w:hAnsi="Times New Roman" w:cs="Times New Roman"/>
          <w:sz w:val="24"/>
          <w:szCs w:val="24"/>
        </w:rPr>
        <w:t>? Pri akej komunikácii sa s ním môžete stretnúť?</w:t>
      </w:r>
    </w:p>
    <w:p w:rsidR="00355EC1" w:rsidRPr="00290B01" w:rsidRDefault="00355EC1" w:rsidP="00355EC1">
      <w:pPr>
        <w:tabs>
          <w:tab w:val="left" w:pos="360"/>
        </w:tabs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</w:p>
    <w:p w:rsidR="00355EC1" w:rsidRPr="00290B01" w:rsidRDefault="00355EC1" w:rsidP="00355EC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</w:p>
    <w:p w:rsidR="00355EC1" w:rsidRPr="00290B01" w:rsidRDefault="00355EC1" w:rsidP="00355EC1">
      <w:pPr>
        <w:keepNext/>
        <w:tabs>
          <w:tab w:val="left" w:pos="567"/>
        </w:tabs>
        <w:spacing w:before="480" w:after="60" w:line="240" w:lineRule="auto"/>
        <w:ind w:left="426"/>
        <w:outlineLvl w:val="0"/>
        <w:rPr>
          <w:rFonts w:ascii="Arial" w:eastAsia="Times New Roman" w:hAnsi="Arial" w:cs="Arial"/>
          <w:b/>
          <w:bCs/>
          <w:i/>
          <w:iCs/>
          <w:kern w:val="32"/>
          <w:sz w:val="43"/>
          <w:szCs w:val="43"/>
          <w:lang w:eastAsia="sk-SK"/>
        </w:rPr>
      </w:pPr>
      <w:r w:rsidRPr="00290B01">
        <w:rPr>
          <w:rFonts w:ascii="Arial" w:eastAsia="Times New Roman" w:hAnsi="Arial" w:cs="Arial"/>
          <w:b/>
          <w:bCs/>
          <w:i/>
          <w:iCs/>
          <w:kern w:val="32"/>
          <w:sz w:val="36"/>
          <w:szCs w:val="36"/>
          <w:lang w:eastAsia="sk-SK"/>
        </w:rPr>
        <w:br w:type="page"/>
      </w: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color w:val="000000"/>
          <w:lang w:eastAsia="sk-SK"/>
        </w:rPr>
      </w:pPr>
      <w:r w:rsidRPr="00290B01">
        <w:rPr>
          <w:rFonts w:ascii="Arial" w:eastAsia="Times New Roman" w:hAnsi="Arial" w:cs="Arial"/>
          <w:b/>
          <w:color w:val="FF0000"/>
          <w:lang w:eastAsia="sk-SK"/>
        </w:rPr>
        <w:lastRenderedPageBreak/>
        <w:t>29.</w:t>
      </w:r>
      <w:r w:rsidRPr="00290B01">
        <w:rPr>
          <w:rFonts w:ascii="Arial" w:eastAsia="Times New Roman" w:hAnsi="Arial" w:cs="Arial"/>
          <w:b/>
          <w:color w:val="000000"/>
          <w:lang w:eastAsia="sk-SK"/>
        </w:rPr>
        <w:t>Úloha č.1: Cykly – porovnanie cyklov</w:t>
      </w:r>
    </w:p>
    <w:p w:rsidR="00355EC1" w:rsidRPr="00290B01" w:rsidRDefault="00355EC1" w:rsidP="00355EC1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rozdiely medzi príkazom cyklu s pevným počtom opakovaní a príkazom cyklu s podmienkou. Ako sa rozhodneme, ktorý z nich použiť?</w:t>
      </w:r>
    </w:p>
    <w:p w:rsidR="00355EC1" w:rsidRPr="00290B01" w:rsidRDefault="00355EC1" w:rsidP="00355EC1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 xml:space="preserve">Naprogramujte hru „Hádaj číslo“. Počítač zvolí náhodné celé číslo z intervalu 1..100 a priradí ho do premennej </w:t>
      </w:r>
      <w:r w:rsidRPr="00290B01">
        <w:rPr>
          <w:rFonts w:ascii="Times New Roman" w:eastAsia="Times New Roman" w:hAnsi="Times New Roman" w:cs="Times New Roman"/>
          <w:b/>
          <w:i/>
          <w:noProof/>
          <w:sz w:val="24"/>
          <w:szCs w:val="20"/>
        </w:rPr>
        <w:t>los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 xml:space="preserve">. Hráč vždy dookola v cykle zadáva číslo do premennej </w:t>
      </w:r>
      <w:r w:rsidRPr="00290B01">
        <w:rPr>
          <w:rFonts w:ascii="Times New Roman" w:eastAsia="Times New Roman" w:hAnsi="Times New Roman" w:cs="Times New Roman"/>
          <w:b/>
          <w:i/>
          <w:noProof/>
          <w:sz w:val="24"/>
          <w:szCs w:val="20"/>
        </w:rPr>
        <w:t>tip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 xml:space="preserve">, počítač mu vždy na obrazovke vypíše či uhádol a potom hráč zadáva znova. Hra končí uhádnutím čísla alebo zadaním čísla mimo intervalu 1..100. Doplňte program tak, že počítač vždy hráčovi poradí, či je hľadané číslo </w:t>
      </w:r>
      <w:r w:rsidRPr="00290B01">
        <w:rPr>
          <w:rFonts w:ascii="Times New Roman" w:eastAsia="Times New Roman" w:hAnsi="Times New Roman" w:cs="Times New Roman"/>
          <w:b/>
          <w:i/>
          <w:noProof/>
          <w:sz w:val="24"/>
          <w:szCs w:val="20"/>
        </w:rPr>
        <w:t>los</w:t>
      </w:r>
      <w:r w:rsidRPr="00290B01">
        <w:rPr>
          <w:rFonts w:ascii="Times New Roman" w:eastAsia="Times New Roman" w:hAnsi="Times New Roman" w:cs="Times New Roman"/>
          <w:noProof/>
          <w:sz w:val="24"/>
          <w:szCs w:val="20"/>
        </w:rPr>
        <w:t xml:space="preserve"> menšie alebo väčšie ako zadané </w:t>
      </w:r>
      <w:r w:rsidRPr="00290B01">
        <w:rPr>
          <w:rFonts w:ascii="Times New Roman" w:eastAsia="Times New Roman" w:hAnsi="Times New Roman" w:cs="Times New Roman"/>
          <w:b/>
          <w:i/>
          <w:noProof/>
          <w:sz w:val="24"/>
          <w:szCs w:val="20"/>
        </w:rPr>
        <w:t>tip</w:t>
      </w:r>
      <w:r w:rsidRPr="00290B01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355EC1" w:rsidRPr="00290B01" w:rsidRDefault="00355EC1" w:rsidP="00355EC1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0"/>
        </w:rPr>
        <w:t>Úloha č.2:</w:t>
      </w:r>
    </w:p>
    <w:p w:rsidR="00355EC1" w:rsidRPr="00290B01" w:rsidRDefault="00355EC1" w:rsidP="00355EC1">
      <w:pPr>
        <w:numPr>
          <w:ilvl w:val="0"/>
          <w:numId w:val="18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Vysvetliť význam a spôsob používania doménových mien. Popíšte jednotlivé časti tejto adresy :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www.fei.tuke.sk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 Preverte funkčnosť spojenia s uvedeným servrom pomocou príkazu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 xml:space="preserve">ping 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zistite jeho 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ip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adresu.</w:t>
      </w:r>
    </w:p>
    <w:p w:rsidR="00355EC1" w:rsidRPr="00290B01" w:rsidRDefault="00355EC1" w:rsidP="00355EC1">
      <w:pPr>
        <w:numPr>
          <w:ilvl w:val="0"/>
          <w:numId w:val="18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Vysvetlite dôvody na aktualizáciu operačného systému, výhody a nevýhody automatickej aktualizácie.</w:t>
      </w:r>
    </w:p>
    <w:p w:rsidR="00355EC1" w:rsidRPr="00290B01" w:rsidRDefault="00355EC1" w:rsidP="00355EC1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</w:rPr>
        <w:t>Úloha:</w:t>
      </w:r>
      <w:r w:rsidRPr="00290B01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290B01">
        <w:rPr>
          <w:rFonts w:ascii="Times New Roman" w:eastAsia="Times New Roman" w:hAnsi="Times New Roman" w:cs="Times New Roman"/>
          <w:sz w:val="24"/>
          <w:szCs w:val="24"/>
        </w:rPr>
        <w:t>Nastavte automatickú aktualizáciu operačného systému na každý pondelok o 3:00 hod.</w:t>
      </w:r>
    </w:p>
    <w:p w:rsidR="00355EC1" w:rsidRPr="00290B01" w:rsidRDefault="00355EC1" w:rsidP="00355E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43"/>
          <w:szCs w:val="43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Definujte pojem </w:t>
      </w: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počítačová kriminalita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popíšte jej formy. 30. Zadanie</w:t>
      </w: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bCs/>
          <w:color w:val="000000"/>
          <w:lang w:eastAsia="sk-SK"/>
        </w:rPr>
      </w:pPr>
      <w:r w:rsidRPr="00290B01">
        <w:rPr>
          <w:rFonts w:ascii="Arial" w:eastAsia="Times New Roman" w:hAnsi="Arial" w:cs="Arial"/>
          <w:b/>
          <w:bCs/>
          <w:color w:val="FF0000"/>
          <w:lang w:eastAsia="sk-SK"/>
        </w:rPr>
        <w:t>30.</w:t>
      </w:r>
      <w:r w:rsidRPr="00290B01">
        <w:rPr>
          <w:rFonts w:ascii="Arial" w:eastAsia="Times New Roman" w:hAnsi="Arial" w:cs="Arial"/>
          <w:b/>
          <w:bCs/>
          <w:color w:val="000000"/>
          <w:lang w:eastAsia="sk-SK"/>
        </w:rPr>
        <w:t xml:space="preserve"> Úloha č.1: Textový súbor – zápis údajov do nového súboru</w:t>
      </w:r>
    </w:p>
    <w:p w:rsidR="00355EC1" w:rsidRPr="00290B01" w:rsidRDefault="00355EC1" w:rsidP="00355EC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Vysvetlite postupnosť činností počítača a im odpovedajúce príkazy v jazyku C  pri zápise údajov do textového súboru.</w:t>
      </w:r>
    </w:p>
    <w:p w:rsidR="00355EC1" w:rsidRPr="00290B01" w:rsidRDefault="00355EC1" w:rsidP="00355EC1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Príklad</w:t>
      </w:r>
    </w:p>
    <w:p w:rsidR="00355EC1" w:rsidRPr="00290B01" w:rsidRDefault="00355EC1" w:rsidP="00355EC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Napíšte program, ktorý načíta text po znakoch z textového súboru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vstup.txt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všetky malé písmená prepíše na veľké. Vytvorte nový súbor </w:t>
      </w:r>
      <w:r w:rsidRPr="00290B01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vystup.txt</w:t>
      </w: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zapíšte do neho zmenený text s veľkými písmenami. Načítavanie údajov z textového súboru a zápis do nového súboru môže prebiehať naraz v tom istom cykle.</w:t>
      </w:r>
    </w:p>
    <w:p w:rsidR="00355EC1" w:rsidRPr="00290B01" w:rsidRDefault="00355EC1" w:rsidP="00355EC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Úloha č.2: </w:t>
      </w:r>
    </w:p>
    <w:p w:rsidR="00355EC1" w:rsidRPr="00290B01" w:rsidRDefault="00355EC1" w:rsidP="00355EC1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Nájdite na Internete 5 obrázkov o prírode a spracujte z nich krátke video s titulkami.</w:t>
      </w:r>
    </w:p>
    <w:p w:rsidR="00355EC1" w:rsidRPr="00290B01" w:rsidRDefault="00355EC1" w:rsidP="00355EC1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 xml:space="preserve"> Vysvetlite význam vybraných parametrov procesora – taktovacia frekvencia, veľkosť registrov, šírka zberníc, počet jadier, veľkosť vyrovnávacej pamäte.</w:t>
      </w:r>
    </w:p>
    <w:p w:rsidR="00355EC1" w:rsidRPr="00290B01" w:rsidRDefault="00355EC1" w:rsidP="00355EC1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Čo je ergonómia? Popíšte orgány, ktoré pri práci s počítačom trpia najviac a navrhnite vhodnú starostlivosť o ne.</w:t>
      </w:r>
    </w:p>
    <w:p w:rsidR="00355EC1" w:rsidRPr="00290B01" w:rsidRDefault="00355EC1" w:rsidP="00355EC1">
      <w:pPr>
        <w:spacing w:before="48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</w:pPr>
      <w:r w:rsidRPr="00290B01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 xml:space="preserve">Konkrétne pomôcky: </w:t>
      </w:r>
    </w:p>
    <w:p w:rsidR="00355EC1" w:rsidRPr="00290B01" w:rsidRDefault="00355EC1" w:rsidP="00355E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iCs/>
          <w:sz w:val="24"/>
          <w:szCs w:val="24"/>
        </w:rPr>
        <w:t>textový súbor</w:t>
      </w:r>
      <w:r w:rsidRPr="00290B0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vstup.txt</w:t>
      </w:r>
    </w:p>
    <w:p w:rsidR="00355EC1" w:rsidRPr="00290B01" w:rsidRDefault="00355EC1" w:rsidP="00355E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:rsidR="00355EC1" w:rsidRPr="00290B01" w:rsidRDefault="00355EC1" w:rsidP="00355E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:rsidR="00355EC1" w:rsidRPr="00290B01" w:rsidRDefault="00355EC1" w:rsidP="00355E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B01">
        <w:rPr>
          <w:rFonts w:ascii="Times New Roman" w:eastAsia="Times New Roman" w:hAnsi="Times New Roman" w:cs="Times New Roman"/>
          <w:sz w:val="24"/>
          <w:szCs w:val="24"/>
        </w:rPr>
        <w:t>softvérové vybavenie PC:</w:t>
      </w:r>
    </w:p>
    <w:p w:rsidR="00355EC1" w:rsidRPr="00290B01" w:rsidRDefault="00355EC1" w:rsidP="00355EC1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programové prostredie, kompilátor jazyka C  DEVC++</w:t>
      </w:r>
    </w:p>
    <w:p w:rsidR="00355EC1" w:rsidRPr="00290B01" w:rsidRDefault="00355EC1" w:rsidP="00355EC1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kancelársky balík (Microsoft Office 2010 Sk alebo novšia verzia),</w:t>
      </w:r>
    </w:p>
    <w:p w:rsidR="00355EC1" w:rsidRPr="00290B01" w:rsidRDefault="00355EC1" w:rsidP="00355EC1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antivírusový program (NOD32),</w:t>
      </w:r>
    </w:p>
    <w:p w:rsidR="00355EC1" w:rsidRPr="00290B01" w:rsidRDefault="00355EC1" w:rsidP="00355EC1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editor - prehliadač obrázkov (IrfanView, resp. ZonerView),</w:t>
      </w:r>
    </w:p>
    <w:p w:rsidR="00355EC1" w:rsidRPr="00290B01" w:rsidRDefault="00355EC1" w:rsidP="00355EC1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editor zvukovej informácie AUDACITY</w:t>
      </w:r>
    </w:p>
    <w:p w:rsidR="00355EC1" w:rsidRPr="00290B01" w:rsidRDefault="00355EC1" w:rsidP="00355EC1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editor úpravy grafickej informácie ZonerCallisto, Sketchup, MovieMaker</w:t>
      </w:r>
    </w:p>
    <w:p w:rsidR="00355EC1" w:rsidRPr="00290B01" w:rsidRDefault="00355EC1" w:rsidP="00355EC1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B01">
        <w:rPr>
          <w:rFonts w:ascii="Times New Roman" w:eastAsia="Times New Roman" w:hAnsi="Times New Roman" w:cs="Times New Roman"/>
          <w:sz w:val="24"/>
          <w:szCs w:val="24"/>
          <w:lang w:eastAsia="sk-SK"/>
        </w:rPr>
        <w:t>komunikačný program (Skype, ICQ)</w:t>
      </w:r>
    </w:p>
    <w:p w:rsidR="006B5650" w:rsidRDefault="006B5650"/>
    <w:sectPr w:rsidR="006B5650" w:rsidSect="00355EC1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07C1"/>
    <w:multiLevelType w:val="hybridMultilevel"/>
    <w:tmpl w:val="48CA0284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52BC"/>
    <w:multiLevelType w:val="hybridMultilevel"/>
    <w:tmpl w:val="76AC0D20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F27625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649B"/>
    <w:multiLevelType w:val="hybridMultilevel"/>
    <w:tmpl w:val="988A4F76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331DD"/>
    <w:multiLevelType w:val="hybridMultilevel"/>
    <w:tmpl w:val="3D600406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F6847"/>
    <w:multiLevelType w:val="hybridMultilevel"/>
    <w:tmpl w:val="2536CFEE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9D5"/>
    <w:multiLevelType w:val="hybridMultilevel"/>
    <w:tmpl w:val="150CDB08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A0E65"/>
    <w:multiLevelType w:val="hybridMultilevel"/>
    <w:tmpl w:val="E0B4DF10"/>
    <w:lvl w:ilvl="0" w:tplc="7FF6A224">
      <w:start w:val="1"/>
      <w:numFmt w:val="lowerLetter"/>
      <w:lvlText w:val="%1)"/>
      <w:lvlJc w:val="left"/>
      <w:pPr>
        <w:ind w:left="772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92" w:hanging="360"/>
      </w:pPr>
    </w:lvl>
    <w:lvl w:ilvl="2" w:tplc="041B001B" w:tentative="1">
      <w:start w:val="1"/>
      <w:numFmt w:val="lowerRoman"/>
      <w:lvlText w:val="%3."/>
      <w:lvlJc w:val="right"/>
      <w:pPr>
        <w:ind w:left="2212" w:hanging="180"/>
      </w:pPr>
    </w:lvl>
    <w:lvl w:ilvl="3" w:tplc="041B000F" w:tentative="1">
      <w:start w:val="1"/>
      <w:numFmt w:val="decimal"/>
      <w:lvlText w:val="%4."/>
      <w:lvlJc w:val="left"/>
      <w:pPr>
        <w:ind w:left="2932" w:hanging="360"/>
      </w:pPr>
    </w:lvl>
    <w:lvl w:ilvl="4" w:tplc="041B0019" w:tentative="1">
      <w:start w:val="1"/>
      <w:numFmt w:val="lowerLetter"/>
      <w:lvlText w:val="%5."/>
      <w:lvlJc w:val="left"/>
      <w:pPr>
        <w:ind w:left="3652" w:hanging="360"/>
      </w:pPr>
    </w:lvl>
    <w:lvl w:ilvl="5" w:tplc="041B001B" w:tentative="1">
      <w:start w:val="1"/>
      <w:numFmt w:val="lowerRoman"/>
      <w:lvlText w:val="%6."/>
      <w:lvlJc w:val="right"/>
      <w:pPr>
        <w:ind w:left="4372" w:hanging="180"/>
      </w:pPr>
    </w:lvl>
    <w:lvl w:ilvl="6" w:tplc="041B000F" w:tentative="1">
      <w:start w:val="1"/>
      <w:numFmt w:val="decimal"/>
      <w:lvlText w:val="%7."/>
      <w:lvlJc w:val="left"/>
      <w:pPr>
        <w:ind w:left="5092" w:hanging="360"/>
      </w:pPr>
    </w:lvl>
    <w:lvl w:ilvl="7" w:tplc="041B0019" w:tentative="1">
      <w:start w:val="1"/>
      <w:numFmt w:val="lowerLetter"/>
      <w:lvlText w:val="%8."/>
      <w:lvlJc w:val="left"/>
      <w:pPr>
        <w:ind w:left="5812" w:hanging="360"/>
      </w:pPr>
    </w:lvl>
    <w:lvl w:ilvl="8" w:tplc="041B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7" w15:restartNumberingAfterBreak="0">
    <w:nsid w:val="2C7256A7"/>
    <w:multiLevelType w:val="hybridMultilevel"/>
    <w:tmpl w:val="2216FA5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CF4B4C"/>
    <w:multiLevelType w:val="hybridMultilevel"/>
    <w:tmpl w:val="96DE4B8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1911E9"/>
    <w:multiLevelType w:val="hybridMultilevel"/>
    <w:tmpl w:val="82A46C24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C1136"/>
    <w:multiLevelType w:val="hybridMultilevel"/>
    <w:tmpl w:val="F31889B2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639A3"/>
    <w:multiLevelType w:val="hybridMultilevel"/>
    <w:tmpl w:val="2536CFEE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82B57"/>
    <w:multiLevelType w:val="hybridMultilevel"/>
    <w:tmpl w:val="DB9CA1EE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82F6A"/>
    <w:multiLevelType w:val="hybridMultilevel"/>
    <w:tmpl w:val="4D7022C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751823"/>
    <w:multiLevelType w:val="hybridMultilevel"/>
    <w:tmpl w:val="58809BFA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A67FD"/>
    <w:multiLevelType w:val="hybridMultilevel"/>
    <w:tmpl w:val="2E3E8E6E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93B8C"/>
    <w:multiLevelType w:val="hybridMultilevel"/>
    <w:tmpl w:val="62781720"/>
    <w:lvl w:ilvl="0" w:tplc="041B0003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tabs>
          <w:tab w:val="num" w:pos="2704"/>
        </w:tabs>
        <w:ind w:left="2704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424"/>
        </w:tabs>
        <w:ind w:left="34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4144"/>
        </w:tabs>
        <w:ind w:left="41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864"/>
        </w:tabs>
        <w:ind w:left="48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584"/>
        </w:tabs>
        <w:ind w:left="55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304"/>
        </w:tabs>
        <w:ind w:left="63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7024"/>
        </w:tabs>
        <w:ind w:left="70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744"/>
        </w:tabs>
        <w:ind w:left="7744" w:hanging="360"/>
      </w:pPr>
      <w:rPr>
        <w:rFonts w:ascii="Wingdings" w:hAnsi="Wingdings" w:hint="default"/>
      </w:rPr>
    </w:lvl>
  </w:abstractNum>
  <w:abstractNum w:abstractNumId="17" w15:restartNumberingAfterBreak="0">
    <w:nsid w:val="64805D57"/>
    <w:multiLevelType w:val="hybridMultilevel"/>
    <w:tmpl w:val="1A4C5402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87C6B"/>
    <w:multiLevelType w:val="hybridMultilevel"/>
    <w:tmpl w:val="B65A1F2A"/>
    <w:lvl w:ilvl="0" w:tplc="7FF6A224">
      <w:start w:val="1"/>
      <w:numFmt w:val="lowerLetter"/>
      <w:lvlText w:val="%1)"/>
      <w:lvlJc w:val="left"/>
      <w:pPr>
        <w:ind w:left="644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A5597"/>
    <w:multiLevelType w:val="hybridMultilevel"/>
    <w:tmpl w:val="AC0CD1FA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D207B"/>
    <w:multiLevelType w:val="hybridMultilevel"/>
    <w:tmpl w:val="9DEC1438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E0BF3"/>
    <w:multiLevelType w:val="hybridMultilevel"/>
    <w:tmpl w:val="38CC354C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61A65"/>
    <w:multiLevelType w:val="hybridMultilevel"/>
    <w:tmpl w:val="E58EFA8C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F27625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0C9626">
      <w:start w:val="24"/>
      <w:numFmt w:val="decimal"/>
      <w:lvlText w:val="%3."/>
      <w:lvlJc w:val="left"/>
      <w:pPr>
        <w:ind w:left="2475" w:hanging="495"/>
      </w:pPr>
      <w:rPr>
        <w:rFonts w:hint="default"/>
        <w:sz w:val="36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68CE"/>
    <w:multiLevelType w:val="hybridMultilevel"/>
    <w:tmpl w:val="DA5E0784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18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9"/>
  </w:num>
  <w:num w:numId="10">
    <w:abstractNumId w:val="21"/>
  </w:num>
  <w:num w:numId="11">
    <w:abstractNumId w:val="6"/>
  </w:num>
  <w:num w:numId="12">
    <w:abstractNumId w:val="10"/>
  </w:num>
  <w:num w:numId="13">
    <w:abstractNumId w:val="11"/>
  </w:num>
  <w:num w:numId="14">
    <w:abstractNumId w:val="4"/>
  </w:num>
  <w:num w:numId="15">
    <w:abstractNumId w:val="23"/>
  </w:num>
  <w:num w:numId="16">
    <w:abstractNumId w:val="15"/>
  </w:num>
  <w:num w:numId="17">
    <w:abstractNumId w:val="2"/>
  </w:num>
  <w:num w:numId="18">
    <w:abstractNumId w:val="20"/>
  </w:num>
  <w:num w:numId="19">
    <w:abstractNumId w:val="12"/>
  </w:num>
  <w:num w:numId="20">
    <w:abstractNumId w:val="8"/>
  </w:num>
  <w:num w:numId="21">
    <w:abstractNumId w:val="7"/>
  </w:num>
  <w:num w:numId="22">
    <w:abstractNumId w:val="19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D4"/>
    <w:rsid w:val="001435D4"/>
    <w:rsid w:val="00355EC1"/>
    <w:rsid w:val="00414BC2"/>
    <w:rsid w:val="006B5650"/>
    <w:rsid w:val="00D5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10399-9A64-43C9-AABC-79C60FDB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55E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355EC1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35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SINF1\Desktop\MATURITA2015-201-PRILOHY\14-30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14-30</Template>
  <TotalTime>1</TotalTime>
  <Pages>10</Pages>
  <Words>3037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Anton Pisko</cp:lastModifiedBy>
  <cp:revision>2</cp:revision>
  <dcterms:created xsi:type="dcterms:W3CDTF">2016-05-14T15:31:00Z</dcterms:created>
  <dcterms:modified xsi:type="dcterms:W3CDTF">2016-05-14T15:31:00Z</dcterms:modified>
</cp:coreProperties>
</file>