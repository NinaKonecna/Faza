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17" w:rsidRPr="00906C61" w:rsidRDefault="00421517" w:rsidP="00906C61">
      <w:pPr>
        <w:jc w:val="center"/>
        <w:rPr>
          <w:rFonts w:ascii="Times New Roman" w:hAnsi="Times New Roman"/>
          <w:b/>
          <w:sz w:val="28"/>
          <w:szCs w:val="28"/>
          <w:u w:val="dash"/>
        </w:rPr>
      </w:pPr>
      <w:r w:rsidRPr="00906C61">
        <w:rPr>
          <w:rFonts w:ascii="Times New Roman" w:hAnsi="Times New Roman"/>
          <w:b/>
          <w:sz w:val="28"/>
          <w:szCs w:val="28"/>
          <w:u w:val="dash"/>
        </w:rPr>
        <w:t>Pracovný list – UPEVŇOVANIE VEDOMOSTÍ</w:t>
      </w:r>
    </w:p>
    <w:p w:rsidR="00421517" w:rsidRDefault="00421517" w:rsidP="00B6345E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B6345E">
        <w:rPr>
          <w:rFonts w:ascii="Times New Roman" w:hAnsi="Times New Roman"/>
          <w:b/>
          <w:i/>
          <w:sz w:val="24"/>
          <w:szCs w:val="24"/>
        </w:rPr>
        <w:t>Doplň chýbajúce údaje:</w:t>
      </w:r>
    </w:p>
    <w:p w:rsidR="00421517" w:rsidRPr="00B6345E" w:rsidRDefault="00421517" w:rsidP="00D9154F">
      <w:pPr>
        <w:pStyle w:val="ListParagraph"/>
        <w:rPr>
          <w:rFonts w:ascii="Times New Roman" w:hAnsi="Times New Roman"/>
          <w:b/>
          <w:i/>
          <w:sz w:val="24"/>
          <w:szCs w:val="24"/>
        </w:rPr>
      </w:pPr>
    </w:p>
    <w:p w:rsidR="00421517" w:rsidRDefault="00421517" w:rsidP="00B6345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Zem obieha okolo Slnka po dráhe, ktorá sa nazýva ___________. Pričom zdanlivá dráha Slnka po oblohe je ____________.  Čas obehu Zeme okolo Slnka sa nazýva _______________ a trvá _________________________. Sklon zemskej osi je _______.</w:t>
      </w:r>
    </w:p>
    <w:p w:rsidR="00421517" w:rsidRDefault="00421517" w:rsidP="00B6345E">
      <w:pPr>
        <w:pStyle w:val="ListParagraph"/>
        <w:rPr>
          <w:rFonts w:ascii="Times New Roman" w:hAnsi="Times New Roman"/>
          <w:sz w:val="24"/>
          <w:szCs w:val="24"/>
        </w:rPr>
      </w:pPr>
    </w:p>
    <w:p w:rsidR="00421517" w:rsidRPr="006C2885" w:rsidRDefault="00421517" w:rsidP="00D9154F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6C2885">
        <w:rPr>
          <w:rFonts w:ascii="Times New Roman" w:hAnsi="Times New Roman"/>
          <w:b/>
          <w:i/>
          <w:sz w:val="24"/>
          <w:szCs w:val="24"/>
        </w:rPr>
        <w:t>Nakresli schému obehu Zeme okolo Slnka, vyznač polohu zeme v jarnej, jesennej rovnodennosti ako aj v letnom a zimnom slnovrate.</w:t>
      </w: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Pr="00600F99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Pr="00F22907" w:rsidRDefault="00421517" w:rsidP="00600F99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4F4BEA">
        <w:rPr>
          <w:rFonts w:ascii="Times New Roman" w:hAnsi="Times New Roman"/>
          <w:b/>
          <w:i/>
          <w:sz w:val="24"/>
          <w:szCs w:val="24"/>
        </w:rPr>
        <w:t>Vytvor správne dvojice</w:t>
      </w:r>
      <w:r>
        <w:rPr>
          <w:rFonts w:ascii="Times New Roman" w:hAnsi="Times New Roman"/>
          <w:sz w:val="24"/>
          <w:szCs w:val="24"/>
        </w:rPr>
        <w:t>:</w:t>
      </w:r>
    </w:p>
    <w:p w:rsidR="00421517" w:rsidRDefault="00421517" w:rsidP="00F2290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A: zima na severnej pologuli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1: slnko svieti kolmo na obratník Raka</w:t>
      </w:r>
    </w:p>
    <w:p w:rsidR="00421517" w:rsidRDefault="00421517" w:rsidP="00F2290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B: zima na južnej pologuli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2: kratšia a teplejšia</w:t>
      </w:r>
    </w:p>
    <w:p w:rsidR="00421517" w:rsidRPr="00BB1995" w:rsidRDefault="00421517" w:rsidP="00BB199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C: Letný slnovrat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3: slnko svieti kolmo na obratník kozorožca</w:t>
      </w:r>
    </w:p>
    <w:p w:rsidR="00421517" w:rsidRDefault="00421517" w:rsidP="00F2290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 Zimný slnovrat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4: dlhšia a chladnejšia</w:t>
      </w:r>
    </w:p>
    <w:p w:rsidR="00421517" w:rsidRDefault="00421517" w:rsidP="00F22907">
      <w:pPr>
        <w:pStyle w:val="ListParagraph"/>
        <w:rPr>
          <w:rFonts w:ascii="Times New Roman" w:hAnsi="Times New Roman"/>
          <w:sz w:val="24"/>
          <w:szCs w:val="24"/>
        </w:rPr>
      </w:pPr>
    </w:p>
    <w:p w:rsidR="00421517" w:rsidRPr="00BB1995" w:rsidRDefault="00421517" w:rsidP="00600F99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BB1995">
        <w:rPr>
          <w:rFonts w:ascii="Times New Roman" w:hAnsi="Times New Roman"/>
          <w:b/>
          <w:i/>
          <w:sz w:val="24"/>
          <w:szCs w:val="24"/>
        </w:rPr>
        <w:t>Zdôvodni:</w:t>
      </w:r>
    </w:p>
    <w:p w:rsidR="00421517" w:rsidRDefault="00421517" w:rsidP="00BB199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Prečo je LETO na severnej pologuli dlhšie a chladnejšie ???</w:t>
      </w:r>
    </w:p>
    <w:p w:rsidR="00421517" w:rsidRDefault="00421517" w:rsidP="00BB199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Prečo je LETO na južnej pologuli kratšie a teplejšie ???</w:t>
      </w:r>
    </w:p>
    <w:p w:rsidR="00421517" w:rsidRDefault="00421517" w:rsidP="002B5D76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421517" w:rsidRPr="00F72ABD" w:rsidRDefault="00421517" w:rsidP="00BB1995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F72ABD">
        <w:rPr>
          <w:rFonts w:ascii="Times New Roman" w:hAnsi="Times New Roman"/>
          <w:b/>
          <w:i/>
          <w:sz w:val="24"/>
          <w:szCs w:val="24"/>
        </w:rPr>
        <w:t>Čo je to polárny deň ???</w:t>
      </w:r>
    </w:p>
    <w:p w:rsidR="00421517" w:rsidRDefault="00421517" w:rsidP="0064310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</w:t>
      </w:r>
    </w:p>
    <w:p w:rsidR="00421517" w:rsidRDefault="00421517" w:rsidP="00643102">
      <w:pPr>
        <w:pStyle w:val="ListParagraph"/>
        <w:rPr>
          <w:rFonts w:ascii="Times New Roman" w:hAnsi="Times New Roman"/>
          <w:sz w:val="24"/>
          <w:szCs w:val="24"/>
        </w:rPr>
      </w:pPr>
    </w:p>
    <w:p w:rsidR="00421517" w:rsidRDefault="00421517" w:rsidP="0064310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43102">
        <w:rPr>
          <w:rFonts w:ascii="Times New Roman" w:hAnsi="Times New Roman"/>
          <w:b/>
          <w:i/>
          <w:sz w:val="24"/>
          <w:szCs w:val="24"/>
        </w:rPr>
        <w:t xml:space="preserve">Správnu odpoveď </w:t>
      </w:r>
      <w:r w:rsidRPr="00643102">
        <w:rPr>
          <w:rFonts w:ascii="Times New Roman" w:hAnsi="Times New Roman"/>
          <w:b/>
          <w:i/>
          <w:sz w:val="24"/>
          <w:szCs w:val="24"/>
          <w:u w:val="single"/>
        </w:rPr>
        <w:t>podčiarkni</w:t>
      </w:r>
      <w:r w:rsidRPr="00643102">
        <w:rPr>
          <w:rFonts w:ascii="Times New Roman" w:hAnsi="Times New Roman"/>
          <w:sz w:val="24"/>
          <w:szCs w:val="24"/>
          <w:u w:val="single"/>
        </w:rPr>
        <w:t>:</w:t>
      </w:r>
    </w:p>
    <w:p w:rsidR="00421517" w:rsidRPr="00643102" w:rsidRDefault="00421517" w:rsidP="0064310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Polárny deň na póloch trvá približne </w:t>
      </w:r>
      <w:r w:rsidRPr="00643102">
        <w:rPr>
          <w:rFonts w:ascii="Times New Roman" w:hAnsi="Times New Roman"/>
          <w:i/>
          <w:sz w:val="24"/>
          <w:szCs w:val="24"/>
        </w:rPr>
        <w:t>1 deň / pol roka.</w:t>
      </w:r>
    </w:p>
    <w:p w:rsidR="00421517" w:rsidRPr="00643102" w:rsidRDefault="00421517" w:rsidP="00122215">
      <w:pPr>
        <w:pStyle w:val="ListParagraph"/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b.)Polárny deň na polárnej kružnici trvá približne </w:t>
      </w:r>
      <w:r w:rsidRPr="00643102">
        <w:rPr>
          <w:rFonts w:ascii="Times New Roman" w:hAnsi="Times New Roman"/>
          <w:i/>
          <w:sz w:val="24"/>
          <w:szCs w:val="24"/>
        </w:rPr>
        <w:t>1 deň / pol roka.</w:t>
      </w:r>
    </w:p>
    <w:p w:rsidR="00421517" w:rsidRPr="008E28B1" w:rsidRDefault="00421517" w:rsidP="00122215">
      <w:pPr>
        <w:pStyle w:val="ListParagraph"/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c.)Polárny deň na južnom póle trvá </w:t>
      </w:r>
      <w:r w:rsidRPr="009B2AA3">
        <w:rPr>
          <w:rFonts w:ascii="Times New Roman" w:hAnsi="Times New Roman"/>
          <w:i/>
          <w:sz w:val="24"/>
          <w:szCs w:val="24"/>
        </w:rPr>
        <w:t>od 23.9. do 21.3 / od 21.3. do 23.9.</w:t>
      </w:r>
    </w:p>
    <w:p w:rsidR="00421517" w:rsidRDefault="00421517" w:rsidP="00122215">
      <w:pPr>
        <w:pStyle w:val="ListParagraph"/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d.)Afélium je </w:t>
      </w:r>
      <w:r w:rsidRPr="00F91FB6">
        <w:rPr>
          <w:rFonts w:ascii="Times New Roman" w:hAnsi="Times New Roman"/>
          <w:i/>
          <w:sz w:val="24"/>
          <w:szCs w:val="24"/>
        </w:rPr>
        <w:t>odslnie / príslnie</w:t>
      </w:r>
      <w:r>
        <w:rPr>
          <w:rFonts w:ascii="Times New Roman" w:hAnsi="Times New Roman"/>
          <w:sz w:val="24"/>
          <w:szCs w:val="24"/>
        </w:rPr>
        <w:t xml:space="preserve"> teda </w:t>
      </w:r>
      <w:r w:rsidRPr="00F91FB6">
        <w:rPr>
          <w:rFonts w:ascii="Times New Roman" w:hAnsi="Times New Roman"/>
          <w:i/>
          <w:sz w:val="24"/>
          <w:szCs w:val="24"/>
        </w:rPr>
        <w:t>najvzdialenejšia / najbližšia</w:t>
      </w:r>
      <w:r>
        <w:rPr>
          <w:rFonts w:ascii="Times New Roman" w:hAnsi="Times New Roman"/>
          <w:sz w:val="24"/>
          <w:szCs w:val="24"/>
        </w:rPr>
        <w:t xml:space="preserve"> poloha Zeme k Slnku.</w:t>
      </w:r>
    </w:p>
    <w:p w:rsidR="00421517" w:rsidRDefault="00421517" w:rsidP="00716B6D">
      <w:pPr>
        <w:pStyle w:val="ListParagraph"/>
        <w:tabs>
          <w:tab w:val="left" w:pos="6495"/>
        </w:tabs>
        <w:ind w:left="1080"/>
        <w:rPr>
          <w:rFonts w:ascii="Times New Roman" w:hAnsi="Times New Roman"/>
          <w:sz w:val="24"/>
          <w:szCs w:val="24"/>
        </w:rPr>
      </w:pPr>
    </w:p>
    <w:p w:rsidR="00421517" w:rsidRPr="002A35CA" w:rsidRDefault="00421517" w:rsidP="00122215">
      <w:pPr>
        <w:pStyle w:val="ListParagraph"/>
        <w:tabs>
          <w:tab w:val="left" w:pos="6495"/>
        </w:tabs>
        <w:ind w:left="360"/>
        <w:rPr>
          <w:rFonts w:ascii="Times New Roman" w:hAnsi="Times New Roman"/>
          <w:b/>
          <w:i/>
          <w:sz w:val="24"/>
          <w:szCs w:val="24"/>
        </w:rPr>
      </w:pPr>
      <w:r w:rsidRPr="002A35CA">
        <w:rPr>
          <w:rFonts w:ascii="Times New Roman" w:hAnsi="Times New Roman"/>
          <w:b/>
          <w:i/>
          <w:sz w:val="24"/>
          <w:szCs w:val="24"/>
        </w:rPr>
        <w:t>Kde na našej Zemi dopadá:</w:t>
      </w:r>
    </w:p>
    <w:p w:rsidR="00421517" w:rsidRDefault="00421517" w:rsidP="00122215">
      <w:pPr>
        <w:pStyle w:val="ListParagraph"/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a.)Najviac slnečných lúčov.</w:t>
      </w:r>
    </w:p>
    <w:p w:rsidR="00421517" w:rsidRPr="00716B6D" w:rsidRDefault="00421517" w:rsidP="00122215">
      <w:pPr>
        <w:pStyle w:val="ListParagraph"/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b.)Najmenej slnečných lúčov.</w:t>
      </w:r>
    </w:p>
    <w:p w:rsidR="00421517" w:rsidRPr="00716A53" w:rsidRDefault="00421517">
      <w:pPr>
        <w:rPr>
          <w:rFonts w:ascii="Times New Roman" w:hAnsi="Times New Roman"/>
          <w:sz w:val="24"/>
          <w:szCs w:val="24"/>
        </w:rPr>
      </w:pPr>
    </w:p>
    <w:sectPr w:rsidR="00421517" w:rsidRPr="00716A53" w:rsidSect="00906C61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7185C"/>
    <w:multiLevelType w:val="hybridMultilevel"/>
    <w:tmpl w:val="26A875F0"/>
    <w:lvl w:ilvl="0" w:tplc="7FB6C6EE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96B260F"/>
    <w:multiLevelType w:val="hybridMultilevel"/>
    <w:tmpl w:val="160E98D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33C1295"/>
    <w:multiLevelType w:val="hybridMultilevel"/>
    <w:tmpl w:val="44E8FA6E"/>
    <w:lvl w:ilvl="0" w:tplc="A964D0A0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7A7A7B0D"/>
    <w:multiLevelType w:val="hybridMultilevel"/>
    <w:tmpl w:val="1904F4A4"/>
    <w:lvl w:ilvl="0" w:tplc="5A1A04A8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A53"/>
    <w:rsid w:val="00122215"/>
    <w:rsid w:val="002A35CA"/>
    <w:rsid w:val="002B5D76"/>
    <w:rsid w:val="002C175B"/>
    <w:rsid w:val="003A68BA"/>
    <w:rsid w:val="003B03F2"/>
    <w:rsid w:val="00421517"/>
    <w:rsid w:val="00425040"/>
    <w:rsid w:val="004F4BEA"/>
    <w:rsid w:val="005C2BC5"/>
    <w:rsid w:val="00600F99"/>
    <w:rsid w:val="00643102"/>
    <w:rsid w:val="006A5754"/>
    <w:rsid w:val="006C108A"/>
    <w:rsid w:val="006C2885"/>
    <w:rsid w:val="00716079"/>
    <w:rsid w:val="00716A53"/>
    <w:rsid w:val="00716B6D"/>
    <w:rsid w:val="008E28B1"/>
    <w:rsid w:val="00906C61"/>
    <w:rsid w:val="009B2AA3"/>
    <w:rsid w:val="00B6345E"/>
    <w:rsid w:val="00BB1995"/>
    <w:rsid w:val="00C21200"/>
    <w:rsid w:val="00D9154F"/>
    <w:rsid w:val="00F22907"/>
    <w:rsid w:val="00F72ABD"/>
    <w:rsid w:val="00F9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34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</TotalTime>
  <Pages>1</Pages>
  <Words>192</Words>
  <Characters>1096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Jano S.</cp:lastModifiedBy>
  <cp:revision>22</cp:revision>
  <cp:lastPrinted>2001-12-31T23:23:00Z</cp:lastPrinted>
  <dcterms:created xsi:type="dcterms:W3CDTF">2014-08-20T07:45:00Z</dcterms:created>
  <dcterms:modified xsi:type="dcterms:W3CDTF">2001-12-31T23:23:00Z</dcterms:modified>
</cp:coreProperties>
</file>