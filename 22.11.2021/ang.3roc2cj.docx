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A4" w:rsidRDefault="00CC1AA4" w:rsidP="0015700B">
      <w:pPr>
        <w:rPr>
          <w:lang w:val="sk-SK"/>
        </w:rPr>
      </w:pPr>
    </w:p>
    <w:p w:rsidR="00CC1AA4" w:rsidRDefault="00CC1AA4" w:rsidP="002F1AB6">
      <w:pPr>
        <w:jc w:val="center"/>
        <w:rPr>
          <w:b/>
          <w:bCs/>
          <w:lang w:val="sk-SK"/>
        </w:rPr>
      </w:pPr>
      <w:r w:rsidRPr="00FA4CA5">
        <w:rPr>
          <w:b/>
          <w:bCs/>
          <w:lang w:val="sk-SK"/>
        </w:rPr>
        <w:t>U</w:t>
      </w:r>
      <w:r>
        <w:rPr>
          <w:b/>
          <w:bCs/>
          <w:lang w:val="sk-SK"/>
        </w:rPr>
        <w:t>ČEBNÉ OSNOVY</w:t>
      </w:r>
      <w:r w:rsidRPr="00FA4CA5">
        <w:rPr>
          <w:b/>
          <w:bCs/>
          <w:lang w:val="sk-SK"/>
        </w:rPr>
        <w:t xml:space="preserve"> </w:t>
      </w:r>
    </w:p>
    <w:p w:rsidR="00CC1AA4" w:rsidRPr="002F1AB6" w:rsidRDefault="00CC1AA4" w:rsidP="002F1AB6">
      <w:pPr>
        <w:rPr>
          <w:b/>
          <w:bCs/>
          <w:lang w:val="sk-SK"/>
        </w:rPr>
      </w:pPr>
      <w:r w:rsidRPr="002F1AB6">
        <w:rPr>
          <w:b/>
          <w:bCs/>
          <w:lang w:val="sk-SK"/>
        </w:rPr>
        <w:t>3. ročník</w:t>
      </w:r>
      <w:r>
        <w:rPr>
          <w:b/>
          <w:bCs/>
          <w:lang w:val="sk-SK"/>
        </w:rPr>
        <w:t xml:space="preserve"> – 2.CJ</w:t>
      </w:r>
    </w:p>
    <w:tbl>
      <w:tblPr>
        <w:tblW w:w="89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6"/>
        <w:gridCol w:w="1046"/>
        <w:gridCol w:w="1047"/>
        <w:gridCol w:w="1046"/>
        <w:gridCol w:w="1047"/>
      </w:tblGrid>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w:hAnsi="ArialMT" w:cs="ArialMT"/>
                <w:b/>
                <w:bCs/>
                <w:lang w:val="sk-SK"/>
              </w:rPr>
              <w:t>Názov predmetu</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w:hAnsi="ArialMT" w:cs="ArialMT"/>
                <w:b/>
                <w:bCs/>
                <w:lang w:val="sk-SK"/>
              </w:rPr>
              <w:t>ANGLICKÝ JAZYK</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CE" w:hAnsi="ArialMT CE" w:cs="ArialMT CE"/>
                <w:b/>
                <w:bCs/>
                <w:lang w:val="sk-SK"/>
              </w:rPr>
              <w:t>Časový rozsah výučby</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p>
        </w:tc>
      </w:tr>
      <w:tr w:rsidR="00CC1AA4" w:rsidRPr="00C609F5">
        <w:trPr>
          <w:trHeight w:val="327"/>
        </w:trPr>
        <w:tc>
          <w:tcPr>
            <w:tcW w:w="433" w:type="dxa"/>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p>
        </w:tc>
        <w:tc>
          <w:tcPr>
            <w:tcW w:w="3275" w:type="dxa"/>
            <w:shd w:val="clear" w:color="auto" w:fill="CCFFFF"/>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CE" w:hAnsi="ArialMT CE" w:cs="ArialMT CE"/>
                <w:lang w:val="sk-SK"/>
              </w:rPr>
              <w:t>Ročník</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1.</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2.</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3.</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4.</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Spolu</w:t>
            </w:r>
          </w:p>
        </w:tc>
      </w:tr>
      <w:tr w:rsidR="00CC1AA4" w:rsidRPr="00C609F5">
        <w:trPr>
          <w:trHeight w:val="327"/>
        </w:trPr>
        <w:tc>
          <w:tcPr>
            <w:tcW w:w="433" w:type="dxa"/>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p>
        </w:tc>
        <w:tc>
          <w:tcPr>
            <w:tcW w:w="3275" w:type="dxa"/>
            <w:shd w:val="clear" w:color="auto" w:fill="CCFFFF"/>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Štátny vzdelávací program</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4</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2</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Pr>
                <w:rFonts w:ascii="ArialMT" w:hAnsi="ArialMT" w:cs="ArialMT"/>
                <w:lang w:val="sk-SK"/>
              </w:rPr>
              <w:t>2</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r>
      <w:tr w:rsidR="00CC1AA4" w:rsidRPr="00C609F5">
        <w:trPr>
          <w:trHeight w:val="327"/>
        </w:trPr>
        <w:tc>
          <w:tcPr>
            <w:tcW w:w="433" w:type="dxa"/>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p>
        </w:tc>
        <w:tc>
          <w:tcPr>
            <w:tcW w:w="3275" w:type="dxa"/>
            <w:shd w:val="clear" w:color="auto" w:fill="CCFFFF"/>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Školský vzdelávací program</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0</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0</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Pr>
                <w:rFonts w:ascii="ArialMT" w:hAnsi="ArialMT" w:cs="ArialMT"/>
                <w:lang w:val="sk-SK"/>
              </w:rPr>
              <w:t>0</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r>
      <w:tr w:rsidR="00CC1AA4" w:rsidRPr="00C609F5">
        <w:trPr>
          <w:trHeight w:val="327"/>
        </w:trPr>
        <w:tc>
          <w:tcPr>
            <w:tcW w:w="433" w:type="dxa"/>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p>
        </w:tc>
        <w:tc>
          <w:tcPr>
            <w:tcW w:w="3275" w:type="dxa"/>
            <w:shd w:val="clear" w:color="auto" w:fill="CCFFFF"/>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SPOLU</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4</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2</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Pr>
                <w:rFonts w:ascii="ArialMT" w:hAnsi="ArialMT" w:cs="ArialMT"/>
                <w:lang w:val="sk-SK"/>
              </w:rPr>
              <w:t>2</w:t>
            </w:r>
          </w:p>
        </w:tc>
        <w:tc>
          <w:tcPr>
            <w:tcW w:w="1046"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c>
          <w:tcPr>
            <w:tcW w:w="1047" w:type="dxa"/>
          </w:tcPr>
          <w:p w:rsidR="00CC1AA4" w:rsidRPr="00C609F5" w:rsidRDefault="00CC1AA4" w:rsidP="00C609F5">
            <w:pPr>
              <w:tabs>
                <w:tab w:val="left" w:pos="2340"/>
              </w:tabs>
              <w:autoSpaceDE w:val="0"/>
              <w:autoSpaceDN w:val="0"/>
              <w:adjustRightInd w:val="0"/>
              <w:jc w:val="center"/>
              <w:rPr>
                <w:rFonts w:ascii="ArialMT" w:hAnsi="ArialMT" w:cs="ArialMT"/>
                <w:lang w:val="sk-SK"/>
              </w:rPr>
            </w:pPr>
            <w:r w:rsidRPr="00C609F5">
              <w:rPr>
                <w:rFonts w:ascii="ArialMT" w:hAnsi="ArialMT" w:cs="ArialMT"/>
                <w:lang w:val="sk-SK"/>
              </w:rPr>
              <w:t>–</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w:hAnsi="ArialMT" w:cs="ArialMT"/>
                <w:b/>
                <w:bCs/>
                <w:lang w:val="sk-SK"/>
              </w:rPr>
              <w:t>Kód a názov odboru štúdia</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7902 500 gymnázium</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CE" w:hAnsi="ArialMT CE" w:cs="ArialMT CE"/>
                <w:b/>
                <w:bCs/>
                <w:lang w:val="sk-SK"/>
              </w:rPr>
              <w:t>Stupeň vzdelania</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vyššie sekundárne vzdelanie ISCED 3A</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w:hAnsi="ArialMT" w:cs="ArialMT"/>
                <w:b/>
                <w:bCs/>
                <w:lang w:val="sk-SK"/>
              </w:rPr>
              <w:t>Forma štúdia</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denná</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CE" w:hAnsi="ArialMT CE" w:cs="ArialMT CE"/>
                <w:b/>
                <w:bCs/>
                <w:lang w:val="sk-SK"/>
              </w:rPr>
              <w:t>Dĺžka štúdia</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CE" w:hAnsi="ArialMT CE" w:cs="ArialMT CE"/>
                <w:lang w:val="sk-SK"/>
              </w:rPr>
              <w:t>štvorročná</w:t>
            </w:r>
          </w:p>
        </w:tc>
      </w:tr>
      <w:tr w:rsidR="00CC1AA4" w:rsidRPr="00C609F5">
        <w:trPr>
          <w:trHeight w:val="327"/>
        </w:trPr>
        <w:tc>
          <w:tcPr>
            <w:tcW w:w="3708" w:type="dxa"/>
            <w:gridSpan w:val="2"/>
            <w:shd w:val="clear" w:color="auto" w:fill="CCFFFF"/>
          </w:tcPr>
          <w:p w:rsidR="00CC1AA4" w:rsidRPr="00C609F5" w:rsidRDefault="00CC1AA4" w:rsidP="00C609F5">
            <w:pPr>
              <w:tabs>
                <w:tab w:val="left" w:pos="2340"/>
              </w:tabs>
              <w:autoSpaceDE w:val="0"/>
              <w:autoSpaceDN w:val="0"/>
              <w:adjustRightInd w:val="0"/>
              <w:rPr>
                <w:rFonts w:ascii="ArialMT" w:hAnsi="ArialMT" w:cs="ArialMT"/>
                <w:b/>
                <w:bCs/>
                <w:lang w:val="sk-SK"/>
              </w:rPr>
            </w:pPr>
            <w:r w:rsidRPr="00C609F5">
              <w:rPr>
                <w:rFonts w:ascii="ArialMT CE" w:hAnsi="ArialMT CE" w:cs="ArialMT CE"/>
                <w:b/>
                <w:bCs/>
                <w:lang w:val="sk-SK"/>
              </w:rPr>
              <w:t>Vyučovací jazyk</w:t>
            </w:r>
          </w:p>
        </w:tc>
        <w:tc>
          <w:tcPr>
            <w:tcW w:w="5232" w:type="dxa"/>
            <w:gridSpan w:val="5"/>
          </w:tcPr>
          <w:p w:rsidR="00CC1AA4" w:rsidRPr="00C609F5" w:rsidRDefault="00CC1AA4" w:rsidP="00C609F5">
            <w:pPr>
              <w:tabs>
                <w:tab w:val="left" w:pos="2340"/>
              </w:tabs>
              <w:autoSpaceDE w:val="0"/>
              <w:autoSpaceDN w:val="0"/>
              <w:adjustRightInd w:val="0"/>
              <w:rPr>
                <w:rFonts w:ascii="ArialMT" w:hAnsi="ArialMT" w:cs="ArialMT"/>
                <w:lang w:val="sk-SK"/>
              </w:rPr>
            </w:pPr>
            <w:r w:rsidRPr="00C609F5">
              <w:rPr>
                <w:rFonts w:ascii="ArialMT" w:hAnsi="ArialMT" w:cs="ArialMT"/>
                <w:lang w:val="sk-SK"/>
              </w:rPr>
              <w:t>slovenský jazyk</w:t>
            </w:r>
          </w:p>
        </w:tc>
      </w:tr>
    </w:tbl>
    <w:p w:rsidR="00CC1AA4" w:rsidRDefault="00CC1AA4" w:rsidP="0015700B">
      <w:pPr>
        <w:jc w:val="center"/>
        <w:rPr>
          <w:lang w:val="sk-SK"/>
        </w:rPr>
      </w:pPr>
    </w:p>
    <w:p w:rsidR="00CC1AA4" w:rsidRDefault="00CC1AA4" w:rsidP="0015700B">
      <w:pPr>
        <w:jc w:val="center"/>
        <w:rPr>
          <w:lang w:val="sk-SK"/>
        </w:rPr>
      </w:pPr>
    </w:p>
    <w:p w:rsidR="00CC1AA4" w:rsidRDefault="00CC1AA4" w:rsidP="0015700B">
      <w:pPr>
        <w:jc w:val="center"/>
        <w:rPr>
          <w:lang w:val="sk-SK"/>
        </w:rPr>
      </w:pPr>
    </w:p>
    <w:p w:rsidR="00CC1AA4" w:rsidRPr="00944487" w:rsidRDefault="00CC1AA4" w:rsidP="0015700B">
      <w:pPr>
        <w:jc w:val="center"/>
        <w:rPr>
          <w:b/>
          <w:bCs/>
          <w:lang w:val="sk-SK"/>
        </w:rPr>
      </w:pPr>
    </w:p>
    <w:p w:rsidR="00CC1AA4" w:rsidRPr="00944487" w:rsidRDefault="00CC1AA4" w:rsidP="0015700B">
      <w:pPr>
        <w:rPr>
          <w:b/>
          <w:bCs/>
          <w:lang w:val="sk-SK"/>
        </w:rPr>
      </w:pPr>
      <w:r>
        <w:rPr>
          <w:b/>
          <w:bCs/>
          <w:lang w:val="sk-SK"/>
        </w:rPr>
        <w:t>CHARAKTERISTIKA PREDMETU</w:t>
      </w:r>
    </w:p>
    <w:p w:rsidR="00CC1AA4" w:rsidRDefault="00CC1AA4" w:rsidP="0015700B">
      <w:pPr>
        <w:jc w:val="both"/>
        <w:rPr>
          <w:lang w:val="sk-SK"/>
        </w:rPr>
      </w:pPr>
    </w:p>
    <w:p w:rsidR="00CC1AA4" w:rsidRDefault="00CC1AA4" w:rsidP="0015700B">
      <w:pPr>
        <w:jc w:val="both"/>
        <w:rPr>
          <w:lang w:val="sk-SK"/>
        </w:rPr>
      </w:pPr>
      <w:r>
        <w:rPr>
          <w:lang w:val="sk-SK"/>
        </w:rPr>
        <w:t xml:space="preserve">     Jazyk je nástrojom myslenia a komunikácie medzi ľuďmi, zdroj osobného a kultúrneho obohatenia a predpokladom pre ďalšie vzdelávanie a profesionálnu realizáciu. Je tiež prostriedkom na vyjadrenie citov a pocitov. Cudzí jazyk prispieva k rozvoju kľúčových kompetencií tak, aby jazyková príprava žiakov efektívne zodpovedala požiadavkám moderného európskeho občana. Cieľom predmetu je osvojovanie si jazykových znalostí a rečových schopností vedúcich k účinnej komunikácii v cudzom jazyku. Predmet smeruje k tomu, aby boli žiaci schopní čítať s porozumením primerané texty, porozumieť ústnemu podaniu na úrovni osvojených znalostí, dorozumieť sa v bežných životných situáciách a hovoriť o jednotlivých témach.  Ďalej má prehlbovať poznanie kultúry anglofónneho sveta, viesť k pochopeniu, rešpektu a k tolerancii odlišných kultúrnych hodnôt iných národov. </w:t>
      </w:r>
    </w:p>
    <w:p w:rsidR="00CC1AA4" w:rsidRDefault="00CC1AA4" w:rsidP="0015700B">
      <w:pPr>
        <w:jc w:val="both"/>
        <w:rPr>
          <w:lang w:val="sk-SK"/>
        </w:rPr>
      </w:pPr>
      <w:r>
        <w:rPr>
          <w:lang w:val="sk-SK"/>
        </w:rPr>
        <w:t xml:space="preserve">     Učenie sa cudzích jazykov podporuje otvorenejší prístup k ľuďom. Komunikácia a rozvoj kompetencií v cudzom jazyku sú dôležité pre podporu mobility  v rámci Európskej únie, umožňujú občanom plne využívať slobodu pracovať a študovať v niektorom z jej členských štátov. Chápanie jazykového vzdelávania ako „vzdelávania pre život“ umožňuje každému jedincovi žiť podľa vlastných predstáv a uspokojenia.</w:t>
      </w:r>
    </w:p>
    <w:p w:rsidR="00CC1AA4" w:rsidRDefault="00CC1AA4" w:rsidP="0015700B">
      <w:pPr>
        <w:jc w:val="both"/>
        <w:rPr>
          <w:lang w:val="sk-SK"/>
        </w:rPr>
      </w:pPr>
      <w:r>
        <w:rPr>
          <w:lang w:val="sk-SK"/>
        </w:rPr>
        <w:t xml:space="preserve">     Učivo v treťom ročníku je zamerané na rozvíjanie 4 komunikačných zručností : čítanie, posluch, ústny prejav a písomný prejav. Vyučovanie anglického jazyka ako 2. cudzieho jazyka je v 3. ročníku  realizované s 2 hodinovou týždennou dotáciou a realizuje sa v rámci jednej skupiny. Vyučovanie prebieha podľa možností v odbornej jazykovej učebni alebo v kmeňovej triede, prípadne v polyfunkčnej učebni s e- beamovou tabuľou alebo v  počítačovej miestnosti.</w:t>
      </w:r>
    </w:p>
    <w:p w:rsidR="00CC1AA4" w:rsidRDefault="00CC1AA4" w:rsidP="0015700B">
      <w:pPr>
        <w:jc w:val="both"/>
        <w:rPr>
          <w:lang w:val="sk-SK"/>
        </w:rPr>
      </w:pPr>
      <w:r>
        <w:rPr>
          <w:lang w:val="sk-SK"/>
        </w:rPr>
        <w:t xml:space="preserve">    Anglický jazyk pri výučbe využíva aj poznatky z iných vyučovacích predmetov, ako napr. ITK- písanie textov v o WORDe, príprava prezentácií v PowerPointe, vyhľadávanie informácií na web stránkach; z geografie- reálie anglicky hovoriacich krajinách; z HUV- posluch a spev piesní;  z ETV- základy slušného správania a etikety; zo SLJ- preklad, štylistika a porovnávanie anglického jazyka s rodným jazykom. Do výučby sú zaradené poznatky z prierezových tém, ako Mediálna výchova, Osobnostný rozvoj,  Environmentálna výchova, tvorba projektu a prezentačné zručnosti.</w:t>
      </w:r>
    </w:p>
    <w:p w:rsidR="00CC1AA4" w:rsidRDefault="00CC1AA4" w:rsidP="0015700B">
      <w:pPr>
        <w:jc w:val="both"/>
        <w:rPr>
          <w:b/>
          <w:bCs/>
          <w:lang w:val="sk-SK"/>
        </w:rPr>
      </w:pPr>
      <w:r>
        <w:rPr>
          <w:b/>
          <w:bCs/>
          <w:lang w:val="sk-SK"/>
        </w:rPr>
        <w:br w:type="page"/>
      </w:r>
      <w:r w:rsidRPr="005D624D">
        <w:rPr>
          <w:b/>
          <w:bCs/>
          <w:lang w:val="sk-SK"/>
        </w:rPr>
        <w:t>C</w:t>
      </w:r>
      <w:r>
        <w:rPr>
          <w:b/>
          <w:bCs/>
          <w:lang w:val="sk-SK"/>
        </w:rPr>
        <w:t>IELE VYUČOVACIEHO PROCESU</w:t>
      </w:r>
      <w:r w:rsidRPr="005D624D">
        <w:rPr>
          <w:b/>
          <w:bCs/>
          <w:lang w:val="sk-SK"/>
        </w:rPr>
        <w:t xml:space="preserve"> </w:t>
      </w:r>
    </w:p>
    <w:p w:rsidR="00CC1AA4" w:rsidRDefault="00CC1AA4" w:rsidP="0015700B">
      <w:pPr>
        <w:jc w:val="both"/>
        <w:rPr>
          <w:lang w:val="sk-SK"/>
        </w:rPr>
      </w:pPr>
    </w:p>
    <w:p w:rsidR="00CC1AA4" w:rsidRDefault="00CC1AA4" w:rsidP="00756F25">
      <w:pPr>
        <w:jc w:val="both"/>
        <w:rPr>
          <w:lang w:val="sk-SK"/>
        </w:rPr>
      </w:pPr>
      <w:r>
        <w:rPr>
          <w:lang w:val="sk-SK"/>
        </w:rPr>
        <w:t xml:space="preserve">     Primárnym cieľom vyučovania cudzích jazykov je podpora vzájomného porozumenia medzi ľuďmi rôznych krajín a umožnenie komunikácie s nimi. Anglický jazyk má najvyššie špecifické postavenie ako internacionálny úradný jazyk v obchode, technike, cestovnom ruchu, vede, diplomacii, ako aj v mnohých iných oblastiach ľudských aktivít. Vyučovanie anglického jazyka má teda poskytnúť pevný základ na úspešné uplatnenie sa žiakov v osobnom živote a v profesii. Jedným z cieľov nášho programu je potreba motivovať žiakov tak, aby sa natoľko zorientovali v anglickom jazyku, aby učenie jazyka chápali ako celoživotný proces a umožnili žiakom vytvoriť si pozitívny vzťah k učeniu sa cudzieho jazyka. </w:t>
      </w: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r>
        <w:rPr>
          <w:lang w:val="sk-SK"/>
        </w:rPr>
        <w:t xml:space="preserve">Špecifikácia cieľov: </w:t>
      </w:r>
    </w:p>
    <w:p w:rsidR="00CC1AA4" w:rsidRDefault="00CC1AA4" w:rsidP="00BC7238">
      <w:pPr>
        <w:numPr>
          <w:ilvl w:val="0"/>
          <w:numId w:val="9"/>
        </w:numPr>
        <w:jc w:val="both"/>
        <w:rPr>
          <w:lang w:val="sk-SK"/>
        </w:rPr>
      </w:pPr>
      <w:r>
        <w:rPr>
          <w:lang w:val="sk-SK"/>
        </w:rPr>
        <w:t>dokázať riešiť každodenné životné situácie v cudzej krajine a v ich riešení pomáhať cudzincom, ktorí sú v jeho vlastnej krajine,</w:t>
      </w:r>
    </w:p>
    <w:p w:rsidR="00CC1AA4" w:rsidRDefault="00CC1AA4" w:rsidP="0015700B">
      <w:pPr>
        <w:numPr>
          <w:ilvl w:val="0"/>
          <w:numId w:val="1"/>
        </w:numPr>
        <w:jc w:val="both"/>
        <w:rPr>
          <w:lang w:val="sk-SK"/>
        </w:rPr>
      </w:pPr>
      <w:r>
        <w:rPr>
          <w:lang w:val="sk-SK"/>
        </w:rPr>
        <w:t xml:space="preserve">dokázať si vymieňať informácie a nápady s mladými ľuďmi a dospelými, ktorí hovoria iným jazykom a sprostredkujú mu svoje myšlienky a pocity v jazyku, ktorý si učiaci sa osvojuje, </w:t>
      </w:r>
    </w:p>
    <w:p w:rsidR="00CC1AA4" w:rsidRDefault="00CC1AA4" w:rsidP="0015700B">
      <w:pPr>
        <w:numPr>
          <w:ilvl w:val="0"/>
          <w:numId w:val="1"/>
        </w:numPr>
        <w:jc w:val="both"/>
        <w:rPr>
          <w:lang w:val="sk-SK"/>
        </w:rPr>
      </w:pPr>
      <w:r>
        <w:rPr>
          <w:lang w:val="sk-SK"/>
        </w:rPr>
        <w:t>viac a lepšie chápať spôsob života a myslenia iných národov a ich kultúrne dedičstvo.</w:t>
      </w:r>
    </w:p>
    <w:p w:rsidR="00CC1AA4" w:rsidRDefault="00CC1AA4" w:rsidP="0015700B">
      <w:pPr>
        <w:ind w:left="360"/>
        <w:jc w:val="both"/>
        <w:rPr>
          <w:lang w:val="sk-SK"/>
        </w:rPr>
      </w:pPr>
    </w:p>
    <w:p w:rsidR="00CC1AA4" w:rsidRDefault="00CC1AA4" w:rsidP="0015700B">
      <w:pPr>
        <w:jc w:val="both"/>
        <w:rPr>
          <w:lang w:val="sk-SK"/>
        </w:rPr>
      </w:pPr>
      <w:r>
        <w:rPr>
          <w:lang w:val="sk-SK"/>
        </w:rPr>
        <w:t xml:space="preserve">     Špecifikácia cieľov zahrňuje: počúvanie s porozumením, čítanie s porozumením, písomný prejav a ústny prejav. </w:t>
      </w:r>
    </w:p>
    <w:p w:rsidR="00CC1AA4" w:rsidRDefault="00CC1AA4" w:rsidP="0015700B">
      <w:pPr>
        <w:jc w:val="both"/>
        <w:rPr>
          <w:lang w:val="sk-SK"/>
        </w:rPr>
      </w:pPr>
    </w:p>
    <w:p w:rsidR="00CC1AA4" w:rsidRPr="00743554" w:rsidRDefault="00CC1AA4" w:rsidP="0015700B">
      <w:pPr>
        <w:jc w:val="both"/>
        <w:rPr>
          <w:i/>
          <w:iCs/>
          <w:lang w:val="sk-SK"/>
        </w:rPr>
      </w:pPr>
      <w:r>
        <w:rPr>
          <w:i/>
          <w:iCs/>
          <w:lang w:val="sk-SK"/>
        </w:rPr>
        <w:t>Počúvanie</w:t>
      </w:r>
      <w:r w:rsidRPr="00743554">
        <w:rPr>
          <w:i/>
          <w:iCs/>
          <w:lang w:val="sk-SK"/>
        </w:rPr>
        <w:t xml:space="preserve"> s porozumením </w:t>
      </w:r>
    </w:p>
    <w:p w:rsidR="00CC1AA4" w:rsidRDefault="00CC1AA4" w:rsidP="0015700B">
      <w:pPr>
        <w:jc w:val="both"/>
        <w:rPr>
          <w:lang w:val="sk-SK"/>
        </w:rPr>
      </w:pPr>
      <w:r>
        <w:rPr>
          <w:lang w:val="sk-SK"/>
        </w:rPr>
        <w:t xml:space="preserve">    </w:t>
      </w:r>
    </w:p>
    <w:p w:rsidR="00CC1AA4" w:rsidRDefault="00CC1AA4" w:rsidP="0015700B">
      <w:pPr>
        <w:jc w:val="both"/>
        <w:rPr>
          <w:lang w:val="sk-SK"/>
        </w:rPr>
      </w:pPr>
      <w:r>
        <w:rPr>
          <w:lang w:val="sk-SK"/>
        </w:rPr>
        <w:t xml:space="preserve">    Učiaci sa rozumie krátkym jednoduchým monologickým, dialogickým a kombinovaným ústnym prejavom informatívneho charakteru s tematikou každodenného života, ktoré sú prednesené v štandardnom jazyku a primeranom tempe reči.</w:t>
      </w:r>
    </w:p>
    <w:p w:rsidR="00CC1AA4" w:rsidRDefault="00CC1AA4" w:rsidP="0015700B">
      <w:pPr>
        <w:jc w:val="both"/>
        <w:rPr>
          <w:lang w:val="sk-SK"/>
        </w:rPr>
      </w:pPr>
      <w:r>
        <w:rPr>
          <w:lang w:val="sk-SK"/>
        </w:rPr>
        <w:t xml:space="preserve">     </w:t>
      </w:r>
    </w:p>
    <w:p w:rsidR="00CC1AA4" w:rsidRDefault="00CC1AA4" w:rsidP="0015700B">
      <w:pPr>
        <w:jc w:val="both"/>
        <w:rPr>
          <w:lang w:val="sk-SK"/>
        </w:rPr>
      </w:pPr>
      <w:r>
        <w:rPr>
          <w:lang w:val="sk-SK"/>
        </w:rPr>
        <w:t xml:space="preserve">Učiaci sa na úrovni </w:t>
      </w:r>
      <w:r w:rsidRPr="006A4F75">
        <w:rPr>
          <w:lang w:val="sk-SK"/>
        </w:rPr>
        <w:t>B1</w:t>
      </w:r>
      <w:r>
        <w:rPr>
          <w:lang w:val="sk-SK"/>
        </w:rPr>
        <w:t xml:space="preserve"> má rozvinuté zručnosti na úrovni A2 a ďalej si ich zdokonaľuje tak, aby dokázal porozumieť:</w:t>
      </w:r>
    </w:p>
    <w:p w:rsidR="00CC1AA4" w:rsidRDefault="00CC1AA4" w:rsidP="0015700B">
      <w:pPr>
        <w:jc w:val="both"/>
        <w:rPr>
          <w:lang w:val="sk-SK"/>
        </w:rPr>
      </w:pPr>
    </w:p>
    <w:p w:rsidR="00CC1AA4" w:rsidRDefault="00CC1AA4" w:rsidP="0015700B">
      <w:pPr>
        <w:numPr>
          <w:ilvl w:val="0"/>
          <w:numId w:val="2"/>
        </w:numPr>
        <w:jc w:val="both"/>
        <w:rPr>
          <w:lang w:val="sk-SK"/>
        </w:rPr>
      </w:pPr>
      <w:r>
        <w:rPr>
          <w:lang w:val="sk-SK"/>
        </w:rPr>
        <w:t>prejavu ako celku, téme a hlavnej myšlienke,</w:t>
      </w:r>
    </w:p>
    <w:p w:rsidR="00CC1AA4" w:rsidRDefault="00CC1AA4" w:rsidP="0015700B">
      <w:pPr>
        <w:numPr>
          <w:ilvl w:val="0"/>
          <w:numId w:val="2"/>
        </w:numPr>
        <w:jc w:val="both"/>
        <w:rPr>
          <w:lang w:val="sk-SK"/>
        </w:rPr>
      </w:pPr>
      <w:r>
        <w:rPr>
          <w:lang w:val="sk-SK"/>
        </w:rPr>
        <w:t>špecifické informácie a dokázal zachytiť logickú štruktúru textu, vedel rozlíšiť podstatné informácie od nepodstatných, rozlíšiť hovoriacich,</w:t>
      </w:r>
    </w:p>
    <w:p w:rsidR="00CC1AA4" w:rsidRDefault="00CC1AA4" w:rsidP="0015700B">
      <w:pPr>
        <w:numPr>
          <w:ilvl w:val="0"/>
          <w:numId w:val="2"/>
        </w:numPr>
        <w:jc w:val="both"/>
        <w:rPr>
          <w:lang w:val="sk-SK"/>
        </w:rPr>
      </w:pPr>
      <w:r>
        <w:rPr>
          <w:lang w:val="sk-SK"/>
        </w:rPr>
        <w:t>jednoduchým rečovým prejavom informatívneho charakteru s tematikou každodenného života (oznamy, inštrukcie, opisy, odkazy, pokyny, upozornenia, rady) prednesenom v primeranom hovorovom tempe reči a v štandardnom jazyku,</w:t>
      </w:r>
    </w:p>
    <w:p w:rsidR="00CC1AA4" w:rsidRDefault="00CC1AA4" w:rsidP="0015700B">
      <w:pPr>
        <w:numPr>
          <w:ilvl w:val="0"/>
          <w:numId w:val="2"/>
        </w:numPr>
        <w:jc w:val="both"/>
        <w:rPr>
          <w:lang w:val="sk-SK"/>
        </w:rPr>
      </w:pPr>
      <w:r>
        <w:rPr>
          <w:lang w:val="sk-SK"/>
        </w:rPr>
        <w:t>autentické dialógy na bežné témy, napr. telefonický rozhovor, interview,</w:t>
      </w:r>
    </w:p>
    <w:p w:rsidR="00CC1AA4" w:rsidRDefault="00CC1AA4" w:rsidP="0015700B">
      <w:pPr>
        <w:numPr>
          <w:ilvl w:val="0"/>
          <w:numId w:val="2"/>
        </w:numPr>
        <w:jc w:val="both"/>
        <w:rPr>
          <w:lang w:val="sk-SK"/>
        </w:rPr>
      </w:pPr>
      <w:r>
        <w:rPr>
          <w:lang w:val="sk-SK"/>
        </w:rPr>
        <w:t>prejavy naratívneho charakteru, napr. zážitok, príbeh,</w:t>
      </w:r>
    </w:p>
    <w:p w:rsidR="00CC1AA4" w:rsidRDefault="00CC1AA4" w:rsidP="0015700B">
      <w:pPr>
        <w:numPr>
          <w:ilvl w:val="0"/>
          <w:numId w:val="2"/>
        </w:numPr>
        <w:jc w:val="both"/>
        <w:rPr>
          <w:lang w:val="sk-SK"/>
        </w:rPr>
      </w:pPr>
      <w:r>
        <w:rPr>
          <w:lang w:val="sk-SK"/>
        </w:rPr>
        <w:t>podstatné informácie v jednoduchých prednáškach, referátoch, diskusiách, ak mu je tematika známa, a ak sú prednesené v primeranom tempe reči a v štandardnom jazyku,</w:t>
      </w:r>
    </w:p>
    <w:p w:rsidR="00CC1AA4" w:rsidRDefault="00CC1AA4" w:rsidP="0015700B">
      <w:pPr>
        <w:numPr>
          <w:ilvl w:val="0"/>
          <w:numId w:val="2"/>
        </w:numPr>
        <w:jc w:val="both"/>
        <w:rPr>
          <w:lang w:val="sk-SK"/>
        </w:rPr>
      </w:pPr>
      <w:r>
        <w:rPr>
          <w:lang w:val="sk-SK"/>
        </w:rPr>
        <w:t>základné informácie z rozhlasových a televíznych správ s tematikou každodenného života, ktoré sú prednesené v primeranom tempe reči.</w:t>
      </w:r>
    </w:p>
    <w:p w:rsidR="00CC1AA4" w:rsidRPr="00743554" w:rsidRDefault="00CC1AA4" w:rsidP="00E3446C">
      <w:pPr>
        <w:jc w:val="both"/>
        <w:rPr>
          <w:b/>
          <w:bCs/>
          <w:lang w:val="sk-SK"/>
        </w:rPr>
      </w:pPr>
    </w:p>
    <w:p w:rsidR="00CC1AA4" w:rsidRPr="00743554" w:rsidRDefault="00CC1AA4" w:rsidP="00BC7238">
      <w:pPr>
        <w:jc w:val="both"/>
        <w:rPr>
          <w:i/>
          <w:iCs/>
          <w:lang w:val="sk-SK"/>
        </w:rPr>
      </w:pPr>
      <w:r w:rsidRPr="00743554">
        <w:rPr>
          <w:i/>
          <w:iCs/>
          <w:lang w:val="sk-SK"/>
        </w:rPr>
        <w:t>Čítanie s porozumením</w:t>
      </w:r>
    </w:p>
    <w:p w:rsidR="00CC1AA4" w:rsidRDefault="00CC1AA4" w:rsidP="00BC7238">
      <w:pPr>
        <w:jc w:val="both"/>
        <w:rPr>
          <w:lang w:val="sk-SK"/>
        </w:rPr>
      </w:pPr>
      <w:r>
        <w:rPr>
          <w:lang w:val="sk-SK"/>
        </w:rPr>
        <w:t xml:space="preserve">   </w:t>
      </w:r>
    </w:p>
    <w:p w:rsidR="00CC1AA4" w:rsidRDefault="00CC1AA4" w:rsidP="00BC7238">
      <w:pPr>
        <w:jc w:val="both"/>
        <w:rPr>
          <w:lang w:val="sk-SK"/>
        </w:rPr>
      </w:pPr>
      <w:r>
        <w:rPr>
          <w:lang w:val="sk-SK"/>
        </w:rPr>
        <w:t xml:space="preserve">     Učiaci sa porozumie jednoduchým textom informatívneho a faktografického charakteru, primerane náročným textom s tematikou každodenného života a jednoduchším beletrizovaným textom.</w:t>
      </w:r>
    </w:p>
    <w:p w:rsidR="00CC1AA4" w:rsidRDefault="00CC1AA4" w:rsidP="00BC7238">
      <w:pPr>
        <w:jc w:val="both"/>
        <w:rPr>
          <w:lang w:val="sk-SK"/>
        </w:rPr>
      </w:pPr>
    </w:p>
    <w:p w:rsidR="00CC1AA4" w:rsidRDefault="00CC1AA4" w:rsidP="00BC7238">
      <w:pPr>
        <w:jc w:val="both"/>
        <w:rPr>
          <w:lang w:val="sk-SK"/>
        </w:rPr>
      </w:pPr>
      <w:r>
        <w:rPr>
          <w:lang w:val="sk-SK"/>
        </w:rPr>
        <w:t xml:space="preserve">          Učiaci sa na úrovni B1 má rozvinuté zručnosti na úrovni A2 a ďalej si ich zdokonaľuje tak, aby dokázal:</w:t>
      </w:r>
    </w:p>
    <w:p w:rsidR="00CC1AA4" w:rsidRDefault="00CC1AA4" w:rsidP="00BC7238">
      <w:pPr>
        <w:numPr>
          <w:ilvl w:val="0"/>
          <w:numId w:val="9"/>
        </w:numPr>
        <w:jc w:val="both"/>
        <w:rPr>
          <w:lang w:val="sk-SK"/>
        </w:rPr>
      </w:pPr>
      <w:r>
        <w:rPr>
          <w:lang w:val="sk-SK"/>
        </w:rPr>
        <w:t>získať informácie z jednoduchších textov,</w:t>
      </w:r>
    </w:p>
    <w:p w:rsidR="00CC1AA4" w:rsidRDefault="00CC1AA4" w:rsidP="00BC7238">
      <w:pPr>
        <w:numPr>
          <w:ilvl w:val="0"/>
          <w:numId w:val="9"/>
        </w:numPr>
        <w:jc w:val="both"/>
        <w:rPr>
          <w:lang w:val="sk-SK"/>
        </w:rPr>
      </w:pPr>
      <w:r>
        <w:rPr>
          <w:lang w:val="sk-SK"/>
        </w:rPr>
        <w:t>po príprave čítať plynulo a nahlas texty, ktorých obsah, štýl a jazyk sú primerané jazykovej úrovni a skúsenostiam učiacich sa,</w:t>
      </w:r>
    </w:p>
    <w:p w:rsidR="00CC1AA4" w:rsidRDefault="00CC1AA4" w:rsidP="00BC7238">
      <w:pPr>
        <w:numPr>
          <w:ilvl w:val="0"/>
          <w:numId w:val="9"/>
        </w:numPr>
        <w:jc w:val="both"/>
        <w:rPr>
          <w:lang w:val="sk-SK"/>
        </w:rPr>
      </w:pPr>
      <w:r>
        <w:rPr>
          <w:lang w:val="sk-SK"/>
        </w:rPr>
        <w:t>vyhľadať špecifické a detailné informácie v rôznych textoch, rozlíšiť základné a rozširujúce informácie v texte s jasnou logickou štruktúrou,</w:t>
      </w:r>
    </w:p>
    <w:p w:rsidR="00CC1AA4" w:rsidRDefault="00CC1AA4" w:rsidP="00BC7238">
      <w:pPr>
        <w:numPr>
          <w:ilvl w:val="0"/>
          <w:numId w:val="9"/>
        </w:numPr>
        <w:jc w:val="both"/>
        <w:rPr>
          <w:lang w:val="sk-SK"/>
        </w:rPr>
      </w:pPr>
      <w:r>
        <w:rPr>
          <w:lang w:val="sk-SK"/>
        </w:rPr>
        <w:t>chápať logickú štruktúru jednoduchšieho textu na základe obsahu, ale aj lexikálnych a gramatických prostriedkov,</w:t>
      </w:r>
    </w:p>
    <w:p w:rsidR="00CC1AA4" w:rsidRDefault="00CC1AA4" w:rsidP="00BC7238">
      <w:pPr>
        <w:numPr>
          <w:ilvl w:val="0"/>
          <w:numId w:val="9"/>
        </w:numPr>
        <w:jc w:val="both"/>
        <w:rPr>
          <w:lang w:val="sk-SK"/>
        </w:rPr>
      </w:pPr>
      <w:r>
        <w:rPr>
          <w:lang w:val="sk-SK"/>
        </w:rPr>
        <w:t>odhadnúť význam neznámych slov v náročnejšom texte a pružne meniť stratégie čítania podľa typu textu a účelu čítania,</w:t>
      </w:r>
    </w:p>
    <w:p w:rsidR="00CC1AA4" w:rsidRDefault="00CC1AA4" w:rsidP="00BC7238">
      <w:pPr>
        <w:numPr>
          <w:ilvl w:val="0"/>
          <w:numId w:val="9"/>
        </w:numPr>
        <w:jc w:val="both"/>
        <w:rPr>
          <w:lang w:val="sk-SK"/>
        </w:rPr>
      </w:pPr>
      <w:r>
        <w:rPr>
          <w:lang w:val="sk-SK"/>
        </w:rPr>
        <w:t>rozumieť korešpondencii: úradnému a súkromnému listu, pohľadnici, telegramu, e-mailu,</w:t>
      </w:r>
    </w:p>
    <w:p w:rsidR="00CC1AA4" w:rsidRDefault="00CC1AA4" w:rsidP="00BC7238">
      <w:pPr>
        <w:numPr>
          <w:ilvl w:val="0"/>
          <w:numId w:val="9"/>
        </w:numPr>
        <w:jc w:val="both"/>
        <w:rPr>
          <w:lang w:val="sk-SK"/>
        </w:rPr>
      </w:pPr>
      <w:r>
        <w:rPr>
          <w:lang w:val="sk-SK"/>
        </w:rPr>
        <w:t>čítať a porozumieť rôzne texty informatívneho charakteru,</w:t>
      </w:r>
    </w:p>
    <w:p w:rsidR="00CC1AA4" w:rsidRDefault="00CC1AA4" w:rsidP="00BC7238">
      <w:pPr>
        <w:numPr>
          <w:ilvl w:val="0"/>
          <w:numId w:val="9"/>
        </w:numPr>
        <w:jc w:val="both"/>
        <w:rPr>
          <w:lang w:val="sk-SK"/>
        </w:rPr>
      </w:pPr>
      <w:r>
        <w:rPr>
          <w:lang w:val="sk-SK"/>
        </w:rPr>
        <w:t>rozumieť jednoduchým textom z masovokomunikačných prostriedkov, v ktorých vie pochopiť hlavnú myšlienku,</w:t>
      </w:r>
    </w:p>
    <w:p w:rsidR="00CC1AA4" w:rsidRDefault="00CC1AA4" w:rsidP="00BC7238">
      <w:pPr>
        <w:numPr>
          <w:ilvl w:val="0"/>
          <w:numId w:val="9"/>
        </w:numPr>
        <w:jc w:val="both"/>
        <w:rPr>
          <w:lang w:val="sk-SK"/>
        </w:rPr>
      </w:pPr>
      <w:r>
        <w:rPr>
          <w:lang w:val="sk-SK"/>
        </w:rPr>
        <w:t>porozumieť obsahu jednoduchšieho autentického textu.</w:t>
      </w:r>
    </w:p>
    <w:p w:rsidR="00CC1AA4" w:rsidRDefault="00CC1AA4" w:rsidP="00743554">
      <w:pPr>
        <w:jc w:val="both"/>
        <w:rPr>
          <w:lang w:val="sk-SK"/>
        </w:rPr>
      </w:pPr>
    </w:p>
    <w:p w:rsidR="00CC1AA4" w:rsidRDefault="00CC1AA4" w:rsidP="00743554">
      <w:pPr>
        <w:jc w:val="both"/>
        <w:rPr>
          <w:lang w:val="sk-SK"/>
        </w:rPr>
      </w:pPr>
    </w:p>
    <w:p w:rsidR="00CC1AA4" w:rsidRDefault="00CC1AA4" w:rsidP="00743554">
      <w:pPr>
        <w:jc w:val="both"/>
        <w:rPr>
          <w:i/>
          <w:iCs/>
          <w:lang w:val="sk-SK"/>
        </w:rPr>
      </w:pPr>
      <w:r w:rsidRPr="00C2675C">
        <w:rPr>
          <w:i/>
          <w:iCs/>
          <w:lang w:val="sk-SK"/>
        </w:rPr>
        <w:t>Písomný prejav</w:t>
      </w:r>
    </w:p>
    <w:p w:rsidR="00CC1AA4" w:rsidRPr="00C2675C" w:rsidRDefault="00CC1AA4" w:rsidP="00743554">
      <w:pPr>
        <w:jc w:val="both"/>
        <w:rPr>
          <w:i/>
          <w:iCs/>
          <w:lang w:val="sk-SK"/>
        </w:rPr>
      </w:pPr>
    </w:p>
    <w:p w:rsidR="00CC1AA4" w:rsidRPr="00F25990" w:rsidRDefault="00CC1AA4" w:rsidP="00743554">
      <w:pPr>
        <w:jc w:val="both"/>
        <w:rPr>
          <w:lang w:val="sk-SK"/>
        </w:rPr>
      </w:pPr>
      <w:r>
        <w:rPr>
          <w:b/>
          <w:bCs/>
          <w:lang w:val="sk-SK"/>
        </w:rPr>
        <w:t xml:space="preserve">      </w:t>
      </w:r>
      <w:r>
        <w:rPr>
          <w:lang w:val="sk-SK"/>
        </w:rPr>
        <w:t>Učiaci sa na úrovni B1 dokáže napísať jednoduchší súvislý prejav na témy z každodenného života a dokáže vyjadriť svoje postoje, pocity a dojmy. Vie správne používať základné lexikálne, gramatické, syntaktické a štylistické prostriedky vo formálnom a neformálnom písomnom prejave. Správne používa kompozičné postupy s ohľadom na obsah a adresáta písomného prejavu, ako aj s ohľadom na slohový útvar.</w:t>
      </w:r>
    </w:p>
    <w:p w:rsidR="00CC1AA4" w:rsidRDefault="00CC1AA4" w:rsidP="00743554">
      <w:pPr>
        <w:jc w:val="both"/>
        <w:rPr>
          <w:lang w:val="sk-SK"/>
        </w:rPr>
      </w:pPr>
    </w:p>
    <w:p w:rsidR="00CC1AA4" w:rsidRDefault="00CC1AA4" w:rsidP="006A0917">
      <w:pPr>
        <w:jc w:val="both"/>
        <w:rPr>
          <w:lang w:val="sk-SK"/>
        </w:rPr>
      </w:pPr>
      <w:r>
        <w:rPr>
          <w:lang w:val="sk-SK"/>
        </w:rPr>
        <w:t xml:space="preserve">      Učiaci sa na tejto úrovni má rozvinuté zručnosti na úrovni A2 a ďalej si ich zdokonaľuje tak, aby dokázal zrozumiteľne, v súlade s pravopisnými normami a štylisticky vhodne:</w:t>
      </w:r>
    </w:p>
    <w:p w:rsidR="00CC1AA4" w:rsidRDefault="00CC1AA4" w:rsidP="00F53F09">
      <w:pPr>
        <w:numPr>
          <w:ilvl w:val="0"/>
          <w:numId w:val="10"/>
        </w:numPr>
        <w:jc w:val="both"/>
        <w:rPr>
          <w:lang w:val="sk-SK"/>
        </w:rPr>
      </w:pPr>
      <w:r>
        <w:rPr>
          <w:lang w:val="sk-SK"/>
        </w:rPr>
        <w:t>napísať hlavné myšlienky alebo informácie z vypočutého alebo prečítaného textu</w:t>
      </w:r>
      <w:r w:rsidRPr="00F53F09">
        <w:rPr>
          <w:lang w:val="sk-SK"/>
        </w:rPr>
        <w:t>,</w:t>
      </w:r>
    </w:p>
    <w:p w:rsidR="00CC1AA4" w:rsidRDefault="00CC1AA4" w:rsidP="00F53F09">
      <w:pPr>
        <w:numPr>
          <w:ilvl w:val="0"/>
          <w:numId w:val="10"/>
        </w:numPr>
        <w:jc w:val="both"/>
        <w:rPr>
          <w:lang w:val="sk-SK"/>
        </w:rPr>
      </w:pPr>
      <w:r>
        <w:rPr>
          <w:lang w:val="sk-SK"/>
        </w:rPr>
        <w:t>zostaviť osnovu, konspekt, anotáciu textu,</w:t>
      </w:r>
    </w:p>
    <w:p w:rsidR="00CC1AA4" w:rsidRDefault="00CC1AA4" w:rsidP="00F53F09">
      <w:pPr>
        <w:numPr>
          <w:ilvl w:val="0"/>
          <w:numId w:val="10"/>
        </w:numPr>
        <w:jc w:val="both"/>
        <w:rPr>
          <w:lang w:val="sk-SK"/>
        </w:rPr>
      </w:pPr>
      <w:r>
        <w:rPr>
          <w:lang w:val="sk-SK"/>
        </w:rPr>
        <w:t>napísať krátky oznam, správu, odkaz, ospravedlnenie,</w:t>
      </w:r>
    </w:p>
    <w:p w:rsidR="00CC1AA4" w:rsidRDefault="00CC1AA4" w:rsidP="00F53F09">
      <w:pPr>
        <w:numPr>
          <w:ilvl w:val="0"/>
          <w:numId w:val="10"/>
        </w:numPr>
        <w:jc w:val="both"/>
        <w:rPr>
          <w:lang w:val="sk-SK"/>
        </w:rPr>
      </w:pPr>
      <w:r>
        <w:rPr>
          <w:lang w:val="sk-SK"/>
        </w:rPr>
        <w:t>jednoducho opísať osobu, predmet, miesto, činnosť, udalosť,</w:t>
      </w:r>
    </w:p>
    <w:p w:rsidR="00CC1AA4" w:rsidRDefault="00CC1AA4" w:rsidP="00F53F09">
      <w:pPr>
        <w:numPr>
          <w:ilvl w:val="0"/>
          <w:numId w:val="10"/>
        </w:numPr>
        <w:jc w:val="both"/>
        <w:rPr>
          <w:lang w:val="sk-SK"/>
        </w:rPr>
      </w:pPr>
      <w:r>
        <w:rPr>
          <w:lang w:val="sk-SK"/>
        </w:rPr>
        <w:t>napísať jednoduchší súkromný list,</w:t>
      </w:r>
    </w:p>
    <w:p w:rsidR="00CC1AA4" w:rsidRDefault="00CC1AA4" w:rsidP="00F53F09">
      <w:pPr>
        <w:numPr>
          <w:ilvl w:val="0"/>
          <w:numId w:val="10"/>
        </w:numPr>
        <w:jc w:val="both"/>
        <w:rPr>
          <w:lang w:val="sk-SK"/>
        </w:rPr>
      </w:pPr>
      <w:r>
        <w:rPr>
          <w:lang w:val="sk-SK"/>
        </w:rPr>
        <w:t>napísať obsahovo a jazykovo jednoduchý úradný list: žiadosť, inzerát a odpoveď naň,</w:t>
      </w:r>
    </w:p>
    <w:p w:rsidR="00CC1AA4" w:rsidRDefault="00CC1AA4" w:rsidP="00F53F09">
      <w:pPr>
        <w:numPr>
          <w:ilvl w:val="0"/>
          <w:numId w:val="10"/>
        </w:numPr>
        <w:jc w:val="both"/>
        <w:rPr>
          <w:lang w:val="sk-SK"/>
        </w:rPr>
      </w:pPr>
      <w:r>
        <w:rPr>
          <w:lang w:val="sk-SK"/>
        </w:rPr>
        <w:t>napísať jednoduchý životopis,</w:t>
      </w:r>
    </w:p>
    <w:p w:rsidR="00CC1AA4" w:rsidRDefault="00CC1AA4" w:rsidP="00F53F09">
      <w:pPr>
        <w:numPr>
          <w:ilvl w:val="0"/>
          <w:numId w:val="10"/>
        </w:numPr>
        <w:jc w:val="both"/>
        <w:rPr>
          <w:lang w:val="sk-SK"/>
        </w:rPr>
      </w:pPr>
      <w:r>
        <w:rPr>
          <w:lang w:val="sk-SK"/>
        </w:rPr>
        <w:t>napísať príbeh, rozprávanie,</w:t>
      </w:r>
    </w:p>
    <w:p w:rsidR="00CC1AA4" w:rsidRDefault="00CC1AA4" w:rsidP="00F53F09">
      <w:pPr>
        <w:numPr>
          <w:ilvl w:val="0"/>
          <w:numId w:val="10"/>
        </w:numPr>
        <w:jc w:val="both"/>
        <w:rPr>
          <w:lang w:val="sk-SK"/>
        </w:rPr>
      </w:pPr>
      <w:r>
        <w:rPr>
          <w:lang w:val="sk-SK"/>
        </w:rPr>
        <w:t>napísať krátky súvislý slohový útvar s vyjadrením vlastného názoru a pocitov.</w:t>
      </w:r>
    </w:p>
    <w:p w:rsidR="00CC1AA4" w:rsidRDefault="00CC1AA4" w:rsidP="0015700B">
      <w:pPr>
        <w:jc w:val="both"/>
        <w:rPr>
          <w:lang w:val="sk-SK"/>
        </w:rPr>
      </w:pPr>
    </w:p>
    <w:p w:rsidR="00CC1AA4" w:rsidRDefault="00CC1AA4" w:rsidP="0015700B">
      <w:pPr>
        <w:jc w:val="both"/>
        <w:rPr>
          <w:b/>
          <w:bCs/>
          <w:i/>
          <w:iCs/>
          <w:lang w:val="sk-SK"/>
        </w:rPr>
      </w:pPr>
      <w:r w:rsidRPr="00C2675C">
        <w:rPr>
          <w:i/>
          <w:iCs/>
          <w:lang w:val="sk-SK"/>
        </w:rPr>
        <w:t>Ústny prejav</w:t>
      </w:r>
    </w:p>
    <w:p w:rsidR="00CC1AA4" w:rsidRDefault="00CC1AA4" w:rsidP="0015700B">
      <w:pPr>
        <w:jc w:val="both"/>
        <w:rPr>
          <w:b/>
          <w:bCs/>
          <w:i/>
          <w:iCs/>
          <w:lang w:val="sk-SK"/>
        </w:rPr>
      </w:pPr>
    </w:p>
    <w:p w:rsidR="00CC1AA4" w:rsidRPr="00A10C0E" w:rsidRDefault="00CC1AA4" w:rsidP="0015700B">
      <w:pPr>
        <w:jc w:val="both"/>
        <w:rPr>
          <w:i/>
          <w:iCs/>
          <w:lang w:val="sk-SK"/>
        </w:rPr>
      </w:pPr>
      <w:r w:rsidRPr="00A10C0E">
        <w:rPr>
          <w:i/>
          <w:iCs/>
          <w:lang w:val="sk-SK"/>
        </w:rPr>
        <w:t>Ústny prejav – dialóg</w:t>
      </w:r>
    </w:p>
    <w:p w:rsidR="00CC1AA4" w:rsidRDefault="00CC1AA4" w:rsidP="0015700B">
      <w:pPr>
        <w:jc w:val="both"/>
        <w:rPr>
          <w:lang w:val="sk-SK"/>
        </w:rPr>
      </w:pPr>
    </w:p>
    <w:p w:rsidR="00CC1AA4" w:rsidRDefault="00CC1AA4" w:rsidP="0015700B">
      <w:pPr>
        <w:jc w:val="both"/>
        <w:rPr>
          <w:lang w:val="sk-SK"/>
        </w:rPr>
      </w:pPr>
      <w:r>
        <w:rPr>
          <w:lang w:val="sk-SK"/>
        </w:rPr>
        <w:t xml:space="preserve">     Učiaci sa vie jazykovo správne a primerane reagovať v bežných životných situáciách. Dokáže bezprostredne nadviazať rozhovor na témy z každodenného života.</w:t>
      </w:r>
    </w:p>
    <w:p w:rsidR="00CC1AA4" w:rsidRDefault="00CC1AA4" w:rsidP="0015700B">
      <w:pPr>
        <w:jc w:val="both"/>
        <w:rPr>
          <w:lang w:val="sk-SK"/>
        </w:rPr>
      </w:pPr>
    </w:p>
    <w:p w:rsidR="00CC1AA4" w:rsidRDefault="00CC1AA4" w:rsidP="001E346A">
      <w:pPr>
        <w:jc w:val="both"/>
        <w:rPr>
          <w:lang w:val="sk-SK"/>
        </w:rPr>
      </w:pPr>
      <w:r>
        <w:rPr>
          <w:lang w:val="sk-SK"/>
        </w:rPr>
        <w:t xml:space="preserve">     Učiaci sa na úrovni B1 má rozvinuté zručnosti na úrovni A2 a ďalej si ich zdokonaľuje tak, aby dokázal:</w:t>
      </w:r>
    </w:p>
    <w:p w:rsidR="00CC1AA4" w:rsidRDefault="00CC1AA4" w:rsidP="001E346A">
      <w:pPr>
        <w:numPr>
          <w:ilvl w:val="0"/>
          <w:numId w:val="11"/>
        </w:numPr>
        <w:jc w:val="both"/>
        <w:rPr>
          <w:lang w:val="sk-SK"/>
        </w:rPr>
      </w:pPr>
      <w:r>
        <w:rPr>
          <w:lang w:val="sk-SK"/>
        </w:rPr>
        <w:t>reagovať na podnety v rôznych komunikačných situáciách jazykovo správne, zrozumiteľne a primerane situácii,</w:t>
      </w:r>
    </w:p>
    <w:p w:rsidR="00CC1AA4" w:rsidRDefault="00CC1AA4" w:rsidP="001E346A">
      <w:pPr>
        <w:numPr>
          <w:ilvl w:val="0"/>
          <w:numId w:val="11"/>
        </w:numPr>
        <w:jc w:val="both"/>
        <w:rPr>
          <w:lang w:val="sk-SK"/>
        </w:rPr>
      </w:pPr>
      <w:r>
        <w:rPr>
          <w:lang w:val="sk-SK"/>
        </w:rPr>
        <w:t>začať, udržiavať a ukončiť rozhovor,</w:t>
      </w:r>
    </w:p>
    <w:p w:rsidR="00CC1AA4" w:rsidRDefault="00CC1AA4" w:rsidP="001E346A">
      <w:pPr>
        <w:numPr>
          <w:ilvl w:val="0"/>
          <w:numId w:val="11"/>
        </w:numPr>
        <w:jc w:val="both"/>
        <w:rPr>
          <w:lang w:val="sk-SK"/>
        </w:rPr>
      </w:pPr>
      <w:r>
        <w:rPr>
          <w:lang w:val="sk-SK"/>
        </w:rPr>
        <w:t>správne reagovať na partnerove repliky v prirodzených a simulovaných situáciách a v situačných dialógoch,</w:t>
      </w:r>
    </w:p>
    <w:p w:rsidR="00CC1AA4" w:rsidRDefault="00CC1AA4" w:rsidP="001E346A">
      <w:pPr>
        <w:numPr>
          <w:ilvl w:val="0"/>
          <w:numId w:val="11"/>
        </w:numPr>
        <w:jc w:val="both"/>
        <w:rPr>
          <w:lang w:val="sk-SK"/>
        </w:rPr>
      </w:pPr>
      <w:r>
        <w:rPr>
          <w:lang w:val="sk-SK"/>
        </w:rPr>
        <w:t>interpretovať a odovzdávať informácie.</w:t>
      </w:r>
    </w:p>
    <w:p w:rsidR="00CC1AA4" w:rsidRDefault="00CC1AA4" w:rsidP="001158FE">
      <w:pPr>
        <w:jc w:val="both"/>
        <w:rPr>
          <w:lang w:val="sk-SK"/>
        </w:rPr>
      </w:pPr>
    </w:p>
    <w:p w:rsidR="00CC1AA4" w:rsidRPr="00A10C0E" w:rsidRDefault="00CC1AA4" w:rsidP="001158FE">
      <w:pPr>
        <w:jc w:val="both"/>
        <w:rPr>
          <w:i/>
          <w:iCs/>
          <w:lang w:val="sk-SK"/>
        </w:rPr>
      </w:pPr>
      <w:r w:rsidRPr="00A10C0E">
        <w:rPr>
          <w:i/>
          <w:iCs/>
          <w:lang w:val="sk-SK"/>
        </w:rPr>
        <w:t>Ústny prejav – monológ</w:t>
      </w:r>
    </w:p>
    <w:p w:rsidR="00CC1AA4" w:rsidRDefault="00CC1AA4" w:rsidP="001158FE">
      <w:pPr>
        <w:jc w:val="both"/>
        <w:rPr>
          <w:lang w:val="sk-SK"/>
        </w:rPr>
      </w:pPr>
      <w:r>
        <w:rPr>
          <w:lang w:val="sk-SK"/>
        </w:rPr>
        <w:t xml:space="preserve">      </w:t>
      </w:r>
    </w:p>
    <w:p w:rsidR="00CC1AA4" w:rsidRDefault="00CC1AA4" w:rsidP="001158FE">
      <w:pPr>
        <w:jc w:val="both"/>
        <w:rPr>
          <w:lang w:val="sk-SK"/>
        </w:rPr>
      </w:pPr>
      <w:r>
        <w:rPr>
          <w:lang w:val="sk-SK"/>
        </w:rPr>
        <w:t xml:space="preserve">     Učiaci sa vie súvislo a s využitím jednoduchších jazykových prostriedkov hovoriť o svojich skúsenostiach, pocitoch, zážitkoch, vie odôvodniť a vysvetliť svoj názor. Dokáže porozprávať jednoduchý príbeh a prerozprávať obsah prečítaného alebo vypočutého textu a vyjadriť svoj postoj.</w:t>
      </w:r>
    </w:p>
    <w:p w:rsidR="00CC1AA4" w:rsidRDefault="00CC1AA4" w:rsidP="001158FE">
      <w:pPr>
        <w:jc w:val="both"/>
        <w:rPr>
          <w:lang w:val="sk-SK"/>
        </w:rPr>
      </w:pPr>
    </w:p>
    <w:p w:rsidR="00CC1AA4" w:rsidRDefault="00CC1AA4" w:rsidP="001158FE">
      <w:pPr>
        <w:jc w:val="both"/>
        <w:rPr>
          <w:lang w:val="sk-SK"/>
        </w:rPr>
      </w:pPr>
      <w:r>
        <w:rPr>
          <w:lang w:val="sk-SK"/>
        </w:rPr>
        <w:t xml:space="preserve">           Učiaci sa na úrovni B1 má rozvinuté zručnosti na úrovni A2 a ďalej si ich zdokonaľuje tak, aby dokázal:</w:t>
      </w:r>
    </w:p>
    <w:p w:rsidR="00CC1AA4" w:rsidRDefault="00CC1AA4" w:rsidP="001158FE">
      <w:pPr>
        <w:numPr>
          <w:ilvl w:val="0"/>
          <w:numId w:val="12"/>
        </w:numPr>
        <w:jc w:val="both"/>
        <w:rPr>
          <w:lang w:val="sk-SK"/>
        </w:rPr>
      </w:pPr>
      <w:r>
        <w:rPr>
          <w:lang w:val="sk-SK"/>
        </w:rPr>
        <w:t>vyjadrovať sa jazykovo správne, zrozumiteľne a primerane situácii k témam z bežného života,</w:t>
      </w:r>
    </w:p>
    <w:p w:rsidR="00CC1AA4" w:rsidRDefault="00CC1AA4" w:rsidP="001158FE">
      <w:pPr>
        <w:numPr>
          <w:ilvl w:val="0"/>
          <w:numId w:val="12"/>
        </w:numPr>
        <w:jc w:val="both"/>
        <w:rPr>
          <w:lang w:val="sk-SK"/>
        </w:rPr>
      </w:pPr>
      <w:r>
        <w:rPr>
          <w:lang w:val="sk-SK"/>
        </w:rPr>
        <w:t>opísať osoby, predmety, činnosti a udalosti,</w:t>
      </w:r>
    </w:p>
    <w:p w:rsidR="00CC1AA4" w:rsidRDefault="00CC1AA4" w:rsidP="001158FE">
      <w:pPr>
        <w:numPr>
          <w:ilvl w:val="0"/>
          <w:numId w:val="12"/>
        </w:numPr>
        <w:jc w:val="both"/>
        <w:rPr>
          <w:lang w:val="sk-SK"/>
        </w:rPr>
      </w:pPr>
      <w:r>
        <w:rPr>
          <w:lang w:val="sk-SK"/>
        </w:rPr>
        <w:t>opísať obrázky, mapy, jednoduchšie grafy, porovnať ich a vyjadriť svoj názor na ne,</w:t>
      </w:r>
    </w:p>
    <w:p w:rsidR="00CC1AA4" w:rsidRDefault="00CC1AA4" w:rsidP="001158FE">
      <w:pPr>
        <w:numPr>
          <w:ilvl w:val="0"/>
          <w:numId w:val="12"/>
        </w:numPr>
        <w:jc w:val="both"/>
        <w:rPr>
          <w:lang w:val="sk-SK"/>
        </w:rPr>
      </w:pPr>
      <w:r>
        <w:rPr>
          <w:lang w:val="sk-SK"/>
        </w:rPr>
        <w:t>interpretovať a odovzdávať informácie,</w:t>
      </w:r>
    </w:p>
    <w:p w:rsidR="00CC1AA4" w:rsidRDefault="00CC1AA4" w:rsidP="001158FE">
      <w:pPr>
        <w:numPr>
          <w:ilvl w:val="0"/>
          <w:numId w:val="12"/>
        </w:numPr>
        <w:jc w:val="both"/>
        <w:rPr>
          <w:lang w:val="sk-SK"/>
        </w:rPr>
      </w:pPr>
      <w:r>
        <w:rPr>
          <w:lang w:val="sk-SK"/>
        </w:rPr>
        <w:t>dokáže tvoriť jednoduché príbehy (na základe obrázkov alebo osnovy).</w:t>
      </w:r>
    </w:p>
    <w:p w:rsidR="00CC1AA4" w:rsidRDefault="00CC1AA4" w:rsidP="001158FE">
      <w:pPr>
        <w:jc w:val="both"/>
        <w:rPr>
          <w:lang w:val="sk-SK"/>
        </w:rPr>
      </w:pPr>
    </w:p>
    <w:p w:rsidR="00CC1AA4" w:rsidRPr="00C2675C" w:rsidRDefault="00CC1AA4" w:rsidP="0015700B">
      <w:pPr>
        <w:jc w:val="both"/>
        <w:rPr>
          <w:i/>
          <w:iCs/>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Pr="00D909A7" w:rsidRDefault="00CC1AA4" w:rsidP="0015700B">
      <w:pPr>
        <w:jc w:val="both"/>
        <w:rPr>
          <w:b/>
          <w:bCs/>
          <w:lang w:val="sk-SK"/>
        </w:rPr>
      </w:pPr>
      <w:r>
        <w:rPr>
          <w:lang w:val="sk-SK"/>
        </w:rPr>
        <w:br w:type="page"/>
      </w:r>
      <w:r w:rsidRPr="00D909A7">
        <w:rPr>
          <w:b/>
          <w:bCs/>
          <w:lang w:val="sk-SK"/>
        </w:rPr>
        <w:t>V</w:t>
      </w:r>
      <w:r>
        <w:rPr>
          <w:b/>
          <w:bCs/>
          <w:lang w:val="sk-SK"/>
        </w:rPr>
        <w:t>ÝCHOVNÉ A VZDELÁVACIE STRATÉGIE</w:t>
      </w:r>
    </w:p>
    <w:p w:rsidR="00CC1AA4" w:rsidRPr="00D909A7" w:rsidRDefault="00CC1AA4" w:rsidP="0015700B">
      <w:pPr>
        <w:jc w:val="both"/>
        <w:rPr>
          <w:b/>
          <w:bCs/>
          <w:lang w:val="sk-SK"/>
        </w:rPr>
      </w:pPr>
    </w:p>
    <w:p w:rsidR="00CC1AA4" w:rsidRDefault="00CC1AA4" w:rsidP="0015700B">
      <w:pPr>
        <w:jc w:val="both"/>
        <w:rPr>
          <w:lang w:val="sk-SK"/>
        </w:rPr>
      </w:pPr>
      <w:r>
        <w:rPr>
          <w:lang w:val="sk-SK"/>
        </w:rPr>
        <w:t>Vyučujúci využíva vybrané formy a metódy práce k tomu, aby žiak dosiahol požadované kompetencie.</w:t>
      </w:r>
    </w:p>
    <w:p w:rsidR="00CC1AA4" w:rsidRDefault="00CC1AA4" w:rsidP="0015700B">
      <w:pPr>
        <w:jc w:val="both"/>
        <w:rPr>
          <w:lang w:val="sk-SK"/>
        </w:rPr>
      </w:pPr>
    </w:p>
    <w:p w:rsidR="00CC1AA4" w:rsidRPr="00A10C0E" w:rsidRDefault="00CC1AA4" w:rsidP="0015700B">
      <w:pPr>
        <w:jc w:val="both"/>
        <w:rPr>
          <w:i/>
          <w:iCs/>
          <w:lang w:val="sk-SK"/>
        </w:rPr>
      </w:pPr>
      <w:r>
        <w:rPr>
          <w:lang w:val="sk-SK"/>
        </w:rPr>
        <w:t xml:space="preserve">     </w:t>
      </w:r>
      <w:r w:rsidRPr="00A10C0E">
        <w:rPr>
          <w:i/>
          <w:iCs/>
          <w:lang w:val="sk-SK"/>
        </w:rPr>
        <w:t>Všeobecné kompetencie</w:t>
      </w:r>
    </w:p>
    <w:p w:rsidR="00CC1AA4" w:rsidRDefault="00CC1AA4" w:rsidP="0015700B">
      <w:pPr>
        <w:jc w:val="both"/>
        <w:rPr>
          <w:lang w:val="sk-SK"/>
        </w:rPr>
      </w:pPr>
    </w:p>
    <w:p w:rsidR="00CC1AA4" w:rsidRDefault="00CC1AA4" w:rsidP="0015700B">
      <w:pPr>
        <w:jc w:val="both"/>
        <w:rPr>
          <w:lang w:val="sk-SK"/>
        </w:rPr>
      </w:pPr>
      <w:r>
        <w:rPr>
          <w:lang w:val="sk-SK"/>
        </w:rPr>
        <w:t xml:space="preserve">      Učiaci sa na úrovni B1 má osvojené všeobecné kompetencie na úrovni A2 a ďalej si ich rozvíja tak, aby dokázal:</w:t>
      </w:r>
    </w:p>
    <w:p w:rsidR="00CC1AA4" w:rsidRDefault="00CC1AA4" w:rsidP="0015700B">
      <w:pPr>
        <w:jc w:val="both"/>
        <w:rPr>
          <w:lang w:val="sk-SK"/>
        </w:rPr>
      </w:pPr>
    </w:p>
    <w:p w:rsidR="00CC1AA4" w:rsidRDefault="00CC1AA4" w:rsidP="0015700B">
      <w:pPr>
        <w:numPr>
          <w:ilvl w:val="0"/>
          <w:numId w:val="4"/>
        </w:numPr>
        <w:jc w:val="both"/>
        <w:rPr>
          <w:lang w:val="sk-SK"/>
        </w:rPr>
      </w:pPr>
      <w:r>
        <w:rPr>
          <w:lang w:val="sk-SK"/>
        </w:rPr>
        <w:t xml:space="preserve">vedome získať nové vedomosti a zručnosti, </w:t>
      </w:r>
    </w:p>
    <w:p w:rsidR="00CC1AA4" w:rsidRDefault="00CC1AA4" w:rsidP="0015700B">
      <w:pPr>
        <w:numPr>
          <w:ilvl w:val="0"/>
          <w:numId w:val="4"/>
        </w:numPr>
        <w:jc w:val="both"/>
        <w:rPr>
          <w:lang w:val="sk-SK"/>
        </w:rPr>
      </w:pPr>
      <w:r>
        <w:rPr>
          <w:lang w:val="sk-SK"/>
        </w:rPr>
        <w:t xml:space="preserve">opakovať si osvojené vedomosti a dopĺňať si ich, </w:t>
      </w:r>
    </w:p>
    <w:p w:rsidR="00CC1AA4" w:rsidRDefault="00CC1AA4" w:rsidP="0015700B">
      <w:pPr>
        <w:numPr>
          <w:ilvl w:val="0"/>
          <w:numId w:val="4"/>
        </w:numPr>
        <w:jc w:val="both"/>
        <w:rPr>
          <w:lang w:val="sk-SK"/>
        </w:rPr>
      </w:pPr>
      <w:r>
        <w:rPr>
          <w:lang w:val="sk-SK"/>
        </w:rPr>
        <w:t>rozoznávať, pochopiť a efektívne používať jednotlivé stratégie učenia sa pri osvojovaní si cudzieho jazyka,</w:t>
      </w:r>
    </w:p>
    <w:p w:rsidR="00CC1AA4" w:rsidRDefault="00CC1AA4" w:rsidP="0015700B">
      <w:pPr>
        <w:numPr>
          <w:ilvl w:val="0"/>
          <w:numId w:val="4"/>
        </w:numPr>
        <w:jc w:val="both"/>
        <w:rPr>
          <w:lang w:val="sk-SK"/>
        </w:rPr>
      </w:pPr>
      <w:r>
        <w:rPr>
          <w:lang w:val="sk-SK"/>
        </w:rPr>
        <w:t>aktívne a často využívať doteraz osvojený jazyk,</w:t>
      </w:r>
    </w:p>
    <w:p w:rsidR="00CC1AA4" w:rsidRDefault="00CC1AA4" w:rsidP="0015700B">
      <w:pPr>
        <w:numPr>
          <w:ilvl w:val="0"/>
          <w:numId w:val="4"/>
        </w:numPr>
        <w:jc w:val="both"/>
        <w:rPr>
          <w:lang w:val="sk-SK"/>
        </w:rPr>
      </w:pPr>
      <w:r>
        <w:rPr>
          <w:lang w:val="sk-SK"/>
        </w:rPr>
        <w:t>dopĺňať si vedomosti a rozvíjať zručnosti, prepájať ich s už osvojeným učivom, systematizovať ich a využívať pre svoj budúci profesijný rozvoj a reálny život,</w:t>
      </w:r>
    </w:p>
    <w:p w:rsidR="00CC1AA4" w:rsidRDefault="00CC1AA4" w:rsidP="0015700B">
      <w:pPr>
        <w:numPr>
          <w:ilvl w:val="0"/>
          <w:numId w:val="4"/>
        </w:numPr>
        <w:jc w:val="both"/>
        <w:rPr>
          <w:lang w:val="sk-SK"/>
        </w:rPr>
      </w:pPr>
      <w:r>
        <w:rPr>
          <w:lang w:val="sk-SK"/>
        </w:rPr>
        <w:t>kriticky hodnotiť svoj pokrok, prijímať spätnú väzbu a uvedomovať si možnosti svojho rozvoja,</w:t>
      </w:r>
    </w:p>
    <w:p w:rsidR="00CC1AA4" w:rsidRDefault="00CC1AA4" w:rsidP="0015700B">
      <w:pPr>
        <w:numPr>
          <w:ilvl w:val="0"/>
          <w:numId w:val="4"/>
        </w:numPr>
        <w:jc w:val="both"/>
        <w:rPr>
          <w:lang w:val="sk-SK"/>
        </w:rPr>
      </w:pPr>
      <w:r>
        <w:rPr>
          <w:lang w:val="sk-SK"/>
        </w:rPr>
        <w:t>pochopiť potrebu vzdelávania sa v cudzom jazyku,</w:t>
      </w:r>
    </w:p>
    <w:p w:rsidR="00CC1AA4" w:rsidRDefault="00CC1AA4" w:rsidP="0015700B">
      <w:pPr>
        <w:numPr>
          <w:ilvl w:val="0"/>
          <w:numId w:val="4"/>
        </w:numPr>
        <w:jc w:val="both"/>
        <w:rPr>
          <w:lang w:val="sk-SK"/>
        </w:rPr>
      </w:pPr>
      <w:r>
        <w:rPr>
          <w:lang w:val="sk-SK"/>
        </w:rPr>
        <w:t>identifikovať základné reálie krajín cieľového jazyka a rozoznať rozdiel medzi nimi a podobnými reáliami vlastnej krajiny,</w:t>
      </w:r>
    </w:p>
    <w:p w:rsidR="00CC1AA4" w:rsidRDefault="00CC1AA4" w:rsidP="0015700B">
      <w:pPr>
        <w:numPr>
          <w:ilvl w:val="0"/>
          <w:numId w:val="4"/>
        </w:numPr>
        <w:jc w:val="both"/>
        <w:rPr>
          <w:lang w:val="sk-SK"/>
        </w:rPr>
      </w:pPr>
      <w:r>
        <w:rPr>
          <w:lang w:val="sk-SK"/>
        </w:rPr>
        <w:t>rozoznať základné normy správania sa a bežné spoločenské konvencie krajín, v ktorých sa hovorí cudzím jazykom,</w:t>
      </w:r>
    </w:p>
    <w:p w:rsidR="00CC1AA4" w:rsidRDefault="00CC1AA4" w:rsidP="0015700B">
      <w:pPr>
        <w:numPr>
          <w:ilvl w:val="0"/>
          <w:numId w:val="4"/>
        </w:numPr>
        <w:jc w:val="both"/>
        <w:rPr>
          <w:lang w:val="sk-SK"/>
        </w:rPr>
      </w:pPr>
      <w:r>
        <w:rPr>
          <w:lang w:val="sk-SK"/>
        </w:rPr>
        <w:t>pri samostatnom štúdiu využívať dostupné materiály,</w:t>
      </w:r>
    </w:p>
    <w:p w:rsidR="00CC1AA4" w:rsidRDefault="00CC1AA4" w:rsidP="0015700B">
      <w:pPr>
        <w:numPr>
          <w:ilvl w:val="0"/>
          <w:numId w:val="4"/>
        </w:numPr>
        <w:jc w:val="both"/>
        <w:rPr>
          <w:lang w:val="sk-SK"/>
        </w:rPr>
      </w:pPr>
      <w:r>
        <w:rPr>
          <w:lang w:val="sk-SK"/>
        </w:rPr>
        <w:t>byť otvorený kultúrnej a etnickej rôznorodosti.</w:t>
      </w:r>
    </w:p>
    <w:p w:rsidR="00CC1AA4" w:rsidRDefault="00CC1AA4" w:rsidP="0015700B">
      <w:pPr>
        <w:ind w:left="360"/>
        <w:jc w:val="both"/>
        <w:rPr>
          <w:lang w:val="sk-SK"/>
        </w:rPr>
      </w:pPr>
    </w:p>
    <w:p w:rsidR="00CC1AA4" w:rsidRDefault="00CC1AA4" w:rsidP="0015700B">
      <w:pPr>
        <w:ind w:left="360"/>
        <w:jc w:val="both"/>
        <w:rPr>
          <w:lang w:val="sk-SK"/>
        </w:rPr>
      </w:pPr>
    </w:p>
    <w:p w:rsidR="00CC1AA4" w:rsidRPr="00A10C0E" w:rsidRDefault="00CC1AA4" w:rsidP="00B62FDC">
      <w:pPr>
        <w:ind w:left="720"/>
        <w:jc w:val="both"/>
        <w:rPr>
          <w:i/>
          <w:iCs/>
          <w:lang w:val="sk-SK"/>
        </w:rPr>
      </w:pPr>
      <w:r w:rsidRPr="00A10C0E">
        <w:rPr>
          <w:i/>
          <w:iCs/>
          <w:lang w:val="sk-SK"/>
        </w:rPr>
        <w:t>Komunikačné jazykové kompetencie</w:t>
      </w:r>
    </w:p>
    <w:p w:rsidR="00CC1AA4" w:rsidRDefault="00CC1AA4" w:rsidP="00B62FDC">
      <w:pPr>
        <w:jc w:val="both"/>
        <w:rPr>
          <w:lang w:val="sk-SK"/>
        </w:rPr>
      </w:pPr>
    </w:p>
    <w:p w:rsidR="00CC1AA4" w:rsidRDefault="00CC1AA4" w:rsidP="00B62FDC">
      <w:pPr>
        <w:jc w:val="both"/>
        <w:rPr>
          <w:lang w:val="sk-SK"/>
        </w:rPr>
      </w:pPr>
      <w:r>
        <w:rPr>
          <w:lang w:val="sk-SK"/>
        </w:rPr>
        <w:t xml:space="preserve">     Komunikačné jazykové kompetencie sú tie, ktoré umožňujú učiacemu sa používať konkrétne jazykové prostriedky v komunikácii.</w:t>
      </w:r>
    </w:p>
    <w:p w:rsidR="00CC1AA4" w:rsidRDefault="00CC1AA4" w:rsidP="00B62FDC">
      <w:pPr>
        <w:jc w:val="both"/>
        <w:rPr>
          <w:lang w:val="sk-SK"/>
        </w:rPr>
      </w:pPr>
      <w:r>
        <w:rPr>
          <w:lang w:val="sk-SK"/>
        </w:rPr>
        <w:t xml:space="preserve">     Na uskutočnenie komunikačného zámeru a potrieb sa vyžaduje komunikatívne správanie,    ktoré je primerané danej situácii a bežné v krajinách, kde sa cudzím jazykom hovorí.   </w:t>
      </w:r>
    </w:p>
    <w:p w:rsidR="00CC1AA4" w:rsidRDefault="00CC1AA4" w:rsidP="00B62FDC">
      <w:pPr>
        <w:jc w:val="both"/>
        <w:rPr>
          <w:lang w:val="sk-SK"/>
        </w:rPr>
      </w:pPr>
      <w:r>
        <w:rPr>
          <w:lang w:val="sk-SK"/>
        </w:rPr>
        <w:t>Komunikatívne kompetencie zahŕňajú nasledovné zložky:</w:t>
      </w:r>
    </w:p>
    <w:p w:rsidR="00CC1AA4" w:rsidRDefault="00CC1AA4" w:rsidP="00B62FDC">
      <w:pPr>
        <w:jc w:val="both"/>
        <w:rPr>
          <w:lang w:val="sk-SK"/>
        </w:rPr>
      </w:pPr>
    </w:p>
    <w:p w:rsidR="00CC1AA4" w:rsidRPr="00A10C0E" w:rsidRDefault="00CC1AA4" w:rsidP="00B62FDC">
      <w:pPr>
        <w:jc w:val="both"/>
        <w:rPr>
          <w:i/>
          <w:iCs/>
          <w:lang w:val="sk-SK"/>
        </w:rPr>
      </w:pPr>
      <w:r w:rsidRPr="00A10C0E">
        <w:rPr>
          <w:i/>
          <w:iCs/>
          <w:lang w:val="sk-SK"/>
        </w:rPr>
        <w:t>1 Jazyková kompetencia</w:t>
      </w:r>
    </w:p>
    <w:p w:rsidR="00CC1AA4" w:rsidRDefault="00CC1AA4" w:rsidP="00B62FDC">
      <w:pPr>
        <w:jc w:val="both"/>
        <w:rPr>
          <w:lang w:val="sk-SK"/>
        </w:rPr>
      </w:pPr>
    </w:p>
    <w:p w:rsidR="00CC1AA4" w:rsidRDefault="00CC1AA4" w:rsidP="00B62FDC">
      <w:pPr>
        <w:jc w:val="both"/>
        <w:rPr>
          <w:lang w:val="sk-SK"/>
        </w:rPr>
      </w:pPr>
      <w:r>
        <w:rPr>
          <w:lang w:val="sk-SK"/>
        </w:rPr>
        <w:t xml:space="preserve">           Učiaci sa na úrovni B1 má osvojené jazykové kompetencie na úrovni A2 a ďalej si ich rozvíja tak, aby dokázal používať:</w:t>
      </w:r>
    </w:p>
    <w:p w:rsidR="00CC1AA4" w:rsidRDefault="00CC1AA4" w:rsidP="00B62FDC">
      <w:pPr>
        <w:jc w:val="both"/>
        <w:rPr>
          <w:lang w:val="sk-SK"/>
        </w:rPr>
      </w:pPr>
    </w:p>
    <w:p w:rsidR="00CC1AA4" w:rsidRDefault="00CC1AA4" w:rsidP="00B62FDC">
      <w:pPr>
        <w:numPr>
          <w:ilvl w:val="0"/>
          <w:numId w:val="13"/>
        </w:numPr>
        <w:jc w:val="both"/>
        <w:rPr>
          <w:lang w:val="sk-SK"/>
        </w:rPr>
      </w:pPr>
      <w:r>
        <w:rPr>
          <w:lang w:val="sk-SK"/>
        </w:rPr>
        <w:t>slovnú zásobu vrátane frazeológie v rozsahu komunikačných situácií a tematických okruhov (lexikálna kompetencia),</w:t>
      </w:r>
    </w:p>
    <w:p w:rsidR="00CC1AA4" w:rsidRDefault="00CC1AA4" w:rsidP="00B62FDC">
      <w:pPr>
        <w:numPr>
          <w:ilvl w:val="0"/>
          <w:numId w:val="13"/>
        </w:numPr>
        <w:jc w:val="both"/>
        <w:rPr>
          <w:lang w:val="sk-SK"/>
        </w:rPr>
      </w:pPr>
      <w:r>
        <w:rPr>
          <w:lang w:val="sk-SK"/>
        </w:rPr>
        <w:t>slovotvorbu a funkcie gramatických javov (sémantická kompetencia),</w:t>
      </w:r>
    </w:p>
    <w:p w:rsidR="00CC1AA4" w:rsidRDefault="00CC1AA4" w:rsidP="00FF539D">
      <w:pPr>
        <w:numPr>
          <w:ilvl w:val="0"/>
          <w:numId w:val="13"/>
        </w:numPr>
        <w:jc w:val="both"/>
        <w:rPr>
          <w:lang w:val="sk-SK"/>
        </w:rPr>
      </w:pPr>
      <w:r>
        <w:rPr>
          <w:lang w:val="sk-SK"/>
        </w:rPr>
        <w:t>zvukové a grafické prostriedky jazyka (fonologická kompetencia: ortoepická a ortografická).</w:t>
      </w:r>
    </w:p>
    <w:p w:rsidR="00CC1AA4" w:rsidRDefault="00CC1AA4" w:rsidP="00985FA3">
      <w:pPr>
        <w:jc w:val="both"/>
        <w:rPr>
          <w:lang w:val="sk-SK"/>
        </w:rPr>
      </w:pPr>
    </w:p>
    <w:p w:rsidR="00CC1AA4" w:rsidRDefault="00CC1AA4" w:rsidP="00985FA3">
      <w:pPr>
        <w:jc w:val="both"/>
        <w:rPr>
          <w:lang w:val="sk-SK"/>
        </w:rPr>
      </w:pPr>
      <w:r>
        <w:rPr>
          <w:lang w:val="sk-SK"/>
        </w:rPr>
        <w:t>Učiaci sa na úrovni B1 ovláda jazyk:</w:t>
      </w:r>
    </w:p>
    <w:p w:rsidR="00CC1AA4" w:rsidRDefault="00CC1AA4" w:rsidP="00985FA3">
      <w:pPr>
        <w:numPr>
          <w:ilvl w:val="0"/>
          <w:numId w:val="16"/>
        </w:numPr>
        <w:jc w:val="both"/>
        <w:rPr>
          <w:lang w:val="sk-SK"/>
        </w:rPr>
      </w:pPr>
      <w:r>
        <w:rPr>
          <w:lang w:val="sk-SK"/>
        </w:rPr>
        <w:t>v takom rozsahu, aby sa dohovoril a vedel vyjadriť s použitím osvojenej slovnej zásoby na vymedzené témy týkajúce sa bežného života, aj keď jeho obmedzená slovná zásoba mu príležitostne spôsobuje ťažkosti s formuláciou jeho výpovede, pričom používa opisné jazykové prostriedky,</w:t>
      </w:r>
    </w:p>
    <w:p w:rsidR="00CC1AA4" w:rsidRDefault="00CC1AA4" w:rsidP="00985FA3">
      <w:pPr>
        <w:numPr>
          <w:ilvl w:val="0"/>
          <w:numId w:val="16"/>
        </w:numPr>
        <w:jc w:val="both"/>
        <w:rPr>
          <w:lang w:val="sk-SK"/>
        </w:rPr>
      </w:pPr>
      <w:r>
        <w:rPr>
          <w:lang w:val="sk-SK"/>
        </w:rPr>
        <w:t>v dostatočnom rozsahu na to, aby mohol opísať nepredvídateľné situácie, vysvetliť hlavné body, myšlienky či problémy so značnou dávkou precíznosti a vyjadriť myšlienky, ktoré sa týkajú aj abstraktných tém, ktoré sú uvedené v učebných osnovách.</w:t>
      </w:r>
    </w:p>
    <w:p w:rsidR="00CC1AA4" w:rsidRPr="00985FA3" w:rsidRDefault="00CC1AA4" w:rsidP="00985FA3">
      <w:pPr>
        <w:jc w:val="both"/>
        <w:rPr>
          <w:lang w:val="sk-SK"/>
        </w:rPr>
      </w:pPr>
    </w:p>
    <w:p w:rsidR="00CC1AA4" w:rsidRDefault="00CC1AA4" w:rsidP="00FF539D">
      <w:pPr>
        <w:jc w:val="both"/>
        <w:rPr>
          <w:lang w:val="sk-SK"/>
        </w:rPr>
      </w:pPr>
    </w:p>
    <w:p w:rsidR="00CC1AA4" w:rsidRPr="00A10C0E" w:rsidRDefault="00CC1AA4" w:rsidP="00FF539D">
      <w:pPr>
        <w:jc w:val="both"/>
        <w:rPr>
          <w:i/>
          <w:iCs/>
          <w:lang w:val="sk-SK"/>
        </w:rPr>
      </w:pPr>
      <w:r w:rsidRPr="00A10C0E">
        <w:rPr>
          <w:i/>
          <w:iCs/>
          <w:lang w:val="sk-SK"/>
        </w:rPr>
        <w:t>2 Sociolingvistická kompetencia</w:t>
      </w:r>
    </w:p>
    <w:p w:rsidR="00CC1AA4" w:rsidRDefault="00CC1AA4" w:rsidP="00FF539D">
      <w:pPr>
        <w:jc w:val="both"/>
        <w:rPr>
          <w:lang w:val="sk-SK"/>
        </w:rPr>
      </w:pPr>
    </w:p>
    <w:p w:rsidR="00CC1AA4" w:rsidRDefault="00CC1AA4" w:rsidP="00FF539D">
      <w:pPr>
        <w:jc w:val="both"/>
        <w:rPr>
          <w:lang w:val="sk-SK"/>
        </w:rPr>
      </w:pPr>
      <w:r>
        <w:rPr>
          <w:lang w:val="sk-SK"/>
        </w:rPr>
        <w:t xml:space="preserve">      Učiaci sa na úrovni B1 má osvojené sociolingvistické kompetencie na úrovni A2 a ďalej si ich rozvíja tak, aby dokázal:</w:t>
      </w:r>
    </w:p>
    <w:p w:rsidR="00CC1AA4" w:rsidRDefault="00CC1AA4" w:rsidP="00FF539D">
      <w:pPr>
        <w:jc w:val="both"/>
        <w:rPr>
          <w:lang w:val="sk-SK"/>
        </w:rPr>
      </w:pPr>
    </w:p>
    <w:p w:rsidR="00CC1AA4" w:rsidRDefault="00CC1AA4" w:rsidP="00985FA3">
      <w:pPr>
        <w:ind w:left="720"/>
        <w:jc w:val="both"/>
        <w:rPr>
          <w:lang w:val="sk-SK"/>
        </w:rPr>
      </w:pPr>
    </w:p>
    <w:p w:rsidR="00CC1AA4" w:rsidRDefault="00CC1AA4" w:rsidP="00FF539D">
      <w:pPr>
        <w:numPr>
          <w:ilvl w:val="0"/>
          <w:numId w:val="14"/>
        </w:numPr>
        <w:jc w:val="both"/>
        <w:rPr>
          <w:lang w:val="sk-SK"/>
        </w:rPr>
      </w:pPr>
      <w:r>
        <w:rPr>
          <w:lang w:val="sk-SK"/>
        </w:rPr>
        <w:t>správne reagovať v rôznych bežných spoločenských komunikačných situáciách,</w:t>
      </w:r>
    </w:p>
    <w:p w:rsidR="00CC1AA4" w:rsidRDefault="00CC1AA4" w:rsidP="00FF539D">
      <w:pPr>
        <w:numPr>
          <w:ilvl w:val="0"/>
          <w:numId w:val="14"/>
        </w:numPr>
        <w:jc w:val="both"/>
        <w:rPr>
          <w:lang w:val="sk-SK"/>
        </w:rPr>
      </w:pPr>
      <w:r>
        <w:rPr>
          <w:lang w:val="sk-SK"/>
        </w:rPr>
        <w:t>dodržiavať konvencie slušnosti (vyjadrenie záujmu o druhého, výmena názorov a informácií, vyjadrenie obdivu, srdečnosti, pohostinnosti, vyjadrenie poľutovania, ospravedlnenia a vďaky, vyhýbanie sa priamym príkazom),</w:t>
      </w:r>
    </w:p>
    <w:p w:rsidR="00CC1AA4" w:rsidRDefault="00CC1AA4" w:rsidP="00FF539D">
      <w:pPr>
        <w:numPr>
          <w:ilvl w:val="0"/>
          <w:numId w:val="14"/>
        </w:numPr>
        <w:jc w:val="both"/>
        <w:rPr>
          <w:lang w:val="sk-SK"/>
        </w:rPr>
      </w:pPr>
      <w:r>
        <w:rPr>
          <w:lang w:val="sk-SK"/>
        </w:rPr>
        <w:t>používať základné bežné frazeologické spojenia, príslovia a porekadlá,</w:t>
      </w:r>
    </w:p>
    <w:p w:rsidR="00CC1AA4" w:rsidRDefault="00CC1AA4" w:rsidP="00FF539D">
      <w:pPr>
        <w:numPr>
          <w:ilvl w:val="0"/>
          <w:numId w:val="14"/>
        </w:numPr>
        <w:jc w:val="both"/>
        <w:rPr>
          <w:lang w:val="sk-SK"/>
        </w:rPr>
      </w:pPr>
      <w:r>
        <w:rPr>
          <w:lang w:val="sk-SK"/>
        </w:rPr>
        <w:t>uvedomovať si rozdiely v rôznych formách prejavu (formálneho, neformálneho).</w:t>
      </w:r>
    </w:p>
    <w:p w:rsidR="00CC1AA4" w:rsidRDefault="00CC1AA4" w:rsidP="00FF539D">
      <w:pPr>
        <w:jc w:val="both"/>
        <w:rPr>
          <w:lang w:val="sk-SK"/>
        </w:rPr>
      </w:pPr>
    </w:p>
    <w:p w:rsidR="00CC1AA4" w:rsidRDefault="00CC1AA4" w:rsidP="00FF539D">
      <w:pPr>
        <w:jc w:val="both"/>
        <w:rPr>
          <w:lang w:val="sk-SK"/>
        </w:rPr>
      </w:pPr>
      <w:r>
        <w:rPr>
          <w:lang w:val="sk-SK"/>
        </w:rPr>
        <w:t xml:space="preserve">     Učiaci sa dokáže uplatňovať širokú škálu jazykových funkcií, používajúc bežné prostriedky neutrálneho štýlu. Uvedomuje si konvencie slušnosti a podľa nich aj koná.</w:t>
      </w:r>
    </w:p>
    <w:p w:rsidR="00CC1AA4" w:rsidRDefault="00CC1AA4" w:rsidP="00FF539D">
      <w:pPr>
        <w:jc w:val="both"/>
        <w:rPr>
          <w:lang w:val="sk-SK"/>
        </w:rPr>
      </w:pPr>
    </w:p>
    <w:p w:rsidR="00CC1AA4" w:rsidRDefault="00CC1AA4" w:rsidP="00FF539D">
      <w:pPr>
        <w:jc w:val="both"/>
        <w:rPr>
          <w:lang w:val="sk-SK"/>
        </w:rPr>
      </w:pPr>
    </w:p>
    <w:p w:rsidR="00CC1AA4" w:rsidRPr="00A10C0E" w:rsidRDefault="00CC1AA4" w:rsidP="00FF539D">
      <w:pPr>
        <w:jc w:val="both"/>
        <w:rPr>
          <w:i/>
          <w:iCs/>
          <w:lang w:val="sk-SK"/>
        </w:rPr>
      </w:pPr>
      <w:r w:rsidRPr="00A10C0E">
        <w:rPr>
          <w:i/>
          <w:iCs/>
          <w:lang w:val="sk-SK"/>
        </w:rPr>
        <w:t>3 Pragmatická kompetencia</w:t>
      </w:r>
    </w:p>
    <w:p w:rsidR="00CC1AA4" w:rsidRPr="00A10C0E" w:rsidRDefault="00CC1AA4" w:rsidP="00FF539D">
      <w:pPr>
        <w:jc w:val="both"/>
        <w:rPr>
          <w:i/>
          <w:iCs/>
          <w:lang w:val="sk-SK"/>
        </w:rPr>
      </w:pPr>
    </w:p>
    <w:p w:rsidR="00CC1AA4" w:rsidRDefault="00CC1AA4" w:rsidP="00FF539D">
      <w:pPr>
        <w:jc w:val="both"/>
        <w:rPr>
          <w:lang w:val="sk-SK"/>
        </w:rPr>
      </w:pPr>
      <w:r>
        <w:rPr>
          <w:lang w:val="sk-SK"/>
        </w:rPr>
        <w:t xml:space="preserve">     Učiaci sa na úrovni B1 má osvojené pragmatické kompetencie na úrovni A2 a ďalej si ich rozvíja tak, aby sa  dokázal vyjadriť:</w:t>
      </w:r>
    </w:p>
    <w:p w:rsidR="00CC1AA4" w:rsidRDefault="00CC1AA4" w:rsidP="00FF539D">
      <w:pPr>
        <w:jc w:val="both"/>
        <w:rPr>
          <w:lang w:val="sk-SK"/>
        </w:rPr>
      </w:pPr>
    </w:p>
    <w:p w:rsidR="00CC1AA4" w:rsidRDefault="00CC1AA4" w:rsidP="003B7E9A">
      <w:pPr>
        <w:numPr>
          <w:ilvl w:val="0"/>
          <w:numId w:val="15"/>
        </w:numPr>
        <w:jc w:val="both"/>
        <w:rPr>
          <w:lang w:val="sk-SK"/>
        </w:rPr>
      </w:pPr>
      <w:r>
        <w:rPr>
          <w:lang w:val="sk-SK"/>
        </w:rPr>
        <w:t>v súlade s požadovanou stratégiou ( zámer, téma, následnosť, príčina, kohézia, koherencia, štýl, register, rétorika),</w:t>
      </w:r>
    </w:p>
    <w:p w:rsidR="00CC1AA4" w:rsidRDefault="00CC1AA4" w:rsidP="003B7E9A">
      <w:pPr>
        <w:numPr>
          <w:ilvl w:val="0"/>
          <w:numId w:val="15"/>
        </w:numPr>
        <w:jc w:val="both"/>
        <w:rPr>
          <w:lang w:val="sk-SK"/>
        </w:rPr>
      </w:pPr>
      <w:r>
        <w:rPr>
          <w:lang w:val="sk-SK"/>
        </w:rPr>
        <w:t>funkčne využíval jazykové prostriedky na získavanie informácií, vyjadrenie postojov (súhlas, nesúhlas), modality (povinnosť, nutnosť), vôle (túžby, zámery), emócií ( radosť, uspokojenie, nevôľa, záujem, prekvapenie, strach), etických zásad (ospravedlnenie, ľútosť, poľutovanie, súhlas, nesúhlas, pozdravenie, žiadosť, odmietnutie),</w:t>
      </w:r>
    </w:p>
    <w:p w:rsidR="00CC1AA4" w:rsidRPr="001D5AD9" w:rsidRDefault="00CC1AA4" w:rsidP="001D5AD9">
      <w:pPr>
        <w:numPr>
          <w:ilvl w:val="0"/>
          <w:numId w:val="15"/>
        </w:numPr>
        <w:jc w:val="both"/>
        <w:rPr>
          <w:lang w:val="sk-SK"/>
        </w:rPr>
      </w:pPr>
      <w:r>
        <w:rPr>
          <w:lang w:val="sk-SK"/>
        </w:rPr>
        <w:t>pri interakcii (výmena informácií) alebo transmisii (sprostredkovanie informácií).</w:t>
      </w:r>
    </w:p>
    <w:p w:rsidR="00CC1AA4" w:rsidRDefault="00CC1AA4" w:rsidP="00FF539D">
      <w:pPr>
        <w:jc w:val="both"/>
        <w:rPr>
          <w:lang w:val="sk-SK"/>
        </w:rPr>
      </w:pPr>
    </w:p>
    <w:p w:rsidR="00CC1AA4" w:rsidRDefault="00CC1AA4" w:rsidP="00A10C0E">
      <w:pPr>
        <w:ind w:left="360"/>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b/>
          <w:bCs/>
          <w:lang w:val="sk-SK"/>
        </w:rPr>
      </w:pPr>
      <w:r w:rsidRPr="00A20497">
        <w:rPr>
          <w:b/>
          <w:bCs/>
          <w:lang w:val="sk-SK"/>
        </w:rPr>
        <w:t>STRATÉGIE V</w:t>
      </w:r>
      <w:r>
        <w:rPr>
          <w:b/>
          <w:bCs/>
          <w:lang w:val="sk-SK"/>
        </w:rPr>
        <w:t>Y</w:t>
      </w:r>
      <w:r w:rsidRPr="00A20497">
        <w:rPr>
          <w:b/>
          <w:bCs/>
          <w:lang w:val="sk-SK"/>
        </w:rPr>
        <w:t>ČOVANIA</w:t>
      </w:r>
    </w:p>
    <w:p w:rsidR="00CC1AA4" w:rsidRDefault="00CC1AA4" w:rsidP="0015700B">
      <w:pPr>
        <w:jc w:val="both"/>
        <w:rPr>
          <w:b/>
          <w:bCs/>
          <w:lang w:val="sk-SK"/>
        </w:rPr>
      </w:pPr>
    </w:p>
    <w:p w:rsidR="00CC1AA4" w:rsidRDefault="00CC1AA4" w:rsidP="002D1EE9">
      <w:pPr>
        <w:jc w:val="both"/>
        <w:rPr>
          <w:lang w:val="sk-SK"/>
        </w:rPr>
      </w:pPr>
      <w:r>
        <w:rPr>
          <w:b/>
          <w:bCs/>
          <w:lang w:val="sk-SK"/>
        </w:rPr>
        <w:t xml:space="preserve">    </w:t>
      </w:r>
      <w:r>
        <w:rPr>
          <w:lang w:val="sk-SK"/>
        </w:rPr>
        <w:t xml:space="preserve">     Pri vyučovaní anglického jazyka sa v 3. ročníku používajú rôzne metódy a formy práce ako prostriedky motivácie a usmernenia žiakov, s ohľadom na stupeň vedomostí prevládajú jednoduché metódy s princípom názornosti.</w:t>
      </w:r>
    </w:p>
    <w:p w:rsidR="00CC1AA4" w:rsidRDefault="00CC1AA4" w:rsidP="002D1EE9">
      <w:pPr>
        <w:jc w:val="both"/>
        <w:rPr>
          <w:lang w:val="sk-SK"/>
        </w:rPr>
      </w:pPr>
    </w:p>
    <w:p w:rsidR="00CC1AA4" w:rsidRDefault="00CC1AA4" w:rsidP="002D1EE9">
      <w:pPr>
        <w:jc w:val="both"/>
        <w:rPr>
          <w:lang w:val="sk-SK"/>
        </w:rPr>
      </w:pPr>
      <w:r>
        <w:rPr>
          <w:lang w:val="sk-SK"/>
        </w:rPr>
        <w:t xml:space="preserve">Z relevantných metód použijeme: </w:t>
      </w:r>
    </w:p>
    <w:p w:rsidR="00CC1AA4" w:rsidRDefault="00CC1AA4" w:rsidP="002D1EE9">
      <w:pPr>
        <w:jc w:val="both"/>
        <w:rPr>
          <w:lang w:val="sk-SK"/>
        </w:rPr>
      </w:pPr>
    </w:p>
    <w:p w:rsidR="00CC1AA4" w:rsidRPr="001D3F7F" w:rsidRDefault="00CC1AA4" w:rsidP="002D1EE9">
      <w:pPr>
        <w:jc w:val="both"/>
        <w:rPr>
          <w:i/>
          <w:iCs/>
          <w:lang w:val="sk-SK"/>
        </w:rPr>
      </w:pPr>
      <w:r w:rsidRPr="001D3F7F">
        <w:rPr>
          <w:i/>
          <w:iCs/>
          <w:lang w:val="sk-SK"/>
        </w:rPr>
        <w:t>Podľa zdroja poznania:</w:t>
      </w:r>
    </w:p>
    <w:p w:rsidR="00CC1AA4" w:rsidRDefault="00CC1AA4" w:rsidP="002D1EE9">
      <w:pPr>
        <w:jc w:val="both"/>
        <w:rPr>
          <w:lang w:val="sk-SK"/>
        </w:rPr>
      </w:pPr>
    </w:p>
    <w:p w:rsidR="00CC1AA4" w:rsidRDefault="00CC1AA4" w:rsidP="002D1EE9">
      <w:pPr>
        <w:jc w:val="both"/>
        <w:rPr>
          <w:lang w:val="sk-SK"/>
        </w:rPr>
      </w:pPr>
      <w:r>
        <w:rPr>
          <w:lang w:val="sk-SK"/>
        </w:rPr>
        <w:t xml:space="preserve">Slovné metódy: výklad, vysvetľovanie, rozhovor, diskusia a dramatizácia  </w:t>
      </w:r>
    </w:p>
    <w:p w:rsidR="00CC1AA4" w:rsidRDefault="00CC1AA4" w:rsidP="002D1EE9">
      <w:pPr>
        <w:jc w:val="both"/>
        <w:rPr>
          <w:lang w:val="sk-SK"/>
        </w:rPr>
      </w:pPr>
      <w:r>
        <w:rPr>
          <w:lang w:val="sk-SK"/>
        </w:rPr>
        <w:t xml:space="preserve">Písomné metódy: písomné práce- ( písanie pohľadnice, listu, opis) a práca s textom- dopĺňanie chýbajúcich  informácií, spájanie, výber z možností                                       </w:t>
      </w:r>
    </w:p>
    <w:p w:rsidR="00CC1AA4" w:rsidRDefault="00CC1AA4" w:rsidP="002D1EE9">
      <w:pPr>
        <w:jc w:val="both"/>
        <w:rPr>
          <w:lang w:val="sk-SK"/>
        </w:rPr>
      </w:pPr>
      <w:r>
        <w:rPr>
          <w:lang w:val="sk-SK"/>
        </w:rPr>
        <w:t>Demonštračné metódy</w:t>
      </w:r>
    </w:p>
    <w:p w:rsidR="00CC1AA4" w:rsidRDefault="00CC1AA4" w:rsidP="002D1EE9">
      <w:pPr>
        <w:jc w:val="both"/>
        <w:rPr>
          <w:lang w:val="sk-SK"/>
        </w:rPr>
      </w:pPr>
      <w:r>
        <w:rPr>
          <w:lang w:val="sk-SK"/>
        </w:rPr>
        <w:t>Praktické metódy- nácvik zručností</w:t>
      </w:r>
    </w:p>
    <w:p w:rsidR="00CC1AA4" w:rsidRDefault="00CC1AA4" w:rsidP="002D1EE9">
      <w:pPr>
        <w:jc w:val="both"/>
        <w:rPr>
          <w:lang w:val="sk-SK"/>
        </w:rPr>
      </w:pPr>
    </w:p>
    <w:p w:rsidR="00CC1AA4" w:rsidRDefault="00CC1AA4" w:rsidP="002D1EE9">
      <w:pPr>
        <w:jc w:val="both"/>
        <w:rPr>
          <w:lang w:val="sk-SK"/>
        </w:rPr>
      </w:pPr>
      <w:r w:rsidRPr="001D3F7F">
        <w:rPr>
          <w:i/>
          <w:iCs/>
          <w:lang w:val="sk-SK"/>
        </w:rPr>
        <w:t>Podľa miery samostatnosti žiaka</w:t>
      </w:r>
      <w:r>
        <w:rPr>
          <w:lang w:val="sk-SK"/>
        </w:rPr>
        <w:t>: Oznamovacie</w:t>
      </w:r>
    </w:p>
    <w:p w:rsidR="00CC1AA4" w:rsidRDefault="00CC1AA4" w:rsidP="002D1EE9">
      <w:pPr>
        <w:jc w:val="both"/>
        <w:rPr>
          <w:lang w:val="sk-SK"/>
        </w:rPr>
      </w:pPr>
      <w:r>
        <w:rPr>
          <w:lang w:val="sk-SK"/>
        </w:rPr>
        <w:t xml:space="preserve">                                                      Problémové</w:t>
      </w:r>
    </w:p>
    <w:p w:rsidR="00CC1AA4" w:rsidRDefault="00CC1AA4" w:rsidP="002D1EE9">
      <w:pPr>
        <w:jc w:val="both"/>
        <w:rPr>
          <w:lang w:val="sk-SK"/>
        </w:rPr>
      </w:pPr>
      <w:r>
        <w:rPr>
          <w:lang w:val="sk-SK"/>
        </w:rPr>
        <w:t xml:space="preserve">                                                      Tvorivé</w:t>
      </w:r>
    </w:p>
    <w:p w:rsidR="00CC1AA4" w:rsidRPr="001D3F7F" w:rsidRDefault="00CC1AA4" w:rsidP="002D1EE9">
      <w:pPr>
        <w:jc w:val="both"/>
        <w:rPr>
          <w:i/>
          <w:iCs/>
          <w:lang w:val="sk-SK"/>
        </w:rPr>
      </w:pPr>
    </w:p>
    <w:p w:rsidR="00CC1AA4" w:rsidRDefault="00CC1AA4" w:rsidP="002D1EE9">
      <w:pPr>
        <w:jc w:val="both"/>
        <w:rPr>
          <w:lang w:val="sk-SK"/>
        </w:rPr>
      </w:pPr>
      <w:r w:rsidRPr="001D3F7F">
        <w:rPr>
          <w:i/>
          <w:iCs/>
          <w:lang w:val="sk-SK"/>
        </w:rPr>
        <w:t xml:space="preserve"> Podľa fázy vyučovacieho procesu:</w:t>
      </w:r>
      <w:r>
        <w:rPr>
          <w:lang w:val="sk-SK"/>
        </w:rPr>
        <w:t xml:space="preserve"> Motivačné: rozcvička, rolová hra</w:t>
      </w:r>
    </w:p>
    <w:p w:rsidR="00CC1AA4" w:rsidRDefault="00CC1AA4" w:rsidP="002D1EE9">
      <w:pPr>
        <w:jc w:val="both"/>
        <w:rPr>
          <w:lang w:val="sk-SK"/>
        </w:rPr>
      </w:pPr>
      <w:r>
        <w:rPr>
          <w:lang w:val="sk-SK"/>
        </w:rPr>
        <w:t xml:space="preserve">                                                         Fixačné: opakovanie učiva, súťaž</w:t>
      </w:r>
    </w:p>
    <w:p w:rsidR="00CC1AA4" w:rsidRDefault="00CC1AA4" w:rsidP="002D1EE9">
      <w:pPr>
        <w:jc w:val="both"/>
        <w:rPr>
          <w:lang w:val="sk-SK"/>
        </w:rPr>
      </w:pPr>
      <w:r>
        <w:rPr>
          <w:lang w:val="sk-SK"/>
        </w:rPr>
        <w:t xml:space="preserve">                                                         Expozičné: projekt</w:t>
      </w:r>
    </w:p>
    <w:p w:rsidR="00CC1AA4" w:rsidRDefault="00CC1AA4" w:rsidP="002D1EE9">
      <w:pPr>
        <w:jc w:val="both"/>
        <w:rPr>
          <w:lang w:val="sk-SK"/>
        </w:rPr>
      </w:pPr>
      <w:r>
        <w:rPr>
          <w:lang w:val="sk-SK"/>
        </w:rPr>
        <w:t xml:space="preserve">                                                         Diagnostické: test</w:t>
      </w:r>
    </w:p>
    <w:p w:rsidR="00CC1AA4" w:rsidRDefault="00CC1AA4" w:rsidP="002D1EE9">
      <w:pPr>
        <w:jc w:val="both"/>
        <w:rPr>
          <w:lang w:val="sk-SK"/>
        </w:rPr>
      </w:pPr>
    </w:p>
    <w:p w:rsidR="00CC1AA4" w:rsidRDefault="00CC1AA4" w:rsidP="002D1EE9">
      <w:pPr>
        <w:jc w:val="both"/>
        <w:rPr>
          <w:lang w:val="sk-SK"/>
        </w:rPr>
      </w:pPr>
      <w:r w:rsidRPr="001D3F7F">
        <w:rPr>
          <w:i/>
          <w:iCs/>
          <w:lang w:val="sk-SK"/>
        </w:rPr>
        <w:t>Podľa spôsobu interakcie</w:t>
      </w:r>
      <w:r>
        <w:rPr>
          <w:lang w:val="sk-SK"/>
        </w:rPr>
        <w:t>: Frontálne- skúšanie</w:t>
      </w:r>
    </w:p>
    <w:p w:rsidR="00CC1AA4" w:rsidRDefault="00CC1AA4" w:rsidP="002D1EE9">
      <w:pPr>
        <w:jc w:val="both"/>
        <w:rPr>
          <w:lang w:val="sk-SK"/>
        </w:rPr>
      </w:pPr>
      <w:r>
        <w:rPr>
          <w:lang w:val="sk-SK"/>
        </w:rPr>
        <w:t xml:space="preserve">                                           Dialogické- rozhovory</w:t>
      </w:r>
    </w:p>
    <w:p w:rsidR="00CC1AA4" w:rsidRDefault="00CC1AA4" w:rsidP="002D1EE9">
      <w:pPr>
        <w:jc w:val="both"/>
        <w:rPr>
          <w:lang w:val="sk-SK"/>
        </w:rPr>
      </w:pPr>
      <w:r>
        <w:rPr>
          <w:lang w:val="sk-SK"/>
        </w:rPr>
        <w:t xml:space="preserve">                                           Skupinové- tvorba plagátu</w:t>
      </w:r>
    </w:p>
    <w:p w:rsidR="00CC1AA4" w:rsidRDefault="00CC1AA4" w:rsidP="002D1EE9">
      <w:pPr>
        <w:jc w:val="both"/>
        <w:rPr>
          <w:lang w:val="sk-SK"/>
        </w:rPr>
      </w:pPr>
      <w:r>
        <w:rPr>
          <w:lang w:val="sk-SK"/>
        </w:rPr>
        <w:t xml:space="preserve">                                           Individuálne- opis, riešenie úloh a cvičení</w:t>
      </w: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p>
    <w:p w:rsidR="00CC1AA4" w:rsidRPr="00A20497" w:rsidRDefault="00CC1AA4" w:rsidP="0015700B">
      <w:pPr>
        <w:jc w:val="both"/>
        <w:rPr>
          <w:lang w:val="sk-SK"/>
        </w:rPr>
      </w:pPr>
    </w:p>
    <w:p w:rsidR="00CC1AA4" w:rsidRPr="008F4EEC" w:rsidRDefault="00CC1AA4" w:rsidP="0015700B">
      <w:pPr>
        <w:jc w:val="both"/>
        <w:rPr>
          <w:b/>
          <w:bCs/>
          <w:lang w:val="sk-SK"/>
        </w:rPr>
      </w:pPr>
      <w:r w:rsidRPr="008F4EEC">
        <w:rPr>
          <w:b/>
          <w:bCs/>
          <w:lang w:val="sk-SK"/>
        </w:rPr>
        <w:t>U</w:t>
      </w:r>
      <w:r>
        <w:rPr>
          <w:b/>
          <w:bCs/>
          <w:lang w:val="sk-SK"/>
        </w:rPr>
        <w:t>ČEBNÉ ZDROJE</w:t>
      </w:r>
    </w:p>
    <w:p w:rsidR="00CC1AA4" w:rsidRDefault="00CC1AA4" w:rsidP="0015700B">
      <w:pPr>
        <w:jc w:val="both"/>
        <w:rPr>
          <w:lang w:val="sk-SK"/>
        </w:rPr>
      </w:pPr>
    </w:p>
    <w:p w:rsidR="00CC1AA4" w:rsidRDefault="00CC1AA4" w:rsidP="0015700B">
      <w:pPr>
        <w:jc w:val="both"/>
        <w:rPr>
          <w:lang w:val="sk-SK"/>
        </w:rPr>
      </w:pPr>
    </w:p>
    <w:p w:rsidR="00CC1AA4" w:rsidRDefault="00CC1AA4" w:rsidP="0015700B">
      <w:pPr>
        <w:jc w:val="both"/>
        <w:rPr>
          <w:lang w:val="sk-SK"/>
        </w:rPr>
      </w:pPr>
      <w:r>
        <w:rPr>
          <w:lang w:val="sk-SK"/>
        </w:rPr>
        <w:t xml:space="preserve">    Zdrojom informácií pre žiakov sú učebnice, odborná literatúra, časopisy, slovníky, príručky, mapy, video a DVD nahrávky, magnetofónové kazety, obrazový materiál, pexesá, hry, CD ROM nosiče, internetové stránky</w:t>
      </w:r>
    </w:p>
    <w:p w:rsidR="00CC1AA4" w:rsidRDefault="00CC1AA4" w:rsidP="0015700B">
      <w:pPr>
        <w:jc w:val="both"/>
        <w:rPr>
          <w:lang w:val="sk-SK"/>
        </w:rPr>
      </w:pPr>
      <w:r>
        <w:rPr>
          <w:lang w:val="sk-SK"/>
        </w:rPr>
        <w:t>.</w:t>
      </w:r>
    </w:p>
    <w:p w:rsidR="00CC1AA4" w:rsidRDefault="00CC1AA4" w:rsidP="0015700B">
      <w:pPr>
        <w:jc w:val="both"/>
        <w:rPr>
          <w:lang w:val="sk-SK"/>
        </w:rPr>
      </w:pPr>
      <w:r>
        <w:rPr>
          <w:lang w:val="sk-SK"/>
        </w:rPr>
        <w:t xml:space="preserve">    Konkrétne pre tento ročník používame tieto zdroje z uvedenej prílohy:</w:t>
      </w:r>
    </w:p>
    <w:p w:rsidR="00CC1AA4" w:rsidRDefault="00CC1AA4" w:rsidP="0015700B">
      <w:pPr>
        <w:jc w:val="both"/>
        <w:rPr>
          <w:lang w:val="sk-SK"/>
        </w:rPr>
      </w:pPr>
      <w:r>
        <w:rPr>
          <w:lang w:val="sk-SK"/>
        </w:rPr>
        <w:t xml:space="preserve"> </w:t>
      </w:r>
    </w:p>
    <w:tbl>
      <w:tblPr>
        <w:tblW w:w="78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15"/>
        <w:gridCol w:w="2524"/>
        <w:gridCol w:w="3109"/>
      </w:tblGrid>
      <w:tr w:rsidR="00CC1AA4">
        <w:tc>
          <w:tcPr>
            <w:tcW w:w="2215" w:type="dxa"/>
          </w:tcPr>
          <w:p w:rsidR="00CC1AA4" w:rsidRDefault="00CC1AA4" w:rsidP="003E3710">
            <w:r>
              <w:t>L.Soars, J.Soars</w:t>
            </w:r>
          </w:p>
        </w:tc>
        <w:tc>
          <w:tcPr>
            <w:tcW w:w="2524" w:type="dxa"/>
          </w:tcPr>
          <w:p w:rsidR="00CC1AA4" w:rsidRDefault="00CC1AA4" w:rsidP="003E3710">
            <w:r>
              <w:t>New Headway – Pre-Intermediate</w:t>
            </w:r>
          </w:p>
          <w:p w:rsidR="00CC1AA4" w:rsidRDefault="00CC1AA4" w:rsidP="003E3710">
            <w:r>
              <w:t>Student´s Book L1–L2</w:t>
            </w:r>
          </w:p>
        </w:tc>
        <w:tc>
          <w:tcPr>
            <w:tcW w:w="3109" w:type="dxa"/>
          </w:tcPr>
          <w:p w:rsidR="00CC1AA4" w:rsidRDefault="00CC1AA4" w:rsidP="003E3710">
            <w:r>
              <w:t>Oxford University Press, 2006</w:t>
            </w:r>
          </w:p>
        </w:tc>
      </w:tr>
      <w:tr w:rsidR="00CC1AA4">
        <w:tc>
          <w:tcPr>
            <w:tcW w:w="2215" w:type="dxa"/>
          </w:tcPr>
          <w:p w:rsidR="00CC1AA4" w:rsidRDefault="00CC1AA4" w:rsidP="003E3710">
            <w:r>
              <w:t>L.Soars, J.Soars</w:t>
            </w:r>
          </w:p>
        </w:tc>
        <w:tc>
          <w:tcPr>
            <w:tcW w:w="2524" w:type="dxa"/>
          </w:tcPr>
          <w:p w:rsidR="00CC1AA4" w:rsidRDefault="00CC1AA4" w:rsidP="003E3710">
            <w:r>
              <w:t>New Headway – Pre-Intermediate</w:t>
            </w:r>
          </w:p>
          <w:p w:rsidR="00CC1AA4" w:rsidRDefault="00CC1AA4" w:rsidP="003E3710">
            <w:r>
              <w:t xml:space="preserve">Workbook with key </w:t>
            </w:r>
          </w:p>
        </w:tc>
        <w:tc>
          <w:tcPr>
            <w:tcW w:w="3109" w:type="dxa"/>
          </w:tcPr>
          <w:p w:rsidR="00CC1AA4" w:rsidRDefault="00CC1AA4" w:rsidP="003E3710">
            <w:r>
              <w:t>Oxford University Press, 2006</w:t>
            </w:r>
          </w:p>
          <w:p w:rsidR="00CC1AA4" w:rsidRDefault="00CC1AA4" w:rsidP="003E3710"/>
        </w:tc>
      </w:tr>
      <w:tr w:rsidR="00CC1AA4">
        <w:tc>
          <w:tcPr>
            <w:tcW w:w="2215" w:type="dxa"/>
          </w:tcPr>
          <w:p w:rsidR="00CC1AA4" w:rsidRDefault="00CC1AA4" w:rsidP="003E3710">
            <w:r>
              <w:t>L.Soars, J.Soars</w:t>
            </w:r>
          </w:p>
        </w:tc>
        <w:tc>
          <w:tcPr>
            <w:tcW w:w="2524" w:type="dxa"/>
          </w:tcPr>
          <w:p w:rsidR="00CC1AA4" w:rsidRDefault="00CC1AA4" w:rsidP="003E3710">
            <w:r>
              <w:t>New Headway – Pre- Intermediate</w:t>
            </w:r>
          </w:p>
          <w:p w:rsidR="00CC1AA4" w:rsidRDefault="00CC1AA4" w:rsidP="003E3710">
            <w:r>
              <w:t xml:space="preserve">Teacher´s Book + kazety </w:t>
            </w:r>
          </w:p>
        </w:tc>
        <w:tc>
          <w:tcPr>
            <w:tcW w:w="3109" w:type="dxa"/>
          </w:tcPr>
          <w:p w:rsidR="00CC1AA4" w:rsidRDefault="00CC1AA4" w:rsidP="003E3710">
            <w:r>
              <w:t>Oxford University Press, 2006</w:t>
            </w:r>
          </w:p>
        </w:tc>
      </w:tr>
    </w:tbl>
    <w:p w:rsidR="00CC1AA4" w:rsidRDefault="00CC1AA4" w:rsidP="007D4DFB"/>
    <w:tbl>
      <w:tblPr>
        <w:tblpPr w:leftFromText="141" w:rightFromText="141" w:vertAnchor="text" w:horzAnchor="margin" w:tblpY="266"/>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3780"/>
        <w:gridCol w:w="1800"/>
      </w:tblGrid>
      <w:tr w:rsidR="00CC1AA4">
        <w:tc>
          <w:tcPr>
            <w:tcW w:w="2268" w:type="dxa"/>
          </w:tcPr>
          <w:p w:rsidR="00CC1AA4" w:rsidRPr="00B32660" w:rsidRDefault="00CC1AA4" w:rsidP="00C609F5">
            <w:r w:rsidRPr="00B32660">
              <w:t>Headway slovník</w:t>
            </w:r>
          </w:p>
        </w:tc>
        <w:tc>
          <w:tcPr>
            <w:tcW w:w="3780" w:type="dxa"/>
          </w:tcPr>
          <w:p w:rsidR="00CC1AA4" w:rsidRPr="00B32660" w:rsidRDefault="00CC1AA4" w:rsidP="00C609F5">
            <w:r w:rsidRPr="00B32660">
              <w:t>Oxford University</w:t>
            </w:r>
          </w:p>
        </w:tc>
        <w:tc>
          <w:tcPr>
            <w:tcW w:w="1800" w:type="dxa"/>
          </w:tcPr>
          <w:p w:rsidR="00CC1AA4" w:rsidRDefault="00CC1AA4" w:rsidP="00C609F5"/>
        </w:tc>
      </w:tr>
      <w:tr w:rsidR="00CC1AA4">
        <w:tc>
          <w:tcPr>
            <w:tcW w:w="2268" w:type="dxa"/>
          </w:tcPr>
          <w:p w:rsidR="00CC1AA4" w:rsidRDefault="00CC1AA4" w:rsidP="00C609F5">
            <w:r>
              <w:t>M.Andričík, J. Gresty</w:t>
            </w:r>
          </w:p>
        </w:tc>
        <w:tc>
          <w:tcPr>
            <w:tcW w:w="3780" w:type="dxa"/>
          </w:tcPr>
          <w:p w:rsidR="00CC1AA4" w:rsidRDefault="00CC1AA4" w:rsidP="00C609F5">
            <w:r>
              <w:t>Anglicko-slovenský a slovensko-anglický slovník</w:t>
            </w:r>
          </w:p>
        </w:tc>
        <w:tc>
          <w:tcPr>
            <w:tcW w:w="1800" w:type="dxa"/>
          </w:tcPr>
          <w:p w:rsidR="00CC1AA4" w:rsidRDefault="00CC1AA4" w:rsidP="00C609F5">
            <w:r>
              <w:t>Pezolt PVD, 2005</w:t>
            </w:r>
          </w:p>
        </w:tc>
      </w:tr>
      <w:tr w:rsidR="00CC1AA4">
        <w:tc>
          <w:tcPr>
            <w:tcW w:w="2268" w:type="dxa"/>
          </w:tcPr>
          <w:p w:rsidR="00CC1AA4" w:rsidRDefault="00CC1AA4" w:rsidP="00C609F5">
            <w:r>
              <w:t>Autorský kolektív</w:t>
            </w:r>
          </w:p>
        </w:tc>
        <w:tc>
          <w:tcPr>
            <w:tcW w:w="3780" w:type="dxa"/>
          </w:tcPr>
          <w:p w:rsidR="00CC1AA4" w:rsidRDefault="00CC1AA4" w:rsidP="00C609F5">
            <w:r>
              <w:t>Veľký slovník anglicko-slovenský a slovensko-anglický</w:t>
            </w:r>
          </w:p>
        </w:tc>
        <w:tc>
          <w:tcPr>
            <w:tcW w:w="1800" w:type="dxa"/>
          </w:tcPr>
          <w:p w:rsidR="00CC1AA4" w:rsidRDefault="00CC1AA4" w:rsidP="00C609F5">
            <w:r>
              <w:t>Lingea 2008</w:t>
            </w:r>
          </w:p>
        </w:tc>
      </w:tr>
      <w:tr w:rsidR="00CC1AA4">
        <w:tc>
          <w:tcPr>
            <w:tcW w:w="2268" w:type="dxa"/>
          </w:tcPr>
          <w:p w:rsidR="00CC1AA4" w:rsidRDefault="00CC1AA4" w:rsidP="00C609F5">
            <w:r>
              <w:t>D.Marčeková</w:t>
            </w:r>
          </w:p>
        </w:tc>
        <w:tc>
          <w:tcPr>
            <w:tcW w:w="3780" w:type="dxa"/>
          </w:tcPr>
          <w:p w:rsidR="00CC1AA4" w:rsidRDefault="00CC1AA4" w:rsidP="00C609F5">
            <w:r>
              <w:t>Slovník New Headway Elementary–New Headway Pre-Intermediate</w:t>
            </w:r>
          </w:p>
        </w:tc>
        <w:tc>
          <w:tcPr>
            <w:tcW w:w="1800" w:type="dxa"/>
          </w:tcPr>
          <w:p w:rsidR="00CC1AA4" w:rsidRDefault="00CC1AA4" w:rsidP="00C609F5">
            <w:r>
              <w:t>Oxford University Press, 2005</w:t>
            </w:r>
          </w:p>
        </w:tc>
      </w:tr>
      <w:tr w:rsidR="00CC1AA4">
        <w:tc>
          <w:tcPr>
            <w:tcW w:w="2268" w:type="dxa"/>
          </w:tcPr>
          <w:p w:rsidR="00CC1AA4" w:rsidRDefault="00CC1AA4" w:rsidP="00C609F5">
            <w:r>
              <w:t>Časopis Hello</w:t>
            </w:r>
          </w:p>
        </w:tc>
        <w:tc>
          <w:tcPr>
            <w:tcW w:w="3780" w:type="dxa"/>
          </w:tcPr>
          <w:p w:rsidR="00CC1AA4" w:rsidRDefault="00CC1AA4" w:rsidP="00C609F5"/>
        </w:tc>
        <w:tc>
          <w:tcPr>
            <w:tcW w:w="1800" w:type="dxa"/>
          </w:tcPr>
          <w:p w:rsidR="00CC1AA4" w:rsidRDefault="00CC1AA4" w:rsidP="00C609F5"/>
        </w:tc>
      </w:tr>
      <w:tr w:rsidR="00CC1AA4">
        <w:tc>
          <w:tcPr>
            <w:tcW w:w="2268" w:type="dxa"/>
          </w:tcPr>
          <w:p w:rsidR="00CC1AA4" w:rsidRDefault="00CC1AA4" w:rsidP="00C609F5">
            <w:r>
              <w:t>Zjednodušené čítanie</w:t>
            </w:r>
          </w:p>
        </w:tc>
        <w:tc>
          <w:tcPr>
            <w:tcW w:w="3780" w:type="dxa"/>
          </w:tcPr>
          <w:p w:rsidR="00CC1AA4" w:rsidRDefault="00CC1AA4" w:rsidP="00C609F5"/>
        </w:tc>
        <w:tc>
          <w:tcPr>
            <w:tcW w:w="1800" w:type="dxa"/>
          </w:tcPr>
          <w:p w:rsidR="00CC1AA4" w:rsidRDefault="00CC1AA4" w:rsidP="00C609F5"/>
        </w:tc>
      </w:tr>
      <w:tr w:rsidR="00CC1AA4">
        <w:tc>
          <w:tcPr>
            <w:tcW w:w="2268" w:type="dxa"/>
          </w:tcPr>
          <w:p w:rsidR="00CC1AA4" w:rsidRDefault="00CC1AA4" w:rsidP="00C609F5">
            <w:r>
              <w:t>DVD-reálie, filmy</w:t>
            </w:r>
          </w:p>
        </w:tc>
        <w:tc>
          <w:tcPr>
            <w:tcW w:w="3780" w:type="dxa"/>
          </w:tcPr>
          <w:p w:rsidR="00CC1AA4" w:rsidRDefault="00CC1AA4" w:rsidP="00C609F5"/>
        </w:tc>
        <w:tc>
          <w:tcPr>
            <w:tcW w:w="1800" w:type="dxa"/>
          </w:tcPr>
          <w:p w:rsidR="00CC1AA4" w:rsidRDefault="00CC1AA4" w:rsidP="00C609F5"/>
        </w:tc>
      </w:tr>
    </w:tbl>
    <w:p w:rsidR="00CC1AA4" w:rsidRDefault="00CC1AA4" w:rsidP="007D4DFB">
      <w:pPr>
        <w:sectPr w:rsidR="00CC1AA4" w:rsidSect="0092396F">
          <w:pgSz w:w="11906" w:h="16838"/>
          <w:pgMar w:top="1411" w:right="1411" w:bottom="1411" w:left="1411" w:header="706" w:footer="706" w:gutter="0"/>
          <w:cols w:space="708"/>
          <w:docGrid w:linePitch="360"/>
        </w:sectPr>
      </w:pPr>
    </w:p>
    <w:tbl>
      <w:tblPr>
        <w:tblW w:w="138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060"/>
        <w:gridCol w:w="3060"/>
        <w:gridCol w:w="3600"/>
        <w:gridCol w:w="2008"/>
      </w:tblGrid>
      <w:tr w:rsidR="00CC1AA4" w:rsidRPr="00C609F5">
        <w:trPr>
          <w:trHeight w:val="774"/>
        </w:trPr>
        <w:tc>
          <w:tcPr>
            <w:tcW w:w="2088" w:type="dxa"/>
          </w:tcPr>
          <w:p w:rsidR="00CC1AA4" w:rsidRPr="00C609F5" w:rsidRDefault="00CC1AA4" w:rsidP="00C609F5">
            <w:pPr>
              <w:jc w:val="center"/>
              <w:rPr>
                <w:lang w:val="sk-SK"/>
              </w:rPr>
            </w:pPr>
            <w:r w:rsidRPr="00C609F5">
              <w:rPr>
                <w:lang w:val="sk-SK"/>
              </w:rPr>
              <w:t>Tematický celok</w:t>
            </w:r>
          </w:p>
          <w:p w:rsidR="00CC1AA4" w:rsidRPr="00C609F5" w:rsidRDefault="00CC1AA4" w:rsidP="00FC64D0">
            <w:pPr>
              <w:rPr>
                <w:lang w:val="sk-SK"/>
              </w:rPr>
            </w:pPr>
          </w:p>
        </w:tc>
        <w:tc>
          <w:tcPr>
            <w:tcW w:w="6120" w:type="dxa"/>
            <w:gridSpan w:val="2"/>
          </w:tcPr>
          <w:p w:rsidR="00CC1AA4" w:rsidRPr="00C609F5" w:rsidRDefault="00CC1AA4" w:rsidP="00C609F5">
            <w:pPr>
              <w:jc w:val="center"/>
              <w:rPr>
                <w:lang w:val="sk-SK"/>
              </w:rPr>
            </w:pPr>
            <w:r w:rsidRPr="00C609F5">
              <w:rPr>
                <w:lang w:val="sk-SK"/>
              </w:rPr>
              <w:t>Obsahový štandard</w:t>
            </w:r>
          </w:p>
        </w:tc>
        <w:tc>
          <w:tcPr>
            <w:tcW w:w="3600" w:type="dxa"/>
          </w:tcPr>
          <w:p w:rsidR="00CC1AA4" w:rsidRPr="00C609F5" w:rsidRDefault="00CC1AA4" w:rsidP="00C609F5">
            <w:pPr>
              <w:jc w:val="center"/>
              <w:rPr>
                <w:lang w:val="sk-SK"/>
              </w:rPr>
            </w:pPr>
            <w:r w:rsidRPr="00C609F5">
              <w:rPr>
                <w:lang w:val="sk-SK"/>
              </w:rPr>
              <w:t>Výkonový štandard</w:t>
            </w:r>
          </w:p>
        </w:tc>
        <w:tc>
          <w:tcPr>
            <w:tcW w:w="2008" w:type="dxa"/>
          </w:tcPr>
          <w:p w:rsidR="00CC1AA4" w:rsidRPr="00C609F5" w:rsidRDefault="00CC1AA4" w:rsidP="00C609F5">
            <w:pPr>
              <w:jc w:val="center"/>
              <w:rPr>
                <w:lang w:val="sk-SK"/>
              </w:rPr>
            </w:pPr>
            <w:r w:rsidRPr="00C609F5">
              <w:rPr>
                <w:lang w:val="sk-SK"/>
              </w:rPr>
              <w:t>Prostriedky</w:t>
            </w:r>
          </w:p>
          <w:p w:rsidR="00CC1AA4" w:rsidRPr="00C609F5" w:rsidRDefault="00CC1AA4" w:rsidP="00C609F5">
            <w:pPr>
              <w:jc w:val="center"/>
              <w:rPr>
                <w:lang w:val="sk-SK"/>
              </w:rPr>
            </w:pPr>
            <w:r w:rsidRPr="00C609F5">
              <w:rPr>
                <w:lang w:val="sk-SK"/>
              </w:rPr>
              <w:t>hodnotenia</w:t>
            </w:r>
          </w:p>
        </w:tc>
      </w:tr>
      <w:tr w:rsidR="00CC1AA4" w:rsidRPr="00C609F5">
        <w:trPr>
          <w:trHeight w:val="387"/>
        </w:trPr>
        <w:tc>
          <w:tcPr>
            <w:tcW w:w="2088" w:type="dxa"/>
          </w:tcPr>
          <w:p w:rsidR="00CC1AA4" w:rsidRPr="00C609F5" w:rsidRDefault="00CC1AA4" w:rsidP="00FC64D0">
            <w:pPr>
              <w:rPr>
                <w:lang w:val="sk-SK"/>
              </w:rPr>
            </w:pPr>
          </w:p>
        </w:tc>
        <w:tc>
          <w:tcPr>
            <w:tcW w:w="3060" w:type="dxa"/>
          </w:tcPr>
          <w:p w:rsidR="00CC1AA4" w:rsidRPr="00C609F5" w:rsidRDefault="00CC1AA4" w:rsidP="00FC64D0">
            <w:pPr>
              <w:rPr>
                <w:lang w:val="sk-SK"/>
              </w:rPr>
            </w:pPr>
            <w:r w:rsidRPr="00C609F5">
              <w:rPr>
                <w:lang w:val="sk-SK"/>
              </w:rPr>
              <w:t>Téma</w:t>
            </w:r>
          </w:p>
        </w:tc>
        <w:tc>
          <w:tcPr>
            <w:tcW w:w="3060" w:type="dxa"/>
          </w:tcPr>
          <w:p w:rsidR="00CC1AA4" w:rsidRPr="00C609F5" w:rsidRDefault="00CC1AA4" w:rsidP="00FC64D0">
            <w:pPr>
              <w:rPr>
                <w:lang w:val="sk-SK"/>
              </w:rPr>
            </w:pPr>
            <w:r w:rsidRPr="00C609F5">
              <w:rPr>
                <w:lang w:val="sk-SK"/>
              </w:rPr>
              <w:t>Pojmy</w:t>
            </w:r>
          </w:p>
        </w:tc>
        <w:tc>
          <w:tcPr>
            <w:tcW w:w="3600" w:type="dxa"/>
          </w:tcPr>
          <w:p w:rsidR="00CC1AA4" w:rsidRPr="00C609F5" w:rsidRDefault="00CC1AA4" w:rsidP="00FC64D0">
            <w:pPr>
              <w:rPr>
                <w:lang w:val="sk-SK"/>
              </w:rPr>
            </w:pPr>
            <w:r w:rsidRPr="00C609F5">
              <w:rPr>
                <w:lang w:val="sk-SK"/>
              </w:rPr>
              <w:t>Spôsobilosti</w:t>
            </w:r>
          </w:p>
        </w:tc>
        <w:tc>
          <w:tcPr>
            <w:tcW w:w="2008" w:type="dxa"/>
          </w:tcPr>
          <w:p w:rsidR="00CC1AA4" w:rsidRPr="00C609F5" w:rsidRDefault="00CC1AA4" w:rsidP="00FC64D0">
            <w:pPr>
              <w:rPr>
                <w:lang w:val="sk-SK"/>
              </w:rPr>
            </w:pPr>
          </w:p>
        </w:tc>
      </w:tr>
      <w:tr w:rsidR="00CC1AA4" w:rsidRPr="00C609F5">
        <w:trPr>
          <w:trHeight w:val="6728"/>
        </w:trPr>
        <w:tc>
          <w:tcPr>
            <w:tcW w:w="2088" w:type="dxa"/>
          </w:tcPr>
          <w:p w:rsidR="00CC1AA4" w:rsidRPr="00C609F5" w:rsidRDefault="00CC1AA4" w:rsidP="00FC64D0">
            <w:pPr>
              <w:rPr>
                <w:b/>
                <w:bCs/>
                <w:lang w:val="sk-SK"/>
              </w:rPr>
            </w:pPr>
          </w:p>
          <w:p w:rsidR="00CC1AA4" w:rsidRPr="00C609F5" w:rsidRDefault="00CC1AA4" w:rsidP="00FC64D0">
            <w:pPr>
              <w:rPr>
                <w:b/>
                <w:bCs/>
                <w:lang w:val="sk-SK"/>
              </w:rPr>
            </w:pPr>
            <w:r w:rsidRPr="00C609F5">
              <w:rPr>
                <w:b/>
                <w:bCs/>
                <w:lang w:val="sk-SK"/>
              </w:rPr>
              <w:t>I. Rodina a spoločnosť</w:t>
            </w:r>
          </w:p>
          <w:p w:rsidR="00CC1AA4" w:rsidRPr="00C609F5" w:rsidRDefault="00CC1AA4" w:rsidP="00FC64D0">
            <w:pPr>
              <w:rPr>
                <w:b/>
                <w:bCs/>
                <w:lang w:val="sk-SK"/>
              </w:rPr>
            </w:pPr>
            <w:r>
              <w:rPr>
                <w:b/>
                <w:bCs/>
                <w:lang w:val="sk-SK"/>
              </w:rPr>
              <w:t>(10 hod)</w:t>
            </w:r>
          </w:p>
          <w:p w:rsidR="00CC1AA4" w:rsidRPr="00C609F5" w:rsidRDefault="00CC1AA4" w:rsidP="00FC64D0">
            <w:pPr>
              <w:rPr>
                <w:b/>
                <w:bCs/>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r>
              <w:rPr>
                <w:b/>
                <w:bCs/>
                <w:lang w:val="sk-SK"/>
              </w:rPr>
              <w:t xml:space="preserve">II. </w:t>
            </w:r>
            <w:r w:rsidRPr="00C609F5">
              <w:rPr>
                <w:b/>
                <w:bCs/>
                <w:lang w:val="sk-SK"/>
              </w:rPr>
              <w:t>Stravovanie</w:t>
            </w:r>
          </w:p>
          <w:p w:rsidR="00CC1AA4" w:rsidRPr="00C609F5" w:rsidRDefault="00CC1AA4" w:rsidP="00FC64D0">
            <w:pPr>
              <w:rPr>
                <w:b/>
                <w:bCs/>
                <w:lang w:val="sk-SK"/>
              </w:rPr>
            </w:pPr>
            <w:r>
              <w:rPr>
                <w:b/>
                <w:bCs/>
                <w:lang w:val="sk-SK"/>
              </w:rPr>
              <w:t>( 5 hod)</w:t>
            </w: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963175">
            <w:pPr>
              <w:rPr>
                <w:b/>
                <w:bCs/>
                <w:lang w:val="sk-SK"/>
              </w:rPr>
            </w:pPr>
            <w:r>
              <w:rPr>
                <w:b/>
                <w:bCs/>
                <w:lang w:val="sk-SK"/>
              </w:rPr>
              <w:t>I</w:t>
            </w:r>
            <w:r w:rsidRPr="00C609F5">
              <w:rPr>
                <w:b/>
                <w:bCs/>
                <w:lang w:val="sk-SK"/>
              </w:rPr>
              <w:t>II. Obchod a služby</w:t>
            </w:r>
          </w:p>
          <w:p w:rsidR="00CC1AA4" w:rsidRPr="00C609F5" w:rsidRDefault="00CC1AA4" w:rsidP="00FC64D0">
            <w:pPr>
              <w:rPr>
                <w:b/>
                <w:bCs/>
                <w:lang w:val="sk-SK"/>
              </w:rPr>
            </w:pPr>
            <w:r>
              <w:rPr>
                <w:b/>
                <w:bCs/>
                <w:lang w:val="sk-SK"/>
              </w:rPr>
              <w:t>(5 hod)</w:t>
            </w: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r>
              <w:rPr>
                <w:b/>
                <w:bCs/>
                <w:lang w:val="sk-SK"/>
              </w:rPr>
              <w:t>IV. Mládež a jej svet</w:t>
            </w:r>
          </w:p>
          <w:p w:rsidR="00CC1AA4" w:rsidRPr="00C609F5" w:rsidRDefault="00CC1AA4" w:rsidP="00FC64D0">
            <w:pPr>
              <w:rPr>
                <w:b/>
                <w:bCs/>
                <w:lang w:val="sk-SK"/>
              </w:rPr>
            </w:pPr>
            <w:r>
              <w:rPr>
                <w:b/>
                <w:bCs/>
                <w:lang w:val="sk-SK"/>
              </w:rPr>
              <w:t>( 6 hod)</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r>
              <w:rPr>
                <w:b/>
                <w:bCs/>
                <w:lang w:val="sk-SK"/>
              </w:rPr>
              <w:t>V</w:t>
            </w:r>
            <w:r w:rsidRPr="00C609F5">
              <w:rPr>
                <w:b/>
                <w:bCs/>
                <w:lang w:val="sk-SK"/>
              </w:rPr>
              <w:t>. Krajiny, mestá a miesta</w:t>
            </w:r>
          </w:p>
          <w:p w:rsidR="00CC1AA4" w:rsidRPr="00C609F5" w:rsidRDefault="00CC1AA4" w:rsidP="00BD72EF">
            <w:pPr>
              <w:rPr>
                <w:b/>
                <w:bCs/>
                <w:lang w:val="sk-SK"/>
              </w:rPr>
            </w:pPr>
            <w:r>
              <w:rPr>
                <w:b/>
                <w:bCs/>
                <w:lang w:val="sk-SK"/>
              </w:rPr>
              <w:t>( 5 hod)</w:t>
            </w:r>
          </w:p>
          <w:p w:rsidR="00CC1AA4" w:rsidRPr="00C609F5" w:rsidRDefault="00CC1AA4" w:rsidP="00BD72EF">
            <w:pPr>
              <w:rPr>
                <w:b/>
                <w:bCs/>
                <w:lang w:val="sk-SK"/>
              </w:rPr>
            </w:pPr>
          </w:p>
          <w:p w:rsidR="00CC1AA4" w:rsidRDefault="00CC1AA4" w:rsidP="00BD72EF">
            <w:pPr>
              <w:rPr>
                <w:b/>
                <w:bCs/>
                <w:lang w:val="sk-SK"/>
              </w:rPr>
            </w:pPr>
          </w:p>
          <w:p w:rsidR="00CC1AA4" w:rsidRDefault="00CC1AA4" w:rsidP="00BD72EF">
            <w:pPr>
              <w:rPr>
                <w:b/>
                <w:bCs/>
                <w:lang w:val="sk-SK"/>
              </w:rPr>
            </w:pPr>
          </w:p>
          <w:p w:rsidR="00CC1AA4" w:rsidRDefault="00CC1AA4" w:rsidP="00BD72EF">
            <w:pPr>
              <w:rPr>
                <w:b/>
                <w:bCs/>
                <w:lang w:val="sk-SK"/>
              </w:rPr>
            </w:pPr>
          </w:p>
          <w:p w:rsidR="00CC1AA4" w:rsidRPr="00C609F5" w:rsidRDefault="00CC1AA4" w:rsidP="00BD72EF">
            <w:pPr>
              <w:rPr>
                <w:b/>
                <w:bCs/>
                <w:lang w:val="sk-SK"/>
              </w:rPr>
            </w:pPr>
            <w:r>
              <w:rPr>
                <w:b/>
                <w:bCs/>
                <w:lang w:val="sk-SK"/>
              </w:rPr>
              <w:t>VI</w:t>
            </w:r>
            <w:r w:rsidRPr="00C609F5">
              <w:rPr>
                <w:b/>
                <w:bCs/>
                <w:lang w:val="sk-SK"/>
              </w:rPr>
              <w:t>. Multikultúrna spoločnosť</w:t>
            </w:r>
          </w:p>
          <w:p w:rsidR="00CC1AA4" w:rsidRPr="00C609F5" w:rsidRDefault="00CC1AA4" w:rsidP="00FC64D0">
            <w:pPr>
              <w:rPr>
                <w:b/>
                <w:bCs/>
                <w:lang w:val="sk-SK"/>
              </w:rPr>
            </w:pPr>
            <w:r>
              <w:rPr>
                <w:b/>
                <w:bCs/>
                <w:lang w:val="sk-SK"/>
              </w:rPr>
              <w:t>( 5 hod)</w:t>
            </w: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BD72EF" w:rsidRDefault="00CC1AA4" w:rsidP="00FC64D0">
            <w:pPr>
              <w:rPr>
                <w:b/>
                <w:bCs/>
                <w:lang w:val="sk-SK"/>
              </w:rPr>
            </w:pPr>
            <w:r w:rsidRPr="00BD72EF">
              <w:rPr>
                <w:b/>
                <w:bCs/>
                <w:lang w:val="sk-SK"/>
              </w:rPr>
              <w:t>V</w:t>
            </w:r>
            <w:r>
              <w:rPr>
                <w:b/>
                <w:bCs/>
                <w:lang w:val="sk-SK"/>
              </w:rPr>
              <w:t>II</w:t>
            </w:r>
            <w:r w:rsidRPr="00BD72EF">
              <w:rPr>
                <w:b/>
                <w:bCs/>
                <w:lang w:val="sk-SK"/>
              </w:rPr>
              <w:t>. Kultúra a umenie</w:t>
            </w:r>
          </w:p>
          <w:p w:rsidR="00CC1AA4" w:rsidRPr="00C609F5" w:rsidRDefault="00CC1AA4" w:rsidP="00FC64D0">
            <w:pPr>
              <w:rPr>
                <w:lang w:val="sk-SK"/>
              </w:rPr>
            </w:pPr>
            <w:r>
              <w:rPr>
                <w:lang w:val="sk-SK"/>
              </w:rPr>
              <w:t>(</w:t>
            </w:r>
            <w:r w:rsidRPr="00000A75">
              <w:rPr>
                <w:b/>
                <w:bCs/>
                <w:lang w:val="sk-SK"/>
              </w:rPr>
              <w:t>6 hod)</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b/>
                <w:bCs/>
                <w:lang w:val="sk-SK"/>
              </w:rPr>
            </w:pPr>
          </w:p>
          <w:p w:rsidR="00CC1AA4" w:rsidRPr="00C609F5" w:rsidRDefault="00CC1AA4" w:rsidP="00FC64D0">
            <w:pPr>
              <w:rPr>
                <w:b/>
                <w:bCs/>
                <w:lang w:val="sk-SK"/>
              </w:rPr>
            </w:pPr>
            <w:r w:rsidRPr="00C609F5">
              <w:rPr>
                <w:b/>
                <w:bCs/>
                <w:lang w:val="sk-SK"/>
              </w:rPr>
              <w:t>V</w:t>
            </w:r>
            <w:r>
              <w:rPr>
                <w:b/>
                <w:bCs/>
                <w:lang w:val="sk-SK"/>
              </w:rPr>
              <w:t>III</w:t>
            </w:r>
            <w:r w:rsidRPr="00C609F5">
              <w:rPr>
                <w:b/>
                <w:bCs/>
                <w:lang w:val="sk-SK"/>
              </w:rPr>
              <w:t xml:space="preserve">. </w:t>
            </w:r>
            <w:r>
              <w:rPr>
                <w:b/>
                <w:bCs/>
                <w:lang w:val="sk-SK"/>
              </w:rPr>
              <w:t>Zamestnanie</w:t>
            </w:r>
          </w:p>
          <w:p w:rsidR="00CC1AA4" w:rsidRPr="00C609F5" w:rsidRDefault="00CC1AA4" w:rsidP="00FC64D0">
            <w:pPr>
              <w:rPr>
                <w:b/>
                <w:bCs/>
                <w:lang w:val="sk-SK"/>
              </w:rPr>
            </w:pPr>
            <w:r>
              <w:rPr>
                <w:b/>
                <w:bCs/>
                <w:lang w:val="sk-SK"/>
              </w:rPr>
              <w:t>( 5 hod)</w:t>
            </w: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Pr="00C609F5" w:rsidRDefault="00CC1AA4" w:rsidP="00FC64D0">
            <w:pPr>
              <w:rPr>
                <w:b/>
                <w:bCs/>
                <w:lang w:val="sk-SK"/>
              </w:rPr>
            </w:pPr>
            <w:r>
              <w:rPr>
                <w:b/>
                <w:bCs/>
                <w:lang w:val="sk-SK"/>
              </w:rPr>
              <w:t>IX. Ľudské telo, starostlivosť o zdravie</w:t>
            </w:r>
          </w:p>
          <w:p w:rsidR="00CC1AA4" w:rsidRPr="00C609F5" w:rsidRDefault="00CC1AA4" w:rsidP="00FC64D0">
            <w:pPr>
              <w:rPr>
                <w:b/>
                <w:bCs/>
                <w:lang w:val="sk-SK"/>
              </w:rPr>
            </w:pPr>
            <w:r>
              <w:rPr>
                <w:b/>
                <w:bCs/>
                <w:lang w:val="sk-SK"/>
              </w:rPr>
              <w:t>( 6 hod)</w:t>
            </w:r>
          </w:p>
          <w:p w:rsidR="00CC1AA4" w:rsidRPr="00C609F5"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Pr="00C609F5" w:rsidRDefault="00CC1AA4" w:rsidP="00FC64D0">
            <w:pPr>
              <w:rPr>
                <w:b/>
                <w:bCs/>
                <w:lang w:val="sk-SK"/>
              </w:rPr>
            </w:pPr>
            <w:r>
              <w:rPr>
                <w:b/>
                <w:bCs/>
                <w:lang w:val="sk-SK"/>
              </w:rPr>
              <w:t>X. Obchod a   služby</w:t>
            </w:r>
          </w:p>
          <w:p w:rsidR="00CC1AA4" w:rsidRPr="00C609F5" w:rsidRDefault="00CC1AA4" w:rsidP="00FC64D0">
            <w:pPr>
              <w:rPr>
                <w:b/>
                <w:bCs/>
                <w:lang w:val="sk-SK"/>
              </w:rPr>
            </w:pPr>
            <w:r>
              <w:rPr>
                <w:b/>
                <w:bCs/>
                <w:lang w:val="sk-SK"/>
              </w:rPr>
              <w:t>( 5 hod)</w:t>
            </w: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Default="00CC1AA4" w:rsidP="00FC64D0">
            <w:pPr>
              <w:rPr>
                <w:b/>
                <w:bCs/>
                <w:lang w:val="sk-SK"/>
              </w:rPr>
            </w:pPr>
          </w:p>
          <w:p w:rsidR="00CC1AA4" w:rsidRPr="00C609F5" w:rsidRDefault="00CC1AA4" w:rsidP="00FC64D0">
            <w:pPr>
              <w:rPr>
                <w:b/>
                <w:bCs/>
                <w:lang w:val="sk-SK"/>
              </w:rPr>
            </w:pPr>
            <w:r>
              <w:rPr>
                <w:b/>
                <w:bCs/>
                <w:lang w:val="sk-SK"/>
              </w:rPr>
              <w:t>XI. Doprava a   cestovanie</w:t>
            </w:r>
          </w:p>
          <w:p w:rsidR="00CC1AA4" w:rsidRPr="00C609F5" w:rsidRDefault="00CC1AA4" w:rsidP="00FC64D0">
            <w:pPr>
              <w:rPr>
                <w:b/>
                <w:bCs/>
                <w:lang w:val="sk-SK"/>
              </w:rPr>
            </w:pPr>
            <w:r>
              <w:rPr>
                <w:b/>
                <w:bCs/>
                <w:lang w:val="sk-SK"/>
              </w:rPr>
              <w:t>(8 hod)</w:t>
            </w: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b/>
                <w:bCs/>
                <w:lang w:val="sk-SK"/>
              </w:rPr>
            </w:pPr>
          </w:p>
          <w:p w:rsidR="00CC1AA4" w:rsidRPr="00C609F5" w:rsidRDefault="00CC1AA4" w:rsidP="00FC64D0">
            <w:pPr>
              <w:rPr>
                <w:lang w:val="sk-SK"/>
              </w:rPr>
            </w:pPr>
          </w:p>
        </w:tc>
        <w:tc>
          <w:tcPr>
            <w:tcW w:w="3060" w:type="dxa"/>
          </w:tcPr>
          <w:p w:rsidR="00CC1AA4" w:rsidRPr="00C609F5" w:rsidRDefault="00CC1AA4" w:rsidP="00FC64D0">
            <w:pPr>
              <w:rPr>
                <w:lang w:val="sk-SK"/>
              </w:rPr>
            </w:pPr>
          </w:p>
          <w:p w:rsidR="00CC1AA4" w:rsidRPr="00C609F5" w:rsidRDefault="00CC1AA4" w:rsidP="00FC64D0">
            <w:pPr>
              <w:rPr>
                <w:lang w:val="sk-SK"/>
              </w:rPr>
            </w:pPr>
            <w:r>
              <w:rPr>
                <w:lang w:val="sk-SK"/>
              </w:rPr>
              <w:t>VZŤAHY MEDZI ĽUĎMI</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r>
              <w:rPr>
                <w:lang w:val="sk-SK"/>
              </w:rPr>
              <w:t>STRAVOVACIE ZARIADENIA, PRÍPRAVA JEDÁL</w:t>
            </w:r>
          </w:p>
          <w:p w:rsidR="00CC1AA4" w:rsidRPr="00C609F5" w:rsidRDefault="00CC1AA4" w:rsidP="00FC64D0">
            <w:pPr>
              <w:rPr>
                <w:lang w:val="sk-SK"/>
              </w:rPr>
            </w:pPr>
          </w:p>
          <w:p w:rsidR="00CC1AA4" w:rsidRPr="00C609F5" w:rsidRDefault="00CC1AA4" w:rsidP="00FC64D0">
            <w:pPr>
              <w:rPr>
                <w:lang w:val="sk-SK"/>
              </w:rPr>
            </w:pPr>
            <w:r>
              <w:rPr>
                <w:lang w:val="sk-SK"/>
              </w:rPr>
              <w:t>DRUHY A SP</w:t>
            </w:r>
            <w:r w:rsidRPr="00B61B6D">
              <w:rPr>
                <w:lang w:val="sk-SK"/>
              </w:rPr>
              <w:t>Ô</w:t>
            </w:r>
            <w:r>
              <w:rPr>
                <w:lang w:val="sk-SK"/>
              </w:rPr>
              <w:t>SOBY NÁKUPU A PLATENIA</w:t>
            </w: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r>
              <w:rPr>
                <w:lang w:val="sk-SK"/>
              </w:rPr>
              <w:t>AKTIVITY MLÁDEŽE</w:t>
            </w:r>
          </w:p>
          <w:p w:rsidR="00CC1AA4" w:rsidRPr="00C609F5" w:rsidRDefault="00CC1AA4" w:rsidP="00FC64D0">
            <w:pPr>
              <w:rPr>
                <w:lang w:val="sk-SK"/>
              </w:rPr>
            </w:pPr>
            <w:r>
              <w:rPr>
                <w:lang w:val="sk-SK"/>
              </w:rPr>
              <w:t>VZŤAHY MEDZI ROVESNÍKMI</w:t>
            </w:r>
          </w:p>
          <w:p w:rsidR="00CC1AA4" w:rsidRPr="00C609F5" w:rsidRDefault="00CC1AA4" w:rsidP="00FC64D0">
            <w:pPr>
              <w:rPr>
                <w:lang w:val="sk-SK"/>
              </w:rPr>
            </w:pPr>
          </w:p>
          <w:p w:rsidR="00CC1AA4" w:rsidRPr="006A4F75" w:rsidRDefault="00CC1AA4" w:rsidP="00000A75">
            <w:pPr>
              <w:rPr>
                <w:b/>
                <w:bCs/>
                <w:lang w:val="sk-SK"/>
              </w:rPr>
            </w:pPr>
            <w:r w:rsidRPr="006A4F75">
              <w:rPr>
                <w:b/>
                <w:bCs/>
                <w:lang w:val="sk-SK"/>
              </w:rPr>
              <w:t>Prierezové témy:</w:t>
            </w:r>
          </w:p>
          <w:p w:rsidR="00CC1AA4" w:rsidRPr="00C609F5" w:rsidRDefault="00CC1AA4" w:rsidP="00000A75">
            <w:pPr>
              <w:rPr>
                <w:lang w:val="sk-SK"/>
              </w:rPr>
            </w:pPr>
            <w:r>
              <w:rPr>
                <w:lang w:val="sk-SK"/>
              </w:rPr>
              <w:t>Osobnostný rozvoj</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r>
              <w:rPr>
                <w:lang w:val="sk-SK"/>
              </w:rPr>
              <w:t>GEOGRAFICKÝ OPIS KRAJINY</w:t>
            </w:r>
          </w:p>
          <w:p w:rsidR="00CC1AA4" w:rsidRPr="006A4F75" w:rsidRDefault="00CC1AA4" w:rsidP="00000A75">
            <w:pPr>
              <w:rPr>
                <w:b/>
                <w:bCs/>
                <w:lang w:val="sk-SK"/>
              </w:rPr>
            </w:pPr>
            <w:r w:rsidRPr="006A4F75">
              <w:rPr>
                <w:b/>
                <w:bCs/>
                <w:lang w:val="sk-SK"/>
              </w:rPr>
              <w:t>Prierezové témy:</w:t>
            </w:r>
          </w:p>
          <w:p w:rsidR="00CC1AA4" w:rsidRDefault="00CC1AA4" w:rsidP="00000A75">
            <w:pPr>
              <w:rPr>
                <w:lang w:val="sk-SK"/>
              </w:rPr>
            </w:pPr>
            <w:r w:rsidRPr="001D3F7F">
              <w:rPr>
                <w:lang w:val="sk-SK"/>
              </w:rPr>
              <w:t>Tvorba projektu, Mediálna výchova</w:t>
            </w:r>
          </w:p>
          <w:p w:rsidR="00CC1AA4" w:rsidRPr="001D3F7F" w:rsidRDefault="00CC1AA4" w:rsidP="00000A75">
            <w:pPr>
              <w:rPr>
                <w:lang w:val="sk-SK"/>
              </w:rPr>
            </w:pPr>
            <w:r>
              <w:rPr>
                <w:lang w:val="sk-SK"/>
              </w:rPr>
              <w:t>Multikultúrna výchova</w:t>
            </w:r>
          </w:p>
          <w:p w:rsidR="00CC1AA4" w:rsidRDefault="00CC1AA4" w:rsidP="00FC64D0">
            <w:pPr>
              <w:rPr>
                <w:lang w:val="sk-SK"/>
              </w:rPr>
            </w:pPr>
          </w:p>
          <w:p w:rsidR="00CC1AA4" w:rsidRDefault="00CC1AA4" w:rsidP="00FC64D0">
            <w:pPr>
              <w:rPr>
                <w:lang w:val="sk-SK"/>
              </w:rPr>
            </w:pPr>
            <w:r>
              <w:rPr>
                <w:lang w:val="sk-SK"/>
              </w:rPr>
              <w:t>ZVYKY A TRADÍCIE V R</w:t>
            </w:r>
            <w:r w:rsidRPr="00EE2503">
              <w:rPr>
                <w:lang w:val="sk-SK"/>
              </w:rPr>
              <w:t>Ô</w:t>
            </w:r>
            <w:r>
              <w:rPr>
                <w:lang w:val="sk-SK"/>
              </w:rPr>
              <w:t>ZNYCH  KRAJINÁCH</w:t>
            </w:r>
          </w:p>
          <w:p w:rsidR="00CC1AA4" w:rsidRPr="00C609F5" w:rsidRDefault="00CC1AA4" w:rsidP="00FC64D0">
            <w:pPr>
              <w:rPr>
                <w:lang w:val="sk-SK"/>
              </w:rPr>
            </w:pPr>
            <w:r>
              <w:rPr>
                <w:lang w:val="sk-SK"/>
              </w:rPr>
              <w:t>JAZYK A KOMUNIKÁCIA</w:t>
            </w: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r>
              <w:rPr>
                <w:lang w:val="sk-SK"/>
              </w:rPr>
              <w:t>DRUHY UMENIA</w:t>
            </w:r>
          </w:p>
          <w:p w:rsidR="00CC1AA4" w:rsidRPr="00C609F5" w:rsidRDefault="00CC1AA4" w:rsidP="00FC64D0">
            <w:pPr>
              <w:rPr>
                <w:lang w:val="sk-SK"/>
              </w:rPr>
            </w:pPr>
            <w:r>
              <w:rPr>
                <w:lang w:val="sk-SK"/>
              </w:rPr>
              <w:t>KULTÚRA A JEJ FORMY</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r>
              <w:rPr>
                <w:lang w:val="sk-SK"/>
              </w:rPr>
              <w:t>PRACOVNÉ POMERY</w:t>
            </w:r>
          </w:p>
          <w:p w:rsidR="00CC1AA4" w:rsidRPr="00C609F5" w:rsidRDefault="00CC1AA4" w:rsidP="00FC64D0">
            <w:pPr>
              <w:rPr>
                <w:lang w:val="sk-SK"/>
              </w:rPr>
            </w:pPr>
            <w:r>
              <w:rPr>
                <w:lang w:val="sk-SK"/>
              </w:rPr>
              <w:t>KARIÉRA</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Pr>
                <w:lang w:val="sk-SK"/>
              </w:rPr>
              <w:t>HYGIENA A STAROSTLIVOSŤ O TELO</w:t>
            </w:r>
          </w:p>
          <w:p w:rsidR="00CC1AA4" w:rsidRPr="00C609F5" w:rsidRDefault="00CC1AA4" w:rsidP="00FC64D0">
            <w:pPr>
              <w:rPr>
                <w:lang w:val="sk-SK"/>
              </w:rPr>
            </w:pPr>
            <w:r>
              <w:rPr>
                <w:lang w:val="sk-SK"/>
              </w:rPr>
              <w:t>ZDRAVÝ SP</w:t>
            </w:r>
            <w:r w:rsidRPr="00000A75">
              <w:rPr>
                <w:lang w:val="sk-SK"/>
              </w:rPr>
              <w:t>Ô</w:t>
            </w:r>
            <w:r>
              <w:rPr>
                <w:lang w:val="sk-SK"/>
              </w:rPr>
              <w:t>SOB ŽIVOTA</w:t>
            </w:r>
          </w:p>
          <w:p w:rsidR="00CC1AA4" w:rsidRPr="006A4F75" w:rsidRDefault="00CC1AA4" w:rsidP="00000A75">
            <w:pPr>
              <w:rPr>
                <w:b/>
                <w:bCs/>
                <w:lang w:val="sk-SK"/>
              </w:rPr>
            </w:pPr>
            <w:r w:rsidRPr="006A4F75">
              <w:rPr>
                <w:b/>
                <w:bCs/>
                <w:lang w:val="sk-SK"/>
              </w:rPr>
              <w:t>Prierezové témy:</w:t>
            </w:r>
          </w:p>
          <w:p w:rsidR="00CC1AA4" w:rsidRDefault="00CC1AA4" w:rsidP="00000A75">
            <w:pPr>
              <w:rPr>
                <w:lang w:val="sk-SK"/>
              </w:rPr>
            </w:pPr>
            <w:r w:rsidRPr="001D3F7F">
              <w:rPr>
                <w:lang w:val="sk-SK"/>
              </w:rPr>
              <w:t>Tvorba projektu, Environmentálna výchova</w:t>
            </w:r>
          </w:p>
          <w:p w:rsidR="00CC1AA4" w:rsidRDefault="00CC1AA4" w:rsidP="00000A75">
            <w:pPr>
              <w:rPr>
                <w:lang w:val="sk-SK"/>
              </w:rPr>
            </w:pPr>
            <w:r>
              <w:rPr>
                <w:lang w:val="sk-SK"/>
              </w:rPr>
              <w:t>Prevencia pred úrazmi detí</w:t>
            </w:r>
          </w:p>
          <w:p w:rsidR="00CC1AA4" w:rsidRDefault="00CC1AA4" w:rsidP="00000A75">
            <w:pPr>
              <w:rPr>
                <w:lang w:val="sk-SK"/>
              </w:rPr>
            </w:pPr>
            <w:r>
              <w:rPr>
                <w:lang w:val="sk-SK"/>
              </w:rPr>
              <w:t>Ochrana života a zdravia</w:t>
            </w:r>
          </w:p>
          <w:p w:rsidR="00CC1AA4" w:rsidRPr="00C609F5"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Pr>
                <w:lang w:val="sk-SK"/>
              </w:rPr>
              <w:t>HOTEL A HOTELOVÉ SLUŽBY</w:t>
            </w: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Pr>
                <w:lang w:val="sk-SK"/>
              </w:rPr>
              <w:t>TURISTIKA A CESTOVNÝ RUCH</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627D8B">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Pr="00C609F5" w:rsidRDefault="00CC1AA4" w:rsidP="00FC64D0">
            <w:pPr>
              <w:rPr>
                <w:lang w:val="sk-SK"/>
              </w:rPr>
            </w:pPr>
          </w:p>
        </w:tc>
        <w:tc>
          <w:tcPr>
            <w:tcW w:w="3060" w:type="dxa"/>
          </w:tcPr>
          <w:p w:rsidR="00CC1AA4" w:rsidRPr="00C609F5" w:rsidRDefault="00CC1AA4" w:rsidP="00FC64D0">
            <w:pPr>
              <w:rPr>
                <w:lang w:val="sk-SK"/>
              </w:rPr>
            </w:pPr>
          </w:p>
          <w:p w:rsidR="00CC1AA4" w:rsidRDefault="00CC1AA4" w:rsidP="00FC64D0">
            <w:pPr>
              <w:rPr>
                <w:lang w:val="sk-SK"/>
              </w:rPr>
            </w:pPr>
            <w:r>
              <w:rPr>
                <w:lang w:val="sk-SK"/>
              </w:rPr>
              <w:t>Minulý priebehový a jednoduchý čas</w:t>
            </w:r>
          </w:p>
          <w:p w:rsidR="00CC1AA4" w:rsidRDefault="00CC1AA4" w:rsidP="00FC64D0">
            <w:pPr>
              <w:rPr>
                <w:lang w:val="sk-SK"/>
              </w:rPr>
            </w:pPr>
            <w:r>
              <w:rPr>
                <w:lang w:val="sk-SK"/>
              </w:rPr>
              <w:t>Tvorenie otázok v minulých časoch</w:t>
            </w:r>
          </w:p>
          <w:p w:rsidR="00CC1AA4" w:rsidRDefault="00CC1AA4" w:rsidP="00FC64D0">
            <w:pPr>
              <w:rPr>
                <w:lang w:val="sk-SK"/>
              </w:rPr>
            </w:pPr>
            <w:r>
              <w:rPr>
                <w:lang w:val="sk-SK"/>
              </w:rPr>
              <w:t>Pravidelné a nepravidelné slovesá</w:t>
            </w:r>
          </w:p>
          <w:p w:rsidR="00CC1AA4" w:rsidRDefault="00CC1AA4" w:rsidP="00FC64D0">
            <w:pPr>
              <w:rPr>
                <w:lang w:val="sk-SK"/>
              </w:rPr>
            </w:pPr>
            <w:r>
              <w:rPr>
                <w:lang w:val="sk-SK"/>
              </w:rPr>
              <w:t>Písanie príbehu</w:t>
            </w:r>
          </w:p>
          <w:p w:rsidR="00CC1AA4" w:rsidRDefault="00CC1AA4" w:rsidP="00FC64D0">
            <w:pPr>
              <w:rPr>
                <w:lang w:val="sk-SK"/>
              </w:rPr>
            </w:pPr>
            <w:r>
              <w:rPr>
                <w:lang w:val="sk-SK"/>
              </w:rPr>
              <w:t>Spojky but, because, so, and</w:t>
            </w:r>
          </w:p>
          <w:p w:rsidR="00CC1AA4" w:rsidRDefault="00CC1AA4" w:rsidP="00FC64D0">
            <w:pPr>
              <w:rPr>
                <w:lang w:val="sk-SK"/>
              </w:rPr>
            </w:pPr>
            <w:r>
              <w:rPr>
                <w:lang w:val="sk-SK"/>
              </w:rPr>
              <w:t>Väzba have + podstatné meno</w:t>
            </w:r>
          </w:p>
          <w:p w:rsidR="00CC1AA4" w:rsidRDefault="00CC1AA4" w:rsidP="00FC64D0">
            <w:pPr>
              <w:rPr>
                <w:lang w:val="sk-SK"/>
              </w:rPr>
            </w:pPr>
            <w:r>
              <w:rPr>
                <w:lang w:val="sk-SK"/>
              </w:rPr>
              <w:t>Tvorenie slov príponami a predponami</w:t>
            </w:r>
          </w:p>
          <w:p w:rsidR="00CC1AA4" w:rsidRDefault="00CC1AA4" w:rsidP="00FC64D0">
            <w:pPr>
              <w:rPr>
                <w:lang w:val="sk-SK"/>
              </w:rPr>
            </w:pPr>
            <w:r>
              <w:rPr>
                <w:lang w:val="sk-SK"/>
              </w:rPr>
              <w:t>Určovanie času a dátumu</w:t>
            </w:r>
          </w:p>
          <w:p w:rsidR="00CC1AA4" w:rsidRPr="00C609F5" w:rsidRDefault="00CC1AA4" w:rsidP="00FC64D0">
            <w:pPr>
              <w:rPr>
                <w:lang w:val="sk-SK"/>
              </w:rPr>
            </w:pPr>
          </w:p>
          <w:p w:rsidR="00CC1AA4" w:rsidRPr="00C609F5" w:rsidRDefault="00CC1AA4" w:rsidP="00225BCC">
            <w:pPr>
              <w:rPr>
                <w:lang w:val="sk-SK"/>
              </w:rPr>
            </w:pPr>
            <w:r w:rsidRPr="00C609F5">
              <w:rPr>
                <w:lang w:val="sk-SK"/>
              </w:rPr>
              <w:t>Počítateľné a nepočítateľné podstatné mená</w:t>
            </w:r>
          </w:p>
          <w:p w:rsidR="00CC1AA4" w:rsidRPr="00C609F5" w:rsidRDefault="00CC1AA4" w:rsidP="00FC64D0">
            <w:pPr>
              <w:rPr>
                <w:lang w:val="sk-SK"/>
              </w:rPr>
            </w:pPr>
            <w:r w:rsidRPr="00C609F5">
              <w:rPr>
                <w:lang w:val="sk-SK"/>
              </w:rPr>
              <w:t>Neurčité zámená some, any, no a ich zloženiny</w:t>
            </w:r>
          </w:p>
          <w:p w:rsidR="00CC1AA4" w:rsidRDefault="00CC1AA4" w:rsidP="00FC64D0">
            <w:pPr>
              <w:rPr>
                <w:lang w:val="sk-SK"/>
              </w:rPr>
            </w:pPr>
            <w:r w:rsidRPr="00C609F5">
              <w:rPr>
                <w:lang w:val="sk-SK"/>
              </w:rPr>
              <w:t>Predložky času</w:t>
            </w:r>
          </w:p>
          <w:p w:rsidR="00CC1AA4" w:rsidRDefault="00CC1AA4" w:rsidP="00FC64D0">
            <w:pPr>
              <w:rPr>
                <w:lang w:val="sk-SK"/>
              </w:rPr>
            </w:pPr>
            <w:r>
              <w:rPr>
                <w:lang w:val="sk-SK"/>
              </w:rPr>
              <w:t>Používanie členov- určitý, neurčitý a nulový</w:t>
            </w:r>
          </w:p>
          <w:p w:rsidR="00CC1AA4" w:rsidRPr="00C609F5" w:rsidRDefault="00CC1AA4" w:rsidP="00FC64D0">
            <w:pPr>
              <w:rPr>
                <w:lang w:val="sk-SK"/>
              </w:rPr>
            </w:pPr>
            <w:r>
              <w:rPr>
                <w:lang w:val="sk-SK"/>
              </w:rPr>
              <w:t>Anglická mena</w:t>
            </w:r>
          </w:p>
          <w:p w:rsidR="00CC1AA4" w:rsidRPr="00C609F5" w:rsidRDefault="00CC1AA4" w:rsidP="00FC64D0">
            <w:pPr>
              <w:rPr>
                <w:lang w:val="sk-SK"/>
              </w:rPr>
            </w:pPr>
          </w:p>
          <w:p w:rsidR="00CC1AA4" w:rsidRPr="00C609F5" w:rsidRDefault="00CC1AA4" w:rsidP="00FC64D0">
            <w:pPr>
              <w:rPr>
                <w:lang w:val="sk-SK"/>
              </w:rPr>
            </w:pPr>
            <w:r>
              <w:rPr>
                <w:lang w:val="sk-SK"/>
              </w:rPr>
              <w:t>Infinitív a gerundium pri slovesách</w:t>
            </w:r>
          </w:p>
          <w:p w:rsidR="00CC1AA4" w:rsidRDefault="00CC1AA4" w:rsidP="00FC64D0">
            <w:pPr>
              <w:rPr>
                <w:lang w:val="sk-SK"/>
              </w:rPr>
            </w:pPr>
            <w:r w:rsidRPr="00C609F5">
              <w:rPr>
                <w:lang w:val="sk-SK"/>
              </w:rPr>
              <w:t xml:space="preserve">Blízka budúcnosť </w:t>
            </w:r>
            <w:r>
              <w:rPr>
                <w:lang w:val="sk-SK"/>
              </w:rPr>
              <w:t xml:space="preserve">- </w:t>
            </w:r>
            <w:r w:rsidRPr="00C609F5">
              <w:rPr>
                <w:lang w:val="sk-SK"/>
              </w:rPr>
              <w:t>be going to</w:t>
            </w:r>
            <w:r>
              <w:rPr>
                <w:lang w:val="sk-SK"/>
              </w:rPr>
              <w:t xml:space="preserve">, predpovede budúcnosti </w:t>
            </w:r>
          </w:p>
          <w:p w:rsidR="00CC1AA4" w:rsidRPr="00C609F5" w:rsidRDefault="00CC1AA4" w:rsidP="00FC64D0">
            <w:pPr>
              <w:rPr>
                <w:lang w:val="sk-SK"/>
              </w:rPr>
            </w:pPr>
            <w:r>
              <w:rPr>
                <w:lang w:val="sk-SK"/>
              </w:rPr>
              <w:t>Prítomný jednoduchý čas v časovom rozvrhu</w:t>
            </w:r>
          </w:p>
          <w:p w:rsidR="00CC1AA4" w:rsidRDefault="00CC1AA4" w:rsidP="00FC64D0">
            <w:pPr>
              <w:rPr>
                <w:lang w:val="sk-SK"/>
              </w:rPr>
            </w:pPr>
            <w:r w:rsidRPr="00C609F5">
              <w:rPr>
                <w:lang w:val="sk-SK"/>
              </w:rPr>
              <w:t>Prídavné mená vyjadrujúce pozitívne a negatívne pocity</w:t>
            </w:r>
          </w:p>
          <w:p w:rsidR="00CC1AA4" w:rsidRDefault="00CC1AA4" w:rsidP="00FC64D0">
            <w:pPr>
              <w:rPr>
                <w:lang w:val="sk-SK"/>
              </w:rPr>
            </w:pPr>
            <w:r>
              <w:rPr>
                <w:lang w:val="sk-SK"/>
              </w:rPr>
              <w:t>Väzba would like/ like + ing alebo to</w:t>
            </w:r>
          </w:p>
          <w:p w:rsidR="00CC1AA4" w:rsidRDefault="00CC1AA4" w:rsidP="00FC64D0">
            <w:pPr>
              <w:rPr>
                <w:lang w:val="sk-SK"/>
              </w:rPr>
            </w:pPr>
            <w:r>
              <w:rPr>
                <w:lang w:val="sk-SK"/>
              </w:rPr>
              <w:t>Slovesá have, go, come</w:t>
            </w:r>
          </w:p>
          <w:p w:rsidR="00CC1AA4" w:rsidRDefault="00CC1AA4" w:rsidP="00FC64D0">
            <w:pPr>
              <w:rPr>
                <w:lang w:val="sk-SK"/>
              </w:rPr>
            </w:pPr>
          </w:p>
          <w:p w:rsidR="00CC1AA4" w:rsidRDefault="00CC1AA4" w:rsidP="00FC64D0">
            <w:pPr>
              <w:rPr>
                <w:lang w:val="sk-SK"/>
              </w:rPr>
            </w:pPr>
            <w:r>
              <w:rPr>
                <w:lang w:val="sk-SK"/>
              </w:rPr>
              <w:t>Stupňovanie prídavných mien- pravidelné, nepravidelné</w:t>
            </w:r>
          </w:p>
          <w:p w:rsidR="00CC1AA4" w:rsidRDefault="00CC1AA4" w:rsidP="00FC64D0">
            <w:pPr>
              <w:rPr>
                <w:lang w:val="sk-SK"/>
              </w:rPr>
            </w:pPr>
            <w:r>
              <w:rPr>
                <w:lang w:val="sk-SK"/>
              </w:rPr>
              <w:t>Porovnávanie miest a vecí</w:t>
            </w:r>
          </w:p>
          <w:p w:rsidR="00CC1AA4" w:rsidRDefault="00CC1AA4" w:rsidP="00FC64D0">
            <w:pPr>
              <w:rPr>
                <w:lang w:val="sk-SK"/>
              </w:rPr>
            </w:pPr>
            <w:r>
              <w:rPr>
                <w:lang w:val="sk-SK"/>
              </w:rPr>
              <w:t>Opis miesta</w:t>
            </w:r>
          </w:p>
          <w:p w:rsidR="00CC1AA4" w:rsidRDefault="00CC1AA4" w:rsidP="00FC64D0">
            <w:pPr>
              <w:rPr>
                <w:lang w:val="sk-SK"/>
              </w:rPr>
            </w:pPr>
            <w:r>
              <w:rPr>
                <w:lang w:val="sk-SK"/>
              </w:rPr>
              <w:t>Synonymá a antonymá</w:t>
            </w:r>
          </w:p>
          <w:p w:rsidR="00CC1AA4" w:rsidRDefault="00CC1AA4" w:rsidP="00FC64D0">
            <w:pPr>
              <w:rPr>
                <w:lang w:val="sk-SK"/>
              </w:rPr>
            </w:pPr>
          </w:p>
          <w:p w:rsidR="00CC1AA4" w:rsidRDefault="00CC1AA4" w:rsidP="00FC64D0">
            <w:pPr>
              <w:rPr>
                <w:lang w:val="sk-SK"/>
              </w:rPr>
            </w:pPr>
            <w:r>
              <w:rPr>
                <w:lang w:val="sk-SK"/>
              </w:rPr>
              <w:t>Určovanie smeru-predložky miesta</w:t>
            </w:r>
          </w:p>
          <w:p w:rsidR="00CC1AA4" w:rsidRDefault="00CC1AA4" w:rsidP="00FC64D0">
            <w:pPr>
              <w:rPr>
                <w:lang w:val="sk-SK"/>
              </w:rPr>
            </w:pPr>
            <w:r>
              <w:rPr>
                <w:lang w:val="sk-SK"/>
              </w:rPr>
              <w:t>Vzťažné vety s WHO, WHAT, WHICH</w:t>
            </w:r>
          </w:p>
          <w:p w:rsidR="00CC1AA4" w:rsidRDefault="00CC1AA4" w:rsidP="00FC64D0">
            <w:pPr>
              <w:rPr>
                <w:lang w:val="sk-SK"/>
              </w:rPr>
            </w:pPr>
            <w:r>
              <w:rPr>
                <w:lang w:val="sk-SK"/>
              </w:rPr>
              <w:t>Predložkové väzby</w:t>
            </w:r>
          </w:p>
          <w:p w:rsidR="00CC1AA4" w:rsidRDefault="00CC1AA4" w:rsidP="00BD72EF">
            <w:pPr>
              <w:rPr>
                <w:lang w:val="sk-SK"/>
              </w:rPr>
            </w:pPr>
          </w:p>
          <w:p w:rsidR="00CC1AA4" w:rsidRDefault="00CC1AA4" w:rsidP="00BD72EF">
            <w:pPr>
              <w:rPr>
                <w:lang w:val="sk-SK"/>
              </w:rPr>
            </w:pPr>
          </w:p>
          <w:p w:rsidR="00CC1AA4" w:rsidRPr="00C609F5" w:rsidRDefault="00CC1AA4" w:rsidP="00BD72EF">
            <w:pPr>
              <w:rPr>
                <w:lang w:val="sk-SK"/>
              </w:rPr>
            </w:pPr>
            <w:r w:rsidRPr="00C609F5">
              <w:rPr>
                <w:lang w:val="sk-SK"/>
              </w:rPr>
              <w:t>Predprítomný čas jednoduchý</w:t>
            </w:r>
          </w:p>
          <w:p w:rsidR="00CC1AA4" w:rsidRDefault="00CC1AA4" w:rsidP="00FC64D0">
            <w:pPr>
              <w:rPr>
                <w:lang w:val="sk-SK"/>
              </w:rPr>
            </w:pPr>
            <w:r>
              <w:rPr>
                <w:lang w:val="sk-SK"/>
              </w:rPr>
              <w:t>Príslovky since  a for</w:t>
            </w:r>
          </w:p>
          <w:p w:rsidR="00CC1AA4" w:rsidRPr="00C609F5" w:rsidRDefault="00CC1AA4" w:rsidP="00FC64D0">
            <w:pPr>
              <w:rPr>
                <w:lang w:val="sk-SK"/>
              </w:rPr>
            </w:pPr>
            <w:r w:rsidRPr="00C609F5">
              <w:rPr>
                <w:lang w:val="sk-SK"/>
              </w:rPr>
              <w:t>Tvorenie prísloviek príponou –ly a stupňovanie prísloviek</w:t>
            </w:r>
          </w:p>
          <w:p w:rsidR="00CC1AA4" w:rsidRDefault="00CC1AA4" w:rsidP="00FC64D0">
            <w:pPr>
              <w:rPr>
                <w:lang w:val="sk-SK"/>
              </w:rPr>
            </w:pPr>
            <w:r>
              <w:rPr>
                <w:lang w:val="sk-SK"/>
              </w:rPr>
              <w:t>Postavenie prísloviek vo vete</w:t>
            </w:r>
          </w:p>
          <w:p w:rsidR="00CC1AA4" w:rsidRDefault="00CC1AA4" w:rsidP="00FC64D0">
            <w:pPr>
              <w:rPr>
                <w:lang w:val="sk-SK"/>
              </w:rPr>
            </w:pPr>
            <w:r>
              <w:rPr>
                <w:lang w:val="sk-SK"/>
              </w:rPr>
              <w:t>Slovné spojenia</w:t>
            </w:r>
          </w:p>
          <w:p w:rsidR="00CC1AA4" w:rsidRDefault="00CC1AA4" w:rsidP="00FC64D0">
            <w:pPr>
              <w:rPr>
                <w:lang w:val="sk-SK"/>
              </w:rPr>
            </w:pPr>
            <w:r>
              <w:rPr>
                <w:lang w:val="sk-SK"/>
              </w:rPr>
              <w:t>Podstatné mená rozlišujúce rod</w:t>
            </w:r>
          </w:p>
          <w:p w:rsidR="00CC1AA4" w:rsidRDefault="00CC1AA4" w:rsidP="00FC64D0">
            <w:pPr>
              <w:rPr>
                <w:lang w:val="sk-SK"/>
              </w:rPr>
            </w:pPr>
            <w:r>
              <w:rPr>
                <w:lang w:val="sk-SK"/>
              </w:rPr>
              <w:t>Krátke odpovede</w:t>
            </w:r>
          </w:p>
          <w:p w:rsidR="00CC1AA4" w:rsidRDefault="00CC1AA4" w:rsidP="00FC64D0">
            <w:pPr>
              <w:rPr>
                <w:lang w:val="sk-SK"/>
              </w:rPr>
            </w:pPr>
            <w:r>
              <w:rPr>
                <w:lang w:val="sk-SK"/>
              </w:rPr>
              <w:t>Životopis</w:t>
            </w:r>
          </w:p>
          <w:p w:rsidR="00CC1AA4" w:rsidRDefault="00CC1AA4" w:rsidP="00FC64D0">
            <w:pPr>
              <w:rPr>
                <w:lang w:val="sk-SK"/>
              </w:rPr>
            </w:pPr>
          </w:p>
          <w:p w:rsidR="00CC1AA4" w:rsidRDefault="00CC1AA4" w:rsidP="00FC64D0">
            <w:pPr>
              <w:rPr>
                <w:lang w:val="sk-SK"/>
              </w:rPr>
            </w:pPr>
            <w:r>
              <w:rPr>
                <w:lang w:val="sk-SK"/>
              </w:rPr>
              <w:t>Vyjadrenie príkazov, zákazov, rady a dovolenia- modálne slovesá musieť, môcť, smieť</w:t>
            </w:r>
          </w:p>
          <w:p w:rsidR="00CC1AA4" w:rsidRDefault="00CC1AA4" w:rsidP="00FC64D0">
            <w:pPr>
              <w:rPr>
                <w:lang w:val="sk-SK"/>
              </w:rPr>
            </w:pPr>
            <w:r>
              <w:rPr>
                <w:lang w:val="sk-SK"/>
              </w:rPr>
              <w:t>Slovesné väzby vyjadrujúce záujem, uprednostňovanie činnost- I like + ing</w:t>
            </w: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r>
              <w:rPr>
                <w:lang w:val="sk-SK"/>
              </w:rPr>
              <w:t>Kritika minulej činnosti- should have + tr. príč.</w:t>
            </w:r>
          </w:p>
          <w:p w:rsidR="00CC1AA4" w:rsidRPr="00C609F5" w:rsidRDefault="00CC1AA4" w:rsidP="00FC64D0">
            <w:pPr>
              <w:rPr>
                <w:lang w:val="sk-SK"/>
              </w:rPr>
            </w:pPr>
            <w:r>
              <w:rPr>
                <w:lang w:val="sk-SK"/>
              </w:rPr>
              <w:t>Modifikátory – rather, better</w:t>
            </w:r>
          </w:p>
          <w:p w:rsidR="00CC1AA4" w:rsidRPr="00C609F5" w:rsidRDefault="00CC1AA4" w:rsidP="00FC64D0">
            <w:pPr>
              <w:rPr>
                <w:lang w:val="sk-SK"/>
              </w:rPr>
            </w:pPr>
            <w:r>
              <w:rPr>
                <w:lang w:val="sk-SK"/>
              </w:rPr>
              <w:t>Písanie formálneho listu</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Pr>
                <w:lang w:val="sk-SK"/>
              </w:rPr>
              <w:t>Podmienkové súvetie 1</w:t>
            </w:r>
            <w:r w:rsidRPr="00C609F5">
              <w:rPr>
                <w:lang w:val="sk-SK"/>
              </w:rPr>
              <w:t>. typu</w:t>
            </w:r>
          </w:p>
          <w:p w:rsidR="00CC1AA4" w:rsidRDefault="00CC1AA4" w:rsidP="005061CC">
            <w:pPr>
              <w:rPr>
                <w:lang w:val="sk-SK"/>
              </w:rPr>
            </w:pPr>
            <w:r>
              <w:rPr>
                <w:lang w:val="sk-SK"/>
              </w:rPr>
              <w:t>Podmienkové vety</w:t>
            </w:r>
          </w:p>
          <w:p w:rsidR="00CC1AA4" w:rsidRDefault="00CC1AA4" w:rsidP="005061CC">
            <w:pPr>
              <w:rPr>
                <w:lang w:val="sk-SK"/>
              </w:rPr>
            </w:pPr>
            <w:r>
              <w:rPr>
                <w:lang w:val="sk-SK"/>
              </w:rPr>
              <w:t>Slovesá take, get, do a make</w:t>
            </w:r>
          </w:p>
          <w:p w:rsidR="00CC1AA4" w:rsidRDefault="00CC1AA4" w:rsidP="005061CC">
            <w:pPr>
              <w:rPr>
                <w:lang w:val="sk-SK"/>
              </w:rPr>
            </w:pPr>
          </w:p>
          <w:p w:rsidR="00CC1AA4" w:rsidRDefault="00CC1AA4" w:rsidP="005061CC">
            <w:pPr>
              <w:rPr>
                <w:lang w:val="sk-SK"/>
              </w:rPr>
            </w:pPr>
          </w:p>
          <w:p w:rsidR="00CC1AA4" w:rsidRDefault="00CC1AA4" w:rsidP="005061CC">
            <w:pPr>
              <w:rPr>
                <w:lang w:val="sk-SK"/>
              </w:rPr>
            </w:pPr>
          </w:p>
          <w:p w:rsidR="00CC1AA4" w:rsidRDefault="00CC1AA4" w:rsidP="005061CC">
            <w:pPr>
              <w:rPr>
                <w:lang w:val="sk-SK"/>
              </w:rPr>
            </w:pPr>
          </w:p>
          <w:p w:rsidR="00CC1AA4" w:rsidRDefault="00CC1AA4" w:rsidP="005061CC">
            <w:pPr>
              <w:rPr>
                <w:lang w:val="sk-SK"/>
              </w:rPr>
            </w:pPr>
          </w:p>
          <w:p w:rsidR="00CC1AA4" w:rsidRDefault="00CC1AA4" w:rsidP="005061CC">
            <w:pPr>
              <w:rPr>
                <w:lang w:val="sk-SK"/>
              </w:rPr>
            </w:pPr>
            <w:r>
              <w:rPr>
                <w:lang w:val="sk-SK"/>
              </w:rPr>
              <w:t>Zvyky v minulosti</w:t>
            </w:r>
          </w:p>
          <w:p w:rsidR="00CC1AA4" w:rsidRDefault="00CC1AA4" w:rsidP="005061CC">
            <w:pPr>
              <w:rPr>
                <w:lang w:val="sk-SK"/>
              </w:rPr>
            </w:pPr>
            <w:r>
              <w:rPr>
                <w:lang w:val="sk-SK"/>
              </w:rPr>
              <w:t>Účelové vety s to a so that</w:t>
            </w:r>
          </w:p>
          <w:p w:rsidR="00CC1AA4" w:rsidRDefault="00CC1AA4" w:rsidP="005061CC">
            <w:pPr>
              <w:rPr>
                <w:lang w:val="sk-SK"/>
              </w:rPr>
            </w:pPr>
            <w:r>
              <w:rPr>
                <w:lang w:val="sk-SK"/>
              </w:rPr>
              <w:t>Predložkové vety so slovesom a ing koncovkou</w:t>
            </w:r>
          </w:p>
          <w:p w:rsidR="00CC1AA4" w:rsidRDefault="00CC1AA4" w:rsidP="005061CC">
            <w:pPr>
              <w:rPr>
                <w:lang w:val="sk-SK"/>
              </w:rPr>
            </w:pPr>
            <w:r>
              <w:rPr>
                <w:lang w:val="sk-SK"/>
              </w:rPr>
              <w:t>Prídavné mená zakončené na –ed a –ing</w:t>
            </w:r>
          </w:p>
          <w:p w:rsidR="00CC1AA4" w:rsidRDefault="00CC1AA4" w:rsidP="005061CC">
            <w:pPr>
              <w:rPr>
                <w:lang w:val="sk-SK"/>
              </w:rPr>
            </w:pPr>
            <w:r>
              <w:rPr>
                <w:lang w:val="sk-SK"/>
              </w:rPr>
              <w:t>Výrazy so, such, so many</w:t>
            </w:r>
          </w:p>
          <w:p w:rsidR="00CC1AA4" w:rsidRDefault="00CC1AA4" w:rsidP="005061CC">
            <w:pPr>
              <w:rPr>
                <w:lang w:val="sk-SK"/>
              </w:rPr>
            </w:pPr>
            <w:r>
              <w:rPr>
                <w:lang w:val="sk-SK"/>
              </w:rPr>
              <w:t>Trpný rod v rôznych časoch</w:t>
            </w:r>
          </w:p>
          <w:p w:rsidR="00CC1AA4" w:rsidRDefault="00CC1AA4" w:rsidP="005061CC">
            <w:pPr>
              <w:rPr>
                <w:lang w:val="sk-SK"/>
              </w:rPr>
            </w:pPr>
            <w:r>
              <w:rPr>
                <w:lang w:val="sk-SK"/>
              </w:rPr>
              <w:t>Činný rod</w:t>
            </w:r>
          </w:p>
          <w:p w:rsidR="00CC1AA4" w:rsidRDefault="00CC1AA4" w:rsidP="005061CC">
            <w:pPr>
              <w:rPr>
                <w:lang w:val="sk-SK"/>
              </w:rPr>
            </w:pPr>
            <w:r>
              <w:rPr>
                <w:lang w:val="sk-SK"/>
              </w:rPr>
              <w:t>Písanie recenzie</w:t>
            </w:r>
          </w:p>
          <w:p w:rsidR="00CC1AA4" w:rsidRDefault="00CC1AA4" w:rsidP="005061CC">
            <w:pPr>
              <w:rPr>
                <w:lang w:val="sk-SK"/>
              </w:rPr>
            </w:pPr>
            <w:r>
              <w:rPr>
                <w:lang w:val="sk-SK"/>
              </w:rPr>
              <w:t>Viacvýznamové slová</w:t>
            </w:r>
          </w:p>
          <w:p w:rsidR="00CC1AA4" w:rsidRDefault="00CC1AA4" w:rsidP="005061CC">
            <w:pPr>
              <w:rPr>
                <w:lang w:val="sk-SK"/>
              </w:rPr>
            </w:pPr>
            <w:r>
              <w:rPr>
                <w:lang w:val="sk-SK"/>
              </w:rPr>
              <w:t>2. kondicionál</w:t>
            </w:r>
          </w:p>
          <w:p w:rsidR="00CC1AA4" w:rsidRDefault="00CC1AA4" w:rsidP="005061CC">
            <w:pPr>
              <w:rPr>
                <w:lang w:val="sk-SK"/>
              </w:rPr>
            </w:pPr>
            <w:r>
              <w:rPr>
                <w:lang w:val="sk-SK"/>
              </w:rPr>
              <w:t xml:space="preserve">Želacie vety reagujúce </w:t>
            </w:r>
            <w:r w:rsidRPr="00EE2503">
              <w:rPr>
                <w:lang w:val="sk-SK"/>
              </w:rPr>
              <w:t>na</w:t>
            </w:r>
            <w:r>
              <w:rPr>
                <w:lang w:val="sk-SK"/>
              </w:rPr>
              <w:t xml:space="preserve"> zlozvyky iných </w:t>
            </w:r>
          </w:p>
          <w:p w:rsidR="00CC1AA4" w:rsidRDefault="00CC1AA4" w:rsidP="005061CC">
            <w:pPr>
              <w:rPr>
                <w:lang w:val="sk-SK"/>
              </w:rPr>
            </w:pPr>
            <w:r>
              <w:rPr>
                <w:lang w:val="sk-SK"/>
              </w:rPr>
              <w:t>Sloveso might</w:t>
            </w:r>
          </w:p>
          <w:p w:rsidR="00CC1AA4" w:rsidRDefault="00CC1AA4" w:rsidP="005061CC">
            <w:pPr>
              <w:rPr>
                <w:lang w:val="sk-SK"/>
              </w:rPr>
            </w:pPr>
            <w:r>
              <w:rPr>
                <w:lang w:val="sk-SK"/>
              </w:rPr>
              <w:t>Frázové slovesá so slovesom be</w:t>
            </w:r>
          </w:p>
          <w:p w:rsidR="00CC1AA4" w:rsidRPr="00C609F5" w:rsidRDefault="00CC1AA4" w:rsidP="005061CC">
            <w:pPr>
              <w:rPr>
                <w:lang w:val="sk-SK"/>
              </w:rPr>
            </w:pPr>
            <w:r>
              <w:rPr>
                <w:lang w:val="sk-SK"/>
              </w:rPr>
              <w:t>Písanie príbehu, používanie  prísloviek pri písaní príbehu</w:t>
            </w:r>
          </w:p>
        </w:tc>
        <w:tc>
          <w:tcPr>
            <w:tcW w:w="3600" w:type="dxa"/>
          </w:tcPr>
          <w:p w:rsidR="00CC1AA4" w:rsidRPr="00C609F5" w:rsidRDefault="00CC1AA4" w:rsidP="00FC64D0">
            <w:pPr>
              <w:rPr>
                <w:lang w:val="sk-SK"/>
              </w:rPr>
            </w:pPr>
          </w:p>
          <w:p w:rsidR="00CC1AA4" w:rsidRPr="00C609F5" w:rsidRDefault="00CC1AA4" w:rsidP="00FC64D0">
            <w:pPr>
              <w:rPr>
                <w:lang w:val="sk-SK"/>
              </w:rPr>
            </w:pPr>
            <w:r w:rsidRPr="00C609F5">
              <w:rPr>
                <w:lang w:val="sk-SK"/>
              </w:rPr>
              <w:t>S2 Informovať sa, trvať na niečom</w:t>
            </w:r>
          </w:p>
          <w:p w:rsidR="00CC1AA4" w:rsidRPr="00C609F5" w:rsidRDefault="00CC1AA4" w:rsidP="00425A7D">
            <w:pPr>
              <w:rPr>
                <w:lang w:val="sk-SK"/>
              </w:rPr>
            </w:pPr>
            <w:r w:rsidRPr="00C609F5">
              <w:rPr>
                <w:lang w:val="sk-SK"/>
              </w:rPr>
              <w:t>S2 Začleniť informáciu</w:t>
            </w:r>
          </w:p>
          <w:p w:rsidR="00CC1AA4" w:rsidRPr="00C609F5" w:rsidRDefault="00CC1AA4" w:rsidP="00A60BA8">
            <w:pPr>
              <w:rPr>
                <w:lang w:val="sk-SK"/>
              </w:rPr>
            </w:pPr>
            <w:r w:rsidRPr="00C609F5">
              <w:rPr>
                <w:lang w:val="sk-SK"/>
              </w:rPr>
              <w:t>S25 Rozprávať, zhrnúť príbeh, historku</w:t>
            </w:r>
          </w:p>
          <w:p w:rsidR="00CC1AA4" w:rsidRPr="00C609F5" w:rsidRDefault="00CC1AA4" w:rsidP="00A60BA8">
            <w:pPr>
              <w:rPr>
                <w:lang w:val="sk-SK"/>
              </w:rPr>
            </w:pPr>
            <w:r w:rsidRPr="00C609F5">
              <w:rPr>
                <w:lang w:val="sk-SK"/>
              </w:rPr>
              <w:t>S12 Ospravedlniť sa</w:t>
            </w: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A60BA8">
            <w:pPr>
              <w:rPr>
                <w:lang w:val="sk-SK"/>
              </w:rPr>
            </w:pPr>
            <w:r w:rsidRPr="00C609F5">
              <w:rPr>
                <w:lang w:val="sk-SK"/>
              </w:rPr>
              <w:t>S5 Vyjadri</w:t>
            </w:r>
            <w:r>
              <w:rPr>
                <w:lang w:val="sk-SK"/>
              </w:rPr>
              <w:t xml:space="preserve">ť </w:t>
            </w:r>
            <w:r w:rsidRPr="00C609F5">
              <w:rPr>
                <w:lang w:val="sk-SK"/>
              </w:rPr>
              <w:t xml:space="preserve"> želania, túžby </w:t>
            </w:r>
          </w:p>
          <w:p w:rsidR="00CC1AA4" w:rsidRPr="00C609F5" w:rsidRDefault="00CC1AA4" w:rsidP="00A60BA8">
            <w:pPr>
              <w:rPr>
                <w:lang w:val="sk-SK"/>
              </w:rPr>
            </w:pPr>
            <w:r w:rsidRPr="00C609F5">
              <w:rPr>
                <w:lang w:val="sk-SK"/>
              </w:rPr>
              <w:t>S9 Vybrať si z ponúknutých možností najobľúbenejšiu</w:t>
            </w:r>
          </w:p>
          <w:p w:rsidR="00CC1AA4" w:rsidRPr="00C609F5" w:rsidRDefault="00CC1AA4" w:rsidP="00A60BA8">
            <w:pPr>
              <w:rPr>
                <w:lang w:val="sk-SK"/>
              </w:rPr>
            </w:pPr>
            <w:r w:rsidRPr="00C609F5">
              <w:rPr>
                <w:lang w:val="sk-SK"/>
              </w:rPr>
              <w:t>S14 Navrhnúť niekomu, aby sme spoločne niečo vykonali</w:t>
            </w:r>
          </w:p>
          <w:p w:rsidR="00CC1AA4" w:rsidRPr="00C609F5" w:rsidRDefault="00CC1AA4" w:rsidP="00A60BA8">
            <w:pPr>
              <w:rPr>
                <w:lang w:val="sk-SK"/>
              </w:rPr>
            </w:pPr>
            <w:r w:rsidRPr="00C609F5">
              <w:rPr>
                <w:lang w:val="sk-SK"/>
              </w:rPr>
              <w:t>S15 Adresovať niekomu svoje želanie</w:t>
            </w:r>
          </w:p>
          <w:p w:rsidR="00CC1AA4" w:rsidRPr="00C609F5" w:rsidRDefault="00CC1AA4" w:rsidP="00FC64D0">
            <w:pPr>
              <w:rPr>
                <w:lang w:val="sk-SK"/>
              </w:rPr>
            </w:pPr>
          </w:p>
          <w:p w:rsidR="00CC1AA4" w:rsidRDefault="00CC1AA4" w:rsidP="00FC64D0">
            <w:pPr>
              <w:rPr>
                <w:lang w:val="sk-SK"/>
              </w:rPr>
            </w:pPr>
          </w:p>
          <w:p w:rsidR="00CC1AA4" w:rsidRDefault="00CC1AA4" w:rsidP="00A60BA8">
            <w:pPr>
              <w:rPr>
                <w:lang w:val="sk-SK"/>
              </w:rPr>
            </w:pPr>
            <w:r w:rsidRPr="00C609F5">
              <w:rPr>
                <w:lang w:val="sk-SK"/>
              </w:rPr>
              <w:t>S4 Vyjadriť svoj názor, súhlas, nesúhlas</w:t>
            </w:r>
          </w:p>
          <w:p w:rsidR="00CC1AA4" w:rsidRDefault="00CC1AA4" w:rsidP="00A60BA8">
            <w:pPr>
              <w:rPr>
                <w:lang w:val="sk-SK"/>
              </w:rPr>
            </w:pPr>
            <w:r w:rsidRPr="00C609F5">
              <w:rPr>
                <w:lang w:val="sk-SK"/>
              </w:rPr>
              <w:t>S5 Vyjadri</w:t>
            </w:r>
            <w:r>
              <w:rPr>
                <w:lang w:val="sk-SK"/>
              </w:rPr>
              <w:t xml:space="preserve">ť </w:t>
            </w:r>
            <w:r w:rsidRPr="00C609F5">
              <w:rPr>
                <w:lang w:val="sk-SK"/>
              </w:rPr>
              <w:t xml:space="preserve"> želania,</w:t>
            </w:r>
            <w:r>
              <w:rPr>
                <w:lang w:val="sk-SK"/>
              </w:rPr>
              <w:t xml:space="preserve"> budúce</w:t>
            </w:r>
            <w:r w:rsidRPr="00C609F5">
              <w:rPr>
                <w:lang w:val="sk-SK"/>
              </w:rPr>
              <w:t xml:space="preserve"> túžby </w:t>
            </w:r>
          </w:p>
          <w:p w:rsidR="00CC1AA4" w:rsidRPr="00C609F5" w:rsidRDefault="00CC1AA4" w:rsidP="00A60BA8">
            <w:pPr>
              <w:rPr>
                <w:lang w:val="sk-SK"/>
              </w:rPr>
            </w:pPr>
            <w:r w:rsidRPr="00C609F5">
              <w:rPr>
                <w:lang w:val="sk-SK"/>
              </w:rPr>
              <w:t>S8 Vyjadriť nádej, sklamanie, strach, znepokojenie</w:t>
            </w:r>
          </w:p>
          <w:p w:rsidR="00CC1AA4" w:rsidRPr="00C609F5" w:rsidRDefault="00CC1AA4" w:rsidP="00A60BA8">
            <w:pPr>
              <w:rPr>
                <w:lang w:val="sk-SK"/>
              </w:rPr>
            </w:pPr>
            <w:r w:rsidRPr="00C609F5">
              <w:rPr>
                <w:lang w:val="sk-SK"/>
              </w:rPr>
              <w:t>S9 Vyjadriť, čo mám rád, čo sa mi páči, čo uznávam</w:t>
            </w:r>
          </w:p>
          <w:p w:rsidR="00CC1AA4" w:rsidRPr="00C609F5" w:rsidRDefault="00CC1AA4" w:rsidP="00A60BA8">
            <w:pPr>
              <w:rPr>
                <w:lang w:val="sk-SK"/>
              </w:rPr>
            </w:pPr>
            <w:r w:rsidRPr="00C609F5">
              <w:rPr>
                <w:lang w:val="sk-SK"/>
              </w:rPr>
              <w:t>Vyjadriť, že niekto, niečo nemá rád</w:t>
            </w:r>
          </w:p>
          <w:p w:rsidR="00CC1AA4" w:rsidRDefault="00CC1AA4" w:rsidP="00A60BA8">
            <w:pPr>
              <w:rPr>
                <w:lang w:val="sk-SK"/>
              </w:rPr>
            </w:pPr>
            <w:r>
              <w:rPr>
                <w:lang w:val="sk-SK"/>
              </w:rPr>
              <w:t>S15 Poradiť</w:t>
            </w:r>
          </w:p>
          <w:p w:rsidR="00CC1AA4" w:rsidRPr="00C609F5" w:rsidRDefault="00CC1AA4" w:rsidP="00A60BA8">
            <w:pPr>
              <w:rPr>
                <w:lang w:val="sk-SK"/>
              </w:rPr>
            </w:pPr>
            <w:r>
              <w:rPr>
                <w:lang w:val="sk-SK"/>
              </w:rPr>
              <w:t>S16 Spomenúť si na niečo</w:t>
            </w:r>
          </w:p>
          <w:p w:rsidR="00CC1AA4" w:rsidRDefault="00CC1AA4" w:rsidP="00A60BA8">
            <w:pPr>
              <w:rPr>
                <w:lang w:val="sk-SK"/>
              </w:rPr>
            </w:pPr>
          </w:p>
          <w:p w:rsidR="00CC1AA4" w:rsidRPr="00C609F5" w:rsidRDefault="00CC1AA4" w:rsidP="00A60BA8">
            <w:pPr>
              <w:rPr>
                <w:lang w:val="sk-SK"/>
              </w:rPr>
            </w:pPr>
            <w:r w:rsidRPr="00C609F5">
              <w:rPr>
                <w:lang w:val="sk-SK"/>
              </w:rPr>
              <w:t>S3 Opísať osobu, zviera, predmet</w:t>
            </w:r>
          </w:p>
          <w:p w:rsidR="00CC1AA4" w:rsidRDefault="00CC1AA4" w:rsidP="00A60BA8">
            <w:pPr>
              <w:rPr>
                <w:lang w:val="sk-SK"/>
              </w:rPr>
            </w:pPr>
            <w:r w:rsidRPr="00C609F5">
              <w:rPr>
                <w:lang w:val="sk-SK"/>
              </w:rPr>
              <w:t>S 6 Vyjadriť vedomosti/poznatky/zistenia,</w:t>
            </w:r>
          </w:p>
          <w:p w:rsidR="00CC1AA4" w:rsidRDefault="00CC1AA4" w:rsidP="00FC64D0">
            <w:pPr>
              <w:rPr>
                <w:lang w:val="sk-SK"/>
              </w:rPr>
            </w:pPr>
            <w:r w:rsidRPr="00C609F5">
              <w:rPr>
                <w:lang w:val="sk-SK"/>
              </w:rPr>
              <w:t>S4 Vyjadriť presvedčenie, vzdor, protestovať</w:t>
            </w:r>
          </w:p>
          <w:p w:rsidR="00CC1AA4" w:rsidRDefault="00CC1AA4" w:rsidP="00FC64D0">
            <w:pPr>
              <w:rPr>
                <w:lang w:val="sk-SK"/>
              </w:rPr>
            </w:pPr>
            <w:r>
              <w:rPr>
                <w:lang w:val="sk-SK"/>
              </w:rPr>
              <w:t>S18 Korešpondovať</w:t>
            </w:r>
          </w:p>
          <w:p w:rsidR="00CC1AA4" w:rsidRPr="00C609F5" w:rsidRDefault="00CC1AA4" w:rsidP="00FC64D0">
            <w:pPr>
              <w:rPr>
                <w:lang w:val="sk-SK"/>
              </w:rPr>
            </w:pPr>
            <w:r>
              <w:rPr>
                <w:lang w:val="sk-SK"/>
              </w:rPr>
              <w:t>S9 Predstaviť svoje záľuby a vkus</w:t>
            </w:r>
          </w:p>
          <w:p w:rsidR="00CC1AA4" w:rsidRPr="00C609F5" w:rsidRDefault="00CC1AA4" w:rsidP="00FC64D0">
            <w:pPr>
              <w:rPr>
                <w:lang w:val="sk-SK"/>
              </w:rPr>
            </w:pPr>
            <w:r w:rsidRPr="00C609F5">
              <w:rPr>
                <w:lang w:val="sk-SK"/>
              </w:rPr>
              <w:t>S12 Obviniť, obviniť sa, priznať sa, vyčítať</w:t>
            </w:r>
          </w:p>
          <w:p w:rsidR="00CC1AA4" w:rsidRDefault="00CC1AA4" w:rsidP="00FC64D0">
            <w:pPr>
              <w:rPr>
                <w:lang w:val="sk-SK"/>
              </w:rPr>
            </w:pPr>
            <w:r w:rsidRPr="00C609F5">
              <w:rPr>
                <w:lang w:val="sk-SK"/>
              </w:rPr>
              <w:t>Vyjadriť, že ma niekto/niečo neprekvapilo</w:t>
            </w:r>
          </w:p>
          <w:p w:rsidR="00CC1AA4" w:rsidRPr="00C609F5" w:rsidRDefault="00CC1AA4" w:rsidP="00FC64D0">
            <w:pPr>
              <w:rPr>
                <w:lang w:val="sk-SK"/>
              </w:rPr>
            </w:pPr>
          </w:p>
          <w:p w:rsidR="00CC1AA4" w:rsidRDefault="00CC1AA4" w:rsidP="00A60BA8">
            <w:pPr>
              <w:rPr>
                <w:lang w:val="sk-SK"/>
              </w:rPr>
            </w:pPr>
          </w:p>
          <w:p w:rsidR="00CC1AA4" w:rsidRDefault="00CC1AA4" w:rsidP="00A60BA8">
            <w:pPr>
              <w:rPr>
                <w:lang w:val="sk-SK"/>
              </w:rPr>
            </w:pPr>
          </w:p>
          <w:p w:rsidR="00CC1AA4" w:rsidRPr="00C609F5" w:rsidRDefault="00CC1AA4" w:rsidP="00A60BA8">
            <w:pPr>
              <w:rPr>
                <w:lang w:val="sk-SK"/>
              </w:rPr>
            </w:pPr>
            <w:r w:rsidRPr="00C609F5">
              <w:rPr>
                <w:lang w:val="sk-SK"/>
              </w:rPr>
              <w:t>S13 Vyjadriť záujem a nezáujem o niečo, o to, čo niekto rozpráva</w:t>
            </w:r>
          </w:p>
          <w:p w:rsidR="00CC1AA4" w:rsidRPr="00C609F5" w:rsidRDefault="00CC1AA4" w:rsidP="00A60BA8">
            <w:pPr>
              <w:rPr>
                <w:lang w:val="sk-SK"/>
              </w:rPr>
            </w:pPr>
            <w:r w:rsidRPr="00C609F5">
              <w:rPr>
                <w:lang w:val="sk-SK"/>
              </w:rPr>
              <w:t>Vyjadriť, že ma niekto/niečo neprekvapilo</w:t>
            </w:r>
          </w:p>
          <w:p w:rsidR="00CC1AA4" w:rsidRDefault="00CC1AA4" w:rsidP="00A60BA8">
            <w:pPr>
              <w:rPr>
                <w:lang w:val="sk-SK"/>
              </w:rPr>
            </w:pPr>
            <w:r>
              <w:rPr>
                <w:lang w:val="sk-SK"/>
              </w:rPr>
              <w:t>S16 Vyjadriť, že som na niekoho/ niečo zabudol</w:t>
            </w:r>
          </w:p>
          <w:p w:rsidR="00CC1AA4" w:rsidRDefault="00CC1AA4" w:rsidP="00A60BA8">
            <w:pPr>
              <w:rPr>
                <w:lang w:val="sk-SK"/>
              </w:rPr>
            </w:pPr>
            <w:r>
              <w:rPr>
                <w:lang w:val="sk-SK"/>
              </w:rPr>
              <w:t>S21 Uviesť tému, hlavnú myšlienku</w:t>
            </w:r>
          </w:p>
          <w:p w:rsidR="00CC1AA4" w:rsidRDefault="00CC1AA4" w:rsidP="00A60BA8">
            <w:pPr>
              <w:rPr>
                <w:lang w:val="sk-SK"/>
              </w:rPr>
            </w:pPr>
          </w:p>
          <w:p w:rsidR="00CC1AA4" w:rsidRDefault="00CC1AA4" w:rsidP="00A60BA8">
            <w:pPr>
              <w:rPr>
                <w:lang w:val="sk-SK"/>
              </w:rPr>
            </w:pPr>
          </w:p>
          <w:p w:rsidR="00CC1AA4" w:rsidRDefault="00CC1AA4" w:rsidP="00A60BA8">
            <w:pPr>
              <w:rPr>
                <w:lang w:val="sk-SK"/>
              </w:rPr>
            </w:pPr>
          </w:p>
          <w:p w:rsidR="00CC1AA4" w:rsidRDefault="00CC1AA4" w:rsidP="00A60BA8">
            <w:pPr>
              <w:rPr>
                <w:lang w:val="sk-SK"/>
              </w:rPr>
            </w:pPr>
          </w:p>
          <w:p w:rsidR="00CC1AA4" w:rsidRDefault="00CC1AA4" w:rsidP="00A60BA8">
            <w:pPr>
              <w:rPr>
                <w:lang w:val="sk-SK"/>
              </w:rPr>
            </w:pPr>
            <w:r>
              <w:rPr>
                <w:lang w:val="sk-SK"/>
              </w:rPr>
              <w:t>S9 Vyjadriť, čo mám rád, čo sa mi páči, čo uznávam</w:t>
            </w:r>
          </w:p>
          <w:p w:rsidR="00CC1AA4" w:rsidRPr="00C609F5" w:rsidRDefault="00CC1AA4" w:rsidP="00A60BA8">
            <w:pPr>
              <w:rPr>
                <w:lang w:val="sk-SK"/>
              </w:rPr>
            </w:pPr>
            <w:r w:rsidRPr="00C609F5">
              <w:rPr>
                <w:lang w:val="sk-SK"/>
              </w:rPr>
              <w:t>S11 Vyjadriť príkaz/zákaz</w:t>
            </w:r>
          </w:p>
          <w:p w:rsidR="00CC1AA4" w:rsidRPr="00C609F5" w:rsidRDefault="00CC1AA4" w:rsidP="00FC64D0">
            <w:pPr>
              <w:rPr>
                <w:lang w:val="sk-SK"/>
              </w:rPr>
            </w:pPr>
            <w:r w:rsidRPr="00C609F5">
              <w:rPr>
                <w:lang w:val="sk-SK"/>
              </w:rPr>
              <w:t>S3 Opraviť, vyjadriť stupeň istoty</w:t>
            </w:r>
          </w:p>
          <w:p w:rsidR="00CC1AA4" w:rsidRPr="00C609F5" w:rsidRDefault="00CC1AA4" w:rsidP="00FC64D0">
            <w:pPr>
              <w:rPr>
                <w:lang w:val="sk-SK"/>
              </w:rPr>
            </w:pPr>
            <w:r w:rsidRPr="00C609F5">
              <w:rPr>
                <w:lang w:val="sk-SK"/>
              </w:rPr>
              <w:t>S11 Sľúbiť, vyhrážať sa, vzoprieť sa proti zákazu, spochybniť zákaz</w:t>
            </w:r>
          </w:p>
          <w:p w:rsidR="00CC1AA4" w:rsidRDefault="00CC1AA4" w:rsidP="00A60BA8">
            <w:pPr>
              <w:rPr>
                <w:lang w:val="sk-SK"/>
              </w:rPr>
            </w:pPr>
            <w:r w:rsidRPr="00C609F5">
              <w:rPr>
                <w:lang w:val="sk-SK"/>
              </w:rPr>
              <w:t>S15 Poradiť, dodať odvahu, podporiť</w:t>
            </w:r>
          </w:p>
          <w:p w:rsidR="00CC1AA4" w:rsidRDefault="00CC1AA4" w:rsidP="00A60BA8">
            <w:pPr>
              <w:rPr>
                <w:lang w:val="sk-SK"/>
              </w:rPr>
            </w:pPr>
          </w:p>
          <w:p w:rsidR="00CC1AA4" w:rsidRDefault="00CC1AA4" w:rsidP="00A60BA8">
            <w:pPr>
              <w:rPr>
                <w:lang w:val="sk-SK"/>
              </w:rPr>
            </w:pPr>
            <w:r>
              <w:rPr>
                <w:lang w:val="sk-SK"/>
              </w:rPr>
              <w:t>S12 Vyčítať</w:t>
            </w:r>
          </w:p>
          <w:p w:rsidR="00CC1AA4" w:rsidRPr="00C609F5" w:rsidRDefault="00CC1AA4" w:rsidP="00A60BA8">
            <w:pPr>
              <w:rPr>
                <w:lang w:val="sk-SK"/>
              </w:rPr>
            </w:pPr>
            <w:r w:rsidRPr="00C609F5">
              <w:rPr>
                <w:lang w:val="sk-SK"/>
              </w:rPr>
              <w:t>S18 Korešpondovať, začať a ukončiť list</w:t>
            </w:r>
          </w:p>
          <w:p w:rsidR="00CC1AA4" w:rsidRPr="00C609F5" w:rsidRDefault="00CC1AA4" w:rsidP="00FC64D0">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p>
          <w:p w:rsidR="00CC1AA4" w:rsidRDefault="00CC1AA4" w:rsidP="00EE2503">
            <w:pPr>
              <w:rPr>
                <w:lang w:val="sk-SK"/>
              </w:rPr>
            </w:pPr>
            <w:r>
              <w:rPr>
                <w:lang w:val="sk-SK"/>
              </w:rPr>
              <w:t>S8 Vyjadriť nádej</w:t>
            </w:r>
          </w:p>
          <w:p w:rsidR="00CC1AA4" w:rsidRDefault="00CC1AA4" w:rsidP="00EE2503">
            <w:pPr>
              <w:rPr>
                <w:lang w:val="sk-SK"/>
              </w:rPr>
            </w:pPr>
            <w:r>
              <w:rPr>
                <w:lang w:val="sk-SK"/>
              </w:rPr>
              <w:t>S14 Odpovedať na návrh niekoho iného</w:t>
            </w: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r>
              <w:rPr>
                <w:lang w:val="sk-SK"/>
              </w:rPr>
              <w:t>S1 Poďakovať a vyjadriť svoje uznanie</w:t>
            </w:r>
          </w:p>
          <w:p w:rsidR="00CC1AA4" w:rsidRDefault="00CC1AA4" w:rsidP="00FC64D0">
            <w:pPr>
              <w:rPr>
                <w:lang w:val="sk-SK"/>
              </w:rPr>
            </w:pPr>
            <w:r>
              <w:rPr>
                <w:lang w:val="sk-SK"/>
              </w:rPr>
              <w:t>S3 Opísať</w:t>
            </w:r>
          </w:p>
          <w:p w:rsidR="00CC1AA4" w:rsidRDefault="00CC1AA4" w:rsidP="00FC64D0">
            <w:pPr>
              <w:rPr>
                <w:lang w:val="sk-SK"/>
              </w:rPr>
            </w:pPr>
            <w:r>
              <w:rPr>
                <w:lang w:val="sk-SK"/>
              </w:rPr>
              <w:t>S5 Vyjadriť svoje želania, túžby</w:t>
            </w:r>
          </w:p>
          <w:p w:rsidR="00CC1AA4" w:rsidRDefault="00CC1AA4" w:rsidP="00FC64D0">
            <w:pPr>
              <w:rPr>
                <w:lang w:val="sk-SK"/>
              </w:rPr>
            </w:pPr>
            <w:r>
              <w:rPr>
                <w:lang w:val="sk-SK"/>
              </w:rPr>
              <w:t>S7 Vyjadriť radosť z niečoho, uspokojenie</w:t>
            </w:r>
          </w:p>
          <w:p w:rsidR="00CC1AA4" w:rsidRDefault="00CC1AA4" w:rsidP="00FC64D0">
            <w:pPr>
              <w:rPr>
                <w:lang w:val="sk-SK"/>
              </w:rPr>
            </w:pPr>
          </w:p>
          <w:p w:rsidR="00CC1AA4" w:rsidRDefault="00CC1AA4" w:rsidP="00FC64D0">
            <w:pPr>
              <w:rPr>
                <w:lang w:val="sk-SK"/>
              </w:rPr>
            </w:pPr>
            <w:r>
              <w:rPr>
                <w:lang w:val="sk-SK"/>
              </w:rPr>
              <w:t>S14 Odpovedať na návrh niekoho</w:t>
            </w:r>
          </w:p>
          <w:p w:rsidR="00CC1AA4" w:rsidRDefault="00CC1AA4" w:rsidP="00FC64D0">
            <w:pPr>
              <w:rPr>
                <w:lang w:val="sk-SK"/>
              </w:rPr>
            </w:pPr>
            <w:r>
              <w:rPr>
                <w:lang w:val="sk-SK"/>
              </w:rPr>
              <w:t>S15 Adresovať niekomu svoje želanie</w:t>
            </w:r>
          </w:p>
          <w:p w:rsidR="00CC1AA4" w:rsidRPr="00C609F5" w:rsidRDefault="00CC1AA4" w:rsidP="00FC64D0">
            <w:pPr>
              <w:rPr>
                <w:lang w:val="sk-SK"/>
              </w:rPr>
            </w:pPr>
            <w:r>
              <w:rPr>
                <w:lang w:val="sk-SK"/>
              </w:rPr>
              <w:t>S18 Korešpondovať</w:t>
            </w:r>
          </w:p>
        </w:tc>
        <w:tc>
          <w:tcPr>
            <w:tcW w:w="2008" w:type="dxa"/>
          </w:tcPr>
          <w:p w:rsidR="00CC1AA4" w:rsidRPr="00C609F5" w:rsidRDefault="00CC1AA4" w:rsidP="00FC64D0">
            <w:pPr>
              <w:rPr>
                <w:lang w:val="sk-SK"/>
              </w:rPr>
            </w:pPr>
          </w:p>
          <w:p w:rsidR="00CC1AA4" w:rsidRPr="00C609F5" w:rsidRDefault="00CC1AA4" w:rsidP="00FC64D0">
            <w:pPr>
              <w:rPr>
                <w:lang w:val="sk-SK"/>
              </w:rPr>
            </w:pPr>
            <w:r w:rsidRPr="00C609F5">
              <w:rPr>
                <w:lang w:val="sk-SK"/>
              </w:rPr>
              <w:t>Slovné hodnote-</w:t>
            </w:r>
          </w:p>
          <w:p w:rsidR="00CC1AA4" w:rsidRPr="00C609F5" w:rsidRDefault="00CC1AA4" w:rsidP="00FC64D0">
            <w:pPr>
              <w:rPr>
                <w:lang w:val="sk-SK"/>
              </w:rPr>
            </w:pPr>
            <w:r w:rsidRPr="00C609F5">
              <w:rPr>
                <w:lang w:val="sk-SK"/>
              </w:rPr>
              <w:t>nie</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r w:rsidRPr="00C609F5">
              <w:rPr>
                <w:lang w:val="sk-SK"/>
              </w:rPr>
              <w:t>Test</w:t>
            </w:r>
          </w:p>
          <w:p w:rsidR="00CC1AA4" w:rsidRPr="00C609F5" w:rsidRDefault="00CC1AA4" w:rsidP="00FC64D0">
            <w:pPr>
              <w:rPr>
                <w:lang w:val="sk-SK"/>
              </w:rPr>
            </w:pPr>
            <w:r w:rsidRPr="00C609F5">
              <w:rPr>
                <w:lang w:val="sk-SK"/>
              </w:rPr>
              <w:t>Ústne skúšanie</w:t>
            </w:r>
          </w:p>
          <w:p w:rsidR="00CC1AA4" w:rsidRPr="00C609F5" w:rsidRDefault="00CC1AA4" w:rsidP="00FC64D0">
            <w:pPr>
              <w:rPr>
                <w:lang w:val="sk-SK"/>
              </w:rPr>
            </w:pPr>
            <w:r w:rsidRPr="00C609F5">
              <w:rPr>
                <w:lang w:val="sk-SK"/>
              </w:rPr>
              <w:t>Slovné hodnotenie</w:t>
            </w:r>
          </w:p>
          <w:p w:rsidR="00CC1AA4" w:rsidRPr="00C609F5" w:rsidRDefault="00CC1AA4" w:rsidP="00FC64D0">
            <w:pPr>
              <w:rPr>
                <w:lang w:val="sk-SK"/>
              </w:rPr>
            </w:pPr>
            <w:r w:rsidRPr="00C609F5">
              <w:rPr>
                <w:lang w:val="sk-SK"/>
              </w:rPr>
              <w:t>Písomné hodnotenie slovnej zásoby</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r w:rsidRPr="00C609F5">
              <w:rPr>
                <w:lang w:val="sk-SK"/>
              </w:rPr>
              <w:t>Ústne skúšanie</w:t>
            </w:r>
          </w:p>
          <w:p w:rsidR="00CC1AA4" w:rsidRPr="00C609F5" w:rsidRDefault="00CC1AA4" w:rsidP="00FC64D0">
            <w:pPr>
              <w:rPr>
                <w:lang w:val="sk-SK"/>
              </w:rPr>
            </w:pPr>
            <w:r w:rsidRPr="00C609F5">
              <w:rPr>
                <w:lang w:val="sk-SK"/>
              </w:rPr>
              <w:t>Slovné hodnotenie</w:t>
            </w:r>
          </w:p>
          <w:p w:rsidR="00CC1AA4" w:rsidRPr="00C609F5" w:rsidRDefault="00CC1AA4" w:rsidP="00FC64D0">
            <w:pPr>
              <w:rPr>
                <w:lang w:val="sk-SK"/>
              </w:rPr>
            </w:pPr>
            <w:r w:rsidRPr="00C609F5">
              <w:rPr>
                <w:lang w:val="sk-SK"/>
              </w:rPr>
              <w:t>Písomné hodnotenie slovnej zásoby</w:t>
            </w: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sidRPr="00C609F5">
              <w:rPr>
                <w:lang w:val="sk-SK"/>
              </w:rPr>
              <w:t>Test</w:t>
            </w:r>
          </w:p>
          <w:p w:rsidR="00CC1AA4" w:rsidRPr="00C609F5" w:rsidRDefault="00CC1AA4" w:rsidP="00FC64D0">
            <w:pPr>
              <w:rPr>
                <w:lang w:val="sk-SK"/>
              </w:rPr>
            </w:pPr>
            <w:r w:rsidRPr="00C609F5">
              <w:rPr>
                <w:lang w:val="sk-SK"/>
              </w:rPr>
              <w:t>Ústne skúšanie</w:t>
            </w:r>
          </w:p>
          <w:p w:rsidR="00CC1AA4" w:rsidRPr="00C609F5" w:rsidRDefault="00CC1AA4" w:rsidP="00FC64D0">
            <w:pPr>
              <w:rPr>
                <w:lang w:val="sk-SK"/>
              </w:rPr>
            </w:pPr>
            <w:r w:rsidRPr="00000A75">
              <w:rPr>
                <w:b/>
                <w:bCs/>
                <w:lang w:val="sk-SK"/>
              </w:rPr>
              <w:t>Projekt</w:t>
            </w:r>
            <w:r>
              <w:rPr>
                <w:lang w:val="sk-SK"/>
              </w:rPr>
              <w:t>: Moja obľúbená krajina</w:t>
            </w: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sidRPr="00C609F5">
              <w:rPr>
                <w:lang w:val="sk-SK"/>
              </w:rPr>
              <w:t>Písomné hodnotenie slovnej zásoby</w:t>
            </w:r>
          </w:p>
          <w:p w:rsidR="00CC1AA4" w:rsidRPr="00C609F5" w:rsidRDefault="00CC1AA4" w:rsidP="00FC64D0">
            <w:pPr>
              <w:rPr>
                <w:lang w:val="sk-SK"/>
              </w:rPr>
            </w:pPr>
            <w:r w:rsidRPr="00C609F5">
              <w:rPr>
                <w:lang w:val="sk-SK"/>
              </w:rPr>
              <w:t>Hodnotenie písomného prejavu</w:t>
            </w:r>
          </w:p>
          <w:p w:rsidR="00CC1AA4" w:rsidRPr="00C609F5" w:rsidRDefault="00CC1AA4" w:rsidP="00FC64D0">
            <w:pPr>
              <w:rPr>
                <w:lang w:val="sk-SK"/>
              </w:rPr>
            </w:pP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sidRPr="00C609F5">
              <w:rPr>
                <w:lang w:val="sk-SK"/>
              </w:rPr>
              <w:t>Test</w:t>
            </w:r>
          </w:p>
          <w:p w:rsidR="00CC1AA4" w:rsidRPr="00C609F5" w:rsidRDefault="00CC1AA4" w:rsidP="00FC64D0">
            <w:pPr>
              <w:rPr>
                <w:lang w:val="sk-SK"/>
              </w:rPr>
            </w:pPr>
            <w:r w:rsidRPr="00C609F5">
              <w:rPr>
                <w:lang w:val="sk-SK"/>
              </w:rPr>
              <w:t>Ústne skúšanie</w:t>
            </w:r>
          </w:p>
          <w:p w:rsidR="00CC1AA4" w:rsidRPr="00C609F5" w:rsidRDefault="00CC1AA4" w:rsidP="00FC64D0">
            <w:pPr>
              <w:rPr>
                <w:lang w:val="sk-SK"/>
              </w:rPr>
            </w:pPr>
            <w:r w:rsidRPr="00C609F5">
              <w:rPr>
                <w:lang w:val="sk-SK"/>
              </w:rPr>
              <w:t>Slovné hodnotenie</w:t>
            </w:r>
          </w:p>
          <w:p w:rsidR="00CC1AA4" w:rsidRPr="00C609F5"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r>
              <w:rPr>
                <w:lang w:val="sk-SK"/>
              </w:rPr>
              <w:t>Test</w:t>
            </w:r>
          </w:p>
          <w:p w:rsidR="00CC1AA4" w:rsidRPr="00C609F5" w:rsidRDefault="00CC1AA4" w:rsidP="00FC64D0">
            <w:pPr>
              <w:rPr>
                <w:lang w:val="sk-SK"/>
              </w:rPr>
            </w:pPr>
            <w:r>
              <w:rPr>
                <w:lang w:val="sk-SK"/>
              </w:rPr>
              <w:t>Projekt: Zdravý a nezdravý životný štýl</w:t>
            </w:r>
          </w:p>
          <w:p w:rsidR="00CC1AA4" w:rsidRPr="001D3F7F"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sidRPr="00C609F5">
              <w:rPr>
                <w:lang w:val="sk-SK"/>
              </w:rPr>
              <w:t>Test</w:t>
            </w:r>
          </w:p>
          <w:p w:rsidR="00CC1AA4" w:rsidRPr="00C609F5" w:rsidRDefault="00CC1AA4" w:rsidP="00FC64D0">
            <w:pPr>
              <w:rPr>
                <w:lang w:val="sk-SK"/>
              </w:rPr>
            </w:pPr>
            <w:r w:rsidRPr="00C609F5">
              <w:rPr>
                <w:lang w:val="sk-SK"/>
              </w:rPr>
              <w:t>Ústne skúšanie</w:t>
            </w:r>
          </w:p>
          <w:p w:rsidR="00CC1AA4" w:rsidRPr="00C609F5" w:rsidRDefault="00CC1AA4" w:rsidP="00FC64D0">
            <w:pPr>
              <w:rPr>
                <w:lang w:val="sk-SK"/>
              </w:rPr>
            </w:pPr>
            <w:r w:rsidRPr="00C609F5">
              <w:rPr>
                <w:lang w:val="sk-SK"/>
              </w:rPr>
              <w:t>Písomné hodnotenie slovnej zásoby</w:t>
            </w: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Default="00CC1AA4" w:rsidP="00FC64D0">
            <w:pPr>
              <w:rPr>
                <w:lang w:val="sk-SK"/>
              </w:rPr>
            </w:pPr>
          </w:p>
          <w:p w:rsidR="00CC1AA4" w:rsidRPr="00C609F5" w:rsidRDefault="00CC1AA4" w:rsidP="00FC64D0">
            <w:pPr>
              <w:rPr>
                <w:lang w:val="sk-SK"/>
              </w:rPr>
            </w:pPr>
            <w:r w:rsidRPr="00C609F5">
              <w:rPr>
                <w:lang w:val="sk-SK"/>
              </w:rPr>
              <w:t>Hodnotenie písomného prejavu</w:t>
            </w:r>
            <w:r>
              <w:rPr>
                <w:lang w:val="sk-SK"/>
              </w:rPr>
              <w:t xml:space="preserve"> </w:t>
            </w: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FC64D0">
            <w:pPr>
              <w:rPr>
                <w:lang w:val="sk-SK"/>
              </w:rPr>
            </w:pPr>
          </w:p>
          <w:p w:rsidR="00CC1AA4" w:rsidRPr="00C609F5" w:rsidRDefault="00CC1AA4" w:rsidP="00E55FE9">
            <w:pPr>
              <w:rPr>
                <w:lang w:val="sk-SK"/>
              </w:rPr>
            </w:pPr>
          </w:p>
        </w:tc>
      </w:tr>
    </w:tbl>
    <w:p w:rsidR="00CC1AA4" w:rsidRDefault="00CC1AA4" w:rsidP="00640FFD">
      <w:pPr>
        <w:rPr>
          <w:b/>
          <w:bCs/>
          <w:sz w:val="28"/>
          <w:szCs w:val="28"/>
        </w:rPr>
      </w:pPr>
    </w:p>
    <w:p w:rsidR="00CC1AA4" w:rsidRDefault="00CC1AA4" w:rsidP="00640FFD">
      <w:pPr>
        <w:rPr>
          <w:b/>
          <w:bCs/>
          <w:sz w:val="28"/>
          <w:szCs w:val="28"/>
        </w:rPr>
      </w:pPr>
      <w:r>
        <w:rPr>
          <w:b/>
          <w:bCs/>
          <w:sz w:val="28"/>
          <w:szCs w:val="28"/>
        </w:rPr>
        <w:br w:type="page"/>
      </w:r>
      <w:r w:rsidRPr="00D23B29">
        <w:rPr>
          <w:b/>
          <w:bCs/>
          <w:sz w:val="28"/>
          <w:szCs w:val="28"/>
        </w:rPr>
        <w:t>PROSTRIEDKY HODNOTENIA</w:t>
      </w:r>
    </w:p>
    <w:p w:rsidR="00CC1AA4" w:rsidRDefault="00CC1AA4" w:rsidP="00640FFD">
      <w:pPr>
        <w:rPr>
          <w:b/>
          <w:bCs/>
          <w:color w:val="000000"/>
        </w:rPr>
      </w:pPr>
      <w:r w:rsidRPr="00D23B29">
        <w:rPr>
          <w:b/>
          <w:bCs/>
        </w:rPr>
        <w:t xml:space="preserve">(podľa </w:t>
      </w:r>
      <w:bookmarkStart w:id="0" w:name="_Toc68207041"/>
      <w:bookmarkStart w:id="1" w:name="_Toc68312200"/>
      <w:bookmarkStart w:id="2" w:name="_Toc68376142"/>
      <w:bookmarkStart w:id="3" w:name="_Toc68573008"/>
      <w:bookmarkStart w:id="4" w:name="_Toc68578962"/>
      <w:bookmarkStart w:id="5" w:name="_Toc68579143"/>
      <w:bookmarkStart w:id="6" w:name="_Toc68580019"/>
      <w:bookmarkStart w:id="7" w:name="_Toc68656939"/>
      <w:bookmarkStart w:id="8" w:name="_Toc68673460"/>
      <w:bookmarkStart w:id="9" w:name="_Toc68676077"/>
      <w:bookmarkStart w:id="10" w:name="_Toc230066725"/>
      <w:r w:rsidRPr="00D23B29">
        <w:rPr>
          <w:b/>
          <w:bCs/>
          <w:color w:val="000000"/>
        </w:rPr>
        <w:t>Metodického pokynu č. 8/2009-R zo </w:t>
      </w:r>
      <w:bookmarkEnd w:id="0"/>
      <w:bookmarkEnd w:id="1"/>
      <w:bookmarkEnd w:id="2"/>
      <w:bookmarkEnd w:id="3"/>
      <w:r w:rsidRPr="00D23B29">
        <w:rPr>
          <w:b/>
          <w:bCs/>
          <w:color w:val="000000"/>
        </w:rPr>
        <w:t>14. mája 2009</w:t>
      </w:r>
      <w:bookmarkEnd w:id="4"/>
      <w:bookmarkEnd w:id="5"/>
      <w:bookmarkEnd w:id="6"/>
      <w:bookmarkEnd w:id="7"/>
      <w:bookmarkEnd w:id="8"/>
      <w:bookmarkEnd w:id="9"/>
      <w:r>
        <w:rPr>
          <w:b/>
          <w:bCs/>
          <w:color w:val="000000"/>
        </w:rPr>
        <w:t xml:space="preserve"> </w:t>
      </w:r>
      <w:r w:rsidRPr="00D23B29">
        <w:rPr>
          <w:b/>
          <w:bCs/>
          <w:color w:val="000000"/>
        </w:rPr>
        <w:t>na hodnotenie a klasifikáciu žiakov stredných škôl</w:t>
      </w:r>
      <w:bookmarkEnd w:id="10"/>
      <w:r w:rsidRPr="00D23B29">
        <w:rPr>
          <w:b/>
          <w:bCs/>
          <w:color w:val="000000"/>
        </w:rPr>
        <w:t>)</w:t>
      </w:r>
    </w:p>
    <w:p w:rsidR="00CC1AA4" w:rsidRPr="00D23B29" w:rsidRDefault="00CC1AA4" w:rsidP="00640FFD">
      <w:pPr>
        <w:rPr>
          <w:b/>
          <w:bCs/>
        </w:rPr>
      </w:pPr>
    </w:p>
    <w:p w:rsidR="00CC1AA4" w:rsidRPr="00711827" w:rsidRDefault="00CC1AA4" w:rsidP="00640FFD">
      <w:pPr>
        <w:pStyle w:val="odsek"/>
        <w:numPr>
          <w:ilvl w:val="0"/>
          <w:numId w:val="0"/>
        </w:numPr>
        <w:rPr>
          <w:color w:val="auto"/>
        </w:rPr>
      </w:pPr>
      <w:r w:rsidRPr="00605728">
        <w:t xml:space="preserve">Predmetom hodnotenia a klasifikácie v predmete cudzí jazyk je cieľová komunikačná úroveň žiaka v jednotlivých ročníkoch, </w:t>
      </w:r>
      <w:r w:rsidRPr="00803393">
        <w:t>v </w:t>
      </w:r>
      <w:r w:rsidRPr="00711827">
        <w:t xml:space="preserve">súlade </w:t>
      </w:r>
      <w:r w:rsidRPr="00711827">
        <w:rPr>
          <w:color w:val="auto"/>
        </w:rPr>
        <w:t>s učebnými osnovami a vzdelávacími štandardami.</w:t>
      </w:r>
    </w:p>
    <w:p w:rsidR="00CC1AA4" w:rsidRDefault="00CC1AA4" w:rsidP="00640FFD">
      <w:pPr>
        <w:pStyle w:val="odsek"/>
        <w:numPr>
          <w:ilvl w:val="0"/>
          <w:numId w:val="0"/>
        </w:numPr>
      </w:pPr>
      <w:r w:rsidRPr="00605728">
        <w:t>Hodnotenie a klasifikácia v cudzom jazyku sleduje základné všeobecné, sociolingvistické a komunikačné kompetencie, ktoré sa prejavujú vo využívaní základných komunikačných zručností: čítanie, písanie, počúvanie, samos</w:t>
      </w:r>
      <w:r>
        <w:t>tatný ústny prejav a rozhovory.</w:t>
      </w:r>
    </w:p>
    <w:p w:rsidR="00CC1AA4" w:rsidRPr="00605728" w:rsidRDefault="00CC1AA4" w:rsidP="00640FFD">
      <w:pPr>
        <w:pStyle w:val="odsek"/>
        <w:numPr>
          <w:ilvl w:val="0"/>
          <w:numId w:val="0"/>
        </w:numPr>
      </w:pPr>
      <w:r w:rsidRPr="00605728">
        <w:t xml:space="preserve">Pri hodnotení v predmete cudzí jazyk sa berú do úvahy tieto aspekty: obsahová primeranosť, plynulosť vyjadrovania, jazyková správnosť a štruktúra odpovede. </w:t>
      </w:r>
    </w:p>
    <w:p w:rsidR="00CC1AA4" w:rsidRPr="00E143CC" w:rsidRDefault="00CC1AA4" w:rsidP="00640FFD">
      <w:pPr>
        <w:pStyle w:val="odsek"/>
        <w:numPr>
          <w:ilvl w:val="0"/>
          <w:numId w:val="0"/>
        </w:numPr>
        <w:rPr>
          <w:color w:val="auto"/>
        </w:rPr>
      </w:pPr>
      <w:r w:rsidRPr="00605728">
        <w:t xml:space="preserve">Kritériá klasifikácie musia byť v súlade s požadovanou úrovňou ovládania cudzieho </w:t>
      </w:r>
      <w:r w:rsidRPr="00E143CC">
        <w:rPr>
          <w:color w:val="auto"/>
        </w:rPr>
        <w:t>jazyka a náročnosť sledovaných javov musí zodpovedať náročnosti definovanej v učebných osnovách a vzdelávacích štandardoch.</w:t>
      </w:r>
    </w:p>
    <w:p w:rsidR="00CC1AA4" w:rsidRDefault="00CC1AA4" w:rsidP="00640FFD">
      <w:pPr>
        <w:pStyle w:val="odsek"/>
        <w:numPr>
          <w:ilvl w:val="0"/>
          <w:numId w:val="0"/>
        </w:numPr>
      </w:pPr>
      <w:r w:rsidRPr="00605728">
        <w:t xml:space="preserve">Výchovno-vzdelávacie výsledky žiaka sa v predmete cudzí jazyk </w:t>
      </w:r>
      <w:r>
        <w:t xml:space="preserve">na úrovni </w:t>
      </w:r>
      <w:r w:rsidRPr="00D23B29">
        <w:rPr>
          <w:b/>
          <w:bCs/>
        </w:rPr>
        <w:t xml:space="preserve">B1 </w:t>
      </w:r>
      <w:r w:rsidRPr="00605728">
        <w:t xml:space="preserve">klasifikujú podľa kritérií uvedených v odsekoch </w:t>
      </w:r>
      <w:r>
        <w:t>18 až 22</w:t>
      </w:r>
      <w:r w:rsidRPr="00A81140">
        <w:t xml:space="preserve"> </w:t>
      </w:r>
      <w:r>
        <w:t>v primeranom rozsahu pre príslušný ročník štúdia.</w:t>
      </w:r>
    </w:p>
    <w:p w:rsidR="00CC1AA4" w:rsidRDefault="00CC1AA4" w:rsidP="00640FFD">
      <w:pPr>
        <w:pStyle w:val="odsek"/>
        <w:numPr>
          <w:ilvl w:val="1"/>
          <w:numId w:val="18"/>
        </w:numPr>
      </w:pPr>
      <w:r w:rsidRPr="00605728">
        <w:t>Stupňom</w:t>
      </w:r>
      <w:r>
        <w:t> 1 – </w:t>
      </w:r>
      <w:r w:rsidRPr="00605728">
        <w:t>výborný sa žiak klasifikuje, ak primerane na sledovanej úrovni ovládania cudzieho jazyka reaguje na podnet,</w:t>
      </w:r>
      <w:r>
        <w:t xml:space="preserve"> </w:t>
      </w:r>
      <w:r w:rsidRPr="00605728">
        <w:t>rozumie hlavnej myšlienke vypočutého alebo prečítaného textu. Dokáže zachytiť logickú štruktúru textu a vyhľadať v ňom špe</w:t>
      </w:r>
      <w:r>
        <w:t xml:space="preserve">cifické a detailné informácie. </w:t>
      </w:r>
      <w:r w:rsidRPr="00605728">
        <w:t xml:space="preserve">K splneniu úlohy pristupuje aktívne a tvorivo. Používa správne jazykové prostriedky a slovnú zásobu týkajúcu sa bežného života v dostatočnom rozsahu na to, aby mohol opísať nepredvídateľné situácie, vyjadriť myšlienky či opísať problémy </w:t>
      </w:r>
      <w:r>
        <w:t xml:space="preserve">so značnou dávkou precíznosti. </w:t>
      </w:r>
      <w:r w:rsidRPr="00605728">
        <w:t>Vyjadruje sa plynulo a súvislo, jeho prejav je zrozumiteľný, výslovnosť a intonácia sú jasné. Žiak dokáže zrozumiteľne napísať súvislý prejav na témy z každodenného života, v ktorom vie vyjadriť svoje postoje, pocity a dojmy.</w:t>
      </w:r>
      <w:r>
        <w:t xml:space="preserve"> </w:t>
      </w:r>
      <w:r w:rsidRPr="00605728">
        <w:t>Správne používa primerané lexikálne, gramatické, syntaktické a štylistické prostriedky vo formálnom a neformálnom prejave. Správne používa kompozičné postupy s ohľadom na obsah a adresáta písomného prejavu, ako aj s ohľadom na slohový útvar.</w:t>
      </w:r>
    </w:p>
    <w:p w:rsidR="00CC1AA4" w:rsidRDefault="00CC1AA4" w:rsidP="00640FFD">
      <w:pPr>
        <w:pStyle w:val="odsek"/>
        <w:numPr>
          <w:ilvl w:val="1"/>
          <w:numId w:val="18"/>
        </w:numPr>
      </w:pPr>
      <w:r w:rsidRPr="00605728">
        <w:t>Stupňom</w:t>
      </w:r>
      <w:r>
        <w:t> 2 – </w:t>
      </w:r>
      <w:r w:rsidRPr="00605728">
        <w:t>chválitebný sa žiak klasifikuje, ak primerane na sledovanej úrovni ovládania cudzieho jazyka reaguje na podnet a správne interpretuje zadanú úlohu, jeho odpoveď je celistvá a zámer výpovede jasný. V ústnom prejave</w:t>
      </w:r>
      <w:r>
        <w:t xml:space="preserve"> </w:t>
      </w:r>
      <w:r w:rsidRPr="00605728">
        <w:t>reaguje na podnety v rôznych komunikačných situáciách takmer vždy jazykovo správne, používa primeranú slovnú zásobu. Vyjadruje sa väčšinou súvislo,</w:t>
      </w:r>
      <w:r>
        <w:t xml:space="preserve"> </w:t>
      </w:r>
      <w:r w:rsidRPr="00605728">
        <w:t>vplyv materinského jazyka na intonáciu a výslovnosť neovplyvňuje zrozumiteľnosť prejavu. Žiak je aktívnym účastníkom komunikácie, obsah a kvalita prejavu (vrátane písomného) sú primerané téme.</w:t>
      </w:r>
      <w:r>
        <w:t xml:space="preserve"> </w:t>
      </w:r>
      <w:r w:rsidRPr="00605728">
        <w:t>Ojedinelé gramatické chyby žiaka neovp</w:t>
      </w:r>
      <w:r>
        <w:t>lyvňujú zrozumiteľnosť prejavu.</w:t>
      </w:r>
    </w:p>
    <w:p w:rsidR="00CC1AA4" w:rsidRDefault="00CC1AA4" w:rsidP="00640FFD">
      <w:pPr>
        <w:pStyle w:val="odsek"/>
        <w:numPr>
          <w:ilvl w:val="1"/>
          <w:numId w:val="18"/>
        </w:numPr>
      </w:pPr>
      <w:r w:rsidRPr="00605728">
        <w:t>Stupňom</w:t>
      </w:r>
      <w:r>
        <w:t> 3 – </w:t>
      </w:r>
      <w:r w:rsidRPr="00605728">
        <w:t>dobrý sa žiak klasifikuje, ak na sledovanej úrovni ovládania cudzieho jazyka reaguje na podnet, jeho prejav je zväčša súvislý a jasný. Používa zväčša téme primeranú slovnú zásobu.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w:t>
      </w:r>
      <w:r>
        <w:t xml:space="preserve">i pomoc učiteľa. Slovná zásoba </w:t>
      </w:r>
      <w:r w:rsidRPr="00605728">
        <w:t>je čiastočne adekvátna danej téme, žiak používa aj nesprávne výrazy a chýbajúce výrazy dokáže len sporadicky opísať. Žiak dokáže prezentovať a do určitej miery aj obhájiť vlastné názory a stanovisko k odlišnému názoru. Gramatické chyby ne</w:t>
      </w:r>
      <w:r>
        <w:t>sťažujú zrozumiteľnosť prejavu.</w:t>
      </w:r>
    </w:p>
    <w:p w:rsidR="00CC1AA4" w:rsidRDefault="00CC1AA4" w:rsidP="00640FFD">
      <w:pPr>
        <w:pStyle w:val="odsek"/>
        <w:numPr>
          <w:ilvl w:val="1"/>
          <w:numId w:val="18"/>
        </w:numPr>
      </w:pPr>
      <w:r w:rsidRPr="00605728">
        <w:t>Stupňom</w:t>
      </w:r>
      <w:r>
        <w:t> 4 – </w:t>
      </w:r>
      <w:r w:rsidRPr="00605728">
        <w:t>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CC1AA4" w:rsidRDefault="00CC1AA4" w:rsidP="00640FFD">
      <w:pPr>
        <w:pStyle w:val="odsek"/>
        <w:numPr>
          <w:ilvl w:val="1"/>
          <w:numId w:val="18"/>
        </w:numPr>
      </w:pPr>
      <w:r w:rsidRPr="00605728">
        <w:t>Stupňom</w:t>
      </w:r>
      <w:r>
        <w:t> 5 – </w:t>
      </w:r>
      <w:r w:rsidRPr="00605728">
        <w:t xml:space="preserve">nedostatočný sa žiak klasifikuje, ak na sledovanej úrovni ovládania cudzieho jazyka nie je schopný reagovať na podnet, svoje myšlienky nedokáže vyjadriť ani s pomocou učiteľa. Zlá výslovnosť a intonácia celkom narúšajú zrozumiteľnosť prejavu. Prejav je veľmi krátky, výpovede sú väčšinou nezrozumiteľné, žiak nevie odpovedať na otázky. Neadekvátna a chýbajúca slovná zásoba, ako </w:t>
      </w:r>
      <w:r>
        <w:t xml:space="preserve">aj množstvo gramatických chýb, </w:t>
      </w:r>
      <w:r w:rsidRPr="00605728">
        <w:t xml:space="preserve">bránia porozumeniu. Žiak nevie rozoznať základné </w:t>
      </w:r>
      <w:r>
        <w:t>aspekty, na ktoré má reagovať.</w:t>
      </w:r>
    </w:p>
    <w:p w:rsidR="00CC1AA4" w:rsidRPr="00F44DE5" w:rsidRDefault="00CC1AA4" w:rsidP="00640FFD">
      <w:pPr>
        <w:pStyle w:val="odsek"/>
        <w:numPr>
          <w:ilvl w:val="0"/>
          <w:numId w:val="0"/>
        </w:numPr>
        <w:ind w:left="720"/>
      </w:pPr>
    </w:p>
    <w:p w:rsidR="00CC1AA4" w:rsidRDefault="00CC1AA4" w:rsidP="00640FFD"/>
    <w:p w:rsidR="00CC1AA4" w:rsidRDefault="00CC1AA4"/>
    <w:sectPr w:rsidR="00CC1AA4" w:rsidSect="0092396F">
      <w:headerReference w:type="default" r:id="rId7"/>
      <w:pgSz w:w="16838" w:h="11906" w:orient="landscape"/>
      <w:pgMar w:top="1411" w:right="1411" w:bottom="1411" w:left="141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AA4" w:rsidRDefault="00CC1AA4" w:rsidP="00E55FE9">
      <w:r>
        <w:separator/>
      </w:r>
    </w:p>
  </w:endnote>
  <w:endnote w:type="continuationSeparator" w:id="1">
    <w:p w:rsidR="00CC1AA4" w:rsidRDefault="00CC1AA4" w:rsidP="00E55F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ArialMT CE">
    <w:altName w:val="Arial"/>
    <w:panose1 w:val="00000000000000000000"/>
    <w:charset w:val="EE"/>
    <w:family w:val="swiss"/>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AA4" w:rsidRDefault="00CC1AA4" w:rsidP="00E55FE9">
      <w:r>
        <w:separator/>
      </w:r>
    </w:p>
  </w:footnote>
  <w:footnote w:type="continuationSeparator" w:id="1">
    <w:p w:rsidR="00CC1AA4" w:rsidRDefault="00CC1AA4" w:rsidP="00E55F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AA4" w:rsidRDefault="00CC1A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5BE8"/>
    <w:multiLevelType w:val="hybridMultilevel"/>
    <w:tmpl w:val="3A2E8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28DC2907"/>
    <w:multiLevelType w:val="hybridMultilevel"/>
    <w:tmpl w:val="68ACF034"/>
    <w:lvl w:ilvl="0" w:tplc="04050001">
      <w:start w:val="1"/>
      <w:numFmt w:val="bullet"/>
      <w:lvlText w:val=""/>
      <w:lvlJc w:val="left"/>
      <w:pPr>
        <w:tabs>
          <w:tab w:val="num" w:pos="1080"/>
        </w:tabs>
        <w:ind w:left="1080" w:hanging="360"/>
      </w:pPr>
      <w:rPr>
        <w:rFonts w:ascii="Symbol" w:hAnsi="Symbol" w:cs="Symbol" w:hint="default"/>
      </w:rPr>
    </w:lvl>
    <w:lvl w:ilvl="1" w:tplc="04050003">
      <w:start w:val="1"/>
      <w:numFmt w:val="bullet"/>
      <w:lvlText w:val="o"/>
      <w:lvlJc w:val="left"/>
      <w:pPr>
        <w:tabs>
          <w:tab w:val="num" w:pos="1800"/>
        </w:tabs>
        <w:ind w:left="1800" w:hanging="360"/>
      </w:pPr>
      <w:rPr>
        <w:rFonts w:ascii="Courier New" w:hAnsi="Courier New" w:cs="Courier New" w:hint="default"/>
      </w:rPr>
    </w:lvl>
    <w:lvl w:ilvl="2" w:tplc="04050005">
      <w:start w:val="1"/>
      <w:numFmt w:val="bullet"/>
      <w:lvlText w:val=""/>
      <w:lvlJc w:val="left"/>
      <w:pPr>
        <w:tabs>
          <w:tab w:val="num" w:pos="2520"/>
        </w:tabs>
        <w:ind w:left="2520" w:hanging="360"/>
      </w:pPr>
      <w:rPr>
        <w:rFonts w:ascii="Wingdings" w:hAnsi="Wingdings" w:cs="Wingdings" w:hint="default"/>
      </w:rPr>
    </w:lvl>
    <w:lvl w:ilvl="3" w:tplc="04050001">
      <w:start w:val="1"/>
      <w:numFmt w:val="bullet"/>
      <w:lvlText w:val=""/>
      <w:lvlJc w:val="left"/>
      <w:pPr>
        <w:tabs>
          <w:tab w:val="num" w:pos="3240"/>
        </w:tabs>
        <w:ind w:left="3240" w:hanging="360"/>
      </w:pPr>
      <w:rPr>
        <w:rFonts w:ascii="Symbol" w:hAnsi="Symbol" w:cs="Symbol" w:hint="default"/>
      </w:rPr>
    </w:lvl>
    <w:lvl w:ilvl="4" w:tplc="04050003">
      <w:start w:val="1"/>
      <w:numFmt w:val="bullet"/>
      <w:lvlText w:val="o"/>
      <w:lvlJc w:val="left"/>
      <w:pPr>
        <w:tabs>
          <w:tab w:val="num" w:pos="3960"/>
        </w:tabs>
        <w:ind w:left="3960" w:hanging="360"/>
      </w:pPr>
      <w:rPr>
        <w:rFonts w:ascii="Courier New" w:hAnsi="Courier New" w:cs="Courier New" w:hint="default"/>
      </w:rPr>
    </w:lvl>
    <w:lvl w:ilvl="5" w:tplc="04050005">
      <w:start w:val="1"/>
      <w:numFmt w:val="bullet"/>
      <w:lvlText w:val=""/>
      <w:lvlJc w:val="left"/>
      <w:pPr>
        <w:tabs>
          <w:tab w:val="num" w:pos="4680"/>
        </w:tabs>
        <w:ind w:left="4680" w:hanging="360"/>
      </w:pPr>
      <w:rPr>
        <w:rFonts w:ascii="Wingdings" w:hAnsi="Wingdings" w:cs="Wingdings" w:hint="default"/>
      </w:rPr>
    </w:lvl>
    <w:lvl w:ilvl="6" w:tplc="04050001">
      <w:start w:val="1"/>
      <w:numFmt w:val="bullet"/>
      <w:lvlText w:val=""/>
      <w:lvlJc w:val="left"/>
      <w:pPr>
        <w:tabs>
          <w:tab w:val="num" w:pos="5400"/>
        </w:tabs>
        <w:ind w:left="5400" w:hanging="360"/>
      </w:pPr>
      <w:rPr>
        <w:rFonts w:ascii="Symbol" w:hAnsi="Symbol" w:cs="Symbol" w:hint="default"/>
      </w:rPr>
    </w:lvl>
    <w:lvl w:ilvl="7" w:tplc="04050003">
      <w:start w:val="1"/>
      <w:numFmt w:val="bullet"/>
      <w:lvlText w:val="o"/>
      <w:lvlJc w:val="left"/>
      <w:pPr>
        <w:tabs>
          <w:tab w:val="num" w:pos="6120"/>
        </w:tabs>
        <w:ind w:left="6120" w:hanging="360"/>
      </w:pPr>
      <w:rPr>
        <w:rFonts w:ascii="Courier New" w:hAnsi="Courier New" w:cs="Courier New" w:hint="default"/>
      </w:rPr>
    </w:lvl>
    <w:lvl w:ilvl="8" w:tplc="04050005">
      <w:start w:val="1"/>
      <w:numFmt w:val="bullet"/>
      <w:lvlText w:val=""/>
      <w:lvlJc w:val="left"/>
      <w:pPr>
        <w:tabs>
          <w:tab w:val="num" w:pos="6840"/>
        </w:tabs>
        <w:ind w:left="6840" w:hanging="360"/>
      </w:pPr>
      <w:rPr>
        <w:rFonts w:ascii="Wingdings" w:hAnsi="Wingdings" w:cs="Wingdings" w:hint="default"/>
      </w:rPr>
    </w:lvl>
  </w:abstractNum>
  <w:abstractNum w:abstractNumId="2">
    <w:nsid w:val="2A036713"/>
    <w:multiLevelType w:val="hybridMultilevel"/>
    <w:tmpl w:val="00DEB7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2A361FF5"/>
    <w:multiLevelType w:val="hybridMultilevel"/>
    <w:tmpl w:val="402431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18C7772"/>
    <w:multiLevelType w:val="hybridMultilevel"/>
    <w:tmpl w:val="45AC55A4"/>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5">
    <w:nsid w:val="38CB0399"/>
    <w:multiLevelType w:val="hybridMultilevel"/>
    <w:tmpl w:val="5332233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6">
    <w:nsid w:val="3F6A11E7"/>
    <w:multiLevelType w:val="hybridMultilevel"/>
    <w:tmpl w:val="DDFCA7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0D202C1"/>
    <w:multiLevelType w:val="hybridMultilevel"/>
    <w:tmpl w:val="9D9878E0"/>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8">
    <w:nsid w:val="40F95D36"/>
    <w:multiLevelType w:val="multilevel"/>
    <w:tmpl w:val="00644154"/>
    <w:lvl w:ilvl="0">
      <w:start w:val="1"/>
      <w:numFmt w:val="decimal"/>
      <w:pStyle w:val="lnok"/>
      <w:lvlText w:val="Čl. %1"/>
      <w:lvlJc w:val="left"/>
      <w:pPr>
        <w:tabs>
          <w:tab w:val="num" w:pos="6840"/>
        </w:tabs>
        <w:ind w:left="6007" w:firstLine="113"/>
      </w:pPr>
      <w:rPr>
        <w:rFonts w:ascii="Times New Roman" w:hAnsi="Times New Roman" w:cs="Times New Roman"/>
        <w:b/>
        <w:bCs/>
        <w:i w:val="0"/>
        <w:iCs w:val="0"/>
        <w:caps w:val="0"/>
        <w:smallCaps w:val="0"/>
        <w:strike w:val="0"/>
        <w:dstrike w:val="0"/>
        <w:outline w:val="0"/>
        <w:shadow w:val="0"/>
        <w:emboss w:val="0"/>
        <w:imprint w:val="0"/>
        <w:vanish w:val="0"/>
        <w:color w:val="000000"/>
        <w:spacing w:val="0"/>
        <w:w w:val="100"/>
        <w:kern w:val="0"/>
        <w:position w:val="0"/>
        <w:sz w:val="24"/>
        <w:szCs w:val="24"/>
        <w:u w:val="none"/>
        <w:vertAlign w:val="baseline"/>
      </w:rPr>
    </w:lvl>
    <w:lvl w:ilvl="1">
      <w:start w:val="1"/>
      <w:numFmt w:val="decimal"/>
      <w:pStyle w:val="odsek"/>
      <w:lvlText w:val="(%2)"/>
      <w:lvlJc w:val="left"/>
      <w:pPr>
        <w:tabs>
          <w:tab w:val="num" w:pos="652"/>
        </w:tabs>
      </w:pPr>
      <w:rPr>
        <w:rFonts w:hint="default"/>
        <w:strike w:val="0"/>
        <w:color w:val="auto"/>
      </w:rPr>
    </w:lvl>
    <w:lvl w:ilvl="2">
      <w:start w:val="1"/>
      <w:numFmt w:val="lowerLetter"/>
      <w:lvlText w:val="%3)"/>
      <w:lvlJc w:val="left"/>
      <w:pPr>
        <w:tabs>
          <w:tab w:val="num" w:pos="720"/>
        </w:tabs>
        <w:ind w:left="720" w:hanging="357"/>
      </w:pPr>
      <w:rPr>
        <w:rFonts w:hint="default"/>
      </w:rPr>
    </w:lvl>
    <w:lvl w:ilvl="3">
      <w:start w:val="1"/>
      <w:numFmt w:val="decimal"/>
      <w:lvlText w:val="%4."/>
      <w:lvlJc w:val="left"/>
      <w:pPr>
        <w:tabs>
          <w:tab w:val="num" w:pos="1077"/>
        </w:tabs>
        <w:ind w:left="1077" w:hanging="357"/>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9">
    <w:nsid w:val="57AC3701"/>
    <w:multiLevelType w:val="hybridMultilevel"/>
    <w:tmpl w:val="AC26BB0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5BD40EDB"/>
    <w:multiLevelType w:val="hybridMultilevel"/>
    <w:tmpl w:val="1FDA369E"/>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11">
    <w:nsid w:val="5ED15379"/>
    <w:multiLevelType w:val="hybridMultilevel"/>
    <w:tmpl w:val="2E7229C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2">
    <w:nsid w:val="62BD4A30"/>
    <w:multiLevelType w:val="hybridMultilevel"/>
    <w:tmpl w:val="6ECCE05C"/>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3">
    <w:nsid w:val="660D50FE"/>
    <w:multiLevelType w:val="hybridMultilevel"/>
    <w:tmpl w:val="DD4C70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74F145A"/>
    <w:multiLevelType w:val="hybridMultilevel"/>
    <w:tmpl w:val="08D649FA"/>
    <w:lvl w:ilvl="0" w:tplc="04090001">
      <w:start w:val="1"/>
      <w:numFmt w:val="bullet"/>
      <w:lvlText w:val=""/>
      <w:lvlJc w:val="left"/>
      <w:pPr>
        <w:tabs>
          <w:tab w:val="num" w:pos="960"/>
        </w:tabs>
        <w:ind w:left="960" w:hanging="360"/>
      </w:pPr>
      <w:rPr>
        <w:rFonts w:ascii="Symbol" w:hAnsi="Symbol" w:cs="Symbol"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cs="Wingdings" w:hint="default"/>
      </w:rPr>
    </w:lvl>
    <w:lvl w:ilvl="3" w:tplc="04090001">
      <w:start w:val="1"/>
      <w:numFmt w:val="bullet"/>
      <w:lvlText w:val=""/>
      <w:lvlJc w:val="left"/>
      <w:pPr>
        <w:tabs>
          <w:tab w:val="num" w:pos="3120"/>
        </w:tabs>
        <w:ind w:left="3120" w:hanging="360"/>
      </w:pPr>
      <w:rPr>
        <w:rFonts w:ascii="Symbol" w:hAnsi="Symbol" w:cs="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cs="Wingdings" w:hint="default"/>
      </w:rPr>
    </w:lvl>
    <w:lvl w:ilvl="6" w:tplc="04090001">
      <w:start w:val="1"/>
      <w:numFmt w:val="bullet"/>
      <w:lvlText w:val=""/>
      <w:lvlJc w:val="left"/>
      <w:pPr>
        <w:tabs>
          <w:tab w:val="num" w:pos="5280"/>
        </w:tabs>
        <w:ind w:left="5280" w:hanging="360"/>
      </w:pPr>
      <w:rPr>
        <w:rFonts w:ascii="Symbol" w:hAnsi="Symbol" w:cs="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cs="Wingdings" w:hint="default"/>
      </w:rPr>
    </w:lvl>
  </w:abstractNum>
  <w:abstractNum w:abstractNumId="15">
    <w:nsid w:val="6A7963FF"/>
    <w:multiLevelType w:val="hybridMultilevel"/>
    <w:tmpl w:val="0F5A656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6">
    <w:nsid w:val="6E20177E"/>
    <w:multiLevelType w:val="hybridMultilevel"/>
    <w:tmpl w:val="D5CC97F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17">
    <w:nsid w:val="74F10E76"/>
    <w:multiLevelType w:val="hybridMultilevel"/>
    <w:tmpl w:val="D27695C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7"/>
  </w:num>
  <w:num w:numId="3">
    <w:abstractNumId w:val="1"/>
  </w:num>
  <w:num w:numId="4">
    <w:abstractNumId w:val="4"/>
  </w:num>
  <w:num w:numId="5">
    <w:abstractNumId w:val="15"/>
  </w:num>
  <w:num w:numId="6">
    <w:abstractNumId w:val="12"/>
  </w:num>
  <w:num w:numId="7">
    <w:abstractNumId w:val="17"/>
  </w:num>
  <w:num w:numId="8">
    <w:abstractNumId w:val="5"/>
  </w:num>
  <w:num w:numId="9">
    <w:abstractNumId w:val="3"/>
  </w:num>
  <w:num w:numId="10">
    <w:abstractNumId w:val="14"/>
  </w:num>
  <w:num w:numId="11">
    <w:abstractNumId w:val="0"/>
  </w:num>
  <w:num w:numId="12">
    <w:abstractNumId w:val="9"/>
  </w:num>
  <w:num w:numId="13">
    <w:abstractNumId w:val="6"/>
  </w:num>
  <w:num w:numId="14">
    <w:abstractNumId w:val="13"/>
  </w:num>
  <w:num w:numId="15">
    <w:abstractNumId w:val="2"/>
  </w:num>
  <w:num w:numId="16">
    <w:abstractNumId w:val="16"/>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08"/>
  <w:hyphenationZone w:val="425"/>
  <w:doNotHyphenateCaps/>
  <w:noPunctuationKerning/>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700B"/>
    <w:rsid w:val="00000A75"/>
    <w:rsid w:val="00002319"/>
    <w:rsid w:val="00003023"/>
    <w:rsid w:val="00007355"/>
    <w:rsid w:val="00023688"/>
    <w:rsid w:val="00023D1A"/>
    <w:rsid w:val="000504F0"/>
    <w:rsid w:val="00057AF0"/>
    <w:rsid w:val="00095810"/>
    <w:rsid w:val="000E2753"/>
    <w:rsid w:val="00112161"/>
    <w:rsid w:val="001158FE"/>
    <w:rsid w:val="00153343"/>
    <w:rsid w:val="0015700B"/>
    <w:rsid w:val="00176075"/>
    <w:rsid w:val="00186BE9"/>
    <w:rsid w:val="00191E31"/>
    <w:rsid w:val="001A42F6"/>
    <w:rsid w:val="001B62FA"/>
    <w:rsid w:val="001C4E60"/>
    <w:rsid w:val="001C7EFC"/>
    <w:rsid w:val="001D3F7F"/>
    <w:rsid w:val="001D5AD9"/>
    <w:rsid w:val="001D7F39"/>
    <w:rsid w:val="001E346A"/>
    <w:rsid w:val="00205A08"/>
    <w:rsid w:val="00225BCC"/>
    <w:rsid w:val="00241CDD"/>
    <w:rsid w:val="00247AEE"/>
    <w:rsid w:val="00271168"/>
    <w:rsid w:val="002B72CB"/>
    <w:rsid w:val="002D1EE9"/>
    <w:rsid w:val="002F1AB6"/>
    <w:rsid w:val="003044B5"/>
    <w:rsid w:val="00323589"/>
    <w:rsid w:val="00375EED"/>
    <w:rsid w:val="00392E7C"/>
    <w:rsid w:val="003B1579"/>
    <w:rsid w:val="003B2C85"/>
    <w:rsid w:val="003B7E9A"/>
    <w:rsid w:val="003D1959"/>
    <w:rsid w:val="003E2383"/>
    <w:rsid w:val="003E3710"/>
    <w:rsid w:val="00412C72"/>
    <w:rsid w:val="00416357"/>
    <w:rsid w:val="00425A7D"/>
    <w:rsid w:val="00440CED"/>
    <w:rsid w:val="004565CF"/>
    <w:rsid w:val="00480241"/>
    <w:rsid w:val="00493782"/>
    <w:rsid w:val="004C18F2"/>
    <w:rsid w:val="004C2B20"/>
    <w:rsid w:val="004D3146"/>
    <w:rsid w:val="00504011"/>
    <w:rsid w:val="005061CC"/>
    <w:rsid w:val="00511437"/>
    <w:rsid w:val="00522874"/>
    <w:rsid w:val="00524B90"/>
    <w:rsid w:val="0054131B"/>
    <w:rsid w:val="0054522C"/>
    <w:rsid w:val="00562A3A"/>
    <w:rsid w:val="00572272"/>
    <w:rsid w:val="0057289C"/>
    <w:rsid w:val="00592624"/>
    <w:rsid w:val="005943F5"/>
    <w:rsid w:val="005A1146"/>
    <w:rsid w:val="005D624D"/>
    <w:rsid w:val="00605728"/>
    <w:rsid w:val="00616765"/>
    <w:rsid w:val="00627D8B"/>
    <w:rsid w:val="00636089"/>
    <w:rsid w:val="00640FFD"/>
    <w:rsid w:val="00651BF6"/>
    <w:rsid w:val="0065353B"/>
    <w:rsid w:val="006600EB"/>
    <w:rsid w:val="00665E1B"/>
    <w:rsid w:val="00676EA9"/>
    <w:rsid w:val="006A0917"/>
    <w:rsid w:val="006A17CD"/>
    <w:rsid w:val="006A4F75"/>
    <w:rsid w:val="006E0B0C"/>
    <w:rsid w:val="00706884"/>
    <w:rsid w:val="00711827"/>
    <w:rsid w:val="00715D92"/>
    <w:rsid w:val="007256F9"/>
    <w:rsid w:val="00743554"/>
    <w:rsid w:val="00750222"/>
    <w:rsid w:val="00756F25"/>
    <w:rsid w:val="007655C4"/>
    <w:rsid w:val="00767010"/>
    <w:rsid w:val="007747B1"/>
    <w:rsid w:val="007B1D5D"/>
    <w:rsid w:val="007C11B9"/>
    <w:rsid w:val="007D4DFB"/>
    <w:rsid w:val="00803393"/>
    <w:rsid w:val="00807747"/>
    <w:rsid w:val="00807F67"/>
    <w:rsid w:val="00816E68"/>
    <w:rsid w:val="008247F0"/>
    <w:rsid w:val="00835122"/>
    <w:rsid w:val="00867F20"/>
    <w:rsid w:val="00886803"/>
    <w:rsid w:val="008A6565"/>
    <w:rsid w:val="008C3FEE"/>
    <w:rsid w:val="008D0AC3"/>
    <w:rsid w:val="008F4EEC"/>
    <w:rsid w:val="009052BD"/>
    <w:rsid w:val="0092041E"/>
    <w:rsid w:val="0092396F"/>
    <w:rsid w:val="009351EA"/>
    <w:rsid w:val="00935F41"/>
    <w:rsid w:val="00944487"/>
    <w:rsid w:val="00963175"/>
    <w:rsid w:val="00966D80"/>
    <w:rsid w:val="00980E56"/>
    <w:rsid w:val="00985FA3"/>
    <w:rsid w:val="00A10C0E"/>
    <w:rsid w:val="00A129A2"/>
    <w:rsid w:val="00A20497"/>
    <w:rsid w:val="00A27AF1"/>
    <w:rsid w:val="00A309BD"/>
    <w:rsid w:val="00A425B0"/>
    <w:rsid w:val="00A60BA8"/>
    <w:rsid w:val="00A66E37"/>
    <w:rsid w:val="00A81140"/>
    <w:rsid w:val="00AC3633"/>
    <w:rsid w:val="00AC7394"/>
    <w:rsid w:val="00AE1748"/>
    <w:rsid w:val="00AE1807"/>
    <w:rsid w:val="00AF7022"/>
    <w:rsid w:val="00B219E3"/>
    <w:rsid w:val="00B300A0"/>
    <w:rsid w:val="00B32660"/>
    <w:rsid w:val="00B378C1"/>
    <w:rsid w:val="00B56FBE"/>
    <w:rsid w:val="00B614EE"/>
    <w:rsid w:val="00B61B6D"/>
    <w:rsid w:val="00B62FDC"/>
    <w:rsid w:val="00B67659"/>
    <w:rsid w:val="00B7364A"/>
    <w:rsid w:val="00B84C98"/>
    <w:rsid w:val="00B96E7D"/>
    <w:rsid w:val="00BA572A"/>
    <w:rsid w:val="00BC7238"/>
    <w:rsid w:val="00BD463A"/>
    <w:rsid w:val="00BD72EF"/>
    <w:rsid w:val="00BF1D77"/>
    <w:rsid w:val="00C2675C"/>
    <w:rsid w:val="00C609F5"/>
    <w:rsid w:val="00C6545F"/>
    <w:rsid w:val="00C81773"/>
    <w:rsid w:val="00C822A7"/>
    <w:rsid w:val="00C942E2"/>
    <w:rsid w:val="00CC1AA4"/>
    <w:rsid w:val="00CE3E92"/>
    <w:rsid w:val="00D14EB0"/>
    <w:rsid w:val="00D23B29"/>
    <w:rsid w:val="00D42267"/>
    <w:rsid w:val="00D57F36"/>
    <w:rsid w:val="00D678DB"/>
    <w:rsid w:val="00D72F7D"/>
    <w:rsid w:val="00D81893"/>
    <w:rsid w:val="00D909A7"/>
    <w:rsid w:val="00D90CBC"/>
    <w:rsid w:val="00DA37BE"/>
    <w:rsid w:val="00E143CC"/>
    <w:rsid w:val="00E3446C"/>
    <w:rsid w:val="00E46868"/>
    <w:rsid w:val="00E55FE9"/>
    <w:rsid w:val="00E66E21"/>
    <w:rsid w:val="00EA65F6"/>
    <w:rsid w:val="00EB2B74"/>
    <w:rsid w:val="00EE2503"/>
    <w:rsid w:val="00EF08EB"/>
    <w:rsid w:val="00F25990"/>
    <w:rsid w:val="00F42D55"/>
    <w:rsid w:val="00F44DE5"/>
    <w:rsid w:val="00F537FB"/>
    <w:rsid w:val="00F53F09"/>
    <w:rsid w:val="00FA10D2"/>
    <w:rsid w:val="00FA4CA5"/>
    <w:rsid w:val="00FC12CA"/>
    <w:rsid w:val="00FC64D0"/>
    <w:rsid w:val="00FC7D1E"/>
    <w:rsid w:val="00FF539D"/>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9D"/>
    <w:rPr>
      <w:sz w:val="24"/>
      <w:szCs w:val="24"/>
      <w:lang w:val="cs-CZ"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00B"/>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55FE9"/>
    <w:pPr>
      <w:tabs>
        <w:tab w:val="center" w:pos="4536"/>
        <w:tab w:val="right" w:pos="9072"/>
      </w:tabs>
    </w:pPr>
  </w:style>
  <w:style w:type="character" w:customStyle="1" w:styleId="HeaderChar">
    <w:name w:val="Header Char"/>
    <w:basedOn w:val="DefaultParagraphFont"/>
    <w:link w:val="Header"/>
    <w:uiPriority w:val="99"/>
    <w:locked/>
    <w:rsid w:val="00E55FE9"/>
    <w:rPr>
      <w:sz w:val="24"/>
      <w:szCs w:val="24"/>
      <w:lang w:val="cs-CZ" w:eastAsia="cs-CZ"/>
    </w:rPr>
  </w:style>
  <w:style w:type="paragraph" w:styleId="Footer">
    <w:name w:val="footer"/>
    <w:basedOn w:val="Normal"/>
    <w:link w:val="FooterChar"/>
    <w:uiPriority w:val="99"/>
    <w:rsid w:val="00E55FE9"/>
    <w:pPr>
      <w:tabs>
        <w:tab w:val="center" w:pos="4536"/>
        <w:tab w:val="right" w:pos="9072"/>
      </w:tabs>
    </w:pPr>
  </w:style>
  <w:style w:type="character" w:customStyle="1" w:styleId="FooterChar">
    <w:name w:val="Footer Char"/>
    <w:basedOn w:val="DefaultParagraphFont"/>
    <w:link w:val="Footer"/>
    <w:uiPriority w:val="99"/>
    <w:locked/>
    <w:rsid w:val="00E55FE9"/>
    <w:rPr>
      <w:sz w:val="24"/>
      <w:szCs w:val="24"/>
      <w:lang w:val="cs-CZ" w:eastAsia="cs-CZ"/>
    </w:rPr>
  </w:style>
  <w:style w:type="paragraph" w:customStyle="1" w:styleId="odsek">
    <w:name w:val="odsek"/>
    <w:basedOn w:val="Normal"/>
    <w:uiPriority w:val="99"/>
    <w:rsid w:val="00640FFD"/>
    <w:pPr>
      <w:numPr>
        <w:ilvl w:val="1"/>
        <w:numId w:val="17"/>
      </w:numPr>
      <w:tabs>
        <w:tab w:val="clear" w:pos="652"/>
        <w:tab w:val="num" w:pos="510"/>
      </w:tabs>
      <w:spacing w:after="120"/>
      <w:jc w:val="both"/>
    </w:pPr>
    <w:rPr>
      <w:color w:val="000000"/>
      <w:lang w:val="sk-SK" w:eastAsia="sk-SK"/>
    </w:rPr>
  </w:style>
  <w:style w:type="paragraph" w:customStyle="1" w:styleId="lnok">
    <w:name w:val="článok"/>
    <w:basedOn w:val="Normal"/>
    <w:next w:val="odsek"/>
    <w:uiPriority w:val="99"/>
    <w:rsid w:val="00640FFD"/>
    <w:pPr>
      <w:numPr>
        <w:numId w:val="17"/>
      </w:numPr>
      <w:spacing w:before="120" w:after="240"/>
      <w:jc w:val="center"/>
    </w:pPr>
    <w:rPr>
      <w:b/>
      <w:bCs/>
      <w:color w:val="000000"/>
      <w:sz w:val="26"/>
      <w:szCs w:val="26"/>
      <w:lang w:val="sk-SK" w:eastAsia="sk-SK"/>
    </w:rPr>
  </w:style>
  <w:style w:type="paragraph" w:styleId="Title">
    <w:name w:val="Title"/>
    <w:basedOn w:val="Normal"/>
    <w:link w:val="TitleChar"/>
    <w:uiPriority w:val="99"/>
    <w:qFormat/>
    <w:rsid w:val="00640FFD"/>
    <w:pPr>
      <w:jc w:val="center"/>
    </w:pPr>
    <w:rPr>
      <w:b/>
      <w:bCs/>
      <w:sz w:val="28"/>
      <w:szCs w:val="28"/>
      <w:lang w:val="sk-SK" w:eastAsia="sk-SK"/>
    </w:rPr>
  </w:style>
  <w:style w:type="character" w:customStyle="1" w:styleId="TitleChar">
    <w:name w:val="Title Char"/>
    <w:basedOn w:val="DefaultParagraphFont"/>
    <w:link w:val="Title"/>
    <w:uiPriority w:val="99"/>
    <w:locked/>
    <w:rsid w:val="00640FFD"/>
    <w:rPr>
      <w:b/>
      <w:bCs/>
      <w:sz w:val="28"/>
      <w:szCs w:val="28"/>
    </w:rPr>
  </w:style>
  <w:style w:type="paragraph" w:styleId="Subtitle">
    <w:name w:val="Subtitle"/>
    <w:basedOn w:val="Normal"/>
    <w:link w:val="SubtitleChar"/>
    <w:uiPriority w:val="99"/>
    <w:qFormat/>
    <w:rsid w:val="00640FFD"/>
    <w:rPr>
      <w:b/>
      <w:bCs/>
      <w:sz w:val="28"/>
      <w:szCs w:val="28"/>
      <w:lang w:val="sk-SK" w:eastAsia="sk-SK"/>
    </w:rPr>
  </w:style>
  <w:style w:type="character" w:customStyle="1" w:styleId="SubtitleChar">
    <w:name w:val="Subtitle Char"/>
    <w:basedOn w:val="DefaultParagraphFont"/>
    <w:link w:val="Subtitle"/>
    <w:uiPriority w:val="99"/>
    <w:locked/>
    <w:rsid w:val="00640FFD"/>
    <w:rPr>
      <w:b/>
      <w:bCs/>
      <w:sz w:val="28"/>
      <w:szCs w:val="28"/>
    </w:rPr>
  </w:style>
  <w:style w:type="paragraph" w:styleId="ListParagraph">
    <w:name w:val="List Paragraph"/>
    <w:basedOn w:val="Normal"/>
    <w:uiPriority w:val="99"/>
    <w:qFormat/>
    <w:rsid w:val="00640FFD"/>
    <w:pPr>
      <w:spacing w:after="200" w:line="276" w:lineRule="auto"/>
      <w:ind w:left="720"/>
    </w:pPr>
    <w:rPr>
      <w:rFonts w:ascii="Calibri" w:hAnsi="Calibri" w:cs="Calibri"/>
      <w:sz w:val="22"/>
      <w:szCs w:val="22"/>
      <w:lang w:val="sk-SK" w:eastAsia="en-US"/>
    </w:rPr>
  </w:style>
</w:styles>
</file>

<file path=word/webSettings.xml><?xml version="1.0" encoding="utf-8"?>
<w:webSettings xmlns:r="http://schemas.openxmlformats.org/officeDocument/2006/relationships" xmlns:w="http://schemas.openxmlformats.org/wordprocessingml/2006/main">
  <w:divs>
    <w:div w:id="9459653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351</TotalTime>
  <Pages>14</Pages>
  <Words>3763</Words>
  <Characters>21451</Characters>
  <Application>Microsoft Office Outlook</Application>
  <DocSecurity>0</DocSecurity>
  <Lines>0</Lines>
  <Paragraphs>0</Paragraphs>
  <ScaleCrop>false</ScaleCrop>
  <Company>Gelnica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subject/>
  <dc:creator>danmo</dc:creator>
  <cp:keywords/>
  <dc:description/>
  <cp:lastModifiedBy>annpi</cp:lastModifiedBy>
  <cp:revision>24</cp:revision>
  <dcterms:created xsi:type="dcterms:W3CDTF">2010-08-23T14:33:00Z</dcterms:created>
  <dcterms:modified xsi:type="dcterms:W3CDTF">2010-08-30T09:25:00Z</dcterms:modified>
</cp:coreProperties>
</file>