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491C6C" w:rsidP="004A36C8">
      <w:pPr>
        <w:rPr>
          <w:b/>
          <w:bCs/>
          <w:sz w:val="36"/>
          <w:szCs w:val="36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s1026" type="#_x0000_t75" alt="kniha.gif (14993 bytes)" style="position:absolute;margin-left:-91.35pt;margin-top:-34.25pt;width:111.1pt;height:87pt;z-index:251658240;visibility:visible" o:allowincell="f">
            <v:imagedata r:id="rId7" r:href="rId8"/>
            <w10:wrap type="square" side="right"/>
          </v:shape>
        </w:pict>
      </w:r>
      <w:r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Predmet: Konverzácia v anglickom jazyku  </w:t>
      </w:r>
    </w:p>
    <w:p w:rsidR="00491C6C" w:rsidRPr="00AA285B" w:rsidRDefault="00491C6C" w:rsidP="004A36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- 2 h týždenne (54 h ročne)</w:t>
      </w:r>
    </w:p>
    <w:p w:rsidR="00491C6C" w:rsidRDefault="00491C6C" w:rsidP="004A36C8">
      <w:pPr>
        <w:rPr>
          <w:b/>
          <w:bCs/>
        </w:rPr>
      </w:pPr>
    </w:p>
    <w:p w:rsidR="00491C6C" w:rsidRPr="009106DC" w:rsidRDefault="00491C6C" w:rsidP="004A36C8">
      <w:pPr>
        <w:rPr>
          <w:b/>
          <w:bCs/>
        </w:rPr>
      </w:pPr>
      <w:r>
        <w:rPr>
          <w:b/>
          <w:bCs/>
        </w:rPr>
        <w:t>Školský rok: 2012/2013</w:t>
      </w:r>
    </w:p>
    <w:p w:rsidR="00491C6C" w:rsidRPr="009106DC" w:rsidRDefault="00491C6C" w:rsidP="004A36C8">
      <w:r w:rsidRPr="00C611DA">
        <w:rPr>
          <w:b/>
          <w:bCs/>
        </w:rPr>
        <w:t>Trieda:</w:t>
      </w:r>
      <w:r w:rsidRPr="009106DC">
        <w:t xml:space="preserve"> </w:t>
      </w:r>
      <w:r>
        <w:t xml:space="preserve">VIII. O/ 4.A, 4.B </w:t>
      </w:r>
    </w:p>
    <w:p w:rsidR="00491C6C" w:rsidRPr="009106DC" w:rsidRDefault="00491C6C" w:rsidP="004A36C8">
      <w:r w:rsidRPr="00C611DA">
        <w:rPr>
          <w:b/>
          <w:bCs/>
        </w:rPr>
        <w:t>Vyučujúci:</w:t>
      </w:r>
      <w:r w:rsidRPr="009106DC">
        <w:t xml:space="preserve"> </w:t>
      </w:r>
      <w:r>
        <w:t>PaedDr. Daniela Molnárová, Mgr. Zoja Záhornacká, Mgr. K. Vargová</w:t>
      </w:r>
    </w:p>
    <w:p w:rsidR="00491C6C" w:rsidRDefault="00491C6C" w:rsidP="004A36C8">
      <w:r w:rsidRPr="00C611DA">
        <w:rPr>
          <w:b/>
          <w:bCs/>
        </w:rPr>
        <w:t>Učebnica:</w:t>
      </w:r>
      <w:r>
        <w:t xml:space="preserve"> YES- vyššia úroveň</w:t>
      </w:r>
    </w:p>
    <w:p w:rsidR="00491C6C" w:rsidRPr="009106DC" w:rsidRDefault="00491C6C" w:rsidP="004A36C8"/>
    <w:p w:rsidR="00491C6C" w:rsidRPr="009106DC" w:rsidRDefault="00491C6C" w:rsidP="004A36C8">
      <w:r w:rsidRPr="009106DC">
        <w:t>Aktualizácia plánu podľa potreby.</w:t>
      </w:r>
    </w:p>
    <w:p w:rsidR="00491C6C" w:rsidRPr="009106DC" w:rsidRDefault="00491C6C" w:rsidP="004A36C8"/>
    <w:p w:rsidR="00491C6C" w:rsidRPr="009106DC" w:rsidRDefault="00491C6C" w:rsidP="004A36C8"/>
    <w:p w:rsidR="00491C6C" w:rsidRPr="004A36C8" w:rsidRDefault="00491C6C" w:rsidP="004A36C8">
      <w:pPr>
        <w:rPr>
          <w:i/>
          <w:iCs/>
        </w:rPr>
      </w:pPr>
      <w:r w:rsidRPr="004A36C8">
        <w:rPr>
          <w:i/>
          <w:iCs/>
        </w:rPr>
        <w:t>Úroveň B2</w:t>
      </w:r>
    </w:p>
    <w:p w:rsidR="00491C6C" w:rsidRDefault="00491C6C" w:rsidP="004A36C8"/>
    <w:p w:rsidR="00491C6C" w:rsidRDefault="00491C6C" w:rsidP="004A36C8"/>
    <w:p w:rsidR="00491C6C" w:rsidRDefault="00491C6C" w:rsidP="004A36C8"/>
    <w:p w:rsidR="00491C6C" w:rsidRDefault="00491C6C" w:rsidP="004A36C8"/>
    <w:p w:rsidR="00491C6C" w:rsidRPr="009106DC" w:rsidRDefault="00491C6C" w:rsidP="004A36C8"/>
    <w:p w:rsidR="00491C6C" w:rsidRPr="009106DC" w:rsidRDefault="00491C6C" w:rsidP="004A36C8"/>
    <w:p w:rsidR="00491C6C" w:rsidRPr="009106DC" w:rsidRDefault="00491C6C" w:rsidP="004A36C8">
      <w:pPr>
        <w:tabs>
          <w:tab w:val="left" w:pos="5103"/>
          <w:tab w:val="left" w:pos="5529"/>
        </w:tabs>
      </w:pPr>
      <w:r>
        <w:t>Plán prerokovaný na PK CJ</w:t>
      </w:r>
      <w:r w:rsidRPr="009106DC">
        <w:t xml:space="preserve"> 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491C6C" w:rsidRPr="009106DC" w:rsidRDefault="00491C6C" w:rsidP="004A36C8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D. Molnárová</w:t>
      </w:r>
    </w:p>
    <w:p w:rsidR="00491C6C" w:rsidRPr="009106DC" w:rsidRDefault="00491C6C" w:rsidP="004A36C8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  <w:t xml:space="preserve"> vedúca PK CJ</w:t>
      </w:r>
    </w:p>
    <w:p w:rsidR="00491C6C" w:rsidRPr="009106DC" w:rsidRDefault="00491C6C" w:rsidP="004A36C8">
      <w:pPr>
        <w:tabs>
          <w:tab w:val="left" w:pos="5529"/>
          <w:tab w:val="left" w:pos="6090"/>
        </w:tabs>
      </w:pPr>
    </w:p>
    <w:p w:rsidR="00491C6C" w:rsidRPr="009106DC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>
        <w:t>álený dňa  04.09.2012</w:t>
      </w:r>
      <w:r w:rsidRPr="009106DC">
        <w:t xml:space="preserve">        </w:t>
      </w:r>
      <w:r>
        <w:tab/>
      </w:r>
      <w:r w:rsidRPr="009106DC">
        <w:t>..........................................</w:t>
      </w:r>
      <w:r w:rsidRPr="009106DC">
        <w:tab/>
      </w:r>
    </w:p>
    <w:p w:rsidR="00491C6C" w:rsidRPr="009106DC" w:rsidRDefault="00491C6C" w:rsidP="004A36C8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491C6C" w:rsidRPr="009106DC" w:rsidRDefault="00491C6C" w:rsidP="004A36C8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t>riaditeľ školy</w:t>
      </w:r>
    </w:p>
    <w:p w:rsidR="00491C6C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                      </w:t>
      </w:r>
    </w:p>
    <w:p w:rsidR="00491C6C" w:rsidRDefault="00491C6C" w:rsidP="004A36C8">
      <w:pPr>
        <w:jc w:val="both"/>
        <w:rPr>
          <w:lang w:val="sk-SK"/>
        </w:rPr>
      </w:pPr>
    </w:p>
    <w:p w:rsidR="00491C6C" w:rsidRDefault="00491C6C">
      <w:r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0"/>
        <w:gridCol w:w="3217"/>
        <w:gridCol w:w="2840"/>
        <w:gridCol w:w="3560"/>
        <w:gridCol w:w="1989"/>
      </w:tblGrid>
      <w:tr w:rsidR="00491C6C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491C6C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491C6C" w:rsidRPr="000C5682">
        <w:trPr>
          <w:trHeight w:val="3110"/>
        </w:trPr>
        <w:tc>
          <w:tcPr>
            <w:tcW w:w="2210" w:type="dxa"/>
          </w:tcPr>
          <w:p w:rsidR="00491C6C" w:rsidRPr="001E7192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4A36C8" w:rsidRDefault="00491C6C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IV</w:t>
            </w:r>
            <w:r w:rsidRPr="000C5682">
              <w:rPr>
                <w:b/>
                <w:bCs/>
                <w:lang w:val="sk-SK"/>
              </w:rPr>
              <w:t>. Voľný čas a záľuby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Pr="000C5682">
              <w:rPr>
                <w:b/>
                <w:bCs/>
                <w:lang w:val="sk-SK"/>
              </w:rPr>
              <w:t>. Človek a príroda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VI. Móda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December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</w:t>
            </w:r>
            <w:r w:rsidRPr="000C5682">
              <w:rPr>
                <w:b/>
                <w:bCs/>
                <w:lang w:val="sk-SK"/>
              </w:rPr>
              <w:t>.</w:t>
            </w:r>
            <w:r>
              <w:rPr>
                <w:b/>
                <w:bCs/>
                <w:lang w:val="sk-SK"/>
              </w:rPr>
              <w:t xml:space="preserve"> </w:t>
            </w:r>
            <w:r w:rsidRPr="000C5682">
              <w:rPr>
                <w:b/>
                <w:bCs/>
                <w:lang w:val="sk-SK"/>
              </w:rPr>
              <w:t>Krajiny, mestá a miesta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VIII. </w:t>
            </w:r>
            <w:r w:rsidRPr="000C5682">
              <w:rPr>
                <w:b/>
                <w:bCs/>
                <w:lang w:val="sk-SK"/>
              </w:rPr>
              <w:t>Multikultúrna spoločnosť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Pr="000C5682">
              <w:rPr>
                <w:b/>
                <w:bCs/>
                <w:lang w:val="sk-SK"/>
              </w:rPr>
              <w:t>. Voľný čas a záľuby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Pr="000C5682">
              <w:rPr>
                <w:b/>
                <w:bCs/>
                <w:lang w:val="sk-SK"/>
              </w:rPr>
              <w:t>. Stravovanie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>
              <w:rPr>
                <w:i/>
                <w:iCs/>
                <w:lang w:val="sk-SK"/>
              </w:rPr>
              <w:t>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XII.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 xml:space="preserve"> </w:t>
            </w:r>
            <w:r>
              <w:rPr>
                <w:b/>
                <w:bCs/>
                <w:lang w:val="sk-SK"/>
              </w:rPr>
              <w:t xml:space="preserve">XIII. </w:t>
            </w:r>
            <w:r w:rsidRPr="000C5682">
              <w:rPr>
                <w:b/>
                <w:bCs/>
                <w:lang w:val="sk-SK"/>
              </w:rPr>
              <w:t>Človek a spoločnosť, komunikácia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Máj</w:t>
            </w:r>
            <w:r>
              <w:rPr>
                <w:i/>
                <w:iCs/>
                <w:lang w:val="sk-SK"/>
              </w:rPr>
              <w:t xml:space="preserve">  2 hodiny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GEOGRAFICKÉ  ÚDAJE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KULTÚRNE A HISTORICKÉ  PAMIATKY KRAJÍN  A</w:t>
            </w:r>
          </w:p>
          <w:p w:rsidR="00491C6C" w:rsidRPr="00F41461" w:rsidRDefault="00491C6C" w:rsidP="00AB3BA6">
            <w:pPr>
              <w:pStyle w:val="ListParagraph"/>
              <w:rPr>
                <w:lang w:val="sk-SK"/>
              </w:rPr>
            </w:pPr>
            <w:r w:rsidRPr="00F41461">
              <w:rPr>
                <w:lang w:val="sk-SK"/>
              </w:rPr>
              <w:t>MIEST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OBĽÚBENÁ KNIHA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13.-14. 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ZVIERATÁ / RASTLINY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POČASIE, KLÍMA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491C6C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MÓDA  A JEJ  TREND</w:t>
            </w:r>
            <w:r>
              <w:rPr>
                <w:lang w:val="sk-SK"/>
              </w:rPr>
              <w:t>Y</w:t>
            </w:r>
          </w:p>
          <w:p w:rsidR="00491C6C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0C5682">
              <w:rPr>
                <w:lang w:val="sk-SK"/>
              </w:rPr>
              <w:t>Simulačné situácie</w:t>
            </w:r>
          </w:p>
          <w:p w:rsidR="00491C6C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Dialógy</w:t>
            </w:r>
          </w:p>
          <w:p w:rsidR="00491C6C" w:rsidRPr="00AB3BA6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Dialógy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KRAJINY 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A</w:t>
            </w:r>
            <w:r w:rsidRPr="00F41461">
              <w:rPr>
                <w:lang w:val="sk-SK"/>
              </w:rPr>
              <w:t>SVETADIELY</w:t>
            </w:r>
          </w:p>
          <w:p w:rsidR="00491C6C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</w:p>
          <w:p w:rsidR="00491C6C" w:rsidRDefault="00491C6C" w:rsidP="00AB3BA6">
            <w:pPr>
              <w:pStyle w:val="ListParagraph"/>
              <w:rPr>
                <w:lang w:val="sk-SK"/>
              </w:rPr>
            </w:pPr>
            <w:r>
              <w:rPr>
                <w:lang w:val="sk-SK"/>
              </w:rPr>
              <w:t>MESTÁ</w:t>
            </w:r>
          </w:p>
          <w:p w:rsidR="00491C6C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 xml:space="preserve"> MOJE MESTO /DEDINA</w:t>
            </w:r>
          </w:p>
          <w:p w:rsidR="00491C6C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 xml:space="preserve">Rolové hry </w:t>
            </w:r>
          </w:p>
          <w:p w:rsidR="00491C6C" w:rsidRPr="00AB3BA6" w:rsidRDefault="00491C6C" w:rsidP="00AB3BA6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Práca s obrazovým materiálom</w:t>
            </w:r>
          </w:p>
          <w:p w:rsidR="00491C6C" w:rsidRPr="00AB3BA6" w:rsidRDefault="00491C6C" w:rsidP="00AB3BA6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RODINNĚ  SVIATKY</w:t>
            </w:r>
          </w:p>
          <w:p w:rsidR="00491C6C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491C6C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491C6C" w:rsidRPr="00AB3BA6" w:rsidRDefault="00491C6C" w:rsidP="00927E95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C14C0A" w:rsidRDefault="00491C6C" w:rsidP="00C14C0A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ZÁĽUBY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KULTÚRA  A JEJ  VPLYV  NA  ČLOVEKA</w:t>
            </w:r>
          </w:p>
          <w:p w:rsidR="00491C6C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UMENIE  A ROZVOJ OSOBNOSTI</w:t>
            </w:r>
          </w:p>
          <w:p w:rsidR="00491C6C" w:rsidRPr="00C14C0A" w:rsidRDefault="00491C6C" w:rsidP="00C14C0A">
            <w:pPr>
              <w:ind w:left="360"/>
              <w:rPr>
                <w:lang w:val="sk-SK"/>
              </w:rPr>
            </w:pPr>
          </w:p>
          <w:p w:rsidR="00491C6C" w:rsidRPr="00C14C0A" w:rsidRDefault="00491C6C" w:rsidP="00C14C0A">
            <w:pPr>
              <w:ind w:left="360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C14C0A" w:rsidRDefault="00491C6C" w:rsidP="00C14C0A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STRAVOVACIE  NÁVYKY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M</w:t>
            </w:r>
            <w:r w:rsidRPr="00C14C0A">
              <w:rPr>
                <w:rFonts w:ascii="Albertus Medium" w:hAnsi="Albertus Medium" w:cs="Albertus Medium"/>
                <w:lang w:val="sk-SK"/>
              </w:rPr>
              <w:t>Ä</w:t>
            </w:r>
            <w:r w:rsidRPr="00C14C0A">
              <w:rPr>
                <w:lang w:val="sk-SK"/>
              </w:rPr>
              <w:t>SO  A M</w:t>
            </w:r>
            <w:r w:rsidRPr="00C14C0A">
              <w:rPr>
                <w:rFonts w:ascii="Albertus Medium" w:hAnsi="Albertus Medium" w:cs="Albertus Medium"/>
                <w:lang w:val="sk-SK"/>
              </w:rPr>
              <w:t>Ä</w:t>
            </w:r>
            <w:r w:rsidRPr="00C14C0A">
              <w:rPr>
                <w:lang w:val="sk-SK"/>
              </w:rPr>
              <w:t>SOVÉ  VÝROBKY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ZELENINA  A</w:t>
            </w:r>
            <w:r>
              <w:rPr>
                <w:lang w:val="sk-SK"/>
              </w:rPr>
              <w:t> </w:t>
            </w:r>
            <w:r w:rsidRPr="00C14C0A">
              <w:rPr>
                <w:lang w:val="sk-SK"/>
              </w:rPr>
              <w:t>OVOCIE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NÁPOJE</w:t>
            </w:r>
            <w:r w:rsidRPr="00C14C0A">
              <w:rPr>
                <w:lang w:val="sk-SK"/>
              </w:rPr>
              <w:br/>
              <w:t>CESTOVINY  A MÚČNE  VÝROBKY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MLIEČNE  VÝROBKY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STRAVOVACIE  ZARIADENIA</w:t>
            </w:r>
            <w:r w:rsidRPr="00F41461">
              <w:rPr>
                <w:lang w:val="sk-SK"/>
              </w:rPr>
              <w:br/>
              <w:t>PRÍPRAVA  JEDÁL</w:t>
            </w:r>
          </w:p>
          <w:p w:rsidR="00491C6C" w:rsidRPr="00F41461" w:rsidRDefault="00491C6C" w:rsidP="00C14C0A">
            <w:pPr>
              <w:pStyle w:val="ListParagraph"/>
              <w:rPr>
                <w:lang w:val="sk-SK"/>
              </w:rPr>
            </w:pPr>
            <w:r w:rsidRPr="00F41461">
              <w:rPr>
                <w:lang w:val="sk-SK"/>
              </w:rPr>
              <w:t>KULTÚRA  STOLOVANIA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ZDRAVÁ  VÝŽIVA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C14C0A" w:rsidRDefault="00491C6C" w:rsidP="00C14C0A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GENERAČNÉ  VZŤAHY</w:t>
            </w:r>
          </w:p>
          <w:p w:rsidR="00491C6C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491C6C" w:rsidRDefault="00491C6C" w:rsidP="00C14C0A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C14C0A">
              <w:rPr>
                <w:lang w:val="sk-SK"/>
              </w:rPr>
              <w:t>Simulačné situácie a simulačné dialógy</w:t>
            </w:r>
          </w:p>
          <w:p w:rsidR="00491C6C" w:rsidRPr="00C14C0A" w:rsidRDefault="00491C6C" w:rsidP="00C14C0A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C14C0A">
              <w:rPr>
                <w:lang w:val="sk-SK"/>
              </w:rPr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C14C0A" w:rsidRDefault="00491C6C" w:rsidP="00927E95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 INTERNET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JAZYK  AKO  DOROZUMIEVACÍ  PROSTRIEDOK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FORMY  KOMUNIKÁCIE</w:t>
            </w:r>
          </w:p>
          <w:p w:rsidR="00491C6C" w:rsidRPr="00F41461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KULTÚRA  KOMUNIKÁ</w:t>
            </w:r>
          </w:p>
          <w:p w:rsidR="00491C6C" w:rsidRDefault="00491C6C" w:rsidP="00F41461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PROBLÉMY SPOLOČNOSTI</w:t>
            </w:r>
          </w:p>
          <w:p w:rsidR="00491C6C" w:rsidRDefault="00491C6C" w:rsidP="00927E95">
            <w:pPr>
              <w:pStyle w:val="ListParagraph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 ETIKETA, POZDRAVY, SPRÁVANIE ĽUDÍ V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>
              <w:rPr>
                <w:lang w:val="sk-SK"/>
              </w:rPr>
              <w:t>I</w:t>
            </w:r>
          </w:p>
          <w:p w:rsidR="00491C6C" w:rsidRDefault="00491C6C" w:rsidP="00D22A9C">
            <w:pPr>
              <w:rPr>
                <w:lang w:val="sk-SK"/>
              </w:rPr>
            </w:pPr>
          </w:p>
          <w:p w:rsidR="00491C6C" w:rsidRPr="00D22A9C" w:rsidRDefault="00491C6C" w:rsidP="00D22A9C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val="sk-SK"/>
              </w:rPr>
            </w:pPr>
            <w:r w:rsidRPr="00D22A9C">
              <w:rPr>
                <w:i/>
                <w:iCs/>
                <w:lang w:val="sk-SK"/>
              </w:rPr>
              <w:t>Opakovanie učiva</w:t>
            </w:r>
          </w:p>
          <w:p w:rsidR="00491C6C" w:rsidRPr="00D22A9C" w:rsidRDefault="00491C6C" w:rsidP="00D22A9C">
            <w:pPr>
              <w:pStyle w:val="ListParagraph"/>
              <w:rPr>
                <w:i/>
                <w:iCs/>
                <w:lang w:val="sk-SK"/>
              </w:rPr>
            </w:pPr>
          </w:p>
          <w:p w:rsidR="00491C6C" w:rsidRPr="00D22A9C" w:rsidRDefault="00491C6C" w:rsidP="00D22A9C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val="sk-SK"/>
              </w:rPr>
            </w:pPr>
            <w:r w:rsidRPr="00D22A9C">
              <w:rPr>
                <w:i/>
                <w:iCs/>
                <w:lang w:val="sk-SK"/>
              </w:rPr>
              <w:t>Pokyny na maturitnú 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AB3BA6">
            <w:pPr>
              <w:rPr>
                <w:lang w:val="sk-SK"/>
              </w:rPr>
            </w:pPr>
          </w:p>
          <w:p w:rsidR="00491C6C" w:rsidRDefault="00491C6C" w:rsidP="00AB3BA6">
            <w:pPr>
              <w:rPr>
                <w:lang w:val="sk-SK"/>
              </w:rPr>
            </w:pPr>
          </w:p>
          <w:p w:rsidR="00491C6C" w:rsidRPr="000C5682" w:rsidRDefault="00491C6C" w:rsidP="00AB3BA6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Default="00491C6C" w:rsidP="00C14C0A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Pr="00C14C0A" w:rsidRDefault="00491C6C" w:rsidP="00C14C0A">
            <w:pPr>
              <w:rPr>
                <w:lang w:val="sk-SK"/>
              </w:rPr>
            </w:pPr>
            <w:r w:rsidRPr="00C14C0A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/nespokoj-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nosť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neprekvapil/lo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radosť z niečoho, šťa-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stie, uspokojenie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S10 Reagovať na hnev, na zlú ná-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ciálnu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rozho-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vore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Ponúknuť pomoc (urobiť nie-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čo namiesto niekoho iného)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návrh niekoho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Predniesť prípitok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ciálnu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spoločne niečo vykonali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 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</w:tc>
      </w:tr>
    </w:tbl>
    <w:p w:rsidR="00491C6C" w:rsidRPr="00673032" w:rsidRDefault="00491C6C" w:rsidP="00C14C0A">
      <w:pPr>
        <w:spacing w:after="200" w:line="276" w:lineRule="auto"/>
        <w:rPr>
          <w:b/>
          <w:bCs/>
          <w:lang w:val="sk-SK"/>
        </w:rPr>
      </w:pPr>
      <w:r w:rsidRPr="00673032">
        <w:rPr>
          <w:b/>
          <w:bCs/>
          <w:lang w:val="sk-SK"/>
        </w:rPr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491C6C" w:rsidRPr="006827D5" w:rsidRDefault="00491C6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rolová hra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nedostatočný.</w:t>
      </w:r>
    </w:p>
    <w:p w:rsidR="00491C6C" w:rsidRDefault="00491C6C" w:rsidP="004A36C8">
      <w:pPr>
        <w:jc w:val="both"/>
        <w:rPr>
          <w:lang w:val="sk-SK"/>
        </w:rPr>
      </w:pPr>
    </w:p>
    <w:p w:rsidR="00491C6C" w:rsidRPr="004742CA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Pr="004742CA">
        <w:rPr>
          <w:lang w:val="sk-SK"/>
        </w:rPr>
        <w:t>Záverečné hodnotenie (polročné, koncoročné)</w:t>
      </w:r>
      <w:r>
        <w:rPr>
          <w:lang w:val="sk-SK"/>
        </w:rPr>
        <w:t xml:space="preserve"> sa</w:t>
      </w:r>
      <w:r w:rsidRPr="004742CA">
        <w:rPr>
          <w:lang w:val="sk-SK"/>
        </w:rPr>
        <w:t xml:space="preserve"> vypočí</w:t>
      </w:r>
      <w:r>
        <w:rPr>
          <w:lang w:val="sk-SK"/>
        </w:rPr>
        <w:t>ta</w:t>
      </w:r>
      <w:r w:rsidRPr="004742CA">
        <w:rPr>
          <w:lang w:val="sk-SK"/>
        </w:rPr>
        <w:t xml:space="preserve"> ako vážený priemer zo známok.</w:t>
      </w:r>
      <w:r>
        <w:rPr>
          <w:lang w:val="sk-SK"/>
        </w:rPr>
        <w:t xml:space="preserve"> </w:t>
      </w:r>
      <w:r w:rsidRPr="004742CA">
        <w:rPr>
          <w:lang w:val="sk-SK"/>
        </w:rPr>
        <w:t xml:space="preserve">V prípade nerozhodnej výslednej </w:t>
      </w:r>
      <w:r>
        <w:rPr>
          <w:lang w:val="sk-SK"/>
        </w:rPr>
        <w:t>známky  sa bude prihliadať predovšetkým na náročnejšie písomné práce a aktivitu žiaka.</w:t>
      </w:r>
    </w:p>
    <w:p w:rsidR="00491C6C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</w:t>
      </w:r>
      <w:r w:rsidRPr="004742CA">
        <w:rPr>
          <w:lang w:val="sk-SK"/>
        </w:rPr>
        <w:t xml:space="preserve">Žiak je </w:t>
      </w:r>
      <w:r w:rsidRPr="00E53B79">
        <w:rPr>
          <w:b/>
          <w:bCs/>
          <w:lang w:val="sk-SK"/>
        </w:rPr>
        <w:t>povinný</w:t>
      </w:r>
      <w:r w:rsidRPr="004742CA">
        <w:rPr>
          <w:lang w:val="sk-SK"/>
        </w:rPr>
        <w:t xml:space="preserve"> </w:t>
      </w:r>
      <w:r w:rsidRPr="00241408">
        <w:rPr>
          <w:b/>
          <w:bCs/>
          <w:lang w:val="sk-SK"/>
        </w:rPr>
        <w:t>napísať všetky písomné práce</w:t>
      </w:r>
      <w:r w:rsidRPr="004742CA">
        <w:rPr>
          <w:lang w:val="sk-SK"/>
        </w:rPr>
        <w:t xml:space="preserve"> v danom klasifikačnom období</w:t>
      </w:r>
      <w:r>
        <w:rPr>
          <w:lang w:val="sk-SK"/>
        </w:rPr>
        <w:t>, ktoré stanoví vyučujúci</w:t>
      </w:r>
      <w:r w:rsidRPr="004742CA">
        <w:rPr>
          <w:lang w:val="sk-SK"/>
        </w:rPr>
        <w:t xml:space="preserve">. Ak žiak nenapíše písomnú prácu v riadnom termíne z objektívnych dôvodov, môže ju napísať v náhradnom termíne a to </w:t>
      </w:r>
      <w:r>
        <w:rPr>
          <w:lang w:val="sk-SK"/>
        </w:rPr>
        <w:t>podľa dohody s vyučujúcim. Žiak, ktorý nedosiahol svojou neprítomnosťou minimálny počet známok bude dodatočne preskúšaný po návrate z PN, aby stanovený počet známok získal.</w:t>
      </w:r>
    </w:p>
    <w:p w:rsidR="00491C6C" w:rsidRPr="00CA259E" w:rsidRDefault="00491C6C" w:rsidP="004A36C8">
      <w:pPr>
        <w:jc w:val="both"/>
        <w:rPr>
          <w:b/>
          <w:bCs/>
          <w:sz w:val="28"/>
          <w:szCs w:val="28"/>
          <w:u w:val="single"/>
          <w:lang w:val="sk-SK"/>
        </w:rPr>
      </w:pPr>
    </w:p>
    <w:p w:rsidR="00491C6C" w:rsidRPr="00E357EF" w:rsidRDefault="00491C6C" w:rsidP="004A36C8">
      <w:pPr>
        <w:rPr>
          <w:lang w:val="sk-SK"/>
        </w:rPr>
      </w:pPr>
    </w:p>
    <w:p w:rsidR="00491C6C" w:rsidRPr="00E357EF" w:rsidRDefault="00491C6C" w:rsidP="004A36C8">
      <w:pPr>
        <w:rPr>
          <w:lang w:val="sk-SK"/>
        </w:rPr>
      </w:pPr>
    </w:p>
    <w:p w:rsidR="00491C6C" w:rsidRPr="004A36C8" w:rsidRDefault="00491C6C">
      <w:pPr>
        <w:rPr>
          <w:lang w:val="sk-SK"/>
        </w:rPr>
      </w:pPr>
    </w:p>
    <w:sectPr w:rsidR="00491C6C" w:rsidRPr="004A36C8" w:rsidSect="0092396F">
      <w:headerReference w:type="default" r:id="rId9"/>
      <w:footerReference w:type="default" r:id="rId10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C6C" w:rsidRDefault="00491C6C" w:rsidP="004A36C8">
      <w:r>
        <w:separator/>
      </w:r>
    </w:p>
  </w:endnote>
  <w:endnote w:type="continuationSeparator" w:id="1">
    <w:p w:rsidR="00491C6C" w:rsidRDefault="00491C6C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lbertus Medium">
    <w:altName w:val="Century Gothic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491C6C">
    <w:pPr>
      <w:pStyle w:val="Footer"/>
      <w:jc w:val="right"/>
    </w:pPr>
    <w:fldSimple w:instr=" PAGE   \* MERGEFORMAT ">
      <w:r>
        <w:rPr>
          <w:noProof/>
        </w:rPr>
        <w:t>1</w:t>
      </w:r>
    </w:fldSimple>
  </w:p>
  <w:p w:rsidR="00491C6C" w:rsidRDefault="00491C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C6C" w:rsidRDefault="00491C6C" w:rsidP="004A36C8">
      <w:r>
        <w:separator/>
      </w:r>
    </w:p>
  </w:footnote>
  <w:footnote w:type="continuationSeparator" w:id="1">
    <w:p w:rsidR="00491C6C" w:rsidRDefault="00491C6C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Pr="004A36C8" w:rsidRDefault="00491C6C">
    <w:pPr>
      <w:pStyle w:val="Header"/>
      <w:rPr>
        <w:lang w:val="sk-SK"/>
      </w:rPr>
    </w:pPr>
    <w:r>
      <w:rPr>
        <w:lang w:val="sk-SK"/>
      </w:rPr>
      <w:t xml:space="preserve">            22012/2013                                                          </w:t>
    </w:r>
    <w:r w:rsidRPr="004A36C8">
      <w:rPr>
        <w:b/>
        <w:bCs/>
        <w:lang w:val="sk-SK"/>
      </w:rPr>
      <w:t xml:space="preserve">Konverzácie v anglickom jazyku     </w:t>
    </w:r>
    <w:r>
      <w:rPr>
        <w:b/>
        <w:bCs/>
        <w:lang w:val="sk-SK"/>
      </w:rPr>
      <w:t xml:space="preserve">           </w:t>
    </w:r>
    <w:r w:rsidRPr="004A36C8">
      <w:rPr>
        <w:b/>
        <w:bCs/>
        <w:lang w:val="sk-SK"/>
      </w:rPr>
      <w:t xml:space="preserve"> </w:t>
    </w:r>
    <w:r>
      <w:rPr>
        <w:lang w:val="sk-SK"/>
      </w:rPr>
      <w:t>4. ročník/ oktáva        54 hodín ročne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36C8"/>
    <w:rsid w:val="00021AF4"/>
    <w:rsid w:val="00082A76"/>
    <w:rsid w:val="000C5682"/>
    <w:rsid w:val="001E7192"/>
    <w:rsid w:val="00241408"/>
    <w:rsid w:val="002D6DA7"/>
    <w:rsid w:val="004742CA"/>
    <w:rsid w:val="004919C8"/>
    <w:rsid w:val="00491C6C"/>
    <w:rsid w:val="004A36C8"/>
    <w:rsid w:val="00511A6D"/>
    <w:rsid w:val="0052328E"/>
    <w:rsid w:val="005B1BD7"/>
    <w:rsid w:val="00632C87"/>
    <w:rsid w:val="00673032"/>
    <w:rsid w:val="006827D5"/>
    <w:rsid w:val="00687C13"/>
    <w:rsid w:val="00710DB3"/>
    <w:rsid w:val="00736979"/>
    <w:rsid w:val="00762D9C"/>
    <w:rsid w:val="007D6CD4"/>
    <w:rsid w:val="009106DC"/>
    <w:rsid w:val="0092396F"/>
    <w:rsid w:val="00927E95"/>
    <w:rsid w:val="0099258F"/>
    <w:rsid w:val="00A37493"/>
    <w:rsid w:val="00AA285B"/>
    <w:rsid w:val="00AB3BA6"/>
    <w:rsid w:val="00BD7816"/>
    <w:rsid w:val="00BF54E4"/>
    <w:rsid w:val="00C14C0A"/>
    <w:rsid w:val="00C15C2D"/>
    <w:rsid w:val="00C40543"/>
    <w:rsid w:val="00C46A93"/>
    <w:rsid w:val="00C611DA"/>
    <w:rsid w:val="00CA259E"/>
    <w:rsid w:val="00CA2B9F"/>
    <w:rsid w:val="00D04266"/>
    <w:rsid w:val="00D22A9C"/>
    <w:rsid w:val="00D27C1C"/>
    <w:rsid w:val="00DC52F4"/>
    <w:rsid w:val="00DE5322"/>
    <w:rsid w:val="00E06BF3"/>
    <w:rsid w:val="00E357EF"/>
    <w:rsid w:val="00E53B79"/>
    <w:rsid w:val="00EE4B8F"/>
    <w:rsid w:val="00EF0BF3"/>
    <w:rsid w:val="00F4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ListParagraph">
    <w:name w:val="List Paragraph"/>
    <w:basedOn w:val="Normal"/>
    <w:uiPriority w:val="99"/>
    <w:qFormat/>
    <w:rsid w:val="00F41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8</Pages>
  <Words>1357</Words>
  <Characters>7737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subject/>
  <dc:creator>gelnica</dc:creator>
  <cp:keywords/>
  <dc:description/>
  <cp:lastModifiedBy>luddu</cp:lastModifiedBy>
  <cp:revision>2</cp:revision>
  <cp:lastPrinted>2012-09-13T08:52:00Z</cp:lastPrinted>
  <dcterms:created xsi:type="dcterms:W3CDTF">2012-09-25T09:58:00Z</dcterms:created>
  <dcterms:modified xsi:type="dcterms:W3CDTF">2012-09-25T09:58:00Z</dcterms:modified>
</cp:coreProperties>
</file>