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999" w:rsidRPr="009106DC" w:rsidRDefault="00623999" w:rsidP="004A36C8">
      <w:pPr>
        <w:rPr>
          <w:b/>
          <w:bCs/>
          <w:sz w:val="36"/>
          <w:szCs w:val="36"/>
        </w:rPr>
      </w:pPr>
      <w:r>
        <w:rPr>
          <w:noProof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2" o:spid="_x0000_s1026" type="#_x0000_t75" alt="kniha.gif (14993 bytes)" style="position:absolute;margin-left:-91.35pt;margin-top:-34.25pt;width:111.1pt;height:87pt;z-index:251658240;visibility:visible" o:allowincell="f">
            <v:imagedata r:id="rId7" r:href="rId8"/>
            <w10:wrap type="square" side="right"/>
          </v:shape>
        </w:pict>
      </w:r>
      <w:r w:rsidRPr="009106DC">
        <w:rPr>
          <w:b/>
          <w:bCs/>
          <w:sz w:val="36"/>
          <w:szCs w:val="36"/>
        </w:rPr>
        <w:t>TEMATICKÝ VÝCHOVNO-VZDELÁVACÍ PLÁN</w:t>
      </w:r>
    </w:p>
    <w:p w:rsidR="00623999" w:rsidRDefault="00623999" w:rsidP="004A36C8">
      <w:pPr>
        <w:rPr>
          <w:sz w:val="28"/>
          <w:szCs w:val="28"/>
        </w:rPr>
      </w:pPr>
    </w:p>
    <w:p w:rsidR="00623999" w:rsidRDefault="00623999" w:rsidP="004A36C8">
      <w:pPr>
        <w:rPr>
          <w:b/>
          <w:bCs/>
          <w:sz w:val="32"/>
          <w:szCs w:val="32"/>
        </w:rPr>
      </w:pPr>
    </w:p>
    <w:p w:rsidR="00623999" w:rsidRDefault="00623999" w:rsidP="004A36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Konverzácia v anglickom jazyku  </w:t>
      </w:r>
    </w:p>
    <w:p w:rsidR="00623999" w:rsidRPr="00AA285B" w:rsidRDefault="00623999" w:rsidP="004A36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- 2 h týždenne (54 h ročne)</w:t>
      </w:r>
    </w:p>
    <w:p w:rsidR="00623999" w:rsidRDefault="00623999" w:rsidP="004A36C8">
      <w:pPr>
        <w:rPr>
          <w:b/>
          <w:bCs/>
        </w:rPr>
      </w:pPr>
    </w:p>
    <w:p w:rsidR="00623999" w:rsidRPr="009106DC" w:rsidRDefault="00623999" w:rsidP="004A36C8">
      <w:pPr>
        <w:rPr>
          <w:b/>
          <w:bCs/>
        </w:rPr>
      </w:pPr>
      <w:r>
        <w:rPr>
          <w:b/>
          <w:bCs/>
        </w:rPr>
        <w:t>Školský rok: 2012/2013</w:t>
      </w:r>
    </w:p>
    <w:p w:rsidR="00623999" w:rsidRPr="009106DC" w:rsidRDefault="00623999" w:rsidP="004A36C8">
      <w:r w:rsidRPr="00C611DA">
        <w:rPr>
          <w:b/>
          <w:bCs/>
        </w:rPr>
        <w:t>Trieda:</w:t>
      </w:r>
      <w:r w:rsidRPr="009106DC">
        <w:t xml:space="preserve"> </w:t>
      </w:r>
      <w:r>
        <w:t xml:space="preserve">VIII. O/ 4.A, 4.B </w:t>
      </w:r>
    </w:p>
    <w:p w:rsidR="00623999" w:rsidRPr="009106DC" w:rsidRDefault="00623999" w:rsidP="004A36C8">
      <w:r w:rsidRPr="00C611DA">
        <w:rPr>
          <w:b/>
          <w:bCs/>
        </w:rPr>
        <w:t>Vyučujúci:</w:t>
      </w:r>
      <w:r w:rsidRPr="009106DC">
        <w:t xml:space="preserve"> </w:t>
      </w:r>
      <w:r>
        <w:t>PaedDr. Daniela Molnárová, Mgr. Zoja Záhornacká, Mgr. L. Vargová</w:t>
      </w:r>
    </w:p>
    <w:p w:rsidR="00623999" w:rsidRDefault="00623999" w:rsidP="004A36C8">
      <w:r w:rsidRPr="00C611DA">
        <w:rPr>
          <w:b/>
          <w:bCs/>
        </w:rPr>
        <w:t>Učebnica:</w:t>
      </w:r>
      <w:r>
        <w:t xml:space="preserve"> YES- vyššia úroveň</w:t>
      </w:r>
    </w:p>
    <w:p w:rsidR="00623999" w:rsidRPr="009106DC" w:rsidRDefault="00623999" w:rsidP="004A36C8"/>
    <w:p w:rsidR="00623999" w:rsidRPr="009106DC" w:rsidRDefault="00623999" w:rsidP="004A36C8">
      <w:r w:rsidRPr="009106DC">
        <w:t>Aktualizácia plánu podľa potreby.</w:t>
      </w:r>
    </w:p>
    <w:p w:rsidR="00623999" w:rsidRPr="009106DC" w:rsidRDefault="00623999" w:rsidP="004A36C8"/>
    <w:p w:rsidR="00623999" w:rsidRPr="009106DC" w:rsidRDefault="00623999" w:rsidP="004A36C8"/>
    <w:p w:rsidR="00623999" w:rsidRPr="004A36C8" w:rsidRDefault="00623999" w:rsidP="004A36C8">
      <w:pPr>
        <w:rPr>
          <w:i/>
          <w:iCs/>
        </w:rPr>
      </w:pPr>
      <w:r w:rsidRPr="004A36C8">
        <w:rPr>
          <w:i/>
          <w:iCs/>
        </w:rPr>
        <w:t>Úroveň B2</w:t>
      </w:r>
    </w:p>
    <w:p w:rsidR="00623999" w:rsidRDefault="00623999" w:rsidP="004A36C8"/>
    <w:p w:rsidR="00623999" w:rsidRDefault="00623999" w:rsidP="004A36C8"/>
    <w:p w:rsidR="00623999" w:rsidRDefault="00623999" w:rsidP="004A36C8"/>
    <w:p w:rsidR="00623999" w:rsidRDefault="00623999" w:rsidP="004A36C8"/>
    <w:p w:rsidR="00623999" w:rsidRPr="009106DC" w:rsidRDefault="00623999" w:rsidP="004A36C8"/>
    <w:p w:rsidR="00623999" w:rsidRPr="009106DC" w:rsidRDefault="00623999" w:rsidP="004A36C8"/>
    <w:p w:rsidR="00623999" w:rsidRPr="009106DC" w:rsidRDefault="00623999" w:rsidP="004A36C8">
      <w:pPr>
        <w:tabs>
          <w:tab w:val="left" w:pos="5103"/>
          <w:tab w:val="left" w:pos="5529"/>
        </w:tabs>
      </w:pPr>
      <w:r>
        <w:t>Plán prerokovaný na PK CJ</w:t>
      </w:r>
      <w:r w:rsidRPr="009106DC">
        <w:t xml:space="preserve"> dňa  ....................   </w:t>
      </w:r>
      <w:r>
        <w:t xml:space="preserve">     </w:t>
      </w:r>
      <w:r>
        <w:tab/>
      </w:r>
      <w:r w:rsidRPr="009106DC">
        <w:t>.............................................</w:t>
      </w:r>
    </w:p>
    <w:p w:rsidR="00623999" w:rsidRPr="009106DC" w:rsidRDefault="00623999" w:rsidP="004A36C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>PaedDr. D. Molnárová</w:t>
      </w:r>
    </w:p>
    <w:p w:rsidR="00623999" w:rsidRPr="009106DC" w:rsidRDefault="00623999" w:rsidP="004A36C8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vedúca PK CJ</w:t>
      </w:r>
    </w:p>
    <w:p w:rsidR="00623999" w:rsidRPr="009106DC" w:rsidRDefault="00623999" w:rsidP="004A36C8">
      <w:pPr>
        <w:tabs>
          <w:tab w:val="left" w:pos="5529"/>
          <w:tab w:val="left" w:pos="6090"/>
        </w:tabs>
      </w:pPr>
    </w:p>
    <w:p w:rsidR="00623999" w:rsidRPr="009106DC" w:rsidRDefault="00623999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>
        <w:t>álený dňa  04.09.2012</w:t>
      </w:r>
      <w:r w:rsidRPr="009106DC">
        <w:t xml:space="preserve">        </w:t>
      </w:r>
      <w:r>
        <w:tab/>
      </w:r>
      <w:r w:rsidRPr="009106DC">
        <w:t>..........................................</w:t>
      </w:r>
      <w:r w:rsidRPr="009106DC">
        <w:tab/>
      </w:r>
    </w:p>
    <w:p w:rsidR="00623999" w:rsidRPr="009106DC" w:rsidRDefault="00623999" w:rsidP="004A36C8">
      <w:pPr>
        <w:tabs>
          <w:tab w:val="left" w:pos="5529"/>
          <w:tab w:val="left" w:pos="6090"/>
        </w:tabs>
      </w:pPr>
      <w:r>
        <w:tab/>
      </w:r>
      <w:r w:rsidRPr="009106DC">
        <w:t>RNDr. D. Andraško</w:t>
      </w:r>
    </w:p>
    <w:p w:rsidR="00623999" w:rsidRPr="009106DC" w:rsidRDefault="00623999" w:rsidP="004A36C8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t>riaditeľ školy</w:t>
      </w:r>
    </w:p>
    <w:p w:rsidR="00623999" w:rsidRDefault="00623999" w:rsidP="004A36C8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623999" w:rsidRDefault="00623999" w:rsidP="004A36C8">
      <w:pPr>
        <w:jc w:val="both"/>
        <w:rPr>
          <w:lang w:val="sk-SK"/>
        </w:rPr>
      </w:pPr>
    </w:p>
    <w:p w:rsidR="00623999" w:rsidRDefault="00623999">
      <w:r>
        <w:br w:type="page"/>
      </w:r>
    </w:p>
    <w:tbl>
      <w:tblPr>
        <w:tblW w:w="1381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0"/>
        <w:gridCol w:w="3217"/>
        <w:gridCol w:w="2840"/>
        <w:gridCol w:w="3560"/>
        <w:gridCol w:w="1989"/>
      </w:tblGrid>
      <w:tr w:rsidR="00623999" w:rsidRPr="000C5682">
        <w:trPr>
          <w:trHeight w:val="774"/>
        </w:trPr>
        <w:tc>
          <w:tcPr>
            <w:tcW w:w="2210" w:type="dxa"/>
          </w:tcPr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Tematický celok</w:t>
            </w:r>
          </w:p>
          <w:p w:rsidR="00623999" w:rsidRPr="000C5682" w:rsidRDefault="00623999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</w:tcPr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</w:tcPr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</w:tcPr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623999" w:rsidRPr="000C5682">
        <w:trPr>
          <w:trHeight w:val="387"/>
        </w:trPr>
        <w:tc>
          <w:tcPr>
            <w:tcW w:w="2210" w:type="dxa"/>
          </w:tcPr>
          <w:p w:rsidR="00623999" w:rsidRPr="000C5682" w:rsidRDefault="00623999" w:rsidP="00927E95">
            <w:pPr>
              <w:rPr>
                <w:lang w:val="sk-SK"/>
              </w:rPr>
            </w:pPr>
          </w:p>
        </w:tc>
        <w:tc>
          <w:tcPr>
            <w:tcW w:w="3217" w:type="dxa"/>
          </w:tcPr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</w:tcPr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</w:tcPr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</w:tcPr>
          <w:p w:rsidR="00623999" w:rsidRPr="000C5682" w:rsidRDefault="00623999" w:rsidP="00927E95">
            <w:pPr>
              <w:rPr>
                <w:lang w:val="sk-SK"/>
              </w:rPr>
            </w:pPr>
          </w:p>
        </w:tc>
      </w:tr>
      <w:tr w:rsidR="00623999" w:rsidRPr="000C5682">
        <w:trPr>
          <w:trHeight w:val="3110"/>
        </w:trPr>
        <w:tc>
          <w:tcPr>
            <w:tcW w:w="2210" w:type="dxa"/>
          </w:tcPr>
          <w:p w:rsidR="00623999" w:rsidRPr="001E7192" w:rsidRDefault="00623999" w:rsidP="00927E95">
            <w:pPr>
              <w:rPr>
                <w:i/>
                <w:iCs/>
                <w:lang w:val="sk-SK"/>
              </w:rPr>
            </w:pPr>
            <w:r w:rsidRPr="001E7192">
              <w:rPr>
                <w:i/>
                <w:iCs/>
                <w:lang w:val="sk-SK"/>
              </w:rPr>
              <w:t xml:space="preserve">September 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. Slovensko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</w:t>
            </w:r>
            <w:r w:rsidRPr="000C5682">
              <w:rPr>
                <w:b/>
                <w:bCs/>
                <w:lang w:val="sk-SK"/>
              </w:rPr>
              <w:t>I. Krajina, ktorej  jazyk sa učím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4A36C8" w:rsidRDefault="00623999" w:rsidP="00927E95">
            <w:pPr>
              <w:rPr>
                <w:i/>
                <w:iCs/>
                <w:lang w:val="sk-SK"/>
              </w:rPr>
            </w:pPr>
            <w:r w:rsidRPr="004A36C8">
              <w:rPr>
                <w:i/>
                <w:iCs/>
                <w:lang w:val="sk-SK"/>
              </w:rPr>
              <w:t>Október</w:t>
            </w:r>
            <w:r>
              <w:rPr>
                <w:i/>
                <w:iCs/>
                <w:lang w:val="sk-SK"/>
              </w:rPr>
              <w:t xml:space="preserve">   8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III</w:t>
            </w:r>
            <w:r w:rsidRPr="000C5682">
              <w:rPr>
                <w:b/>
                <w:bCs/>
                <w:lang w:val="sk-SK"/>
              </w:rPr>
              <w:t>. Vzory a</w:t>
            </w: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>ideály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IV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November </w:t>
            </w:r>
            <w:r>
              <w:rPr>
                <w:i/>
                <w:iCs/>
                <w:lang w:val="sk-SK"/>
              </w:rPr>
              <w:t xml:space="preserve"> 8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</w:t>
            </w:r>
            <w:r w:rsidRPr="000C5682">
              <w:rPr>
                <w:b/>
                <w:bCs/>
                <w:lang w:val="sk-SK"/>
              </w:rPr>
              <w:t>. Človek a príroda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VI. Móda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December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VII</w:t>
            </w:r>
            <w:r w:rsidRPr="000C5682">
              <w:rPr>
                <w:b/>
                <w:bCs/>
                <w:lang w:val="sk-SK"/>
              </w:rPr>
              <w:t>.</w:t>
            </w:r>
            <w:r>
              <w:rPr>
                <w:b/>
                <w:bCs/>
                <w:lang w:val="sk-SK"/>
              </w:rPr>
              <w:t xml:space="preserve"> </w:t>
            </w:r>
            <w:r w:rsidRPr="000C5682">
              <w:rPr>
                <w:b/>
                <w:bCs/>
                <w:lang w:val="sk-SK"/>
              </w:rPr>
              <w:t>Krajiny, mestá a miesta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Január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VIII. </w:t>
            </w:r>
            <w:r w:rsidRPr="000C5682">
              <w:rPr>
                <w:b/>
                <w:bCs/>
                <w:lang w:val="sk-SK"/>
              </w:rPr>
              <w:t>Multikultúrna spoločnosť</w:t>
            </w: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Február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IX</w:t>
            </w:r>
            <w:r w:rsidRPr="000C5682">
              <w:rPr>
                <w:b/>
                <w:bCs/>
                <w:lang w:val="sk-SK"/>
              </w:rPr>
              <w:t>. Voľný čas a záľuby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</w:t>
            </w:r>
            <w:r w:rsidRPr="000C5682">
              <w:rPr>
                <w:b/>
                <w:bCs/>
                <w:lang w:val="sk-SK"/>
              </w:rPr>
              <w:t>. Stravovanie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Marec </w:t>
            </w:r>
            <w:r>
              <w:rPr>
                <w:i/>
                <w:iCs/>
                <w:lang w:val="sk-SK"/>
              </w:rPr>
              <w:t>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XI. Mládež a jej svet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 xml:space="preserve">Apríl </w:t>
            </w:r>
            <w:r>
              <w:rPr>
                <w:i/>
                <w:iCs/>
                <w:lang w:val="sk-SK"/>
              </w:rPr>
              <w:t xml:space="preserve"> 6 hodín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>XII. Masmédiá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  <w:r w:rsidRPr="000C5682">
              <w:rPr>
                <w:b/>
                <w:bCs/>
                <w:lang w:val="sk-SK"/>
              </w:rPr>
              <w:t xml:space="preserve"> </w:t>
            </w: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DC52F4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Default="00623999" w:rsidP="00927E95">
            <w:pPr>
              <w:rPr>
                <w:b/>
                <w:bCs/>
                <w:lang w:val="sk-SK"/>
              </w:rPr>
            </w:pP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b/>
                <w:bCs/>
                <w:lang w:val="sk-SK"/>
              </w:rPr>
              <w:t xml:space="preserve">XIII. </w:t>
            </w:r>
            <w:r w:rsidRPr="000C5682">
              <w:rPr>
                <w:b/>
                <w:bCs/>
                <w:lang w:val="sk-SK"/>
              </w:rPr>
              <w:t>Človek a spoločnosť, komunikácia</w:t>
            </w: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  <w:r w:rsidRPr="00DC52F4">
              <w:rPr>
                <w:i/>
                <w:iCs/>
                <w:lang w:val="sk-SK"/>
              </w:rPr>
              <w:t>Máj</w:t>
            </w:r>
            <w:r>
              <w:rPr>
                <w:i/>
                <w:iCs/>
                <w:lang w:val="sk-SK"/>
              </w:rPr>
              <w:t xml:space="preserve">  2 hodiny</w:t>
            </w: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</w:p>
          <w:p w:rsidR="00623999" w:rsidRDefault="00623999" w:rsidP="00927E95">
            <w:pPr>
              <w:rPr>
                <w:i/>
                <w:iCs/>
                <w:lang w:val="sk-SK"/>
              </w:rPr>
            </w:pPr>
            <w:r>
              <w:rPr>
                <w:i/>
                <w:iCs/>
                <w:lang w:val="sk-SK"/>
              </w:rPr>
              <w:t>Opakovanie učiva</w:t>
            </w:r>
          </w:p>
          <w:p w:rsidR="00623999" w:rsidRPr="000C5682" w:rsidRDefault="00623999" w:rsidP="00927E95">
            <w:pPr>
              <w:rPr>
                <w:b/>
                <w:bCs/>
                <w:lang w:val="sk-SK"/>
              </w:rPr>
            </w:pPr>
            <w:r>
              <w:rPr>
                <w:i/>
                <w:iCs/>
                <w:lang w:val="sk-SK"/>
              </w:rPr>
              <w:t>Pokyny na maturitnú skúšku</w:t>
            </w:r>
          </w:p>
        </w:tc>
        <w:tc>
          <w:tcPr>
            <w:tcW w:w="3217" w:type="dxa"/>
          </w:tcPr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EA103A">
            <w:pPr>
              <w:numPr>
                <w:ilvl w:val="0"/>
                <w:numId w:val="2"/>
              </w:numPr>
              <w:rPr>
                <w:lang w:val="sk-SK"/>
              </w:rPr>
            </w:pPr>
            <w:r w:rsidRPr="000C5682">
              <w:rPr>
                <w:lang w:val="sk-SK"/>
              </w:rPr>
              <w:t>GEOGRAFICKÉ  ÚDAJE</w:t>
            </w:r>
          </w:p>
          <w:p w:rsidR="00623999" w:rsidRPr="000C5682" w:rsidRDefault="00623999" w:rsidP="00EA103A">
            <w:pPr>
              <w:numPr>
                <w:ilvl w:val="0"/>
                <w:numId w:val="2"/>
              </w:numPr>
              <w:rPr>
                <w:lang w:val="sk-SK"/>
              </w:rPr>
            </w:pPr>
            <w:r w:rsidRPr="000C5682">
              <w:rPr>
                <w:lang w:val="sk-SK"/>
              </w:rPr>
              <w:t>HISTÓRIA</w:t>
            </w:r>
          </w:p>
          <w:p w:rsidR="00623999" w:rsidRDefault="00623999" w:rsidP="00EA103A">
            <w:pPr>
              <w:numPr>
                <w:ilvl w:val="0"/>
                <w:numId w:val="2"/>
              </w:numPr>
              <w:rPr>
                <w:lang w:val="sk-SK"/>
              </w:rPr>
            </w:pPr>
            <w:r w:rsidRPr="000C5682">
              <w:rPr>
                <w:lang w:val="sk-SK"/>
              </w:rPr>
              <w:t>TURISTICKÉ MIESTA,  KULTÚRNE  ZVYKY  A</w:t>
            </w:r>
            <w:r>
              <w:rPr>
                <w:lang w:val="sk-SK"/>
              </w:rPr>
              <w:t> </w:t>
            </w:r>
            <w:r w:rsidRPr="000C5682">
              <w:rPr>
                <w:lang w:val="sk-SK"/>
              </w:rPr>
              <w:t>TRADÍCIE</w:t>
            </w:r>
          </w:p>
          <w:p w:rsidR="00623999" w:rsidRPr="000C5682" w:rsidRDefault="00623999" w:rsidP="00EA103A">
            <w:pPr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GEOGRAFICKÝ  OPIS  KRAJINY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KULTÚRNE A HISTORICKÉ  PAMIATKY KRAJÍN  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MIEST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ČLOVEK, JEHO VZORY  A IDEÁLY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POZITÍVNE  A NEGATÍVNE  VZORY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KNIHY  A ČÍTANIE</w:t>
            </w:r>
          </w:p>
          <w:p w:rsidR="00623999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MOJA OBĽÚBENÁ KNIHA</w:t>
            </w:r>
          </w:p>
          <w:p w:rsidR="00623999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>
              <w:rPr>
                <w:rFonts w:ascii="Century" w:hAnsi="Century" w:cs="Century"/>
                <w:lang w:val="sk-SK"/>
              </w:rPr>
              <w:t>Ô</w:t>
            </w:r>
            <w:r>
              <w:rPr>
                <w:lang w:val="sk-SK"/>
              </w:rPr>
              <w:t>J OBĽÚBENÝ AUTOR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ZVIERATÁ / RASTLINY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POČASI</w:t>
            </w:r>
            <w:r>
              <w:rPr>
                <w:lang w:val="sk-SK"/>
              </w:rPr>
              <w:t xml:space="preserve">E, </w:t>
            </w:r>
            <w:r w:rsidRPr="000C5682">
              <w:rPr>
                <w:lang w:val="sk-SK"/>
              </w:rPr>
              <w:t>KLÍMA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ZÁKLADNÉ  DRUHY  OBLEČENIA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ODEVNÉ  DOPLNKY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VÝBER  OBLEČENIA  NA  R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ZNE  PRÍLEŽITOSTI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DRUHY  A VZORY  ODEVNÝCH  MATERIÁLOV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MÓDA  A JEJ  TRENDY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623999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OBĽÚBENÉ MIESTA A MESTÁ, MOJE MESTO /DEDINA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CUDZIE  JAZYKY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RODINNĚ  SVIATKY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CUDZOJAZYČNÁ  KOMUNIKÁCIA</w:t>
            </w:r>
            <w:r w:rsidRPr="000C5682">
              <w:rPr>
                <w:lang w:val="sk-SK"/>
              </w:rPr>
              <w:br/>
              <w:t>ŠTÁTNE  A CIRKEVNÉ  SVIATKY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ZVYKY  A TRADÍCIE  V R</w:t>
            </w:r>
            <w:r w:rsidRPr="000C5682">
              <w:rPr>
                <w:rFonts w:ascii="Arial" w:hAnsi="Arial" w:cs="Arial"/>
                <w:lang w:val="sk-SK"/>
              </w:rPr>
              <w:t>Ô</w:t>
            </w:r>
            <w:r w:rsidRPr="000C5682">
              <w:rPr>
                <w:lang w:val="sk-SK"/>
              </w:rPr>
              <w:t>ZNYCH  KRAJINÁCH</w:t>
            </w:r>
            <w:r w:rsidRPr="000C5682">
              <w:rPr>
                <w:lang w:val="sk-SK"/>
              </w:rPr>
              <w:br/>
              <w:t>ZBLIŽOVANIE  KULTÚR  A REŠPEKTOVANIE  TRADÍCIÍ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ZÁĽUBY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VÝSTAVY  A VEĽTRHY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A JEJ  VPLYV  NA  ČLOVEKA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UMENIE  A ROZVOJ OSOBNOSTI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STRAVOVACIE  NÁVYKY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M</w:t>
            </w:r>
            <w:r w:rsidRPr="000C5682">
              <w:rPr>
                <w:rFonts w:ascii="Albertus Medium" w:hAnsi="Albertus Medium" w:cs="Albertus Medium"/>
                <w:lang w:val="sk-SK"/>
              </w:rPr>
              <w:t>Ä</w:t>
            </w:r>
            <w:r w:rsidRPr="000C5682">
              <w:rPr>
                <w:lang w:val="sk-SK"/>
              </w:rPr>
              <w:t>SO  A M</w:t>
            </w:r>
            <w:r w:rsidRPr="000C5682">
              <w:rPr>
                <w:rFonts w:ascii="Albertus Medium" w:hAnsi="Albertus Medium" w:cs="Albertus Medium"/>
                <w:lang w:val="sk-SK"/>
              </w:rPr>
              <w:t>Ä</w:t>
            </w:r>
            <w:r w:rsidRPr="000C5682">
              <w:rPr>
                <w:lang w:val="sk-SK"/>
              </w:rPr>
              <w:t>SOVÉ  VÝROBKY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ZELENINA  A OVOCIE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NÁPOJE</w:t>
            </w:r>
            <w:r w:rsidRPr="000C5682">
              <w:rPr>
                <w:lang w:val="sk-SK"/>
              </w:rPr>
              <w:br/>
              <w:t>CESTOVINY  A MÚČNE  VÝROBKY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MLIEČNE  VÝROBKY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STRAVOVACIE  ZARIADENIA</w:t>
            </w:r>
            <w:r w:rsidRPr="000C5682">
              <w:rPr>
                <w:lang w:val="sk-SK"/>
              </w:rPr>
              <w:br/>
              <w:t>PRÍPRAVA  JEDÁL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KULTÚRA  STOLOVANIA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ZDRAVÁ  VÝŽIVA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AKTIVITY  MLÁDEŽE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VZŤAHY  MEDZI  ROVESNÍKMI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GENERAČNÉ  VZŤAHY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PREDSTAVY  MLÁDEŽE  O SVETE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ROZHLAS, TELEVÍZIA  A INTERNET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JAZYK  AKO  DOROZUMIEVACÍ  PROSTRIEDOK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FORMY  KOMUNIKÁCIE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KULTÚRA  KOMUNIKÁ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>
              <w:rPr>
                <w:lang w:val="sk-SK"/>
              </w:rPr>
              <w:t>PROBLÉMY SPOLOČNOSTI, ETIKETA, POZDRAVY, SPRÁVANIE ĽUDÍ V SPOLOČNOSTI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</w:tc>
        <w:tc>
          <w:tcPr>
            <w:tcW w:w="2840" w:type="dxa"/>
          </w:tcPr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riálom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Rolové hry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simu-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riálom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</w:tc>
        <w:tc>
          <w:tcPr>
            <w:tcW w:w="3560" w:type="dxa"/>
          </w:tcPr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/nespokoj-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nosť niekoho s niekým/niečím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neprekvapil/lo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Uviesť tému, hlavnú myšlien-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ku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konať nejakú činnosť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radosť z niečoho, šťa-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stie, uspokojenie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S10 Reagovať na hnev, na zlú ná-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ladu niekoho iného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rozho-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vore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Odpovedať na pozdrav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Vybrať si z ponúkaných mož-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ností najobľúbenejšiu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zabudnuté/nepozna-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né slovo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Obviniť, obviniť sa, priznať sa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Ponúknuť pomoc (urobiť nie-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čo namiesto niekoho iného)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návrh niekoho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iného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Predniesť prípitok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ciálnu normu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spoločne niečo vykonali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Varovať pred niekým / niečím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po-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núkanú tému / bod diskusie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623999" w:rsidRPr="000C5682" w:rsidRDefault="00623999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</w:tc>
        <w:tc>
          <w:tcPr>
            <w:tcW w:w="1989" w:type="dxa"/>
          </w:tcPr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623999" w:rsidRPr="000C5682" w:rsidRDefault="00623999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</w:tc>
      </w:tr>
    </w:tbl>
    <w:p w:rsidR="00623999" w:rsidRPr="00601A44" w:rsidRDefault="00623999" w:rsidP="004A36C8">
      <w:pPr>
        <w:rPr>
          <w:b/>
          <w:bCs/>
          <w:lang w:val="sk-SK"/>
        </w:rPr>
      </w:pPr>
    </w:p>
    <w:p w:rsidR="00623999" w:rsidRPr="00673032" w:rsidRDefault="00623999" w:rsidP="004A36C8">
      <w:pPr>
        <w:rPr>
          <w:b/>
          <w:bCs/>
          <w:lang w:val="sk-SK"/>
        </w:rPr>
      </w:pPr>
      <w:r w:rsidRPr="00673032">
        <w:rPr>
          <w:b/>
          <w:bCs/>
          <w:lang w:val="sk-SK"/>
        </w:rPr>
        <w:t>KLASIFIKÁCIA A HODNOTENIE</w:t>
      </w:r>
    </w:p>
    <w:p w:rsidR="00623999" w:rsidRDefault="00623999" w:rsidP="004A36C8">
      <w:pPr>
        <w:jc w:val="center"/>
        <w:rPr>
          <w:lang w:val="sk-SK"/>
        </w:rPr>
      </w:pPr>
    </w:p>
    <w:p w:rsidR="00623999" w:rsidRPr="00710DB3" w:rsidRDefault="00623999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623999" w:rsidRDefault="00623999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bCs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bCs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623999" w:rsidRDefault="00623999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písomné previerky</w:t>
      </w:r>
    </w:p>
    <w:p w:rsidR="00623999" w:rsidRDefault="00623999" w:rsidP="004A36C8">
      <w:pPr>
        <w:numPr>
          <w:ilvl w:val="0"/>
          <w:numId w:val="1"/>
        </w:numPr>
        <w:spacing w:after="200" w:line="276" w:lineRule="auto"/>
        <w:jc w:val="both"/>
        <w:rPr>
          <w:b/>
          <w:bCs/>
          <w:lang w:val="sk-SK"/>
        </w:rPr>
      </w:pPr>
      <w:r>
        <w:rPr>
          <w:b/>
          <w:bCs/>
          <w:lang w:val="sk-SK"/>
        </w:rPr>
        <w:t>ústne odpovede</w:t>
      </w:r>
    </w:p>
    <w:p w:rsidR="00623999" w:rsidRPr="00C40543" w:rsidRDefault="00623999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bCs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bCs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623999" w:rsidRDefault="00623999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623999" w:rsidRDefault="00623999" w:rsidP="004A36C8">
      <w:pPr>
        <w:ind w:left="720"/>
        <w:jc w:val="both"/>
        <w:rPr>
          <w:i/>
          <w:iCs/>
          <w:u w:val="single"/>
          <w:lang w:val="sk-SK"/>
        </w:rPr>
      </w:pPr>
    </w:p>
    <w:p w:rsidR="00623999" w:rsidRDefault="00623999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</w:p>
    <w:p w:rsidR="00623999" w:rsidRDefault="00623999" w:rsidP="004A36C8">
      <w:pPr>
        <w:spacing w:after="200" w:line="276" w:lineRule="auto"/>
        <w:ind w:left="1353"/>
        <w:jc w:val="both"/>
        <w:rPr>
          <w:i/>
          <w:iCs/>
          <w:u w:val="single"/>
          <w:lang w:val="sk-SK"/>
        </w:rPr>
      </w:pPr>
      <w:r>
        <w:rPr>
          <w:i/>
          <w:iCs/>
          <w:u w:val="single"/>
          <w:lang w:val="sk-SK"/>
        </w:rPr>
        <w:t>HODNOTENIE  pri predmete  KONVERZÁCIA (2 hodinová dotácia)</w:t>
      </w:r>
    </w:p>
    <w:p w:rsidR="00623999" w:rsidRPr="006827D5" w:rsidRDefault="00623999" w:rsidP="004A36C8">
      <w:pPr>
        <w:ind w:left="720"/>
        <w:jc w:val="both"/>
        <w:rPr>
          <w:b/>
          <w:bCs/>
          <w:sz w:val="28"/>
          <w:szCs w:val="28"/>
          <w:lang w:val="sk-SK"/>
        </w:rPr>
      </w:pPr>
      <w:r>
        <w:rPr>
          <w:b/>
          <w:bCs/>
          <w:sz w:val="28"/>
          <w:szCs w:val="28"/>
          <w:lang w:val="sk-SK"/>
        </w:rPr>
        <w:t>Minimálne 3 známky za polrok:</w:t>
      </w:r>
    </w:p>
    <w:p w:rsidR="00623999" w:rsidRDefault="00623999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623999" w:rsidRDefault="00623999" w:rsidP="004A36C8">
      <w:pPr>
        <w:ind w:left="720"/>
        <w:jc w:val="both"/>
        <w:rPr>
          <w:lang w:val="sk-SK"/>
        </w:rPr>
      </w:pPr>
      <w:r>
        <w:rPr>
          <w:lang w:val="sk-SK"/>
        </w:rPr>
        <w:t>1 ústna odpoveď s váhou 1 – opis obrázkov a rolová hra</w:t>
      </w:r>
    </w:p>
    <w:p w:rsidR="00623999" w:rsidRDefault="00623999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623999" w:rsidRDefault="00623999" w:rsidP="004A36C8">
      <w:pPr>
        <w:ind w:left="720"/>
        <w:jc w:val="both"/>
        <w:rPr>
          <w:lang w:val="sk-SK"/>
        </w:rPr>
      </w:pPr>
    </w:p>
    <w:p w:rsidR="00623999" w:rsidRPr="00CA259E" w:rsidRDefault="00623999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bCs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623999" w:rsidRDefault="00623999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623999" w:rsidRPr="00CA259E" w:rsidRDefault="00623999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623999" w:rsidRPr="00CA259E" w:rsidRDefault="00623999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623999" w:rsidRPr="00CA259E" w:rsidRDefault="00623999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623999" w:rsidRPr="00CA259E" w:rsidRDefault="00623999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623999" w:rsidRDefault="00623999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nedostatočný.</w:t>
      </w:r>
    </w:p>
    <w:p w:rsidR="00623999" w:rsidRDefault="00623999" w:rsidP="004A36C8">
      <w:pPr>
        <w:jc w:val="both"/>
        <w:rPr>
          <w:lang w:val="sk-SK"/>
        </w:rPr>
      </w:pPr>
    </w:p>
    <w:p w:rsidR="00623999" w:rsidRPr="004742CA" w:rsidRDefault="00623999" w:rsidP="004A36C8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Pr="004742CA">
        <w:rPr>
          <w:lang w:val="sk-SK"/>
        </w:rPr>
        <w:t>Záverečné hodnotenie (polročné, koncoročné)</w:t>
      </w:r>
      <w:r>
        <w:rPr>
          <w:lang w:val="sk-SK"/>
        </w:rPr>
        <w:t xml:space="preserve"> sa</w:t>
      </w:r>
      <w:r w:rsidRPr="004742CA">
        <w:rPr>
          <w:lang w:val="sk-SK"/>
        </w:rPr>
        <w:t xml:space="preserve"> vypočí</w:t>
      </w:r>
      <w:r>
        <w:rPr>
          <w:lang w:val="sk-SK"/>
        </w:rPr>
        <w:t>ta</w:t>
      </w:r>
      <w:r w:rsidRPr="004742CA">
        <w:rPr>
          <w:lang w:val="sk-SK"/>
        </w:rPr>
        <w:t xml:space="preserve"> ako vážený priemer zo známok.</w:t>
      </w:r>
      <w:r>
        <w:rPr>
          <w:lang w:val="sk-SK"/>
        </w:rPr>
        <w:t xml:space="preserve"> </w:t>
      </w:r>
      <w:r w:rsidRPr="004742CA">
        <w:rPr>
          <w:lang w:val="sk-SK"/>
        </w:rPr>
        <w:t xml:space="preserve">V prípade nerozhodnej výslednej </w:t>
      </w:r>
      <w:r>
        <w:rPr>
          <w:lang w:val="sk-SK"/>
        </w:rPr>
        <w:t>známky  sa bude prihliadať predovšetkým na náročnejšie písomné práce a aktivitu žiaka.</w:t>
      </w:r>
    </w:p>
    <w:p w:rsidR="00623999" w:rsidRDefault="00623999" w:rsidP="004A36C8">
      <w:pPr>
        <w:jc w:val="both"/>
        <w:rPr>
          <w:lang w:val="sk-SK"/>
        </w:rPr>
      </w:pPr>
      <w:r>
        <w:rPr>
          <w:lang w:val="sk-SK"/>
        </w:rPr>
        <w:t xml:space="preserve">  </w:t>
      </w:r>
      <w:r w:rsidRPr="004742CA">
        <w:rPr>
          <w:lang w:val="sk-SK"/>
        </w:rPr>
        <w:t xml:space="preserve">Žiak je </w:t>
      </w:r>
      <w:r w:rsidRPr="00E53B79">
        <w:rPr>
          <w:b/>
          <w:bCs/>
          <w:lang w:val="sk-SK"/>
        </w:rPr>
        <w:t>povinný</w:t>
      </w:r>
      <w:r w:rsidRPr="004742CA">
        <w:rPr>
          <w:lang w:val="sk-SK"/>
        </w:rPr>
        <w:t xml:space="preserve"> </w:t>
      </w:r>
      <w:r w:rsidRPr="00241408">
        <w:rPr>
          <w:b/>
          <w:bCs/>
          <w:lang w:val="sk-SK"/>
        </w:rPr>
        <w:t>napísať všetky písomné práce</w:t>
      </w:r>
      <w:r w:rsidRPr="004742CA">
        <w:rPr>
          <w:lang w:val="sk-SK"/>
        </w:rPr>
        <w:t xml:space="preserve"> v danom klasifikačnom období</w:t>
      </w:r>
      <w:r>
        <w:rPr>
          <w:lang w:val="sk-SK"/>
        </w:rPr>
        <w:t>, ktoré stanoví vyučujúci</w:t>
      </w:r>
      <w:r w:rsidRPr="004742CA">
        <w:rPr>
          <w:lang w:val="sk-SK"/>
        </w:rPr>
        <w:t xml:space="preserve">. Ak žiak nenapíše písomnú prácu v riadnom termíne z objektívnych dôvodov, môže ju napísať v náhradnom termíne a to </w:t>
      </w:r>
      <w:r>
        <w:rPr>
          <w:lang w:val="sk-SK"/>
        </w:rPr>
        <w:t>podľa dohody s vyučujúcim. Žiak, ktorý nedosiahol svojou neprítomnosťou minimálny počet známok bude dodatočne preskúšaný po návrate z PN, aby stanovený počet známok získal.</w:t>
      </w:r>
    </w:p>
    <w:p w:rsidR="00623999" w:rsidRPr="00CA259E" w:rsidRDefault="00623999" w:rsidP="004A36C8">
      <w:pPr>
        <w:jc w:val="both"/>
        <w:rPr>
          <w:b/>
          <w:bCs/>
          <w:sz w:val="28"/>
          <w:szCs w:val="28"/>
          <w:u w:val="single"/>
          <w:lang w:val="sk-SK"/>
        </w:rPr>
      </w:pPr>
    </w:p>
    <w:p w:rsidR="00623999" w:rsidRPr="00E357EF" w:rsidRDefault="00623999" w:rsidP="004A36C8">
      <w:pPr>
        <w:rPr>
          <w:lang w:val="sk-SK"/>
        </w:rPr>
      </w:pPr>
    </w:p>
    <w:p w:rsidR="00623999" w:rsidRPr="00E357EF" w:rsidRDefault="00623999" w:rsidP="004A36C8">
      <w:pPr>
        <w:rPr>
          <w:lang w:val="sk-SK"/>
        </w:rPr>
      </w:pPr>
    </w:p>
    <w:p w:rsidR="00623999" w:rsidRPr="004A36C8" w:rsidRDefault="00623999">
      <w:pPr>
        <w:rPr>
          <w:lang w:val="sk-SK"/>
        </w:rPr>
      </w:pPr>
    </w:p>
    <w:sectPr w:rsidR="00623999" w:rsidRPr="004A36C8" w:rsidSect="0092396F">
      <w:headerReference w:type="default" r:id="rId9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999" w:rsidRDefault="00623999" w:rsidP="004A36C8">
      <w:r>
        <w:separator/>
      </w:r>
    </w:p>
  </w:endnote>
  <w:endnote w:type="continuationSeparator" w:id="1">
    <w:p w:rsidR="00623999" w:rsidRDefault="00623999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Albertus Medium">
    <w:altName w:val="Century Gothic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999" w:rsidRDefault="00623999" w:rsidP="004A36C8">
      <w:r>
        <w:separator/>
      </w:r>
    </w:p>
  </w:footnote>
  <w:footnote w:type="continuationSeparator" w:id="1">
    <w:p w:rsidR="00623999" w:rsidRDefault="00623999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999" w:rsidRPr="004A36C8" w:rsidRDefault="00623999">
    <w:pPr>
      <w:pStyle w:val="Header"/>
      <w:rPr>
        <w:lang w:val="sk-SK"/>
      </w:rPr>
    </w:pPr>
    <w:r>
      <w:rPr>
        <w:lang w:val="sk-SK"/>
      </w:rPr>
      <w:t xml:space="preserve">            22012/2013                                                          </w:t>
    </w:r>
    <w:r w:rsidRPr="004A36C8">
      <w:rPr>
        <w:b/>
        <w:bCs/>
        <w:lang w:val="sk-SK"/>
      </w:rPr>
      <w:t xml:space="preserve">Konverzácie v anglickom jazyku     </w:t>
    </w:r>
    <w:r>
      <w:rPr>
        <w:b/>
        <w:bCs/>
        <w:lang w:val="sk-SK"/>
      </w:rPr>
      <w:t xml:space="preserve">           </w:t>
    </w:r>
    <w:r w:rsidRPr="004A36C8">
      <w:rPr>
        <w:b/>
        <w:bCs/>
        <w:lang w:val="sk-SK"/>
      </w:rPr>
      <w:t xml:space="preserve"> </w:t>
    </w:r>
    <w:r>
      <w:rPr>
        <w:lang w:val="sk-SK"/>
      </w:rPr>
      <w:t>4. ročník/ oktáva        54 hodín ročne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339D"/>
    <w:multiLevelType w:val="hybridMultilevel"/>
    <w:tmpl w:val="B0F65AA2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36C8"/>
    <w:rsid w:val="00021AF4"/>
    <w:rsid w:val="000C5682"/>
    <w:rsid w:val="001E7192"/>
    <w:rsid w:val="00241408"/>
    <w:rsid w:val="00385C21"/>
    <w:rsid w:val="004742CA"/>
    <w:rsid w:val="004A36C8"/>
    <w:rsid w:val="00511A6D"/>
    <w:rsid w:val="0052328E"/>
    <w:rsid w:val="00601A44"/>
    <w:rsid w:val="00623999"/>
    <w:rsid w:val="00673032"/>
    <w:rsid w:val="006827D5"/>
    <w:rsid w:val="00710DB3"/>
    <w:rsid w:val="00762D9C"/>
    <w:rsid w:val="007D6CD4"/>
    <w:rsid w:val="009106DC"/>
    <w:rsid w:val="0092396F"/>
    <w:rsid w:val="00927E95"/>
    <w:rsid w:val="0095296F"/>
    <w:rsid w:val="00A37493"/>
    <w:rsid w:val="00AA285B"/>
    <w:rsid w:val="00BF54E4"/>
    <w:rsid w:val="00C15C2D"/>
    <w:rsid w:val="00C40543"/>
    <w:rsid w:val="00C611DA"/>
    <w:rsid w:val="00CA259E"/>
    <w:rsid w:val="00CA2B9F"/>
    <w:rsid w:val="00D27C1C"/>
    <w:rsid w:val="00DC52F4"/>
    <w:rsid w:val="00DE5322"/>
    <w:rsid w:val="00E06BF3"/>
    <w:rsid w:val="00E357EF"/>
    <w:rsid w:val="00E53B79"/>
    <w:rsid w:val="00EA103A"/>
    <w:rsid w:val="00FA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C8"/>
    <w:rPr>
      <w:rFonts w:ascii="Times New Roman" w:eastAsia="Times New Roman" w:hAnsi="Times New Roman"/>
      <w:sz w:val="24"/>
      <w:szCs w:val="24"/>
      <w:lang w:val="cs-CZ" w:eastAsia="cs-CZ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uiPriority w:val="99"/>
    <w:semiHidden/>
    <w:rsid w:val="004A36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36C8"/>
    <w:rPr>
      <w:rFonts w:ascii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8</Pages>
  <Words>1361</Words>
  <Characters>7762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gelnica</dc:creator>
  <cp:keywords/>
  <dc:description/>
  <cp:lastModifiedBy>luddu</cp:lastModifiedBy>
  <cp:revision>2</cp:revision>
  <dcterms:created xsi:type="dcterms:W3CDTF">2012-08-30T13:46:00Z</dcterms:created>
  <dcterms:modified xsi:type="dcterms:W3CDTF">2012-09-13T07:01:00Z</dcterms:modified>
</cp:coreProperties>
</file>