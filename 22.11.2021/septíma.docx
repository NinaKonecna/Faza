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11" w:rsidRDefault="00973D11" w:rsidP="008905F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973D11" w:rsidRDefault="00973D11" w:rsidP="008905F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973D11" w:rsidRDefault="00973D11" w:rsidP="008905FA">
      <w:pPr>
        <w:spacing w:after="0" w:line="240" w:lineRule="auto"/>
        <w:rPr>
          <w:sz w:val="28"/>
          <w:szCs w:val="28"/>
        </w:rPr>
      </w:pPr>
    </w:p>
    <w:p w:rsidR="00973D11" w:rsidRDefault="00973D11" w:rsidP="008905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Nemecký jazyk - 3 h týždenne (99 h ročne) </w:t>
      </w:r>
    </w:p>
    <w:p w:rsidR="00973D11" w:rsidRDefault="00973D11" w:rsidP="008905FA">
      <w:pPr>
        <w:rPr>
          <w:b/>
          <w:bCs/>
        </w:rPr>
      </w:pPr>
      <w:r>
        <w:rPr>
          <w:b/>
          <w:bCs/>
        </w:rPr>
        <w:t>Školský rok: 2012/2013</w:t>
      </w:r>
    </w:p>
    <w:p w:rsidR="00973D11" w:rsidRDefault="00973D11" w:rsidP="008905FA">
      <w:r>
        <w:t>Trieda: septíma</w:t>
      </w:r>
    </w:p>
    <w:p w:rsidR="00973D11" w:rsidRDefault="00973D11" w:rsidP="008905FA">
      <w:r>
        <w:t>Vyučujúca: Marieta Helcmanovská</w:t>
      </w:r>
    </w:p>
    <w:p w:rsidR="00973D11" w:rsidRDefault="00973D11" w:rsidP="008905FA">
      <w:r>
        <w:t>Aktualizácia plánu podľa potreby.</w:t>
      </w:r>
    </w:p>
    <w:p w:rsidR="00973D11" w:rsidRDefault="00973D11" w:rsidP="008905FA"/>
    <w:p w:rsidR="00973D11" w:rsidRDefault="00973D11" w:rsidP="008905FA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973D11" w:rsidRDefault="00973D11" w:rsidP="008905FA">
      <w:pPr>
        <w:tabs>
          <w:tab w:val="left" w:pos="5103"/>
          <w:tab w:val="left" w:pos="5529"/>
        </w:tabs>
      </w:pPr>
      <w:r>
        <w:t xml:space="preserve">Plán prerokovaný na PK CJ dňa  4.9.2012       </w:t>
      </w:r>
      <w:r>
        <w:tab/>
        <w:t>.............................................</w:t>
      </w:r>
    </w:p>
    <w:p w:rsidR="00973D11" w:rsidRDefault="00973D11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973D11" w:rsidRDefault="00973D11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973D11" w:rsidRDefault="00973D11" w:rsidP="008905FA">
      <w:pPr>
        <w:tabs>
          <w:tab w:val="left" w:pos="5529"/>
          <w:tab w:val="left" w:pos="6090"/>
        </w:tabs>
      </w:pPr>
    </w:p>
    <w:p w:rsidR="00973D11" w:rsidRDefault="00973D11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973D11" w:rsidRDefault="00973D11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973D11" w:rsidRDefault="00973D11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973D11" w:rsidRDefault="00973D11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3402"/>
        <w:gridCol w:w="5528"/>
        <w:gridCol w:w="2578"/>
      </w:tblGrid>
      <w:tr w:rsidR="00973D11">
        <w:tc>
          <w:tcPr>
            <w:tcW w:w="1668" w:type="dxa"/>
          </w:tcPr>
          <w:p w:rsidR="00973D11" w:rsidRDefault="00973D11" w:rsidP="00423817">
            <w:pPr>
              <w:spacing w:after="0" w:line="240" w:lineRule="auto"/>
            </w:pPr>
            <w:r>
              <w:t>Mesiac</w:t>
            </w:r>
          </w:p>
        </w:tc>
        <w:tc>
          <w:tcPr>
            <w:tcW w:w="3402" w:type="dxa"/>
          </w:tcPr>
          <w:p w:rsidR="00973D11" w:rsidRDefault="00973D11" w:rsidP="00423817">
            <w:pPr>
              <w:spacing w:after="0" w:line="240" w:lineRule="auto"/>
            </w:pPr>
            <w:r>
              <w:t>Tematický celok</w:t>
            </w:r>
          </w:p>
          <w:p w:rsidR="00973D11" w:rsidRDefault="00973D11" w:rsidP="00423817">
            <w:pPr>
              <w:spacing w:after="0" w:line="240" w:lineRule="auto"/>
            </w:pPr>
            <w:r>
              <w:t>Počet hodín</w:t>
            </w:r>
          </w:p>
        </w:tc>
        <w:tc>
          <w:tcPr>
            <w:tcW w:w="5528" w:type="dxa"/>
          </w:tcPr>
          <w:p w:rsidR="00973D11" w:rsidRDefault="00973D11" w:rsidP="00423817">
            <w:pPr>
              <w:spacing w:after="0" w:line="240" w:lineRule="auto"/>
            </w:pPr>
            <w:r>
              <w:t>Téma</w:t>
            </w:r>
          </w:p>
        </w:tc>
        <w:tc>
          <w:tcPr>
            <w:tcW w:w="2578" w:type="dxa"/>
          </w:tcPr>
          <w:p w:rsidR="00973D11" w:rsidRDefault="00973D11" w:rsidP="00423817">
            <w:pPr>
              <w:spacing w:after="0" w:line="240" w:lineRule="auto"/>
            </w:pPr>
            <w:r>
              <w:t>Prostriedky hodnotenia</w:t>
            </w:r>
          </w:p>
        </w:tc>
      </w:tr>
      <w:tr w:rsidR="00973D11">
        <w:tc>
          <w:tcPr>
            <w:tcW w:w="1668" w:type="dxa"/>
          </w:tcPr>
          <w:p w:rsidR="00973D11" w:rsidRDefault="00973D11" w:rsidP="00423817">
            <w:pPr>
              <w:spacing w:after="0" w:line="240" w:lineRule="auto"/>
            </w:pPr>
            <w:r>
              <w:t>September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Október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November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December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Január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Február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Marec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Apríl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Máj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Jún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</w:tc>
        <w:tc>
          <w:tcPr>
            <w:tcW w:w="3402" w:type="dxa"/>
          </w:tcPr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 xml:space="preserve"> PRÁCA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9 hodín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PRÁCA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7 hodín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ČLOVEK A SPOLOČNOSŤ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5 hodín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ČLOVEK A SPOLOČNOSŤ</w:t>
            </w:r>
          </w:p>
          <w:p w:rsidR="00973D11" w:rsidRDefault="00973D11" w:rsidP="00423817">
            <w:pPr>
              <w:spacing w:after="0" w:line="240" w:lineRule="auto"/>
            </w:pPr>
            <w:r>
              <w:t>12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MLÁDEŽ A JEJ SVET</w:t>
            </w:r>
          </w:p>
          <w:p w:rsidR="00973D11" w:rsidRDefault="00973D11" w:rsidP="00423817">
            <w:pPr>
              <w:spacing w:after="0" w:line="240" w:lineRule="auto"/>
            </w:pPr>
            <w:r>
              <w:t>9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MLÁDEŽ A JEJ SVET</w:t>
            </w:r>
          </w:p>
          <w:p w:rsidR="00973D11" w:rsidRDefault="00973D11" w:rsidP="00423817">
            <w:pPr>
              <w:spacing w:after="0" w:line="240" w:lineRule="auto"/>
            </w:pPr>
            <w:r>
              <w:t>9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ČLOVEK A SPOLOČNOSŤ</w:t>
            </w:r>
          </w:p>
          <w:p w:rsidR="00973D11" w:rsidRDefault="00973D11" w:rsidP="00423817">
            <w:pPr>
              <w:spacing w:after="0" w:line="240" w:lineRule="auto"/>
            </w:pPr>
            <w:r>
              <w:t>9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ČLOVEK A SPOLOČNOSŤ</w:t>
            </w:r>
          </w:p>
          <w:p w:rsidR="00973D11" w:rsidRDefault="00973D11" w:rsidP="00423817">
            <w:pPr>
              <w:spacing w:after="0" w:line="240" w:lineRule="auto"/>
            </w:pPr>
            <w:r>
              <w:t>9 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ČLOVEK A SPOLOČNOSŤ</w:t>
            </w:r>
          </w:p>
          <w:p w:rsidR="00973D11" w:rsidRDefault="00973D11" w:rsidP="00423817">
            <w:pPr>
              <w:spacing w:after="0" w:line="240" w:lineRule="auto"/>
            </w:pPr>
            <w:r>
              <w:t>9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ČLOVEK A SPOLOČNOSŤ</w:t>
            </w:r>
          </w:p>
          <w:p w:rsidR="00973D11" w:rsidRDefault="00973D11" w:rsidP="00423817">
            <w:pPr>
              <w:spacing w:after="0" w:line="240" w:lineRule="auto"/>
            </w:pPr>
            <w:r>
              <w:t>9 hodín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FANTÁZIA,  SNY A PRIANIA</w:t>
            </w:r>
          </w:p>
          <w:p w:rsidR="00973D11" w:rsidRDefault="00973D11" w:rsidP="00423817">
            <w:pPr>
              <w:spacing w:after="0" w:line="240" w:lineRule="auto"/>
            </w:pPr>
            <w:r>
              <w:t>2 hodiny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FANTÁZIA,  SNY A PRIANIA</w:t>
            </w:r>
          </w:p>
          <w:p w:rsidR="00973D11" w:rsidRDefault="00973D11" w:rsidP="00423817">
            <w:pPr>
              <w:spacing w:after="0" w:line="240" w:lineRule="auto"/>
            </w:pPr>
            <w:r>
              <w:t>12 hodín</w:t>
            </w:r>
          </w:p>
        </w:tc>
        <w:tc>
          <w:tcPr>
            <w:tcW w:w="5528" w:type="dxa"/>
          </w:tcPr>
          <w:p w:rsidR="00973D11" w:rsidRDefault="00973D11" w:rsidP="00423817">
            <w:pPr>
              <w:spacing w:after="0" w:line="240" w:lineRule="auto"/>
            </w:pPr>
            <w:r>
              <w:t>Typy zamestnania   1h</w:t>
            </w:r>
          </w:p>
          <w:p w:rsidR="00973D11" w:rsidRDefault="00973D11" w:rsidP="00423817">
            <w:pPr>
              <w:spacing w:after="0" w:line="240" w:lineRule="auto"/>
            </w:pPr>
            <w:r>
              <w:t>Každodenné, bežné druhy zamestnania   3h</w:t>
            </w:r>
          </w:p>
          <w:p w:rsidR="00973D11" w:rsidRDefault="00973D11" w:rsidP="00423817">
            <w:pPr>
              <w:spacing w:after="0" w:line="240" w:lineRule="auto"/>
            </w:pPr>
            <w:r>
              <w:t>Platové ohodnotenie</w:t>
            </w:r>
          </w:p>
          <w:p w:rsidR="00973D11" w:rsidRDefault="00973D11" w:rsidP="00423817">
            <w:pPr>
              <w:spacing w:after="0" w:line="240" w:lineRule="auto"/>
            </w:pPr>
            <w:r>
              <w:t>L17 /DIREKT 2/</w:t>
            </w:r>
          </w:p>
          <w:p w:rsidR="00973D11" w:rsidRDefault="00973D11" w:rsidP="00423817">
            <w:pPr>
              <w:spacing w:after="0" w:line="240" w:lineRule="auto"/>
            </w:pPr>
            <w:r>
              <w:t>Sloveso werden   2h</w:t>
            </w:r>
          </w:p>
          <w:p w:rsidR="00973D11" w:rsidRDefault="00973D11" w:rsidP="00423817">
            <w:pPr>
              <w:spacing w:after="0" w:line="240" w:lineRule="auto"/>
            </w:pPr>
            <w:r>
              <w:t>Skloňovanie podstatných mien – 2. pád   2h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Nezamestnanosť   3h</w:t>
            </w:r>
          </w:p>
          <w:p w:rsidR="00973D11" w:rsidRDefault="00973D11" w:rsidP="00423817">
            <w:pPr>
              <w:spacing w:after="0" w:line="240" w:lineRule="auto"/>
            </w:pPr>
            <w:r>
              <w:t>L17</w:t>
            </w:r>
          </w:p>
          <w:p w:rsidR="00973D11" w:rsidRDefault="00973D11" w:rsidP="00423817">
            <w:pPr>
              <w:spacing w:after="0" w:line="240" w:lineRule="auto"/>
            </w:pPr>
            <w:r>
              <w:t>Skloňovanie podstatných mien typu –en – 2. pád    2h</w:t>
            </w:r>
          </w:p>
          <w:p w:rsidR="00973D11" w:rsidRDefault="00973D11" w:rsidP="00423817">
            <w:pPr>
              <w:spacing w:after="0" w:line="240" w:lineRule="auto"/>
            </w:pPr>
            <w:r>
              <w:t>Účelové vety so spojkou damit/konštrukcia um...zu   2h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Udalosti ovplyvňujúce život človeka   2h</w:t>
            </w:r>
          </w:p>
          <w:p w:rsidR="00973D11" w:rsidRDefault="00973D11" w:rsidP="00423817">
            <w:pPr>
              <w:spacing w:after="0" w:line="240" w:lineRule="auto"/>
            </w:pPr>
            <w:r>
              <w:t>L18</w:t>
            </w:r>
          </w:p>
          <w:p w:rsidR="00973D11" w:rsidRDefault="00973D11" w:rsidP="00423817">
            <w:pPr>
              <w:spacing w:after="0" w:line="240" w:lineRule="auto"/>
            </w:pPr>
            <w:r>
              <w:t>Préteritum slabých slovies haben a sein   1h</w:t>
            </w:r>
          </w:p>
          <w:p w:rsidR="00973D11" w:rsidRDefault="00973D11" w:rsidP="00423817">
            <w:pPr>
              <w:spacing w:after="0" w:line="240" w:lineRule="auto"/>
            </w:pPr>
            <w:r>
              <w:t>Préteritum pravidelných a spôsobových slovies   2h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Dôležité okamihy v živote človeka   4h</w:t>
            </w:r>
          </w:p>
          <w:p w:rsidR="00973D11" w:rsidRDefault="00973D11" w:rsidP="00423817">
            <w:pPr>
              <w:spacing w:after="0" w:line="240" w:lineRule="auto"/>
            </w:pPr>
            <w:r>
              <w:t>L18</w:t>
            </w:r>
          </w:p>
          <w:p w:rsidR="00973D11" w:rsidRDefault="00973D11" w:rsidP="00423817">
            <w:pPr>
              <w:spacing w:after="0" w:line="240" w:lineRule="auto"/>
            </w:pPr>
            <w:r>
              <w:t>Préteritum nepravidelných slovies   3h</w:t>
            </w:r>
          </w:p>
          <w:p w:rsidR="00973D11" w:rsidRDefault="00973D11" w:rsidP="00423817">
            <w:pPr>
              <w:spacing w:after="0" w:line="240" w:lineRule="auto"/>
            </w:pPr>
            <w:r>
              <w:t>Časové vety so spojkami als/wenn   1h</w:t>
            </w:r>
          </w:p>
          <w:p w:rsidR="00973D11" w:rsidRDefault="00973D11" w:rsidP="00423817">
            <w:pPr>
              <w:spacing w:after="0" w:line="240" w:lineRule="auto"/>
            </w:pPr>
            <w:r>
              <w:t>Plusquanperfektum – predminulý čas    2h</w:t>
            </w:r>
          </w:p>
          <w:p w:rsidR="00973D11" w:rsidRDefault="00973D11" w:rsidP="00423817">
            <w:pPr>
              <w:spacing w:after="0" w:line="240" w:lineRule="auto"/>
            </w:pPr>
            <w:r>
              <w:t>Časové vety so spojkami während/bevor/nachdem   2h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Svet roku 2025   3h</w:t>
            </w:r>
          </w:p>
          <w:p w:rsidR="00973D11" w:rsidRDefault="00973D11" w:rsidP="00423817">
            <w:pPr>
              <w:spacing w:after="0" w:line="240" w:lineRule="auto"/>
            </w:pPr>
            <w:r>
              <w:t>L19</w:t>
            </w:r>
          </w:p>
          <w:p w:rsidR="00973D11" w:rsidRDefault="00973D11" w:rsidP="00423817">
            <w:pPr>
              <w:spacing w:after="0" w:line="240" w:lineRule="auto"/>
            </w:pPr>
            <w:r>
              <w:t>Budúci čas /futúrum I/   2h</w:t>
            </w:r>
          </w:p>
          <w:p w:rsidR="00973D11" w:rsidRDefault="00973D11" w:rsidP="00423817">
            <w:pPr>
              <w:spacing w:after="0" w:line="240" w:lineRule="auto"/>
            </w:pPr>
            <w:r>
              <w:t>Tradície na vianoce, video film   4h</w:t>
            </w:r>
          </w:p>
          <w:p w:rsidR="00973D11" w:rsidRDefault="00973D11" w:rsidP="00423817">
            <w:pPr>
              <w:spacing w:after="0" w:line="240" w:lineRule="auto"/>
            </w:pPr>
            <w:r>
              <w:t>L19</w:t>
            </w:r>
          </w:p>
          <w:p w:rsidR="00973D11" w:rsidRDefault="00973D11" w:rsidP="00423817">
            <w:pPr>
              <w:spacing w:after="0" w:line="240" w:lineRule="auto"/>
            </w:pPr>
            <w:r>
              <w:t>Mladý človek po maturite   3h</w:t>
            </w:r>
          </w:p>
          <w:p w:rsidR="00973D11" w:rsidRDefault="00973D11" w:rsidP="00423817">
            <w:pPr>
              <w:spacing w:after="0" w:line="240" w:lineRule="auto"/>
            </w:pPr>
            <w:r>
              <w:t>Nepriama otázka   3h</w:t>
            </w:r>
          </w:p>
          <w:p w:rsidR="00973D11" w:rsidRDefault="00973D11" w:rsidP="00423817">
            <w:pPr>
              <w:spacing w:after="0" w:line="240" w:lineRule="auto"/>
            </w:pPr>
            <w:r>
              <w:t>Súvetie so spojkou obwohl/trotzdem   3h</w:t>
            </w:r>
          </w:p>
          <w:p w:rsidR="00973D11" w:rsidRDefault="00973D11" w:rsidP="00423817">
            <w:pPr>
              <w:pStyle w:val="ListParagraph"/>
              <w:spacing w:after="0" w:line="240" w:lineRule="auto"/>
            </w:pPr>
          </w:p>
          <w:p w:rsidR="00973D11" w:rsidRDefault="00973D11" w:rsidP="00423817">
            <w:pPr>
              <w:pStyle w:val="ListParagraph"/>
              <w:spacing w:after="0" w:line="240" w:lineRule="auto"/>
            </w:pPr>
          </w:p>
          <w:p w:rsidR="00973D11" w:rsidRDefault="00973D11" w:rsidP="004238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školská kontrolná práca /súkromný list   2h</w:t>
            </w:r>
          </w:p>
          <w:p w:rsidR="00973D11" w:rsidRDefault="00973D11" w:rsidP="00423817">
            <w:pPr>
              <w:spacing w:after="0" w:line="240" w:lineRule="auto"/>
            </w:pPr>
            <w:r>
              <w:t>L20</w:t>
            </w:r>
          </w:p>
          <w:p w:rsidR="00973D11" w:rsidRDefault="00973D11" w:rsidP="00423817">
            <w:pPr>
              <w:spacing w:after="0" w:line="240" w:lineRule="auto"/>
            </w:pPr>
            <w:r>
              <w:t>Kontakty   4h</w:t>
            </w:r>
          </w:p>
          <w:p w:rsidR="00973D11" w:rsidRDefault="00973D11" w:rsidP="00423817">
            <w:pPr>
              <w:spacing w:after="0" w:line="240" w:lineRule="auto"/>
            </w:pPr>
            <w:r>
              <w:t>Prídavné meno vo funkcii prívlastku   3h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L2O   4h</w:t>
            </w:r>
          </w:p>
          <w:p w:rsidR="00973D11" w:rsidRDefault="00973D11" w:rsidP="00423817">
            <w:pPr>
              <w:spacing w:after="0" w:line="240" w:lineRule="auto"/>
            </w:pPr>
            <w:r>
              <w:t>Opytovacie zámená was f</w:t>
            </w:r>
            <w:r w:rsidRPr="006B139D">
              <w:t>ü</w:t>
            </w:r>
            <w:r>
              <w:t>r ein? a welcher?   3h</w:t>
            </w:r>
          </w:p>
          <w:p w:rsidR="00973D11" w:rsidRPr="006B139D" w:rsidRDefault="00973D11" w:rsidP="00423817">
            <w:pPr>
              <w:spacing w:after="0" w:line="240" w:lineRule="auto"/>
            </w:pPr>
            <w:r>
              <w:t xml:space="preserve">L21   /DIREKT 3/ </w:t>
            </w:r>
          </w:p>
          <w:p w:rsidR="00973D11" w:rsidRDefault="00973D11" w:rsidP="00423817">
            <w:pPr>
              <w:spacing w:after="0" w:line="240" w:lineRule="auto"/>
            </w:pPr>
            <w:r>
              <w:t>Láska a problémy s ňou   2h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L21</w:t>
            </w:r>
          </w:p>
          <w:p w:rsidR="00973D11" w:rsidRDefault="00973D11" w:rsidP="00423817">
            <w:pPr>
              <w:spacing w:after="0" w:line="240" w:lineRule="auto"/>
            </w:pPr>
            <w:r>
              <w:t>Konjunktív II: opisný tvar „w</w:t>
            </w:r>
            <w:r w:rsidRPr="006B139D">
              <w:t>ü</w:t>
            </w:r>
            <w:r>
              <w:t>rde + infinitív“   3h</w:t>
            </w:r>
          </w:p>
          <w:p w:rsidR="00973D11" w:rsidRDefault="00973D11" w:rsidP="00423817">
            <w:pPr>
              <w:spacing w:after="0" w:line="240" w:lineRule="auto"/>
            </w:pPr>
            <w:r>
              <w:t>Konjunktív II slovies nepravidelných   5h</w:t>
            </w:r>
          </w:p>
          <w:p w:rsidR="00973D11" w:rsidRDefault="00973D11" w:rsidP="00423817">
            <w:pPr>
              <w:spacing w:after="0" w:line="240" w:lineRule="auto"/>
            </w:pPr>
            <w:r>
              <w:t>Konjunktív II slovies sein, haben, werden   1h</w:t>
            </w: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</w:p>
          <w:p w:rsidR="00973D11" w:rsidRDefault="00973D11" w:rsidP="00423817">
            <w:pPr>
              <w:spacing w:after="0" w:line="240" w:lineRule="auto"/>
            </w:pPr>
            <w:r>
              <w:t>Láska v textoch piesní   2h</w:t>
            </w:r>
          </w:p>
          <w:p w:rsidR="00973D11" w:rsidRDefault="00973D11" w:rsidP="00423817">
            <w:pPr>
              <w:spacing w:after="0" w:line="240" w:lineRule="auto"/>
            </w:pPr>
            <w:r>
              <w:t>L21</w:t>
            </w:r>
          </w:p>
          <w:p w:rsidR="00973D11" w:rsidRDefault="00973D11" w:rsidP="00423817">
            <w:pPr>
              <w:spacing w:after="0" w:line="240" w:lineRule="auto"/>
            </w:pPr>
            <w:r>
              <w:t>Konjunktív II spôsobových slovies   2h</w:t>
            </w:r>
          </w:p>
          <w:p w:rsidR="00973D11" w:rsidRDefault="00973D11" w:rsidP="00423817">
            <w:pPr>
              <w:spacing w:after="0" w:line="240" w:lineRule="auto"/>
            </w:pPr>
            <w:r>
              <w:t>Vzťažné vety   3h</w:t>
            </w:r>
          </w:p>
          <w:p w:rsidR="00973D11" w:rsidRDefault="00973D11" w:rsidP="00423817">
            <w:pPr>
              <w:spacing w:after="0" w:line="240" w:lineRule="auto"/>
            </w:pPr>
            <w:r>
              <w:t>O čom snívame?</w:t>
            </w:r>
          </w:p>
          <w:p w:rsidR="00973D11" w:rsidRDefault="00973D11" w:rsidP="00423817">
            <w:pPr>
              <w:spacing w:after="0" w:line="240" w:lineRule="auto"/>
            </w:pPr>
            <w:r>
              <w:t>L22</w:t>
            </w:r>
          </w:p>
          <w:p w:rsidR="00973D11" w:rsidRDefault="00973D11" w:rsidP="00423817">
            <w:pPr>
              <w:spacing w:after="0" w:line="240" w:lineRule="auto"/>
            </w:pPr>
            <w:r>
              <w:t>Väzby slovies   2h</w:t>
            </w:r>
          </w:p>
          <w:p w:rsidR="00973D11" w:rsidRDefault="00973D11" w:rsidP="00423817">
            <w:pPr>
              <w:spacing w:after="0" w:line="240" w:lineRule="auto"/>
            </w:pPr>
            <w:r>
              <w:t>Bolo by pekné, keby...   3h</w:t>
            </w:r>
          </w:p>
          <w:p w:rsidR="00973D11" w:rsidRDefault="00973D11" w:rsidP="00423817">
            <w:pPr>
              <w:spacing w:after="0" w:line="240" w:lineRule="auto"/>
            </w:pPr>
            <w:r>
              <w:t>Sú celebrity dobrým príkladom ?   3h</w:t>
            </w:r>
          </w:p>
          <w:p w:rsidR="00973D11" w:rsidRPr="006B139D" w:rsidRDefault="00973D11" w:rsidP="00423817">
            <w:pPr>
              <w:spacing w:after="0" w:line="240" w:lineRule="auto"/>
            </w:pPr>
            <w:r>
              <w:t>Zámešnné príslovky opytovacie   6h</w:t>
            </w:r>
          </w:p>
        </w:tc>
        <w:tc>
          <w:tcPr>
            <w:tcW w:w="2578" w:type="dxa"/>
          </w:tcPr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VH: aktivita na vyučovacích hodinách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ústna odpoveď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písomná previerka zo slovnej zásoby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 17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ústna odpoveď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písomná previerka zo slovnej zásoby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 18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 xml:space="preserve">písomná previerka zo slovnej zásoby 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TEST19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Písomný prejav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VH: interview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ústna odpoveď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písomná previerka  zo slovnej zásoby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TEST2O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VH: aktivita na hodinách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ústna odpoveď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písomná previerka  zo slovnej zásoby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TEST21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PH: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písomná previerka  zo slovnej zásoby</w:t>
            </w:r>
          </w:p>
          <w:p w:rsidR="00973D11" w:rsidRPr="00423817" w:rsidRDefault="00973D11" w:rsidP="00423817">
            <w:pPr>
              <w:spacing w:after="0" w:line="240" w:lineRule="auto"/>
              <w:rPr>
                <w:b/>
                <w:bCs/>
              </w:rPr>
            </w:pPr>
            <w:r w:rsidRPr="00423817">
              <w:rPr>
                <w:b/>
                <w:bCs/>
              </w:rPr>
              <w:t>TEST22</w:t>
            </w:r>
          </w:p>
        </w:tc>
      </w:tr>
    </w:tbl>
    <w:p w:rsidR="00973D11" w:rsidRDefault="00973D11"/>
    <w:sectPr w:rsidR="00973D11" w:rsidSect="008905FA">
      <w:pgSz w:w="15840" w:h="12240" w:orient="landscape" w:code="1"/>
      <w:pgMar w:top="1417" w:right="1440" w:bottom="141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B6201"/>
    <w:multiLevelType w:val="hybridMultilevel"/>
    <w:tmpl w:val="4C5C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92FA6"/>
    <w:multiLevelType w:val="hybridMultilevel"/>
    <w:tmpl w:val="CD4C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2652E"/>
    <w:multiLevelType w:val="hybridMultilevel"/>
    <w:tmpl w:val="DC9E4E22"/>
    <w:lvl w:ilvl="0" w:tplc="FB323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05FA"/>
    <w:rsid w:val="00005479"/>
    <w:rsid w:val="0002020A"/>
    <w:rsid w:val="00031312"/>
    <w:rsid w:val="00032E99"/>
    <w:rsid w:val="00055FA5"/>
    <w:rsid w:val="0007233F"/>
    <w:rsid w:val="00076FB1"/>
    <w:rsid w:val="00085693"/>
    <w:rsid w:val="00086A05"/>
    <w:rsid w:val="000A246D"/>
    <w:rsid w:val="000A4114"/>
    <w:rsid w:val="000C6478"/>
    <w:rsid w:val="000E6ECA"/>
    <w:rsid w:val="001033A4"/>
    <w:rsid w:val="001244CB"/>
    <w:rsid w:val="00131CB5"/>
    <w:rsid w:val="00153AB9"/>
    <w:rsid w:val="00160205"/>
    <w:rsid w:val="00190551"/>
    <w:rsid w:val="001B5E52"/>
    <w:rsid w:val="001B6E70"/>
    <w:rsid w:val="001E21A4"/>
    <w:rsid w:val="001E231B"/>
    <w:rsid w:val="001F1B43"/>
    <w:rsid w:val="001F6E7F"/>
    <w:rsid w:val="0021171A"/>
    <w:rsid w:val="00213CFA"/>
    <w:rsid w:val="0021527C"/>
    <w:rsid w:val="002221DD"/>
    <w:rsid w:val="00222AA7"/>
    <w:rsid w:val="00237BDC"/>
    <w:rsid w:val="00276332"/>
    <w:rsid w:val="002B4249"/>
    <w:rsid w:val="002B61E1"/>
    <w:rsid w:val="002C4549"/>
    <w:rsid w:val="002D03C4"/>
    <w:rsid w:val="00302807"/>
    <w:rsid w:val="003036A1"/>
    <w:rsid w:val="00313454"/>
    <w:rsid w:val="0034683D"/>
    <w:rsid w:val="003473A0"/>
    <w:rsid w:val="0035104F"/>
    <w:rsid w:val="003815D7"/>
    <w:rsid w:val="00385A51"/>
    <w:rsid w:val="003B1EEE"/>
    <w:rsid w:val="003C6646"/>
    <w:rsid w:val="003C6AA0"/>
    <w:rsid w:val="003C6BE5"/>
    <w:rsid w:val="003D23B6"/>
    <w:rsid w:val="003D2552"/>
    <w:rsid w:val="003F0F73"/>
    <w:rsid w:val="00404406"/>
    <w:rsid w:val="00407FF1"/>
    <w:rsid w:val="00412EFA"/>
    <w:rsid w:val="00414C88"/>
    <w:rsid w:val="00415915"/>
    <w:rsid w:val="00423817"/>
    <w:rsid w:val="00433E36"/>
    <w:rsid w:val="00442DDC"/>
    <w:rsid w:val="00453849"/>
    <w:rsid w:val="0046009E"/>
    <w:rsid w:val="004736D0"/>
    <w:rsid w:val="00477329"/>
    <w:rsid w:val="00482C1E"/>
    <w:rsid w:val="00482FA8"/>
    <w:rsid w:val="004830FB"/>
    <w:rsid w:val="0048428B"/>
    <w:rsid w:val="00492A45"/>
    <w:rsid w:val="004A319C"/>
    <w:rsid w:val="004A5720"/>
    <w:rsid w:val="004D0CCB"/>
    <w:rsid w:val="004F1044"/>
    <w:rsid w:val="004F50CA"/>
    <w:rsid w:val="00500AC9"/>
    <w:rsid w:val="00504C4F"/>
    <w:rsid w:val="0050582B"/>
    <w:rsid w:val="00516192"/>
    <w:rsid w:val="0053313B"/>
    <w:rsid w:val="005362FD"/>
    <w:rsid w:val="005474DA"/>
    <w:rsid w:val="00550896"/>
    <w:rsid w:val="00593D7B"/>
    <w:rsid w:val="005A3D44"/>
    <w:rsid w:val="005A3FDF"/>
    <w:rsid w:val="005B5299"/>
    <w:rsid w:val="005C546B"/>
    <w:rsid w:val="005C6979"/>
    <w:rsid w:val="005D6852"/>
    <w:rsid w:val="005F6C33"/>
    <w:rsid w:val="00601836"/>
    <w:rsid w:val="00622319"/>
    <w:rsid w:val="00635794"/>
    <w:rsid w:val="00635D14"/>
    <w:rsid w:val="00645273"/>
    <w:rsid w:val="00647F3E"/>
    <w:rsid w:val="00653B20"/>
    <w:rsid w:val="00664DA5"/>
    <w:rsid w:val="00667B31"/>
    <w:rsid w:val="00693054"/>
    <w:rsid w:val="006A126D"/>
    <w:rsid w:val="006B139D"/>
    <w:rsid w:val="006C1D72"/>
    <w:rsid w:val="006C2148"/>
    <w:rsid w:val="006C3515"/>
    <w:rsid w:val="006D556C"/>
    <w:rsid w:val="006E0A80"/>
    <w:rsid w:val="006F57D0"/>
    <w:rsid w:val="0070315F"/>
    <w:rsid w:val="00703534"/>
    <w:rsid w:val="00724939"/>
    <w:rsid w:val="007251F1"/>
    <w:rsid w:val="00727B0D"/>
    <w:rsid w:val="00732D01"/>
    <w:rsid w:val="00732FF5"/>
    <w:rsid w:val="007376B4"/>
    <w:rsid w:val="0074151F"/>
    <w:rsid w:val="00773E0D"/>
    <w:rsid w:val="00795657"/>
    <w:rsid w:val="007A650F"/>
    <w:rsid w:val="007B2AB9"/>
    <w:rsid w:val="007E19D9"/>
    <w:rsid w:val="007E4126"/>
    <w:rsid w:val="007F03E4"/>
    <w:rsid w:val="007F4C66"/>
    <w:rsid w:val="00854CDB"/>
    <w:rsid w:val="00870EEA"/>
    <w:rsid w:val="008905FA"/>
    <w:rsid w:val="00895C93"/>
    <w:rsid w:val="008B28EB"/>
    <w:rsid w:val="008B72D6"/>
    <w:rsid w:val="008F492E"/>
    <w:rsid w:val="00900EE5"/>
    <w:rsid w:val="0090651B"/>
    <w:rsid w:val="009137AE"/>
    <w:rsid w:val="00916D54"/>
    <w:rsid w:val="00920BA7"/>
    <w:rsid w:val="00955DF2"/>
    <w:rsid w:val="00973D11"/>
    <w:rsid w:val="00990EF0"/>
    <w:rsid w:val="00996293"/>
    <w:rsid w:val="00997246"/>
    <w:rsid w:val="009B79F6"/>
    <w:rsid w:val="009F47C7"/>
    <w:rsid w:val="00A00150"/>
    <w:rsid w:val="00A56B31"/>
    <w:rsid w:val="00A70198"/>
    <w:rsid w:val="00A723D3"/>
    <w:rsid w:val="00A73F10"/>
    <w:rsid w:val="00A816E6"/>
    <w:rsid w:val="00AA4841"/>
    <w:rsid w:val="00AA6F47"/>
    <w:rsid w:val="00AB1D83"/>
    <w:rsid w:val="00AC7304"/>
    <w:rsid w:val="00AF7169"/>
    <w:rsid w:val="00B02B19"/>
    <w:rsid w:val="00B3393F"/>
    <w:rsid w:val="00B37BA8"/>
    <w:rsid w:val="00B66254"/>
    <w:rsid w:val="00B70025"/>
    <w:rsid w:val="00B70E85"/>
    <w:rsid w:val="00B730F6"/>
    <w:rsid w:val="00BA5D0F"/>
    <w:rsid w:val="00BA6548"/>
    <w:rsid w:val="00BC4174"/>
    <w:rsid w:val="00BD2798"/>
    <w:rsid w:val="00BE4461"/>
    <w:rsid w:val="00BE5C4A"/>
    <w:rsid w:val="00C0071F"/>
    <w:rsid w:val="00C1459A"/>
    <w:rsid w:val="00C35F5F"/>
    <w:rsid w:val="00C71A99"/>
    <w:rsid w:val="00C81BA5"/>
    <w:rsid w:val="00CB3B41"/>
    <w:rsid w:val="00CB737D"/>
    <w:rsid w:val="00CD6531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0E7F"/>
    <w:rsid w:val="00D6783F"/>
    <w:rsid w:val="00D74B88"/>
    <w:rsid w:val="00D9391C"/>
    <w:rsid w:val="00DB30F4"/>
    <w:rsid w:val="00DB3AA6"/>
    <w:rsid w:val="00DE49F4"/>
    <w:rsid w:val="00E12475"/>
    <w:rsid w:val="00E31562"/>
    <w:rsid w:val="00E40170"/>
    <w:rsid w:val="00E4394D"/>
    <w:rsid w:val="00E47735"/>
    <w:rsid w:val="00E65DCF"/>
    <w:rsid w:val="00E77F50"/>
    <w:rsid w:val="00E82CF4"/>
    <w:rsid w:val="00E87C54"/>
    <w:rsid w:val="00E87C70"/>
    <w:rsid w:val="00EB4A70"/>
    <w:rsid w:val="00EC092B"/>
    <w:rsid w:val="00EE15FE"/>
    <w:rsid w:val="00EF72F2"/>
    <w:rsid w:val="00F023EF"/>
    <w:rsid w:val="00F0275E"/>
    <w:rsid w:val="00F03EB1"/>
    <w:rsid w:val="00F22678"/>
    <w:rsid w:val="00F30715"/>
    <w:rsid w:val="00F323FE"/>
    <w:rsid w:val="00F37EBA"/>
    <w:rsid w:val="00F5368D"/>
    <w:rsid w:val="00F70EA2"/>
    <w:rsid w:val="00F778EE"/>
    <w:rsid w:val="00F82699"/>
    <w:rsid w:val="00F86CE7"/>
    <w:rsid w:val="00FB029C"/>
    <w:rsid w:val="00FB0EA2"/>
    <w:rsid w:val="00FD0459"/>
    <w:rsid w:val="00FD0B0A"/>
    <w:rsid w:val="00FF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93D7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C21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281</TotalTime>
  <Pages>4</Pages>
  <Words>488</Words>
  <Characters>2784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luddu</cp:lastModifiedBy>
  <cp:revision>139</cp:revision>
  <dcterms:created xsi:type="dcterms:W3CDTF">2011-09-28T21:20:00Z</dcterms:created>
  <dcterms:modified xsi:type="dcterms:W3CDTF">2012-09-20T11:49:00Z</dcterms:modified>
</cp:coreProperties>
</file>