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761F2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-YZ-</w:t>
            </w:r>
            <w:r w:rsidR="00761F26">
              <w:rPr>
                <w:rStyle w:val="Siln"/>
                <w:smallCaps w:val="0"/>
                <w:sz w:val="36"/>
              </w:rPr>
              <w:t>ABC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761F26">
              <w:rPr>
                <w:rStyle w:val="Siln"/>
                <w:smallCaps w:val="0"/>
                <w:sz w:val="36"/>
              </w:rPr>
              <w:t>X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761F26">
              <w:rPr>
                <w:rStyle w:val="Siln"/>
                <w:smallCaps w:val="0"/>
                <w:sz w:val="36"/>
              </w:rPr>
              <w:t>XX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456196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Mgr. Radúz </w:t>
            </w:r>
            <w:proofErr w:type="spellStart"/>
            <w:r>
              <w:rPr>
                <w:rStyle w:val="Siln"/>
              </w:rPr>
              <w:t>Burčák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456196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RB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456196" w:rsidP="00834CE7">
            <w:pPr>
              <w:rPr>
                <w:rStyle w:val="Siln"/>
              </w:rPr>
            </w:pPr>
            <w:r>
              <w:rPr>
                <w:rStyle w:val="Siln"/>
              </w:rPr>
              <w:t>burcak@gymgl.sk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456196" w:rsidP="00834CE7">
            <w:pPr>
              <w:rPr>
                <w:rStyle w:val="Siln"/>
              </w:rPr>
            </w:pPr>
            <w:r>
              <w:rPr>
                <w:rStyle w:val="Siln"/>
              </w:rPr>
              <w:t>0918029606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456196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Dejepis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456196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Dej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456196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Jazyk a komunikácia </w:t>
            </w:r>
          </w:p>
          <w:p w:rsidR="001223C2" w:rsidRPr="00DD5BCB" w:rsidRDefault="001223C2" w:rsidP="00456196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spoločnosť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Umenie a kultúra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hodnoty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456196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Staroveký Rím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0307B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Kultúra starovekého Ríma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0307BB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0307B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0307BB" w:rsidP="000307BB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17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0307BB" w:rsidP="00DF3982">
            <w:pPr>
              <w:ind w:left="176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Matematika, </w:t>
            </w:r>
            <w:r w:rsidR="00E80B9E">
              <w:rPr>
                <w:rStyle w:val="Siln"/>
              </w:rPr>
              <w:t>Geografia, Výchova umením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Multikultúrna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Mediálna výchova</w:t>
            </w:r>
          </w:p>
          <w:p w:rsidR="001223C2" w:rsidRPr="00DD5BCB" w:rsidRDefault="00E80B9E" w:rsidP="00E80B9E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  </w:t>
            </w:r>
            <w:r w:rsidR="001223C2"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Default="00E80B9E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Dorozumievanie v materinskom jazyku</w:t>
            </w:r>
          </w:p>
          <w:p w:rsidR="00E80B9E" w:rsidRDefault="00E80B9E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V</w:t>
            </w:r>
            <w:r w:rsidRPr="00E80B9E">
              <w:rPr>
                <w:rFonts w:eastAsia="Calibri" w:cstheme="minorHAnsi"/>
                <w:bCs/>
                <w:sz w:val="20"/>
                <w:szCs w:val="20"/>
              </w:rPr>
              <w:t>yjadrovať a tlmočiť koncepty, myšlienky, pocity, fakty a názory ústnou a písomnou formou (poč</w:t>
            </w:r>
            <w:r>
              <w:rPr>
                <w:rFonts w:eastAsia="Calibri" w:cstheme="minorHAnsi"/>
                <w:bCs/>
                <w:sz w:val="20"/>
                <w:szCs w:val="20"/>
              </w:rPr>
              <w:t>úvať, hovoriť, čítať a písať)</w:t>
            </w:r>
          </w:p>
          <w:p w:rsidR="00191672" w:rsidRPr="00E80B9E" w:rsidRDefault="0019167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Prezentovať informácie stručne, jasne a zreteľne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80B9E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nie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91672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</w:p>
          <w:p w:rsidR="001223C2" w:rsidRDefault="0019167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</w:t>
            </w:r>
            <w:r w:rsidRPr="00191672">
              <w:rPr>
                <w:rFonts w:eastAsia="Calibri" w:cstheme="minorHAnsi"/>
                <w:bCs/>
                <w:sz w:val="20"/>
                <w:szCs w:val="20"/>
              </w:rPr>
              <w:t>oužívanie počítača na získavanie, posudzovanie, ukladanie, tvorbu, prezentáciu a vým</w:t>
            </w:r>
            <w:r>
              <w:rPr>
                <w:rFonts w:eastAsia="Calibri" w:cstheme="minorHAnsi"/>
                <w:bCs/>
                <w:sz w:val="20"/>
                <w:szCs w:val="20"/>
              </w:rPr>
              <w:t>enu informácií a na komunikáciu</w:t>
            </w:r>
            <w:r>
              <w:t xml:space="preserve"> </w:t>
            </w:r>
            <w:r>
              <w:rPr>
                <w:rFonts w:eastAsia="Calibri" w:cstheme="minorHAnsi"/>
                <w:bCs/>
                <w:sz w:val="20"/>
                <w:szCs w:val="20"/>
              </w:rPr>
              <w:br/>
              <w:t>V</w:t>
            </w:r>
            <w:r w:rsidRPr="00191672">
              <w:rPr>
                <w:rFonts w:eastAsia="Calibri" w:cstheme="minorHAnsi"/>
                <w:bCs/>
                <w:sz w:val="20"/>
                <w:szCs w:val="20"/>
              </w:rPr>
              <w:t>yhľadávanie, zhromažďovanie a spracovávanie informácií a používanie ich kriticky, systematicky a zodpovedne,</w:t>
            </w:r>
          </w:p>
          <w:p w:rsidR="00191672" w:rsidRDefault="0019167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</w:p>
          <w:p w:rsidR="00191672" w:rsidRPr="00DD5BCB" w:rsidRDefault="0019167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91672" w:rsidRDefault="001223C2" w:rsidP="0019167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91672" w:rsidRDefault="00191672" w:rsidP="0019167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I</w:t>
            </w:r>
            <w:r w:rsidRPr="00191672">
              <w:rPr>
                <w:rFonts w:eastAsia="Calibri" w:cstheme="minorHAnsi"/>
                <w:bCs/>
                <w:sz w:val="20"/>
                <w:szCs w:val="20"/>
              </w:rPr>
              <w:t xml:space="preserve">ndividuálne, medziľudské a </w:t>
            </w:r>
            <w:proofErr w:type="spellStart"/>
            <w:r w:rsidRPr="00191672">
              <w:rPr>
                <w:rFonts w:eastAsia="Calibri" w:cstheme="minorHAnsi"/>
                <w:bCs/>
                <w:sz w:val="20"/>
                <w:szCs w:val="20"/>
              </w:rPr>
              <w:t>medzikultúrne</w:t>
            </w:r>
            <w:proofErr w:type="spellEnd"/>
            <w:r w:rsidRPr="00191672">
              <w:rPr>
                <w:rFonts w:eastAsia="Calibri" w:cstheme="minorHAnsi"/>
                <w:bCs/>
                <w:sz w:val="20"/>
                <w:szCs w:val="20"/>
              </w:rPr>
              <w:t xml:space="preserve"> kompetencie</w:t>
            </w:r>
            <w:r>
              <w:t xml:space="preserve"> </w:t>
            </w:r>
          </w:p>
          <w:p w:rsidR="001223C2" w:rsidRDefault="00191672" w:rsidP="0019167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</w:t>
            </w:r>
            <w:r w:rsidRPr="00191672">
              <w:rPr>
                <w:rFonts w:eastAsia="Calibri" w:cstheme="minorHAnsi"/>
                <w:bCs/>
                <w:sz w:val="20"/>
                <w:szCs w:val="20"/>
              </w:rPr>
              <w:t>ostoj, spolupráca, asertivita a integrita.</w:t>
            </w:r>
          </w:p>
          <w:p w:rsidR="00191672" w:rsidRPr="00191672" w:rsidRDefault="00191672" w:rsidP="0019167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81DA9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Z</w:t>
            </w:r>
            <w:r w:rsidRPr="00881DA9">
              <w:rPr>
                <w:rFonts w:eastAsia="Calibri" w:cstheme="minorHAnsi"/>
                <w:bCs/>
                <w:sz w:val="20"/>
                <w:szCs w:val="20"/>
              </w:rPr>
              <w:t>ískavať, spracovávať a prispôsobovať nové vedomosti a zručnosti</w:t>
            </w:r>
          </w:p>
          <w:p w:rsidR="00881DA9" w:rsidRPr="00881DA9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Pr="00881DA9">
              <w:rPr>
                <w:rFonts w:eastAsia="Calibri" w:cstheme="minorHAnsi"/>
                <w:bCs/>
                <w:sz w:val="20"/>
                <w:szCs w:val="20"/>
              </w:rPr>
              <w:t>chopnosť vidieť, ale aj formulovať a riešiť problémy</w:t>
            </w:r>
          </w:p>
          <w:p w:rsidR="00881DA9" w:rsidRPr="00881DA9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Z</w:t>
            </w:r>
            <w:r w:rsidRPr="00881DA9">
              <w:rPr>
                <w:rFonts w:eastAsia="Calibri" w:cstheme="minorHAnsi"/>
                <w:bCs/>
                <w:sz w:val="20"/>
                <w:szCs w:val="20"/>
              </w:rPr>
              <w:t>vládať rôzne spôsoby skúšania</w:t>
            </w:r>
          </w:p>
          <w:p w:rsidR="00881DA9" w:rsidRPr="00881DA9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A</w:t>
            </w:r>
            <w:r w:rsidRPr="00881DA9">
              <w:rPr>
                <w:rFonts w:eastAsia="Calibri" w:cstheme="minorHAnsi"/>
                <w:bCs/>
                <w:sz w:val="20"/>
                <w:szCs w:val="20"/>
              </w:rPr>
              <w:t>nalýza, hodnotenie, riešenie situácie</w:t>
            </w:r>
          </w:p>
          <w:p w:rsidR="00881DA9" w:rsidRPr="00DD5BCB" w:rsidRDefault="00881DA9" w:rsidP="00881D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881DA9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881DA9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881DA9">
              <w:rPr>
                <w:rFonts w:eastAsia="Calibri" w:cstheme="minorHAnsi"/>
                <w:bCs/>
                <w:sz w:val="20"/>
                <w:szCs w:val="20"/>
              </w:rPr>
              <w:t>Pripravenosť k zapájaniu sa do občianskeho života, k podporovaniu kultúrnych hodnôt</w:t>
            </w:r>
            <w:r>
              <w:t xml:space="preserve"> </w:t>
            </w:r>
          </w:p>
          <w:p w:rsidR="00881DA9" w:rsidRPr="00881DA9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</w:t>
            </w:r>
            <w:r w:rsidRPr="00881DA9">
              <w:rPr>
                <w:rFonts w:eastAsia="Calibri" w:cstheme="minorHAnsi"/>
                <w:bCs/>
                <w:sz w:val="20"/>
                <w:szCs w:val="20"/>
              </w:rPr>
              <w:t>odporovať hodnoty národne</w:t>
            </w:r>
            <w:r>
              <w:rPr>
                <w:rFonts w:eastAsia="Calibri" w:cstheme="minorHAnsi"/>
                <w:bCs/>
                <w:sz w:val="20"/>
                <w:szCs w:val="20"/>
              </w:rPr>
              <w:t>j, európskej i svetovej kultúry</w:t>
            </w:r>
          </w:p>
          <w:p w:rsidR="001223C2" w:rsidRDefault="00881DA9" w:rsidP="00881DA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Pr="00881DA9">
              <w:rPr>
                <w:rFonts w:eastAsia="Calibri" w:cstheme="minorHAnsi"/>
                <w:bCs/>
                <w:sz w:val="20"/>
                <w:szCs w:val="20"/>
              </w:rPr>
              <w:t xml:space="preserve">chopnosť vedieť oceniť a mať radosť </w:t>
            </w:r>
            <w:r>
              <w:rPr>
                <w:rFonts w:eastAsia="Calibri" w:cstheme="minorHAnsi"/>
                <w:bCs/>
                <w:sz w:val="20"/>
                <w:szCs w:val="20"/>
              </w:rPr>
              <w:t>z umeleckých diel a predstavení</w:t>
            </w:r>
          </w:p>
          <w:p w:rsidR="00881DA9" w:rsidRPr="00DD5BCB" w:rsidRDefault="00881DA9" w:rsidP="00881D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A11A41" w:rsidP="00A11A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Pr="00A11A41">
              <w:rPr>
                <w:rFonts w:eastAsia="Calibri" w:cstheme="minorHAnsi"/>
                <w:bCs/>
                <w:sz w:val="20"/>
                <w:szCs w:val="20"/>
              </w:rPr>
              <w:t>chopnosť pracovať v tíme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  <w:p w:rsidR="001223C2" w:rsidRPr="00DD5BCB" w:rsidRDefault="00F77F20" w:rsidP="00F77F20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má poznať najvýznamnejšie kultúrne pamiatky Rímskej ríše, vedieť ich  pomenovať, rozpoznať podľa predložených obrázkov a prezentácie. Vedieť ich opísať, s čím novým prispeli do kultúrneho dedičstva.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  <w:p w:rsidR="001223C2" w:rsidRPr="00DD5BCB" w:rsidRDefault="00F77F20" w:rsidP="00F77F20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porozumieť aký prínos  majú kultúrne pamiatky pre kultúrne dedičstvo národa </w:t>
            </w:r>
            <w:r w:rsidR="00890ACA">
              <w:rPr>
                <w:rFonts w:cstheme="minorHAnsi"/>
                <w:sz w:val="20"/>
                <w:szCs w:val="20"/>
              </w:rPr>
              <w:t>a v čom vedia obohatiť súčasnosť.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  <w:p w:rsidR="001223C2" w:rsidRPr="00DD5BCB" w:rsidRDefault="00890ACA" w:rsidP="00890ACA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Žiak pomocou predloženého výkresu nožnicami vystrihne potrebné množstvo štvorcov, obdĺžnikov, lichobežníkov a trojuholníkov a usporiada ich plošne tak, aby výsledný obraz vytvoril oblúkový most.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FA17B7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FA17B7" w:rsidRPr="00FA17B7" w:rsidRDefault="00FA17B7" w:rsidP="00FA17B7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Cieľom vyučovacej hodiny je nielen poznať významné kultúrne pamiatky starovekého Ríma, ale  hlavne si vážiť a chrániť každé kultúrne dedičstvo, ako odkaz pre ďalšie generácie.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A17B7" w:rsidP="00FA17B7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skupinová, krátkodobá, polytechnická, organizovaná a aktivizujúca forma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5B7E8F" w:rsidP="00FA17B7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Problémové vyučovanie, problémová situácia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223C2" w:rsidP="005B7E8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5B7E8F" w:rsidP="005B7E8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Etruskové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 </w:t>
            </w:r>
            <w:proofErr w:type="spellStart"/>
            <w:r>
              <w:rPr>
                <w:rFonts w:cstheme="minorHAnsi"/>
                <w:sz w:val="20"/>
                <w:szCs w:val="20"/>
              </w:rPr>
              <w:t>Rimané</w:t>
            </w:r>
            <w:proofErr w:type="spellEnd"/>
            <w:r>
              <w:rPr>
                <w:rFonts w:cstheme="minorHAnsi"/>
                <w:sz w:val="20"/>
                <w:szCs w:val="20"/>
              </w:rPr>
              <w:t>, Rím minulý a </w:t>
            </w:r>
            <w:proofErr w:type="spellStart"/>
            <w:r>
              <w:rPr>
                <w:rFonts w:cstheme="minorHAnsi"/>
                <w:sz w:val="20"/>
                <w:szCs w:val="20"/>
              </w:rPr>
              <w:t>súšastný</w:t>
            </w:r>
            <w:proofErr w:type="spellEnd"/>
            <w:r>
              <w:rPr>
                <w:rFonts w:cstheme="minorHAnsi"/>
                <w:sz w:val="20"/>
                <w:szCs w:val="20"/>
              </w:rPr>
              <w:t>, učebnica dejepisu pre 6 roč. základnej školy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5B7E8F" w:rsidP="005B7E8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Dataprojektor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počítač,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5B7E8F" w:rsidRDefault="001223C2" w:rsidP="005B7E8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5B7E8F" w:rsidP="005B7E8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Fotografie dobových  pamiatok a obrázky rímskych pamiatok ako vyzerajú dnes</w:t>
            </w:r>
          </w:p>
          <w:p w:rsidR="005B7E8F" w:rsidRPr="005B7E8F" w:rsidRDefault="005B7E8F" w:rsidP="005B7E8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Výkresový papier  a  nožnice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5B7E8F" w:rsidP="005B7E8F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Polyfunkčná učebňa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  <w:bookmarkStart w:id="0" w:name="_GoBack"/>
            <w:bookmarkEnd w:id="0"/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FB47E7" w:rsidRDefault="00FB47E7" w:rsidP="0057750A">
      <w:r>
        <w:t>Text ...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456196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  <w:r w:rsidR="00456196">
        <w:t xml:space="preserve">                                                                                                                                             </w:t>
      </w:r>
    </w:p>
    <w:p w:rsidR="001223C2" w:rsidRDefault="00456196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260900" w:rsidRPr="00DD5BCB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1223C2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57750A" w:rsidRPr="00DD5BCB" w:rsidRDefault="0057750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FB47E7" w:rsidRDefault="00FB47E7" w:rsidP="005166CE">
      <w:r>
        <w:t>Text ...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FB47E7" w:rsidRDefault="00FB47E7" w:rsidP="005166CE">
      <w:r>
        <w:t>Text ...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9C0E59" w:rsidRDefault="009C0E59" w:rsidP="009C0E59">
      <w:r>
        <w:t xml:space="preserve">  Text ...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Pracovný list/pracovný zošit (dokument)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Interaktívne cvičenie (html dokument)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Prezentácia v Microsoft PowerPoint, alebo inom prezentačnom softvéri (v akom?)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proofErr w:type="spellStart"/>
      <w:r w:rsidRPr="000B43C1">
        <w:rPr>
          <w:rFonts w:cstheme="minorHAnsi"/>
        </w:rPr>
        <w:t>Applet</w:t>
      </w:r>
      <w:proofErr w:type="spellEnd"/>
      <w:r w:rsidRPr="000B43C1">
        <w:rPr>
          <w:rFonts w:cstheme="minorHAnsi"/>
        </w:rPr>
        <w:t xml:space="preserve"> (pre aký program?)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Video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Fotografie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Protokol praktického cvičenia (dokument)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Predvádzací zošit pre interaktívnu tabuľu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 xml:space="preserve">Ďalší vytvorený </w:t>
      </w:r>
      <w:proofErr w:type="spellStart"/>
      <w:r w:rsidRPr="000B43C1">
        <w:rPr>
          <w:rFonts w:cstheme="minorHAnsi"/>
        </w:rPr>
        <w:t>e-obsah</w:t>
      </w:r>
      <w:proofErr w:type="spellEnd"/>
      <w:r w:rsidRPr="000B43C1">
        <w:rPr>
          <w:rFonts w:cstheme="minorHAnsi"/>
        </w:rPr>
        <w:t xml:space="preserve"> (testy v LMS systéme, </w:t>
      </w:r>
      <w:proofErr w:type="spellStart"/>
      <w:r w:rsidRPr="000B43C1">
        <w:rPr>
          <w:rFonts w:cstheme="minorHAnsi"/>
        </w:rPr>
        <w:t>edupage</w:t>
      </w:r>
      <w:proofErr w:type="spellEnd"/>
      <w:r w:rsidRPr="000B43C1">
        <w:rPr>
          <w:rFonts w:cstheme="minorHAnsi"/>
        </w:rPr>
        <w:t>, atď.)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 atď. 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8A34D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atď. </w:t>
      </w: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A15D91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..., atď.</w:t>
      </w:r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lastRenderedPageBreak/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86E" w:rsidRDefault="003F086E" w:rsidP="00954CBD">
      <w:r>
        <w:separator/>
      </w:r>
    </w:p>
  </w:endnote>
  <w:endnote w:type="continuationSeparator" w:id="0">
    <w:p w:rsidR="003F086E" w:rsidRDefault="003F086E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5B7E8F">
      <w:rPr>
        <w:rFonts w:asciiTheme="minorHAnsi" w:hAnsiTheme="minorHAnsi" w:cstheme="minorHAnsi"/>
        <w:noProof/>
        <w:sz w:val="16"/>
      </w:rPr>
      <w:t>4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5B7E8F">
      <w:rPr>
        <w:rFonts w:asciiTheme="minorHAnsi" w:hAnsiTheme="minorHAnsi" w:cstheme="minorHAnsi"/>
        <w:noProof/>
        <w:sz w:val="16"/>
      </w:rPr>
      <w:t>8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86E" w:rsidRDefault="003F086E" w:rsidP="00954CBD">
      <w:r>
        <w:separator/>
      </w:r>
    </w:p>
  </w:footnote>
  <w:footnote w:type="continuationSeparator" w:id="0">
    <w:p w:rsidR="003F086E" w:rsidRDefault="003F086E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307BB"/>
    <w:rsid w:val="000569B8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91672"/>
    <w:rsid w:val="001B524B"/>
    <w:rsid w:val="001C007C"/>
    <w:rsid w:val="001C4C76"/>
    <w:rsid w:val="00206764"/>
    <w:rsid w:val="00253EE6"/>
    <w:rsid w:val="00260900"/>
    <w:rsid w:val="002674A6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F086E"/>
    <w:rsid w:val="003F6DFF"/>
    <w:rsid w:val="00455FEA"/>
    <w:rsid w:val="00456196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B7E8F"/>
    <w:rsid w:val="005D5571"/>
    <w:rsid w:val="005E30DD"/>
    <w:rsid w:val="0060128E"/>
    <w:rsid w:val="0063019F"/>
    <w:rsid w:val="00654F84"/>
    <w:rsid w:val="00666BAC"/>
    <w:rsid w:val="006737B9"/>
    <w:rsid w:val="006D33E7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26B7"/>
    <w:rsid w:val="007F11EA"/>
    <w:rsid w:val="00810FAF"/>
    <w:rsid w:val="00815C26"/>
    <w:rsid w:val="008512D6"/>
    <w:rsid w:val="00881DA9"/>
    <w:rsid w:val="00890ACA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1A41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5082C"/>
    <w:rsid w:val="00D5354D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0B9E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77F20"/>
    <w:rsid w:val="00F84C64"/>
    <w:rsid w:val="00FA17B7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0A093-45C0-4869-A446-1CA66575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0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Raduz</cp:lastModifiedBy>
  <cp:revision>2</cp:revision>
  <cp:lastPrinted>2014-06-02T09:09:00Z</cp:lastPrinted>
  <dcterms:created xsi:type="dcterms:W3CDTF">2014-09-27T17:31:00Z</dcterms:created>
  <dcterms:modified xsi:type="dcterms:W3CDTF">2014-09-27T17:31:00Z</dcterms:modified>
</cp:coreProperties>
</file>