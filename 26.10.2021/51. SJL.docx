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47" w:rsidRDefault="00E45847">
      <w:r>
        <w:t>Test</w:t>
      </w:r>
    </w:p>
    <w:p w:rsidR="00E45847" w:rsidRPr="005F0CF2" w:rsidRDefault="00E45847" w:rsidP="005F0CF2">
      <w:pPr>
        <w:pStyle w:val="ListParagraph"/>
        <w:numPr>
          <w:ilvl w:val="0"/>
          <w:numId w:val="1"/>
        </w:numPr>
        <w:rPr>
          <w:b/>
          <w:bCs/>
        </w:rPr>
      </w:pPr>
      <w:r w:rsidRPr="005F0CF2">
        <w:rPr>
          <w:b/>
          <w:bCs/>
        </w:rPr>
        <w:t>Pozorne si prečítaj ukážku.</w:t>
      </w:r>
    </w:p>
    <w:p w:rsidR="00E45847" w:rsidRPr="00332100" w:rsidRDefault="00E45847" w:rsidP="005F0CF2">
      <w:pPr>
        <w:rPr>
          <w:b/>
          <w:bCs/>
        </w:rPr>
      </w:pPr>
      <w:r w:rsidRPr="00332100">
        <w:rPr>
          <w:b/>
          <w:bCs/>
        </w:rPr>
        <w:t>Čokoláda starej mamy</w:t>
      </w:r>
    </w:p>
    <w:p w:rsidR="00E45847" w:rsidRDefault="00E45847" w:rsidP="00A9291F">
      <w:pPr>
        <w:jc w:val="both"/>
      </w:pPr>
      <w:r>
        <w:t>100 g horkej čokolády, 4 lyžice vody, 500 ml mlieka, šľahačka na ozdobenie, štipka mletej škorice</w:t>
      </w:r>
    </w:p>
    <w:p w:rsidR="00E45847" w:rsidRDefault="00E45847" w:rsidP="00A9291F">
      <w:pPr>
        <w:jc w:val="both"/>
      </w:pPr>
      <w:r>
        <w:t xml:space="preserve">Čokoládu rozlámeme na kúsky, pridáme vodu a na miernom ohni pomaly zohrievame. Prilejeme mlieko, dôkladne rozmiešame a zohrejeme po bod varu, ale nevaríme. Nalejeme do šálok, ozdobíme šľahačkou a posypeme škoricou. </w:t>
      </w:r>
    </w:p>
    <w:p w:rsidR="00E45847" w:rsidRPr="0002176D" w:rsidRDefault="00E45847" w:rsidP="0002176D">
      <w:pPr>
        <w:pStyle w:val="ListParagraph"/>
        <w:numPr>
          <w:ilvl w:val="0"/>
          <w:numId w:val="1"/>
        </w:numPr>
        <w:rPr>
          <w:b/>
          <w:bCs/>
        </w:rPr>
      </w:pPr>
      <w:r w:rsidRPr="0002176D">
        <w:rPr>
          <w:b/>
          <w:bCs/>
        </w:rPr>
        <w:t>Uveď, ktorá možnosť vyplýva z ukážky.</w:t>
      </w:r>
    </w:p>
    <w:p w:rsidR="00E45847" w:rsidRDefault="00E45847" w:rsidP="0002176D">
      <w:pPr>
        <w:pStyle w:val="ListParagraph"/>
        <w:numPr>
          <w:ilvl w:val="0"/>
          <w:numId w:val="2"/>
        </w:numPr>
      </w:pPr>
      <w:r>
        <w:t>Čokoláda musí byť rozlámaná na rovnaké dieliky.</w:t>
      </w:r>
    </w:p>
    <w:p w:rsidR="00E45847" w:rsidRDefault="00E45847" w:rsidP="0002176D">
      <w:pPr>
        <w:pStyle w:val="ListParagraph"/>
        <w:numPr>
          <w:ilvl w:val="0"/>
          <w:numId w:val="2"/>
        </w:numPr>
      </w:pPr>
      <w:r>
        <w:t>Čokoláda musí byť postrúhaná.</w:t>
      </w:r>
    </w:p>
    <w:p w:rsidR="00E45847" w:rsidRDefault="00E45847" w:rsidP="0002176D">
      <w:pPr>
        <w:pStyle w:val="ListParagraph"/>
        <w:numPr>
          <w:ilvl w:val="0"/>
          <w:numId w:val="2"/>
        </w:numPr>
      </w:pPr>
      <w:r>
        <w:t>Čokoláda musí byť rozlámaná na kúsky.</w:t>
      </w:r>
    </w:p>
    <w:p w:rsidR="00E45847" w:rsidRPr="0002176D" w:rsidRDefault="00E45847" w:rsidP="0002176D">
      <w:pPr>
        <w:pStyle w:val="ListParagraph"/>
        <w:numPr>
          <w:ilvl w:val="0"/>
          <w:numId w:val="1"/>
        </w:numPr>
        <w:rPr>
          <w:b/>
          <w:bCs/>
        </w:rPr>
      </w:pPr>
      <w:r w:rsidRPr="0002176D">
        <w:rPr>
          <w:b/>
          <w:bCs/>
        </w:rPr>
        <w:t>Z uvedeného postupu vznikne</w:t>
      </w:r>
    </w:p>
    <w:p w:rsidR="00E45847" w:rsidRDefault="00E45847" w:rsidP="0002176D">
      <w:pPr>
        <w:pStyle w:val="ListParagraph"/>
        <w:numPr>
          <w:ilvl w:val="0"/>
          <w:numId w:val="3"/>
        </w:numPr>
      </w:pPr>
      <w:r>
        <w:t>čokoláda pre starú mamu.</w:t>
      </w:r>
    </w:p>
    <w:p w:rsidR="00E45847" w:rsidRDefault="00E45847" w:rsidP="0002176D">
      <w:pPr>
        <w:pStyle w:val="ListParagraph"/>
        <w:numPr>
          <w:ilvl w:val="0"/>
          <w:numId w:val="3"/>
        </w:numPr>
      </w:pPr>
      <w:r>
        <w:t>studená čokoláda so šľahačkou .</w:t>
      </w:r>
    </w:p>
    <w:p w:rsidR="00E45847" w:rsidRDefault="00E45847" w:rsidP="0002176D">
      <w:pPr>
        <w:pStyle w:val="ListParagraph"/>
        <w:numPr>
          <w:ilvl w:val="0"/>
          <w:numId w:val="3"/>
        </w:numPr>
      </w:pPr>
      <w:r>
        <w:t>pravá tradičná čokoláda podľa receptu starej mamy.</w:t>
      </w:r>
    </w:p>
    <w:p w:rsidR="00E45847" w:rsidRPr="00332100" w:rsidRDefault="00E45847" w:rsidP="0002176D">
      <w:pPr>
        <w:pStyle w:val="ListParagraph"/>
        <w:numPr>
          <w:ilvl w:val="0"/>
          <w:numId w:val="1"/>
        </w:numPr>
        <w:rPr>
          <w:b/>
          <w:bCs/>
        </w:rPr>
      </w:pPr>
      <w:r w:rsidRPr="00332100">
        <w:rPr>
          <w:b/>
          <w:bCs/>
        </w:rPr>
        <w:t>Štipka škorice znamená</w:t>
      </w:r>
    </w:p>
    <w:p w:rsidR="00E45847" w:rsidRDefault="00E45847" w:rsidP="0002176D">
      <w:pPr>
        <w:pStyle w:val="ListParagraph"/>
        <w:numPr>
          <w:ilvl w:val="0"/>
          <w:numId w:val="4"/>
        </w:numPr>
      </w:pPr>
      <w:r>
        <w:t>lyžica škorice.</w:t>
      </w:r>
    </w:p>
    <w:p w:rsidR="00E45847" w:rsidRDefault="00E45847" w:rsidP="0002176D">
      <w:pPr>
        <w:pStyle w:val="ListParagraph"/>
        <w:numPr>
          <w:ilvl w:val="0"/>
          <w:numId w:val="4"/>
        </w:numPr>
      </w:pPr>
      <w:r>
        <w:t>lyžička škorice.</w:t>
      </w:r>
    </w:p>
    <w:p w:rsidR="00E45847" w:rsidRDefault="00E45847" w:rsidP="0002176D">
      <w:pPr>
        <w:pStyle w:val="ListParagraph"/>
        <w:numPr>
          <w:ilvl w:val="0"/>
          <w:numId w:val="4"/>
        </w:numPr>
      </w:pPr>
      <w:r>
        <w:t>škorice medzi prsty.</w:t>
      </w:r>
    </w:p>
    <w:p w:rsidR="00E45847" w:rsidRPr="00332100" w:rsidRDefault="00E45847" w:rsidP="00332100">
      <w:pPr>
        <w:pStyle w:val="ListParagraph"/>
        <w:numPr>
          <w:ilvl w:val="0"/>
          <w:numId w:val="1"/>
        </w:numPr>
        <w:rPr>
          <w:b/>
          <w:bCs/>
        </w:rPr>
      </w:pPr>
      <w:r w:rsidRPr="00332100">
        <w:rPr>
          <w:b/>
          <w:bCs/>
        </w:rPr>
        <w:t>Čokoláda sa pripravuje pri teplote</w:t>
      </w:r>
    </w:p>
    <w:p w:rsidR="00E45847" w:rsidRDefault="00E45847" w:rsidP="00332100">
      <w:pPr>
        <w:pStyle w:val="ListParagraph"/>
        <w:numPr>
          <w:ilvl w:val="0"/>
          <w:numId w:val="5"/>
        </w:numPr>
      </w:pPr>
      <w:r>
        <w:t>viac ako 100 stupňov celzia.</w:t>
      </w:r>
    </w:p>
    <w:p w:rsidR="00E45847" w:rsidRDefault="00E45847" w:rsidP="00332100">
      <w:pPr>
        <w:pStyle w:val="ListParagraph"/>
        <w:numPr>
          <w:ilvl w:val="0"/>
          <w:numId w:val="5"/>
        </w:numPr>
      </w:pPr>
      <w:r>
        <w:t>menej ako sto stupňov celzia.</w:t>
      </w:r>
    </w:p>
    <w:p w:rsidR="00E45847" w:rsidRDefault="00E45847" w:rsidP="00332100">
      <w:pPr>
        <w:pStyle w:val="ListParagraph"/>
        <w:numPr>
          <w:ilvl w:val="0"/>
          <w:numId w:val="5"/>
        </w:numPr>
      </w:pPr>
      <w:r>
        <w:t>100 stupňov celzia.</w:t>
      </w:r>
    </w:p>
    <w:p w:rsidR="00E45847" w:rsidRPr="00332100" w:rsidRDefault="00E45847" w:rsidP="00332100">
      <w:pPr>
        <w:pStyle w:val="ListParagraph"/>
        <w:numPr>
          <w:ilvl w:val="0"/>
          <w:numId w:val="1"/>
        </w:numPr>
        <w:rPr>
          <w:b/>
          <w:bCs/>
        </w:rPr>
      </w:pPr>
      <w:r w:rsidRPr="00332100">
        <w:rPr>
          <w:b/>
          <w:bCs/>
        </w:rPr>
        <w:t>Uvedený text je</w:t>
      </w:r>
    </w:p>
    <w:p w:rsidR="00E45847" w:rsidRDefault="00E45847" w:rsidP="00332100">
      <w:pPr>
        <w:pStyle w:val="ListParagraph"/>
        <w:numPr>
          <w:ilvl w:val="0"/>
          <w:numId w:val="6"/>
        </w:numPr>
      </w:pPr>
      <w:r>
        <w:t>Statický opis pracovnej činnosti</w:t>
      </w:r>
    </w:p>
    <w:p w:rsidR="00E45847" w:rsidRDefault="00E45847" w:rsidP="00332100">
      <w:pPr>
        <w:pStyle w:val="ListParagraph"/>
        <w:numPr>
          <w:ilvl w:val="0"/>
          <w:numId w:val="6"/>
        </w:numPr>
      </w:pPr>
      <w:r>
        <w:t>Dynamický opis pracovnej činnosti</w:t>
      </w:r>
    </w:p>
    <w:p w:rsidR="00E45847" w:rsidRDefault="00E45847" w:rsidP="00332100">
      <w:pPr>
        <w:pStyle w:val="ListParagraph"/>
        <w:numPr>
          <w:ilvl w:val="0"/>
          <w:numId w:val="6"/>
        </w:numPr>
      </w:pPr>
      <w:r>
        <w:t>Dynamický opis statickej činnosti</w:t>
      </w:r>
    </w:p>
    <w:p w:rsidR="00E45847" w:rsidRDefault="00E45847" w:rsidP="00332100">
      <w:pPr>
        <w:pStyle w:val="ListParagraph"/>
        <w:ind w:left="1080"/>
      </w:pPr>
    </w:p>
    <w:p w:rsidR="00E45847" w:rsidRDefault="00E45847" w:rsidP="00332100">
      <w:pPr>
        <w:pStyle w:val="ListParagraph"/>
        <w:numPr>
          <w:ilvl w:val="0"/>
          <w:numId w:val="1"/>
        </w:numPr>
        <w:rPr>
          <w:b/>
          <w:bCs/>
        </w:rPr>
      </w:pPr>
      <w:r w:rsidRPr="00332100">
        <w:rPr>
          <w:b/>
          <w:bCs/>
        </w:rPr>
        <w:t>Z textu vypíš slovesá a urči ich vid a zmeň vid na opačný.</w:t>
      </w: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 vete urči podčiarknuté slová  (ich druh a gramatické kategórie).</w:t>
      </w:r>
    </w:p>
    <w:p w:rsidR="00E45847" w:rsidRDefault="00E45847" w:rsidP="00332100">
      <w:pPr>
        <w:rPr>
          <w:b/>
          <w:bCs/>
        </w:rPr>
      </w:pPr>
      <w:r w:rsidRPr="00332100">
        <w:rPr>
          <w:b/>
          <w:bCs/>
          <w:u w:val="single"/>
        </w:rPr>
        <w:t xml:space="preserve">Čokoládu </w:t>
      </w:r>
      <w:r>
        <w:rPr>
          <w:b/>
          <w:bCs/>
        </w:rPr>
        <w:t xml:space="preserve">nalámeme </w:t>
      </w:r>
      <w:r w:rsidRPr="00332100">
        <w:rPr>
          <w:b/>
          <w:bCs/>
          <w:u w:val="single"/>
        </w:rPr>
        <w:t>na malé</w:t>
      </w:r>
      <w:r>
        <w:rPr>
          <w:b/>
          <w:bCs/>
        </w:rPr>
        <w:t xml:space="preserve"> kúsky</w:t>
      </w:r>
      <w:r w:rsidRPr="00332100">
        <w:rPr>
          <w:b/>
          <w:bCs/>
          <w:u w:val="single"/>
        </w:rPr>
        <w:t>, abysa lepšie rozpustila</w:t>
      </w:r>
      <w:r>
        <w:rPr>
          <w:b/>
          <w:bCs/>
        </w:rPr>
        <w:t>.</w:t>
      </w: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rPr>
          <w:b/>
          <w:bCs/>
        </w:rPr>
      </w:pPr>
    </w:p>
    <w:p w:rsidR="00E45847" w:rsidRDefault="00E45847" w:rsidP="003321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Doplň do viet čiarky.</w:t>
      </w:r>
    </w:p>
    <w:p w:rsidR="00E45847" w:rsidRDefault="00E45847" w:rsidP="00896C48">
      <w:pPr>
        <w:jc w:val="both"/>
        <w:rPr>
          <w:b/>
          <w:bCs/>
        </w:rPr>
      </w:pPr>
      <w:r>
        <w:rPr>
          <w:b/>
          <w:bCs/>
        </w:rPr>
        <w:t>Nechcel a predsa prišiel.  Zabudol že v sobotu ideme do cirkusu. Ani sa nebál ani neutekal. Z pivnice som priniesol jablká i hrušky. Večer som sa chystal do kina. Hoci už bola tma prišiel ma počkať na zastávku. Usmial sa pretože tá príhoda bola veselá. Aby sa nestratil zobral si so sebou mapu.</w:t>
      </w:r>
    </w:p>
    <w:p w:rsidR="00E45847" w:rsidRDefault="00E45847" w:rsidP="00BA33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Doplň pravopisné cvičenie.</w:t>
      </w:r>
    </w:p>
    <w:p w:rsidR="00E45847" w:rsidRDefault="00E45847" w:rsidP="00BA3312">
      <w:pPr>
        <w:jc w:val="both"/>
        <w:rPr>
          <w:b/>
          <w:bCs/>
        </w:rPr>
      </w:pPr>
      <w:r>
        <w:rPr>
          <w:b/>
          <w:bCs/>
        </w:rPr>
        <w:t>okuliarnat__  chlapci, s mamin__mifotografiam__, veľa hlúp__ch otázok, s včel__m medom, ps__ záprah, os__ driek, viacnásobn__ šampióni, posledn__ vozeň, po ôsm__ch minútach, v deväťdesiat__ch rokoch minulého storočia, na oslave dvadsiat__ch narodenín, siedm__ žiaci</w:t>
      </w:r>
    </w:p>
    <w:p w:rsidR="00E45847" w:rsidRDefault="00E45847" w:rsidP="00ED7F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Prepíš číslice.</w:t>
      </w:r>
    </w:p>
    <w:p w:rsidR="00E45847" w:rsidRDefault="00E45847" w:rsidP="00ED7F07">
      <w:pPr>
        <w:jc w:val="both"/>
        <w:rPr>
          <w:b/>
          <w:bCs/>
        </w:rPr>
      </w:pPr>
      <w:r>
        <w:rPr>
          <w:b/>
          <w:bCs/>
        </w:rPr>
        <w:t>2-krát, 2 razy, 5- násobný, 25 rokov, 200 ľudí, 3 miliardy, v 30 rokoch sa oženil, v 80. rokoch 20. storočia</w:t>
      </w:r>
    </w:p>
    <w:p w:rsidR="00E45847" w:rsidRDefault="00E45847" w:rsidP="00ED7F07">
      <w:pPr>
        <w:jc w:val="both"/>
        <w:rPr>
          <w:b/>
          <w:bCs/>
        </w:rPr>
      </w:pPr>
    </w:p>
    <w:p w:rsidR="00E45847" w:rsidRDefault="00E45847" w:rsidP="00ED7F07">
      <w:pPr>
        <w:jc w:val="both"/>
        <w:rPr>
          <w:b/>
          <w:bCs/>
        </w:rPr>
      </w:pPr>
    </w:p>
    <w:p w:rsidR="00E45847" w:rsidRDefault="00E45847" w:rsidP="00ED7F07">
      <w:pPr>
        <w:jc w:val="both"/>
        <w:rPr>
          <w:b/>
          <w:bCs/>
        </w:rPr>
      </w:pPr>
    </w:p>
    <w:p w:rsidR="00E45847" w:rsidRDefault="00E45847" w:rsidP="0060769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Charakterizuj dobrodružnú literatúru a napíš aspoň dvoch autorov, ktorí takúto literatúru písali.</w:t>
      </w:r>
    </w:p>
    <w:p w:rsidR="00E45847" w:rsidRDefault="00E45847" w:rsidP="00E67F01">
      <w:pPr>
        <w:jc w:val="both"/>
        <w:rPr>
          <w:b/>
          <w:bCs/>
        </w:rPr>
      </w:pPr>
    </w:p>
    <w:p w:rsidR="00E45847" w:rsidRPr="00E67F01" w:rsidRDefault="00E45847" w:rsidP="00E67F01">
      <w:pPr>
        <w:jc w:val="both"/>
        <w:rPr>
          <w:b/>
          <w:bCs/>
        </w:rPr>
      </w:pPr>
    </w:p>
    <w:p w:rsidR="00E45847" w:rsidRDefault="00E45847" w:rsidP="0060769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Uveď základný rozdiel medzi prózou a poéziou.</w:t>
      </w:r>
    </w:p>
    <w:p w:rsidR="00E45847" w:rsidRPr="00607695" w:rsidRDefault="00E45847" w:rsidP="00607695">
      <w:pPr>
        <w:pStyle w:val="ListParagraph"/>
        <w:rPr>
          <w:b/>
          <w:bCs/>
        </w:rPr>
      </w:pPr>
    </w:p>
    <w:p w:rsidR="00E45847" w:rsidRDefault="00E45847" w:rsidP="00607695">
      <w:pPr>
        <w:jc w:val="both"/>
        <w:rPr>
          <w:b/>
          <w:bCs/>
        </w:rPr>
      </w:pPr>
      <w:bookmarkStart w:id="0" w:name="_GoBack"/>
      <w:bookmarkEnd w:id="0"/>
    </w:p>
    <w:p w:rsidR="00E45847" w:rsidRPr="00607695" w:rsidRDefault="00E45847" w:rsidP="0060769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 umeleckom opise sa využívajú umelecké prostriedky. Uveď aké to môžu byť  a ku každému napíš príklad. </w:t>
      </w:r>
    </w:p>
    <w:p w:rsidR="00E45847" w:rsidRPr="00332100" w:rsidRDefault="00E45847" w:rsidP="00332100">
      <w:pPr>
        <w:rPr>
          <w:b/>
          <w:bCs/>
        </w:rPr>
      </w:pPr>
    </w:p>
    <w:p w:rsidR="00E45847" w:rsidRDefault="00E45847" w:rsidP="005F0CF2"/>
    <w:sectPr w:rsidR="00E45847" w:rsidSect="00DB5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3D67"/>
    <w:multiLevelType w:val="hybridMultilevel"/>
    <w:tmpl w:val="CE52E0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D6D21"/>
    <w:multiLevelType w:val="hybridMultilevel"/>
    <w:tmpl w:val="40E866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86C7F"/>
    <w:multiLevelType w:val="hybridMultilevel"/>
    <w:tmpl w:val="BDEECB38"/>
    <w:lvl w:ilvl="0" w:tplc="F5267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241A91"/>
    <w:multiLevelType w:val="hybridMultilevel"/>
    <w:tmpl w:val="1D324F34"/>
    <w:lvl w:ilvl="0" w:tplc="B8C605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4A784B"/>
    <w:multiLevelType w:val="hybridMultilevel"/>
    <w:tmpl w:val="8DFEBFE8"/>
    <w:lvl w:ilvl="0" w:tplc="B8042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3D1F07"/>
    <w:multiLevelType w:val="hybridMultilevel"/>
    <w:tmpl w:val="DC1E222A"/>
    <w:lvl w:ilvl="0" w:tplc="F5E4C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CF2"/>
    <w:rsid w:val="0002176D"/>
    <w:rsid w:val="00091A63"/>
    <w:rsid w:val="00332100"/>
    <w:rsid w:val="005F0CF2"/>
    <w:rsid w:val="00607695"/>
    <w:rsid w:val="00896C48"/>
    <w:rsid w:val="00A9291F"/>
    <w:rsid w:val="00BA3312"/>
    <w:rsid w:val="00DB5A7E"/>
    <w:rsid w:val="00E45847"/>
    <w:rsid w:val="00E67F01"/>
    <w:rsid w:val="00E9635F"/>
    <w:rsid w:val="00ED7F07"/>
    <w:rsid w:val="00EF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7E"/>
    <w:pPr>
      <w:spacing w:after="200" w:line="276" w:lineRule="auto"/>
    </w:pPr>
    <w:rPr>
      <w:rFonts w:cs="Calibri"/>
      <w:lang w:val="sk-SK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0C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312</Words>
  <Characters>1844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Paulinka</dc:creator>
  <cp:keywords/>
  <dc:description/>
  <cp:lastModifiedBy>Milanik</cp:lastModifiedBy>
  <cp:revision>2</cp:revision>
  <dcterms:created xsi:type="dcterms:W3CDTF">2012-04-11T16:52:00Z</dcterms:created>
  <dcterms:modified xsi:type="dcterms:W3CDTF">2012-04-11T16:52:00Z</dcterms:modified>
</cp:coreProperties>
</file>