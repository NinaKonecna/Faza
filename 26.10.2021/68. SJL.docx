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3FD" w:rsidRPr="00BD2512" w:rsidRDefault="007073FD">
      <w:pPr>
        <w:rPr>
          <w:b/>
          <w:bCs/>
        </w:rPr>
      </w:pPr>
      <w:r>
        <w:t xml:space="preserve">                                                  </w:t>
      </w:r>
      <w:r w:rsidRPr="00BD2512">
        <w:rPr>
          <w:b/>
          <w:bCs/>
        </w:rPr>
        <w:t>Polročná previerka-  7.ročník                A</w:t>
      </w:r>
    </w:p>
    <w:p w:rsidR="007073FD" w:rsidRDefault="007073FD">
      <w:r>
        <w:t>1.</w:t>
      </w:r>
      <w:r w:rsidRPr="00BD2512">
        <w:rPr>
          <w:u w:val="single"/>
        </w:rPr>
        <w:t>Vysvetli pojem mimika</w:t>
      </w:r>
      <w:r>
        <w:t>-.........................................................................................................................</w:t>
      </w:r>
    </w:p>
    <w:p w:rsidR="007073FD" w:rsidRDefault="007073FD">
      <w:r>
        <w:t>2.</w:t>
      </w:r>
      <w:r w:rsidRPr="00BD2512">
        <w:rPr>
          <w:u w:val="single"/>
        </w:rPr>
        <w:t>K nespisovným slovám patria</w:t>
      </w:r>
      <w:r>
        <w:t>:................................................................................................................</w:t>
      </w:r>
    </w:p>
    <w:p w:rsidR="007073FD" w:rsidRDefault="007073FD">
      <w:r>
        <w:t>3.</w:t>
      </w:r>
      <w:r w:rsidRPr="00BD2512">
        <w:rPr>
          <w:u w:val="single"/>
        </w:rPr>
        <w:t>Skráť slová a pomenuj spôsob skracovania</w:t>
      </w:r>
      <w:r>
        <w:t>: stredná škola-....................................................................</w:t>
      </w:r>
    </w:p>
    <w:p w:rsidR="007073FD" w:rsidRDefault="007073FD">
      <w:r>
        <w:t>meter-..............................................................  storočie-..........................................................................</w:t>
      </w:r>
    </w:p>
    <w:p w:rsidR="007073FD" w:rsidRDefault="007073FD">
      <w:r>
        <w:t>inžinier-...........................................................   Žilinská univerzita-..........................................................</w:t>
      </w:r>
    </w:p>
    <w:p w:rsidR="007073FD" w:rsidRDefault="007073FD">
      <w:r>
        <w:t>4.</w:t>
      </w:r>
      <w:r w:rsidRPr="00BD2512">
        <w:rPr>
          <w:u w:val="single"/>
        </w:rPr>
        <w:t>Rečnícky prejav, ktorým otvárame nejaké spoločenské podujatie nazývame</w:t>
      </w:r>
      <w:r>
        <w:t>.......................................</w:t>
      </w:r>
    </w:p>
    <w:p w:rsidR="007073FD" w:rsidRDefault="007073FD">
      <w:r>
        <w:t>5</w:t>
      </w:r>
      <w:r w:rsidRPr="00BD2512">
        <w:rPr>
          <w:u w:val="single"/>
        </w:rPr>
        <w:t>.Vysvetli cudzie slová</w:t>
      </w:r>
      <w:r>
        <w:t>: biografia-.............................................tip-..........................................................</w:t>
      </w:r>
    </w:p>
    <w:p w:rsidR="007073FD" w:rsidRDefault="007073FD">
      <w:r>
        <w:t>mykológ-....................................................................................................................................................</w:t>
      </w:r>
    </w:p>
    <w:p w:rsidR="007073FD" w:rsidRDefault="007073FD">
      <w:r>
        <w:t>6.</w:t>
      </w:r>
      <w:r w:rsidRPr="00BD2512">
        <w:rPr>
          <w:u w:val="single"/>
        </w:rPr>
        <w:t>Doplň:</w:t>
      </w:r>
      <w:r>
        <w:t xml:space="preserve"> m – rha, p – tón, h – potéza, s – láž, tr – kot, m –tus, r – m, r – zoto, f –z – ka, </w:t>
      </w:r>
    </w:p>
    <w:p w:rsidR="007073FD" w:rsidRDefault="007073FD">
      <w:r>
        <w:t xml:space="preserve">7. </w:t>
      </w:r>
      <w:r w:rsidRPr="00BD2512">
        <w:rPr>
          <w:u w:val="single"/>
        </w:rPr>
        <w:t>Roztrieď slová</w:t>
      </w:r>
      <w:r>
        <w:t>: bukréta, mobil, dereš, lučba, gánok, pandúr, počítač,  mrazivo</w:t>
      </w:r>
    </w:p>
    <w:p w:rsidR="007073FD" w:rsidRDefault="007073FD">
      <w:r>
        <w:t xml:space="preserve">a/ </w:t>
      </w:r>
      <w:r w:rsidRPr="00BD2512">
        <w:rPr>
          <w:u w:val="single"/>
        </w:rPr>
        <w:t>historizmy:</w:t>
      </w:r>
      <w:r>
        <w:t xml:space="preserve">............................................................ b/ </w:t>
      </w:r>
      <w:r w:rsidRPr="00BD2512">
        <w:rPr>
          <w:u w:val="single"/>
        </w:rPr>
        <w:t>archaizmy</w:t>
      </w:r>
      <w:r>
        <w:t>:.........................................................</w:t>
      </w:r>
    </w:p>
    <w:p w:rsidR="007073FD" w:rsidRDefault="007073FD">
      <w:r>
        <w:t xml:space="preserve">c/ </w:t>
      </w:r>
      <w:r w:rsidRPr="00BD2512">
        <w:rPr>
          <w:u w:val="single"/>
        </w:rPr>
        <w:t>zastarané slová:</w:t>
      </w:r>
      <w:r w:rsidRPr="00BD2512">
        <w:t xml:space="preserve">...................................................... </w:t>
      </w:r>
      <w:r>
        <w:t>d</w:t>
      </w:r>
      <w:r w:rsidRPr="00BD2512">
        <w:rPr>
          <w:u w:val="single"/>
        </w:rPr>
        <w:t>/ neologizmy</w:t>
      </w:r>
      <w:r>
        <w:t>:......................................................</w:t>
      </w:r>
    </w:p>
    <w:p w:rsidR="007073FD" w:rsidRDefault="007073FD">
      <w:r>
        <w:t xml:space="preserve">8. </w:t>
      </w:r>
      <w:r w:rsidRPr="00BD2512">
        <w:rPr>
          <w:u w:val="single"/>
        </w:rPr>
        <w:t>Urči rod a vzor pomnožných podstatných mien</w:t>
      </w:r>
      <w:r>
        <w:t>: tepláky-....................................................................</w:t>
      </w:r>
    </w:p>
    <w:p w:rsidR="007073FD" w:rsidRDefault="007073FD">
      <w:r>
        <w:t>nožnice-.................................................................. vráta-.........................................................................</w:t>
      </w:r>
    </w:p>
    <w:p w:rsidR="007073FD" w:rsidRDefault="007073FD">
      <w:r>
        <w:t>Košice-.................................................................... noviny-.......................................................................</w:t>
      </w:r>
    </w:p>
    <w:p w:rsidR="007073FD" w:rsidRDefault="007073FD">
      <w:r>
        <w:t>9</w:t>
      </w:r>
      <w:r w:rsidRPr="00BD2512">
        <w:rPr>
          <w:u w:val="single"/>
        </w:rPr>
        <w:t>. Daj do žiadaného tvaru</w:t>
      </w:r>
      <w:r>
        <w:t>: /Jana/plátno-.............................., /otec/ synovia-..........................................</w:t>
      </w:r>
    </w:p>
    <w:p w:rsidR="007073FD" w:rsidRDefault="007073FD">
      <w:r>
        <w:t>v /sestra/ topánkach-......................................................./Katka/ sestry-..................................................</w:t>
      </w:r>
    </w:p>
    <w:p w:rsidR="007073FD" w:rsidRDefault="007073FD">
      <w:r>
        <w:t xml:space="preserve">10. </w:t>
      </w:r>
      <w:r w:rsidRPr="00BD2512">
        <w:rPr>
          <w:u w:val="single"/>
        </w:rPr>
        <w:t>Urči druh a vzor prídavných mien</w:t>
      </w:r>
      <w:r>
        <w:t>: mestský- ......................................................................................</w:t>
      </w:r>
    </w:p>
    <w:p w:rsidR="007073FD" w:rsidRDefault="007073FD">
      <w:r>
        <w:t>horúci-...................................................................... Ferov-......................................................................</w:t>
      </w:r>
    </w:p>
    <w:p w:rsidR="007073FD" w:rsidRDefault="007073FD">
      <w:r>
        <w:t>líščí-.......................................................................... liečivý-....................................................................</w:t>
      </w:r>
    </w:p>
    <w:p w:rsidR="007073FD" w:rsidRDefault="007073FD">
      <w:r>
        <w:t>11.</w:t>
      </w:r>
      <w:r w:rsidRPr="00BD2512">
        <w:rPr>
          <w:u w:val="single"/>
        </w:rPr>
        <w:t>Číslovky napíš slovom</w:t>
      </w:r>
      <w:r>
        <w:t>: na 77 poschodiach-........................................................................................</w:t>
      </w:r>
    </w:p>
    <w:p w:rsidR="007073FD" w:rsidRDefault="007073FD">
      <w:r>
        <w:t>1.dvaja........................, 3x nevedel..........................................., 1 nožnice...............................................</w:t>
      </w:r>
    </w:p>
    <w:p w:rsidR="007073FD" w:rsidRDefault="007073FD">
      <w:r>
        <w:t>počas 6 rokov........................................., 55-........................... ................................................................</w:t>
      </w:r>
    </w:p>
    <w:p w:rsidR="007073FD" w:rsidRDefault="007073FD">
      <w:r>
        <w:t>12</w:t>
      </w:r>
      <w:r w:rsidRPr="00BD2512">
        <w:rPr>
          <w:u w:val="single"/>
        </w:rPr>
        <w:t>. Urči druh a vzor čísloviek</w:t>
      </w:r>
      <w:r>
        <w:t>: tretí-.......................................... stý-..........................................................</w:t>
      </w:r>
    </w:p>
    <w:p w:rsidR="007073FD" w:rsidRDefault="007073FD">
      <w:r>
        <w:t>100-............................................ tisíc-............................................... 20-..................................................</w:t>
      </w:r>
    </w:p>
    <w:p w:rsidR="007073FD" w:rsidRDefault="007073FD">
      <w:r>
        <w:t>trojnásobní-................................................... posledný-............................................................................</w:t>
      </w:r>
    </w:p>
    <w:p w:rsidR="007073FD" w:rsidRPr="00DC5354" w:rsidRDefault="007073FD">
      <w:pPr>
        <w:rPr>
          <w:b/>
          <w:bCs/>
        </w:rPr>
      </w:pPr>
      <w:r w:rsidRPr="00DC5354">
        <w:rPr>
          <w:b/>
          <w:bCs/>
        </w:rPr>
        <w:t xml:space="preserve">                                     Polročná previerka- Slovenský jazyk -7. ročník                   B</w:t>
      </w:r>
    </w:p>
    <w:p w:rsidR="007073FD" w:rsidRDefault="007073FD">
      <w:r>
        <w:t>1.</w:t>
      </w:r>
      <w:r w:rsidRPr="00DC5354">
        <w:rPr>
          <w:u w:val="single"/>
        </w:rPr>
        <w:t>Vysvetli pojem  gestikulácia</w:t>
      </w:r>
      <w:r>
        <w:t>-..........................................................................................................</w:t>
      </w:r>
    </w:p>
    <w:p w:rsidR="007073FD" w:rsidRDefault="007073FD">
      <w:r>
        <w:t xml:space="preserve">2. </w:t>
      </w:r>
      <w:r w:rsidRPr="00DC5354">
        <w:rPr>
          <w:u w:val="single"/>
        </w:rPr>
        <w:t>K nespisovným slovám patria</w:t>
      </w:r>
      <w:r>
        <w:t>:...............................................................................................................</w:t>
      </w:r>
    </w:p>
    <w:p w:rsidR="007073FD" w:rsidRDefault="007073FD">
      <w:r>
        <w:t xml:space="preserve">3. </w:t>
      </w:r>
      <w:r w:rsidRPr="00DC5354">
        <w:rPr>
          <w:u w:val="single"/>
        </w:rPr>
        <w:t>Skráť slová a pomenuj spôsob skracovania:</w:t>
      </w:r>
      <w:r>
        <w:t xml:space="preserve"> hektár-..........................................................................</w:t>
      </w:r>
    </w:p>
    <w:p w:rsidR="007073FD" w:rsidRDefault="007073FD">
      <w:r>
        <w:t>vysoká škola-.......................................................... napríklad-...............................................................</w:t>
      </w:r>
    </w:p>
    <w:p w:rsidR="007073FD" w:rsidRDefault="007073FD">
      <w:r>
        <w:t>magister-............................................................... Česká republika-.........................................................</w:t>
      </w:r>
    </w:p>
    <w:p w:rsidR="007073FD" w:rsidRDefault="007073FD">
      <w:r>
        <w:t>4</w:t>
      </w:r>
      <w:r w:rsidRPr="00DC5354">
        <w:rPr>
          <w:u w:val="single"/>
        </w:rPr>
        <w:t>. Rečnícky prejav, ktorým zakončujeme nejaké spoločenské podujatie nazývame</w:t>
      </w:r>
      <w:r>
        <w:t>-................................</w:t>
      </w:r>
    </w:p>
    <w:p w:rsidR="007073FD" w:rsidRDefault="007073FD">
      <w:r>
        <w:t xml:space="preserve">5. </w:t>
      </w:r>
      <w:r w:rsidRPr="00DC5354">
        <w:rPr>
          <w:u w:val="single"/>
        </w:rPr>
        <w:t>Vysvetli cudzie slová</w:t>
      </w:r>
      <w:r>
        <w:t>: dehydratácia-......................................................................................................</w:t>
      </w:r>
    </w:p>
    <w:p w:rsidR="007073FD" w:rsidRDefault="007073FD">
      <w:r>
        <w:t>simulant-............................................................... symbióza-....................................................................</w:t>
      </w:r>
    </w:p>
    <w:p w:rsidR="007073FD" w:rsidRDefault="007073FD">
      <w:r>
        <w:t>6</w:t>
      </w:r>
      <w:r w:rsidRPr="00DC5354">
        <w:rPr>
          <w:u w:val="single"/>
        </w:rPr>
        <w:t>. Doplň:</w:t>
      </w:r>
      <w:r>
        <w:t xml:space="preserve"> h – ena, l – r – ka, r – tier, s – mbol, p – knik, b – rokrat, c – tát, l – ceum, l – monáda</w:t>
      </w:r>
    </w:p>
    <w:p w:rsidR="007073FD" w:rsidRDefault="007073FD">
      <w:r>
        <w:t xml:space="preserve">7. </w:t>
      </w:r>
      <w:r w:rsidRPr="00DC5354">
        <w:rPr>
          <w:u w:val="single"/>
        </w:rPr>
        <w:t>Roztrieď slová</w:t>
      </w:r>
      <w:r>
        <w:t xml:space="preserve">: merba, groš, zeman, video, knihovňa, monitor, mušketa, choseň, </w:t>
      </w:r>
    </w:p>
    <w:p w:rsidR="007073FD" w:rsidRDefault="007073FD">
      <w:r>
        <w:t xml:space="preserve">a/ </w:t>
      </w:r>
      <w:r w:rsidRPr="00DC5354">
        <w:rPr>
          <w:u w:val="single"/>
        </w:rPr>
        <w:t>archaizmy:.</w:t>
      </w:r>
      <w:r w:rsidRPr="00DC5354">
        <w:t>.............................................................</w:t>
      </w:r>
      <w:r>
        <w:t xml:space="preserve"> b/</w:t>
      </w:r>
      <w:r w:rsidRPr="00DC5354">
        <w:rPr>
          <w:u w:val="single"/>
        </w:rPr>
        <w:t>historizmy:</w:t>
      </w:r>
      <w:r w:rsidRPr="00DC5354">
        <w:t>....................................................</w:t>
      </w:r>
    </w:p>
    <w:p w:rsidR="007073FD" w:rsidRDefault="007073FD">
      <w:r>
        <w:t>c/</w:t>
      </w:r>
      <w:r w:rsidRPr="00DC5354">
        <w:rPr>
          <w:u w:val="single"/>
        </w:rPr>
        <w:t>zastarané slová</w:t>
      </w:r>
      <w:r>
        <w:t>:.........................................................d/</w:t>
      </w:r>
      <w:r w:rsidRPr="00DC5354">
        <w:rPr>
          <w:u w:val="single"/>
        </w:rPr>
        <w:t>neologizmy:</w:t>
      </w:r>
      <w:r>
        <w:t>......................................................</w:t>
      </w:r>
    </w:p>
    <w:p w:rsidR="007073FD" w:rsidRDefault="007073FD">
      <w:r>
        <w:t xml:space="preserve">8. </w:t>
      </w:r>
      <w:r w:rsidRPr="00DC5354">
        <w:rPr>
          <w:u w:val="single"/>
        </w:rPr>
        <w:t>Urči rod a vzor pomnožných podstatných mien</w:t>
      </w:r>
      <w:r>
        <w:t>: Sučany-.....................................................................</w:t>
      </w:r>
    </w:p>
    <w:p w:rsidR="007073FD" w:rsidRDefault="007073FD">
      <w:r>
        <w:t>husle-...........................................................  hodinky-..............................................................................</w:t>
      </w:r>
    </w:p>
    <w:p w:rsidR="007073FD" w:rsidRDefault="007073FD">
      <w:r>
        <w:t>ústa-.............................................................  Vianoce-..............................................................................</w:t>
      </w:r>
    </w:p>
    <w:p w:rsidR="007073FD" w:rsidRDefault="007073FD">
      <w:r>
        <w:t xml:space="preserve">9. </w:t>
      </w:r>
      <w:r w:rsidRPr="00DC5354">
        <w:rPr>
          <w:u w:val="single"/>
        </w:rPr>
        <w:t>Daj do správneho tvaru: /</w:t>
      </w:r>
      <w:r>
        <w:t>Fero/ .....................auto,na/ Hoďža/................................................námestí</w:t>
      </w:r>
    </w:p>
    <w:p w:rsidR="007073FD" w:rsidRDefault="007073FD">
      <w:r>
        <w:t>s/brat/.........................................................priateľom,  /Julka/......................................................hračky</w:t>
      </w:r>
    </w:p>
    <w:p w:rsidR="007073FD" w:rsidRDefault="007073FD">
      <w:r>
        <w:t xml:space="preserve">10. </w:t>
      </w:r>
      <w:r w:rsidRPr="00DC5354">
        <w:rPr>
          <w:u w:val="single"/>
        </w:rPr>
        <w:t>Urči druh a vzor prídavných mien:</w:t>
      </w:r>
      <w:r>
        <w:rPr>
          <w:u w:val="single"/>
        </w:rPr>
        <w:t xml:space="preserve"> </w:t>
      </w:r>
      <w:r w:rsidRPr="00024ABC">
        <w:t>hrachový</w:t>
      </w:r>
      <w:r>
        <w:t>-.....................................................................................</w:t>
      </w:r>
    </w:p>
    <w:p w:rsidR="007073FD" w:rsidRDefault="007073FD">
      <w:r>
        <w:t>Zuzkin-............................................................... hadí-..............................................................................</w:t>
      </w:r>
    </w:p>
    <w:p w:rsidR="007073FD" w:rsidRDefault="007073FD">
      <w:r>
        <w:t>fialový-..............................................................  bratov-..........................................................................</w:t>
      </w:r>
    </w:p>
    <w:p w:rsidR="007073FD" w:rsidRDefault="007073FD">
      <w:r>
        <w:t>11</w:t>
      </w:r>
      <w:r w:rsidRPr="00024ABC">
        <w:rPr>
          <w:u w:val="single"/>
        </w:rPr>
        <w:t>. Číslovky napíš slovom:</w:t>
      </w:r>
      <w:r>
        <w:t xml:space="preserve"> na 37 miestach ..............................................................................................</w:t>
      </w:r>
    </w:p>
    <w:p w:rsidR="007073FD" w:rsidRDefault="007073FD">
      <w:r>
        <w:t>pozdrav k 5.  narodeninám.........................................., 1 šaty ..............................., 1. traja...................</w:t>
      </w:r>
    </w:p>
    <w:p w:rsidR="007073FD" w:rsidRDefault="007073FD">
      <w:r>
        <w:t>5x odpovedal........................................................... 59- ........................................................................</w:t>
      </w:r>
    </w:p>
    <w:p w:rsidR="007073FD" w:rsidRDefault="007073FD">
      <w:r>
        <w:t xml:space="preserve">12. </w:t>
      </w:r>
      <w:r w:rsidRPr="004C7629">
        <w:rPr>
          <w:u w:val="single"/>
        </w:rPr>
        <w:t>Urči druh a vzor čísloviek</w:t>
      </w:r>
      <w:r>
        <w:t>: tisíci-........................................, miliarda-.................................................</w:t>
      </w:r>
    </w:p>
    <w:p w:rsidR="007073FD" w:rsidRDefault="007073FD">
      <w:r>
        <w:t>deväť-................................., milión-....................................., piaty-.........................................................</w:t>
      </w:r>
    </w:p>
    <w:p w:rsidR="007073FD" w:rsidRPr="004C7629" w:rsidRDefault="007073FD">
      <w:pPr>
        <w:rPr>
          <w:u w:val="single"/>
        </w:rPr>
      </w:pPr>
      <w:r>
        <w:t>päťnásobný-................................................. prvý-.................................................................................</w:t>
      </w:r>
    </w:p>
    <w:p w:rsidR="007073FD" w:rsidRPr="00024ABC" w:rsidRDefault="007073FD">
      <w:pPr>
        <w:rPr>
          <w:u w:val="single"/>
        </w:rPr>
      </w:pPr>
    </w:p>
    <w:p w:rsidR="007073FD" w:rsidRPr="00024ABC" w:rsidRDefault="007073FD">
      <w:pPr>
        <w:rPr>
          <w:u w:val="single"/>
        </w:rPr>
      </w:pPr>
    </w:p>
    <w:p w:rsidR="007073FD" w:rsidRDefault="007073FD"/>
    <w:p w:rsidR="007073FD" w:rsidRDefault="007073FD">
      <w:r>
        <w:t xml:space="preserve">              </w:t>
      </w:r>
    </w:p>
    <w:sectPr w:rsidR="007073FD" w:rsidSect="005D1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1D26"/>
    <w:rsid w:val="00024ABC"/>
    <w:rsid w:val="00026709"/>
    <w:rsid w:val="00030640"/>
    <w:rsid w:val="0004081A"/>
    <w:rsid w:val="000646EE"/>
    <w:rsid w:val="00070A13"/>
    <w:rsid w:val="00093373"/>
    <w:rsid w:val="00097F51"/>
    <w:rsid w:val="000A0D5E"/>
    <w:rsid w:val="000D533B"/>
    <w:rsid w:val="000F10B5"/>
    <w:rsid w:val="0015010C"/>
    <w:rsid w:val="001507BD"/>
    <w:rsid w:val="00154688"/>
    <w:rsid w:val="0016036A"/>
    <w:rsid w:val="00187E7E"/>
    <w:rsid w:val="001A2D27"/>
    <w:rsid w:val="001A56F5"/>
    <w:rsid w:val="00234E74"/>
    <w:rsid w:val="00256A0D"/>
    <w:rsid w:val="002D3FF0"/>
    <w:rsid w:val="002F11D6"/>
    <w:rsid w:val="002F5DB0"/>
    <w:rsid w:val="002F7DD6"/>
    <w:rsid w:val="00321020"/>
    <w:rsid w:val="003668EA"/>
    <w:rsid w:val="00372AA7"/>
    <w:rsid w:val="003B557D"/>
    <w:rsid w:val="003C2440"/>
    <w:rsid w:val="003E52F2"/>
    <w:rsid w:val="003F0402"/>
    <w:rsid w:val="004022A2"/>
    <w:rsid w:val="00420397"/>
    <w:rsid w:val="0042237A"/>
    <w:rsid w:val="004349E7"/>
    <w:rsid w:val="00445F1B"/>
    <w:rsid w:val="004B7EDA"/>
    <w:rsid w:val="004C7629"/>
    <w:rsid w:val="004E43EA"/>
    <w:rsid w:val="00500466"/>
    <w:rsid w:val="00503B85"/>
    <w:rsid w:val="00540859"/>
    <w:rsid w:val="00566C4B"/>
    <w:rsid w:val="005A4FEA"/>
    <w:rsid w:val="005B6BA8"/>
    <w:rsid w:val="005D004C"/>
    <w:rsid w:val="005D1959"/>
    <w:rsid w:val="006A69FC"/>
    <w:rsid w:val="006F2750"/>
    <w:rsid w:val="007019BE"/>
    <w:rsid w:val="007073FD"/>
    <w:rsid w:val="00713625"/>
    <w:rsid w:val="00727D1C"/>
    <w:rsid w:val="00752666"/>
    <w:rsid w:val="007B3009"/>
    <w:rsid w:val="00831049"/>
    <w:rsid w:val="008C0E0D"/>
    <w:rsid w:val="008E2511"/>
    <w:rsid w:val="00941F4B"/>
    <w:rsid w:val="009709B3"/>
    <w:rsid w:val="00A00931"/>
    <w:rsid w:val="00A17027"/>
    <w:rsid w:val="00A27704"/>
    <w:rsid w:val="00A36540"/>
    <w:rsid w:val="00A503C7"/>
    <w:rsid w:val="00A61D26"/>
    <w:rsid w:val="00A773FB"/>
    <w:rsid w:val="00AA4159"/>
    <w:rsid w:val="00AC3DA6"/>
    <w:rsid w:val="00B20A36"/>
    <w:rsid w:val="00B20D63"/>
    <w:rsid w:val="00B8159C"/>
    <w:rsid w:val="00BD2512"/>
    <w:rsid w:val="00C74F96"/>
    <w:rsid w:val="00CF5DF0"/>
    <w:rsid w:val="00D424D7"/>
    <w:rsid w:val="00D76FF2"/>
    <w:rsid w:val="00DA4A6C"/>
    <w:rsid w:val="00DA4ACF"/>
    <w:rsid w:val="00DC169B"/>
    <w:rsid w:val="00DC5354"/>
    <w:rsid w:val="00E17BEF"/>
    <w:rsid w:val="00E328E9"/>
    <w:rsid w:val="00E51132"/>
    <w:rsid w:val="00E61CB2"/>
    <w:rsid w:val="00EF4318"/>
    <w:rsid w:val="00F401AB"/>
    <w:rsid w:val="00F42AE1"/>
    <w:rsid w:val="00F718B9"/>
    <w:rsid w:val="00FA0ED1"/>
    <w:rsid w:val="00FC11C0"/>
    <w:rsid w:val="00FD1122"/>
    <w:rsid w:val="00FD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959"/>
    <w:pPr>
      <w:spacing w:after="200" w:line="276" w:lineRule="auto"/>
    </w:pPr>
    <w:rPr>
      <w:rFonts w:cs="Calibri"/>
      <w:lang w:val="sk-SK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3</Pages>
  <Words>1077</Words>
  <Characters>6358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Polročná previerka-  7</dc:title>
  <dc:subject/>
  <dc:creator>asd</dc:creator>
  <cp:keywords/>
  <dc:description/>
  <cp:lastModifiedBy>Milanik</cp:lastModifiedBy>
  <cp:revision>3</cp:revision>
  <dcterms:created xsi:type="dcterms:W3CDTF">2012-01-19T18:54:00Z</dcterms:created>
  <dcterms:modified xsi:type="dcterms:W3CDTF">2012-01-19T20:13:00Z</dcterms:modified>
</cp:coreProperties>
</file>