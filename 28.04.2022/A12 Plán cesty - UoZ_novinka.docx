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EA" w:rsidRPr="00E551F6" w:rsidRDefault="00CD3E36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1B002F">
            <w:rPr>
              <w:rStyle w:val="NzovChar"/>
            </w:rPr>
            <w:t>1</w:t>
          </w:r>
          <w:r w:rsidR="00D25E7B">
            <w:rPr>
              <w:rStyle w:val="NzovChar"/>
            </w:rPr>
            <w:t>2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B002F">
            <w:t>PLÁN CESTY</w:t>
          </w:r>
        </w:sdtContent>
      </w:sdt>
    </w:p>
    <w:p w:rsidR="00D602C9" w:rsidRDefault="00477329" w:rsidP="003F6716">
      <w:pPr>
        <w:pStyle w:val="Podtitul"/>
        <w:rPr>
          <w:rStyle w:val="Nadpis1Char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0" locked="0" layoutInCell="1" allowOverlap="1" wp14:anchorId="397ADEDB" wp14:editId="31C99C42">
            <wp:simplePos x="0" y="0"/>
            <wp:positionH relativeFrom="column">
              <wp:posOffset>4432935</wp:posOffset>
            </wp:positionH>
            <wp:positionV relativeFrom="paragraph">
              <wp:posOffset>-175260</wp:posOffset>
            </wp:positionV>
            <wp:extent cx="1424940" cy="1294130"/>
            <wp:effectExtent l="0" t="0" r="3810" b="1270"/>
            <wp:wrapNone/>
            <wp:docPr id="17" name="Obrázok 17" descr="http://png.clipart.me/graphics/thumbs/131/black-and-white-vector-illustration-of-mountain-climber-on-the-top-of-the-mountain_131975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ng.clipart.me/graphics/thumbs/131/black-and-white-vector-illustration-of-mountain-climber-on-the-top-of-the-mountain_1319750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>
                                  <a14:backgroundMark x1="11333" y1="30147" x2="11333" y2="301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F6"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 w:rsidR="002A47F6">
        <w:rPr>
          <w:rStyle w:val="Nadpis1Char"/>
          <w:lang w:val="sk-SK"/>
        </w:rPr>
        <w:t>zamestnanie</w:t>
      </w:r>
    </w:p>
    <w:p w:rsidR="00036339" w:rsidRPr="00036339" w:rsidRDefault="00036339" w:rsidP="00036339">
      <w:pPr>
        <w:spacing w:after="120"/>
        <w:rPr>
          <w:sz w:val="2"/>
          <w:lang w:val="sk-SK"/>
        </w:rPr>
      </w:pPr>
    </w:p>
    <w:p w:rsidR="009865A7" w:rsidRPr="00477329" w:rsidRDefault="009865A7" w:rsidP="00477329">
      <w:pPr>
        <w:spacing w:before="360" w:after="240"/>
        <w:rPr>
          <w:rFonts w:ascii="Calibri" w:hAnsi="Calibri"/>
          <w:sz w:val="20"/>
          <w:lang w:val="sk-SK"/>
        </w:rPr>
      </w:pPr>
      <w:r w:rsidRPr="00477329">
        <w:rPr>
          <w:rFonts w:ascii="Calibri" w:hAnsi="Calibri"/>
          <w:sz w:val="24"/>
          <w:lang w:val="sk-SK"/>
        </w:rPr>
        <w:t>Môj cieľ: ....</w:t>
      </w:r>
      <w:bookmarkStart w:id="0" w:name="_GoBack"/>
      <w:bookmarkEnd w:id="0"/>
      <w:r w:rsidRPr="00477329">
        <w:rPr>
          <w:rFonts w:ascii="Calibri" w:hAnsi="Calibri"/>
          <w:sz w:val="24"/>
          <w:lang w:val="sk-SK"/>
        </w:rPr>
        <w:t>...................................................................................................</w:t>
      </w:r>
      <w:r w:rsidRPr="00477329">
        <w:rPr>
          <w:sz w:val="20"/>
        </w:rPr>
        <w:t xml:space="preserve"> </w:t>
      </w:r>
    </w:p>
    <w:p w:rsidR="009865A7" w:rsidRPr="00477329" w:rsidRDefault="009865A7" w:rsidP="00477329">
      <w:pPr>
        <w:spacing w:before="120"/>
        <w:rPr>
          <w:rFonts w:ascii="Calibri" w:hAnsi="Calibri"/>
          <w:sz w:val="24"/>
          <w:lang w:val="sk-SK"/>
        </w:rPr>
      </w:pPr>
      <w:r w:rsidRPr="00477329">
        <w:rPr>
          <w:rFonts w:ascii="Calibri" w:hAnsi="Calibri"/>
          <w:noProof/>
          <w:sz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76465CCA">
                <wp:simplePos x="0" y="0"/>
                <wp:positionH relativeFrom="column">
                  <wp:posOffset>-17813</wp:posOffset>
                </wp:positionH>
                <wp:positionV relativeFrom="paragraph">
                  <wp:posOffset>249794</wp:posOffset>
                </wp:positionV>
                <wp:extent cx="6115792" cy="1394460"/>
                <wp:effectExtent l="0" t="0" r="18415" b="15240"/>
                <wp:wrapNone/>
                <wp:docPr id="10" name="Zaoblený 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792" cy="1394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65A7" w:rsidRPr="00673D7C" w:rsidRDefault="009865A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-1.4pt;margin-top:19.65pt;width:481.55pt;height:1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">
                <v:textbox>
                  <w:txbxContent>
                    <w:p w14:paraId="5C3EE946" w14:textId="77777777" w:rsidR="009865A7" w:rsidRPr="00673D7C" w:rsidRDefault="009865A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77329">
        <w:rPr>
          <w:rFonts w:ascii="Calibri" w:hAnsi="Calibri"/>
          <w:sz w:val="24"/>
          <w:lang w:val="sk-SK"/>
        </w:rPr>
        <w:t>Dokedy by som ho chcel/a dosiahnuť: ................................................</w:t>
      </w:r>
    </w:p>
    <w:p w:rsidR="003F6716" w:rsidRDefault="00477329" w:rsidP="003F6716">
      <w:pPr>
        <w:rPr>
          <w:sz w:val="2"/>
          <w:lang w:val="sk-SK"/>
        </w:rPr>
      </w:pPr>
      <w:r w:rsidRPr="009865A7">
        <w:rPr>
          <w:rFonts w:ascii="Calibri" w:hAnsi="Calibri"/>
          <w:noProof/>
          <w:sz w:val="22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08A4658">
                <wp:simplePos x="0" y="0"/>
                <wp:positionH relativeFrom="column">
                  <wp:posOffset>-18415</wp:posOffset>
                </wp:positionH>
                <wp:positionV relativeFrom="paragraph">
                  <wp:posOffset>5749925</wp:posOffset>
                </wp:positionV>
                <wp:extent cx="6115685" cy="1394460"/>
                <wp:effectExtent l="0" t="0" r="18415" b="15240"/>
                <wp:wrapNone/>
                <wp:docPr id="14" name="Zaoblený 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685" cy="1394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65A7" w:rsidRPr="00673D7C" w:rsidRDefault="009865A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7" style="position:absolute;margin-left:-1.45pt;margin-top:452.75pt;width:481.55pt;height:1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">
                <v:textbox>
                  <w:txbxContent>
                    <w:p w14:paraId="369B4AD4" w14:textId="77777777" w:rsidR="009865A7" w:rsidRPr="00673D7C" w:rsidRDefault="009865A7">
                      <w:pPr>
                        <w:rPr>
                          <w:lang w:val="cs-CZ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Pr="009865A7">
        <w:rPr>
          <w:rFonts w:ascii="Calibri" w:hAnsi="Calibri"/>
          <w:noProof/>
          <w:sz w:val="22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07C0B58">
                <wp:simplePos x="0" y="0"/>
                <wp:positionH relativeFrom="column">
                  <wp:posOffset>-29845</wp:posOffset>
                </wp:positionH>
                <wp:positionV relativeFrom="paragraph">
                  <wp:posOffset>4288790</wp:posOffset>
                </wp:positionV>
                <wp:extent cx="6127115" cy="1394460"/>
                <wp:effectExtent l="0" t="0" r="26035" b="15240"/>
                <wp:wrapNone/>
                <wp:docPr id="13" name="Zaoblený 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1394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65A7" w:rsidRPr="00673D7C" w:rsidRDefault="009865A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8" style="position:absolute;margin-left:-2.35pt;margin-top:337.7pt;width:482.45pt;height:10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">
                <v:textbox>
                  <w:txbxContent>
                    <w:p w14:paraId="04B88A38" w14:textId="77777777" w:rsidR="009865A7" w:rsidRPr="00673D7C" w:rsidRDefault="009865A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865A7">
        <w:rPr>
          <w:rFonts w:ascii="Calibri" w:hAnsi="Calibri"/>
          <w:noProof/>
          <w:sz w:val="22"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4819C4D">
                <wp:simplePos x="0" y="0"/>
                <wp:positionH relativeFrom="column">
                  <wp:posOffset>-29845</wp:posOffset>
                </wp:positionH>
                <wp:positionV relativeFrom="paragraph">
                  <wp:posOffset>2840355</wp:posOffset>
                </wp:positionV>
                <wp:extent cx="6127115" cy="1394460"/>
                <wp:effectExtent l="0" t="0" r="26035" b="15240"/>
                <wp:wrapNone/>
                <wp:docPr id="12" name="Zaoblený 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1394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65A7" w:rsidRPr="00673D7C" w:rsidRDefault="009865A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9" style="position:absolute;margin-left:-2.35pt;margin-top:223.65pt;width:482.45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">
                <v:textbox>
                  <w:txbxContent>
                    <w:p w14:paraId="23FEE589" w14:textId="77777777" w:rsidR="009865A7" w:rsidRPr="00673D7C" w:rsidRDefault="009865A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865A7">
        <w:rPr>
          <w:rFonts w:ascii="Calibri" w:hAnsi="Calibri"/>
          <w:noProof/>
          <w:sz w:val="22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22D3777">
                <wp:simplePos x="0" y="0"/>
                <wp:positionH relativeFrom="column">
                  <wp:posOffset>-29845</wp:posOffset>
                </wp:positionH>
                <wp:positionV relativeFrom="paragraph">
                  <wp:posOffset>1367790</wp:posOffset>
                </wp:positionV>
                <wp:extent cx="6127115" cy="1394460"/>
                <wp:effectExtent l="0" t="0" r="26035" b="15240"/>
                <wp:wrapNone/>
                <wp:docPr id="11" name="Zaoblený obdĺžni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1394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65A7" w:rsidRPr="00673D7C" w:rsidRDefault="009865A7">
                            <w:pPr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0" style="position:absolute;margin-left:-2.35pt;margin-top:107.7pt;width:482.45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">
                <v:textbox>
                  <w:txbxContent>
                    <w:p w14:paraId="7488179D" w14:textId="77777777" w:rsidR="009865A7" w:rsidRPr="00673D7C" w:rsidRDefault="009865A7">
                      <w:pPr>
                        <w:rPr>
                          <w:lang w:val="cs-C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k-SK" w:eastAsia="sk-SK"/>
        </w:rPr>
        <w:drawing>
          <wp:anchor distT="0" distB="0" distL="114300" distR="114300" simplePos="0" relativeHeight="251663360" behindDoc="0" locked="0" layoutInCell="1" allowOverlap="1" wp14:anchorId="0EE6460C" wp14:editId="68444BC0">
            <wp:simplePos x="0" y="0"/>
            <wp:positionH relativeFrom="column">
              <wp:posOffset>4823015</wp:posOffset>
            </wp:positionH>
            <wp:positionV relativeFrom="paragraph">
              <wp:posOffset>5951220</wp:posOffset>
            </wp:positionV>
            <wp:extent cx="1051092" cy="1520041"/>
            <wp:effectExtent l="0" t="0" r="0" b="4445"/>
            <wp:wrapNone/>
            <wp:docPr id="15" name="Obrázok 15" descr="http://images.clipartpanda.com/climber-clipart-RcA6647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climber-clipart-RcA6647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92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16">
        <w:rPr>
          <w:lang w:val="sk-SK"/>
        </w:rPr>
        <w:br w:type="textWrapping" w:clear="all"/>
      </w:r>
    </w:p>
    <w:sectPr w:rsidR="003F6716" w:rsidSect="00A06A1B">
      <w:footerReference w:type="default" r:id="rId13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36" w:rsidRDefault="00CD3E36">
      <w:pPr>
        <w:spacing w:after="0" w:line="240" w:lineRule="auto"/>
      </w:pPr>
      <w:r>
        <w:separator/>
      </w:r>
    </w:p>
  </w:endnote>
  <w:endnote w:type="continuationSeparator" w:id="0">
    <w:p w:rsidR="00CD3E36" w:rsidRDefault="00CD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single" w:sz="2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:rsidTr="005E05D3">
          <w:trPr>
            <w:trHeight w:val="727"/>
          </w:trPr>
          <w:tc>
            <w:tcPr>
              <w:tcW w:w="3933" w:type="pct"/>
            </w:tcPr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D25E7B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36" w:rsidRDefault="00CD3E36">
      <w:pPr>
        <w:spacing w:after="0" w:line="240" w:lineRule="auto"/>
      </w:pPr>
      <w:r>
        <w:separator/>
      </w:r>
    </w:p>
  </w:footnote>
  <w:footnote w:type="continuationSeparator" w:id="0">
    <w:p w:rsidR="00CD3E36" w:rsidRDefault="00CD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6339"/>
    <w:rsid w:val="00087B4A"/>
    <w:rsid w:val="000A062C"/>
    <w:rsid w:val="000B4C99"/>
    <w:rsid w:val="0010578C"/>
    <w:rsid w:val="001235EA"/>
    <w:rsid w:val="001810E4"/>
    <w:rsid w:val="001B002F"/>
    <w:rsid w:val="00247135"/>
    <w:rsid w:val="00263B93"/>
    <w:rsid w:val="002A47F6"/>
    <w:rsid w:val="003A0845"/>
    <w:rsid w:val="003B105A"/>
    <w:rsid w:val="003F6716"/>
    <w:rsid w:val="00444561"/>
    <w:rsid w:val="00452FEB"/>
    <w:rsid w:val="00467A66"/>
    <w:rsid w:val="00477329"/>
    <w:rsid w:val="00493F84"/>
    <w:rsid w:val="004A5891"/>
    <w:rsid w:val="004D64F4"/>
    <w:rsid w:val="005806C3"/>
    <w:rsid w:val="00587A23"/>
    <w:rsid w:val="005E05D3"/>
    <w:rsid w:val="005F415E"/>
    <w:rsid w:val="00601A49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90699"/>
    <w:rsid w:val="008B575D"/>
    <w:rsid w:val="008C5C15"/>
    <w:rsid w:val="00931BC0"/>
    <w:rsid w:val="009865A7"/>
    <w:rsid w:val="009950E1"/>
    <w:rsid w:val="009D52A8"/>
    <w:rsid w:val="00A06A1B"/>
    <w:rsid w:val="00A2372E"/>
    <w:rsid w:val="00A34BA8"/>
    <w:rsid w:val="00A572F0"/>
    <w:rsid w:val="00A81854"/>
    <w:rsid w:val="00AF5EFC"/>
    <w:rsid w:val="00B176B0"/>
    <w:rsid w:val="00C10928"/>
    <w:rsid w:val="00C1390E"/>
    <w:rsid w:val="00C5160E"/>
    <w:rsid w:val="00C51FB0"/>
    <w:rsid w:val="00C61B5A"/>
    <w:rsid w:val="00C91039"/>
    <w:rsid w:val="00CD3E36"/>
    <w:rsid w:val="00D13B81"/>
    <w:rsid w:val="00D25E7B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3271B6"/>
    <w:rsid w:val="00433442"/>
    <w:rsid w:val="00585545"/>
    <w:rsid w:val="008838A7"/>
    <w:rsid w:val="008A1A5A"/>
    <w:rsid w:val="00A274AF"/>
    <w:rsid w:val="00A81170"/>
    <w:rsid w:val="00DF7741"/>
    <w:rsid w:val="00E3137E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29CC4-A08C-423D-807C-FC378548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PLÁN CESTY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sprlakt</dc:creator>
  <cp:lastModifiedBy>Šprlák Tomáš</cp:lastModifiedBy>
  <cp:revision>5</cp:revision>
  <cp:lastPrinted>2016-08-04T12:55:00Z</cp:lastPrinted>
  <dcterms:created xsi:type="dcterms:W3CDTF">2016-08-04T12:43:00Z</dcterms:created>
  <dcterms:modified xsi:type="dcterms:W3CDTF">2016-08-05T12:51:00Z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