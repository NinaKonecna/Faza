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54F4FB7F" w:rsidR="001235EA" w:rsidRPr="00E551F6" w:rsidRDefault="00D13B81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3A0845" w:rsidRPr="00E551F6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5E05D3">
            <w:rPr>
              <w:rStyle w:val="NzovChar"/>
            </w:rPr>
            <w:t>8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E05D3">
            <w:t>Osobný erb</w:t>
          </w:r>
        </w:sdtContent>
      </w:sdt>
    </w:p>
    <w:p w14:paraId="536D89D4" w14:textId="772F662D" w:rsidR="00D602C9" w:rsidRDefault="002A47F6" w:rsidP="003F671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036339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p w14:paraId="6A21F3AE" w14:textId="77777777" w:rsidR="00036339" w:rsidRPr="00036339" w:rsidRDefault="00036339" w:rsidP="00036339">
      <w:pPr>
        <w:spacing w:after="120"/>
        <w:rPr>
          <w:sz w:val="2"/>
          <w:lang w:val="sk-SK"/>
        </w:rPr>
      </w:pPr>
    </w:p>
    <w:p w14:paraId="536D89F4" w14:textId="77777777" w:rsidR="001235EA" w:rsidRPr="00036339" w:rsidRDefault="001235EA" w:rsidP="00036339">
      <w:pPr>
        <w:pStyle w:val="Nadpis2"/>
        <w:framePr w:wrap="around"/>
      </w:pPr>
    </w:p>
    <w:p w14:paraId="266C358A" w14:textId="052324B0" w:rsidR="003F6716" w:rsidRDefault="005E05D3" w:rsidP="003F6716">
      <w:pPr>
        <w:rPr>
          <w:sz w:val="2"/>
          <w:lang w:val="sk-SK"/>
        </w:rPr>
      </w:pPr>
      <w:r w:rsidRPr="005E05D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3EC1D" wp14:editId="30432AB6">
                <wp:simplePos x="0" y="0"/>
                <wp:positionH relativeFrom="column">
                  <wp:posOffset>3263900</wp:posOffset>
                </wp:positionH>
                <wp:positionV relativeFrom="paragraph">
                  <wp:posOffset>318135</wp:posOffset>
                </wp:positionV>
                <wp:extent cx="462915" cy="1403985"/>
                <wp:effectExtent l="0" t="0" r="0" b="0"/>
                <wp:wrapNone/>
                <wp:docPr id="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07670" w14:textId="7E05EC22" w:rsidR="005E05D3" w:rsidRPr="005E05D3" w:rsidRDefault="005E05D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  <w:r w:rsidRPr="005E05D3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257pt;margin-top:25.05pt;width:36.4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" filled="f" stroked="f">
                <v:textbox style="mso-fit-shape-to-text:t">
                  <w:txbxContent>
                    <w:p w14:paraId="6D307670" w14:textId="7E05EC22" w:rsidR="005E05D3" w:rsidRPr="005E05D3" w:rsidRDefault="005E05D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  <w:r w:rsidRPr="005E05D3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E05D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79592" wp14:editId="2ECDF048">
                <wp:simplePos x="0" y="0"/>
                <wp:positionH relativeFrom="column">
                  <wp:posOffset>165735</wp:posOffset>
                </wp:positionH>
                <wp:positionV relativeFrom="paragraph">
                  <wp:posOffset>322580</wp:posOffset>
                </wp:positionV>
                <wp:extent cx="462915" cy="1403985"/>
                <wp:effectExtent l="0" t="0" r="0" b="0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807E6" w14:textId="20A0B061" w:rsidR="005E05D3" w:rsidRPr="005E05D3" w:rsidRDefault="005E05D3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E05D3">
                              <w:rPr>
                                <w:b/>
                                <w:sz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.05pt;margin-top:25.4pt;width:36.4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" filled="f" stroked="f">
                <v:textbox style="mso-fit-shape-to-text:t">
                  <w:txbxContent>
                    <w:p w14:paraId="06D807E6" w14:textId="20A0B061" w:rsidR="005E05D3" w:rsidRPr="005E05D3" w:rsidRDefault="005E05D3">
                      <w:pPr>
                        <w:rPr>
                          <w:b/>
                          <w:sz w:val="32"/>
                        </w:rPr>
                      </w:pPr>
                      <w:r w:rsidRPr="005E05D3">
                        <w:rPr>
                          <w:b/>
                          <w:sz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ADDD2" wp14:editId="54919A24">
                <wp:simplePos x="0" y="0"/>
                <wp:positionH relativeFrom="column">
                  <wp:posOffset>3261360</wp:posOffset>
                </wp:positionH>
                <wp:positionV relativeFrom="paragraph">
                  <wp:posOffset>314325</wp:posOffset>
                </wp:positionV>
                <wp:extent cx="0" cy="7731760"/>
                <wp:effectExtent l="19050" t="0" r="19050" b="254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17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4.75pt" to="256.8pt,6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 w:rsidR="003F6716">
        <w:rPr>
          <w:lang w:val="sk-SK"/>
        </w:rPr>
        <w:br w:type="textWrapping" w:clear="all"/>
      </w:r>
    </w:p>
    <w:p w14:paraId="09A6CFC4" w14:textId="19DB178C" w:rsidR="00601A49" w:rsidRDefault="00601A49" w:rsidP="005E05D3">
      <w:pPr>
        <w:ind w:firstLine="720"/>
        <w:rPr>
          <w:sz w:val="2"/>
          <w:lang w:val="sk-SK"/>
        </w:rPr>
      </w:pPr>
    </w:p>
    <w:p w14:paraId="5F7D4321" w14:textId="69225B47" w:rsidR="00601A49" w:rsidRDefault="00601A49" w:rsidP="003F6716">
      <w:pPr>
        <w:rPr>
          <w:sz w:val="2"/>
          <w:lang w:val="sk-SK"/>
        </w:rPr>
      </w:pPr>
    </w:p>
    <w:p w14:paraId="7CA736FE" w14:textId="77777777" w:rsidR="00601A49" w:rsidRDefault="00601A49" w:rsidP="003F6716">
      <w:pPr>
        <w:rPr>
          <w:sz w:val="2"/>
          <w:lang w:val="sk-SK"/>
        </w:rPr>
      </w:pPr>
    </w:p>
    <w:p w14:paraId="63853A47" w14:textId="28EECA26" w:rsidR="00601A49" w:rsidRDefault="00601A49" w:rsidP="003F6716">
      <w:pPr>
        <w:rPr>
          <w:sz w:val="2"/>
          <w:lang w:val="sk-SK"/>
        </w:rPr>
      </w:pPr>
    </w:p>
    <w:p w14:paraId="17C342CA" w14:textId="1E3372A1" w:rsidR="00601A49" w:rsidRPr="00036339" w:rsidRDefault="005E05D3" w:rsidP="003F6716">
      <w:pPr>
        <w:rPr>
          <w:lang w:val="sk-SK"/>
        </w:rPr>
      </w:pPr>
      <w:bookmarkStart w:id="0" w:name="_GoBack"/>
      <w:bookmarkEnd w:id="0"/>
      <w:r w:rsidRPr="005E05D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F6864" wp14:editId="30478953">
                <wp:simplePos x="0" y="0"/>
                <wp:positionH relativeFrom="column">
                  <wp:posOffset>3420745</wp:posOffset>
                </wp:positionH>
                <wp:positionV relativeFrom="paragraph">
                  <wp:posOffset>4171315</wp:posOffset>
                </wp:positionV>
                <wp:extent cx="462915" cy="1403985"/>
                <wp:effectExtent l="0" t="0" r="0" b="0"/>
                <wp:wrapNone/>
                <wp:docPr id="9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8A7F4" w14:textId="67617761" w:rsidR="005E05D3" w:rsidRPr="005E05D3" w:rsidRDefault="005E05D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  <w:r w:rsidRPr="005E05D3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9.35pt;margin-top:328.45pt;width:36.4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" filled="f" stroked="f">
                <v:textbox style="mso-fit-shape-to-text:t">
                  <w:txbxContent>
                    <w:p w14:paraId="7F78A7F4" w14:textId="67617761" w:rsidR="005E05D3" w:rsidRPr="005E05D3" w:rsidRDefault="005E05D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  <w:r w:rsidRPr="005E05D3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E05D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13BC0" wp14:editId="54E90FBB">
                <wp:simplePos x="0" y="0"/>
                <wp:positionH relativeFrom="column">
                  <wp:posOffset>535305</wp:posOffset>
                </wp:positionH>
                <wp:positionV relativeFrom="paragraph">
                  <wp:posOffset>4174490</wp:posOffset>
                </wp:positionV>
                <wp:extent cx="462915" cy="1403985"/>
                <wp:effectExtent l="0" t="0" r="0" b="0"/>
                <wp:wrapNone/>
                <wp:docPr id="8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C2A2" w14:textId="69E65B28" w:rsidR="005E05D3" w:rsidRPr="005E05D3" w:rsidRDefault="005E05D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  <w:r w:rsidRPr="005E05D3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2.15pt;margin-top:328.7pt;width:36.4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" filled="f" stroked="f">
                <v:textbox style="mso-fit-shape-to-text:t">
                  <w:txbxContent>
                    <w:p w14:paraId="2A80C2A2" w14:textId="69E65B28" w:rsidR="005E05D3" w:rsidRPr="005E05D3" w:rsidRDefault="005E05D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  <w:r w:rsidRPr="005E05D3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E05D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5A2E0" wp14:editId="25ED4C77">
                <wp:simplePos x="0" y="0"/>
                <wp:positionH relativeFrom="column">
                  <wp:posOffset>3421380</wp:posOffset>
                </wp:positionH>
                <wp:positionV relativeFrom="paragraph">
                  <wp:posOffset>1689735</wp:posOffset>
                </wp:positionV>
                <wp:extent cx="462915" cy="1403985"/>
                <wp:effectExtent l="0" t="0" r="0" b="0"/>
                <wp:wrapNone/>
                <wp:docPr id="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C612E" w14:textId="3B8944DE" w:rsidR="005E05D3" w:rsidRPr="005E05D3" w:rsidRDefault="005E05D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  <w:r w:rsidRPr="005E05D3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69.4pt;margin-top:133.05pt;width:36.4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" filled="f" stroked="f">
                <v:textbox style="mso-fit-shape-to-text:t">
                  <w:txbxContent>
                    <w:p w14:paraId="632C612E" w14:textId="3B8944DE" w:rsidR="005E05D3" w:rsidRPr="005E05D3" w:rsidRDefault="005E05D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  <w:r w:rsidRPr="005E05D3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E05D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D003C" wp14:editId="36C14A2E">
                <wp:simplePos x="0" y="0"/>
                <wp:positionH relativeFrom="column">
                  <wp:posOffset>323215</wp:posOffset>
                </wp:positionH>
                <wp:positionV relativeFrom="paragraph">
                  <wp:posOffset>1689735</wp:posOffset>
                </wp:positionV>
                <wp:extent cx="462915" cy="1403985"/>
                <wp:effectExtent l="0" t="0" r="0" b="0"/>
                <wp:wrapNone/>
                <wp:docPr id="6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6AB7" w14:textId="073B10EC" w:rsidR="005E05D3" w:rsidRPr="005E05D3" w:rsidRDefault="005E05D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  <w:r w:rsidRPr="005E05D3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5.45pt;margin-top:133.05pt;width:36.4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" filled="f" stroked="f">
                <v:textbox style="mso-fit-shape-to-text:t">
                  <w:txbxContent>
                    <w:p w14:paraId="6F7A6AB7" w14:textId="073B10EC" w:rsidR="005E05D3" w:rsidRPr="005E05D3" w:rsidRDefault="005E05D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  <w:r w:rsidRPr="005E05D3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10AE1" wp14:editId="49B1F8B6">
                <wp:simplePos x="0" y="0"/>
                <wp:positionH relativeFrom="column">
                  <wp:posOffset>400050</wp:posOffset>
                </wp:positionH>
                <wp:positionV relativeFrom="paragraph">
                  <wp:posOffset>4167505</wp:posOffset>
                </wp:positionV>
                <wp:extent cx="6038850" cy="0"/>
                <wp:effectExtent l="0" t="19050" r="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328.15pt" to="507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26560" wp14:editId="6C178B9A">
                <wp:simplePos x="0" y="0"/>
                <wp:positionH relativeFrom="column">
                  <wp:posOffset>323850</wp:posOffset>
                </wp:positionH>
                <wp:positionV relativeFrom="paragraph">
                  <wp:posOffset>1691005</wp:posOffset>
                </wp:positionV>
                <wp:extent cx="6187441" cy="0"/>
                <wp:effectExtent l="0" t="19050" r="381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3.15pt" to="512.7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72F34" wp14:editId="710EAD53">
                <wp:simplePos x="0" y="0"/>
                <wp:positionH relativeFrom="column">
                  <wp:posOffset>-451327</wp:posOffset>
                </wp:positionH>
                <wp:positionV relativeFrom="paragraph">
                  <wp:posOffset>208758</wp:posOffset>
                </wp:positionV>
                <wp:extent cx="7732080" cy="6186487"/>
                <wp:effectExtent l="10795" t="27305" r="13335" b="13335"/>
                <wp:wrapNone/>
                <wp:docPr id="1" name="Vývojový diagram: zdržani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2080" cy="6186487"/>
                        </a:xfrm>
                        <a:prstGeom prst="flowChartDelay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Vývojový diagram: zdržanie 1" o:spid="_x0000_s1026" type="#_x0000_t135" style="position:absolute;margin-left:-35.55pt;margin-top:16.45pt;width:608.85pt;height:487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" filled="f" strokecolor="#5b9bd5 [3204]" strokeweight="2.25pt"/>
            </w:pict>
          </mc:Fallback>
        </mc:AlternateContent>
      </w:r>
    </w:p>
    <w:sectPr w:rsidR="00601A49" w:rsidRPr="00036339" w:rsidSect="00A06A1B">
      <w:footerReference w:type="default" r:id="rId10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474A" w14:textId="77777777" w:rsidR="00D13B81" w:rsidRDefault="00D13B81">
      <w:pPr>
        <w:spacing w:after="0" w:line="240" w:lineRule="auto"/>
      </w:pPr>
      <w:r>
        <w:separator/>
      </w:r>
    </w:p>
  </w:endnote>
  <w:endnote w:type="continuationSeparator" w:id="0">
    <w:p w14:paraId="4C30BE38" w14:textId="77777777" w:rsidR="00D13B81" w:rsidRDefault="00D1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single" w:sz="2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5E05D3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B3BE844"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5E05D3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FCBBE" w14:textId="77777777" w:rsidR="00D13B81" w:rsidRDefault="00D13B81">
      <w:pPr>
        <w:spacing w:after="0" w:line="240" w:lineRule="auto"/>
      </w:pPr>
      <w:r>
        <w:separator/>
      </w:r>
    </w:p>
  </w:footnote>
  <w:footnote w:type="continuationSeparator" w:id="0">
    <w:p w14:paraId="199433E9" w14:textId="77777777" w:rsidR="00D13B81" w:rsidRDefault="00D1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36339"/>
    <w:rsid w:val="00087B4A"/>
    <w:rsid w:val="000A062C"/>
    <w:rsid w:val="000B4C99"/>
    <w:rsid w:val="0010578C"/>
    <w:rsid w:val="001235EA"/>
    <w:rsid w:val="001810E4"/>
    <w:rsid w:val="00247135"/>
    <w:rsid w:val="00263B93"/>
    <w:rsid w:val="002A47F6"/>
    <w:rsid w:val="003A0845"/>
    <w:rsid w:val="003B105A"/>
    <w:rsid w:val="003F6716"/>
    <w:rsid w:val="00444561"/>
    <w:rsid w:val="00467A66"/>
    <w:rsid w:val="00493F84"/>
    <w:rsid w:val="004A5891"/>
    <w:rsid w:val="004D64F4"/>
    <w:rsid w:val="005806C3"/>
    <w:rsid w:val="00587A23"/>
    <w:rsid w:val="005E05D3"/>
    <w:rsid w:val="005F415E"/>
    <w:rsid w:val="00601A49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B575D"/>
    <w:rsid w:val="008C5C15"/>
    <w:rsid w:val="00931BC0"/>
    <w:rsid w:val="009950E1"/>
    <w:rsid w:val="009D52A8"/>
    <w:rsid w:val="00A06A1B"/>
    <w:rsid w:val="00A2372E"/>
    <w:rsid w:val="00A34BA8"/>
    <w:rsid w:val="00A572F0"/>
    <w:rsid w:val="00AF5EFC"/>
    <w:rsid w:val="00B176B0"/>
    <w:rsid w:val="00C10928"/>
    <w:rsid w:val="00C1390E"/>
    <w:rsid w:val="00C5160E"/>
    <w:rsid w:val="00C51FB0"/>
    <w:rsid w:val="00C61B5A"/>
    <w:rsid w:val="00C91039"/>
    <w:rsid w:val="00D13B81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E7F97"/>
    <w:rsid w:val="00433442"/>
    <w:rsid w:val="00585545"/>
    <w:rsid w:val="008A1A5A"/>
    <w:rsid w:val="00A274AF"/>
    <w:rsid w:val="00A81170"/>
    <w:rsid w:val="00DF7741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234CF-7A7C-4A5A-A43D-9BC63DB2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Osobný erb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3</cp:revision>
  <cp:lastPrinted>2016-08-04T11:17:00Z</cp:lastPrinted>
  <dcterms:created xsi:type="dcterms:W3CDTF">2016-08-04T11:16:00Z</dcterms:created>
  <dcterms:modified xsi:type="dcterms:W3CDTF">2016-08-04T11:23:00Z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