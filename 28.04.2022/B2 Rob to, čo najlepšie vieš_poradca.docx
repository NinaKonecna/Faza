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BD072" w14:textId="77777777" w:rsidR="001235EA" w:rsidRPr="00D73410" w:rsidRDefault="00D73410" w:rsidP="00171A2F">
      <w:pPr>
        <w:pStyle w:val="Nzov"/>
        <w:rPr>
          <w:rFonts w:cstheme="minorHAnsi"/>
          <w:b/>
          <w:lang w:val="sk-SK"/>
        </w:rPr>
      </w:pPr>
      <w:r w:rsidRPr="00D73410">
        <w:rPr>
          <w:rStyle w:val="NzovChar"/>
          <w:sz w:val="32"/>
          <w:lang w:val="sk-SK"/>
        </w:rPr>
        <w:t xml:space="preserve">B2: </w:t>
      </w:r>
      <w:sdt>
        <w:sdtPr>
          <w:rPr>
            <w:rStyle w:val="NzovChar"/>
            <w:sz w:val="32"/>
            <w:lang w:val="sk-SK"/>
          </w:rPr>
          <w:alias w:val="Názov metódy"/>
          <w:tag w:val="Názov metódy"/>
          <w:id w:val="1501239775"/>
          <w:placeholder>
            <w:docPart w:val="A32B7E8AC222422E8A9FB457A71C4049"/>
          </w:placeholder>
          <w:dataBinding w:prefixMappings="xmlns:ns0='http://schemas.openxmlformats.org/officeDocument/2006/extended-properties' " w:xpath="/ns0:Properties[1]/ns0:Company[1]" w:storeItemID="{6668398D-A668-4E3E-A5EB-62B293D839F1}"/>
          <w:text/>
        </w:sdtPr>
        <w:sdtEndPr>
          <w:rPr>
            <w:rStyle w:val="NzovChar"/>
          </w:rPr>
        </w:sdtEndPr>
        <w:sdtContent>
          <w:r w:rsidRPr="00D73410">
            <w:rPr>
              <w:rStyle w:val="NzovChar"/>
              <w:sz w:val="32"/>
              <w:lang w:val="sk-SK"/>
            </w:rPr>
            <w:t>ROB</w:t>
          </w:r>
          <w:r w:rsidR="0019484D">
            <w:rPr>
              <w:rStyle w:val="NzovChar"/>
              <w:sz w:val="32"/>
              <w:lang w:val="sk-SK"/>
            </w:rPr>
            <w:t xml:space="preserve"> TO</w:t>
          </w:r>
          <w:r w:rsidRPr="00D73410">
            <w:rPr>
              <w:rStyle w:val="NzovChar"/>
              <w:sz w:val="32"/>
              <w:lang w:val="sk-SK"/>
            </w:rPr>
            <w:t>, ČO NAJLEPŠIE VIEŠ</w:t>
          </w:r>
        </w:sdtContent>
      </w:sdt>
      <w:r w:rsidR="00C61B5A" w:rsidRPr="004B746F">
        <w:rPr>
          <w:rFonts w:asciiTheme="minorHAnsi" w:hAnsiTheme="minorHAnsi" w:cstheme="minorHAnsi"/>
          <w:lang w:val="sk-SK"/>
        </w:rPr>
        <w:br/>
      </w:r>
      <w:sdt>
        <w:sdtPr>
          <w:rPr>
            <w:rStyle w:val="Nadpis1Char"/>
            <w:rFonts w:asciiTheme="minorHAnsi" w:eastAsiaTheme="minorEastAsia" w:hAnsiTheme="minorHAnsi" w:cstheme="minorBidi"/>
            <w:b w:val="0"/>
            <w:bCs w:val="0"/>
            <w:caps/>
            <w:kern w:val="0"/>
            <w:sz w:val="24"/>
            <w:lang w:val="sk-SK"/>
          </w:rPr>
          <w:alias w:val="Návod/Materiál"/>
          <w:tag w:val="Návod/Materiál"/>
          <w:id w:val="-1926566735"/>
          <w:placeholder>
            <w:docPart w:val="F22BC889E4E5450C9349F51F3DCEDD8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r w:rsidR="00753FE7" w:rsidRPr="00D73410">
            <w:rPr>
              <w:rStyle w:val="Nadpis1Char"/>
              <w:rFonts w:asciiTheme="minorHAnsi" w:eastAsiaTheme="minorEastAsia" w:hAnsiTheme="minorHAnsi" w:cstheme="minorBidi"/>
              <w:b w:val="0"/>
              <w:bCs w:val="0"/>
              <w:caps/>
              <w:kern w:val="0"/>
              <w:sz w:val="24"/>
              <w:lang w:val="sk-SK"/>
            </w:rPr>
            <w:t>Materiál pre poradcu</w:t>
          </w:r>
        </w:sdtContent>
      </w:sdt>
    </w:p>
    <w:p w14:paraId="1F8BD073" w14:textId="77777777" w:rsidR="00D602C9" w:rsidRPr="004B746F" w:rsidRDefault="00753FE7" w:rsidP="00D602C9">
      <w:pPr>
        <w:pStyle w:val="Nadpis2"/>
        <w:rPr>
          <w:rFonts w:cstheme="minorHAnsi"/>
          <w:lang w:val="sk-SK"/>
        </w:rPr>
      </w:pPr>
      <w:r w:rsidRPr="004B746F">
        <w:rPr>
          <w:rFonts w:cstheme="minorHAnsi"/>
          <w:lang w:val="sk-SK"/>
        </w:rPr>
        <w:t>CIEĽ</w:t>
      </w:r>
      <w:r w:rsidR="008C5C15" w:rsidRPr="004B746F">
        <w:rPr>
          <w:rFonts w:cstheme="minorHAnsi"/>
          <w:lang w:val="sk-SK"/>
        </w:rPr>
        <w:t xml:space="preserve"> A ZÁKLADNÉ CHARAKTERISTIKY</w:t>
      </w:r>
      <w:r w:rsidR="000B4C99" w:rsidRPr="004B746F">
        <w:rPr>
          <w:rFonts w:cstheme="minorHAnsi"/>
          <w:lang w:val="sk-SK"/>
        </w:rPr>
        <w:tab/>
      </w:r>
      <w:r w:rsidR="000B4C99" w:rsidRPr="004B746F">
        <w:rPr>
          <w:rFonts w:cstheme="minorHAnsi"/>
          <w:lang w:val="sk-SK"/>
        </w:rPr>
        <w:tab/>
      </w:r>
      <w:r w:rsidR="000B4C99" w:rsidRPr="004B746F">
        <w:rPr>
          <w:rFonts w:cstheme="minorHAnsi"/>
          <w:lang w:val="sk-SK"/>
        </w:rPr>
        <w:tab/>
      </w:r>
      <w:r w:rsidR="00792BD0" w:rsidRPr="004B746F">
        <w:rPr>
          <w:rFonts w:cstheme="minorHAnsi"/>
          <w:lang w:val="sk-SK"/>
        </w:rPr>
        <w:tab/>
      </w:r>
      <w:r w:rsidR="00792BD0" w:rsidRPr="004B746F">
        <w:rPr>
          <w:rFonts w:cstheme="minorHAnsi"/>
          <w:lang w:val="sk-SK"/>
        </w:rPr>
        <w:tab/>
      </w:r>
      <w:r w:rsidR="000B4C99" w:rsidRPr="004B746F">
        <w:rPr>
          <w:rFonts w:cstheme="minorHAnsi"/>
          <w:lang w:val="sk-SK"/>
        </w:rPr>
        <w:tab/>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364BB4" w:rsidRPr="004C28FA" w14:paraId="1F8BD078" w14:textId="77777777" w:rsidTr="00364BB4">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074" w14:textId="77777777" w:rsidR="00FB64D6" w:rsidRPr="00364BB4" w:rsidRDefault="00660E5F" w:rsidP="00364BB4">
            <w:pPr>
              <w:spacing w:after="180" w:line="288" w:lineRule="auto"/>
              <w:ind w:left="57" w:right="57"/>
              <w:jc w:val="both"/>
              <w:rPr>
                <w:rFonts w:cstheme="minorHAnsi"/>
                <w:iCs/>
                <w:color w:val="000000" w:themeColor="text1"/>
                <w:lang w:val="sk-SK"/>
              </w:rPr>
            </w:pPr>
            <w:r w:rsidRPr="00364BB4">
              <w:rPr>
                <w:rFonts w:cstheme="minorHAnsi"/>
                <w:iCs/>
                <w:color w:val="000000" w:themeColor="text1"/>
                <w:lang w:val="sk-SK"/>
              </w:rPr>
              <w:t xml:space="preserve">Pomôcť </w:t>
            </w:r>
            <w:r w:rsidR="00C47E05" w:rsidRPr="00364BB4">
              <w:rPr>
                <w:rFonts w:cstheme="minorHAnsi"/>
                <w:iCs/>
                <w:color w:val="000000" w:themeColor="text1"/>
                <w:lang w:val="sk-SK"/>
              </w:rPr>
              <w:t>uchádzačovi o zamestnanie</w:t>
            </w:r>
            <w:r w:rsidRPr="00364BB4">
              <w:rPr>
                <w:rFonts w:cstheme="minorHAnsi"/>
                <w:iCs/>
                <w:color w:val="000000" w:themeColor="text1"/>
                <w:lang w:val="sk-SK"/>
              </w:rPr>
              <w:t xml:space="preserve"> identifikovať  svoje silné a slabé stránky</w:t>
            </w:r>
          </w:p>
          <w:p w14:paraId="1F8BD075" w14:textId="77777777" w:rsidR="004A5891" w:rsidRPr="00364BB4" w:rsidRDefault="004A5891" w:rsidP="00364BB4">
            <w:pPr>
              <w:spacing w:after="180" w:line="288" w:lineRule="auto"/>
              <w:ind w:left="57" w:right="57"/>
              <w:jc w:val="both"/>
              <w:rPr>
                <w:rFonts w:cstheme="minorHAnsi"/>
                <w:iCs/>
                <w:color w:val="000000" w:themeColor="text1"/>
                <w:lang w:val="sk-SK"/>
              </w:rPr>
            </w:pPr>
            <w:r w:rsidRPr="00364BB4">
              <w:rPr>
                <w:rFonts w:cstheme="minorHAnsi"/>
                <w:b/>
                <w:iCs/>
                <w:color w:val="000000" w:themeColor="text1"/>
                <w:lang w:val="sk-SK"/>
              </w:rPr>
              <w:t xml:space="preserve">Cieľová </w:t>
            </w:r>
            <w:proofErr w:type="spellStart"/>
            <w:r w:rsidRPr="00364BB4">
              <w:rPr>
                <w:rFonts w:cstheme="minorHAnsi"/>
                <w:b/>
                <w:iCs/>
                <w:color w:val="000000" w:themeColor="text1"/>
                <w:lang w:val="sk-SK"/>
              </w:rPr>
              <w:t>skupina</w:t>
            </w:r>
            <w:r w:rsidRPr="00364BB4">
              <w:rPr>
                <w:rFonts w:cstheme="minorHAnsi"/>
                <w:iCs/>
                <w:color w:val="000000" w:themeColor="text1"/>
                <w:lang w:val="sk-SK"/>
              </w:rPr>
              <w:t>:</w:t>
            </w:r>
            <w:sdt>
              <w:sdtPr>
                <w:rPr>
                  <w:rFonts w:cstheme="minorHAnsi"/>
                  <w:iCs/>
                  <w:color w:val="000000" w:themeColor="text1"/>
                  <w:lang w:val="sk-SK"/>
                </w:rPr>
                <w:id w:val="1625503289"/>
                <w:placeholder>
                  <w:docPart w:val="6295017D4D264057BD0C5F24FDAEECD6"/>
                </w:placeholder>
                <w:text/>
              </w:sdtPr>
              <w:sdtEndPr/>
              <w:sdtContent>
                <w:r w:rsidR="00C47E05" w:rsidRPr="00364BB4">
                  <w:rPr>
                    <w:rFonts w:cstheme="minorHAnsi"/>
                    <w:iCs/>
                    <w:color w:val="000000" w:themeColor="text1"/>
                    <w:lang w:val="sk-SK"/>
                  </w:rPr>
                  <w:t>všetci</w:t>
                </w:r>
                <w:proofErr w:type="spellEnd"/>
                <w:r w:rsidR="00C47E05" w:rsidRPr="00364BB4">
                  <w:rPr>
                    <w:rFonts w:cstheme="minorHAnsi"/>
                    <w:iCs/>
                    <w:color w:val="000000" w:themeColor="text1"/>
                    <w:lang w:val="sk-SK"/>
                  </w:rPr>
                  <w:t xml:space="preserve"> </w:t>
                </w:r>
                <w:proofErr w:type="spellStart"/>
                <w:r w:rsidR="00C47E05" w:rsidRPr="00364BB4">
                  <w:rPr>
                    <w:rFonts w:cstheme="minorHAnsi"/>
                    <w:iCs/>
                    <w:color w:val="000000" w:themeColor="text1"/>
                    <w:lang w:val="sk-SK"/>
                  </w:rPr>
                  <w:t>uchádzači</w:t>
                </w:r>
              </w:sdtContent>
            </w:sdt>
            <w:r w:rsidR="006165B5" w:rsidRPr="00364BB4">
              <w:rPr>
                <w:rFonts w:cstheme="minorHAnsi"/>
                <w:iCs/>
                <w:color w:val="000000" w:themeColor="text1"/>
                <w:lang w:val="sk-SK"/>
              </w:rPr>
              <w:t>o</w:t>
            </w:r>
            <w:proofErr w:type="spellEnd"/>
            <w:r w:rsidR="006165B5" w:rsidRPr="00364BB4">
              <w:rPr>
                <w:rFonts w:cstheme="minorHAnsi"/>
                <w:iCs/>
                <w:color w:val="000000" w:themeColor="text1"/>
                <w:lang w:val="sk-SK"/>
              </w:rPr>
              <w:t xml:space="preserve"> zamestnanie</w:t>
            </w:r>
          </w:p>
          <w:p w14:paraId="1F8BD076" w14:textId="77777777" w:rsidR="008C5C15" w:rsidRPr="00364BB4" w:rsidRDefault="008C5C15" w:rsidP="00364BB4">
            <w:pPr>
              <w:spacing w:after="180" w:line="288" w:lineRule="auto"/>
              <w:ind w:left="57" w:right="57"/>
              <w:jc w:val="both"/>
              <w:rPr>
                <w:rFonts w:cstheme="minorHAnsi"/>
                <w:i/>
                <w:iCs/>
                <w:color w:val="000000" w:themeColor="text1"/>
                <w:lang w:val="sk-SK"/>
              </w:rPr>
            </w:pPr>
            <w:r w:rsidRPr="00364BB4">
              <w:rPr>
                <w:rFonts w:cstheme="minorHAnsi"/>
                <w:b/>
                <w:iCs/>
                <w:color w:val="000000" w:themeColor="text1"/>
                <w:lang w:val="sk-SK"/>
              </w:rPr>
              <w:t>Dĺžka aktivity:</w:t>
            </w:r>
            <w:sdt>
              <w:sdtPr>
                <w:rPr>
                  <w:rFonts w:cstheme="minorHAnsi"/>
                  <w:iCs/>
                  <w:color w:val="000000" w:themeColor="text1"/>
                  <w:lang w:val="sk-SK"/>
                </w:rPr>
                <w:id w:val="-824815402"/>
                <w:placeholder>
                  <w:docPart w:val="4D8E2B2A4FB8413C972060F1C08406FE"/>
                </w:placeholder>
                <w:text/>
              </w:sdtPr>
              <w:sdtEndPr/>
              <w:sdtContent>
                <w:r w:rsidR="0012184F" w:rsidRPr="00364BB4">
                  <w:rPr>
                    <w:rFonts w:cstheme="minorHAnsi"/>
                    <w:iCs/>
                    <w:color w:val="000000" w:themeColor="text1"/>
                    <w:lang w:val="sk-SK"/>
                  </w:rPr>
                  <w:t>45 minút</w:t>
                </w:r>
              </w:sdtContent>
            </w:sdt>
          </w:p>
          <w:p w14:paraId="1F8BD077" w14:textId="77777777" w:rsidR="008C5C15" w:rsidRPr="00364BB4" w:rsidRDefault="008C5C15" w:rsidP="00364BB4">
            <w:pPr>
              <w:spacing w:after="180" w:line="288" w:lineRule="auto"/>
              <w:ind w:left="57" w:right="57"/>
              <w:jc w:val="both"/>
              <w:rPr>
                <w:rFonts w:cstheme="minorHAnsi"/>
                <w:i/>
                <w:iCs/>
                <w:color w:val="000000" w:themeColor="text1"/>
                <w:lang w:val="sk-SK"/>
              </w:rPr>
            </w:pPr>
            <w:proofErr w:type="spellStart"/>
            <w:r w:rsidRPr="00364BB4">
              <w:rPr>
                <w:rFonts w:cstheme="minorHAnsi"/>
                <w:b/>
                <w:iCs/>
                <w:color w:val="000000" w:themeColor="text1"/>
                <w:lang w:val="sk-SK"/>
              </w:rPr>
              <w:t>Forma:</w:t>
            </w:r>
            <w:sdt>
              <w:sdtPr>
                <w:rPr>
                  <w:rFonts w:cstheme="minorHAnsi"/>
                  <w:iCs/>
                  <w:color w:val="000000" w:themeColor="text1"/>
                  <w:lang w:val="sk-SK"/>
                </w:rPr>
                <w:id w:val="601385832"/>
                <w:placeholder>
                  <w:docPart w:val="9B39AA4B97C94E9B9DF31D033505CBB7"/>
                </w:placeholder>
                <w:text/>
              </w:sdtPr>
              <w:sdtEndPr/>
              <w:sdtContent>
                <w:r w:rsidR="0012184F" w:rsidRPr="00364BB4">
                  <w:rPr>
                    <w:rFonts w:cstheme="minorHAnsi"/>
                    <w:iCs/>
                    <w:color w:val="000000" w:themeColor="text1"/>
                    <w:lang w:val="sk-SK"/>
                  </w:rPr>
                  <w:t>individuálna</w:t>
                </w:r>
                <w:proofErr w:type="spellEnd"/>
                <w:r w:rsidR="0012184F" w:rsidRPr="00364BB4">
                  <w:rPr>
                    <w:rFonts w:cstheme="minorHAnsi"/>
                    <w:iCs/>
                    <w:color w:val="000000" w:themeColor="text1"/>
                    <w:lang w:val="sk-SK"/>
                  </w:rPr>
                  <w:t xml:space="preserve"> aj skupinová – odporúčame skupinovú vzhľadom k trvaniu aktivity</w:t>
                </w:r>
              </w:sdtContent>
            </w:sdt>
          </w:p>
        </w:tc>
      </w:tr>
    </w:tbl>
    <w:p w14:paraId="1F8BD079" w14:textId="77777777" w:rsidR="001235EA" w:rsidRPr="004B746F" w:rsidRDefault="00D602C9">
      <w:pPr>
        <w:pStyle w:val="Nadpis2"/>
        <w:rPr>
          <w:rFonts w:cstheme="minorHAnsi"/>
          <w:lang w:val="sk-SK"/>
        </w:rPr>
      </w:pPr>
      <w:r w:rsidRPr="004B746F">
        <w:rPr>
          <w:rFonts w:cstheme="minorHAnsi"/>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364BB4" w:rsidRPr="004C28FA" w14:paraId="1F8BD096" w14:textId="77777777" w:rsidTr="00364BB4">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1F8BD07A" w14:textId="77777777" w:rsidR="003674AD" w:rsidRPr="00364BB4" w:rsidRDefault="005A0B79" w:rsidP="00885340">
            <w:pPr>
              <w:spacing w:after="180" w:line="288" w:lineRule="auto"/>
              <w:jc w:val="left"/>
              <w:rPr>
                <w:rFonts w:cstheme="minorHAnsi"/>
                <w:color w:val="000000" w:themeColor="text1"/>
                <w:lang w:val="sk-SK"/>
              </w:rPr>
            </w:pPr>
            <w:r>
              <w:rPr>
                <w:rFonts w:cstheme="minorHAnsi"/>
                <w:noProof/>
                <w:color w:val="000000" w:themeColor="text1"/>
                <w:lang w:val="sk-SK" w:eastAsia="sk-SK"/>
              </w:rPr>
            </w:r>
            <w:r>
              <w:rPr>
                <w:rFonts w:cstheme="minorHAnsi"/>
                <w:noProof/>
                <w:color w:val="000000" w:themeColor="text1"/>
                <w:lang w:val="sk-SK" w:eastAsia="sk-SK"/>
              </w:rPr>
              <w:pict w14:anchorId="1F8BD759">
                <v:group id="Group 5" o:spid="_x0000_s1026" style="width:11.15pt;height:11.15pt;mso-position-horizontal-relative:char;mso-position-vertical-relative:line" coordsize="141605,141605">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9XB8IA&#10;AADaAAAADwAAAGRycy9kb3ducmV2LnhtbESPQYvCMBSE7wv+h/AEb2uqB9FqFBEEPYhrFb0+m2db&#10;bF5KE23dX2+EhT0OM/MNM1u0phRPql1hWcGgH4EgTq0uOFNwOq6/xyCcR9ZYWiYFL3KwmHe+Zhhr&#10;2/CBnonPRICwi1FB7n0VS+nSnAy6vq2Ig3eztUEfZJ1JXWMT4KaUwygaSYMFh4UcK1rllN6Th1Fw&#10;nWzb7f7x+zM5m8tSuqao1rtEqV63XU5BeGr9f/ivvdEKhvC5Em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1cHwgAAANoAAAAPAAAAAAAAAAAAAAAAAJgCAABkcnMvZG93&#10;bnJldi54bWxQSwUGAAAAAAQABAD1AAAAhwMAAAAA&#10;" fillcolor="#5b9bd5"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5W8QA&#10;AADaAAAADwAAAGRycy9kb3ducmV2LnhtbESPT2vCQBTE70K/w/KE3szGFlS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OVv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wrap type="none"/>
                  <w10:anchorlock/>
                </v:group>
              </w:pict>
            </w:r>
          </w:p>
          <w:p w14:paraId="1F8BD07B" w14:textId="77777777" w:rsidR="003D24BF" w:rsidRPr="00364BB4" w:rsidRDefault="003D24BF" w:rsidP="00885340">
            <w:pPr>
              <w:spacing w:after="180" w:line="288" w:lineRule="auto"/>
              <w:jc w:val="left"/>
              <w:rPr>
                <w:rFonts w:cstheme="minorHAnsi"/>
                <w:color w:val="000000" w:themeColor="text1"/>
                <w:lang w:val="sk-SK"/>
              </w:rPr>
            </w:pPr>
          </w:p>
          <w:p w14:paraId="1F8BD07C" w14:textId="77777777" w:rsidR="003D24BF" w:rsidRPr="00364BB4" w:rsidRDefault="003D24BF" w:rsidP="00885340">
            <w:pPr>
              <w:spacing w:after="180" w:line="288" w:lineRule="auto"/>
              <w:jc w:val="left"/>
              <w:rPr>
                <w:rFonts w:cstheme="minorHAnsi"/>
                <w:color w:val="000000" w:themeColor="text1"/>
                <w:lang w:val="sk-SK"/>
              </w:rPr>
            </w:pPr>
          </w:p>
        </w:tc>
        <w:tc>
          <w:tcPr>
            <w:tcW w:w="4692" w:type="pct"/>
            <w:shd w:val="clear" w:color="auto" w:fill="FFFFFF" w:themeFill="background1"/>
          </w:tcPr>
          <w:p w14:paraId="1F8BD07D" w14:textId="77777777" w:rsidR="003674AD" w:rsidRPr="00364BB4" w:rsidRDefault="003674AD"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 xml:space="preserve">Americké psychologičky </w:t>
            </w:r>
            <w:proofErr w:type="spellStart"/>
            <w:r w:rsidRPr="00364BB4">
              <w:rPr>
                <w:rFonts w:cstheme="minorHAnsi"/>
                <w:iCs/>
                <w:color w:val="000000" w:themeColor="text1"/>
                <w:szCs w:val="16"/>
                <w:lang w:val="sk-SK"/>
              </w:rPr>
              <w:t>KatharineBriggs</w:t>
            </w:r>
            <w:proofErr w:type="spellEnd"/>
            <w:r w:rsidRPr="00364BB4">
              <w:rPr>
                <w:rFonts w:cstheme="minorHAnsi"/>
                <w:iCs/>
                <w:color w:val="000000" w:themeColor="text1"/>
                <w:szCs w:val="16"/>
                <w:lang w:val="sk-SK"/>
              </w:rPr>
              <w:t xml:space="preserve"> a </w:t>
            </w:r>
            <w:proofErr w:type="spellStart"/>
            <w:r w:rsidRPr="00364BB4">
              <w:rPr>
                <w:rFonts w:cstheme="minorHAnsi"/>
                <w:iCs/>
                <w:color w:val="000000" w:themeColor="text1"/>
                <w:szCs w:val="16"/>
                <w:lang w:val="sk-SK"/>
              </w:rPr>
              <w:t>IsabelBriggs-Myers</w:t>
            </w:r>
            <w:proofErr w:type="spellEnd"/>
            <w:r w:rsidRPr="00364BB4">
              <w:rPr>
                <w:rFonts w:cstheme="minorHAnsi"/>
                <w:iCs/>
                <w:color w:val="000000" w:themeColor="text1"/>
                <w:szCs w:val="16"/>
                <w:lang w:val="sk-SK"/>
              </w:rPr>
              <w:t xml:space="preserve"> rozpracovali problematiku typológie osobnosti človeka, ktorou sa zaoberali už </w:t>
            </w:r>
            <w:proofErr w:type="spellStart"/>
            <w:r w:rsidRPr="00364BB4">
              <w:rPr>
                <w:rFonts w:cstheme="minorHAnsi"/>
                <w:iCs/>
                <w:color w:val="000000" w:themeColor="text1"/>
                <w:szCs w:val="16"/>
                <w:lang w:val="sk-SK"/>
              </w:rPr>
              <w:t>Hippokrat</w:t>
            </w:r>
            <w:proofErr w:type="spellEnd"/>
            <w:r w:rsidRPr="00364BB4">
              <w:rPr>
                <w:rFonts w:cstheme="minorHAnsi"/>
                <w:iCs/>
                <w:color w:val="000000" w:themeColor="text1"/>
                <w:szCs w:val="16"/>
                <w:lang w:val="sk-SK"/>
              </w:rPr>
              <w:t xml:space="preserve">, </w:t>
            </w:r>
            <w:proofErr w:type="spellStart"/>
            <w:r w:rsidRPr="00364BB4">
              <w:rPr>
                <w:rFonts w:cstheme="minorHAnsi"/>
                <w:iCs/>
                <w:color w:val="000000" w:themeColor="text1"/>
                <w:szCs w:val="16"/>
                <w:lang w:val="sk-SK"/>
              </w:rPr>
              <w:t>Jung</w:t>
            </w:r>
            <w:proofErr w:type="spellEnd"/>
            <w:r w:rsidRPr="00364BB4">
              <w:rPr>
                <w:rFonts w:cstheme="minorHAnsi"/>
                <w:iCs/>
                <w:color w:val="000000" w:themeColor="text1"/>
                <w:szCs w:val="16"/>
                <w:lang w:val="sk-SK"/>
              </w:rPr>
              <w:t xml:space="preserve">, </w:t>
            </w:r>
            <w:proofErr w:type="spellStart"/>
            <w:r w:rsidRPr="00364BB4">
              <w:rPr>
                <w:rFonts w:cstheme="minorHAnsi"/>
                <w:iCs/>
                <w:color w:val="000000" w:themeColor="text1"/>
                <w:szCs w:val="16"/>
                <w:lang w:val="sk-SK"/>
              </w:rPr>
              <w:t>Einseck</w:t>
            </w:r>
            <w:proofErr w:type="spellEnd"/>
            <w:r w:rsidRPr="00364BB4">
              <w:rPr>
                <w:rFonts w:cstheme="minorHAnsi"/>
                <w:iCs/>
                <w:color w:val="000000" w:themeColor="text1"/>
                <w:szCs w:val="16"/>
                <w:lang w:val="sk-SK"/>
              </w:rPr>
              <w:t xml:space="preserve"> a mnohí ďalší psychológovia, a výsledkom ich práce je identifikácia až 16- ich  možných typov osobnosti človeka. Každého človeka možno priradiť k jednému z daných typov, pričom sa ale samozrejme jeho jedinečnosť nestráca. Aj ľudia patriaci k tomu istému typu sú rozdielni. Každý je iný, pretože má iných rodičov, vyrastal v inom prostredí, má iné skúsenosti atď. Majú však  určité spoločné črty, ktoré sú vlastné práve jednému typu. Ani jeden zo 16 typov osobnosti, o ktorých budeme hovoriť, nie je ani lepší</w:t>
            </w:r>
            <w:r w:rsidR="002C6E4A" w:rsidRPr="00364BB4">
              <w:rPr>
                <w:rFonts w:cstheme="minorHAnsi"/>
                <w:iCs/>
                <w:color w:val="000000" w:themeColor="text1"/>
                <w:szCs w:val="16"/>
                <w:lang w:val="sk-SK"/>
              </w:rPr>
              <w:t>,</w:t>
            </w:r>
            <w:r w:rsidRPr="00364BB4">
              <w:rPr>
                <w:rFonts w:cstheme="minorHAnsi"/>
                <w:iCs/>
                <w:color w:val="000000" w:themeColor="text1"/>
                <w:szCs w:val="16"/>
                <w:lang w:val="sk-SK"/>
              </w:rPr>
              <w:t xml:space="preserve"> ani horší. Typ nedeterminuje ani inteligenciu, ani nepredpovedá úspech v práci či v živote. Pomáha nám ale objaviť to, čo najlepšie motivuje a aktivizuje každého z nás ako jednotlivca, a umožní nám identifikovať naše slabé a silné stránky.</w:t>
            </w:r>
          </w:p>
          <w:p w14:paraId="1F8BD07E" w14:textId="77777777" w:rsidR="003674AD" w:rsidRPr="00364BB4" w:rsidRDefault="003674AD"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 xml:space="preserve">Podľa tejto metódy (metóda MBTI)vypracovali  metodiku určovania typu osobnosti postavenú na posudzovaní 4 základných aspektov osobnosti – spôsob komunikácie s okolitým svetom, spôsob vnímania informácií, spôsob rozhodovania sa a spôsob fungovania v živote. </w:t>
            </w:r>
          </w:p>
          <w:p w14:paraId="1F8BD07F" w14:textId="77777777" w:rsidR="003674AD" w:rsidRPr="00364BB4" w:rsidRDefault="003674AD" w:rsidP="00364BB4">
            <w:pPr>
              <w:numPr>
                <w:ilvl w:val="0"/>
                <w:numId w:val="5"/>
              </w:num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Ako komunikujeme s okolitým svetom a kam usmerňujeme svoju energiu.</w:t>
            </w:r>
          </w:p>
          <w:p w14:paraId="1F8BD080"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1"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sym w:font="Wingdings 3" w:char="F0E9"/>
            </w:r>
            <w:r w:rsidRPr="00364BB4">
              <w:rPr>
                <w:rFonts w:cstheme="minorHAnsi"/>
                <w:iCs/>
                <w:color w:val="000000" w:themeColor="text1"/>
                <w:szCs w:val="16"/>
                <w:lang w:val="sk-SK"/>
              </w:rPr>
              <w:t>–––––––––––––––––––––––––––––––––––I–––––––––––––––––––––––––––––––––––</w:t>
            </w:r>
            <w:r w:rsidRPr="00364BB4">
              <w:rPr>
                <w:rFonts w:cstheme="minorHAnsi"/>
                <w:iCs/>
                <w:color w:val="000000" w:themeColor="text1"/>
                <w:szCs w:val="16"/>
                <w:lang w:val="sk-SK"/>
              </w:rPr>
              <w:sym w:font="Wingdings 3" w:char="F0EA"/>
            </w:r>
          </w:p>
          <w:p w14:paraId="1F8BD082"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roofErr w:type="spellStart"/>
            <w:r w:rsidRPr="00364BB4">
              <w:rPr>
                <w:rFonts w:cstheme="minorHAnsi"/>
                <w:iCs/>
                <w:color w:val="000000" w:themeColor="text1"/>
                <w:szCs w:val="16"/>
                <w:lang w:val="sk-SK"/>
              </w:rPr>
              <w:t>Extroverzia</w:t>
            </w:r>
            <w:proofErr w:type="spellEnd"/>
            <w:r w:rsidRPr="00364BB4">
              <w:rPr>
                <w:rFonts w:cstheme="minorHAnsi"/>
                <w:iCs/>
                <w:color w:val="000000" w:themeColor="text1"/>
                <w:szCs w:val="16"/>
                <w:lang w:val="sk-SK"/>
              </w:rPr>
              <w:t xml:space="preserve"> ( E )</w:t>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t>Introverzia ( I )</w:t>
            </w:r>
          </w:p>
          <w:p w14:paraId="1F8BD083"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4" w14:textId="77777777" w:rsidR="003674AD" w:rsidRPr="00364BB4" w:rsidRDefault="003674AD" w:rsidP="00364BB4">
            <w:pPr>
              <w:numPr>
                <w:ilvl w:val="0"/>
                <w:numId w:val="5"/>
              </w:num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Aký druh informácie si prirodzene všímame a vnímame.</w:t>
            </w:r>
            <w:bookmarkStart w:id="0" w:name="_GoBack"/>
            <w:bookmarkEnd w:id="0"/>
          </w:p>
          <w:p w14:paraId="1F8BD085"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6"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sym w:font="Wingdings 3" w:char="F0E9"/>
            </w:r>
            <w:r w:rsidRPr="00364BB4">
              <w:rPr>
                <w:rFonts w:cstheme="minorHAnsi"/>
                <w:iCs/>
                <w:color w:val="000000" w:themeColor="text1"/>
                <w:szCs w:val="16"/>
                <w:lang w:val="sk-SK"/>
              </w:rPr>
              <w:t>–––––––––––––––––––––––––––––––––––I–––––––––––––––––––––––––––––––––––</w:t>
            </w:r>
            <w:r w:rsidRPr="00364BB4">
              <w:rPr>
                <w:rFonts w:cstheme="minorHAnsi"/>
                <w:iCs/>
                <w:color w:val="000000" w:themeColor="text1"/>
                <w:szCs w:val="16"/>
                <w:lang w:val="sk-SK"/>
              </w:rPr>
              <w:sym w:font="Wingdings 3" w:char="F0EA"/>
            </w:r>
          </w:p>
          <w:p w14:paraId="1F8BD087"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Zmyslovosť ( Z )</w:t>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t>Intuitívnosť( N )</w:t>
            </w:r>
          </w:p>
          <w:p w14:paraId="1F8BD088"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9" w14:textId="77777777" w:rsidR="003674AD" w:rsidRPr="00364BB4" w:rsidRDefault="003674AD" w:rsidP="00364BB4">
            <w:pPr>
              <w:numPr>
                <w:ilvl w:val="0"/>
                <w:numId w:val="5"/>
              </w:num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Ako sa rozhodujeme.</w:t>
            </w:r>
          </w:p>
          <w:p w14:paraId="1F8BD08A"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B"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sym w:font="Wingdings 3" w:char="F0E9"/>
            </w:r>
            <w:r w:rsidRPr="00364BB4">
              <w:rPr>
                <w:rFonts w:cstheme="minorHAnsi"/>
                <w:iCs/>
                <w:color w:val="000000" w:themeColor="text1"/>
                <w:szCs w:val="16"/>
                <w:lang w:val="sk-SK"/>
              </w:rPr>
              <w:t>–––––––––––––––––––––––––––––––––––I–––––––––––––––––––––––––––––––––––</w:t>
            </w:r>
            <w:r w:rsidRPr="00364BB4">
              <w:rPr>
                <w:rFonts w:cstheme="minorHAnsi"/>
                <w:iCs/>
                <w:color w:val="000000" w:themeColor="text1"/>
                <w:szCs w:val="16"/>
                <w:lang w:val="sk-SK"/>
              </w:rPr>
              <w:sym w:font="Wingdings 3" w:char="F0EA"/>
            </w:r>
          </w:p>
          <w:p w14:paraId="1F8BD08C"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roofErr w:type="spellStart"/>
            <w:r w:rsidRPr="00364BB4">
              <w:rPr>
                <w:rFonts w:cstheme="minorHAnsi"/>
                <w:iCs/>
                <w:color w:val="000000" w:themeColor="text1"/>
                <w:szCs w:val="16"/>
                <w:lang w:val="sk-SK"/>
              </w:rPr>
              <w:t>Rozumovosť</w:t>
            </w:r>
            <w:proofErr w:type="spellEnd"/>
            <w:r w:rsidRPr="00364BB4">
              <w:rPr>
                <w:rFonts w:cstheme="minorHAnsi"/>
                <w:iCs/>
                <w:color w:val="000000" w:themeColor="text1"/>
                <w:szCs w:val="16"/>
                <w:lang w:val="sk-SK"/>
              </w:rPr>
              <w:t xml:space="preserve"> ( R )</w:t>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t>Citovosť ( C )</w:t>
            </w:r>
          </w:p>
          <w:p w14:paraId="1F8BD08D"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8E" w14:textId="77777777" w:rsidR="003674AD" w:rsidRPr="00364BB4" w:rsidRDefault="003674AD" w:rsidP="00364BB4">
            <w:pPr>
              <w:numPr>
                <w:ilvl w:val="0"/>
                <w:numId w:val="5"/>
              </w:num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 xml:space="preserve">Či preferujeme štruktúrovaný alebo spontánnejší spôsob života. </w:t>
            </w:r>
          </w:p>
          <w:p w14:paraId="1F8BD08F"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90"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sym w:font="Wingdings 3" w:char="F0E9"/>
            </w:r>
            <w:r w:rsidRPr="00364BB4">
              <w:rPr>
                <w:rFonts w:cstheme="minorHAnsi"/>
                <w:iCs/>
                <w:color w:val="000000" w:themeColor="text1"/>
                <w:szCs w:val="16"/>
                <w:lang w:val="sk-SK"/>
              </w:rPr>
              <w:t>–––––––––––––––––––––––––––––––––––I–––––––––––––––––––––––––––––––––––</w:t>
            </w:r>
            <w:r w:rsidRPr="00364BB4">
              <w:rPr>
                <w:rFonts w:cstheme="minorHAnsi"/>
                <w:iCs/>
                <w:color w:val="000000" w:themeColor="text1"/>
                <w:szCs w:val="16"/>
                <w:lang w:val="sk-SK"/>
              </w:rPr>
              <w:sym w:font="Wingdings 3" w:char="F0EA"/>
            </w:r>
          </w:p>
          <w:p w14:paraId="1F8BD091" w14:textId="77777777" w:rsidR="003674AD" w:rsidRPr="00364BB4" w:rsidRDefault="003674AD" w:rsidP="00364BB4">
            <w:pPr>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Uvážlivosť ( U )</w:t>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r>
            <w:r w:rsidRPr="00364BB4">
              <w:rPr>
                <w:rFonts w:cstheme="minorHAnsi"/>
                <w:iCs/>
                <w:color w:val="000000" w:themeColor="text1"/>
                <w:szCs w:val="16"/>
                <w:lang w:val="sk-SK"/>
              </w:rPr>
              <w:tab/>
              <w:t>Vnímavosť ( V )</w:t>
            </w:r>
          </w:p>
          <w:p w14:paraId="1F8BD092" w14:textId="77777777" w:rsidR="003674AD" w:rsidRPr="00364BB4" w:rsidRDefault="003674AD"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93" w14:textId="77777777" w:rsidR="003D24BF" w:rsidRPr="00364BB4" w:rsidRDefault="003D24BF"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94" w14:textId="77777777" w:rsidR="003D24BF" w:rsidRPr="00364BB4" w:rsidRDefault="003D24BF"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p>
          <w:p w14:paraId="1F8BD095" w14:textId="77777777" w:rsidR="003674AD" w:rsidRPr="00364BB4" w:rsidRDefault="003674AD" w:rsidP="00364BB4">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rFonts w:cstheme="minorHAnsi"/>
                <w:iCs/>
                <w:color w:val="000000" w:themeColor="text1"/>
                <w:szCs w:val="16"/>
                <w:lang w:val="sk-SK"/>
              </w:rPr>
            </w:pPr>
            <w:r w:rsidRPr="00364BB4">
              <w:rPr>
                <w:rFonts w:cstheme="minorHAnsi"/>
                <w:iCs/>
                <w:color w:val="000000" w:themeColor="text1"/>
                <w:szCs w:val="16"/>
                <w:lang w:val="sk-SK"/>
              </w:rPr>
              <w:t xml:space="preserve">Určenie typu osobnosti je možné urobiť pomocou psychologického testu MBTI, k jeho vyhodnoteniu je potrebný psychológ. Pre naše účely môžeme použiť obdobnú ale menej náročnú metódu, ktorá prináša porovnateľné výsledky (prebrané z knihy Rob to, čo najlepšie vieš od  autorov P.D. </w:t>
            </w:r>
            <w:proofErr w:type="spellStart"/>
            <w:r w:rsidRPr="00364BB4">
              <w:rPr>
                <w:rFonts w:cstheme="minorHAnsi"/>
                <w:iCs/>
                <w:color w:val="000000" w:themeColor="text1"/>
                <w:szCs w:val="16"/>
                <w:lang w:val="sk-SK"/>
              </w:rPr>
              <w:t>Tieger</w:t>
            </w:r>
            <w:proofErr w:type="spellEnd"/>
            <w:r w:rsidRPr="00364BB4">
              <w:rPr>
                <w:rFonts w:cstheme="minorHAnsi"/>
                <w:iCs/>
                <w:color w:val="000000" w:themeColor="text1"/>
                <w:szCs w:val="16"/>
                <w:lang w:val="sk-SK"/>
              </w:rPr>
              <w:t xml:space="preserve">, B. </w:t>
            </w:r>
            <w:proofErr w:type="spellStart"/>
            <w:r w:rsidRPr="00364BB4">
              <w:rPr>
                <w:rFonts w:cstheme="minorHAnsi"/>
                <w:iCs/>
                <w:color w:val="000000" w:themeColor="text1"/>
                <w:szCs w:val="16"/>
                <w:lang w:val="sk-SK"/>
              </w:rPr>
              <w:t>Barron-Tieger</w:t>
            </w:r>
            <w:proofErr w:type="spellEnd"/>
            <w:r w:rsidRPr="00364BB4">
              <w:rPr>
                <w:rFonts w:cstheme="minorHAnsi"/>
                <w:iCs/>
                <w:color w:val="000000" w:themeColor="text1"/>
                <w:szCs w:val="16"/>
                <w:lang w:val="sk-SK"/>
              </w:rPr>
              <w:t xml:space="preserve">) .  Každý z daných aspektov nazývame dimenzie, pretože ich môžeme zobraziť pomocou osi, na koncoch ktorej sa nachádzajú diametrálne odlišné </w:t>
            </w:r>
            <w:r w:rsidRPr="00364BB4">
              <w:rPr>
                <w:rFonts w:cstheme="minorHAnsi"/>
                <w:iCs/>
                <w:color w:val="000000" w:themeColor="text1"/>
                <w:szCs w:val="16"/>
                <w:lang w:val="sk-SK"/>
              </w:rPr>
              <w:lastRenderedPageBreak/>
              <w:t>hodnoty. To, ku ktorému extrému</w:t>
            </w:r>
            <w:r w:rsidR="002C6E4A" w:rsidRPr="00364BB4">
              <w:rPr>
                <w:rFonts w:cstheme="minorHAnsi"/>
                <w:iCs/>
                <w:color w:val="000000" w:themeColor="text1"/>
                <w:szCs w:val="16"/>
                <w:lang w:val="sk-SK"/>
              </w:rPr>
              <w:t>,</w:t>
            </w:r>
            <w:r w:rsidRPr="00364BB4">
              <w:rPr>
                <w:rFonts w:cstheme="minorHAnsi"/>
                <w:iCs/>
                <w:color w:val="000000" w:themeColor="text1"/>
                <w:szCs w:val="16"/>
                <w:lang w:val="sk-SK"/>
              </w:rPr>
              <w:t xml:space="preserve"> resp. na ktorú stranu od stredu každej z dimenzií/vlastností máme tendenciu smerovať, to je naša  preferencia. V živote samozrejme používame obe stránky každej škály, ale v priemere uprednostňujeme vždy viac jednu stranu než druhú. Čím viac uprednostňujeme jednu zo strán, tým ďalej od stredu osi sa nachádzame a naopak. Ak naša preferencia nie je veľmi výrazná, budeme sa nachádzať bližšie ku stredu osi. Kombináciou všetkých preferencií (ôsmich písmen) nám vzniká 16 možností, teda 16 typov osobnosti.</w:t>
            </w:r>
          </w:p>
        </w:tc>
      </w:tr>
    </w:tbl>
    <w:p w14:paraId="1F8BD097" w14:textId="77777777" w:rsidR="003674AD" w:rsidRPr="004B746F" w:rsidRDefault="003674AD" w:rsidP="003674AD">
      <w:pPr>
        <w:rPr>
          <w:rFonts w:cstheme="minorHAnsi"/>
          <w:lang w:val="sk-SK"/>
        </w:rPr>
      </w:pPr>
    </w:p>
    <w:p w14:paraId="1F8BD098" w14:textId="77777777" w:rsidR="003674AD" w:rsidRPr="004B746F" w:rsidRDefault="003674AD" w:rsidP="003674AD">
      <w:pPr>
        <w:pStyle w:val="Nadpis2"/>
        <w:ind w:right="155"/>
        <w:rPr>
          <w:rFonts w:cstheme="minorHAnsi"/>
          <w:lang w:val="sk-SK"/>
        </w:rPr>
      </w:pPr>
      <w:r w:rsidRPr="004B746F">
        <w:rPr>
          <w:rFonts w:cstheme="minorHAnsi"/>
          <w:lang w:val="sk-SK"/>
        </w:rPr>
        <w:t>POSTUP</w:t>
      </w:r>
    </w:p>
    <w:tbl>
      <w:tblPr>
        <w:tblStyle w:val="TableGridLight1"/>
        <w:tblW w:w="4933" w:type="pct"/>
        <w:tblInd w:w="107"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300"/>
      </w:tblGrid>
      <w:tr w:rsidR="00364BB4" w:rsidRPr="004C28FA" w14:paraId="1F8BD166" w14:textId="77777777" w:rsidTr="00364BB4">
        <w:trPr>
          <w:trHeight w:val="839"/>
        </w:trPr>
        <w:tc>
          <w:tcPr>
            <w:tcW w:w="5000" w:type="pct"/>
            <w:shd w:val="clear" w:color="auto" w:fill="FFFFFF" w:themeFill="background1"/>
          </w:tcPr>
          <w:p w14:paraId="1F8BD099" w14:textId="77777777" w:rsidR="003674AD" w:rsidRPr="00364BB4" w:rsidRDefault="003674AD" w:rsidP="003674AD">
            <w:pPr>
              <w:ind w:right="155"/>
              <w:jc w:val="both"/>
              <w:rPr>
                <w:rFonts w:cstheme="minorHAnsi"/>
                <w:color w:val="000000" w:themeColor="text1"/>
                <w:lang w:val="sk-SK"/>
              </w:rPr>
            </w:pPr>
            <w:r w:rsidRPr="00364BB4">
              <w:rPr>
                <w:rFonts w:cstheme="minorHAnsi"/>
                <w:color w:val="000000" w:themeColor="text1"/>
                <w:lang w:val="sk-SK"/>
              </w:rPr>
              <w:t xml:space="preserve">Naša metóda pozostáva z niekoľkých krokov. Najskôr si niečo povieme o jednotlivých štyroch dimenziách typu osobnosti a o ich preferenciách. Po prečítaní charakteristík jednotlivých preferencií  a zamyslení sa nad svojimi vlastnosťami sa postupne pokúsite stanoviť si svoju vlastnú kombináciu preferencií – štvorpísmenový kód, ktorým si zároveň určíte, do ktorej zo spomínaných 16-ich kategórií typu osobnosti patríte. Posledným krokom bude tzv. verifikácia svojho </w:t>
            </w:r>
            <w:proofErr w:type="spellStart"/>
            <w:r w:rsidRPr="00364BB4">
              <w:rPr>
                <w:rFonts w:cstheme="minorHAnsi"/>
                <w:color w:val="000000" w:themeColor="text1"/>
                <w:lang w:val="sk-SK"/>
              </w:rPr>
              <w:t>sebahodnotenia</w:t>
            </w:r>
            <w:proofErr w:type="spellEnd"/>
            <w:r w:rsidRPr="00364BB4">
              <w:rPr>
                <w:rFonts w:cstheme="minorHAnsi"/>
                <w:color w:val="000000" w:themeColor="text1"/>
                <w:lang w:val="sk-SK"/>
              </w:rPr>
              <w:t>. Každý dostane  profil svojho typu osobnosti, prečíta si ho a zhodnotí, či naozaj zodpovedá typu jeho osobnosti. V prípade nezrovnalostí budeme hľadať viac zodpovedajúce typy.</w:t>
            </w:r>
          </w:p>
          <w:p w14:paraId="1F8BD09A" w14:textId="77777777" w:rsidR="003674AD" w:rsidRPr="00364BB4" w:rsidRDefault="003674AD" w:rsidP="00885340">
            <w:pPr>
              <w:ind w:left="360" w:right="155" w:firstLine="360"/>
              <w:jc w:val="both"/>
              <w:rPr>
                <w:rFonts w:cstheme="minorHAnsi"/>
                <w:color w:val="000000" w:themeColor="text1"/>
                <w:lang w:val="sk-SK"/>
              </w:rPr>
            </w:pPr>
          </w:p>
          <w:p w14:paraId="1F8BD09B" w14:textId="77777777" w:rsidR="003674AD" w:rsidRPr="00364BB4" w:rsidRDefault="003674AD" w:rsidP="00885340">
            <w:pPr>
              <w:numPr>
                <w:ilvl w:val="0"/>
                <w:numId w:val="6"/>
              </w:numPr>
              <w:ind w:right="155"/>
              <w:jc w:val="both"/>
              <w:rPr>
                <w:rFonts w:cstheme="minorHAnsi"/>
                <w:b/>
                <w:color w:val="000000" w:themeColor="text1"/>
                <w:lang w:val="sk-SK"/>
              </w:rPr>
            </w:pPr>
            <w:r w:rsidRPr="00364BB4">
              <w:rPr>
                <w:rFonts w:cstheme="minorHAnsi"/>
                <w:b/>
                <w:color w:val="000000" w:themeColor="text1"/>
                <w:lang w:val="sk-SK"/>
              </w:rPr>
              <w:t>krok</w:t>
            </w:r>
          </w:p>
          <w:p w14:paraId="1F8BD09C" w14:textId="77777777" w:rsidR="003674AD" w:rsidRPr="00364BB4" w:rsidRDefault="003674AD" w:rsidP="003674AD">
            <w:pPr>
              <w:ind w:left="360" w:right="155"/>
              <w:jc w:val="both"/>
              <w:rPr>
                <w:rFonts w:cstheme="minorHAnsi"/>
                <w:b/>
                <w:color w:val="000000" w:themeColor="text1"/>
                <w:lang w:val="sk-SK"/>
              </w:rPr>
            </w:pPr>
          </w:p>
          <w:p w14:paraId="1F8BD09D"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Systém určenia typu osobnosti vychádza z týchto štyroch základných vlastností ľudskej osobnosti:</w:t>
            </w:r>
          </w:p>
          <w:p w14:paraId="1F8BD09E" w14:textId="77777777" w:rsidR="003674AD" w:rsidRPr="00364BB4" w:rsidRDefault="003674AD" w:rsidP="003674AD">
            <w:pPr>
              <w:numPr>
                <w:ilvl w:val="0"/>
                <w:numId w:val="7"/>
              </w:numPr>
              <w:ind w:right="155"/>
              <w:jc w:val="both"/>
              <w:rPr>
                <w:rFonts w:cstheme="minorHAnsi"/>
                <w:b/>
                <w:color w:val="000000" w:themeColor="text1"/>
                <w:lang w:val="sk-SK"/>
              </w:rPr>
            </w:pPr>
            <w:r w:rsidRPr="00364BB4">
              <w:rPr>
                <w:rFonts w:cstheme="minorHAnsi"/>
                <w:b/>
                <w:color w:val="000000" w:themeColor="text1"/>
                <w:lang w:val="sk-SK"/>
              </w:rPr>
              <w:t>Ako komunikujeme s okolitým svetom a kam usmerňujeme svoju energiu.</w:t>
            </w:r>
          </w:p>
          <w:p w14:paraId="1F8BD09F" w14:textId="77777777" w:rsidR="003674AD" w:rsidRPr="00364BB4" w:rsidRDefault="003674AD" w:rsidP="003674AD">
            <w:pPr>
              <w:numPr>
                <w:ilvl w:val="0"/>
                <w:numId w:val="7"/>
              </w:numPr>
              <w:ind w:right="155"/>
              <w:jc w:val="both"/>
              <w:rPr>
                <w:rFonts w:cstheme="minorHAnsi"/>
                <w:b/>
                <w:color w:val="000000" w:themeColor="text1"/>
                <w:lang w:val="sk-SK"/>
              </w:rPr>
            </w:pPr>
            <w:r w:rsidRPr="00364BB4">
              <w:rPr>
                <w:rFonts w:cstheme="minorHAnsi"/>
                <w:b/>
                <w:color w:val="000000" w:themeColor="text1"/>
                <w:lang w:val="sk-SK"/>
              </w:rPr>
              <w:t>Aký druh informácie si prirodzene všímame a vnímame.</w:t>
            </w:r>
          </w:p>
          <w:p w14:paraId="1F8BD0A0" w14:textId="77777777" w:rsidR="003674AD" w:rsidRPr="00364BB4" w:rsidRDefault="003674AD" w:rsidP="003674AD">
            <w:pPr>
              <w:numPr>
                <w:ilvl w:val="0"/>
                <w:numId w:val="7"/>
              </w:numPr>
              <w:ind w:right="155"/>
              <w:jc w:val="both"/>
              <w:rPr>
                <w:rFonts w:cstheme="minorHAnsi"/>
                <w:b/>
                <w:color w:val="000000" w:themeColor="text1"/>
                <w:lang w:val="sk-SK"/>
              </w:rPr>
            </w:pPr>
            <w:r w:rsidRPr="00364BB4">
              <w:rPr>
                <w:rFonts w:cstheme="minorHAnsi"/>
                <w:b/>
                <w:color w:val="000000" w:themeColor="text1"/>
                <w:lang w:val="sk-SK"/>
              </w:rPr>
              <w:t>Ako sa rozhodujeme.</w:t>
            </w:r>
          </w:p>
          <w:p w14:paraId="1F8BD0A1" w14:textId="77777777" w:rsidR="003674AD" w:rsidRPr="00364BB4" w:rsidRDefault="003674AD" w:rsidP="003674AD">
            <w:pPr>
              <w:numPr>
                <w:ilvl w:val="0"/>
                <w:numId w:val="7"/>
              </w:numPr>
              <w:ind w:right="155"/>
              <w:jc w:val="both"/>
              <w:rPr>
                <w:rFonts w:cstheme="minorHAnsi"/>
                <w:b/>
                <w:color w:val="000000" w:themeColor="text1"/>
                <w:lang w:val="sk-SK"/>
              </w:rPr>
            </w:pPr>
            <w:r w:rsidRPr="00364BB4">
              <w:rPr>
                <w:rFonts w:cstheme="minorHAnsi"/>
                <w:b/>
                <w:color w:val="000000" w:themeColor="text1"/>
                <w:lang w:val="sk-SK"/>
              </w:rPr>
              <w:t>Či preferujeme štrukt</w:t>
            </w:r>
            <w:r w:rsidR="00A21031" w:rsidRPr="00364BB4">
              <w:rPr>
                <w:rFonts w:cstheme="minorHAnsi"/>
                <w:b/>
                <w:color w:val="000000" w:themeColor="text1"/>
                <w:lang w:val="sk-SK"/>
              </w:rPr>
              <w:t>ú</w:t>
            </w:r>
            <w:r w:rsidRPr="00364BB4">
              <w:rPr>
                <w:rFonts w:cstheme="minorHAnsi"/>
                <w:b/>
                <w:color w:val="000000" w:themeColor="text1"/>
                <w:lang w:val="sk-SK"/>
              </w:rPr>
              <w:t xml:space="preserve">rovaný/organizovaný/ alebo spontánnejší spôsob života. </w:t>
            </w:r>
          </w:p>
          <w:p w14:paraId="1F8BD0A2" w14:textId="77777777" w:rsidR="003674AD" w:rsidRPr="00364BB4" w:rsidRDefault="003674AD" w:rsidP="003674AD">
            <w:pPr>
              <w:ind w:left="720" w:right="155"/>
              <w:jc w:val="both"/>
              <w:rPr>
                <w:rFonts w:cstheme="minorHAnsi"/>
                <w:b/>
                <w:color w:val="000000" w:themeColor="text1"/>
                <w:lang w:val="sk-SK"/>
              </w:rPr>
            </w:pPr>
          </w:p>
          <w:p w14:paraId="1F8BD0A3" w14:textId="77777777" w:rsidR="003674AD" w:rsidRPr="00364BB4" w:rsidRDefault="003674AD" w:rsidP="007C43D2">
            <w:pPr>
              <w:ind w:right="155"/>
              <w:jc w:val="both"/>
              <w:rPr>
                <w:rFonts w:cstheme="minorHAnsi"/>
                <w:bCs/>
                <w:color w:val="000000" w:themeColor="text1"/>
                <w:lang w:val="sk-SK"/>
              </w:rPr>
            </w:pPr>
            <w:r w:rsidRPr="00364BB4">
              <w:rPr>
                <w:rFonts w:cstheme="minorHAnsi"/>
                <w:bCs/>
                <w:color w:val="000000" w:themeColor="text1"/>
                <w:lang w:val="sk-SK"/>
              </w:rPr>
              <w:t xml:space="preserve">Tieto aspekty nazývame dimenzie, pretože každá z nich môže byť zobrazená pomocou osi, na ktorej oboch koncoch sa nachádzajú diametrálne odlišné hodnoty – extrémy. </w:t>
            </w:r>
            <w:r w:rsidR="00A21031" w:rsidRPr="00364BB4">
              <w:rPr>
                <w:rFonts w:cstheme="minorHAnsi"/>
                <w:bCs/>
                <w:color w:val="000000" w:themeColor="text1"/>
                <w:lang w:val="sk-SK"/>
              </w:rPr>
              <w:t>/</w:t>
            </w:r>
            <w:r w:rsidRPr="00364BB4">
              <w:rPr>
                <w:rFonts w:cstheme="minorHAnsi"/>
                <w:bCs/>
                <w:color w:val="000000" w:themeColor="text1"/>
                <w:lang w:val="sk-SK"/>
              </w:rPr>
              <w:t>lektor osi nakreslí alebo premietne/.</w:t>
            </w:r>
          </w:p>
          <w:p w14:paraId="1F8BD0A4" w14:textId="77777777" w:rsidR="003674AD" w:rsidRPr="00364BB4" w:rsidRDefault="003674AD" w:rsidP="00885340">
            <w:pPr>
              <w:ind w:left="360" w:right="155"/>
              <w:jc w:val="both"/>
              <w:rPr>
                <w:rFonts w:cstheme="minorHAnsi"/>
                <w:bCs/>
                <w:color w:val="000000" w:themeColor="text1"/>
                <w:lang w:val="sk-SK"/>
              </w:rPr>
            </w:pPr>
          </w:p>
          <w:p w14:paraId="1F8BD0A5" w14:textId="77777777" w:rsidR="003674AD" w:rsidRPr="00364BB4" w:rsidRDefault="003674AD" w:rsidP="00885340">
            <w:pPr>
              <w:pStyle w:val="Odsekzoznamu"/>
              <w:numPr>
                <w:ilvl w:val="3"/>
                <w:numId w:val="7"/>
              </w:numPr>
              <w:tabs>
                <w:tab w:val="clear" w:pos="2880"/>
              </w:tabs>
              <w:ind w:left="851" w:right="155"/>
              <w:jc w:val="both"/>
              <w:rPr>
                <w:rFonts w:cstheme="minorHAnsi"/>
                <w:b/>
                <w:bCs/>
                <w:color w:val="000000" w:themeColor="text1"/>
                <w:lang w:val="sk-SK"/>
              </w:rPr>
            </w:pPr>
            <w:r w:rsidRPr="00364BB4">
              <w:rPr>
                <w:rFonts w:cstheme="minorHAnsi"/>
                <w:b/>
                <w:bCs/>
                <w:color w:val="000000" w:themeColor="text1"/>
                <w:lang w:val="sk-SK"/>
              </w:rPr>
              <w:t>Ako komunikujeme s okolitým svetom a kam usmerňujeme svoju energiu.</w:t>
            </w:r>
          </w:p>
          <w:p w14:paraId="1F8BD0A6" w14:textId="77777777" w:rsidR="003674AD" w:rsidRPr="00364BB4" w:rsidRDefault="003674AD" w:rsidP="00885340">
            <w:pPr>
              <w:ind w:left="360" w:right="155"/>
              <w:jc w:val="both"/>
              <w:rPr>
                <w:rFonts w:cstheme="minorHAnsi"/>
                <w:bCs/>
                <w:color w:val="000000" w:themeColor="text1"/>
                <w:sz w:val="10"/>
                <w:szCs w:val="10"/>
                <w:lang w:val="sk-SK"/>
              </w:rPr>
            </w:pPr>
          </w:p>
          <w:p w14:paraId="1F8BD0A7"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sym w:font="Wingdings 3" w:char="F0E9"/>
            </w:r>
            <w:r w:rsidRPr="00364BB4">
              <w:rPr>
                <w:rFonts w:cstheme="minorHAnsi"/>
                <w:bCs/>
                <w:color w:val="000000" w:themeColor="text1"/>
                <w:lang w:val="sk-SK"/>
              </w:rPr>
              <w:t>–––––––––––––––––––––––––––––––––––I–––––––––––––––––––––––––––––––––––</w:t>
            </w:r>
            <w:r w:rsidRPr="00364BB4">
              <w:rPr>
                <w:rFonts w:cstheme="minorHAnsi"/>
                <w:bCs/>
                <w:color w:val="000000" w:themeColor="text1"/>
                <w:lang w:val="sk-SK"/>
              </w:rPr>
              <w:sym w:font="Wingdings 3" w:char="F0EA"/>
            </w:r>
          </w:p>
          <w:p w14:paraId="1F8BD0A8" w14:textId="77777777" w:rsidR="003674AD" w:rsidRPr="00364BB4" w:rsidRDefault="003674AD" w:rsidP="00885340">
            <w:pPr>
              <w:ind w:left="360" w:right="155"/>
              <w:jc w:val="both"/>
              <w:rPr>
                <w:rFonts w:cstheme="minorHAnsi"/>
                <w:bCs/>
                <w:color w:val="000000" w:themeColor="text1"/>
                <w:lang w:val="sk-SK"/>
              </w:rPr>
            </w:pPr>
            <w:proofErr w:type="spellStart"/>
            <w:r w:rsidRPr="00364BB4">
              <w:rPr>
                <w:rFonts w:cstheme="minorHAnsi"/>
                <w:bCs/>
                <w:color w:val="000000" w:themeColor="text1"/>
                <w:lang w:val="sk-SK"/>
              </w:rPr>
              <w:t>Extroverzia</w:t>
            </w:r>
            <w:proofErr w:type="spellEnd"/>
            <w:r w:rsidRPr="00364BB4">
              <w:rPr>
                <w:rFonts w:cstheme="minorHAnsi"/>
                <w:bCs/>
                <w:color w:val="000000" w:themeColor="text1"/>
                <w:lang w:val="sk-SK"/>
              </w:rPr>
              <w:t xml:space="preserve"> ( E )</w:t>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t>Introverzia ( I )</w:t>
            </w:r>
          </w:p>
          <w:p w14:paraId="1F8BD0A9" w14:textId="77777777" w:rsidR="003674AD" w:rsidRPr="00364BB4" w:rsidRDefault="003674AD" w:rsidP="00885340">
            <w:pPr>
              <w:ind w:left="360" w:right="155"/>
              <w:jc w:val="both"/>
              <w:rPr>
                <w:rFonts w:cstheme="minorHAnsi"/>
                <w:bCs/>
                <w:color w:val="000000" w:themeColor="text1"/>
                <w:lang w:val="sk-SK"/>
              </w:rPr>
            </w:pPr>
          </w:p>
          <w:p w14:paraId="1F8BD0AA" w14:textId="77777777" w:rsidR="003674AD" w:rsidRPr="00364BB4" w:rsidRDefault="003674AD" w:rsidP="00885340">
            <w:pPr>
              <w:pStyle w:val="Odsekzoznamu"/>
              <w:numPr>
                <w:ilvl w:val="3"/>
                <w:numId w:val="7"/>
              </w:numPr>
              <w:tabs>
                <w:tab w:val="clear" w:pos="2880"/>
              </w:tabs>
              <w:ind w:left="851" w:right="155"/>
              <w:jc w:val="both"/>
              <w:rPr>
                <w:rFonts w:cstheme="minorHAnsi"/>
                <w:b/>
                <w:bCs/>
                <w:color w:val="000000" w:themeColor="text1"/>
                <w:lang w:val="sk-SK"/>
              </w:rPr>
            </w:pPr>
            <w:r w:rsidRPr="00364BB4">
              <w:rPr>
                <w:rFonts w:cstheme="minorHAnsi"/>
                <w:b/>
                <w:bCs/>
                <w:color w:val="000000" w:themeColor="text1"/>
                <w:lang w:val="sk-SK"/>
              </w:rPr>
              <w:t>Aký druh informácie si prirodzene všímame a vnímame.</w:t>
            </w:r>
          </w:p>
          <w:p w14:paraId="1F8BD0AB" w14:textId="77777777" w:rsidR="003674AD" w:rsidRPr="00364BB4" w:rsidRDefault="003674AD" w:rsidP="00885340">
            <w:pPr>
              <w:ind w:left="360" w:right="155"/>
              <w:jc w:val="both"/>
              <w:rPr>
                <w:rFonts w:cstheme="minorHAnsi"/>
                <w:bCs/>
                <w:color w:val="000000" w:themeColor="text1"/>
                <w:sz w:val="10"/>
                <w:szCs w:val="10"/>
                <w:lang w:val="sk-SK"/>
              </w:rPr>
            </w:pPr>
          </w:p>
          <w:p w14:paraId="1F8BD0AC"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sym w:font="Wingdings 3" w:char="F0E9"/>
            </w:r>
            <w:r w:rsidRPr="00364BB4">
              <w:rPr>
                <w:rFonts w:cstheme="minorHAnsi"/>
                <w:bCs/>
                <w:color w:val="000000" w:themeColor="text1"/>
                <w:lang w:val="sk-SK"/>
              </w:rPr>
              <w:t>–––––––––––––––––––––––––––––––––––I–––––––––––––––––––––––––––––––––––</w:t>
            </w:r>
            <w:r w:rsidRPr="00364BB4">
              <w:rPr>
                <w:rFonts w:cstheme="minorHAnsi"/>
                <w:bCs/>
                <w:color w:val="000000" w:themeColor="text1"/>
                <w:lang w:val="sk-SK"/>
              </w:rPr>
              <w:sym w:font="Wingdings 3" w:char="F0EA"/>
            </w:r>
          </w:p>
          <w:p w14:paraId="1F8BD0AD"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t>Zmyslovosť ( Z )</w:t>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t>Intuitívnosť( N )</w:t>
            </w:r>
          </w:p>
          <w:p w14:paraId="1F8BD0AE" w14:textId="77777777" w:rsidR="003674AD" w:rsidRPr="00364BB4" w:rsidRDefault="003674AD" w:rsidP="00885340">
            <w:pPr>
              <w:ind w:left="360" w:right="155"/>
              <w:jc w:val="both"/>
              <w:rPr>
                <w:rFonts w:cstheme="minorHAnsi"/>
                <w:bCs/>
                <w:color w:val="000000" w:themeColor="text1"/>
                <w:lang w:val="sk-SK"/>
              </w:rPr>
            </w:pPr>
          </w:p>
          <w:p w14:paraId="1F8BD0AF" w14:textId="77777777" w:rsidR="003674AD" w:rsidRPr="00364BB4" w:rsidRDefault="003674AD" w:rsidP="00885340">
            <w:pPr>
              <w:pStyle w:val="Odsekzoznamu"/>
              <w:numPr>
                <w:ilvl w:val="3"/>
                <w:numId w:val="7"/>
              </w:numPr>
              <w:tabs>
                <w:tab w:val="clear" w:pos="2880"/>
              </w:tabs>
              <w:ind w:left="851" w:right="155"/>
              <w:jc w:val="both"/>
              <w:rPr>
                <w:rFonts w:cstheme="minorHAnsi"/>
                <w:b/>
                <w:bCs/>
                <w:color w:val="000000" w:themeColor="text1"/>
                <w:lang w:val="sk-SK"/>
              </w:rPr>
            </w:pPr>
            <w:r w:rsidRPr="00364BB4">
              <w:rPr>
                <w:rFonts w:cstheme="minorHAnsi"/>
                <w:b/>
                <w:bCs/>
                <w:color w:val="000000" w:themeColor="text1"/>
                <w:lang w:val="sk-SK"/>
              </w:rPr>
              <w:t>Ako sa rozhodujeme.</w:t>
            </w:r>
          </w:p>
          <w:p w14:paraId="1F8BD0B0" w14:textId="77777777" w:rsidR="003674AD" w:rsidRPr="00364BB4" w:rsidRDefault="003674AD" w:rsidP="00885340">
            <w:pPr>
              <w:ind w:left="360" w:right="155"/>
              <w:jc w:val="both"/>
              <w:rPr>
                <w:rFonts w:cstheme="minorHAnsi"/>
                <w:bCs/>
                <w:color w:val="000000" w:themeColor="text1"/>
                <w:sz w:val="10"/>
                <w:szCs w:val="10"/>
                <w:lang w:val="sk-SK"/>
              </w:rPr>
            </w:pPr>
          </w:p>
          <w:p w14:paraId="1F8BD0B1"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sym w:font="Wingdings 3" w:char="F0E9"/>
            </w:r>
            <w:r w:rsidRPr="00364BB4">
              <w:rPr>
                <w:rFonts w:cstheme="minorHAnsi"/>
                <w:bCs/>
                <w:color w:val="000000" w:themeColor="text1"/>
                <w:lang w:val="sk-SK"/>
              </w:rPr>
              <w:t>–––––––––––––––––––––––––––––––––––I–––––––––––––––––––––––––––––––––––</w:t>
            </w:r>
            <w:r w:rsidRPr="00364BB4">
              <w:rPr>
                <w:rFonts w:cstheme="minorHAnsi"/>
                <w:bCs/>
                <w:color w:val="000000" w:themeColor="text1"/>
                <w:lang w:val="sk-SK"/>
              </w:rPr>
              <w:sym w:font="Wingdings 3" w:char="F0EA"/>
            </w:r>
          </w:p>
          <w:p w14:paraId="1F8BD0B2" w14:textId="77777777" w:rsidR="003674AD" w:rsidRPr="00364BB4" w:rsidRDefault="003674AD" w:rsidP="00885340">
            <w:pPr>
              <w:ind w:left="360" w:right="155"/>
              <w:jc w:val="both"/>
              <w:rPr>
                <w:rFonts w:cstheme="minorHAnsi"/>
                <w:bCs/>
                <w:color w:val="000000" w:themeColor="text1"/>
                <w:lang w:val="sk-SK"/>
              </w:rPr>
            </w:pPr>
            <w:proofErr w:type="spellStart"/>
            <w:r w:rsidRPr="00364BB4">
              <w:rPr>
                <w:rFonts w:cstheme="minorHAnsi"/>
                <w:bCs/>
                <w:color w:val="000000" w:themeColor="text1"/>
                <w:lang w:val="sk-SK"/>
              </w:rPr>
              <w:t>Rozumovosť</w:t>
            </w:r>
            <w:proofErr w:type="spellEnd"/>
            <w:r w:rsidRPr="00364BB4">
              <w:rPr>
                <w:rFonts w:cstheme="minorHAnsi"/>
                <w:bCs/>
                <w:color w:val="000000" w:themeColor="text1"/>
                <w:lang w:val="sk-SK"/>
              </w:rPr>
              <w:t xml:space="preserve"> ( R )</w:t>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t>Citovosť ( C )</w:t>
            </w:r>
          </w:p>
          <w:p w14:paraId="1F8BD0B3" w14:textId="77777777" w:rsidR="003674AD" w:rsidRPr="00364BB4" w:rsidRDefault="003674AD" w:rsidP="00885340">
            <w:pPr>
              <w:ind w:left="360" w:right="155"/>
              <w:jc w:val="both"/>
              <w:rPr>
                <w:rFonts w:cstheme="minorHAnsi"/>
                <w:bCs/>
                <w:color w:val="000000" w:themeColor="text1"/>
                <w:lang w:val="sk-SK"/>
              </w:rPr>
            </w:pPr>
          </w:p>
          <w:p w14:paraId="1F8BD0B4" w14:textId="77777777" w:rsidR="003674AD" w:rsidRPr="00364BB4" w:rsidRDefault="003674AD" w:rsidP="00885340">
            <w:pPr>
              <w:pStyle w:val="Odsekzoznamu"/>
              <w:numPr>
                <w:ilvl w:val="3"/>
                <w:numId w:val="7"/>
              </w:numPr>
              <w:tabs>
                <w:tab w:val="clear" w:pos="2880"/>
              </w:tabs>
              <w:ind w:left="851" w:right="155"/>
              <w:jc w:val="both"/>
              <w:rPr>
                <w:rFonts w:cstheme="minorHAnsi"/>
                <w:b/>
                <w:bCs/>
                <w:color w:val="000000" w:themeColor="text1"/>
                <w:lang w:val="sk-SK"/>
              </w:rPr>
            </w:pPr>
            <w:r w:rsidRPr="00364BB4">
              <w:rPr>
                <w:rFonts w:cstheme="minorHAnsi"/>
                <w:b/>
                <w:bCs/>
                <w:color w:val="000000" w:themeColor="text1"/>
                <w:lang w:val="sk-SK"/>
              </w:rPr>
              <w:t xml:space="preserve">Či preferujeme </w:t>
            </w:r>
            <w:proofErr w:type="spellStart"/>
            <w:r w:rsidRPr="00364BB4">
              <w:rPr>
                <w:rFonts w:cstheme="minorHAnsi"/>
                <w:b/>
                <w:bCs/>
                <w:color w:val="000000" w:themeColor="text1"/>
                <w:lang w:val="sk-SK"/>
              </w:rPr>
              <w:t>štrukturovaný</w:t>
            </w:r>
            <w:proofErr w:type="spellEnd"/>
            <w:r w:rsidRPr="00364BB4">
              <w:rPr>
                <w:rFonts w:cstheme="minorHAnsi"/>
                <w:b/>
                <w:bCs/>
                <w:color w:val="000000" w:themeColor="text1"/>
                <w:lang w:val="sk-SK"/>
              </w:rPr>
              <w:t xml:space="preserve"> alebo spontánnejší spôsob života. </w:t>
            </w:r>
          </w:p>
          <w:p w14:paraId="1F8BD0B5" w14:textId="77777777" w:rsidR="003674AD" w:rsidRPr="00364BB4" w:rsidRDefault="003674AD" w:rsidP="00885340">
            <w:pPr>
              <w:ind w:left="360" w:right="155"/>
              <w:jc w:val="both"/>
              <w:rPr>
                <w:rFonts w:cstheme="minorHAnsi"/>
                <w:bCs/>
                <w:color w:val="000000" w:themeColor="text1"/>
                <w:sz w:val="10"/>
                <w:szCs w:val="10"/>
                <w:lang w:val="sk-SK"/>
              </w:rPr>
            </w:pPr>
          </w:p>
          <w:p w14:paraId="1F8BD0B6"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sym w:font="Wingdings 3" w:char="F0E9"/>
            </w:r>
            <w:r w:rsidRPr="00364BB4">
              <w:rPr>
                <w:rFonts w:cstheme="minorHAnsi"/>
                <w:bCs/>
                <w:color w:val="000000" w:themeColor="text1"/>
                <w:lang w:val="sk-SK"/>
              </w:rPr>
              <w:t>–––––––––––––––––––––––––––––––––––I–––––––––––––––––––––––––––––––––––</w:t>
            </w:r>
            <w:r w:rsidRPr="00364BB4">
              <w:rPr>
                <w:rFonts w:cstheme="minorHAnsi"/>
                <w:bCs/>
                <w:color w:val="000000" w:themeColor="text1"/>
                <w:lang w:val="sk-SK"/>
              </w:rPr>
              <w:sym w:font="Wingdings 3" w:char="F0EA"/>
            </w:r>
          </w:p>
          <w:p w14:paraId="1F8BD0B7" w14:textId="77777777" w:rsidR="003674AD" w:rsidRPr="00364BB4" w:rsidRDefault="003674AD" w:rsidP="00885340">
            <w:pPr>
              <w:ind w:left="360" w:right="155"/>
              <w:jc w:val="both"/>
              <w:rPr>
                <w:rFonts w:cstheme="minorHAnsi"/>
                <w:bCs/>
                <w:color w:val="000000" w:themeColor="text1"/>
                <w:lang w:val="sk-SK"/>
              </w:rPr>
            </w:pPr>
            <w:r w:rsidRPr="00364BB4">
              <w:rPr>
                <w:rFonts w:cstheme="minorHAnsi"/>
                <w:bCs/>
                <w:color w:val="000000" w:themeColor="text1"/>
                <w:lang w:val="sk-SK"/>
              </w:rPr>
              <w:t>Uvážlivosť ( U )</w:t>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r>
            <w:r w:rsidRPr="00364BB4">
              <w:rPr>
                <w:rFonts w:cstheme="minorHAnsi"/>
                <w:bCs/>
                <w:color w:val="000000" w:themeColor="text1"/>
                <w:lang w:val="sk-SK"/>
              </w:rPr>
              <w:tab/>
              <w:t>Vnímavosť ( V )</w:t>
            </w:r>
          </w:p>
          <w:p w14:paraId="1F8BD0B8" w14:textId="77777777" w:rsidR="003674AD" w:rsidRPr="00364BB4" w:rsidRDefault="003674AD" w:rsidP="00885340">
            <w:pPr>
              <w:ind w:right="155" w:firstLine="360"/>
              <w:jc w:val="both"/>
              <w:rPr>
                <w:rFonts w:cstheme="minorHAnsi"/>
                <w:bCs/>
                <w:color w:val="000000" w:themeColor="text1"/>
                <w:lang w:val="sk-SK"/>
              </w:rPr>
            </w:pPr>
          </w:p>
          <w:p w14:paraId="1F8BD0B9" w14:textId="77777777" w:rsidR="003674AD" w:rsidRPr="00364BB4" w:rsidRDefault="003674AD" w:rsidP="007C43D2">
            <w:pPr>
              <w:ind w:right="155"/>
              <w:jc w:val="both"/>
              <w:rPr>
                <w:rFonts w:cstheme="minorHAnsi"/>
                <w:bCs/>
                <w:color w:val="000000" w:themeColor="text1"/>
                <w:lang w:val="sk-SK"/>
              </w:rPr>
            </w:pPr>
            <w:r w:rsidRPr="00364BB4">
              <w:rPr>
                <w:rFonts w:cstheme="minorHAnsi"/>
                <w:bCs/>
                <w:color w:val="000000" w:themeColor="text1"/>
                <w:lang w:val="sk-SK"/>
              </w:rPr>
              <w:t>To, ku ktorému extrému</w:t>
            </w:r>
            <w:r w:rsidR="00A21031" w:rsidRPr="00364BB4">
              <w:rPr>
                <w:rFonts w:cstheme="minorHAnsi"/>
                <w:bCs/>
                <w:color w:val="000000" w:themeColor="text1"/>
                <w:lang w:val="sk-SK"/>
              </w:rPr>
              <w:t>,</w:t>
            </w:r>
            <w:r w:rsidRPr="00364BB4">
              <w:rPr>
                <w:rFonts w:cstheme="minorHAnsi"/>
                <w:bCs/>
                <w:color w:val="000000" w:themeColor="text1"/>
                <w:lang w:val="sk-SK"/>
              </w:rPr>
              <w:t xml:space="preserve"> resp. na ktorú stranu od stredu každej z dimenzií/vlastností máme tendenciu smerovať, to je naša  preferencia. V živote samozrejme používame obe stránky každej škály, ale v priemere uprednostňujeme vždy viac jednu stranu než druhú. Čím viac uprednostňujeme jednu zo strán, tým ďalej od stredu osi sa nachádzame a naopak. Ak naša preferencia nie je veľmi výrazná, budeme sa nachádzať bližšie ku stredu osi. </w:t>
            </w:r>
          </w:p>
          <w:p w14:paraId="1F8BD0BA" w14:textId="77777777" w:rsidR="003674AD" w:rsidRPr="00364BB4" w:rsidRDefault="003674AD" w:rsidP="003674AD">
            <w:pPr>
              <w:ind w:right="155" w:firstLine="360"/>
              <w:jc w:val="both"/>
              <w:rPr>
                <w:rFonts w:cstheme="minorHAnsi"/>
                <w:bCs/>
                <w:color w:val="000000" w:themeColor="text1"/>
                <w:lang w:val="sk-SK"/>
              </w:rPr>
            </w:pPr>
          </w:p>
          <w:p w14:paraId="1F8BD0BB" w14:textId="77777777" w:rsidR="003674AD" w:rsidRPr="00364BB4" w:rsidRDefault="003674AD" w:rsidP="007C43D2">
            <w:pPr>
              <w:ind w:right="155"/>
              <w:jc w:val="both"/>
              <w:rPr>
                <w:rFonts w:cstheme="minorHAnsi"/>
                <w:bCs/>
                <w:color w:val="000000" w:themeColor="text1"/>
                <w:lang w:val="sk-SK"/>
              </w:rPr>
            </w:pPr>
            <w:r w:rsidRPr="00364BB4">
              <w:rPr>
                <w:rFonts w:cstheme="minorHAnsi"/>
                <w:bCs/>
                <w:color w:val="000000" w:themeColor="text1"/>
                <w:lang w:val="sk-SK"/>
              </w:rPr>
              <w:t xml:space="preserve">Kombináciou všetkých preferencií (ôsmich písmen) nám vzniká 16 možností, teda </w:t>
            </w:r>
            <w:r w:rsidRPr="00364BB4">
              <w:rPr>
                <w:rFonts w:cstheme="minorHAnsi"/>
                <w:b/>
                <w:bCs/>
                <w:color w:val="000000" w:themeColor="text1"/>
                <w:lang w:val="sk-SK"/>
              </w:rPr>
              <w:t>16 typov osobnosti</w:t>
            </w:r>
            <w:r w:rsidRPr="00364BB4">
              <w:rPr>
                <w:rFonts w:cstheme="minorHAnsi"/>
                <w:bCs/>
                <w:color w:val="000000" w:themeColor="text1"/>
                <w:lang w:val="sk-SK"/>
              </w:rPr>
              <w:t xml:space="preserve">. </w:t>
            </w:r>
          </w:p>
          <w:p w14:paraId="1F8BD0BC" w14:textId="77777777" w:rsidR="003674AD" w:rsidRPr="00364BB4" w:rsidRDefault="003674AD" w:rsidP="00885340">
            <w:pPr>
              <w:ind w:left="360" w:right="155" w:firstLine="360"/>
              <w:jc w:val="both"/>
              <w:rPr>
                <w:rFonts w:cstheme="minorHAnsi"/>
                <w:bCs/>
                <w:color w:val="000000" w:themeColor="text1"/>
                <w:lang w:val="sk-SK"/>
              </w:rPr>
            </w:pPr>
          </w:p>
          <w:tbl>
            <w:tblPr>
              <w:tblStyle w:val="Mriekatabuky"/>
              <w:tblW w:w="4800" w:type="dxa"/>
              <w:tblInd w:w="1788" w:type="dxa"/>
              <w:tblLook w:val="01E0" w:firstRow="1" w:lastRow="1" w:firstColumn="1" w:lastColumn="1" w:noHBand="0" w:noVBand="0"/>
            </w:tblPr>
            <w:tblGrid>
              <w:gridCol w:w="1200"/>
              <w:gridCol w:w="1200"/>
              <w:gridCol w:w="1200"/>
              <w:gridCol w:w="1200"/>
            </w:tblGrid>
            <w:tr w:rsidR="00364BB4" w:rsidRPr="00364BB4" w14:paraId="1F8BD0C1" w14:textId="77777777" w:rsidTr="003674AD">
              <w:trPr>
                <w:trHeight w:val="403"/>
              </w:trPr>
              <w:tc>
                <w:tcPr>
                  <w:tcW w:w="1200" w:type="dxa"/>
                  <w:tcBorders>
                    <w:top w:val="single" w:sz="4" w:space="0" w:color="auto"/>
                    <w:left w:val="single" w:sz="4" w:space="0" w:color="auto"/>
                    <w:bottom w:val="single" w:sz="4" w:space="0" w:color="auto"/>
                    <w:right w:val="single" w:sz="4" w:space="0" w:color="auto"/>
                  </w:tcBorders>
                  <w:vAlign w:val="center"/>
                  <w:hideMark/>
                </w:tcPr>
                <w:p w14:paraId="1F8BD0BD"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IZRU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BE"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IZCU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BF"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INCU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0"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INRU</w:t>
                  </w:r>
                </w:p>
              </w:tc>
            </w:tr>
            <w:tr w:rsidR="00364BB4" w:rsidRPr="00364BB4" w14:paraId="1F8BD0C6" w14:textId="77777777" w:rsidTr="003674AD">
              <w:trPr>
                <w:trHeight w:val="403"/>
              </w:trPr>
              <w:tc>
                <w:tcPr>
                  <w:tcW w:w="1200" w:type="dxa"/>
                  <w:tcBorders>
                    <w:top w:val="single" w:sz="4" w:space="0" w:color="auto"/>
                    <w:left w:val="single" w:sz="4" w:space="0" w:color="auto"/>
                    <w:bottom w:val="single" w:sz="4" w:space="0" w:color="auto"/>
                    <w:right w:val="single" w:sz="4" w:space="0" w:color="auto"/>
                  </w:tcBorders>
                  <w:vAlign w:val="center"/>
                  <w:hideMark/>
                </w:tcPr>
                <w:p w14:paraId="1F8BD0C2"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IZRV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3"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IZCV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4"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INCV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5"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INRV</w:t>
                  </w:r>
                </w:p>
              </w:tc>
            </w:tr>
            <w:tr w:rsidR="00364BB4" w:rsidRPr="00364BB4" w14:paraId="1F8BD0CB" w14:textId="77777777" w:rsidTr="003674AD">
              <w:trPr>
                <w:trHeight w:val="403"/>
              </w:trPr>
              <w:tc>
                <w:tcPr>
                  <w:tcW w:w="1200" w:type="dxa"/>
                  <w:tcBorders>
                    <w:top w:val="single" w:sz="4" w:space="0" w:color="auto"/>
                    <w:left w:val="single" w:sz="4" w:space="0" w:color="auto"/>
                    <w:bottom w:val="single" w:sz="4" w:space="0" w:color="auto"/>
                    <w:right w:val="single" w:sz="4" w:space="0" w:color="auto"/>
                  </w:tcBorders>
                  <w:vAlign w:val="center"/>
                  <w:hideMark/>
                </w:tcPr>
                <w:p w14:paraId="1F8BD0C7"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EZRV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8"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EZCV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9"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ENCV</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A"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ENRV</w:t>
                  </w:r>
                </w:p>
              </w:tc>
            </w:tr>
            <w:tr w:rsidR="00364BB4" w:rsidRPr="00364BB4" w14:paraId="1F8BD0D0" w14:textId="77777777" w:rsidTr="003674AD">
              <w:trPr>
                <w:trHeight w:val="403"/>
              </w:trPr>
              <w:tc>
                <w:tcPr>
                  <w:tcW w:w="1200" w:type="dxa"/>
                  <w:tcBorders>
                    <w:top w:val="single" w:sz="4" w:space="0" w:color="auto"/>
                    <w:left w:val="single" w:sz="4" w:space="0" w:color="auto"/>
                    <w:bottom w:val="single" w:sz="4" w:space="0" w:color="auto"/>
                    <w:right w:val="single" w:sz="4" w:space="0" w:color="auto"/>
                  </w:tcBorders>
                  <w:vAlign w:val="center"/>
                  <w:hideMark/>
                </w:tcPr>
                <w:p w14:paraId="1F8BD0CC"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EZRU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D"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EZCU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E"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ENCU</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F8BD0CF" w14:textId="77777777" w:rsidR="003674AD" w:rsidRPr="00364BB4" w:rsidRDefault="003674AD" w:rsidP="00885340">
                  <w:pPr>
                    <w:ind w:right="155"/>
                    <w:jc w:val="center"/>
                    <w:rPr>
                      <w:rFonts w:cstheme="minorHAnsi"/>
                      <w:b/>
                      <w:bCs/>
                      <w:color w:val="000000" w:themeColor="text1"/>
                      <w:lang w:val="sk-SK" w:eastAsia="en-US"/>
                    </w:rPr>
                  </w:pPr>
                  <w:r w:rsidRPr="00364BB4">
                    <w:rPr>
                      <w:rFonts w:cstheme="minorHAnsi"/>
                      <w:b/>
                      <w:bCs/>
                      <w:color w:val="000000" w:themeColor="text1"/>
                      <w:lang w:val="sk-SK"/>
                    </w:rPr>
                    <w:t>ENRU</w:t>
                  </w:r>
                </w:p>
              </w:tc>
            </w:tr>
          </w:tbl>
          <w:p w14:paraId="1F8BD0D1" w14:textId="77777777" w:rsidR="00A21031" w:rsidRPr="00364BB4" w:rsidRDefault="00A21031" w:rsidP="00A21031">
            <w:pPr>
              <w:ind w:left="360" w:right="155"/>
              <w:jc w:val="both"/>
              <w:rPr>
                <w:rFonts w:cstheme="minorHAnsi"/>
                <w:b/>
                <w:color w:val="000000" w:themeColor="text1"/>
                <w:lang w:val="sk-SK"/>
              </w:rPr>
            </w:pPr>
          </w:p>
          <w:p w14:paraId="1F8BD0D2" w14:textId="77777777" w:rsidR="003674AD" w:rsidRPr="00364BB4" w:rsidRDefault="003674AD" w:rsidP="00885340">
            <w:pPr>
              <w:numPr>
                <w:ilvl w:val="0"/>
                <w:numId w:val="6"/>
              </w:numPr>
              <w:ind w:right="155"/>
              <w:jc w:val="both"/>
              <w:rPr>
                <w:rFonts w:cstheme="minorHAnsi"/>
                <w:b/>
                <w:color w:val="000000" w:themeColor="text1"/>
                <w:lang w:val="sk-SK"/>
              </w:rPr>
            </w:pPr>
            <w:r w:rsidRPr="00364BB4">
              <w:rPr>
                <w:rFonts w:cstheme="minorHAnsi"/>
                <w:b/>
                <w:color w:val="000000" w:themeColor="text1"/>
                <w:lang w:val="sk-SK"/>
              </w:rPr>
              <w:lastRenderedPageBreak/>
              <w:t>krok</w:t>
            </w:r>
          </w:p>
          <w:p w14:paraId="1F8BD0D3" w14:textId="77777777" w:rsidR="003674AD" w:rsidRPr="00364BB4" w:rsidRDefault="003674AD" w:rsidP="003674AD">
            <w:pPr>
              <w:ind w:left="720" w:right="155"/>
              <w:jc w:val="both"/>
              <w:rPr>
                <w:rFonts w:cstheme="minorHAnsi"/>
                <w:b/>
                <w:color w:val="000000" w:themeColor="text1"/>
                <w:lang w:val="sk-SK"/>
              </w:rPr>
            </w:pPr>
          </w:p>
          <w:p w14:paraId="1F8BD0D4"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 xml:space="preserve">Teraz si postupne prejdeme jednotlivé  vlastnosti/dimenzie typu osobnosti a vy sa pokúsite zamyslieť sa nad sebou a stanoviť si svoju osobnú preferenciu pri každej z nich. </w:t>
            </w:r>
          </w:p>
          <w:p w14:paraId="1F8BD0D5" w14:textId="77777777" w:rsidR="003674AD" w:rsidRPr="00364BB4" w:rsidRDefault="003674AD" w:rsidP="00885340">
            <w:pPr>
              <w:ind w:right="155" w:firstLine="360"/>
              <w:jc w:val="both"/>
              <w:rPr>
                <w:rFonts w:cstheme="minorHAnsi"/>
                <w:b/>
                <w:color w:val="000000" w:themeColor="text1"/>
                <w:lang w:val="sk-SK"/>
              </w:rPr>
            </w:pPr>
          </w:p>
          <w:p w14:paraId="1F8BD0D6" w14:textId="77777777" w:rsidR="003674AD" w:rsidRPr="00364BB4" w:rsidRDefault="003674AD" w:rsidP="003674AD">
            <w:pPr>
              <w:ind w:right="155"/>
              <w:jc w:val="both"/>
              <w:rPr>
                <w:rFonts w:cstheme="minorHAnsi"/>
                <w:b/>
                <w:color w:val="000000" w:themeColor="text1"/>
                <w:lang w:val="sk-SK"/>
              </w:rPr>
            </w:pPr>
            <w:r w:rsidRPr="00364BB4">
              <w:rPr>
                <w:rFonts w:cstheme="minorHAnsi"/>
                <w:b/>
                <w:color w:val="000000" w:themeColor="text1"/>
                <w:lang w:val="sk-SK"/>
              </w:rPr>
              <w:t xml:space="preserve">Najskôr si však na čistý papier načrtnite tieto štyri osi každú s vyznačeným stredom a oboma označenými možnými preferenciami. </w:t>
            </w:r>
          </w:p>
          <w:p w14:paraId="1F8BD0D7" w14:textId="77777777" w:rsidR="003674AD" w:rsidRPr="00364BB4" w:rsidRDefault="003674AD" w:rsidP="003674AD">
            <w:pPr>
              <w:ind w:right="155"/>
              <w:jc w:val="both"/>
              <w:rPr>
                <w:rFonts w:cstheme="minorHAnsi"/>
                <w:b/>
                <w:color w:val="000000" w:themeColor="text1"/>
                <w:lang w:val="sk-SK"/>
              </w:rPr>
            </w:pPr>
          </w:p>
          <w:p w14:paraId="1F8BD0D8"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O každej vlastnosti/dimenzii vám najskôr niečo poviem, potom dostanete materiál s popisom najtypickejších prejavov oboch extrémnych polôh- oboch preferencií a vy sa pokúsite vyznačiť si na príslušnej osi miesto, kde sa vidíte. Opakujem, čo už som povedala, že v živote používame obe stránky každej škály, ale v priemere uprednostňujeme vždy viac jednu stranu než druhú. Čím viac uprednostňujeme jednu zo strán, tým ďalej od stredu osi sa nachádzame a naopak. Ak naša preferencia nie je veľmi výrazná, budeme sa nachádzať bližšie ku stredu osi, ale vždy si musíme  vybrať stranu, ktorá je nám bližšia.</w:t>
            </w:r>
          </w:p>
          <w:p w14:paraId="1F8BD0D9" w14:textId="77777777" w:rsidR="003674AD" w:rsidRPr="00364BB4" w:rsidRDefault="003674AD" w:rsidP="003674AD">
            <w:pPr>
              <w:ind w:right="155"/>
              <w:jc w:val="both"/>
              <w:rPr>
                <w:rFonts w:cstheme="minorHAnsi"/>
                <w:bCs/>
                <w:color w:val="000000" w:themeColor="text1"/>
                <w:lang w:val="sk-SK"/>
              </w:rPr>
            </w:pPr>
          </w:p>
          <w:p w14:paraId="1F8BD0DA" w14:textId="77777777" w:rsidR="003674AD" w:rsidRPr="00364BB4" w:rsidRDefault="003674AD" w:rsidP="003674AD">
            <w:pPr>
              <w:ind w:right="155"/>
              <w:jc w:val="both"/>
              <w:rPr>
                <w:rFonts w:cstheme="minorHAnsi"/>
                <w:bCs/>
                <w:color w:val="000000" w:themeColor="text1"/>
                <w:lang w:val="sk-SK"/>
              </w:rPr>
            </w:pPr>
            <w:r w:rsidRPr="00364BB4">
              <w:rPr>
                <w:rFonts w:cstheme="minorHAnsi"/>
                <w:b/>
                <w:color w:val="000000" w:themeColor="text1"/>
                <w:lang w:val="sk-SK"/>
              </w:rPr>
              <w:t>Prvá vlastnosť</w:t>
            </w:r>
            <w:r w:rsidRPr="00364BB4">
              <w:rPr>
                <w:rFonts w:cstheme="minorHAnsi"/>
                <w:bCs/>
                <w:color w:val="000000" w:themeColor="text1"/>
                <w:lang w:val="sk-SK"/>
              </w:rPr>
              <w:t xml:space="preserve"> sa týka toho, akú komunikáciu s okolitým svetom uprednostňujeme a kam zameriavame svoju  energiu. Orientácia na vonkajší svet je </w:t>
            </w:r>
            <w:proofErr w:type="spellStart"/>
            <w:r w:rsidRPr="00364BB4">
              <w:rPr>
                <w:rFonts w:cstheme="minorHAnsi"/>
                <w:bCs/>
                <w:color w:val="000000" w:themeColor="text1"/>
                <w:lang w:val="sk-SK"/>
              </w:rPr>
              <w:t>extroverzia</w:t>
            </w:r>
            <w:proofErr w:type="spellEnd"/>
            <w:r w:rsidRPr="00364BB4">
              <w:rPr>
                <w:rFonts w:cstheme="minorHAnsi"/>
                <w:bCs/>
                <w:color w:val="000000" w:themeColor="text1"/>
                <w:lang w:val="sk-SK"/>
              </w:rPr>
              <w:t xml:space="preserve">, orientácia na vnútorný svet je introverzia. Ak sme vo svojom preferovanom svete, sme aktívnejší. V tom opačnom svete sa nám žije ťažšie a viac únavne. </w:t>
            </w:r>
          </w:p>
          <w:p w14:paraId="1F8BD0DB" w14:textId="77777777" w:rsidR="003674AD" w:rsidRPr="00364BB4" w:rsidRDefault="003674AD" w:rsidP="003674AD">
            <w:pPr>
              <w:ind w:right="155"/>
              <w:jc w:val="both"/>
              <w:rPr>
                <w:rFonts w:cstheme="minorHAnsi"/>
                <w:bCs/>
                <w:color w:val="000000" w:themeColor="text1"/>
                <w:lang w:val="sk-SK"/>
              </w:rPr>
            </w:pPr>
          </w:p>
          <w:p w14:paraId="1F8BD0DC"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Extrovert sa zameriava na vonkajší svet, vyhľadáva iných ľudí, teší sa z komunikácie či už s jedným alebo viacerými ľuďmi. Extroverti potrebujú na pochopenie sveta zážitky, skúsenosti, preto sú aktívni. Svoju energiu si nabíjajú v spoločnosti iných ľudí a mávajú preto veľa známych. Radi sú v centre aktivít</w:t>
            </w:r>
            <w:r w:rsidR="00A21031" w:rsidRPr="00364BB4">
              <w:rPr>
                <w:rFonts w:cstheme="minorHAnsi"/>
                <w:bCs/>
                <w:color w:val="000000" w:themeColor="text1"/>
                <w:lang w:val="sk-SK"/>
              </w:rPr>
              <w:t>,</w:t>
            </w:r>
            <w:r w:rsidRPr="00364BB4">
              <w:rPr>
                <w:rFonts w:cstheme="minorHAnsi"/>
                <w:bCs/>
                <w:color w:val="000000" w:themeColor="text1"/>
                <w:lang w:val="sk-SK"/>
              </w:rPr>
              <w:t xml:space="preserve"> resp. pozornosti, sú prístupní, priateľskí, často a ľahko nadväzujú kontakty s novými ľuďmi. </w:t>
            </w:r>
          </w:p>
          <w:p w14:paraId="1F8BD0DD" w14:textId="77777777" w:rsidR="003674AD" w:rsidRPr="00364BB4" w:rsidRDefault="003674AD" w:rsidP="003674AD">
            <w:pPr>
              <w:ind w:right="155"/>
              <w:jc w:val="both"/>
              <w:rPr>
                <w:rFonts w:cstheme="minorHAnsi"/>
                <w:bCs/>
                <w:color w:val="000000" w:themeColor="text1"/>
                <w:lang w:val="sk-SK"/>
              </w:rPr>
            </w:pPr>
          </w:p>
          <w:p w14:paraId="1F8BD0DE"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Introverti zameriavajú svoju pozornosť a energiu na svoj vnútorný svet. Tešia sa na chvíle, keď sú sami, pretože tento čas potrebujú na dobitie svojich batérií. Introverti sa snažia pochopiť svet ešte pred skúsenosťou, čo znamená, že väčšina ich aktivít je mentálneho charakteru. Uprednostňujú komunikáciu s jedným človekom</w:t>
            </w:r>
            <w:r w:rsidR="00A21031" w:rsidRPr="00364BB4">
              <w:rPr>
                <w:rFonts w:cstheme="minorHAnsi"/>
                <w:bCs/>
                <w:color w:val="000000" w:themeColor="text1"/>
                <w:lang w:val="sk-SK"/>
              </w:rPr>
              <w:t>,</w:t>
            </w:r>
            <w:r w:rsidRPr="00364BB4">
              <w:rPr>
                <w:rFonts w:cstheme="minorHAnsi"/>
                <w:bCs/>
                <w:color w:val="000000" w:themeColor="text1"/>
                <w:lang w:val="sk-SK"/>
              </w:rPr>
              <w:t xml:space="preserve"> resp. s malou skupinou. Vyhýbajú sa tomu, aby sa dostali do centra pozornosti, sú celkovo oveľa viac rezervovanejší než extroverti. S novými ľuďmi sa zoznamujú radšej pomaly.</w:t>
            </w:r>
          </w:p>
          <w:p w14:paraId="1F8BD0DF" w14:textId="77777777" w:rsidR="003674AD" w:rsidRPr="00364BB4" w:rsidRDefault="003674AD" w:rsidP="003674AD">
            <w:pPr>
              <w:ind w:right="155"/>
              <w:jc w:val="both"/>
              <w:rPr>
                <w:rFonts w:cstheme="minorHAnsi"/>
                <w:bCs/>
                <w:color w:val="000000" w:themeColor="text1"/>
                <w:lang w:val="sk-SK"/>
              </w:rPr>
            </w:pPr>
          </w:p>
          <w:p w14:paraId="1F8BD0E0"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 xml:space="preserve">Extroverti obvykle dokážu rozprávať bez prípravy, pretože sa dobre cítia práve vtedy, keď rozmýšľajú nahlas – vo vonkajšom svete. Dokonca možno povedať, že musia rozprávať, aby mohli rozmýšľať. Introvert skôr než odpovie na otázku, zvyčajne chvíľu mlčí, pretože potrebuje rozmýšľať potichu – vo svojom vnútornom svete. </w:t>
            </w:r>
          </w:p>
          <w:p w14:paraId="1F8BD0E1" w14:textId="77777777" w:rsidR="003674AD" w:rsidRPr="00364BB4" w:rsidRDefault="003674AD" w:rsidP="003674AD">
            <w:pPr>
              <w:ind w:right="155"/>
              <w:jc w:val="both"/>
              <w:rPr>
                <w:rFonts w:cstheme="minorHAnsi"/>
                <w:bCs/>
                <w:color w:val="000000" w:themeColor="text1"/>
                <w:lang w:val="sk-SK"/>
              </w:rPr>
            </w:pPr>
          </w:p>
          <w:p w14:paraId="1F8BD0E2"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 xml:space="preserve">Extroverti majú tendenciu viac sa prezentovať na verejnosti a podeliť sa bez zábran so svojimi problémami. Introverti si naopak veľmi chránia svoje súkromie. </w:t>
            </w:r>
          </w:p>
          <w:p w14:paraId="1F8BD0E3" w14:textId="77777777" w:rsidR="003674AD" w:rsidRPr="00364BB4" w:rsidRDefault="003674AD" w:rsidP="003674AD">
            <w:pPr>
              <w:ind w:right="155"/>
              <w:jc w:val="both"/>
              <w:rPr>
                <w:rFonts w:cstheme="minorHAnsi"/>
                <w:bCs/>
                <w:color w:val="000000" w:themeColor="text1"/>
                <w:lang w:val="sk-SK"/>
              </w:rPr>
            </w:pPr>
          </w:p>
          <w:p w14:paraId="1F8BD0E4"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 xml:space="preserve">Darom </w:t>
            </w:r>
            <w:proofErr w:type="spellStart"/>
            <w:r w:rsidRPr="00364BB4">
              <w:rPr>
                <w:rFonts w:cstheme="minorHAnsi"/>
                <w:bCs/>
                <w:color w:val="000000" w:themeColor="text1"/>
                <w:lang w:val="sk-SK"/>
              </w:rPr>
              <w:t>extroverzie</w:t>
            </w:r>
            <w:proofErr w:type="spellEnd"/>
            <w:r w:rsidRPr="00364BB4">
              <w:rPr>
                <w:rFonts w:cstheme="minorHAnsi"/>
                <w:bCs/>
                <w:color w:val="000000" w:themeColor="text1"/>
                <w:lang w:val="sk-SK"/>
              </w:rPr>
              <w:t xml:space="preserve"> je šírka, darom introverzie je hĺbka. Extroverti majú obvykle veľa záujmov, ale nie vždy idú do hĺbky. Introverti majú záujmov menej, ale sledujú ich oveľa hlbšie.</w:t>
            </w:r>
          </w:p>
          <w:p w14:paraId="1F8BD0E5" w14:textId="77777777" w:rsidR="003674AD" w:rsidRPr="00364BB4" w:rsidRDefault="003674AD" w:rsidP="003674AD">
            <w:pPr>
              <w:ind w:right="155"/>
              <w:jc w:val="both"/>
              <w:rPr>
                <w:rFonts w:cstheme="minorHAnsi"/>
                <w:bCs/>
                <w:color w:val="000000" w:themeColor="text1"/>
                <w:lang w:val="sk-SK"/>
              </w:rPr>
            </w:pPr>
          </w:p>
          <w:p w14:paraId="1F8BD0E6"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Prečítajte si tabuľku č. 1 s popisom extrovertov a introvertov v extrémnej polohe. Prečítajte si popisy a skúste posúdiť, kam patríte.  Ak váhate, či patríte tam alebo tam, skúste si položiť otázku: „Ak by som mal zostať jedným alebo druhým po zvyšok svojho života, čo by som si vybral?“</w:t>
            </w:r>
          </w:p>
          <w:p w14:paraId="1F8BD0E7" w14:textId="77777777" w:rsidR="003674AD" w:rsidRPr="00364BB4" w:rsidRDefault="003674AD" w:rsidP="003674AD">
            <w:pPr>
              <w:ind w:right="155"/>
              <w:jc w:val="both"/>
              <w:rPr>
                <w:rFonts w:cstheme="minorHAnsi"/>
                <w:bCs/>
                <w:color w:val="000000" w:themeColor="text1"/>
                <w:lang w:val="sk-SK"/>
              </w:rPr>
            </w:pPr>
          </w:p>
          <w:p w14:paraId="1F8BD0E8" w14:textId="77777777" w:rsidR="003674AD" w:rsidRPr="00364BB4" w:rsidRDefault="003674AD" w:rsidP="003674AD">
            <w:pPr>
              <w:ind w:right="155"/>
              <w:jc w:val="both"/>
              <w:rPr>
                <w:rFonts w:cstheme="minorHAnsi"/>
                <w:bCs/>
                <w:color w:val="000000" w:themeColor="text1"/>
                <w:lang w:val="sk-SK"/>
              </w:rPr>
            </w:pPr>
            <w:r w:rsidRPr="00364BB4">
              <w:rPr>
                <w:rFonts w:cstheme="minorHAnsi"/>
                <w:b/>
                <w:color w:val="000000" w:themeColor="text1"/>
                <w:lang w:val="sk-SK"/>
              </w:rPr>
              <w:t>Vyznačte si svoje miesto na osi E – I a zakrúžkujte to písmeno, ktoré preferujete viac, a zapíšte si ho do 1. okienka vašej tabuľky.</w:t>
            </w:r>
          </w:p>
          <w:p w14:paraId="1F8BD0E9" w14:textId="77777777" w:rsidR="003674AD" w:rsidRPr="00364BB4" w:rsidRDefault="003674AD" w:rsidP="00885340">
            <w:pPr>
              <w:ind w:right="155" w:firstLine="360"/>
              <w:jc w:val="both"/>
              <w:rPr>
                <w:rFonts w:cstheme="minorHAnsi"/>
                <w:b/>
                <w:color w:val="000000" w:themeColor="text1"/>
                <w:lang w:val="sk-SK"/>
              </w:rPr>
            </w:pPr>
          </w:p>
          <w:p w14:paraId="1F8BD0EA" w14:textId="77777777" w:rsidR="007C43D2" w:rsidRPr="00364BB4" w:rsidRDefault="007C43D2" w:rsidP="00885340">
            <w:pPr>
              <w:ind w:right="155" w:firstLine="360"/>
              <w:jc w:val="both"/>
              <w:rPr>
                <w:rFonts w:cstheme="minorHAnsi"/>
                <w:b/>
                <w:color w:val="000000" w:themeColor="text1"/>
                <w:lang w:val="sk-SK"/>
              </w:rPr>
            </w:pPr>
          </w:p>
          <w:p w14:paraId="1F8BD0EB" w14:textId="77777777" w:rsidR="007C43D2" w:rsidRPr="00364BB4" w:rsidRDefault="007C43D2" w:rsidP="00885340">
            <w:pPr>
              <w:ind w:right="155" w:firstLine="360"/>
              <w:jc w:val="both"/>
              <w:rPr>
                <w:rFonts w:cstheme="minorHAnsi"/>
                <w:b/>
                <w:color w:val="000000" w:themeColor="text1"/>
                <w:lang w:val="sk-SK"/>
              </w:rPr>
            </w:pPr>
          </w:p>
          <w:p w14:paraId="1F8BD0EC" w14:textId="77777777" w:rsidR="007C43D2" w:rsidRPr="00364BB4" w:rsidRDefault="007C43D2" w:rsidP="00885340">
            <w:pPr>
              <w:ind w:right="155" w:firstLine="360"/>
              <w:jc w:val="both"/>
              <w:rPr>
                <w:rFonts w:cstheme="minorHAnsi"/>
                <w:b/>
                <w:color w:val="000000" w:themeColor="text1"/>
                <w:lang w:val="sk-SK"/>
              </w:rPr>
            </w:pPr>
          </w:p>
          <w:p w14:paraId="1F8BD0ED" w14:textId="77777777" w:rsidR="003674AD" w:rsidRPr="00364BB4" w:rsidRDefault="003674AD" w:rsidP="007C43D2">
            <w:pPr>
              <w:ind w:right="155"/>
              <w:jc w:val="both"/>
              <w:rPr>
                <w:rFonts w:cstheme="minorHAnsi"/>
                <w:bCs/>
                <w:color w:val="000000" w:themeColor="text1"/>
                <w:lang w:val="sk-SK"/>
              </w:rPr>
            </w:pPr>
            <w:r w:rsidRPr="00364BB4">
              <w:rPr>
                <w:rFonts w:cstheme="minorHAnsi"/>
                <w:bCs/>
                <w:color w:val="000000" w:themeColor="text1"/>
                <w:lang w:val="sk-SK"/>
              </w:rPr>
              <w:t>Tabuľka č.1</w:t>
            </w:r>
          </w:p>
          <w:tbl>
            <w:tblPr>
              <w:tblStyle w:val="Mriekatabuky"/>
              <w:tblW w:w="0" w:type="auto"/>
              <w:tblLook w:val="01E0" w:firstRow="1" w:lastRow="1" w:firstColumn="1" w:lastColumn="1" w:noHBand="0" w:noVBand="0"/>
            </w:tblPr>
            <w:tblGrid>
              <w:gridCol w:w="4889"/>
              <w:gridCol w:w="4890"/>
            </w:tblGrid>
            <w:tr w:rsidR="00364BB4" w:rsidRPr="00364BB4" w14:paraId="1F8BD0F0" w14:textId="77777777" w:rsidTr="007C43D2">
              <w:tc>
                <w:tcPr>
                  <w:tcW w:w="4889" w:type="dxa"/>
                  <w:tcBorders>
                    <w:top w:val="single" w:sz="4" w:space="0" w:color="auto"/>
                    <w:left w:val="single" w:sz="4" w:space="0" w:color="auto"/>
                    <w:bottom w:val="single" w:sz="4" w:space="0" w:color="auto"/>
                    <w:right w:val="single" w:sz="4" w:space="0" w:color="auto"/>
                  </w:tcBorders>
                  <w:vAlign w:val="center"/>
                </w:tcPr>
                <w:p w14:paraId="1F8BD0EE" w14:textId="77777777" w:rsidR="007C43D2" w:rsidRPr="00364BB4" w:rsidRDefault="007C43D2" w:rsidP="007C43D2">
                  <w:pPr>
                    <w:ind w:right="155"/>
                    <w:jc w:val="center"/>
                    <w:rPr>
                      <w:rFonts w:cstheme="minorHAnsi"/>
                      <w:b/>
                      <w:bCs/>
                      <w:color w:val="000000" w:themeColor="text1"/>
                      <w:lang w:val="sk-SK"/>
                    </w:rPr>
                  </w:pPr>
                  <w:r w:rsidRPr="00364BB4">
                    <w:rPr>
                      <w:rFonts w:cstheme="minorHAnsi"/>
                      <w:b/>
                      <w:bCs/>
                      <w:color w:val="000000" w:themeColor="text1"/>
                      <w:lang w:val="sk-SK"/>
                    </w:rPr>
                    <w:t>Extroverti</w:t>
                  </w:r>
                </w:p>
              </w:tc>
              <w:tc>
                <w:tcPr>
                  <w:tcW w:w="4890" w:type="dxa"/>
                  <w:tcBorders>
                    <w:top w:val="single" w:sz="4" w:space="0" w:color="auto"/>
                    <w:left w:val="single" w:sz="4" w:space="0" w:color="auto"/>
                    <w:bottom w:val="single" w:sz="4" w:space="0" w:color="auto"/>
                    <w:right w:val="single" w:sz="4" w:space="0" w:color="auto"/>
                  </w:tcBorders>
                  <w:vAlign w:val="center"/>
                </w:tcPr>
                <w:p w14:paraId="1F8BD0EF" w14:textId="77777777" w:rsidR="007C43D2" w:rsidRPr="00364BB4" w:rsidRDefault="007C43D2" w:rsidP="007C43D2">
                  <w:pPr>
                    <w:ind w:right="155"/>
                    <w:jc w:val="center"/>
                    <w:rPr>
                      <w:rFonts w:cstheme="minorHAnsi"/>
                      <w:b/>
                      <w:bCs/>
                      <w:color w:val="000000" w:themeColor="text1"/>
                      <w:lang w:val="sk-SK"/>
                    </w:rPr>
                  </w:pPr>
                  <w:r w:rsidRPr="00364BB4">
                    <w:rPr>
                      <w:rFonts w:cstheme="minorHAnsi"/>
                      <w:b/>
                      <w:bCs/>
                      <w:color w:val="000000" w:themeColor="text1"/>
                      <w:lang w:val="sk-SK"/>
                    </w:rPr>
                    <w:t>Introverti</w:t>
                  </w:r>
                </w:p>
              </w:tc>
            </w:tr>
            <w:tr w:rsidR="00364BB4" w:rsidRPr="004C28FA" w14:paraId="1F8BD0F3"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0F1"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 xml:space="preserve">Aktivizujú sa v prítomnosti iných ľudí.          </w:t>
                  </w:r>
                </w:p>
              </w:tc>
              <w:tc>
                <w:tcPr>
                  <w:tcW w:w="4890" w:type="dxa"/>
                  <w:tcBorders>
                    <w:top w:val="single" w:sz="4" w:space="0" w:color="auto"/>
                    <w:left w:val="single" w:sz="4" w:space="0" w:color="auto"/>
                    <w:bottom w:val="single" w:sz="4" w:space="0" w:color="auto"/>
                    <w:right w:val="single" w:sz="4" w:space="0" w:color="auto"/>
                  </w:tcBorders>
                </w:tcPr>
                <w:p w14:paraId="1F8BD0F2" w14:textId="77777777" w:rsidR="003674AD" w:rsidRPr="00364BB4" w:rsidRDefault="003674AD" w:rsidP="003674AD">
                  <w:pPr>
                    <w:ind w:right="155"/>
                    <w:rPr>
                      <w:rFonts w:cstheme="minorHAnsi"/>
                      <w:bCs/>
                      <w:color w:val="000000" w:themeColor="text1"/>
                      <w:sz w:val="24"/>
                      <w:szCs w:val="24"/>
                      <w:lang w:val="sk-SK" w:eastAsia="en-US"/>
                    </w:rPr>
                  </w:pPr>
                  <w:r w:rsidRPr="00364BB4">
                    <w:rPr>
                      <w:rFonts w:cstheme="minorHAnsi"/>
                      <w:bCs/>
                      <w:color w:val="000000" w:themeColor="text1"/>
                      <w:lang w:val="sk-SK"/>
                    </w:rPr>
                    <w:t>Aktivizujú sa, ak sú sami.</w:t>
                  </w:r>
                </w:p>
              </w:tc>
            </w:tr>
            <w:tr w:rsidR="00364BB4" w:rsidRPr="004C28FA" w14:paraId="1F8BD0F6"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0F4"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Sú radi v centre pozornosti.</w:t>
                  </w:r>
                </w:p>
              </w:tc>
              <w:tc>
                <w:tcPr>
                  <w:tcW w:w="4890" w:type="dxa"/>
                  <w:tcBorders>
                    <w:top w:val="single" w:sz="4" w:space="0" w:color="auto"/>
                    <w:left w:val="single" w:sz="4" w:space="0" w:color="auto"/>
                    <w:bottom w:val="single" w:sz="4" w:space="0" w:color="auto"/>
                    <w:right w:val="single" w:sz="4" w:space="0" w:color="auto"/>
                  </w:tcBorders>
                </w:tcPr>
                <w:p w14:paraId="1F8BD0F5" w14:textId="77777777" w:rsidR="003674AD" w:rsidRPr="00364BB4" w:rsidRDefault="003674AD" w:rsidP="003674AD">
                  <w:pPr>
                    <w:ind w:right="155"/>
                    <w:rPr>
                      <w:rFonts w:cstheme="minorHAnsi"/>
                      <w:bCs/>
                      <w:color w:val="000000" w:themeColor="text1"/>
                      <w:sz w:val="24"/>
                      <w:szCs w:val="24"/>
                      <w:lang w:val="sk-SK" w:eastAsia="en-US"/>
                    </w:rPr>
                  </w:pPr>
                  <w:r w:rsidRPr="00364BB4">
                    <w:rPr>
                      <w:rFonts w:cstheme="minorHAnsi"/>
                      <w:bCs/>
                      <w:color w:val="000000" w:themeColor="text1"/>
                      <w:lang w:val="sk-SK"/>
                    </w:rPr>
                    <w:t>Vyhýbajú sa tomu, aby boli v centre pozornosti.</w:t>
                  </w:r>
                </w:p>
              </w:tc>
            </w:tr>
            <w:tr w:rsidR="00364BB4" w:rsidRPr="00364BB4" w14:paraId="1F8BD0F9"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0F7"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Najprv konajú, potom rozmýšľajú.</w:t>
                  </w:r>
                </w:p>
              </w:tc>
              <w:tc>
                <w:tcPr>
                  <w:tcW w:w="4890" w:type="dxa"/>
                  <w:tcBorders>
                    <w:top w:val="single" w:sz="4" w:space="0" w:color="auto"/>
                    <w:left w:val="single" w:sz="4" w:space="0" w:color="auto"/>
                    <w:bottom w:val="single" w:sz="4" w:space="0" w:color="auto"/>
                    <w:right w:val="single" w:sz="4" w:space="0" w:color="auto"/>
                  </w:tcBorders>
                </w:tcPr>
                <w:p w14:paraId="1F8BD0F8" w14:textId="77777777" w:rsidR="003674AD" w:rsidRPr="00364BB4" w:rsidRDefault="003674AD" w:rsidP="003674AD">
                  <w:pPr>
                    <w:ind w:right="155"/>
                    <w:rPr>
                      <w:rFonts w:cstheme="minorHAnsi"/>
                      <w:bCs/>
                      <w:color w:val="000000" w:themeColor="text1"/>
                      <w:sz w:val="24"/>
                      <w:szCs w:val="24"/>
                      <w:lang w:val="sk-SK" w:eastAsia="en-US"/>
                    </w:rPr>
                  </w:pPr>
                  <w:r w:rsidRPr="00364BB4">
                    <w:rPr>
                      <w:rFonts w:cstheme="minorHAnsi"/>
                      <w:bCs/>
                      <w:color w:val="000000" w:themeColor="text1"/>
                      <w:lang w:val="sk-SK"/>
                    </w:rPr>
                    <w:t>Najprv premýšľajú, potom konajú.</w:t>
                  </w:r>
                </w:p>
              </w:tc>
            </w:tr>
            <w:tr w:rsidR="00364BB4" w:rsidRPr="00364BB4" w14:paraId="1F8BD0FC"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0FA"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Majú sklon rozmýšľať nahlas.</w:t>
                  </w:r>
                </w:p>
              </w:tc>
              <w:tc>
                <w:tcPr>
                  <w:tcW w:w="4890" w:type="dxa"/>
                  <w:tcBorders>
                    <w:top w:val="single" w:sz="4" w:space="0" w:color="auto"/>
                    <w:left w:val="single" w:sz="4" w:space="0" w:color="auto"/>
                    <w:bottom w:val="single" w:sz="4" w:space="0" w:color="auto"/>
                    <w:right w:val="single" w:sz="4" w:space="0" w:color="auto"/>
                  </w:tcBorders>
                </w:tcPr>
                <w:p w14:paraId="1F8BD0FB" w14:textId="77777777" w:rsidR="003674AD" w:rsidRPr="00364BB4" w:rsidRDefault="003674AD" w:rsidP="003674AD">
                  <w:pPr>
                    <w:ind w:right="155"/>
                    <w:rPr>
                      <w:rFonts w:cstheme="minorHAnsi"/>
                      <w:bCs/>
                      <w:color w:val="000000" w:themeColor="text1"/>
                      <w:sz w:val="24"/>
                      <w:szCs w:val="24"/>
                      <w:lang w:val="sk-SK" w:eastAsia="en-US"/>
                    </w:rPr>
                  </w:pPr>
                  <w:r w:rsidRPr="00364BB4">
                    <w:rPr>
                      <w:rFonts w:cstheme="minorHAnsi"/>
                      <w:bCs/>
                      <w:color w:val="000000" w:themeColor="text1"/>
                      <w:lang w:val="sk-SK"/>
                    </w:rPr>
                    <w:t>Premyslia si všetko potichu.</w:t>
                  </w:r>
                </w:p>
              </w:tc>
            </w:tr>
            <w:tr w:rsidR="00364BB4" w:rsidRPr="00364BB4" w14:paraId="1F8BD101" w14:textId="77777777" w:rsidTr="00885340">
              <w:tc>
                <w:tcPr>
                  <w:tcW w:w="4889" w:type="dxa"/>
                  <w:tcBorders>
                    <w:top w:val="single" w:sz="4" w:space="0" w:color="auto"/>
                    <w:left w:val="single" w:sz="4" w:space="0" w:color="auto"/>
                    <w:bottom w:val="single" w:sz="4" w:space="0" w:color="auto"/>
                    <w:right w:val="single" w:sz="4" w:space="0" w:color="auto"/>
                  </w:tcBorders>
                </w:tcPr>
                <w:p w14:paraId="1F8BD0FD" w14:textId="77777777" w:rsidR="003674AD" w:rsidRPr="00364BB4" w:rsidRDefault="003674AD" w:rsidP="00885340">
                  <w:pPr>
                    <w:ind w:right="155"/>
                    <w:rPr>
                      <w:rFonts w:cstheme="minorHAnsi"/>
                      <w:bCs/>
                      <w:color w:val="000000" w:themeColor="text1"/>
                      <w:sz w:val="24"/>
                      <w:szCs w:val="24"/>
                      <w:lang w:val="sk-SK" w:eastAsia="en-US"/>
                    </w:rPr>
                  </w:pPr>
                  <w:r w:rsidRPr="00364BB4">
                    <w:rPr>
                      <w:rFonts w:cstheme="minorHAnsi"/>
                      <w:bCs/>
                      <w:color w:val="000000" w:themeColor="text1"/>
                      <w:lang w:val="sk-SK"/>
                    </w:rPr>
                    <w:t>Ľahšie sa dajú prečítať a spoznať, podelia sa s osobnými poznatkami a problémami.</w:t>
                  </w:r>
                </w:p>
                <w:p w14:paraId="1F8BD0FE" w14:textId="77777777" w:rsidR="003674AD" w:rsidRPr="00364BB4" w:rsidRDefault="003674AD" w:rsidP="00885340">
                  <w:pPr>
                    <w:ind w:right="155"/>
                    <w:jc w:val="both"/>
                    <w:rPr>
                      <w:rFonts w:cstheme="minorHAnsi"/>
                      <w:bCs/>
                      <w:color w:val="000000" w:themeColor="text1"/>
                      <w:sz w:val="24"/>
                      <w:szCs w:val="24"/>
                      <w:lang w:val="sk-SK" w:eastAsia="en-US"/>
                    </w:rPr>
                  </w:pPr>
                </w:p>
              </w:tc>
              <w:tc>
                <w:tcPr>
                  <w:tcW w:w="4890" w:type="dxa"/>
                  <w:tcBorders>
                    <w:top w:val="single" w:sz="4" w:space="0" w:color="auto"/>
                    <w:left w:val="single" w:sz="4" w:space="0" w:color="auto"/>
                    <w:bottom w:val="single" w:sz="4" w:space="0" w:color="auto"/>
                    <w:right w:val="single" w:sz="4" w:space="0" w:color="auto"/>
                  </w:tcBorders>
                </w:tcPr>
                <w:p w14:paraId="1F8BD0FF" w14:textId="77777777" w:rsidR="003674AD" w:rsidRPr="00364BB4" w:rsidRDefault="003674AD" w:rsidP="00885340">
                  <w:pPr>
                    <w:ind w:right="155"/>
                    <w:rPr>
                      <w:rFonts w:cstheme="minorHAnsi"/>
                      <w:bCs/>
                      <w:color w:val="000000" w:themeColor="text1"/>
                      <w:sz w:val="24"/>
                      <w:szCs w:val="24"/>
                      <w:lang w:val="sk-SK" w:eastAsia="en-US"/>
                    </w:rPr>
                  </w:pPr>
                  <w:r w:rsidRPr="00364BB4">
                    <w:rPr>
                      <w:rFonts w:cstheme="minorHAnsi"/>
                      <w:bCs/>
                      <w:color w:val="000000" w:themeColor="text1"/>
                      <w:lang w:val="sk-SK"/>
                    </w:rPr>
                    <w:t>Chránia si súkromie, radšej sa slobodne delia o súkromné informácie len s niekoľkými</w:t>
                  </w:r>
                </w:p>
                <w:p w14:paraId="1F8BD100" w14:textId="77777777" w:rsidR="003674AD" w:rsidRPr="00364BB4" w:rsidRDefault="003674AD" w:rsidP="003674AD">
                  <w:pPr>
                    <w:ind w:right="155"/>
                    <w:rPr>
                      <w:rFonts w:cstheme="minorHAnsi"/>
                      <w:bCs/>
                      <w:color w:val="000000" w:themeColor="text1"/>
                      <w:sz w:val="24"/>
                      <w:szCs w:val="24"/>
                      <w:lang w:val="sk-SK" w:eastAsia="en-US"/>
                    </w:rPr>
                  </w:pPr>
                  <w:r w:rsidRPr="00364BB4">
                    <w:rPr>
                      <w:rFonts w:cstheme="minorHAnsi"/>
                      <w:bCs/>
                      <w:color w:val="000000" w:themeColor="text1"/>
                      <w:lang w:val="sk-SK"/>
                    </w:rPr>
                    <w:t>vybranými priateľmi.</w:t>
                  </w:r>
                </w:p>
              </w:tc>
            </w:tr>
            <w:tr w:rsidR="00364BB4" w:rsidRPr="00364BB4" w14:paraId="1F8BD104"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02"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Viac hovoria ako počúvajú.</w:t>
                  </w:r>
                </w:p>
              </w:tc>
              <w:tc>
                <w:tcPr>
                  <w:tcW w:w="4890" w:type="dxa"/>
                  <w:tcBorders>
                    <w:top w:val="single" w:sz="4" w:space="0" w:color="auto"/>
                    <w:left w:val="single" w:sz="4" w:space="0" w:color="auto"/>
                    <w:bottom w:val="single" w:sz="4" w:space="0" w:color="auto"/>
                    <w:right w:val="single" w:sz="4" w:space="0" w:color="auto"/>
                  </w:tcBorders>
                </w:tcPr>
                <w:p w14:paraId="1F8BD103" w14:textId="77777777" w:rsidR="003674AD" w:rsidRPr="00364BB4" w:rsidRDefault="003674AD" w:rsidP="003674AD">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Viac počúvajú ako hovoria.</w:t>
                  </w:r>
                </w:p>
              </w:tc>
            </w:tr>
            <w:tr w:rsidR="00364BB4" w:rsidRPr="004C28FA" w14:paraId="1F8BD107"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05"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Komunikujú so zanietením, s radosťou.</w:t>
                  </w:r>
                </w:p>
              </w:tc>
              <w:tc>
                <w:tcPr>
                  <w:tcW w:w="4890" w:type="dxa"/>
                  <w:tcBorders>
                    <w:top w:val="single" w:sz="4" w:space="0" w:color="auto"/>
                    <w:left w:val="single" w:sz="4" w:space="0" w:color="auto"/>
                    <w:bottom w:val="single" w:sz="4" w:space="0" w:color="auto"/>
                    <w:right w:val="single" w:sz="4" w:space="0" w:color="auto"/>
                  </w:tcBorders>
                </w:tcPr>
                <w:p w14:paraId="1F8BD106" w14:textId="77777777" w:rsidR="003674AD" w:rsidRPr="00364BB4" w:rsidRDefault="003674AD" w:rsidP="003674AD">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Svoje zanietenie, nadšenie si radšej ponechávajú pre seba.</w:t>
                  </w:r>
                </w:p>
              </w:tc>
            </w:tr>
            <w:tr w:rsidR="00364BB4" w:rsidRPr="004C28FA" w14:paraId="1F8BD10A"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08"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Rýchlo reagujú, majú radi rýchlosť.</w:t>
                  </w:r>
                </w:p>
              </w:tc>
              <w:tc>
                <w:tcPr>
                  <w:tcW w:w="4890" w:type="dxa"/>
                  <w:tcBorders>
                    <w:top w:val="single" w:sz="4" w:space="0" w:color="auto"/>
                    <w:left w:val="single" w:sz="4" w:space="0" w:color="auto"/>
                    <w:bottom w:val="single" w:sz="4" w:space="0" w:color="auto"/>
                    <w:right w:val="single" w:sz="4" w:space="0" w:color="auto"/>
                  </w:tcBorders>
                </w:tcPr>
                <w:p w14:paraId="1F8BD109" w14:textId="77777777" w:rsidR="003674AD" w:rsidRPr="00364BB4" w:rsidRDefault="003674AD" w:rsidP="003674AD">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Odpovedajú, až keď si veci premyslia.</w:t>
                  </w:r>
                </w:p>
              </w:tc>
            </w:tr>
            <w:tr w:rsidR="00364BB4" w:rsidRPr="004C28FA" w14:paraId="1F8BD10D"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0B"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Preferujú šírku pred hĺbkou.</w:t>
                  </w:r>
                </w:p>
              </w:tc>
              <w:tc>
                <w:tcPr>
                  <w:tcW w:w="4890" w:type="dxa"/>
                  <w:tcBorders>
                    <w:top w:val="single" w:sz="4" w:space="0" w:color="auto"/>
                    <w:left w:val="single" w:sz="4" w:space="0" w:color="auto"/>
                    <w:bottom w:val="single" w:sz="4" w:space="0" w:color="auto"/>
                    <w:right w:val="single" w:sz="4" w:space="0" w:color="auto"/>
                  </w:tcBorders>
                </w:tcPr>
                <w:p w14:paraId="1F8BD10C" w14:textId="77777777" w:rsidR="003674AD" w:rsidRPr="00364BB4" w:rsidRDefault="003674AD" w:rsidP="003674AD">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Preferujú hĺbku pred šírkou.</w:t>
                  </w:r>
                </w:p>
              </w:tc>
            </w:tr>
          </w:tbl>
          <w:p w14:paraId="1F8BD10E" w14:textId="77777777" w:rsidR="003674AD" w:rsidRPr="00364BB4" w:rsidRDefault="003674AD" w:rsidP="003674AD">
            <w:pPr>
              <w:ind w:right="155"/>
              <w:jc w:val="both"/>
              <w:rPr>
                <w:rFonts w:cstheme="minorHAnsi"/>
                <w:iCs/>
                <w:color w:val="000000" w:themeColor="text1"/>
                <w:lang w:val="sk-SK"/>
              </w:rPr>
            </w:pPr>
          </w:p>
          <w:p w14:paraId="1F8BD10F" w14:textId="77777777" w:rsidR="003674AD" w:rsidRPr="00364BB4" w:rsidRDefault="003674AD" w:rsidP="003674AD">
            <w:pPr>
              <w:ind w:right="155"/>
              <w:jc w:val="both"/>
              <w:rPr>
                <w:rFonts w:cstheme="minorHAnsi"/>
                <w:b/>
                <w:iCs/>
                <w:color w:val="000000" w:themeColor="text1"/>
                <w:lang w:val="sk-SK"/>
              </w:rPr>
            </w:pPr>
          </w:p>
          <w:p w14:paraId="1F8BD110" w14:textId="77777777" w:rsidR="003674AD" w:rsidRPr="00364BB4" w:rsidRDefault="003674AD" w:rsidP="003674AD">
            <w:pPr>
              <w:ind w:right="155"/>
              <w:jc w:val="both"/>
              <w:rPr>
                <w:rFonts w:cstheme="minorHAnsi"/>
                <w:bCs/>
                <w:color w:val="000000" w:themeColor="text1"/>
                <w:lang w:val="sk-SK"/>
              </w:rPr>
            </w:pPr>
            <w:proofErr w:type="spellStart"/>
            <w:r w:rsidRPr="00364BB4">
              <w:rPr>
                <w:rFonts w:cstheme="minorHAnsi"/>
                <w:b/>
                <w:iCs/>
                <w:color w:val="000000" w:themeColor="text1"/>
                <w:lang w:val="sk-SK"/>
              </w:rPr>
              <w:t>Druhá</w:t>
            </w:r>
            <w:r w:rsidRPr="00364BB4">
              <w:rPr>
                <w:rFonts w:cstheme="minorHAnsi"/>
                <w:b/>
                <w:color w:val="000000" w:themeColor="text1"/>
                <w:lang w:val="sk-SK"/>
              </w:rPr>
              <w:t>vlastnosť</w:t>
            </w:r>
            <w:proofErr w:type="spellEnd"/>
            <w:r w:rsidRPr="00364BB4">
              <w:rPr>
                <w:rFonts w:cstheme="minorHAnsi"/>
                <w:bCs/>
                <w:color w:val="000000" w:themeColor="text1"/>
                <w:lang w:val="sk-SK"/>
              </w:rPr>
              <w:t xml:space="preserve"> sa týka tej stránky informácie, ktorú vnímame prednostne. Niektorí ľudia sa zameriavajú na to, čo sa práve deje, kým iní na to, čo by sa mohlo stať. Oba prístupy sú oprávnené, ale diametrálne odlišné. </w:t>
            </w:r>
          </w:p>
          <w:p w14:paraId="1F8BD111" w14:textId="77777777" w:rsidR="003674AD" w:rsidRPr="00364BB4" w:rsidRDefault="003674AD" w:rsidP="003674AD">
            <w:pPr>
              <w:ind w:right="155"/>
              <w:jc w:val="both"/>
              <w:rPr>
                <w:rFonts w:cstheme="minorHAnsi"/>
                <w:bCs/>
                <w:color w:val="000000" w:themeColor="text1"/>
                <w:lang w:val="sk-SK"/>
              </w:rPr>
            </w:pPr>
          </w:p>
          <w:p w14:paraId="1F8BD112"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Slovo „zmyslovosť“ používame na označenie schopnosti zhromažďovať údaje prostredníctvom zmyslovej skúsenosti. Zmyslové typy sa sústreďujú na to, čo sa dá vidieť, počuť, cítiť, čuchať, ochutnať, teda na veci, ktoré sa dajú zmerať alebo dokumentovať, teda na to, čo je reálne a konkrétne. Zmyslové typy veria svojim zmyslom, ktoré im poskytujú informácie o svete, a veria svojim skúsenostiam. Orientujú sa na prítomnosť a na to, čo sa práve deje a prebieha. Zmyslový typ, keď hodnotí situáciu, chce presne určiť, čo sa deje.</w:t>
            </w:r>
          </w:p>
          <w:p w14:paraId="1F8BD113" w14:textId="77777777" w:rsidR="003674AD" w:rsidRPr="00364BB4" w:rsidRDefault="003674AD" w:rsidP="003674AD">
            <w:pPr>
              <w:ind w:right="155"/>
              <w:jc w:val="both"/>
              <w:rPr>
                <w:rFonts w:cstheme="minorHAnsi"/>
                <w:bCs/>
                <w:color w:val="000000" w:themeColor="text1"/>
                <w:lang w:val="sk-SK"/>
              </w:rPr>
            </w:pPr>
          </w:p>
          <w:p w14:paraId="1F8BD114"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Niektorí ľudia sa však zaujímajú viac o význam, vzťahy a možnosti vychádzajúce z faktov, než o fakty samotné. Dá sa povedať, že niektorí ľudia veria svojmu „šiestemu“ zmyslu – intuícii než svojim piatim zmyslom. Tí, ktorí preferujú intuíciu – intuitívne typy, čítajú medzi riadkami a vo všetkom hľadajú skrytý význam. Títo ľudia sa zameriavajú na hypotézy a dedukcie. Na rozdiel od zmyslových typov si cenia predstavivosť a veria svojim inšpiráciám a predtuchám.  Orientujú sa na budúcnosť, majú tendenciu predvídať udalosti a vo všeobecnosti sa skôr pokúšajú veci zmeniť než ich zachovať v pôvodnom stave. Intuitívny typ hodnotí situáciu podľa toho, čo znamená a aké dôsledky z nej môžu vyplynúť.</w:t>
            </w:r>
          </w:p>
          <w:p w14:paraId="1F8BD115" w14:textId="77777777" w:rsidR="003674AD" w:rsidRPr="00364BB4" w:rsidRDefault="003674AD" w:rsidP="003674AD">
            <w:pPr>
              <w:ind w:right="155"/>
              <w:jc w:val="both"/>
              <w:rPr>
                <w:rFonts w:cstheme="minorHAnsi"/>
                <w:bCs/>
                <w:color w:val="000000" w:themeColor="text1"/>
                <w:lang w:val="sk-SK"/>
              </w:rPr>
            </w:pPr>
          </w:p>
          <w:p w14:paraId="1F8BD116"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V každodennom živote hrá úlohu tak zmyslovosť ako aj intuícia. Ani intuitívne typy nepodceňujú údaje zmyslovej skúsenosti a zmyslové typy sú tiež schopné interpretovať význam slov, nájsť nový spôsob riešenia problému alebo intuitívne vytušiť, čo a ako.</w:t>
            </w:r>
          </w:p>
          <w:p w14:paraId="1F8BD117" w14:textId="77777777" w:rsidR="003674AD" w:rsidRPr="00364BB4" w:rsidRDefault="003674AD" w:rsidP="003674AD">
            <w:pPr>
              <w:ind w:right="155"/>
              <w:jc w:val="both"/>
              <w:rPr>
                <w:rFonts w:cstheme="minorHAnsi"/>
                <w:bCs/>
                <w:color w:val="000000" w:themeColor="text1"/>
                <w:lang w:val="sk-SK"/>
              </w:rPr>
            </w:pPr>
          </w:p>
          <w:p w14:paraId="1F8BD118"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Napriek tomu preferujeme buď intuitívnosť alebo zmyslovosť. Jeden z týchto spôsobov je pre každého z nás prirodzenejší, používame ho častejšie a s väčším úspechom. Zmyslové typy sú obzvlášť úspešné v pozorovaní a v zapamätaní si množstva faktov. Intuitívnym typom sa viac darí pri interpretácii faktov a pri prenikaní do hĺbky.</w:t>
            </w:r>
          </w:p>
          <w:p w14:paraId="1F8BD119" w14:textId="77777777" w:rsidR="003674AD" w:rsidRPr="00364BB4" w:rsidRDefault="003674AD" w:rsidP="003674AD">
            <w:pPr>
              <w:ind w:right="155"/>
              <w:jc w:val="both"/>
              <w:rPr>
                <w:rFonts w:cstheme="minorHAnsi"/>
                <w:bCs/>
                <w:color w:val="000000" w:themeColor="text1"/>
                <w:lang w:val="sk-SK"/>
              </w:rPr>
            </w:pPr>
          </w:p>
          <w:p w14:paraId="1F8BD11A" w14:textId="77777777" w:rsidR="003674AD" w:rsidRPr="00364BB4" w:rsidRDefault="003674AD" w:rsidP="003674AD">
            <w:pPr>
              <w:ind w:right="155"/>
              <w:jc w:val="both"/>
              <w:rPr>
                <w:rFonts w:cstheme="minorHAnsi"/>
                <w:bCs/>
                <w:color w:val="000000" w:themeColor="text1"/>
                <w:lang w:val="sk-SK"/>
              </w:rPr>
            </w:pPr>
            <w:r w:rsidRPr="00364BB4">
              <w:rPr>
                <w:rFonts w:cstheme="minorHAnsi"/>
                <w:bCs/>
                <w:color w:val="000000" w:themeColor="text1"/>
                <w:lang w:val="sk-SK"/>
              </w:rPr>
              <w:t>Prečítajte si tabuľku č. 2 s popisom zmyslových a intuitívnych typov v extrémnej polohe. Prečítajte si popisy a skúste posúdiť, kam patríte. Ak váhate, či patríte tam alebo tam, skúste sa zamyslieť, ktoré zo spôsobov riešenia konkrétnej situácie sú vám bližšie.  Intuitívne typy pristupujú k úlohám odlišne ako zmyslové typy. Napr. intuitívny typ sa skôr spoľahne na svoj orientačný zmysel</w:t>
            </w:r>
            <w:r w:rsidR="00A21031" w:rsidRPr="00364BB4">
              <w:rPr>
                <w:rFonts w:cstheme="minorHAnsi"/>
                <w:bCs/>
                <w:color w:val="000000" w:themeColor="text1"/>
                <w:lang w:val="sk-SK"/>
              </w:rPr>
              <w:t>,</w:t>
            </w:r>
            <w:r w:rsidRPr="00364BB4">
              <w:rPr>
                <w:rFonts w:cstheme="minorHAnsi"/>
                <w:bCs/>
                <w:color w:val="000000" w:themeColor="text1"/>
                <w:lang w:val="sk-SK"/>
              </w:rPr>
              <w:t xml:space="preserve"> resp. intuíciu namiesto aby použil mapu. Pokúsil by sa poskladať nejaký novokúpený prístroj aj bez toho, aby si prečítal návod na použitie.</w:t>
            </w:r>
          </w:p>
          <w:p w14:paraId="1F8BD11B" w14:textId="77777777" w:rsidR="003674AD" w:rsidRPr="00364BB4" w:rsidRDefault="003674AD" w:rsidP="003674AD">
            <w:pPr>
              <w:ind w:right="155"/>
              <w:jc w:val="both"/>
              <w:rPr>
                <w:rFonts w:cstheme="minorHAnsi"/>
                <w:bCs/>
                <w:color w:val="000000" w:themeColor="text1"/>
                <w:lang w:val="sk-SK"/>
              </w:rPr>
            </w:pPr>
          </w:p>
          <w:p w14:paraId="1F8BD11C" w14:textId="77777777" w:rsidR="003674AD" w:rsidRPr="00364BB4" w:rsidRDefault="003674AD" w:rsidP="003674AD">
            <w:pPr>
              <w:ind w:right="155"/>
              <w:jc w:val="both"/>
              <w:rPr>
                <w:rFonts w:cstheme="minorHAnsi"/>
                <w:bCs/>
                <w:color w:val="000000" w:themeColor="text1"/>
                <w:lang w:val="sk-SK"/>
              </w:rPr>
            </w:pPr>
            <w:r w:rsidRPr="00364BB4">
              <w:rPr>
                <w:rFonts w:cstheme="minorHAnsi"/>
                <w:b/>
                <w:color w:val="000000" w:themeColor="text1"/>
                <w:lang w:val="sk-SK"/>
              </w:rPr>
              <w:t xml:space="preserve">Vyznačte si svoje miesto na osi Z – N a zakrúžkujte to </w:t>
            </w:r>
            <w:r w:rsidR="00A21031" w:rsidRPr="00364BB4">
              <w:rPr>
                <w:rFonts w:cstheme="minorHAnsi"/>
                <w:b/>
                <w:color w:val="000000" w:themeColor="text1"/>
                <w:lang w:val="sk-SK"/>
              </w:rPr>
              <w:t>písmeno, ktoré preferujete viac</w:t>
            </w:r>
            <w:r w:rsidRPr="00364BB4">
              <w:rPr>
                <w:rFonts w:cstheme="minorHAnsi"/>
                <w:b/>
                <w:color w:val="000000" w:themeColor="text1"/>
                <w:lang w:val="sk-SK"/>
              </w:rPr>
              <w:t xml:space="preserve"> a zapíšte si ho do 2. okienka vašej tabuľky.</w:t>
            </w:r>
          </w:p>
          <w:p w14:paraId="1F8BD11D" w14:textId="77777777" w:rsidR="003674AD" w:rsidRPr="00364BB4" w:rsidRDefault="003674AD" w:rsidP="00885340">
            <w:pPr>
              <w:ind w:right="155" w:firstLine="360"/>
              <w:jc w:val="both"/>
              <w:rPr>
                <w:rFonts w:cstheme="minorHAnsi"/>
                <w:b/>
                <w:color w:val="000000" w:themeColor="text1"/>
                <w:lang w:val="sk-SK"/>
              </w:rPr>
            </w:pPr>
          </w:p>
          <w:p w14:paraId="1F8BD11E" w14:textId="77777777" w:rsidR="003674AD" w:rsidRPr="00364BB4" w:rsidRDefault="003674AD" w:rsidP="007C43D2">
            <w:pPr>
              <w:ind w:right="155"/>
              <w:jc w:val="both"/>
              <w:rPr>
                <w:rFonts w:cstheme="minorHAnsi"/>
                <w:color w:val="000000" w:themeColor="text1"/>
                <w:lang w:val="sk-SK"/>
              </w:rPr>
            </w:pPr>
            <w:r w:rsidRPr="00364BB4">
              <w:rPr>
                <w:rFonts w:cstheme="minorHAnsi"/>
                <w:color w:val="000000" w:themeColor="text1"/>
                <w:lang w:val="sk-SK"/>
              </w:rPr>
              <w:t>Tabuľka č.2</w:t>
            </w:r>
          </w:p>
          <w:tbl>
            <w:tblPr>
              <w:tblStyle w:val="Mriekatabuky"/>
              <w:tblW w:w="0" w:type="auto"/>
              <w:tblLook w:val="01E0" w:firstRow="1" w:lastRow="1" w:firstColumn="1" w:lastColumn="1" w:noHBand="0" w:noVBand="0"/>
            </w:tblPr>
            <w:tblGrid>
              <w:gridCol w:w="4889"/>
              <w:gridCol w:w="4890"/>
            </w:tblGrid>
            <w:tr w:rsidR="00364BB4" w:rsidRPr="00364BB4" w14:paraId="1F8BD121" w14:textId="77777777" w:rsidTr="007C43D2">
              <w:tc>
                <w:tcPr>
                  <w:tcW w:w="4889" w:type="dxa"/>
                  <w:tcBorders>
                    <w:top w:val="single" w:sz="4" w:space="0" w:color="auto"/>
                    <w:left w:val="single" w:sz="4" w:space="0" w:color="auto"/>
                    <w:bottom w:val="single" w:sz="4" w:space="0" w:color="auto"/>
                    <w:right w:val="single" w:sz="4" w:space="0" w:color="auto"/>
                  </w:tcBorders>
                  <w:vAlign w:val="center"/>
                </w:tcPr>
                <w:p w14:paraId="1F8BD11F" w14:textId="77777777" w:rsidR="007C43D2" w:rsidRPr="00364BB4" w:rsidRDefault="007C43D2" w:rsidP="007C43D2">
                  <w:pPr>
                    <w:ind w:right="155"/>
                    <w:jc w:val="center"/>
                    <w:rPr>
                      <w:rFonts w:cstheme="minorHAnsi"/>
                      <w:b/>
                      <w:bCs/>
                      <w:color w:val="000000" w:themeColor="text1"/>
                      <w:lang w:val="sk-SK"/>
                    </w:rPr>
                  </w:pPr>
                  <w:r w:rsidRPr="00364BB4">
                    <w:rPr>
                      <w:rFonts w:cstheme="minorHAnsi"/>
                      <w:b/>
                      <w:color w:val="000000" w:themeColor="text1"/>
                      <w:lang w:val="sk-SK"/>
                    </w:rPr>
                    <w:t>Zmyslové typy</w:t>
                  </w:r>
                </w:p>
              </w:tc>
              <w:tc>
                <w:tcPr>
                  <w:tcW w:w="4890" w:type="dxa"/>
                  <w:tcBorders>
                    <w:top w:val="single" w:sz="4" w:space="0" w:color="auto"/>
                    <w:left w:val="single" w:sz="4" w:space="0" w:color="auto"/>
                    <w:bottom w:val="single" w:sz="4" w:space="0" w:color="auto"/>
                    <w:right w:val="single" w:sz="4" w:space="0" w:color="auto"/>
                  </w:tcBorders>
                  <w:vAlign w:val="center"/>
                </w:tcPr>
                <w:p w14:paraId="1F8BD120" w14:textId="77777777" w:rsidR="007C43D2" w:rsidRPr="00364BB4" w:rsidRDefault="007C43D2" w:rsidP="007C43D2">
                  <w:pPr>
                    <w:ind w:right="155"/>
                    <w:jc w:val="center"/>
                    <w:rPr>
                      <w:rFonts w:cstheme="minorHAnsi"/>
                      <w:b/>
                      <w:bCs/>
                      <w:color w:val="000000" w:themeColor="text1"/>
                      <w:lang w:val="sk-SK"/>
                    </w:rPr>
                  </w:pPr>
                  <w:r w:rsidRPr="00364BB4">
                    <w:rPr>
                      <w:rFonts w:cstheme="minorHAnsi"/>
                      <w:b/>
                      <w:color w:val="000000" w:themeColor="text1"/>
                      <w:lang w:val="sk-SK"/>
                    </w:rPr>
                    <w:t>Intuitívne typy</w:t>
                  </w:r>
                </w:p>
              </w:tc>
            </w:tr>
            <w:tr w:rsidR="00364BB4" w:rsidRPr="00364BB4" w14:paraId="1F8BD124"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22"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 xml:space="preserve">Veria tomu, čo je isté a konkrétne.          </w:t>
                  </w:r>
                </w:p>
              </w:tc>
              <w:tc>
                <w:tcPr>
                  <w:tcW w:w="4890" w:type="dxa"/>
                  <w:tcBorders>
                    <w:top w:val="single" w:sz="4" w:space="0" w:color="auto"/>
                    <w:left w:val="single" w:sz="4" w:space="0" w:color="auto"/>
                    <w:bottom w:val="single" w:sz="4" w:space="0" w:color="auto"/>
                    <w:right w:val="single" w:sz="4" w:space="0" w:color="auto"/>
                  </w:tcBorders>
                </w:tcPr>
                <w:p w14:paraId="1F8BD123"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Veria inšpirácii a dedukcii.</w:t>
                  </w:r>
                </w:p>
              </w:tc>
            </w:tr>
            <w:tr w:rsidR="00364BB4" w:rsidRPr="004C28FA" w14:paraId="1F8BD127"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25"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Majú radi nové nápady len vtedy, ak sa dajú aplikovať v praxi.</w:t>
                  </w:r>
                </w:p>
              </w:tc>
              <w:tc>
                <w:tcPr>
                  <w:tcW w:w="4890" w:type="dxa"/>
                  <w:tcBorders>
                    <w:top w:val="single" w:sz="4" w:space="0" w:color="auto"/>
                    <w:left w:val="single" w:sz="4" w:space="0" w:color="auto"/>
                    <w:bottom w:val="single" w:sz="4" w:space="0" w:color="auto"/>
                    <w:right w:val="single" w:sz="4" w:space="0" w:color="auto"/>
                  </w:tcBorders>
                </w:tcPr>
                <w:p w14:paraId="1F8BD126"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Majú radi nové nápady a koncepty kvôli nim samým.</w:t>
                  </w:r>
                </w:p>
              </w:tc>
            </w:tr>
            <w:tr w:rsidR="00364BB4" w:rsidRPr="00364BB4" w14:paraId="1F8BD12A"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28"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Oceňujú realizmus a zdravý rozum.</w:t>
                  </w:r>
                </w:p>
              </w:tc>
              <w:tc>
                <w:tcPr>
                  <w:tcW w:w="4890" w:type="dxa"/>
                  <w:tcBorders>
                    <w:top w:val="single" w:sz="4" w:space="0" w:color="auto"/>
                    <w:left w:val="single" w:sz="4" w:space="0" w:color="auto"/>
                    <w:bottom w:val="single" w:sz="4" w:space="0" w:color="auto"/>
                    <w:right w:val="single" w:sz="4" w:space="0" w:color="auto"/>
                  </w:tcBorders>
                </w:tcPr>
                <w:p w14:paraId="1F8BD129"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Oceňujú predstavivosť a inováciu.</w:t>
                  </w:r>
                </w:p>
              </w:tc>
            </w:tr>
            <w:tr w:rsidR="00364BB4" w:rsidRPr="004C28FA" w14:paraId="1F8BD12D"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2B"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Radi používajú a cibria získané schopnosti.</w:t>
                  </w:r>
                </w:p>
              </w:tc>
              <w:tc>
                <w:tcPr>
                  <w:tcW w:w="4890" w:type="dxa"/>
                  <w:tcBorders>
                    <w:top w:val="single" w:sz="4" w:space="0" w:color="auto"/>
                    <w:left w:val="single" w:sz="4" w:space="0" w:color="auto"/>
                    <w:bottom w:val="single" w:sz="4" w:space="0" w:color="auto"/>
                    <w:right w:val="single" w:sz="4" w:space="0" w:color="auto"/>
                  </w:tcBorders>
                </w:tcPr>
                <w:p w14:paraId="1F8BD12C"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Radi si dopĺňajú vedomosti, nudia sa, keď už nové poznatky zvládli.</w:t>
                  </w:r>
                </w:p>
              </w:tc>
            </w:tr>
            <w:tr w:rsidR="00364BB4" w:rsidRPr="004C28FA" w14:paraId="1F8BD130" w14:textId="77777777" w:rsidTr="007169B5">
              <w:trPr>
                <w:trHeight w:val="463"/>
              </w:trPr>
              <w:tc>
                <w:tcPr>
                  <w:tcW w:w="4889" w:type="dxa"/>
                  <w:tcBorders>
                    <w:top w:val="single" w:sz="4" w:space="0" w:color="auto"/>
                    <w:left w:val="single" w:sz="4" w:space="0" w:color="auto"/>
                    <w:bottom w:val="single" w:sz="4" w:space="0" w:color="auto"/>
                    <w:right w:val="single" w:sz="4" w:space="0" w:color="auto"/>
                  </w:tcBorders>
                </w:tcPr>
                <w:p w14:paraId="1F8BD12E"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Sú to ľudia exaktní a realistickí, vedia podať detailný opis.</w:t>
                  </w:r>
                </w:p>
              </w:tc>
              <w:tc>
                <w:tcPr>
                  <w:tcW w:w="4890" w:type="dxa"/>
                  <w:tcBorders>
                    <w:top w:val="single" w:sz="4" w:space="0" w:color="auto"/>
                    <w:left w:val="single" w:sz="4" w:space="0" w:color="auto"/>
                    <w:bottom w:val="single" w:sz="4" w:space="0" w:color="auto"/>
                    <w:right w:val="single" w:sz="4" w:space="0" w:color="auto"/>
                  </w:tcBorders>
                </w:tcPr>
                <w:p w14:paraId="1F8BD12F"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Vyjadrujú sa všeobecne, používajú metafory a prirovnania.</w:t>
                  </w:r>
                </w:p>
              </w:tc>
            </w:tr>
            <w:tr w:rsidR="00364BB4" w:rsidRPr="004C28FA" w14:paraId="1F8BD133"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31"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Informáciu podávajú postupne, krok za krokom.</w:t>
                  </w:r>
                </w:p>
              </w:tc>
              <w:tc>
                <w:tcPr>
                  <w:tcW w:w="4890" w:type="dxa"/>
                  <w:tcBorders>
                    <w:top w:val="single" w:sz="4" w:space="0" w:color="auto"/>
                    <w:left w:val="single" w:sz="4" w:space="0" w:color="auto"/>
                    <w:bottom w:val="single" w:sz="4" w:space="0" w:color="auto"/>
                    <w:right w:val="single" w:sz="4" w:space="0" w:color="auto"/>
                  </w:tcBorders>
                </w:tcPr>
                <w:p w14:paraId="1F8BD132" w14:textId="77777777" w:rsidR="003674AD" w:rsidRPr="00364BB4" w:rsidRDefault="003674AD" w:rsidP="00B14C78">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 xml:space="preserve">Informáciu podávajú prerušovane, vyjadrujú sa nepriamo </w:t>
                  </w:r>
                  <w:r w:rsidR="00B14C78" w:rsidRPr="00364BB4">
                    <w:rPr>
                      <w:rFonts w:cstheme="minorHAnsi"/>
                      <w:bCs/>
                      <w:color w:val="000000" w:themeColor="text1"/>
                      <w:lang w:val="sk-SK"/>
                    </w:rPr>
                    <w:t>okľukou</w:t>
                  </w:r>
                  <w:r w:rsidRPr="00364BB4">
                    <w:rPr>
                      <w:rFonts w:cstheme="minorHAnsi"/>
                      <w:bCs/>
                      <w:color w:val="000000" w:themeColor="text1"/>
                      <w:lang w:val="sk-SK"/>
                    </w:rPr>
                    <w:t>.</w:t>
                  </w:r>
                </w:p>
              </w:tc>
            </w:tr>
            <w:tr w:rsidR="00364BB4" w:rsidRPr="004C28FA" w14:paraId="1F8BD136"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34"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Orientujú sa na prítomnosť.</w:t>
                  </w:r>
                </w:p>
              </w:tc>
              <w:tc>
                <w:tcPr>
                  <w:tcW w:w="4890" w:type="dxa"/>
                  <w:tcBorders>
                    <w:top w:val="single" w:sz="4" w:space="0" w:color="auto"/>
                    <w:left w:val="single" w:sz="4" w:space="0" w:color="auto"/>
                    <w:bottom w:val="single" w:sz="4" w:space="0" w:color="auto"/>
                    <w:right w:val="single" w:sz="4" w:space="0" w:color="auto"/>
                  </w:tcBorders>
                </w:tcPr>
                <w:p w14:paraId="1F8BD135" w14:textId="77777777" w:rsidR="003674AD" w:rsidRPr="00364BB4" w:rsidRDefault="003674AD" w:rsidP="007169B5">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Orientujú sa na budúcnosť.</w:t>
                  </w:r>
                </w:p>
              </w:tc>
            </w:tr>
          </w:tbl>
          <w:p w14:paraId="1F8BD137" w14:textId="77777777" w:rsidR="003674AD" w:rsidRPr="00364BB4" w:rsidRDefault="003674AD" w:rsidP="00885340">
            <w:pPr>
              <w:ind w:left="720" w:right="155"/>
              <w:jc w:val="both"/>
              <w:rPr>
                <w:rFonts w:cstheme="minorHAnsi"/>
                <w:bCs/>
                <w:color w:val="000000" w:themeColor="text1"/>
                <w:lang w:val="sk-SK"/>
              </w:rPr>
            </w:pPr>
          </w:p>
          <w:p w14:paraId="1F8BD138" w14:textId="77777777" w:rsidR="007169B5" w:rsidRPr="00364BB4" w:rsidRDefault="007169B5" w:rsidP="007169B5">
            <w:pPr>
              <w:ind w:right="155"/>
              <w:jc w:val="both"/>
              <w:rPr>
                <w:rFonts w:cstheme="minorHAnsi"/>
                <w:bCs/>
                <w:color w:val="000000" w:themeColor="text1"/>
                <w:lang w:val="sk-SK"/>
              </w:rPr>
            </w:pPr>
            <w:r w:rsidRPr="00364BB4">
              <w:rPr>
                <w:rFonts w:cstheme="minorHAnsi"/>
                <w:b/>
                <w:color w:val="000000" w:themeColor="text1"/>
                <w:lang w:val="sk-SK"/>
              </w:rPr>
              <w:t xml:space="preserve">Tretia </w:t>
            </w:r>
            <w:r w:rsidR="003674AD" w:rsidRPr="00364BB4">
              <w:rPr>
                <w:rFonts w:cstheme="minorHAnsi"/>
                <w:b/>
                <w:color w:val="000000" w:themeColor="text1"/>
                <w:lang w:val="sk-SK"/>
              </w:rPr>
              <w:t>vlastnosť</w:t>
            </w:r>
            <w:r w:rsidR="003674AD" w:rsidRPr="00364BB4">
              <w:rPr>
                <w:rFonts w:cstheme="minorHAnsi"/>
                <w:bCs/>
                <w:color w:val="000000" w:themeColor="text1"/>
                <w:lang w:val="sk-SK"/>
              </w:rPr>
              <w:t xml:space="preserve"> vyplýva zo spôsobu rozhodovania a formulovania záverov. Tak ako sú dva rôzne spôsoby interakcie s okolitým svetom a dva odlišné spôsoby prijímania informácií, tak sú aj dva odlišné spôsoby rozhodovania: rozumový a citový. V kontexte typu osobnosti sa pod „</w:t>
            </w:r>
            <w:proofErr w:type="spellStart"/>
            <w:r w:rsidR="003674AD" w:rsidRPr="00364BB4">
              <w:rPr>
                <w:rFonts w:cstheme="minorHAnsi"/>
                <w:bCs/>
                <w:color w:val="000000" w:themeColor="text1"/>
                <w:lang w:val="sk-SK"/>
              </w:rPr>
              <w:t>rozumovosťou</w:t>
            </w:r>
            <w:proofErr w:type="spellEnd"/>
            <w:r w:rsidR="003674AD" w:rsidRPr="00364BB4">
              <w:rPr>
                <w:rFonts w:cstheme="minorHAnsi"/>
                <w:bCs/>
                <w:color w:val="000000" w:themeColor="text1"/>
                <w:lang w:val="sk-SK"/>
              </w:rPr>
              <w:t>“ chápe neosobné rozhodovanie a „citovosť“ sa poníma ako rozhodovanie na základe osobných hodnôt. Hoci pri rozhodovaní môžu hrať určitú úlohu emócie, význam citovosti tu jednoducho znamená rozhodovanie podľa</w:t>
            </w:r>
            <w:r w:rsidRPr="00364BB4">
              <w:rPr>
                <w:rFonts w:cstheme="minorHAnsi"/>
                <w:bCs/>
                <w:color w:val="000000" w:themeColor="text1"/>
                <w:lang w:val="sk-SK"/>
              </w:rPr>
              <w:t xml:space="preserve"> dôležitosti z hľadiska osoby. </w:t>
            </w:r>
          </w:p>
          <w:p w14:paraId="1F8BD139" w14:textId="77777777" w:rsidR="007169B5" w:rsidRPr="00364BB4" w:rsidRDefault="007169B5" w:rsidP="007169B5">
            <w:pPr>
              <w:ind w:right="155"/>
              <w:jc w:val="both"/>
              <w:rPr>
                <w:rFonts w:cstheme="minorHAnsi"/>
                <w:bCs/>
                <w:color w:val="000000" w:themeColor="text1"/>
                <w:lang w:val="sk-SK"/>
              </w:rPr>
            </w:pPr>
          </w:p>
          <w:p w14:paraId="1F8BD13A" w14:textId="77777777" w:rsidR="007169B5" w:rsidRPr="00364BB4" w:rsidRDefault="003674AD" w:rsidP="007169B5">
            <w:pPr>
              <w:ind w:right="155"/>
              <w:jc w:val="both"/>
              <w:rPr>
                <w:rFonts w:cstheme="minorHAnsi"/>
                <w:bCs/>
                <w:color w:val="000000" w:themeColor="text1"/>
                <w:lang w:val="sk-SK"/>
              </w:rPr>
            </w:pPr>
            <w:r w:rsidRPr="00364BB4">
              <w:rPr>
                <w:rFonts w:cstheme="minorHAnsi"/>
                <w:b/>
                <w:color w:val="000000" w:themeColor="text1"/>
                <w:lang w:val="sk-SK"/>
              </w:rPr>
              <w:t xml:space="preserve">Rozumové typy </w:t>
            </w:r>
            <w:r w:rsidRPr="00364BB4">
              <w:rPr>
                <w:rFonts w:cstheme="minorHAnsi"/>
                <w:bCs/>
                <w:color w:val="000000" w:themeColor="text1"/>
                <w:lang w:val="sk-SK"/>
              </w:rPr>
              <w:t>preferujú rozhodnutia, ktoré dávajú logický zmysel. Sú pyšní na svoju schopnosť postupovať v procese rozhodovania objektívne a analyticky. Rozhodujú sa na základe analýzy a zvažovania  dôkazov, aj keď to môže viesť k nepríjemným záverom.</w:t>
            </w:r>
          </w:p>
          <w:p w14:paraId="1F8BD13B" w14:textId="77777777" w:rsidR="007169B5" w:rsidRPr="00364BB4" w:rsidRDefault="007169B5" w:rsidP="007169B5">
            <w:pPr>
              <w:ind w:right="155"/>
              <w:jc w:val="both"/>
              <w:rPr>
                <w:rFonts w:cstheme="minorHAnsi"/>
                <w:bCs/>
                <w:color w:val="000000" w:themeColor="text1"/>
                <w:lang w:val="sk-SK"/>
              </w:rPr>
            </w:pPr>
          </w:p>
          <w:p w14:paraId="1F8BD13C" w14:textId="77777777" w:rsidR="007169B5" w:rsidRPr="00364BB4" w:rsidRDefault="003674AD" w:rsidP="007169B5">
            <w:pPr>
              <w:ind w:right="155"/>
              <w:jc w:val="both"/>
              <w:rPr>
                <w:rFonts w:cstheme="minorHAnsi"/>
                <w:bCs/>
                <w:color w:val="000000" w:themeColor="text1"/>
                <w:lang w:val="sk-SK"/>
              </w:rPr>
            </w:pPr>
            <w:r w:rsidRPr="00364BB4">
              <w:rPr>
                <w:rFonts w:cstheme="minorHAnsi"/>
                <w:b/>
                <w:color w:val="000000" w:themeColor="text1"/>
                <w:lang w:val="sk-SK"/>
              </w:rPr>
              <w:t>Citové typy</w:t>
            </w:r>
            <w:r w:rsidRPr="00364BB4">
              <w:rPr>
                <w:rFonts w:cstheme="minorHAnsi"/>
                <w:bCs/>
                <w:color w:val="000000" w:themeColor="text1"/>
                <w:lang w:val="sk-SK"/>
              </w:rPr>
              <w:t xml:space="preserve"> sa rozhodujú</w:t>
            </w:r>
            <w:r w:rsidRPr="00364BB4">
              <w:rPr>
                <w:rFonts w:cstheme="minorHAnsi"/>
                <w:bCs/>
                <w:color w:val="000000" w:themeColor="text1"/>
                <w:lang w:val="sk-SK"/>
              </w:rPr>
              <w:tab/>
              <w:t>podľa toho, nakoľko sa ich to dotýka a podľa  toho, čo cítia, že je správne. Sú hrdí na svoju schopnosť empatie a spoluúčasti. Rozumové a citové typy majú zjavne odlišné priority.</w:t>
            </w:r>
          </w:p>
          <w:p w14:paraId="1F8BD13D" w14:textId="77777777" w:rsidR="007169B5" w:rsidRPr="00364BB4" w:rsidRDefault="007169B5" w:rsidP="007169B5">
            <w:pPr>
              <w:ind w:right="155"/>
              <w:jc w:val="both"/>
              <w:rPr>
                <w:rFonts w:cstheme="minorHAnsi"/>
                <w:bCs/>
                <w:color w:val="000000" w:themeColor="text1"/>
                <w:lang w:val="sk-SK"/>
              </w:rPr>
            </w:pPr>
          </w:p>
          <w:p w14:paraId="1F8BD13E"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Rozumové typy dokážu skvele logicky uvažovať, podávajú pravdivé a neskreslené názory. Niekedy postupujú až natoľko </w:t>
            </w:r>
            <w:r w:rsidRPr="00364BB4">
              <w:rPr>
                <w:rFonts w:cstheme="minorHAnsi"/>
                <w:bCs/>
                <w:color w:val="000000" w:themeColor="text1"/>
                <w:lang w:val="sk-SK"/>
              </w:rPr>
              <w:lastRenderedPageBreak/>
              <w:t>objektívne bez akýchkoľvek emócií, až pôsobia chladne, necitlivo.</w:t>
            </w:r>
          </w:p>
          <w:p w14:paraId="1F8BD13F"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Citové typy sú schopné vcítiť sa do iného človeka, dokážu preniknúť do jeho pocitov a prežívania. Niekedy sa dokážu zaangažovať natoľko, až pôsobia príliš emocionálne, takmer až hystericky.</w:t>
            </w:r>
          </w:p>
          <w:p w14:paraId="1F8BD140" w14:textId="77777777" w:rsidR="007169B5" w:rsidRPr="00364BB4" w:rsidRDefault="007169B5" w:rsidP="007169B5">
            <w:pPr>
              <w:ind w:right="155"/>
              <w:jc w:val="both"/>
              <w:rPr>
                <w:rFonts w:cstheme="minorHAnsi"/>
                <w:bCs/>
                <w:color w:val="000000" w:themeColor="text1"/>
                <w:lang w:val="sk-SK"/>
              </w:rPr>
            </w:pPr>
          </w:p>
          <w:p w14:paraId="1F8BD141"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Pokiaľ príde ku stretu týchto dvoch typov, citový typ vyjde </w:t>
            </w:r>
            <w:r w:rsidR="00B14C78" w:rsidRPr="00364BB4">
              <w:rPr>
                <w:rFonts w:cstheme="minorHAnsi"/>
                <w:bCs/>
                <w:color w:val="000000" w:themeColor="text1"/>
                <w:lang w:val="sk-SK"/>
              </w:rPr>
              <w:t>z</w:t>
            </w:r>
            <w:r w:rsidRPr="00364BB4">
              <w:rPr>
                <w:rFonts w:cstheme="minorHAnsi"/>
                <w:bCs/>
                <w:color w:val="000000" w:themeColor="text1"/>
                <w:lang w:val="sk-SK"/>
              </w:rPr>
              <w:t xml:space="preserve">o stretnutia podráždený a dotknutý, pretože má pocit: </w:t>
            </w:r>
            <w:r w:rsidR="00B14C78" w:rsidRPr="00364BB4">
              <w:rPr>
                <w:rFonts w:cstheme="minorHAnsi"/>
                <w:bCs/>
                <w:color w:val="000000" w:themeColor="text1"/>
                <w:lang w:val="sk-SK"/>
              </w:rPr>
              <w:t>„</w:t>
            </w:r>
            <w:r w:rsidRPr="00364BB4">
              <w:rPr>
                <w:rFonts w:cstheme="minorHAnsi"/>
                <w:bCs/>
                <w:color w:val="000000" w:themeColor="text1"/>
                <w:lang w:val="sk-SK"/>
              </w:rPr>
              <w:t xml:space="preserve">bol som nepochopený“. Rozumový typ je zasa z nedorozumenia zmätený, lebo si nevie vysvetliť, čo sa stalo a má </w:t>
            </w:r>
            <w:proofErr w:type="spellStart"/>
            <w:r w:rsidRPr="00364BB4">
              <w:rPr>
                <w:rFonts w:cstheme="minorHAnsi"/>
                <w:bCs/>
                <w:color w:val="000000" w:themeColor="text1"/>
                <w:lang w:val="sk-SK"/>
              </w:rPr>
              <w:t>pocit:„nepochopil</w:t>
            </w:r>
            <w:proofErr w:type="spellEnd"/>
            <w:r w:rsidRPr="00364BB4">
              <w:rPr>
                <w:rFonts w:cstheme="minorHAnsi"/>
                <w:bCs/>
                <w:color w:val="000000" w:themeColor="text1"/>
                <w:lang w:val="sk-SK"/>
              </w:rPr>
              <w:t xml:space="preserve"> som“.</w:t>
            </w:r>
          </w:p>
          <w:p w14:paraId="1F8BD142" w14:textId="77777777" w:rsidR="007169B5" w:rsidRPr="00364BB4" w:rsidRDefault="007169B5" w:rsidP="007169B5">
            <w:pPr>
              <w:ind w:right="155"/>
              <w:jc w:val="both"/>
              <w:rPr>
                <w:rFonts w:cstheme="minorHAnsi"/>
                <w:bCs/>
                <w:color w:val="000000" w:themeColor="text1"/>
                <w:lang w:val="sk-SK"/>
              </w:rPr>
            </w:pPr>
          </w:p>
          <w:p w14:paraId="1F8BD143"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Pre niekoho môže byť ťažké rozhodnúť sa medzi </w:t>
            </w:r>
            <w:proofErr w:type="spellStart"/>
            <w:r w:rsidRPr="00364BB4">
              <w:rPr>
                <w:rFonts w:cstheme="minorHAnsi"/>
                <w:bCs/>
                <w:color w:val="000000" w:themeColor="text1"/>
                <w:lang w:val="sk-SK"/>
              </w:rPr>
              <w:t>rozumovosťou</w:t>
            </w:r>
            <w:proofErr w:type="spellEnd"/>
            <w:r w:rsidRPr="00364BB4">
              <w:rPr>
                <w:rFonts w:cstheme="minorHAnsi"/>
                <w:bCs/>
                <w:color w:val="000000" w:themeColor="text1"/>
                <w:lang w:val="sk-SK"/>
              </w:rPr>
              <w:t xml:space="preserve"> a citovosťou. Rozumový prístup sa zvyčajne pokladá za racionálny spôsob rozhodovania, kým citový za iracionálny. Nie je to tak. Oba prístupy sú racionálne, používajú iba odlišné kritériá v procese rozhodovania. Každý využíva obe preferencie. Rozumové typy majú emócie a citové typy dokážu uvažovať logicky. Jeden typ preferencie je však pre každého z nás prirodzenejší a úspešnejšie a častejšie ho používame.</w:t>
            </w:r>
          </w:p>
          <w:p w14:paraId="1F8BD144" w14:textId="77777777" w:rsidR="007169B5" w:rsidRPr="00364BB4" w:rsidRDefault="007169B5" w:rsidP="007169B5">
            <w:pPr>
              <w:ind w:right="155"/>
              <w:jc w:val="both"/>
              <w:rPr>
                <w:rFonts w:cstheme="minorHAnsi"/>
                <w:bCs/>
                <w:color w:val="000000" w:themeColor="text1"/>
                <w:lang w:val="sk-SK"/>
              </w:rPr>
            </w:pPr>
          </w:p>
          <w:p w14:paraId="1F8BD145"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Prečítajte si tabuľku č. 3 s popisom rozumového  a citového typu. Prečítajte si popisy a skúste posúdiť, kam patríte.  Ak váhate, či patríte tam alebo tam, skúste sa rozhodnúť, na ktorú stranu by ste sa pos</w:t>
            </w:r>
            <w:r w:rsidR="007169B5" w:rsidRPr="00364BB4">
              <w:rPr>
                <w:rFonts w:cstheme="minorHAnsi"/>
                <w:bCs/>
                <w:color w:val="000000" w:themeColor="text1"/>
                <w:lang w:val="sk-SK"/>
              </w:rPr>
              <w:t>tavili v nasledujúcej situácii:</w:t>
            </w:r>
          </w:p>
          <w:p w14:paraId="1F8BD146" w14:textId="77777777" w:rsidR="003674AD" w:rsidRPr="00364BB4" w:rsidRDefault="003674AD" w:rsidP="007169B5">
            <w:pPr>
              <w:ind w:left="284" w:right="155"/>
              <w:jc w:val="both"/>
              <w:rPr>
                <w:rFonts w:cstheme="minorHAnsi"/>
                <w:bCs/>
                <w:i/>
                <w:color w:val="000000" w:themeColor="text1"/>
                <w:lang w:val="sk-SK"/>
              </w:rPr>
            </w:pPr>
            <w:r w:rsidRPr="00364BB4">
              <w:rPr>
                <w:rFonts w:cstheme="minorHAnsi"/>
                <w:bCs/>
                <w:i/>
                <w:color w:val="000000" w:themeColor="text1"/>
                <w:lang w:val="sk-SK"/>
              </w:rPr>
              <w:t>„V rámci reštrukturalizácie firmy sa bude prepúšťať. Šéf rozhoduje medzi Jánom, 57 rokov, pracuje už 22 rokov vo firme a Petrom, 36, rokov, 2 roky vo firme. Ján je lojálny, prácu si robí dobre, pomáha aj iným. Kolegovia ho majú radi. Má chorú manželku a dve deti študujúce na vysokej škole. Avšak tzv. najlepšie roky má za sebou, nie je predpoklad, žeby jeho výkon stúpal. Hrozí riziko zdravotných problémov. Jeho plat je oveľa vyšší než plat Petra. Je predpoklad, že si novú prácu bude hľadať ťažšie.</w:t>
            </w:r>
          </w:p>
          <w:p w14:paraId="1F8BD147" w14:textId="77777777" w:rsidR="003674AD" w:rsidRPr="00364BB4" w:rsidRDefault="003674AD" w:rsidP="007169B5">
            <w:pPr>
              <w:ind w:left="284" w:right="155"/>
              <w:jc w:val="both"/>
              <w:rPr>
                <w:rFonts w:cstheme="minorHAnsi"/>
                <w:bCs/>
                <w:i/>
                <w:color w:val="000000" w:themeColor="text1"/>
                <w:lang w:val="sk-SK"/>
              </w:rPr>
            </w:pPr>
            <w:r w:rsidRPr="00364BB4">
              <w:rPr>
                <w:rFonts w:cstheme="minorHAnsi"/>
                <w:bCs/>
                <w:i/>
                <w:color w:val="000000" w:themeColor="text1"/>
                <w:lang w:val="sk-SK"/>
              </w:rPr>
              <w:t>Peter je perspektívny zamestnanec. Môže sa stať v budúcnosti jedným z manažérov firmy a byť prínosom. Je mladý, viac kreatívny, dokáže sa naučiť nové veci. Takisto si robí svoju prácu dobre, navyše sa zaujíma o nové veci, má dobré nápady. Je mladý bez rizika zdravotných problémov. Firmu stojí menej peňazí než Ján pričom má perspektívu zarobiť pre firmu viac peňazí. Nemá rodinu ani záväzky. Je predpoklad, že si novú prácu bude hľadať ľahšie. Pracovný výkon podávajú obaja rovnaký.</w:t>
            </w:r>
            <w:r w:rsidR="007169B5" w:rsidRPr="00364BB4">
              <w:rPr>
                <w:rFonts w:cstheme="minorHAnsi"/>
                <w:bCs/>
                <w:i/>
                <w:color w:val="000000" w:themeColor="text1"/>
                <w:lang w:val="sk-SK"/>
              </w:rPr>
              <w:t>“</w:t>
            </w:r>
          </w:p>
          <w:p w14:paraId="1F8BD148" w14:textId="77777777" w:rsidR="007169B5" w:rsidRPr="00364BB4" w:rsidRDefault="007169B5" w:rsidP="007169B5">
            <w:pPr>
              <w:ind w:right="155"/>
              <w:jc w:val="both"/>
              <w:rPr>
                <w:rFonts w:cstheme="minorHAnsi"/>
                <w:bCs/>
                <w:color w:val="000000" w:themeColor="text1"/>
                <w:lang w:val="sk-SK"/>
              </w:rPr>
            </w:pPr>
          </w:p>
          <w:p w14:paraId="1F8BD149"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Ak ste za prepustenie Jána, ste pravdepodobne rozumový typ. Ak ste za prepustenie Petra,</w:t>
            </w:r>
            <w:r w:rsidR="007169B5" w:rsidRPr="00364BB4">
              <w:rPr>
                <w:rFonts w:cstheme="minorHAnsi"/>
                <w:bCs/>
                <w:color w:val="000000" w:themeColor="text1"/>
                <w:lang w:val="sk-SK"/>
              </w:rPr>
              <w:t xml:space="preserve"> ste pravdepodobne citový typ.</w:t>
            </w:r>
          </w:p>
          <w:p w14:paraId="1F8BD14A" w14:textId="77777777" w:rsidR="007169B5" w:rsidRPr="00364BB4" w:rsidRDefault="007169B5" w:rsidP="007169B5">
            <w:pPr>
              <w:ind w:right="155"/>
              <w:jc w:val="both"/>
              <w:rPr>
                <w:rFonts w:cstheme="minorHAnsi"/>
                <w:bCs/>
                <w:color w:val="000000" w:themeColor="text1"/>
                <w:lang w:val="sk-SK"/>
              </w:rPr>
            </w:pPr>
          </w:p>
          <w:p w14:paraId="1F8BD14B" w14:textId="77777777" w:rsidR="003674AD" w:rsidRPr="00364BB4" w:rsidRDefault="003674AD" w:rsidP="007169B5">
            <w:pPr>
              <w:ind w:right="155"/>
              <w:jc w:val="both"/>
              <w:rPr>
                <w:rFonts w:cstheme="minorHAnsi"/>
                <w:bCs/>
                <w:color w:val="000000" w:themeColor="text1"/>
                <w:lang w:val="sk-SK"/>
              </w:rPr>
            </w:pPr>
            <w:r w:rsidRPr="00364BB4">
              <w:rPr>
                <w:rFonts w:cstheme="minorHAnsi"/>
                <w:b/>
                <w:color w:val="000000" w:themeColor="text1"/>
                <w:lang w:val="sk-SK"/>
              </w:rPr>
              <w:t>Vyznačte si svoje miesto na osi R – C a zakrúžkujte to písmeno, ktoré preferujete viac, a zapíšte si ho do 3. okienka vašej tabuľky.</w:t>
            </w:r>
          </w:p>
          <w:p w14:paraId="1F8BD14C" w14:textId="77777777" w:rsidR="003674AD" w:rsidRPr="00364BB4" w:rsidRDefault="003674AD" w:rsidP="00885340">
            <w:pPr>
              <w:ind w:right="155" w:firstLine="360"/>
              <w:jc w:val="both"/>
              <w:rPr>
                <w:rFonts w:cstheme="minorHAnsi"/>
                <w:bCs/>
                <w:color w:val="000000" w:themeColor="text1"/>
                <w:lang w:val="sk-SK"/>
              </w:rPr>
            </w:pPr>
          </w:p>
          <w:p w14:paraId="1F8BD14D" w14:textId="77777777" w:rsidR="003674AD" w:rsidRPr="00364BB4" w:rsidRDefault="003674AD" w:rsidP="007C43D2">
            <w:pPr>
              <w:ind w:right="155"/>
              <w:jc w:val="both"/>
              <w:rPr>
                <w:rFonts w:cstheme="minorHAnsi"/>
                <w:bCs/>
                <w:color w:val="000000" w:themeColor="text1"/>
                <w:lang w:val="sk-SK"/>
              </w:rPr>
            </w:pPr>
            <w:r w:rsidRPr="00364BB4">
              <w:rPr>
                <w:rFonts w:cstheme="minorHAnsi"/>
                <w:bCs/>
                <w:color w:val="000000" w:themeColor="text1"/>
                <w:lang w:val="sk-SK"/>
              </w:rPr>
              <w:t>Tabuľka č. 3</w:t>
            </w:r>
          </w:p>
          <w:tbl>
            <w:tblPr>
              <w:tblStyle w:val="Mriekatabuky"/>
              <w:tblW w:w="0" w:type="auto"/>
              <w:tblLook w:val="01E0" w:firstRow="1" w:lastRow="1" w:firstColumn="1" w:lastColumn="1" w:noHBand="0" w:noVBand="0"/>
            </w:tblPr>
            <w:tblGrid>
              <w:gridCol w:w="4889"/>
              <w:gridCol w:w="4890"/>
            </w:tblGrid>
            <w:tr w:rsidR="00364BB4" w:rsidRPr="00364BB4" w14:paraId="1F8BD150" w14:textId="77777777" w:rsidTr="007C43D2">
              <w:tc>
                <w:tcPr>
                  <w:tcW w:w="4889" w:type="dxa"/>
                  <w:tcBorders>
                    <w:top w:val="single" w:sz="4" w:space="0" w:color="auto"/>
                    <w:left w:val="single" w:sz="4" w:space="0" w:color="auto"/>
                    <w:bottom w:val="single" w:sz="4" w:space="0" w:color="auto"/>
                    <w:right w:val="single" w:sz="4" w:space="0" w:color="auto"/>
                  </w:tcBorders>
                  <w:vAlign w:val="center"/>
                </w:tcPr>
                <w:p w14:paraId="1F8BD14E" w14:textId="77777777" w:rsidR="007C43D2" w:rsidRPr="00364BB4" w:rsidRDefault="007C43D2" w:rsidP="007C43D2">
                  <w:pPr>
                    <w:ind w:right="155"/>
                    <w:jc w:val="center"/>
                    <w:rPr>
                      <w:rFonts w:cstheme="minorHAnsi"/>
                      <w:b/>
                      <w:bCs/>
                      <w:color w:val="000000" w:themeColor="text1"/>
                      <w:lang w:val="sk-SK"/>
                    </w:rPr>
                  </w:pPr>
                  <w:r w:rsidRPr="00364BB4">
                    <w:rPr>
                      <w:rFonts w:cstheme="minorHAnsi"/>
                      <w:b/>
                      <w:bCs/>
                      <w:color w:val="000000" w:themeColor="text1"/>
                      <w:lang w:val="sk-SK"/>
                    </w:rPr>
                    <w:t>Rozumové typy</w:t>
                  </w:r>
                </w:p>
              </w:tc>
              <w:tc>
                <w:tcPr>
                  <w:tcW w:w="4890" w:type="dxa"/>
                  <w:tcBorders>
                    <w:top w:val="single" w:sz="4" w:space="0" w:color="auto"/>
                    <w:left w:val="single" w:sz="4" w:space="0" w:color="auto"/>
                    <w:bottom w:val="single" w:sz="4" w:space="0" w:color="auto"/>
                    <w:right w:val="single" w:sz="4" w:space="0" w:color="auto"/>
                  </w:tcBorders>
                  <w:vAlign w:val="center"/>
                </w:tcPr>
                <w:p w14:paraId="1F8BD14F" w14:textId="77777777" w:rsidR="007C43D2" w:rsidRPr="00364BB4" w:rsidRDefault="007C43D2" w:rsidP="007C43D2">
                  <w:pPr>
                    <w:ind w:right="155"/>
                    <w:jc w:val="center"/>
                    <w:rPr>
                      <w:rFonts w:cstheme="minorHAnsi"/>
                      <w:b/>
                      <w:bCs/>
                      <w:color w:val="000000" w:themeColor="text1"/>
                      <w:lang w:val="sk-SK"/>
                    </w:rPr>
                  </w:pPr>
                  <w:r w:rsidRPr="00364BB4">
                    <w:rPr>
                      <w:rFonts w:cstheme="minorHAnsi"/>
                      <w:b/>
                      <w:bCs/>
                      <w:color w:val="000000" w:themeColor="text1"/>
                      <w:lang w:val="sk-SK"/>
                    </w:rPr>
                    <w:t>Citové typy</w:t>
                  </w:r>
                </w:p>
              </w:tc>
            </w:tr>
            <w:tr w:rsidR="00364BB4" w:rsidRPr="004C28FA" w14:paraId="1F8BD153"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51"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 xml:space="preserve">K problémom pristupujú objektívne.          </w:t>
                  </w:r>
                </w:p>
              </w:tc>
              <w:tc>
                <w:tcPr>
                  <w:tcW w:w="4890" w:type="dxa"/>
                  <w:tcBorders>
                    <w:top w:val="single" w:sz="4" w:space="0" w:color="auto"/>
                    <w:left w:val="single" w:sz="4" w:space="0" w:color="auto"/>
                    <w:bottom w:val="single" w:sz="4" w:space="0" w:color="auto"/>
                    <w:right w:val="single" w:sz="4" w:space="0" w:color="auto"/>
                  </w:tcBorders>
                </w:tcPr>
                <w:p w14:paraId="1F8BD152"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Uvažujú, aký vplyv bude mať rozhodnutie na iných.</w:t>
                  </w:r>
                </w:p>
              </w:tc>
            </w:tr>
            <w:tr w:rsidR="00364BB4" w:rsidRPr="004C28FA" w14:paraId="1F8BD156"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54"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Oceňujú logiku, spravodlivosť, čestnosť.</w:t>
                  </w:r>
                </w:p>
              </w:tc>
              <w:tc>
                <w:tcPr>
                  <w:tcW w:w="4890" w:type="dxa"/>
                  <w:tcBorders>
                    <w:top w:val="single" w:sz="4" w:space="0" w:color="auto"/>
                    <w:left w:val="single" w:sz="4" w:space="0" w:color="auto"/>
                    <w:bottom w:val="single" w:sz="4" w:space="0" w:color="auto"/>
                    <w:right w:val="single" w:sz="4" w:space="0" w:color="auto"/>
                  </w:tcBorders>
                </w:tcPr>
                <w:p w14:paraId="1F8BD155"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Oceňujú empatiu a harmóniu. Akceptujú výnimku z pravidla.</w:t>
                  </w:r>
                </w:p>
              </w:tc>
            </w:tr>
            <w:tr w:rsidR="00364BB4" w:rsidRPr="004C28FA" w14:paraId="1F8BD15A" w14:textId="77777777" w:rsidTr="00885340">
              <w:tc>
                <w:tcPr>
                  <w:tcW w:w="4889" w:type="dxa"/>
                  <w:tcBorders>
                    <w:top w:val="single" w:sz="4" w:space="0" w:color="auto"/>
                    <w:left w:val="single" w:sz="4" w:space="0" w:color="auto"/>
                    <w:bottom w:val="single" w:sz="4" w:space="0" w:color="auto"/>
                    <w:right w:val="single" w:sz="4" w:space="0" w:color="auto"/>
                  </w:tcBorders>
                </w:tcPr>
                <w:p w14:paraId="1F8BD157" w14:textId="77777777" w:rsidR="003674AD" w:rsidRPr="00364BB4" w:rsidRDefault="003674AD" w:rsidP="007169B5">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Môže sa zdať, že sú to ľudia bezcitní, bez srdca, ľahostajní.</w:t>
                  </w:r>
                </w:p>
              </w:tc>
              <w:tc>
                <w:tcPr>
                  <w:tcW w:w="4890" w:type="dxa"/>
                  <w:tcBorders>
                    <w:top w:val="single" w:sz="4" w:space="0" w:color="auto"/>
                    <w:left w:val="single" w:sz="4" w:space="0" w:color="auto"/>
                    <w:bottom w:val="single" w:sz="4" w:space="0" w:color="auto"/>
                    <w:right w:val="single" w:sz="4" w:space="0" w:color="auto"/>
                  </w:tcBorders>
                </w:tcPr>
                <w:p w14:paraId="1F8BD158" w14:textId="77777777" w:rsidR="003674AD" w:rsidRPr="00364BB4" w:rsidRDefault="003674AD" w:rsidP="00885340">
                  <w:pPr>
                    <w:ind w:right="155"/>
                    <w:rPr>
                      <w:rFonts w:cstheme="minorHAnsi"/>
                      <w:bCs/>
                      <w:color w:val="000000" w:themeColor="text1"/>
                      <w:sz w:val="24"/>
                      <w:szCs w:val="24"/>
                      <w:lang w:val="sk-SK" w:eastAsia="en-US"/>
                    </w:rPr>
                  </w:pPr>
                  <w:r w:rsidRPr="00364BB4">
                    <w:rPr>
                      <w:rFonts w:cstheme="minorHAnsi"/>
                      <w:bCs/>
                      <w:color w:val="000000" w:themeColor="text1"/>
                      <w:lang w:val="sk-SK"/>
                    </w:rPr>
                    <w:t xml:space="preserve">Môže sa zdať, že sú to ľudia </w:t>
                  </w:r>
                  <w:proofErr w:type="spellStart"/>
                  <w:r w:rsidRPr="00364BB4">
                    <w:rPr>
                      <w:rFonts w:cstheme="minorHAnsi"/>
                      <w:bCs/>
                      <w:color w:val="000000" w:themeColor="text1"/>
                      <w:lang w:val="sk-SK"/>
                    </w:rPr>
                    <w:t>precitlive</w:t>
                  </w:r>
                  <w:r w:rsidR="00415FE1" w:rsidRPr="00364BB4">
                    <w:rPr>
                      <w:rFonts w:cstheme="minorHAnsi"/>
                      <w:bCs/>
                      <w:color w:val="000000" w:themeColor="text1"/>
                      <w:lang w:val="sk-SK"/>
                    </w:rPr>
                    <w:t>l</w:t>
                  </w:r>
                  <w:r w:rsidRPr="00364BB4">
                    <w:rPr>
                      <w:rFonts w:cstheme="minorHAnsi"/>
                      <w:bCs/>
                      <w:color w:val="000000" w:themeColor="text1"/>
                      <w:lang w:val="sk-SK"/>
                    </w:rPr>
                    <w:t>í</w:t>
                  </w:r>
                  <w:proofErr w:type="spellEnd"/>
                  <w:r w:rsidRPr="00364BB4">
                    <w:rPr>
                      <w:rFonts w:cstheme="minorHAnsi"/>
                      <w:bCs/>
                      <w:color w:val="000000" w:themeColor="text1"/>
                      <w:lang w:val="sk-SK"/>
                    </w:rPr>
                    <w:t>, nelogickí, slabí.</w:t>
                  </w:r>
                </w:p>
                <w:p w14:paraId="1F8BD159" w14:textId="77777777" w:rsidR="003674AD" w:rsidRPr="00364BB4" w:rsidRDefault="003674AD" w:rsidP="00885340">
                  <w:pPr>
                    <w:ind w:right="155"/>
                    <w:jc w:val="both"/>
                    <w:rPr>
                      <w:rFonts w:cstheme="minorHAnsi"/>
                      <w:bCs/>
                      <w:color w:val="000000" w:themeColor="text1"/>
                      <w:sz w:val="24"/>
                      <w:szCs w:val="24"/>
                      <w:lang w:val="sk-SK" w:eastAsia="en-US"/>
                    </w:rPr>
                  </w:pPr>
                </w:p>
              </w:tc>
            </w:tr>
            <w:tr w:rsidR="00364BB4" w:rsidRPr="004C28FA" w14:paraId="1F8BD15D"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5B"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Pravdovravnosť je pre nich dôležitejšia než takt.</w:t>
                  </w:r>
                </w:p>
              </w:tc>
              <w:tc>
                <w:tcPr>
                  <w:tcW w:w="4890" w:type="dxa"/>
                  <w:tcBorders>
                    <w:top w:val="single" w:sz="4" w:space="0" w:color="auto"/>
                    <w:left w:val="single" w:sz="4" w:space="0" w:color="auto"/>
                    <w:bottom w:val="single" w:sz="4" w:space="0" w:color="auto"/>
                    <w:right w:val="single" w:sz="4" w:space="0" w:color="auto"/>
                  </w:tcBorders>
                </w:tcPr>
                <w:p w14:paraId="1F8BD15C"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Rovnako dôležitá je pre nich pravdovravnosť aj takt.</w:t>
                  </w:r>
                </w:p>
              </w:tc>
            </w:tr>
            <w:tr w:rsidR="00364BB4" w:rsidRPr="00364BB4" w14:paraId="1F8BD160" w14:textId="77777777" w:rsidTr="00885340">
              <w:tc>
                <w:tcPr>
                  <w:tcW w:w="4889" w:type="dxa"/>
                  <w:tcBorders>
                    <w:top w:val="single" w:sz="4" w:space="0" w:color="auto"/>
                    <w:left w:val="single" w:sz="4" w:space="0" w:color="auto"/>
                    <w:bottom w:val="single" w:sz="4" w:space="0" w:color="auto"/>
                    <w:right w:val="single" w:sz="4" w:space="0" w:color="auto"/>
                  </w:tcBorders>
                </w:tcPr>
                <w:p w14:paraId="1F8BD15E"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Veria, že city platia, len ak majú logiku.</w:t>
                  </w:r>
                </w:p>
              </w:tc>
              <w:tc>
                <w:tcPr>
                  <w:tcW w:w="4890" w:type="dxa"/>
                  <w:tcBorders>
                    <w:top w:val="single" w:sz="4" w:space="0" w:color="auto"/>
                    <w:left w:val="single" w:sz="4" w:space="0" w:color="auto"/>
                    <w:bottom w:val="single" w:sz="4" w:space="0" w:color="auto"/>
                    <w:right w:val="single" w:sz="4" w:space="0" w:color="auto"/>
                  </w:tcBorders>
                </w:tcPr>
                <w:p w14:paraId="1F8BD15F" w14:textId="77777777" w:rsidR="003674AD" w:rsidRPr="00364BB4" w:rsidRDefault="003674AD" w:rsidP="007169B5">
                  <w:pPr>
                    <w:ind w:right="155"/>
                    <w:rPr>
                      <w:rFonts w:cstheme="minorHAnsi"/>
                      <w:bCs/>
                      <w:color w:val="000000" w:themeColor="text1"/>
                      <w:sz w:val="24"/>
                      <w:szCs w:val="24"/>
                      <w:lang w:val="sk-SK" w:eastAsia="en-US"/>
                    </w:rPr>
                  </w:pPr>
                  <w:r w:rsidRPr="00364BB4">
                    <w:rPr>
                      <w:rFonts w:cstheme="minorHAnsi"/>
                      <w:bCs/>
                      <w:color w:val="000000" w:themeColor="text1"/>
                      <w:lang w:val="sk-SK"/>
                    </w:rPr>
                    <w:t>Veria, že city platia, či majú alebo nemajú zmysel.</w:t>
                  </w:r>
                </w:p>
              </w:tc>
            </w:tr>
            <w:tr w:rsidR="00364BB4" w:rsidRPr="004C28FA" w14:paraId="1F8BD164" w14:textId="77777777" w:rsidTr="00885340">
              <w:tc>
                <w:tcPr>
                  <w:tcW w:w="4889" w:type="dxa"/>
                  <w:tcBorders>
                    <w:top w:val="single" w:sz="4" w:space="0" w:color="auto"/>
                    <w:left w:val="single" w:sz="4" w:space="0" w:color="auto"/>
                    <w:bottom w:val="single" w:sz="4" w:space="0" w:color="auto"/>
                    <w:right w:val="single" w:sz="4" w:space="0" w:color="auto"/>
                  </w:tcBorders>
                  <w:hideMark/>
                </w:tcPr>
                <w:p w14:paraId="1F8BD161"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Motivuje ich túžba po schopnostiach a dobrých výsledkoch.</w:t>
                  </w:r>
                </w:p>
              </w:tc>
              <w:tc>
                <w:tcPr>
                  <w:tcW w:w="4890" w:type="dxa"/>
                  <w:tcBorders>
                    <w:top w:val="single" w:sz="4" w:space="0" w:color="auto"/>
                    <w:left w:val="single" w:sz="4" w:space="0" w:color="auto"/>
                    <w:bottom w:val="single" w:sz="4" w:space="0" w:color="auto"/>
                    <w:right w:val="single" w:sz="4" w:space="0" w:color="auto"/>
                  </w:tcBorders>
                </w:tcPr>
                <w:p w14:paraId="1F8BD162" w14:textId="77777777" w:rsidR="003674AD" w:rsidRPr="00364BB4" w:rsidRDefault="003674AD" w:rsidP="00885340">
                  <w:pPr>
                    <w:ind w:right="155"/>
                    <w:jc w:val="both"/>
                    <w:rPr>
                      <w:rFonts w:cstheme="minorHAnsi"/>
                      <w:bCs/>
                      <w:color w:val="000000" w:themeColor="text1"/>
                      <w:sz w:val="24"/>
                      <w:szCs w:val="24"/>
                      <w:lang w:val="sk-SK" w:eastAsia="en-US"/>
                    </w:rPr>
                  </w:pPr>
                  <w:r w:rsidRPr="00364BB4">
                    <w:rPr>
                      <w:rFonts w:cstheme="minorHAnsi"/>
                      <w:bCs/>
                      <w:color w:val="000000" w:themeColor="text1"/>
                      <w:lang w:val="sk-SK"/>
                    </w:rPr>
                    <w:t>Motivuje ich túžba po uznaní.</w:t>
                  </w:r>
                </w:p>
                <w:p w14:paraId="1F8BD163" w14:textId="77777777" w:rsidR="003674AD" w:rsidRPr="00364BB4" w:rsidRDefault="003674AD" w:rsidP="00885340">
                  <w:pPr>
                    <w:ind w:right="155"/>
                    <w:jc w:val="both"/>
                    <w:rPr>
                      <w:rFonts w:cstheme="minorHAnsi"/>
                      <w:bCs/>
                      <w:color w:val="000000" w:themeColor="text1"/>
                      <w:sz w:val="24"/>
                      <w:szCs w:val="24"/>
                      <w:lang w:val="sk-SK" w:eastAsia="en-US"/>
                    </w:rPr>
                  </w:pPr>
                </w:p>
              </w:tc>
            </w:tr>
          </w:tbl>
          <w:p w14:paraId="1F8BD165" w14:textId="77777777" w:rsidR="003674AD" w:rsidRPr="00364BB4" w:rsidRDefault="003674AD" w:rsidP="00885340">
            <w:pPr>
              <w:spacing w:after="180" w:line="288" w:lineRule="auto"/>
              <w:ind w:right="155"/>
              <w:jc w:val="both"/>
              <w:rPr>
                <w:rFonts w:cstheme="minorHAnsi"/>
                <w:iCs/>
                <w:color w:val="000000" w:themeColor="text1"/>
                <w:lang w:val="sk-SK"/>
              </w:rPr>
            </w:pPr>
          </w:p>
        </w:tc>
      </w:tr>
      <w:tr w:rsidR="00364BB4" w:rsidRPr="004C28FA" w14:paraId="1F8BD19C" w14:textId="77777777" w:rsidTr="00364BB4">
        <w:trPr>
          <w:trHeight w:val="410"/>
        </w:trPr>
        <w:tc>
          <w:tcPr>
            <w:tcW w:w="5000" w:type="pct"/>
            <w:shd w:val="clear" w:color="auto" w:fill="FFFFFF" w:themeFill="background1"/>
          </w:tcPr>
          <w:p w14:paraId="1F8BD167" w14:textId="77777777" w:rsidR="007169B5" w:rsidRPr="00364BB4" w:rsidRDefault="007169B5" w:rsidP="007169B5">
            <w:pPr>
              <w:ind w:right="155"/>
              <w:jc w:val="both"/>
              <w:rPr>
                <w:rFonts w:cstheme="minorHAnsi"/>
                <w:b/>
                <w:color w:val="000000" w:themeColor="text1"/>
                <w:lang w:val="sk-SK"/>
              </w:rPr>
            </w:pPr>
          </w:p>
          <w:p w14:paraId="1F8BD168" w14:textId="77777777" w:rsidR="007169B5" w:rsidRPr="00364BB4" w:rsidRDefault="007169B5" w:rsidP="007169B5">
            <w:pPr>
              <w:ind w:right="155"/>
              <w:jc w:val="both"/>
              <w:rPr>
                <w:rFonts w:cstheme="minorHAnsi"/>
                <w:bCs/>
                <w:color w:val="000000" w:themeColor="text1"/>
                <w:lang w:val="sk-SK"/>
              </w:rPr>
            </w:pPr>
            <w:r w:rsidRPr="00364BB4">
              <w:rPr>
                <w:rFonts w:cstheme="minorHAnsi"/>
                <w:b/>
                <w:color w:val="000000" w:themeColor="text1"/>
                <w:lang w:val="sk-SK"/>
              </w:rPr>
              <w:t xml:space="preserve">Štvrtá </w:t>
            </w:r>
            <w:r w:rsidR="003674AD" w:rsidRPr="00364BB4">
              <w:rPr>
                <w:rFonts w:cstheme="minorHAnsi"/>
                <w:b/>
                <w:color w:val="000000" w:themeColor="text1"/>
                <w:lang w:val="sk-SK"/>
              </w:rPr>
              <w:t>vlastnosť</w:t>
            </w:r>
            <w:r w:rsidR="003674AD" w:rsidRPr="00364BB4">
              <w:rPr>
                <w:rFonts w:cstheme="minorHAnsi"/>
                <w:bCs/>
                <w:color w:val="000000" w:themeColor="text1"/>
                <w:lang w:val="sk-SK"/>
              </w:rPr>
              <w:t xml:space="preserve"> hovorí o tom, či preferujeme štruktúrovaný /organizovaný/ alebo spontánny spôsob život</w:t>
            </w:r>
            <w:r w:rsidRPr="00364BB4">
              <w:rPr>
                <w:rFonts w:cstheme="minorHAnsi"/>
                <w:bCs/>
                <w:color w:val="000000" w:themeColor="text1"/>
                <w:lang w:val="sk-SK"/>
              </w:rPr>
              <w:t xml:space="preserve">a. </w:t>
            </w:r>
            <w:r w:rsidRPr="00364BB4">
              <w:rPr>
                <w:rFonts w:cstheme="minorHAnsi"/>
                <w:bCs/>
                <w:color w:val="000000" w:themeColor="text1"/>
                <w:lang w:val="sk-SK"/>
              </w:rPr>
              <w:tab/>
            </w:r>
          </w:p>
          <w:p w14:paraId="1F8BD169" w14:textId="77777777" w:rsidR="007169B5" w:rsidRPr="00364BB4" w:rsidRDefault="007169B5" w:rsidP="007169B5">
            <w:pPr>
              <w:ind w:right="155"/>
              <w:jc w:val="both"/>
              <w:rPr>
                <w:rFonts w:cstheme="minorHAnsi"/>
                <w:bCs/>
                <w:color w:val="000000" w:themeColor="text1"/>
                <w:lang w:val="sk-SK"/>
              </w:rPr>
            </w:pPr>
          </w:p>
          <w:p w14:paraId="1F8BD16A"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Ľudia, ktorí uprednostňujú rozvážnosť – uvážlivé typy – žijú usporiadaným spôsobom života a najšťastnejší sú, keď je ich život organizovaný, plánovaný, usporiadaný. Nemajú radi prekvapenia. Ich prístup je uvážlivý, rozvážny, radi sa rozhodujú. Uvážlivé typy sa snažia regulovať a kontrolovať život. Nie sú veľmi adaptabilní. Často vidia problémy príliš čierno-bielo /</w:t>
            </w:r>
            <w:proofErr w:type="spellStart"/>
            <w:r w:rsidRPr="00364BB4">
              <w:rPr>
                <w:rFonts w:cstheme="minorHAnsi"/>
                <w:bCs/>
                <w:color w:val="000000" w:themeColor="text1"/>
                <w:lang w:val="sk-SK"/>
              </w:rPr>
              <w:t>buď-alebo</w:t>
            </w:r>
            <w:proofErr w:type="spellEnd"/>
            <w:r w:rsidRPr="00364BB4">
              <w:rPr>
                <w:rFonts w:cstheme="minorHAnsi"/>
                <w:bCs/>
                <w:color w:val="000000" w:themeColor="text1"/>
                <w:lang w:val="sk-SK"/>
              </w:rPr>
              <w:t>/, vždy sa snažia zaujať stanovisko – postaviť sa na jednu  alebo druhú stranu.</w:t>
            </w:r>
          </w:p>
          <w:p w14:paraId="1F8BD16B" w14:textId="77777777" w:rsidR="007169B5" w:rsidRPr="00364BB4" w:rsidRDefault="007169B5" w:rsidP="007169B5">
            <w:pPr>
              <w:ind w:right="155"/>
              <w:jc w:val="both"/>
              <w:rPr>
                <w:rFonts w:cstheme="minorHAnsi"/>
                <w:bCs/>
                <w:color w:val="000000" w:themeColor="text1"/>
                <w:lang w:val="sk-SK"/>
              </w:rPr>
            </w:pPr>
          </w:p>
          <w:p w14:paraId="1F8BD16C"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Ľudia s preferenciou vnímavosti – vnímavé typy – uprednostňujú spontánny spôsob života a sú najšťastnejší, keď je ich život flexibilný. Tešia sa, ak sa môžu prispôsobovať novým situáciám, zmena je pre nich dôležitá.  Ich prístup je vnímavý a sú prístupní všetkým možnostiam. Vnímavé typy chcú život radšej spoznávať než ho kontrolovať. Pravidlá alebo systémy ich obmedzujú. Problémy vidia v rôznych odtieňoch šedej, nič nepovažujú za úplne jednoznačné. Rozhodovanie odkladajú tak dlho, ako </w:t>
            </w:r>
            <w:r w:rsidR="00415FE1" w:rsidRPr="00364BB4">
              <w:rPr>
                <w:rFonts w:cstheme="minorHAnsi"/>
                <w:bCs/>
                <w:color w:val="000000" w:themeColor="text1"/>
                <w:lang w:val="sk-SK"/>
              </w:rPr>
              <w:t>s</w:t>
            </w:r>
            <w:r w:rsidRPr="00364BB4">
              <w:rPr>
                <w:rFonts w:cstheme="minorHAnsi"/>
                <w:bCs/>
                <w:color w:val="000000" w:themeColor="text1"/>
                <w:lang w:val="sk-SK"/>
              </w:rPr>
              <w:t>a dá. Často nechávajú veci nedokončené.</w:t>
            </w:r>
          </w:p>
          <w:p w14:paraId="1F8BD16D" w14:textId="77777777" w:rsidR="007169B5" w:rsidRPr="00364BB4" w:rsidRDefault="007169B5" w:rsidP="007169B5">
            <w:pPr>
              <w:ind w:right="155"/>
              <w:jc w:val="both"/>
              <w:rPr>
                <w:rFonts w:cstheme="minorHAnsi"/>
                <w:bCs/>
                <w:color w:val="000000" w:themeColor="text1"/>
                <w:lang w:val="sk-SK"/>
              </w:rPr>
            </w:pPr>
          </w:p>
          <w:p w14:paraId="1F8BD16E"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Uvážlivé typy nie sú nevyhnutne ľudia neústupčiví a tvrdohlaví, len radi vidia, ak sa problém vyrieši. Vnímavé typy majú radi možnosť voľby. </w:t>
            </w:r>
          </w:p>
          <w:p w14:paraId="1F8BD16F" w14:textId="77777777" w:rsidR="007169B5" w:rsidRPr="00364BB4" w:rsidRDefault="007169B5" w:rsidP="007169B5">
            <w:pPr>
              <w:ind w:right="155"/>
              <w:jc w:val="both"/>
              <w:rPr>
                <w:rFonts w:cstheme="minorHAnsi"/>
                <w:bCs/>
                <w:color w:val="000000" w:themeColor="text1"/>
                <w:lang w:val="sk-SK"/>
              </w:rPr>
            </w:pPr>
          </w:p>
          <w:p w14:paraId="1F8BD170"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Uvážlivé typy prežívajú napätie, kým dosiahnu vytýčený cieľ, ku ktorému vytrvalo smerujú. Vnímavé typy naopak pociťujú napätie pri rozhodovaní. Vyhýbajú sa definitívnym záverom a radi nechávajú možnosti voľby otvorené.</w:t>
            </w:r>
          </w:p>
          <w:p w14:paraId="1F8BD171" w14:textId="77777777" w:rsidR="007169B5" w:rsidRPr="00364BB4" w:rsidRDefault="007169B5" w:rsidP="007169B5">
            <w:pPr>
              <w:ind w:right="155"/>
              <w:jc w:val="both"/>
              <w:rPr>
                <w:rFonts w:cstheme="minorHAnsi"/>
                <w:bCs/>
                <w:color w:val="000000" w:themeColor="text1"/>
                <w:lang w:val="sk-SK"/>
              </w:rPr>
            </w:pPr>
          </w:p>
          <w:p w14:paraId="1F8BD172"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Uvážlivé typy riskujú, že z nich budú nekompromisní  neflexibilní dogmatici, vnímavým typom zasa hrozí, že veci nedokončia </w:t>
            </w:r>
            <w:r w:rsidRPr="00364BB4">
              <w:rPr>
                <w:rFonts w:cstheme="minorHAnsi"/>
                <w:bCs/>
                <w:color w:val="000000" w:themeColor="text1"/>
                <w:lang w:val="sk-SK"/>
              </w:rPr>
              <w:lastRenderedPageBreak/>
              <w:t xml:space="preserve">a budú prešľapovať na jednom mieste. </w:t>
            </w:r>
          </w:p>
          <w:p w14:paraId="1F8BD173" w14:textId="77777777" w:rsidR="007169B5" w:rsidRPr="00364BB4" w:rsidRDefault="007169B5" w:rsidP="007169B5">
            <w:pPr>
              <w:ind w:right="155"/>
              <w:jc w:val="both"/>
              <w:rPr>
                <w:rFonts w:cstheme="minorHAnsi"/>
                <w:bCs/>
                <w:color w:val="000000" w:themeColor="text1"/>
                <w:lang w:val="sk-SK"/>
              </w:rPr>
            </w:pPr>
          </w:p>
          <w:p w14:paraId="1F8BD174"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Jedným z ukazovateľov preferencie je poriadok na stole/na svojom pracovnom mieste. Pracovné miesto </w:t>
            </w:r>
            <w:proofErr w:type="spellStart"/>
            <w:r w:rsidRPr="00364BB4">
              <w:rPr>
                <w:rFonts w:cstheme="minorHAnsi"/>
                <w:bCs/>
                <w:color w:val="000000" w:themeColor="text1"/>
                <w:lang w:val="sk-SK"/>
              </w:rPr>
              <w:t>uvážlivca</w:t>
            </w:r>
            <w:proofErr w:type="spellEnd"/>
            <w:r w:rsidRPr="00364BB4">
              <w:rPr>
                <w:rFonts w:cstheme="minorHAnsi"/>
                <w:bCs/>
                <w:color w:val="000000" w:themeColor="text1"/>
                <w:lang w:val="sk-SK"/>
              </w:rPr>
              <w:t xml:space="preserve"> je obvykle /ale nie úplne vždy/ upratané a usporiadané podľa nejakého systému. Všetko na ňom má svoje miesto. Dôležité veci sú uložené tak, aby sa ľahko našli. Pracovné miesto </w:t>
            </w:r>
            <w:proofErr w:type="spellStart"/>
            <w:r w:rsidRPr="00364BB4">
              <w:rPr>
                <w:rFonts w:cstheme="minorHAnsi"/>
                <w:bCs/>
                <w:color w:val="000000" w:themeColor="text1"/>
                <w:lang w:val="sk-SK"/>
              </w:rPr>
              <w:t>vnímavca</w:t>
            </w:r>
            <w:proofErr w:type="spellEnd"/>
            <w:r w:rsidRPr="00364BB4">
              <w:rPr>
                <w:rFonts w:cstheme="minorHAnsi"/>
                <w:bCs/>
                <w:color w:val="000000" w:themeColor="text1"/>
                <w:lang w:val="sk-SK"/>
              </w:rPr>
              <w:t xml:space="preserve"> je naopak často /ale nie úplne vždy/ oveľa menej organizované. Skôr pôsobí dojmom neprehľadnosti – iní ľudia majú pocit, že je tam neporiadok</w:t>
            </w:r>
            <w:r w:rsidR="00415FE1" w:rsidRPr="00364BB4">
              <w:rPr>
                <w:rFonts w:cstheme="minorHAnsi"/>
                <w:bCs/>
                <w:color w:val="000000" w:themeColor="text1"/>
                <w:lang w:val="sk-SK"/>
              </w:rPr>
              <w:t>.</w:t>
            </w:r>
          </w:p>
          <w:p w14:paraId="1F8BD175" w14:textId="77777777" w:rsidR="007169B5" w:rsidRPr="00364BB4" w:rsidRDefault="007169B5" w:rsidP="007169B5">
            <w:pPr>
              <w:ind w:right="155"/>
              <w:jc w:val="both"/>
              <w:rPr>
                <w:rFonts w:cstheme="minorHAnsi"/>
                <w:bCs/>
                <w:color w:val="000000" w:themeColor="text1"/>
                <w:lang w:val="sk-SK"/>
              </w:rPr>
            </w:pPr>
          </w:p>
          <w:p w14:paraId="1F8BD176"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Pri voľbe preferencie u tejto dimenzie môžete mať pocit, že napr. v práci nie je mysliteľné, aby sme boli vnímavým typom, musíme predsa dodržiavať termíny, robiť rozhodnutia, pracovať, nie sa zabávať atď. V takomto prípade porozmýšľajte nad tým, ktorá preferencia by vás viac uspokojila, ak by ste sa mohli správať tak,  ako vám vyhovuje.</w:t>
            </w:r>
          </w:p>
          <w:p w14:paraId="1F8BD177" w14:textId="77777777" w:rsidR="007169B5" w:rsidRPr="00364BB4" w:rsidRDefault="007169B5" w:rsidP="007169B5">
            <w:pPr>
              <w:ind w:right="155"/>
              <w:jc w:val="both"/>
              <w:rPr>
                <w:rFonts w:cstheme="minorHAnsi"/>
                <w:bCs/>
                <w:color w:val="000000" w:themeColor="text1"/>
                <w:lang w:val="sk-SK"/>
              </w:rPr>
            </w:pPr>
          </w:p>
          <w:p w14:paraId="1F8BD178" w14:textId="77777777" w:rsidR="007169B5" w:rsidRPr="00364BB4" w:rsidRDefault="003674AD" w:rsidP="007169B5">
            <w:pPr>
              <w:ind w:right="155"/>
              <w:jc w:val="both"/>
              <w:rPr>
                <w:rFonts w:cstheme="minorHAnsi"/>
                <w:bCs/>
                <w:color w:val="000000" w:themeColor="text1"/>
                <w:lang w:val="sk-SK"/>
              </w:rPr>
            </w:pPr>
            <w:r w:rsidRPr="00364BB4">
              <w:rPr>
                <w:rFonts w:cstheme="minorHAnsi"/>
                <w:bCs/>
                <w:color w:val="000000" w:themeColor="text1"/>
                <w:lang w:val="sk-SK"/>
              </w:rPr>
              <w:t xml:space="preserve">Prečítajte si tabuľku č. 4 s popisom uvážlivých a vnímavých typov v extrémnej polohe. Prečítajte si popisy a skúste posúdiť, kam patríte.  </w:t>
            </w:r>
          </w:p>
          <w:p w14:paraId="1F8BD179" w14:textId="77777777" w:rsidR="007169B5" w:rsidRPr="00364BB4" w:rsidRDefault="007169B5" w:rsidP="007169B5">
            <w:pPr>
              <w:ind w:right="155"/>
              <w:jc w:val="both"/>
              <w:rPr>
                <w:rFonts w:cstheme="minorHAnsi"/>
                <w:bCs/>
                <w:color w:val="000000" w:themeColor="text1"/>
                <w:lang w:val="sk-SK"/>
              </w:rPr>
            </w:pPr>
          </w:p>
          <w:p w14:paraId="1F8BD17A" w14:textId="77777777" w:rsidR="003674AD" w:rsidRPr="00364BB4" w:rsidRDefault="003674AD" w:rsidP="007169B5">
            <w:pPr>
              <w:ind w:right="155"/>
              <w:jc w:val="both"/>
              <w:rPr>
                <w:rFonts w:cstheme="minorHAnsi"/>
                <w:bCs/>
                <w:color w:val="000000" w:themeColor="text1"/>
                <w:lang w:val="sk-SK"/>
              </w:rPr>
            </w:pPr>
            <w:r w:rsidRPr="00364BB4">
              <w:rPr>
                <w:rFonts w:cstheme="minorHAnsi"/>
                <w:b/>
                <w:color w:val="000000" w:themeColor="text1"/>
                <w:lang w:val="sk-SK"/>
              </w:rPr>
              <w:t>Vyznačte si svoje miesto na osi U – V a zakrúžkujte to písmeno, ktoré preferujete viac, a zapíšte si ho do 4. okienka vašej tabuľky.</w:t>
            </w:r>
          </w:p>
          <w:p w14:paraId="1F8BD17B" w14:textId="77777777" w:rsidR="003674AD" w:rsidRPr="00364BB4" w:rsidRDefault="003674AD" w:rsidP="00885340">
            <w:pPr>
              <w:ind w:right="155"/>
              <w:rPr>
                <w:rFonts w:cstheme="minorHAnsi"/>
                <w:color w:val="000000" w:themeColor="text1"/>
                <w:lang w:val="sk-SK"/>
              </w:rPr>
            </w:pPr>
          </w:p>
          <w:p w14:paraId="1F8BD17C" w14:textId="77777777" w:rsidR="003674AD" w:rsidRPr="00364BB4" w:rsidRDefault="003674AD" w:rsidP="00885340">
            <w:pPr>
              <w:ind w:right="155"/>
              <w:jc w:val="both"/>
              <w:rPr>
                <w:rFonts w:cstheme="minorHAnsi"/>
                <w:color w:val="000000" w:themeColor="text1"/>
                <w:lang w:val="sk-SK"/>
              </w:rPr>
            </w:pPr>
            <w:r w:rsidRPr="00364BB4">
              <w:rPr>
                <w:rFonts w:cstheme="minorHAnsi"/>
                <w:color w:val="000000" w:themeColor="text1"/>
                <w:lang w:val="sk-SK"/>
              </w:rPr>
              <w:t xml:space="preserve">Tabuľka č. 4      </w:t>
            </w:r>
          </w:p>
          <w:tbl>
            <w:tblPr>
              <w:tblStyle w:val="Mriekatabuky"/>
              <w:tblW w:w="0" w:type="auto"/>
              <w:tblLook w:val="04A0" w:firstRow="1" w:lastRow="0" w:firstColumn="1" w:lastColumn="0" w:noHBand="0" w:noVBand="1"/>
            </w:tblPr>
            <w:tblGrid>
              <w:gridCol w:w="4945"/>
              <w:gridCol w:w="4946"/>
            </w:tblGrid>
            <w:tr w:rsidR="00364BB4" w:rsidRPr="00364BB4" w14:paraId="1F8BD17F" w14:textId="77777777" w:rsidTr="007C43D2">
              <w:trPr>
                <w:trHeight w:val="213"/>
              </w:trPr>
              <w:tc>
                <w:tcPr>
                  <w:tcW w:w="4945" w:type="dxa"/>
                  <w:vAlign w:val="center"/>
                </w:tcPr>
                <w:p w14:paraId="1F8BD17D" w14:textId="77777777" w:rsidR="007169B5" w:rsidRPr="00364BB4" w:rsidRDefault="007169B5" w:rsidP="004B746F">
                  <w:pPr>
                    <w:ind w:right="155"/>
                    <w:jc w:val="center"/>
                    <w:rPr>
                      <w:rFonts w:cstheme="minorHAnsi"/>
                      <w:b/>
                      <w:bCs/>
                      <w:color w:val="000000" w:themeColor="text1"/>
                      <w:lang w:val="sk-SK"/>
                    </w:rPr>
                  </w:pPr>
                  <w:r w:rsidRPr="00364BB4">
                    <w:rPr>
                      <w:rFonts w:cstheme="minorHAnsi"/>
                      <w:b/>
                      <w:color w:val="000000" w:themeColor="text1"/>
                      <w:lang w:val="sk-SK"/>
                    </w:rPr>
                    <w:t>Uvážlivé typy</w:t>
                  </w:r>
                </w:p>
              </w:tc>
              <w:tc>
                <w:tcPr>
                  <w:tcW w:w="4946" w:type="dxa"/>
                  <w:vAlign w:val="center"/>
                </w:tcPr>
                <w:p w14:paraId="1F8BD17E" w14:textId="77777777" w:rsidR="007169B5" w:rsidRPr="00364BB4" w:rsidRDefault="007169B5" w:rsidP="004B746F">
                  <w:pPr>
                    <w:ind w:right="155"/>
                    <w:jc w:val="center"/>
                    <w:rPr>
                      <w:rFonts w:cstheme="minorHAnsi"/>
                      <w:b/>
                      <w:bCs/>
                      <w:color w:val="000000" w:themeColor="text1"/>
                      <w:lang w:val="sk-SK"/>
                    </w:rPr>
                  </w:pPr>
                  <w:r w:rsidRPr="00364BB4">
                    <w:rPr>
                      <w:rFonts w:cstheme="minorHAnsi"/>
                      <w:b/>
                      <w:color w:val="000000" w:themeColor="text1"/>
                      <w:lang w:val="sk-SK"/>
                    </w:rPr>
                    <w:t>Vnímavé typy</w:t>
                  </w:r>
                </w:p>
              </w:tc>
            </w:tr>
            <w:tr w:rsidR="00364BB4" w:rsidRPr="004C28FA" w14:paraId="1F8BD182" w14:textId="77777777" w:rsidTr="007169B5">
              <w:trPr>
                <w:trHeight w:val="256"/>
              </w:trPr>
              <w:tc>
                <w:tcPr>
                  <w:tcW w:w="4945" w:type="dxa"/>
                </w:tcPr>
                <w:p w14:paraId="1F8BD180"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Sú najšťastnejší, keď už spravili rozhodnutie.</w:t>
                  </w:r>
                </w:p>
              </w:tc>
              <w:tc>
                <w:tcPr>
                  <w:tcW w:w="4946" w:type="dxa"/>
                </w:tcPr>
                <w:p w14:paraId="1F8BD181" w14:textId="77777777" w:rsidR="003674AD" w:rsidRPr="00364BB4" w:rsidRDefault="003674AD" w:rsidP="00885340">
                  <w:pPr>
                    <w:ind w:right="155"/>
                    <w:jc w:val="both"/>
                    <w:rPr>
                      <w:rFonts w:cstheme="minorHAnsi"/>
                      <w:color w:val="000000" w:themeColor="text1"/>
                      <w:lang w:val="sk-SK"/>
                    </w:rPr>
                  </w:pPr>
                  <w:r w:rsidRPr="00364BB4">
                    <w:rPr>
                      <w:rFonts w:cstheme="minorHAnsi"/>
                      <w:bCs/>
                      <w:color w:val="000000" w:themeColor="text1"/>
                      <w:lang w:val="sk-SK"/>
                    </w:rPr>
                    <w:t>Sú najšťastnejší, keď majú možnosť voľby otvorenú.</w:t>
                  </w:r>
                </w:p>
              </w:tc>
            </w:tr>
            <w:tr w:rsidR="00364BB4" w:rsidRPr="004C28FA" w14:paraId="1F8BD185" w14:textId="77777777" w:rsidTr="00885340">
              <w:tc>
                <w:tcPr>
                  <w:tcW w:w="4945" w:type="dxa"/>
                </w:tcPr>
                <w:p w14:paraId="1F8BD183" w14:textId="77777777" w:rsidR="003674AD" w:rsidRPr="00364BB4" w:rsidRDefault="003674AD" w:rsidP="00885340">
                  <w:pPr>
                    <w:ind w:right="155"/>
                    <w:jc w:val="both"/>
                    <w:rPr>
                      <w:rFonts w:cstheme="minorHAnsi"/>
                      <w:color w:val="000000" w:themeColor="text1"/>
                      <w:lang w:val="sk-SK"/>
                    </w:rPr>
                  </w:pPr>
                  <w:r w:rsidRPr="00364BB4">
                    <w:rPr>
                      <w:rFonts w:cstheme="minorHAnsi"/>
                      <w:bCs/>
                      <w:color w:val="000000" w:themeColor="text1"/>
                      <w:lang w:val="sk-SK"/>
                    </w:rPr>
                    <w:t>Majú „pracovnú morálku“: najprv práca, potom zábava /ak zostane čas/.</w:t>
                  </w:r>
                </w:p>
              </w:tc>
              <w:tc>
                <w:tcPr>
                  <w:tcW w:w="4946" w:type="dxa"/>
                </w:tcPr>
                <w:p w14:paraId="1F8BD184"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Majú „etiku zábavy“: najprv zábava, práca neskôr /ak zostane čas/.</w:t>
                  </w:r>
                </w:p>
              </w:tc>
            </w:tr>
            <w:tr w:rsidR="00364BB4" w:rsidRPr="004C28FA" w14:paraId="1F8BD188" w14:textId="77777777" w:rsidTr="00885340">
              <w:tc>
                <w:tcPr>
                  <w:tcW w:w="4945" w:type="dxa"/>
                </w:tcPr>
                <w:p w14:paraId="1F8BD186"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Stanovia si ciele a prácu tak, aby ich včas dokončili.</w:t>
                  </w:r>
                </w:p>
              </w:tc>
              <w:tc>
                <w:tcPr>
                  <w:tcW w:w="4946" w:type="dxa"/>
                </w:tcPr>
                <w:p w14:paraId="1F8BD187"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Menia ciele, ak sa objaví nová informácia</w:t>
                  </w:r>
                  <w:r w:rsidR="007169B5" w:rsidRPr="00364BB4">
                    <w:rPr>
                      <w:rFonts w:cstheme="minorHAnsi"/>
                      <w:bCs/>
                      <w:color w:val="000000" w:themeColor="text1"/>
                      <w:lang w:val="sk-SK"/>
                    </w:rPr>
                    <w:t>.</w:t>
                  </w:r>
                </w:p>
              </w:tc>
            </w:tr>
            <w:tr w:rsidR="00364BB4" w:rsidRPr="004C28FA" w14:paraId="1F8BD18B" w14:textId="77777777" w:rsidTr="00885340">
              <w:tc>
                <w:tcPr>
                  <w:tcW w:w="4945" w:type="dxa"/>
                </w:tcPr>
                <w:p w14:paraId="1F8BD189" w14:textId="77777777" w:rsidR="003674AD" w:rsidRPr="00364BB4" w:rsidRDefault="003674AD" w:rsidP="00885340">
                  <w:pPr>
                    <w:ind w:right="155"/>
                    <w:jc w:val="both"/>
                    <w:rPr>
                      <w:rFonts w:cstheme="minorHAnsi"/>
                      <w:color w:val="000000" w:themeColor="text1"/>
                      <w:lang w:val="sk-SK"/>
                    </w:rPr>
                  </w:pPr>
                  <w:r w:rsidRPr="00364BB4">
                    <w:rPr>
                      <w:rFonts w:cstheme="minorHAnsi"/>
                      <w:bCs/>
                      <w:color w:val="000000" w:themeColor="text1"/>
                      <w:lang w:val="sk-SK"/>
                    </w:rPr>
                    <w:t>Radšej chcú vedieť, do čoho idú.</w:t>
                  </w:r>
                </w:p>
              </w:tc>
              <w:tc>
                <w:tcPr>
                  <w:tcW w:w="4946" w:type="dxa"/>
                </w:tcPr>
                <w:p w14:paraId="1F8BD18A"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Radi sa prispôsobujú novým situáciám.</w:t>
                  </w:r>
                </w:p>
              </w:tc>
            </w:tr>
            <w:tr w:rsidR="00364BB4" w:rsidRPr="004C28FA" w14:paraId="1F8BD18E" w14:textId="77777777" w:rsidTr="00885340">
              <w:tc>
                <w:tcPr>
                  <w:tcW w:w="4945" w:type="dxa"/>
                </w:tcPr>
                <w:p w14:paraId="1F8BD18C"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Orientujú sa na produkt - dôraz kladú na to, aby úloha bola splnená.</w:t>
                  </w:r>
                </w:p>
              </w:tc>
              <w:tc>
                <w:tcPr>
                  <w:tcW w:w="4946" w:type="dxa"/>
                </w:tcPr>
                <w:p w14:paraId="1F8BD18D"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Orientujú sa na proces -  doraz kladú na to, ako sa úloha dokončí.</w:t>
                  </w:r>
                </w:p>
              </w:tc>
            </w:tr>
            <w:tr w:rsidR="00364BB4" w:rsidRPr="004C28FA" w14:paraId="1F8BD191" w14:textId="77777777" w:rsidTr="00885340">
              <w:tc>
                <w:tcPr>
                  <w:tcW w:w="4945" w:type="dxa"/>
                </w:tcPr>
                <w:p w14:paraId="1F8BD18F" w14:textId="77777777" w:rsidR="003674AD" w:rsidRPr="00364BB4" w:rsidRDefault="003674AD" w:rsidP="00885340">
                  <w:pPr>
                    <w:ind w:right="155"/>
                    <w:jc w:val="both"/>
                    <w:rPr>
                      <w:rFonts w:cstheme="minorHAnsi"/>
                      <w:color w:val="000000" w:themeColor="text1"/>
                      <w:lang w:val="sk-SK"/>
                    </w:rPr>
                  </w:pPr>
                  <w:r w:rsidRPr="00364BB4">
                    <w:rPr>
                      <w:rFonts w:cstheme="minorHAnsi"/>
                      <w:bCs/>
                      <w:color w:val="000000" w:themeColor="text1"/>
                      <w:lang w:val="sk-SK"/>
                    </w:rPr>
                    <w:t>Uspokojuje ich, keď dokončia projekt.</w:t>
                  </w:r>
                </w:p>
              </w:tc>
              <w:tc>
                <w:tcPr>
                  <w:tcW w:w="4946" w:type="dxa"/>
                </w:tcPr>
                <w:p w14:paraId="1F8BD190"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Uspokojuje ich, keď odštartujú projekt.</w:t>
                  </w:r>
                </w:p>
              </w:tc>
            </w:tr>
            <w:tr w:rsidR="00364BB4" w:rsidRPr="004C28FA" w14:paraId="1F8BD194" w14:textId="77777777" w:rsidTr="00885340">
              <w:tc>
                <w:tcPr>
                  <w:tcW w:w="4945" w:type="dxa"/>
                </w:tcPr>
                <w:p w14:paraId="1F8BD192" w14:textId="77777777" w:rsidR="003674AD" w:rsidRPr="00364BB4" w:rsidRDefault="003674AD" w:rsidP="007169B5">
                  <w:pPr>
                    <w:ind w:right="155"/>
                    <w:jc w:val="both"/>
                    <w:rPr>
                      <w:rFonts w:cstheme="minorHAnsi"/>
                      <w:color w:val="000000" w:themeColor="text1"/>
                      <w:lang w:val="sk-SK"/>
                    </w:rPr>
                  </w:pPr>
                  <w:r w:rsidRPr="00364BB4">
                    <w:rPr>
                      <w:rFonts w:cstheme="minorHAnsi"/>
                      <w:bCs/>
                      <w:color w:val="000000" w:themeColor="text1"/>
                      <w:lang w:val="sk-SK"/>
                    </w:rPr>
                    <w:t>Čas vnímajú ako definitívne východisko, termíny berú vážne.</w:t>
                  </w:r>
                </w:p>
              </w:tc>
              <w:tc>
                <w:tcPr>
                  <w:tcW w:w="4946" w:type="dxa"/>
                </w:tcPr>
                <w:p w14:paraId="1F8BD193" w14:textId="77777777" w:rsidR="003674AD" w:rsidRPr="00364BB4" w:rsidRDefault="003674AD" w:rsidP="00885340">
                  <w:pPr>
                    <w:ind w:right="155"/>
                    <w:jc w:val="both"/>
                    <w:rPr>
                      <w:rFonts w:cstheme="minorHAnsi"/>
                      <w:color w:val="000000" w:themeColor="text1"/>
                      <w:lang w:val="sk-SK"/>
                    </w:rPr>
                  </w:pPr>
                  <w:r w:rsidRPr="00364BB4">
                    <w:rPr>
                      <w:rFonts w:cstheme="minorHAnsi"/>
                      <w:bCs/>
                      <w:color w:val="000000" w:themeColor="text1"/>
                      <w:lang w:val="sk-SK"/>
                    </w:rPr>
                    <w:t>Čas vnímajú ako východisko, ktoré možno meniť, termíny sú pre nich elastické.</w:t>
                  </w:r>
                </w:p>
              </w:tc>
            </w:tr>
          </w:tbl>
          <w:p w14:paraId="1F8BD195" w14:textId="77777777" w:rsidR="003674AD" w:rsidRPr="00364BB4" w:rsidRDefault="003674AD" w:rsidP="00885340">
            <w:pPr>
              <w:ind w:right="155"/>
              <w:jc w:val="both"/>
              <w:rPr>
                <w:rFonts w:cstheme="minorHAnsi"/>
                <w:color w:val="000000" w:themeColor="text1"/>
                <w:lang w:val="sk-SK"/>
              </w:rPr>
            </w:pPr>
          </w:p>
          <w:p w14:paraId="1F8BD196" w14:textId="77777777" w:rsidR="00C501B5" w:rsidRPr="00364BB4" w:rsidRDefault="00C501B5" w:rsidP="00885340">
            <w:pPr>
              <w:ind w:right="155"/>
              <w:jc w:val="both"/>
              <w:rPr>
                <w:rFonts w:cstheme="minorHAnsi"/>
                <w:bCs/>
                <w:color w:val="000000" w:themeColor="text1"/>
                <w:lang w:val="sk-SK"/>
              </w:rPr>
            </w:pPr>
          </w:p>
          <w:p w14:paraId="1F8BD197" w14:textId="77777777" w:rsidR="007169B5" w:rsidRPr="00364BB4" w:rsidRDefault="003674AD" w:rsidP="00885340">
            <w:pPr>
              <w:ind w:right="155"/>
              <w:jc w:val="both"/>
              <w:rPr>
                <w:rFonts w:cstheme="minorHAnsi"/>
                <w:bCs/>
                <w:color w:val="000000" w:themeColor="text1"/>
                <w:lang w:val="sk-SK"/>
              </w:rPr>
            </w:pPr>
            <w:r w:rsidRPr="00364BB4">
              <w:rPr>
                <w:rFonts w:cstheme="minorHAnsi"/>
                <w:bCs/>
                <w:color w:val="000000" w:themeColor="text1"/>
                <w:lang w:val="sk-SK"/>
              </w:rPr>
              <w:t xml:space="preserve">Vznikla vám kombinácia štyroch písmen, čím ste zároveň identifikovali svoj typ osobnosti. Správnosť  </w:t>
            </w:r>
            <w:proofErr w:type="spellStart"/>
            <w:r w:rsidRPr="00364BB4">
              <w:rPr>
                <w:rFonts w:cstheme="minorHAnsi"/>
                <w:bCs/>
                <w:color w:val="000000" w:themeColor="text1"/>
                <w:lang w:val="sk-SK"/>
              </w:rPr>
              <w:t>sebahodnotenia</w:t>
            </w:r>
            <w:proofErr w:type="spellEnd"/>
            <w:r w:rsidRPr="00364BB4">
              <w:rPr>
                <w:rFonts w:cstheme="minorHAnsi"/>
                <w:bCs/>
                <w:color w:val="000000" w:themeColor="text1"/>
                <w:lang w:val="sk-SK"/>
              </w:rPr>
              <w:t xml:space="preserve"> sa ešte musí potvrdiť – verifikovať. Vyberte si profil typu, ktorý vám vyšiel. Prečítajte  charakteristiku a posúďte, či to skutočne platí. Pokiaľ  sa vám bude zdať, že sa vám charakteristika podobá iba trochu</w:t>
            </w:r>
            <w:r w:rsidR="00415FE1" w:rsidRPr="00364BB4">
              <w:rPr>
                <w:rFonts w:cstheme="minorHAnsi"/>
                <w:bCs/>
                <w:color w:val="000000" w:themeColor="text1"/>
                <w:lang w:val="sk-SK"/>
              </w:rPr>
              <w:t>,</w:t>
            </w:r>
            <w:r w:rsidRPr="00364BB4">
              <w:rPr>
                <w:rFonts w:cstheme="minorHAnsi"/>
                <w:bCs/>
                <w:color w:val="000000" w:themeColor="text1"/>
                <w:lang w:val="sk-SK"/>
              </w:rPr>
              <w:t xml:space="preserve">  ale nie veľmi, musíte sa vrátiť ku svojim štyrom osiam. Tam, kde ste si svojou preferenciou boli istí, teda vaše označenie bolo dostatočne ďaleko od stredu osi, tam nemusíte korigovať svoju preferenciu. Tam, kde sa vaše označenie preferencie nachádzalo najbližšie ku stredu, teda ste si neboli istí svojou preferenciou, skúste preferenciu zmeniť – vymeňte písmeno v kombinácii. Vznikne vám nová kombinácia písmen, nový typ osobnosti. Prečítajte charakteristiku a posúďte nanovo. Takto môžete skontrolovať a prejsť viac typov, až kým nájdete ten svoj. </w:t>
            </w:r>
          </w:p>
          <w:p w14:paraId="1F8BD198" w14:textId="77777777" w:rsidR="007169B5" w:rsidRPr="00364BB4" w:rsidRDefault="007169B5" w:rsidP="00885340">
            <w:pPr>
              <w:ind w:right="155"/>
              <w:jc w:val="both"/>
              <w:rPr>
                <w:rFonts w:cstheme="minorHAnsi"/>
                <w:bCs/>
                <w:color w:val="000000" w:themeColor="text1"/>
                <w:lang w:val="sk-SK"/>
              </w:rPr>
            </w:pPr>
          </w:p>
          <w:p w14:paraId="1F8BD199" w14:textId="77777777" w:rsidR="003674AD" w:rsidRPr="00364BB4" w:rsidRDefault="007169B5" w:rsidP="00885340">
            <w:pPr>
              <w:ind w:right="155"/>
              <w:jc w:val="both"/>
              <w:rPr>
                <w:rFonts w:cstheme="minorHAnsi"/>
                <w:bCs/>
                <w:color w:val="000000" w:themeColor="text1"/>
                <w:lang w:val="sk-SK"/>
              </w:rPr>
            </w:pPr>
            <w:r w:rsidRPr="00364BB4">
              <w:rPr>
                <w:rFonts w:cstheme="minorHAnsi"/>
                <w:bCs/>
                <w:color w:val="000000" w:themeColor="text1"/>
                <w:lang w:val="sk-SK"/>
              </w:rPr>
              <w:t>Cieľom tohto testu je okrem iného práve identifikácia silných a slabých stránok, pretože je to jedna z častých otázok na prijímacom pohovore u zamestnávateľa.</w:t>
            </w:r>
          </w:p>
          <w:p w14:paraId="1F8BD19A" w14:textId="77777777" w:rsidR="007169B5" w:rsidRPr="00364BB4" w:rsidRDefault="007169B5" w:rsidP="00885340">
            <w:pPr>
              <w:ind w:right="155"/>
              <w:jc w:val="both"/>
              <w:rPr>
                <w:rFonts w:cstheme="minorHAnsi"/>
                <w:bCs/>
                <w:color w:val="000000" w:themeColor="text1"/>
                <w:lang w:val="sk-SK"/>
              </w:rPr>
            </w:pPr>
          </w:p>
          <w:p w14:paraId="1F8BD19B" w14:textId="77777777" w:rsidR="003674AD" w:rsidRPr="00364BB4" w:rsidRDefault="007169B5" w:rsidP="007169B5">
            <w:pPr>
              <w:ind w:right="155"/>
              <w:jc w:val="both"/>
              <w:rPr>
                <w:rFonts w:cstheme="minorHAnsi"/>
                <w:color w:val="000000" w:themeColor="text1"/>
                <w:lang w:val="sk-SK"/>
              </w:rPr>
            </w:pPr>
            <w:r w:rsidRPr="00364BB4">
              <w:rPr>
                <w:rFonts w:cstheme="minorHAnsi"/>
                <w:bCs/>
                <w:color w:val="000000" w:themeColor="text1"/>
                <w:lang w:val="sk-SK"/>
              </w:rPr>
              <w:t xml:space="preserve">Charakteristiky jednotlivých profilov sa nachádzajú v časti poznámky tohto materiálu. </w:t>
            </w:r>
            <w:r w:rsidR="003674AD" w:rsidRPr="00364BB4">
              <w:rPr>
                <w:rFonts w:cstheme="minorHAnsi"/>
                <w:bCs/>
                <w:color w:val="000000" w:themeColor="text1"/>
                <w:lang w:val="sk-SK"/>
              </w:rPr>
              <w:t>Každý z profilov obsahuje popis</w:t>
            </w:r>
            <w:r w:rsidRPr="00364BB4">
              <w:rPr>
                <w:rFonts w:cstheme="minorHAnsi"/>
                <w:bCs/>
                <w:color w:val="000000" w:themeColor="text1"/>
                <w:lang w:val="sk-SK"/>
              </w:rPr>
              <w:t xml:space="preserve"> silných a </w:t>
            </w:r>
            <w:r w:rsidR="003674AD" w:rsidRPr="00364BB4">
              <w:rPr>
                <w:rFonts w:cstheme="minorHAnsi"/>
                <w:bCs/>
                <w:color w:val="000000" w:themeColor="text1"/>
                <w:lang w:val="sk-SK"/>
              </w:rPr>
              <w:t>slab</w:t>
            </w:r>
            <w:r w:rsidRPr="00364BB4">
              <w:rPr>
                <w:rFonts w:cstheme="minorHAnsi"/>
                <w:bCs/>
                <w:color w:val="000000" w:themeColor="text1"/>
                <w:lang w:val="sk-SK"/>
              </w:rPr>
              <w:t>ých</w:t>
            </w:r>
            <w:r w:rsidR="003674AD" w:rsidRPr="00364BB4">
              <w:rPr>
                <w:rFonts w:cstheme="minorHAnsi"/>
                <w:bCs/>
                <w:color w:val="000000" w:themeColor="text1"/>
                <w:lang w:val="sk-SK"/>
              </w:rPr>
              <w:t xml:space="preserve"> strán</w:t>
            </w:r>
            <w:r w:rsidRPr="00364BB4">
              <w:rPr>
                <w:rFonts w:cstheme="minorHAnsi"/>
                <w:bCs/>
                <w:color w:val="000000" w:themeColor="text1"/>
                <w:lang w:val="sk-SK"/>
              </w:rPr>
              <w:t xml:space="preserve">ok konkrétneho typu osobnosti. </w:t>
            </w:r>
            <w:r w:rsidR="003674AD" w:rsidRPr="00364BB4">
              <w:rPr>
                <w:rFonts w:cstheme="minorHAnsi"/>
                <w:bCs/>
                <w:color w:val="000000" w:themeColor="text1"/>
                <w:lang w:val="sk-SK"/>
              </w:rPr>
              <w:t xml:space="preserve">Na konci každej charakteristiky sa nachádza tabuľka s ponukou profesií/povolaní vhodných </w:t>
            </w:r>
            <w:r w:rsidRPr="00364BB4">
              <w:rPr>
                <w:rFonts w:cstheme="minorHAnsi"/>
                <w:bCs/>
                <w:color w:val="000000" w:themeColor="text1"/>
                <w:lang w:val="sk-SK"/>
              </w:rPr>
              <w:t>pre ten-ktorý</w:t>
            </w:r>
            <w:r w:rsidR="003674AD" w:rsidRPr="00364BB4">
              <w:rPr>
                <w:rFonts w:cstheme="minorHAnsi"/>
                <w:bCs/>
                <w:color w:val="000000" w:themeColor="text1"/>
                <w:lang w:val="sk-SK"/>
              </w:rPr>
              <w:t xml:space="preserve"> typ.</w:t>
            </w:r>
          </w:p>
        </w:tc>
      </w:tr>
    </w:tbl>
    <w:p w14:paraId="1F8BD19D" w14:textId="77777777" w:rsidR="003674AD" w:rsidRPr="004B746F" w:rsidRDefault="003674AD" w:rsidP="003674AD">
      <w:pPr>
        <w:rPr>
          <w:rFonts w:cstheme="minorHAnsi"/>
          <w:lang w:val="sk-SK"/>
        </w:rPr>
      </w:pPr>
    </w:p>
    <w:p w14:paraId="1F8BD19E" w14:textId="77777777" w:rsidR="007169B5" w:rsidRPr="004B746F" w:rsidRDefault="007169B5" w:rsidP="007169B5">
      <w:pPr>
        <w:pStyle w:val="Nadpis2"/>
        <w:ind w:right="155"/>
        <w:rPr>
          <w:rFonts w:cstheme="minorHAnsi"/>
          <w:lang w:val="sk-SK"/>
        </w:rPr>
      </w:pPr>
      <w:r w:rsidRPr="004B746F">
        <w:rPr>
          <w:rFonts w:cstheme="minorHAnsi"/>
          <w:lang w:val="sk-SK"/>
        </w:rPr>
        <w:t>POZNÁMKY</w:t>
      </w:r>
    </w:p>
    <w:tbl>
      <w:tblPr>
        <w:tblStyle w:val="TipTable"/>
        <w:tblW w:w="5064"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365"/>
      </w:tblGrid>
      <w:tr w:rsidR="00364BB4" w:rsidRPr="00364BB4" w14:paraId="1F8BD1A0"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19F" w14:textId="77777777" w:rsidR="007169B5" w:rsidRPr="00364BB4" w:rsidRDefault="007169B5" w:rsidP="00415FE1">
            <w:pPr>
              <w:jc w:val="both"/>
              <w:rPr>
                <w:rFonts w:cstheme="minorHAnsi"/>
                <w:iCs/>
                <w:color w:val="000000" w:themeColor="text1"/>
                <w:lang w:val="sk-SK"/>
              </w:rPr>
            </w:pPr>
            <w:r w:rsidRPr="00364BB4">
              <w:rPr>
                <w:rFonts w:cstheme="minorHAnsi"/>
                <w:color w:val="000000" w:themeColor="text1"/>
                <w:lang w:val="sk-SK"/>
              </w:rPr>
              <w:t>Jednotlivé typy  má poradca vytlačené</w:t>
            </w:r>
            <w:r w:rsidR="00415FE1" w:rsidRPr="00364BB4">
              <w:rPr>
                <w:rFonts w:cstheme="minorHAnsi"/>
                <w:color w:val="000000" w:themeColor="text1"/>
                <w:lang w:val="sk-SK"/>
              </w:rPr>
              <w:t xml:space="preserve"> -</w:t>
            </w:r>
            <w:r w:rsidRPr="00364BB4">
              <w:rPr>
                <w:rFonts w:cstheme="minorHAnsi"/>
                <w:color w:val="000000" w:themeColor="text1"/>
                <w:lang w:val="sk-SK"/>
              </w:rPr>
              <w:t xml:space="preserve"> každý typ na samostatnom papieri po viac kusov (viacerým klientom môže vyjsť ten istý typ), po skončení cvičenia si klient vyberie svoju charakteristiku a pokiaľ je skutočne o ňom, tak </w:t>
            </w:r>
            <w:r w:rsidR="00415FE1" w:rsidRPr="00364BB4">
              <w:rPr>
                <w:rFonts w:cstheme="minorHAnsi"/>
                <w:color w:val="000000" w:themeColor="text1"/>
                <w:lang w:val="sk-SK"/>
              </w:rPr>
              <w:t xml:space="preserve">si ju nechá. Pokiaľ nie, hľadá, kým </w:t>
            </w:r>
            <w:r w:rsidRPr="00364BB4">
              <w:rPr>
                <w:rFonts w:cstheme="minorHAnsi"/>
                <w:color w:val="000000" w:themeColor="text1"/>
                <w:lang w:val="sk-SK"/>
              </w:rPr>
              <w:t>nenájde svoj typ.</w:t>
            </w:r>
          </w:p>
        </w:tc>
      </w:tr>
    </w:tbl>
    <w:p w14:paraId="1F8BD1A1" w14:textId="77777777" w:rsidR="007169B5" w:rsidRPr="004B746F" w:rsidRDefault="007169B5" w:rsidP="007169B5">
      <w:pPr>
        <w:rPr>
          <w:rFonts w:cstheme="minorHAnsi"/>
          <w:lang w:val="sk-SK"/>
        </w:rPr>
      </w:pPr>
    </w:p>
    <w:p w14:paraId="1F8BD1A2" w14:textId="77777777" w:rsidR="00BE5C66" w:rsidRPr="004B746F" w:rsidRDefault="00BE5C66" w:rsidP="00BE5C66">
      <w:pPr>
        <w:pageBreakBefore/>
        <w:ind w:right="155"/>
        <w:jc w:val="both"/>
        <w:rPr>
          <w:rFonts w:cstheme="minorHAnsi"/>
          <w:b/>
          <w:lang w:val="sk-SK"/>
        </w:rPr>
      </w:pPr>
      <w:r w:rsidRPr="004B746F">
        <w:rPr>
          <w:rFonts w:cstheme="minorHAnsi"/>
          <w:b/>
          <w:lang w:val="sk-SK"/>
        </w:rPr>
        <w:lastRenderedPageBreak/>
        <w:t>ENCU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1F2" w14:textId="77777777" w:rsidTr="00364BB4">
        <w:trPr>
          <w:trHeight w:val="552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1A3" w14:textId="77777777" w:rsidR="00BE5C66" w:rsidRPr="00364BB4" w:rsidRDefault="00BE5C66" w:rsidP="00BE5C66">
            <w:pPr>
              <w:ind w:right="155"/>
              <w:jc w:val="both"/>
              <w:rPr>
                <w:rFonts w:cstheme="minorHAnsi"/>
                <w:b/>
                <w:color w:val="000000" w:themeColor="text1"/>
                <w:lang w:val="sk-SK"/>
              </w:rPr>
            </w:pPr>
            <w:r w:rsidRPr="00364BB4">
              <w:rPr>
                <w:rFonts w:cstheme="minorHAnsi"/>
                <w:b/>
                <w:color w:val="000000" w:themeColor="text1"/>
                <w:lang w:val="sk-SK"/>
              </w:rPr>
              <w:t xml:space="preserve">Typ extrovert, intuitívny, citový, uvážlivý  </w:t>
            </w:r>
          </w:p>
          <w:p w14:paraId="1F8BD1A4" w14:textId="77777777" w:rsidR="00BE5C66" w:rsidRPr="00364BB4" w:rsidRDefault="00BE5C66" w:rsidP="00BE5C66">
            <w:pPr>
              <w:ind w:right="155"/>
              <w:jc w:val="both"/>
              <w:rPr>
                <w:rFonts w:cstheme="minorHAnsi"/>
                <w:bCs/>
                <w:color w:val="000000" w:themeColor="text1"/>
                <w:lang w:val="sk-SK"/>
              </w:rPr>
            </w:pPr>
          </w:p>
          <w:p w14:paraId="1F8BD1A5"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Ľudia tohto typu majú radi ľudí. Ľudia a vzťahy sú pre nich najdôležitejšie a záujem o iných je pre nich prirodzený. Majú srdečný vzťah k životu a cítia sa osobne spätí so všetkými jeho prejavmi.</w:t>
            </w:r>
          </w:p>
          <w:p w14:paraId="1F8BD1A6" w14:textId="77777777" w:rsidR="00BE5C66" w:rsidRPr="00364BB4" w:rsidRDefault="00BE5C66" w:rsidP="00BE5C66">
            <w:pPr>
              <w:ind w:right="155"/>
              <w:jc w:val="both"/>
              <w:rPr>
                <w:rFonts w:cstheme="minorHAnsi"/>
                <w:bCs/>
                <w:color w:val="000000" w:themeColor="text1"/>
                <w:lang w:val="sk-SK"/>
              </w:rPr>
            </w:pPr>
          </w:p>
          <w:p w14:paraId="1F8BD1A7"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Pretože sú idealisti a v živote sa riadia svojimi hodnotami, ľudia typu ENCU sú lojálni voči iným ľuďom, voči problémom alebo inštitúciám, ktorých/é rešpektujú a obdivujú. Sú energickí, vedia sa nadchnúť a sú aj zodpovední, svedomití a vytrvalí.</w:t>
            </w:r>
          </w:p>
          <w:p w14:paraId="1F8BD1A8" w14:textId="77777777" w:rsidR="00BE5C66" w:rsidRPr="00364BB4" w:rsidRDefault="00BE5C66" w:rsidP="00BE5C66">
            <w:pPr>
              <w:ind w:right="155"/>
              <w:jc w:val="both"/>
              <w:rPr>
                <w:rFonts w:cstheme="minorHAnsi"/>
                <w:bCs/>
                <w:color w:val="000000" w:themeColor="text1"/>
                <w:lang w:val="sk-SK"/>
              </w:rPr>
            </w:pPr>
          </w:p>
          <w:p w14:paraId="1F8BD1A9"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Typy ENCU majú prirodzený sklon ku sebakritike. Keďže však cítia zodpovednosť za pocity iných, zriedkavo vystupujú s kritikou na verejnosti. Presne si uvedomujú, čo je a čo nie je vhodným správaním, sú taktní, majú osobný šarm, príjemný zovňajšok a v spoločnosti sú doma. Sú vyrovnaní a tolerantní, sú diplomatmi a darí sa im okolo seba udržiavať harmóniu. Ľudia tohto typu sú od prírody vodcami, sú populárni a charizmatickí. Vedia dobre komunikovať a obvykle využívajú svoj dar výrečnosti.</w:t>
            </w:r>
          </w:p>
          <w:p w14:paraId="1F8BD1AA" w14:textId="77777777" w:rsidR="00BE5C66" w:rsidRPr="00364BB4" w:rsidRDefault="00BE5C66" w:rsidP="00BE5C66">
            <w:pPr>
              <w:ind w:right="155"/>
              <w:jc w:val="both"/>
              <w:rPr>
                <w:rFonts w:cstheme="minorHAnsi"/>
                <w:bCs/>
                <w:color w:val="000000" w:themeColor="text1"/>
                <w:lang w:val="sk-SK"/>
              </w:rPr>
            </w:pPr>
          </w:p>
          <w:p w14:paraId="1F8BD1AB"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 xml:space="preserve">Typy ENCU sa rozhodujú v istej situácii podľa svojich pocitov a nie podľa toho, ako táto situácia v skutočnosti vyzerá. Zaujímajú sa o možnosti, ktoré sú mimo toho, čo je už zrejmé a o spôsoby, ktorými by tieto možnosti mohli ovplyvniť druhých. Tým, </w:t>
            </w:r>
            <w:r w:rsidR="00415FE1" w:rsidRPr="00364BB4">
              <w:rPr>
                <w:rFonts w:cstheme="minorHAnsi"/>
                <w:bCs/>
                <w:color w:val="000000" w:themeColor="text1"/>
                <w:lang w:val="sk-SK"/>
              </w:rPr>
              <w:t>že sú od prírody poriadkumilovní</w:t>
            </w:r>
            <w:r w:rsidRPr="00364BB4">
              <w:rPr>
                <w:rFonts w:cstheme="minorHAnsi"/>
                <w:bCs/>
                <w:color w:val="000000" w:themeColor="text1"/>
                <w:lang w:val="sk-SK"/>
              </w:rPr>
              <w:t>, preferujú organizovaný svet a to isté očakávajú aj od iných. Majú radi veci v poriadku aj vtedy, ak rozhoduje niekto iný.</w:t>
            </w:r>
          </w:p>
          <w:p w14:paraId="1F8BD1AC" w14:textId="77777777" w:rsidR="00BE5C66" w:rsidRPr="00364BB4" w:rsidRDefault="00BE5C66" w:rsidP="00BE5C66">
            <w:pPr>
              <w:ind w:right="155"/>
              <w:jc w:val="both"/>
              <w:rPr>
                <w:rFonts w:cstheme="minorHAnsi"/>
                <w:bCs/>
                <w:color w:val="000000" w:themeColor="text1"/>
                <w:lang w:val="sk-SK"/>
              </w:rPr>
            </w:pPr>
          </w:p>
          <w:p w14:paraId="1F8BD1AD"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Vyžaruje z nich sympatia a pochopenie pre iných. Dobre rozumejú ľuďom, sú zodpovední a záleží im na druhých. Keďže sú idealistami, hľadajú v iných ľuďoch obyčajne dobré stránky.</w:t>
            </w:r>
          </w:p>
          <w:p w14:paraId="1F8BD1AE" w14:textId="77777777" w:rsidR="00BE5C66" w:rsidRPr="00364BB4" w:rsidRDefault="00BE5C66" w:rsidP="00BE5C66">
            <w:pPr>
              <w:ind w:right="155"/>
              <w:jc w:val="both"/>
              <w:rPr>
                <w:rFonts w:cstheme="minorHAnsi"/>
                <w:bCs/>
                <w:color w:val="000000" w:themeColor="text1"/>
                <w:lang w:val="sk-SK"/>
              </w:rPr>
            </w:pPr>
          </w:p>
          <w:p w14:paraId="1F8BD1AF" w14:textId="77777777" w:rsidR="00BE5C66" w:rsidRPr="00364BB4" w:rsidRDefault="00BE5C66" w:rsidP="00BE5C66">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1B0" w14:textId="77777777" w:rsidR="00BE5C66" w:rsidRPr="00364BB4" w:rsidRDefault="00BE5C66" w:rsidP="00BE5C66">
            <w:pPr>
              <w:ind w:right="155"/>
              <w:jc w:val="both"/>
              <w:rPr>
                <w:rFonts w:cstheme="minorHAnsi"/>
                <w:bCs/>
                <w:color w:val="000000" w:themeColor="text1"/>
                <w:lang w:val="sk-SK"/>
              </w:rPr>
            </w:pPr>
          </w:p>
          <w:p w14:paraId="1F8BD1B1"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Typy ENCU sú natoľko empatické a tak im záleží na iných, že sa môžu až príliš zaangažovať do problémov a citov iných. Niekedy si vyberajú problémy, ktoré nie sú hodné toľkého času a energie, čo do nich investujú. Ak sa veci nevyvinú dobre, môžu sa títo ľudia cítiť porazení, sklamaní a rozčarovaní. To môže viesť k tomu, že sa stiahnu s pocitom, že neboli docenení. Typy ENCU sa  musia naučiť akceptovať limity, svoje i tých, o ktorých sa zaujímajú. Musia sa tiež naučiť spôsobom, ako sa presadiť a mať realistické očakávania.</w:t>
            </w:r>
          </w:p>
          <w:p w14:paraId="1F8BD1B2" w14:textId="77777777" w:rsidR="00BE5C66" w:rsidRPr="00364BB4" w:rsidRDefault="00BE5C66" w:rsidP="00BE5C66">
            <w:pPr>
              <w:ind w:right="155"/>
              <w:jc w:val="both"/>
              <w:rPr>
                <w:rFonts w:cstheme="minorHAnsi"/>
                <w:bCs/>
                <w:color w:val="000000" w:themeColor="text1"/>
                <w:lang w:val="sk-SK"/>
              </w:rPr>
            </w:pPr>
          </w:p>
          <w:p w14:paraId="1F8BD1B3"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Kvôli svojej silnej túžbe po harmónii môžu typy ENCU prehliadnuť svoje vlastné potreby  a zanedbať skutočné problémy. Pretože sa vyhýbajú konfliktom, niekedy udržiavajú vzťahy, ktoré nie sú úprimné a sú pod ich úroveň. Tieto typy sa tak starajú o city iných, že môžu prehliadnuť dôležité fakty, keď sa bránia kritike alebo zraňovaniu citov. Je dôležité, aby sa typy ENCU naučili ako akceptovať konflikty a zaobchádzať s nimi ako s nevyhnutnými elementmi medziľudských vzťahov. Pretože sú entuziasti, ktorí sa náhlia, aby sa dostali k ďalšej úlohe, niekedy sú ich predpoklady nesprávne alebo rozhodnutia príliš rýchle bez toho, aby pozbierali všetky dôležité fakty. Mali by spomaliť a venovať viac pozornosti detailom svojich projektov. Ak počkajú na dostatok informácií, môžu sa vyhnúť chybám. Typy ENCU sa sústreďujú na emócie až do tej miery, že prestávajú byť schopné vidieť logické dôsledky svojho konania. Môže im pomôcť, ak sa zamerajú na fakty, nielen na ľudí, ktorí sa angažujú pri rozhodovaniach o nich.</w:t>
            </w:r>
          </w:p>
          <w:p w14:paraId="1F8BD1B4" w14:textId="77777777" w:rsidR="00BE5C66" w:rsidRPr="00364BB4" w:rsidRDefault="00BE5C66" w:rsidP="00BE5C66">
            <w:pPr>
              <w:ind w:right="155"/>
              <w:jc w:val="both"/>
              <w:rPr>
                <w:rFonts w:cstheme="minorHAnsi"/>
                <w:bCs/>
                <w:color w:val="000000" w:themeColor="text1"/>
                <w:lang w:val="sk-SK"/>
              </w:rPr>
            </w:pPr>
          </w:p>
          <w:p w14:paraId="1F8BD1B5"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 xml:space="preserve">Typy ENCU reagujú dobre na pochvaly, ale ľahko ich raní kritika, čo z nich môže spraviť „netýkavky“. Berú i najnevinnejšiu alebo dobre myslenú kritiku osobne a často ich to znervózni, raní alebo nahnevá. Ich reakcie môžu byť nelogické do tej miery, že sa iným javia ako úplne iracionálne. Typy ENCU by sa mali zastaviť, obzrieť sa späť a pokúsiť sa pozrieť na situáciu objektívne skôr, než zareagujú. Ak sa pokúsia byť menej citlivé, umožní im to všimnúť si užitočné a dôležité informácie, ktoré obsahuje konštruktívna kritika. </w:t>
            </w:r>
          </w:p>
          <w:p w14:paraId="1F8BD1B6" w14:textId="77777777" w:rsidR="00BE5C66" w:rsidRPr="00364BB4" w:rsidRDefault="00BE5C66" w:rsidP="00BE5C66">
            <w:pPr>
              <w:ind w:right="155"/>
              <w:jc w:val="both"/>
              <w:rPr>
                <w:rFonts w:cstheme="minorHAnsi"/>
                <w:bCs/>
                <w:color w:val="000000" w:themeColor="text1"/>
                <w:lang w:val="sk-SK"/>
              </w:rPr>
            </w:pPr>
          </w:p>
          <w:p w14:paraId="1F8BD1B7"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Typy ENCU sú natoľko idealistami, že často vidia veci tak, ako ich chcú vidieť. Môže ich zraniť zidealizovaný vzťah a majú sklon prehliadať fakty, ktoré sú v protiklade k tomu, čomu veria. Tých ENCU, ktorí sa nenaučia postaviť tvárou tvár faktom, čaká nepríjemný záver, keď problémy ignorujú, namiesto toho, aby našli riešenie. Typy ENCU sa musia vo všeobecnosti snažiť mať oči otvorené tak isto, ako majú otvorené svoje srdcia.</w:t>
            </w:r>
          </w:p>
          <w:p w14:paraId="1F8BD1B8" w14:textId="77777777" w:rsidR="00BE5C66" w:rsidRPr="00364BB4" w:rsidRDefault="00BE5C66" w:rsidP="00BE5C66">
            <w:pPr>
              <w:ind w:right="155"/>
              <w:jc w:val="both"/>
              <w:rPr>
                <w:rFonts w:cstheme="minorHAnsi"/>
                <w:bCs/>
                <w:color w:val="000000" w:themeColor="text1"/>
                <w:lang w:val="sk-SK"/>
              </w:rPr>
            </w:pPr>
          </w:p>
          <w:p w14:paraId="1F8BD1B9" w14:textId="77777777" w:rsidR="00C501B5" w:rsidRPr="00364BB4" w:rsidRDefault="00C501B5" w:rsidP="00BE5C66">
            <w:pPr>
              <w:ind w:right="155"/>
              <w:jc w:val="both"/>
              <w:rPr>
                <w:rFonts w:cstheme="minorHAnsi"/>
                <w:bCs/>
                <w:color w:val="000000" w:themeColor="text1"/>
                <w:lang w:val="sk-SK"/>
              </w:rPr>
            </w:pPr>
          </w:p>
          <w:p w14:paraId="1F8BD1BA" w14:textId="77777777" w:rsidR="00BE5C66" w:rsidRPr="00364BB4" w:rsidRDefault="00BE5C66" w:rsidP="00BE5C66">
            <w:pPr>
              <w:ind w:right="155"/>
              <w:jc w:val="both"/>
              <w:rPr>
                <w:rFonts w:cstheme="minorHAnsi"/>
                <w:bCs/>
                <w:color w:val="000000" w:themeColor="text1"/>
                <w:lang w:val="sk-SK"/>
              </w:rPr>
            </w:pPr>
          </w:p>
          <w:p w14:paraId="1F8BD1BB" w14:textId="3FD09F89" w:rsidR="00BE5C66" w:rsidRDefault="00BE5C66" w:rsidP="00BE5C66">
            <w:pPr>
              <w:ind w:right="155"/>
              <w:jc w:val="both"/>
              <w:rPr>
                <w:rFonts w:cstheme="minorHAnsi"/>
                <w:bCs/>
                <w:color w:val="000000" w:themeColor="text1"/>
                <w:lang w:val="sk-SK"/>
              </w:rPr>
            </w:pPr>
          </w:p>
          <w:p w14:paraId="41851AF1" w14:textId="7F07B875" w:rsidR="004C28FA" w:rsidRDefault="004C28FA" w:rsidP="00BE5C66">
            <w:pPr>
              <w:ind w:right="155"/>
              <w:jc w:val="both"/>
              <w:rPr>
                <w:rFonts w:cstheme="minorHAnsi"/>
                <w:bCs/>
                <w:color w:val="000000" w:themeColor="text1"/>
                <w:lang w:val="sk-SK"/>
              </w:rPr>
            </w:pPr>
          </w:p>
          <w:p w14:paraId="663C6AAB" w14:textId="4D84402C" w:rsidR="004C28FA" w:rsidRDefault="004C28FA" w:rsidP="00BE5C66">
            <w:pPr>
              <w:ind w:right="155"/>
              <w:jc w:val="both"/>
              <w:rPr>
                <w:rFonts w:cstheme="minorHAnsi"/>
                <w:bCs/>
                <w:color w:val="000000" w:themeColor="text1"/>
                <w:lang w:val="sk-SK"/>
              </w:rPr>
            </w:pPr>
          </w:p>
          <w:p w14:paraId="659EBED2" w14:textId="553C4CD3" w:rsidR="004C28FA" w:rsidRDefault="004C28FA" w:rsidP="00BE5C66">
            <w:pPr>
              <w:ind w:right="155"/>
              <w:jc w:val="both"/>
              <w:rPr>
                <w:rFonts w:cstheme="minorHAnsi"/>
                <w:bCs/>
                <w:color w:val="000000" w:themeColor="text1"/>
                <w:lang w:val="sk-SK"/>
              </w:rPr>
            </w:pPr>
          </w:p>
          <w:p w14:paraId="055C2907" w14:textId="27FEB424" w:rsidR="004C28FA" w:rsidRDefault="004C28FA" w:rsidP="00BE5C66">
            <w:pPr>
              <w:ind w:right="155"/>
              <w:jc w:val="both"/>
              <w:rPr>
                <w:rFonts w:cstheme="minorHAnsi"/>
                <w:bCs/>
                <w:color w:val="000000" w:themeColor="text1"/>
                <w:lang w:val="sk-SK"/>
              </w:rPr>
            </w:pPr>
          </w:p>
          <w:p w14:paraId="71519953" w14:textId="177F67A2" w:rsidR="004C28FA" w:rsidRDefault="004C28FA" w:rsidP="00BE5C66">
            <w:pPr>
              <w:ind w:right="155"/>
              <w:jc w:val="both"/>
              <w:rPr>
                <w:rFonts w:cstheme="minorHAnsi"/>
                <w:bCs/>
                <w:color w:val="000000" w:themeColor="text1"/>
                <w:lang w:val="sk-SK"/>
              </w:rPr>
            </w:pPr>
          </w:p>
          <w:p w14:paraId="0DB778BD" w14:textId="77777777" w:rsidR="004C28FA" w:rsidRDefault="004C28FA" w:rsidP="00BE5C66">
            <w:pPr>
              <w:ind w:right="155"/>
              <w:jc w:val="both"/>
              <w:rPr>
                <w:rFonts w:cstheme="minorHAnsi"/>
                <w:bCs/>
                <w:color w:val="000000" w:themeColor="text1"/>
                <w:lang w:val="sk-SK"/>
              </w:rPr>
            </w:pPr>
          </w:p>
          <w:p w14:paraId="2289DEFA" w14:textId="77777777" w:rsidR="004C28FA" w:rsidRPr="00364BB4" w:rsidRDefault="004C28FA" w:rsidP="00BE5C66">
            <w:pPr>
              <w:ind w:right="155"/>
              <w:jc w:val="both"/>
              <w:rPr>
                <w:rFonts w:cstheme="minorHAnsi"/>
                <w:bCs/>
                <w:color w:val="000000" w:themeColor="text1"/>
                <w:lang w:val="sk-SK"/>
              </w:rPr>
            </w:pPr>
          </w:p>
          <w:p w14:paraId="1F8BD1BC" w14:textId="77777777" w:rsidR="00C501B5" w:rsidRPr="00364BB4" w:rsidRDefault="00C501B5" w:rsidP="00BE5C66">
            <w:pPr>
              <w:ind w:right="155"/>
              <w:jc w:val="both"/>
              <w:rPr>
                <w:rFonts w:cstheme="minorHAnsi"/>
                <w:bCs/>
                <w:color w:val="000000" w:themeColor="text1"/>
                <w:lang w:val="sk-SK"/>
              </w:rPr>
            </w:pPr>
          </w:p>
          <w:p w14:paraId="1F8BD1BD" w14:textId="77777777" w:rsidR="00C501B5" w:rsidRPr="00364BB4" w:rsidRDefault="00C501B5" w:rsidP="00BE5C66">
            <w:pPr>
              <w:ind w:right="155"/>
              <w:jc w:val="both"/>
              <w:rPr>
                <w:rFonts w:cstheme="minorHAnsi"/>
                <w:bCs/>
                <w:color w:val="000000" w:themeColor="text1"/>
                <w:lang w:val="sk-SK"/>
              </w:rPr>
            </w:pPr>
          </w:p>
          <w:tbl>
            <w:tblPr>
              <w:tblStyle w:val="Mriekatabuky"/>
              <w:tblpPr w:leftFromText="141" w:rightFromText="141" w:vertAnchor="text" w:horzAnchor="margin" w:tblpXSpec="center" w:tblpY="3"/>
              <w:tblOverlap w:val="never"/>
              <w:tblW w:w="9493" w:type="dxa"/>
              <w:tblLook w:val="04A0" w:firstRow="1" w:lastRow="0" w:firstColumn="1" w:lastColumn="0" w:noHBand="0" w:noVBand="1"/>
            </w:tblPr>
            <w:tblGrid>
              <w:gridCol w:w="1314"/>
              <w:gridCol w:w="996"/>
              <w:gridCol w:w="96"/>
              <w:gridCol w:w="2325"/>
              <w:gridCol w:w="2392"/>
              <w:gridCol w:w="2370"/>
            </w:tblGrid>
            <w:tr w:rsidR="00364BB4" w:rsidRPr="00364BB4" w14:paraId="1F8BD1BF" w14:textId="77777777" w:rsidTr="00C501B5">
              <w:trPr>
                <w:trHeight w:val="416"/>
              </w:trPr>
              <w:tc>
                <w:tcPr>
                  <w:tcW w:w="9493" w:type="dxa"/>
                  <w:gridSpan w:val="6"/>
                  <w:tcBorders>
                    <w:top w:val="single" w:sz="4" w:space="0" w:color="auto"/>
                    <w:left w:val="single" w:sz="4" w:space="0" w:color="auto"/>
                    <w:bottom w:val="single" w:sz="4" w:space="0" w:color="auto"/>
                    <w:right w:val="single" w:sz="4" w:space="0" w:color="auto"/>
                  </w:tcBorders>
                  <w:vAlign w:val="center"/>
                </w:tcPr>
                <w:p w14:paraId="1F8BD1BE"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ENCU</w:t>
                  </w:r>
                </w:p>
              </w:tc>
            </w:tr>
            <w:tr w:rsidR="00364BB4" w:rsidRPr="004C28FA" w14:paraId="1F8BD1C4" w14:textId="77777777" w:rsidTr="00C501B5">
              <w:tc>
                <w:tcPr>
                  <w:tcW w:w="1314" w:type="dxa"/>
                  <w:vMerge w:val="restart"/>
                  <w:tcBorders>
                    <w:top w:val="single" w:sz="4" w:space="0" w:color="auto"/>
                    <w:left w:val="single" w:sz="4" w:space="0" w:color="auto"/>
                    <w:right w:val="single" w:sz="4" w:space="0" w:color="auto"/>
                  </w:tcBorders>
                  <w:vAlign w:val="center"/>
                </w:tcPr>
                <w:p w14:paraId="1F8BD1C0"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1C1"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6" w:type="dxa"/>
                  <w:tcBorders>
                    <w:top w:val="single" w:sz="4" w:space="0" w:color="auto"/>
                    <w:left w:val="single" w:sz="4" w:space="0" w:color="auto"/>
                    <w:right w:val="single" w:sz="4" w:space="0" w:color="auto"/>
                  </w:tcBorders>
                  <w:vAlign w:val="center"/>
                </w:tcPr>
                <w:p w14:paraId="1F8BD1C2" w14:textId="77777777" w:rsidR="00C501B5" w:rsidRPr="00364BB4" w:rsidRDefault="00C501B5" w:rsidP="00C501B5">
                  <w:pPr>
                    <w:jc w:val="center"/>
                    <w:rPr>
                      <w:rFonts w:cstheme="minorHAnsi"/>
                      <w:b/>
                      <w:bCs/>
                      <w:color w:val="000000" w:themeColor="text1"/>
                      <w:lang w:val="sk-SK"/>
                    </w:rPr>
                  </w:pPr>
                  <w:r w:rsidRPr="00364BB4">
                    <w:rPr>
                      <w:rFonts w:cstheme="minorHAnsi"/>
                      <w:b/>
                      <w:bCs/>
                      <w:color w:val="000000" w:themeColor="text1"/>
                      <w:lang w:val="sk-SK"/>
                    </w:rPr>
                    <w:t>plusy</w:t>
                  </w:r>
                </w:p>
              </w:tc>
              <w:tc>
                <w:tcPr>
                  <w:tcW w:w="7183" w:type="dxa"/>
                  <w:gridSpan w:val="4"/>
                  <w:tcBorders>
                    <w:top w:val="single" w:sz="4" w:space="0" w:color="auto"/>
                    <w:left w:val="single" w:sz="4" w:space="0" w:color="auto"/>
                    <w:bottom w:val="single" w:sz="4" w:space="0" w:color="auto"/>
                    <w:right w:val="single" w:sz="4" w:space="0" w:color="auto"/>
                  </w:tcBorders>
                </w:tcPr>
                <w:p w14:paraId="1F8BD1C3" w14:textId="77777777" w:rsidR="00C501B5" w:rsidRPr="00364BB4" w:rsidRDefault="00C501B5" w:rsidP="00C501B5">
                  <w:pPr>
                    <w:ind w:right="155"/>
                    <w:rPr>
                      <w:rFonts w:cstheme="minorHAnsi"/>
                      <w:color w:val="000000" w:themeColor="text1"/>
                      <w:lang w:val="sk-SK"/>
                    </w:rPr>
                  </w:pPr>
                  <w:r w:rsidRPr="00364BB4">
                    <w:rPr>
                      <w:rFonts w:cstheme="minorHAnsi"/>
                      <w:color w:val="000000" w:themeColor="text1"/>
                      <w:lang w:val="sk-SK"/>
                    </w:rPr>
                    <w:t>podporujú vytváranie harmonického prostredia a atmosféry; budovanie spolupráce medzi kolegami; rešpektovanie rôznych názorov; rečnícke schopnosti; schopnosť rozprúdiť diskusiu; rozhodnosť; organizačné schopnosti; vodcovské typy</w:t>
                  </w:r>
                </w:p>
              </w:tc>
            </w:tr>
            <w:tr w:rsidR="00364BB4" w:rsidRPr="004C28FA" w14:paraId="1F8BD1C8" w14:textId="77777777" w:rsidTr="00C501B5">
              <w:tc>
                <w:tcPr>
                  <w:tcW w:w="1314" w:type="dxa"/>
                  <w:vMerge/>
                  <w:tcBorders>
                    <w:left w:val="single" w:sz="4" w:space="0" w:color="auto"/>
                    <w:bottom w:val="single" w:sz="4" w:space="0" w:color="auto"/>
                    <w:right w:val="single" w:sz="4" w:space="0" w:color="auto"/>
                  </w:tcBorders>
                </w:tcPr>
                <w:p w14:paraId="1F8BD1C5" w14:textId="77777777" w:rsidR="00C501B5" w:rsidRPr="00364BB4" w:rsidRDefault="00C501B5" w:rsidP="00C501B5">
                  <w:pPr>
                    <w:ind w:right="155"/>
                    <w:jc w:val="center"/>
                    <w:rPr>
                      <w:rFonts w:cstheme="minorHAnsi"/>
                      <w:b/>
                      <w:color w:val="000000" w:themeColor="text1"/>
                      <w:lang w:val="sk-SK"/>
                    </w:rPr>
                  </w:pPr>
                </w:p>
              </w:tc>
              <w:tc>
                <w:tcPr>
                  <w:tcW w:w="996" w:type="dxa"/>
                  <w:tcBorders>
                    <w:left w:val="single" w:sz="4" w:space="0" w:color="auto"/>
                    <w:bottom w:val="single" w:sz="4" w:space="0" w:color="auto"/>
                    <w:right w:val="single" w:sz="4" w:space="0" w:color="auto"/>
                  </w:tcBorders>
                  <w:vAlign w:val="center"/>
                </w:tcPr>
                <w:p w14:paraId="1F8BD1C6" w14:textId="77777777" w:rsidR="00C501B5" w:rsidRPr="00364BB4" w:rsidRDefault="00C501B5" w:rsidP="00C501B5">
                  <w:pPr>
                    <w:jc w:val="center"/>
                    <w:rPr>
                      <w:rFonts w:cstheme="minorHAnsi"/>
                      <w:b/>
                      <w:bCs/>
                      <w:color w:val="000000" w:themeColor="text1"/>
                      <w:lang w:val="sk-SK"/>
                    </w:rPr>
                  </w:pPr>
                  <w:r w:rsidRPr="00364BB4">
                    <w:rPr>
                      <w:rFonts w:cstheme="minorHAnsi"/>
                      <w:b/>
                      <w:bCs/>
                      <w:color w:val="000000" w:themeColor="text1"/>
                      <w:lang w:val="sk-SK"/>
                    </w:rPr>
                    <w:t>mínusy</w:t>
                  </w:r>
                </w:p>
              </w:tc>
              <w:tc>
                <w:tcPr>
                  <w:tcW w:w="7183" w:type="dxa"/>
                  <w:gridSpan w:val="4"/>
                  <w:tcBorders>
                    <w:top w:val="single" w:sz="4" w:space="0" w:color="auto"/>
                    <w:left w:val="single" w:sz="4" w:space="0" w:color="auto"/>
                    <w:bottom w:val="single" w:sz="4" w:space="0" w:color="auto"/>
                    <w:right w:val="single" w:sz="4" w:space="0" w:color="auto"/>
                  </w:tcBorders>
                </w:tcPr>
                <w:p w14:paraId="1F8BD1C7" w14:textId="77777777" w:rsidR="00C501B5" w:rsidRPr="00364BB4" w:rsidRDefault="00C501B5" w:rsidP="00C501B5">
                  <w:pPr>
                    <w:ind w:right="155"/>
                    <w:rPr>
                      <w:rFonts w:cstheme="minorHAnsi"/>
                      <w:color w:val="000000" w:themeColor="text1"/>
                      <w:lang w:val="sk-SK"/>
                    </w:rPr>
                  </w:pPr>
                  <w:r w:rsidRPr="00364BB4">
                    <w:rPr>
                      <w:rFonts w:cstheme="minorHAnsi"/>
                      <w:color w:val="000000" w:themeColor="text1"/>
                      <w:lang w:val="sk-SK"/>
                    </w:rPr>
                    <w:t>idealizujú ľudí; príliš rýchle rozhodovanie; ťažko sa vyrovnávajú s konfliktami; nízka schopnosť povzniesť sa; kritiku berú často osobne; nedostatočná pozornosť voči faktografickým údajom</w:t>
                  </w:r>
                </w:p>
              </w:tc>
            </w:tr>
            <w:tr w:rsidR="00364BB4" w:rsidRPr="00364BB4" w14:paraId="1F8BD1CA" w14:textId="77777777" w:rsidTr="00C501B5">
              <w:trPr>
                <w:trHeight w:val="140"/>
              </w:trPr>
              <w:tc>
                <w:tcPr>
                  <w:tcW w:w="9493" w:type="dxa"/>
                  <w:gridSpan w:val="6"/>
                  <w:tcBorders>
                    <w:top w:val="single" w:sz="4" w:space="0" w:color="auto"/>
                    <w:left w:val="single" w:sz="4" w:space="0" w:color="auto"/>
                    <w:bottom w:val="single" w:sz="4" w:space="0" w:color="auto"/>
                    <w:right w:val="single" w:sz="4" w:space="0" w:color="auto"/>
                  </w:tcBorders>
                  <w:vAlign w:val="center"/>
                  <w:hideMark/>
                </w:tcPr>
                <w:p w14:paraId="1F8BD1C9"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1D1" w14:textId="77777777" w:rsidTr="00C501B5">
              <w:tc>
                <w:tcPr>
                  <w:tcW w:w="2406" w:type="dxa"/>
                  <w:gridSpan w:val="3"/>
                  <w:tcBorders>
                    <w:top w:val="single" w:sz="4" w:space="0" w:color="auto"/>
                    <w:left w:val="single" w:sz="4" w:space="0" w:color="auto"/>
                    <w:bottom w:val="single" w:sz="4" w:space="0" w:color="auto"/>
                    <w:right w:val="single" w:sz="4" w:space="0" w:color="auto"/>
                  </w:tcBorders>
                  <w:vAlign w:val="center"/>
                  <w:hideMark/>
                </w:tcPr>
                <w:p w14:paraId="1F8BD1CB"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spoločenský styk</w:t>
                  </w:r>
                </w:p>
              </w:tc>
              <w:tc>
                <w:tcPr>
                  <w:tcW w:w="2325" w:type="dxa"/>
                  <w:tcBorders>
                    <w:top w:val="single" w:sz="4" w:space="0" w:color="auto"/>
                    <w:left w:val="single" w:sz="4" w:space="0" w:color="auto"/>
                    <w:bottom w:val="single" w:sz="4" w:space="0" w:color="auto"/>
                    <w:right w:val="single" w:sz="4" w:space="0" w:color="auto"/>
                  </w:tcBorders>
                  <w:vAlign w:val="center"/>
                  <w:hideMark/>
                </w:tcPr>
                <w:p w14:paraId="1F8BD1CC"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poradenstvo</w:t>
                  </w:r>
                </w:p>
              </w:tc>
              <w:tc>
                <w:tcPr>
                  <w:tcW w:w="2392" w:type="dxa"/>
                  <w:tcBorders>
                    <w:top w:val="single" w:sz="4" w:space="0" w:color="auto"/>
                    <w:left w:val="single" w:sz="4" w:space="0" w:color="auto"/>
                    <w:bottom w:val="single" w:sz="4" w:space="0" w:color="auto"/>
                    <w:right w:val="single" w:sz="4" w:space="0" w:color="auto"/>
                  </w:tcBorders>
                  <w:vAlign w:val="center"/>
                </w:tcPr>
                <w:p w14:paraId="1F8BD1CD"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podnikanie/</w:t>
                  </w:r>
                </w:p>
                <w:p w14:paraId="1F8BD1CE"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poradenstvo</w:t>
                  </w:r>
                </w:p>
              </w:tc>
              <w:tc>
                <w:tcPr>
                  <w:tcW w:w="2370" w:type="dxa"/>
                  <w:tcBorders>
                    <w:top w:val="single" w:sz="4" w:space="0" w:color="auto"/>
                    <w:left w:val="single" w:sz="4" w:space="0" w:color="auto"/>
                    <w:bottom w:val="single" w:sz="4" w:space="0" w:color="auto"/>
                    <w:right w:val="single" w:sz="4" w:space="0" w:color="auto"/>
                  </w:tcBorders>
                  <w:vAlign w:val="center"/>
                </w:tcPr>
                <w:p w14:paraId="1F8BD1CF"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výchova/</w:t>
                  </w:r>
                </w:p>
                <w:p w14:paraId="1F8BD1D0" w14:textId="77777777" w:rsidR="00C501B5" w:rsidRPr="00364BB4" w:rsidRDefault="00C501B5" w:rsidP="00C501B5">
                  <w:pPr>
                    <w:ind w:right="155"/>
                    <w:jc w:val="center"/>
                    <w:rPr>
                      <w:rFonts w:cstheme="minorHAnsi"/>
                      <w:b/>
                      <w:color w:val="000000" w:themeColor="text1"/>
                      <w:lang w:val="sk-SK"/>
                    </w:rPr>
                  </w:pPr>
                  <w:r w:rsidRPr="00364BB4">
                    <w:rPr>
                      <w:rFonts w:cstheme="minorHAnsi"/>
                      <w:b/>
                      <w:color w:val="000000" w:themeColor="text1"/>
                      <w:lang w:val="sk-SK"/>
                    </w:rPr>
                    <w:t>sociálne služby</w:t>
                  </w:r>
                </w:p>
              </w:tc>
            </w:tr>
            <w:tr w:rsidR="00364BB4" w:rsidRPr="00364BB4" w14:paraId="1F8BD1ED" w14:textId="77777777" w:rsidTr="00C501B5">
              <w:tc>
                <w:tcPr>
                  <w:tcW w:w="2406" w:type="dxa"/>
                  <w:gridSpan w:val="3"/>
                  <w:tcBorders>
                    <w:top w:val="single" w:sz="4" w:space="0" w:color="auto"/>
                    <w:left w:val="single" w:sz="4" w:space="0" w:color="auto"/>
                    <w:bottom w:val="single" w:sz="4" w:space="0" w:color="auto"/>
                    <w:right w:val="single" w:sz="4" w:space="0" w:color="auto"/>
                  </w:tcBorders>
                </w:tcPr>
                <w:p w14:paraId="1F8BD1D2"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pracovník</w:t>
                  </w:r>
                </w:p>
                <w:p w14:paraId="1F8BD1D3"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spisovateľ /novinár</w:t>
                  </w:r>
                </w:p>
                <w:p w14:paraId="1F8BD1D4"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umelec</w:t>
                  </w:r>
                </w:p>
                <w:p w14:paraId="1F8BD1D5"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reklame</w:t>
                  </w:r>
                </w:p>
                <w:p w14:paraId="1F8BD1D6"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odborník na styk s verejnosťou</w:t>
                  </w:r>
                </w:p>
                <w:p w14:paraId="1F8BD1D7"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odborník na získavanie zdrojov a fondov</w:t>
                  </w:r>
                </w:p>
                <w:p w14:paraId="1F8BD1D8"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náborový špecialista</w:t>
                  </w:r>
                </w:p>
                <w:p w14:paraId="1F8BD1D9"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televízii</w:t>
                  </w:r>
                </w:p>
                <w:p w14:paraId="1F8BD1DA"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politik</w:t>
                  </w:r>
                </w:p>
              </w:tc>
              <w:tc>
                <w:tcPr>
                  <w:tcW w:w="2325" w:type="dxa"/>
                  <w:tcBorders>
                    <w:top w:val="single" w:sz="4" w:space="0" w:color="auto"/>
                    <w:left w:val="single" w:sz="4" w:space="0" w:color="auto"/>
                    <w:bottom w:val="single" w:sz="4" w:space="0" w:color="auto"/>
                    <w:right w:val="single" w:sz="4" w:space="0" w:color="auto"/>
                  </w:tcBorders>
                </w:tcPr>
                <w:p w14:paraId="1F8BD1DB"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1DC"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facilitátor</w:t>
                  </w:r>
                  <w:proofErr w:type="spellEnd"/>
                </w:p>
                <w:p w14:paraId="1F8BD1DD"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profesijný poradca</w:t>
                  </w:r>
                </w:p>
                <w:p w14:paraId="1F8BD1DE"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personálny poradca</w:t>
                  </w:r>
                </w:p>
                <w:p w14:paraId="1F8BD1DF" w14:textId="77777777" w:rsidR="00C501B5" w:rsidRPr="00364BB4" w:rsidRDefault="00BB5BF6"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poradca v oblasti  zdravia</w:t>
                  </w:r>
                </w:p>
              </w:tc>
              <w:tc>
                <w:tcPr>
                  <w:tcW w:w="2392" w:type="dxa"/>
                  <w:tcBorders>
                    <w:top w:val="single" w:sz="4" w:space="0" w:color="auto"/>
                    <w:left w:val="single" w:sz="4" w:space="0" w:color="auto"/>
                    <w:bottom w:val="single" w:sz="4" w:space="0" w:color="auto"/>
                    <w:right w:val="single" w:sz="4" w:space="0" w:color="auto"/>
                  </w:tcBorders>
                </w:tcPr>
                <w:p w14:paraId="1F8BD1E0"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tréner pre rozvoj ľudských zdrojov</w:t>
                  </w:r>
                </w:p>
                <w:p w14:paraId="1F8BD1E1"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tréner pre obchodné zručnosti</w:t>
                  </w:r>
                </w:p>
                <w:p w14:paraId="1F8BD1E2"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náborový špecialista</w:t>
                  </w:r>
                </w:p>
                <w:p w14:paraId="1F8BD1E3"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zamestnanec v cestovnej kancelárii</w:t>
                  </w:r>
                </w:p>
                <w:p w14:paraId="1F8BD1E4"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zamestnanec</w:t>
                  </w:r>
                </w:p>
                <w:p w14:paraId="1F8BD1E5"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predajca</w:t>
                  </w:r>
                </w:p>
                <w:p w14:paraId="1F8BD1E6"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obchodný riaditeľ</w:t>
                  </w:r>
                </w:p>
              </w:tc>
              <w:tc>
                <w:tcPr>
                  <w:tcW w:w="2370" w:type="dxa"/>
                  <w:tcBorders>
                    <w:top w:val="single" w:sz="4" w:space="0" w:color="auto"/>
                    <w:left w:val="single" w:sz="4" w:space="0" w:color="auto"/>
                    <w:bottom w:val="single" w:sz="4" w:space="0" w:color="auto"/>
                    <w:right w:val="single" w:sz="4" w:space="0" w:color="auto"/>
                  </w:tcBorders>
                </w:tcPr>
                <w:p w14:paraId="1F8BD1E7"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w:t>
                  </w:r>
                </w:p>
                <w:p w14:paraId="1F8BD1E8"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vysokoškolský učiteľ</w:t>
                  </w:r>
                </w:p>
                <w:p w14:paraId="1F8BD1E9"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knihovník</w:t>
                  </w:r>
                </w:p>
                <w:p w14:paraId="1F8BD1EA"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organizačný  pracovník</w:t>
                  </w:r>
                </w:p>
                <w:p w14:paraId="1F8BD1EB"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p w14:paraId="1F8BD1EC" w14:textId="77777777" w:rsidR="00C501B5" w:rsidRPr="00364BB4" w:rsidRDefault="00C501B5" w:rsidP="00C501B5">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neziskovej organizácii</w:t>
                  </w:r>
                </w:p>
              </w:tc>
            </w:tr>
          </w:tbl>
          <w:p w14:paraId="1F8BD1EE" w14:textId="77777777" w:rsidR="00C501B5" w:rsidRPr="00364BB4" w:rsidRDefault="00C501B5" w:rsidP="00BE5C66">
            <w:pPr>
              <w:ind w:right="155"/>
              <w:jc w:val="both"/>
              <w:rPr>
                <w:rFonts w:cstheme="minorHAnsi"/>
                <w:bCs/>
                <w:color w:val="000000" w:themeColor="text1"/>
                <w:lang w:val="sk-SK"/>
              </w:rPr>
            </w:pPr>
          </w:p>
          <w:p w14:paraId="1F8BD1EF" w14:textId="77777777" w:rsidR="00EA2EC4" w:rsidRPr="00364BB4" w:rsidRDefault="00EA2EC4" w:rsidP="00BE5C66">
            <w:pPr>
              <w:ind w:right="155"/>
              <w:jc w:val="both"/>
              <w:rPr>
                <w:rFonts w:cstheme="minorHAnsi"/>
                <w:bCs/>
                <w:color w:val="000000" w:themeColor="text1"/>
                <w:lang w:val="sk-SK"/>
              </w:rPr>
            </w:pPr>
          </w:p>
          <w:p w14:paraId="1F8BD1F0" w14:textId="77777777" w:rsidR="00EA2EC4" w:rsidRPr="00364BB4" w:rsidRDefault="00EA2EC4" w:rsidP="00BE5C66">
            <w:pPr>
              <w:ind w:right="155"/>
              <w:jc w:val="both"/>
              <w:rPr>
                <w:rFonts w:cstheme="minorHAnsi"/>
                <w:bCs/>
                <w:color w:val="000000" w:themeColor="text1"/>
                <w:lang w:val="sk-SK"/>
              </w:rPr>
            </w:pPr>
          </w:p>
          <w:p w14:paraId="1F8BD1F1" w14:textId="77777777" w:rsidR="00BE5C66" w:rsidRPr="00364BB4" w:rsidRDefault="00BE5C66" w:rsidP="00885340">
            <w:pPr>
              <w:jc w:val="both"/>
              <w:rPr>
                <w:rFonts w:cstheme="minorHAnsi"/>
                <w:iCs/>
                <w:color w:val="000000" w:themeColor="text1"/>
                <w:lang w:val="sk-SK"/>
              </w:rPr>
            </w:pPr>
          </w:p>
        </w:tc>
      </w:tr>
    </w:tbl>
    <w:p w14:paraId="1F8BD1F3" w14:textId="77777777" w:rsidR="00BE5C66" w:rsidRPr="004B746F" w:rsidRDefault="00BE5C66" w:rsidP="00BE5C66">
      <w:pPr>
        <w:ind w:right="155"/>
        <w:jc w:val="both"/>
        <w:rPr>
          <w:rFonts w:cstheme="minorHAnsi"/>
          <w:b/>
          <w:lang w:val="sk-SK"/>
        </w:rPr>
      </w:pPr>
    </w:p>
    <w:p w14:paraId="1F8BD1F4" w14:textId="77777777" w:rsidR="00BE5C66" w:rsidRPr="004B746F" w:rsidRDefault="00BE5C66" w:rsidP="00BE5C66">
      <w:pPr>
        <w:ind w:right="155"/>
        <w:jc w:val="both"/>
        <w:rPr>
          <w:rFonts w:cstheme="minorHAnsi"/>
          <w:b/>
          <w:lang w:val="sk-SK"/>
        </w:rPr>
      </w:pPr>
    </w:p>
    <w:p w14:paraId="1F8BD1F5" w14:textId="77777777" w:rsidR="00BE5C66" w:rsidRPr="004B746F" w:rsidRDefault="00BE5C66" w:rsidP="00BE5C66">
      <w:pPr>
        <w:ind w:right="155"/>
        <w:jc w:val="both"/>
        <w:rPr>
          <w:rFonts w:cstheme="minorHAnsi"/>
          <w:b/>
          <w:lang w:val="sk-SK"/>
        </w:rPr>
      </w:pPr>
    </w:p>
    <w:p w14:paraId="1F8BD1F6" w14:textId="77777777" w:rsidR="00BE5C66" w:rsidRPr="004B746F" w:rsidRDefault="00BE5C66" w:rsidP="00EA2EC4">
      <w:pPr>
        <w:pageBreakBefore/>
        <w:ind w:right="153"/>
        <w:jc w:val="both"/>
        <w:rPr>
          <w:rFonts w:cstheme="minorHAnsi"/>
          <w:b/>
          <w:lang w:val="sk-SK"/>
        </w:rPr>
      </w:pPr>
      <w:r w:rsidRPr="004B746F">
        <w:rPr>
          <w:rFonts w:cstheme="minorHAnsi"/>
          <w:b/>
          <w:lang w:val="sk-SK"/>
        </w:rPr>
        <w:lastRenderedPageBreak/>
        <w:t>INCU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244"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1F7" w14:textId="77777777" w:rsidR="00BE5C66" w:rsidRPr="00364BB4" w:rsidRDefault="00BE5C66" w:rsidP="00BE5C66">
            <w:pPr>
              <w:ind w:right="155"/>
              <w:jc w:val="both"/>
              <w:rPr>
                <w:rFonts w:cstheme="minorHAnsi"/>
                <w:b/>
                <w:color w:val="000000" w:themeColor="text1"/>
                <w:lang w:val="sk-SK"/>
              </w:rPr>
            </w:pPr>
            <w:r w:rsidRPr="00364BB4">
              <w:rPr>
                <w:rFonts w:cstheme="minorHAnsi"/>
                <w:b/>
                <w:color w:val="000000" w:themeColor="text1"/>
                <w:lang w:val="sk-SK"/>
              </w:rPr>
              <w:t>Typ introvert, intuitívny, citový, uvážlivý</w:t>
            </w:r>
          </w:p>
          <w:p w14:paraId="1F8BD1F8" w14:textId="77777777" w:rsidR="00BE5C66" w:rsidRPr="00364BB4" w:rsidRDefault="00BE5C66" w:rsidP="00BE5C66">
            <w:pPr>
              <w:ind w:right="155"/>
              <w:jc w:val="both"/>
              <w:rPr>
                <w:rFonts w:cstheme="minorHAnsi"/>
                <w:bCs/>
                <w:color w:val="000000" w:themeColor="text1"/>
                <w:lang w:val="sk-SK"/>
              </w:rPr>
            </w:pPr>
          </w:p>
          <w:p w14:paraId="1F8BD1F9"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 xml:space="preserve">Typy INCU žijú vo svete myšlienok. Sú nezávislými originálnymi mysliteľmi, sú silne emocionálni, majú pevné zásady a osobnú integritu. </w:t>
            </w:r>
          </w:p>
          <w:p w14:paraId="1F8BD1FA" w14:textId="77777777" w:rsidR="00C350E1" w:rsidRPr="00364BB4" w:rsidRDefault="00C350E1" w:rsidP="00BE5C66">
            <w:pPr>
              <w:ind w:right="155"/>
              <w:jc w:val="both"/>
              <w:rPr>
                <w:rFonts w:cstheme="minorHAnsi"/>
                <w:bCs/>
                <w:color w:val="000000" w:themeColor="text1"/>
                <w:lang w:val="sk-SK"/>
              </w:rPr>
            </w:pPr>
          </w:p>
          <w:p w14:paraId="1F8BD1FB"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Tento typ verí svojim vlastným nápadom a rozhodnutiam dokonca tvárou tvár skepticizmu. Motivuje ho vnútorná predstava, ktorú si cení nadovšetko, vrátane názorovej alebo etablovanej autority. Vedia odhadnúť hlbší význam a často vidia intuitívne i do hĺbky danej situácie. Ich inšpirácie sú pre nich dôležité a opodstatnené, i keď iní nechápu ich entuziazmus.</w:t>
            </w:r>
          </w:p>
          <w:p w14:paraId="1F8BD1FC" w14:textId="77777777" w:rsidR="0064299D" w:rsidRPr="00364BB4" w:rsidRDefault="0064299D" w:rsidP="00BE5C66">
            <w:pPr>
              <w:ind w:right="155"/>
              <w:jc w:val="both"/>
              <w:rPr>
                <w:rFonts w:cstheme="minorHAnsi"/>
                <w:bCs/>
                <w:color w:val="000000" w:themeColor="text1"/>
                <w:lang w:val="sk-SK"/>
              </w:rPr>
            </w:pPr>
          </w:p>
          <w:p w14:paraId="1F8BD1FD" w14:textId="77777777" w:rsidR="00C350E1"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Typy INCU sú ľudia lojálni, angažovaní a sú idealistami. Potichu si presadzujú svoje nápady. Oceňujú čestnosť a môžu byť rozhodní až tvrdohlaví. Vďaka sile svojho presvedčenia a svojej jasnej predstave, čo je najlepšie pre spoločné dobro, môžu byť veľkými vodcami. Za svoje prínosy sú často odm</w:t>
            </w:r>
            <w:r w:rsidR="0064299D" w:rsidRPr="00364BB4">
              <w:rPr>
                <w:rFonts w:cstheme="minorHAnsi"/>
                <w:bCs/>
                <w:color w:val="000000" w:themeColor="text1"/>
                <w:lang w:val="sk-SK"/>
              </w:rPr>
              <w:t xml:space="preserve">eňovaní a ľudia ich rešpektujú. </w:t>
            </w:r>
          </w:p>
          <w:p w14:paraId="1F8BD1FE" w14:textId="77777777" w:rsidR="00C350E1" w:rsidRPr="00364BB4" w:rsidRDefault="00C350E1" w:rsidP="00BE5C66">
            <w:pPr>
              <w:ind w:right="155"/>
              <w:jc w:val="both"/>
              <w:rPr>
                <w:rFonts w:cstheme="minorHAnsi"/>
                <w:bCs/>
                <w:color w:val="000000" w:themeColor="text1"/>
                <w:lang w:val="sk-SK"/>
              </w:rPr>
            </w:pPr>
          </w:p>
          <w:p w14:paraId="1F8BD1FF" w14:textId="77777777" w:rsidR="00C350E1"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Keďže si cenia harmóniu a vzájomnú zhodu, tieto typy radi presviedčajú iných o svojom názore na tieto hodnoty. Získavajú ľudí pre kooperáciu tým, že používajú pochvalu a rešpekt a nie argumenty alebo zastrašovanie. Tieto typy sú  schopné ísť do detailov kvôli priateľstvu i v snahe v</w:t>
            </w:r>
            <w:r w:rsidR="0064299D" w:rsidRPr="00364BB4">
              <w:rPr>
                <w:rFonts w:cstheme="minorHAnsi"/>
                <w:bCs/>
                <w:color w:val="000000" w:themeColor="text1"/>
                <w:lang w:val="sk-SK"/>
              </w:rPr>
              <w:t xml:space="preserve">yhnúť sa konfliktom. </w:t>
            </w:r>
          </w:p>
          <w:p w14:paraId="1F8BD200" w14:textId="77777777" w:rsidR="00C350E1" w:rsidRPr="00364BB4" w:rsidRDefault="00C350E1" w:rsidP="00BE5C66">
            <w:pPr>
              <w:ind w:right="155"/>
              <w:jc w:val="both"/>
              <w:rPr>
                <w:rFonts w:cstheme="minorHAnsi"/>
                <w:bCs/>
                <w:color w:val="000000" w:themeColor="text1"/>
                <w:lang w:val="sk-SK"/>
              </w:rPr>
            </w:pPr>
          </w:p>
          <w:p w14:paraId="1F8BD201"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Nositelia typu INCU sú vo všeobecnosti ohľaduplní pri rozhodovaní, problémy sú pre nich stimulom a obvykle si opatrne premyslia, čo spravia. Radšej sa sústredia len na jednu vec a idú do hĺbky, čím sa v určitých obdobiach zameriavajú n</w:t>
            </w:r>
            <w:r w:rsidR="0064299D" w:rsidRPr="00364BB4">
              <w:rPr>
                <w:rFonts w:cstheme="minorHAnsi"/>
                <w:bCs/>
                <w:color w:val="000000" w:themeColor="text1"/>
                <w:lang w:val="sk-SK"/>
              </w:rPr>
              <w:t xml:space="preserve">a jediný cieľ. </w:t>
            </w:r>
            <w:r w:rsidRPr="00364BB4">
              <w:rPr>
                <w:rFonts w:cstheme="minorHAnsi"/>
                <w:bCs/>
                <w:color w:val="000000" w:themeColor="text1"/>
                <w:lang w:val="sk-SK"/>
              </w:rPr>
              <w:t xml:space="preserve">Sú empatickí, cítia s druhými a ich túžbou je prispieť k blahu iných. Vedia o emóciách a záujmoch iných ľudí, často vedia vyjsť i s komplikovanými ľuďmi. </w:t>
            </w:r>
          </w:p>
          <w:p w14:paraId="1F8BD202" w14:textId="77777777" w:rsidR="0064299D" w:rsidRPr="00364BB4" w:rsidRDefault="0064299D" w:rsidP="00BE5C66">
            <w:pPr>
              <w:ind w:right="155"/>
              <w:jc w:val="both"/>
              <w:rPr>
                <w:rFonts w:cstheme="minorHAnsi"/>
                <w:bCs/>
                <w:color w:val="000000" w:themeColor="text1"/>
                <w:lang w:val="sk-SK"/>
              </w:rPr>
            </w:pPr>
          </w:p>
          <w:p w14:paraId="1F8BD203"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Typy INCU sú zvyčajne nevyspytateľní, sú to zložité osobnosti, často veľmi citlivé. Môžu byť rezervovaní a ťažko ich možno spoznať, ale sú ochotné podeliť sa o svoje vnútro s ľuďmi, ktorým dôverujú. Obvykle majú malý okruh dobrých a stabilných priateľov a sú schopní vytvoriť v správnej situácii atmosféru srdečnosti a entuziazmu.</w:t>
            </w:r>
          </w:p>
          <w:p w14:paraId="1F8BD204" w14:textId="77777777" w:rsidR="00BE5C66" w:rsidRPr="00364BB4" w:rsidRDefault="00BE5C66" w:rsidP="00BE5C66">
            <w:pPr>
              <w:ind w:right="155"/>
              <w:jc w:val="both"/>
              <w:rPr>
                <w:rFonts w:cstheme="minorHAnsi"/>
                <w:b/>
                <w:bCs/>
                <w:color w:val="000000" w:themeColor="text1"/>
                <w:lang w:val="sk-SK"/>
              </w:rPr>
            </w:pPr>
          </w:p>
          <w:p w14:paraId="1F8BD205" w14:textId="77777777" w:rsidR="00BE5C66" w:rsidRPr="00364BB4" w:rsidRDefault="00BE5C66" w:rsidP="00BE5C66">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206" w14:textId="77777777" w:rsidR="00C350E1" w:rsidRPr="00364BB4" w:rsidRDefault="00C350E1" w:rsidP="00BE5C66">
            <w:pPr>
              <w:ind w:right="155"/>
              <w:jc w:val="both"/>
              <w:rPr>
                <w:rFonts w:cstheme="minorHAnsi"/>
                <w:b/>
                <w:bCs/>
                <w:color w:val="000000" w:themeColor="text1"/>
                <w:lang w:val="sk-SK"/>
              </w:rPr>
            </w:pPr>
          </w:p>
          <w:p w14:paraId="1F8BD207"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Tým, že sú často posadnutí svojou ideou, typy INCU môžu byť niekedy nepraktickí a môžu zanedbať bežné detaily, ktoré si vyžadujú pozornosť. Aby mohli uviesť svoje tvorivé nápady do života, mali by si uvedomiť, čo sa deje okolo nich a spoliehať sa viac na overené informácie.</w:t>
            </w:r>
          </w:p>
          <w:p w14:paraId="1F8BD208" w14:textId="77777777" w:rsidR="0064299D" w:rsidRPr="00364BB4" w:rsidRDefault="0064299D" w:rsidP="00BE5C66">
            <w:pPr>
              <w:ind w:right="155"/>
              <w:jc w:val="both"/>
              <w:rPr>
                <w:rFonts w:cstheme="minorHAnsi"/>
                <w:bCs/>
                <w:color w:val="000000" w:themeColor="text1"/>
                <w:lang w:val="sk-SK"/>
              </w:rPr>
            </w:pPr>
          </w:p>
          <w:p w14:paraId="1F8BD209"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 xml:space="preserve">Tieto typy môžu byť také sústredené na svoje vlastné princípy, že sa u nich môže vyvinúť tunelové videnie. Môžu sa prejaviť ako tvrdohlaví partneri, pokiaľ ide o zmeny, môžu byť proti zmene rozhodnutia, ktoré už bolo </w:t>
            </w:r>
            <w:proofErr w:type="spellStart"/>
            <w:r w:rsidRPr="00364BB4">
              <w:rPr>
                <w:rFonts w:cstheme="minorHAnsi"/>
                <w:bCs/>
                <w:color w:val="000000" w:themeColor="text1"/>
                <w:lang w:val="sk-SK"/>
              </w:rPr>
              <w:t>urobené.Niekedy</w:t>
            </w:r>
            <w:proofErr w:type="spellEnd"/>
            <w:r w:rsidRPr="00364BB4">
              <w:rPr>
                <w:rFonts w:cstheme="minorHAnsi"/>
                <w:bCs/>
                <w:color w:val="000000" w:themeColor="text1"/>
                <w:lang w:val="sk-SK"/>
              </w:rPr>
              <w:t xml:space="preserve"> prehliadnu dôležité fakty, ktoré im v ich pozícii nepomôžu, alebo sa postavia proti myšlienkam, ktoré sú v konflikte s ich hodnotami. Niekedy nepočúvajú výhrady iných, pretože sa im ich pozícia zdá bezproblémová. Osobnosti typu INCU by sa mali na seba a na svoju prácu pozrieť z objektívneho nadhľadu. </w:t>
            </w:r>
          </w:p>
          <w:p w14:paraId="1F8BD20A" w14:textId="77777777" w:rsidR="0064299D" w:rsidRPr="00364BB4" w:rsidRDefault="0064299D" w:rsidP="00BE5C66">
            <w:pPr>
              <w:ind w:right="155"/>
              <w:jc w:val="both"/>
              <w:rPr>
                <w:rFonts w:cstheme="minorHAnsi"/>
                <w:bCs/>
                <w:color w:val="000000" w:themeColor="text1"/>
                <w:lang w:val="sk-SK"/>
              </w:rPr>
            </w:pPr>
          </w:p>
          <w:p w14:paraId="1F8BD20B" w14:textId="77777777" w:rsidR="00BE5C66" w:rsidRPr="00364BB4" w:rsidRDefault="00BE5C66" w:rsidP="00BE5C66">
            <w:pPr>
              <w:ind w:right="155"/>
              <w:jc w:val="both"/>
              <w:rPr>
                <w:rFonts w:cstheme="minorHAnsi"/>
                <w:bCs/>
                <w:color w:val="000000" w:themeColor="text1"/>
                <w:lang w:val="sk-SK"/>
              </w:rPr>
            </w:pPr>
            <w:r w:rsidRPr="00364BB4">
              <w:rPr>
                <w:rFonts w:cstheme="minorHAnsi"/>
                <w:bCs/>
                <w:color w:val="000000" w:themeColor="text1"/>
                <w:lang w:val="sk-SK"/>
              </w:rPr>
              <w:t>Pretože si tak vehementne chránia svoju vlastnú predstavu, často to preháňajú s reguláciou. Sú často perfekcionistami a môžu byť precitlivení na kritiku. Hoci majú silnú vôľu, majú tiež ťažkosti, ako sa vyrovnať s konfliktnými situáciami, môžu byť sklamaní alebo rozčarovaní, ak konflikt vznikne. Čím objektívnejší budú títo ľudia voči sebe a svojim vzťahom, tým menej budú zraniteľní.</w:t>
            </w:r>
          </w:p>
          <w:p w14:paraId="1F8BD20C" w14:textId="77777777" w:rsidR="00C350E1" w:rsidRPr="00364BB4" w:rsidRDefault="00C350E1" w:rsidP="00BE5C66">
            <w:pPr>
              <w:ind w:right="155"/>
              <w:jc w:val="both"/>
              <w:rPr>
                <w:rFonts w:cstheme="minorHAnsi"/>
                <w:bCs/>
                <w:color w:val="000000" w:themeColor="text1"/>
                <w:lang w:val="sk-SK"/>
              </w:rPr>
            </w:pPr>
          </w:p>
          <w:p w14:paraId="1F8BD20D" w14:textId="77777777" w:rsidR="00C350E1" w:rsidRPr="00364BB4" w:rsidRDefault="00C350E1" w:rsidP="00BE5C66">
            <w:pPr>
              <w:ind w:right="155"/>
              <w:jc w:val="both"/>
              <w:rPr>
                <w:rFonts w:cstheme="minorHAnsi"/>
                <w:bCs/>
                <w:color w:val="000000" w:themeColor="text1"/>
                <w:lang w:val="sk-SK"/>
              </w:rPr>
            </w:pPr>
          </w:p>
          <w:p w14:paraId="1F8BD20E" w14:textId="77777777" w:rsidR="00C350E1" w:rsidRPr="00364BB4" w:rsidRDefault="00C350E1" w:rsidP="00BE5C66">
            <w:pPr>
              <w:ind w:right="155"/>
              <w:jc w:val="both"/>
              <w:rPr>
                <w:rFonts w:cstheme="minorHAnsi"/>
                <w:bCs/>
                <w:color w:val="000000" w:themeColor="text1"/>
                <w:lang w:val="sk-SK"/>
              </w:rPr>
            </w:pPr>
          </w:p>
          <w:p w14:paraId="1F8BD20F" w14:textId="77777777" w:rsidR="00C350E1" w:rsidRPr="00364BB4" w:rsidRDefault="00C350E1" w:rsidP="00BE5C66">
            <w:pPr>
              <w:ind w:right="155"/>
              <w:jc w:val="both"/>
              <w:rPr>
                <w:rFonts w:cstheme="minorHAnsi"/>
                <w:bCs/>
                <w:color w:val="000000" w:themeColor="text1"/>
                <w:lang w:val="sk-SK"/>
              </w:rPr>
            </w:pPr>
          </w:p>
          <w:p w14:paraId="1F8BD210" w14:textId="77777777" w:rsidR="00C350E1" w:rsidRPr="00364BB4" w:rsidRDefault="00C350E1" w:rsidP="00BE5C66">
            <w:pPr>
              <w:ind w:right="155"/>
              <w:jc w:val="both"/>
              <w:rPr>
                <w:rFonts w:cstheme="minorHAnsi"/>
                <w:bCs/>
                <w:color w:val="000000" w:themeColor="text1"/>
                <w:lang w:val="sk-SK"/>
              </w:rPr>
            </w:pPr>
          </w:p>
          <w:p w14:paraId="1F8BD211" w14:textId="77777777" w:rsidR="00C350E1" w:rsidRPr="00364BB4" w:rsidRDefault="00C350E1" w:rsidP="00BE5C66">
            <w:pPr>
              <w:ind w:right="155"/>
              <w:jc w:val="both"/>
              <w:rPr>
                <w:rFonts w:cstheme="minorHAnsi"/>
                <w:bCs/>
                <w:color w:val="000000" w:themeColor="text1"/>
                <w:lang w:val="sk-SK"/>
              </w:rPr>
            </w:pPr>
          </w:p>
          <w:p w14:paraId="1F8BD212" w14:textId="77777777" w:rsidR="00EA2EC4" w:rsidRPr="00364BB4" w:rsidRDefault="00EA2EC4" w:rsidP="00BE5C66">
            <w:pPr>
              <w:ind w:right="155"/>
              <w:jc w:val="both"/>
              <w:rPr>
                <w:rFonts w:cstheme="minorHAnsi"/>
                <w:bCs/>
                <w:color w:val="000000" w:themeColor="text1"/>
                <w:lang w:val="sk-SK"/>
              </w:rPr>
            </w:pPr>
          </w:p>
          <w:p w14:paraId="1F8BD213" w14:textId="02B71C33" w:rsidR="00EA2EC4" w:rsidRDefault="00EA2EC4" w:rsidP="00BE5C66">
            <w:pPr>
              <w:ind w:right="155"/>
              <w:jc w:val="both"/>
              <w:rPr>
                <w:rFonts w:cstheme="minorHAnsi"/>
                <w:bCs/>
                <w:color w:val="000000" w:themeColor="text1"/>
                <w:lang w:val="sk-SK"/>
              </w:rPr>
            </w:pPr>
          </w:p>
          <w:p w14:paraId="45C188CC" w14:textId="04745BAB" w:rsidR="004C28FA" w:rsidRDefault="004C28FA" w:rsidP="00BE5C66">
            <w:pPr>
              <w:ind w:right="155"/>
              <w:jc w:val="both"/>
              <w:rPr>
                <w:rFonts w:cstheme="minorHAnsi"/>
                <w:bCs/>
                <w:color w:val="000000" w:themeColor="text1"/>
                <w:lang w:val="sk-SK"/>
              </w:rPr>
            </w:pPr>
          </w:p>
          <w:p w14:paraId="7EED6C69" w14:textId="63E29D4D" w:rsidR="004C28FA" w:rsidRDefault="004C28FA" w:rsidP="00BE5C66">
            <w:pPr>
              <w:ind w:right="155"/>
              <w:jc w:val="both"/>
              <w:rPr>
                <w:rFonts w:cstheme="minorHAnsi"/>
                <w:bCs/>
                <w:color w:val="000000" w:themeColor="text1"/>
                <w:lang w:val="sk-SK"/>
              </w:rPr>
            </w:pPr>
          </w:p>
          <w:p w14:paraId="07B976EE" w14:textId="6840661A" w:rsidR="004C28FA" w:rsidRDefault="004C28FA" w:rsidP="00BE5C66">
            <w:pPr>
              <w:ind w:right="155"/>
              <w:jc w:val="both"/>
              <w:rPr>
                <w:rFonts w:cstheme="minorHAnsi"/>
                <w:bCs/>
                <w:color w:val="000000" w:themeColor="text1"/>
                <w:lang w:val="sk-SK"/>
              </w:rPr>
            </w:pPr>
          </w:p>
          <w:p w14:paraId="0999EA49" w14:textId="2239D83C" w:rsidR="004C28FA" w:rsidRDefault="004C28FA" w:rsidP="00BE5C66">
            <w:pPr>
              <w:ind w:right="155"/>
              <w:jc w:val="both"/>
              <w:rPr>
                <w:rFonts w:cstheme="minorHAnsi"/>
                <w:bCs/>
                <w:color w:val="000000" w:themeColor="text1"/>
                <w:lang w:val="sk-SK"/>
              </w:rPr>
            </w:pPr>
          </w:p>
          <w:p w14:paraId="20293F61" w14:textId="21BD2179" w:rsidR="004C28FA" w:rsidRDefault="004C28FA" w:rsidP="00BE5C66">
            <w:pPr>
              <w:ind w:right="155"/>
              <w:jc w:val="both"/>
              <w:rPr>
                <w:rFonts w:cstheme="minorHAnsi"/>
                <w:bCs/>
                <w:color w:val="000000" w:themeColor="text1"/>
                <w:lang w:val="sk-SK"/>
              </w:rPr>
            </w:pPr>
          </w:p>
          <w:p w14:paraId="6FB9D32E" w14:textId="16174D63" w:rsidR="004C28FA" w:rsidRDefault="004C28FA" w:rsidP="00BE5C66">
            <w:pPr>
              <w:ind w:right="155"/>
              <w:jc w:val="both"/>
              <w:rPr>
                <w:rFonts w:cstheme="minorHAnsi"/>
                <w:bCs/>
                <w:color w:val="000000" w:themeColor="text1"/>
                <w:lang w:val="sk-SK"/>
              </w:rPr>
            </w:pPr>
          </w:p>
          <w:p w14:paraId="17008EF5" w14:textId="77777777" w:rsidR="004C28FA" w:rsidRPr="00364BB4" w:rsidRDefault="004C28FA" w:rsidP="00BE5C66">
            <w:pPr>
              <w:ind w:right="155"/>
              <w:jc w:val="both"/>
              <w:rPr>
                <w:rFonts w:cstheme="minorHAnsi"/>
                <w:bCs/>
                <w:color w:val="000000" w:themeColor="text1"/>
                <w:lang w:val="sk-SK"/>
              </w:rPr>
            </w:pPr>
          </w:p>
          <w:p w14:paraId="1F8BD214" w14:textId="77777777" w:rsidR="00EA2EC4" w:rsidRPr="00364BB4" w:rsidRDefault="00EA2EC4" w:rsidP="00BE5C66">
            <w:pPr>
              <w:ind w:right="155"/>
              <w:jc w:val="both"/>
              <w:rPr>
                <w:rFonts w:cstheme="minorHAnsi"/>
                <w:bCs/>
                <w:color w:val="000000" w:themeColor="text1"/>
                <w:lang w:val="sk-SK"/>
              </w:rPr>
            </w:pPr>
          </w:p>
          <w:p w14:paraId="1F8BD215" w14:textId="77777777" w:rsidR="00EA2EC4" w:rsidRPr="00364BB4" w:rsidRDefault="00EA2EC4" w:rsidP="00BE5C66">
            <w:pPr>
              <w:ind w:right="155"/>
              <w:jc w:val="both"/>
              <w:rPr>
                <w:rFonts w:cstheme="minorHAnsi"/>
                <w:bCs/>
                <w:color w:val="000000" w:themeColor="text1"/>
                <w:lang w:val="sk-SK"/>
              </w:rPr>
            </w:pPr>
          </w:p>
          <w:p w14:paraId="1F8BD216" w14:textId="77777777" w:rsidR="00EA2EC4" w:rsidRPr="00364BB4" w:rsidRDefault="00EA2EC4" w:rsidP="00BE5C66">
            <w:pPr>
              <w:ind w:right="155"/>
              <w:jc w:val="both"/>
              <w:rPr>
                <w:rFonts w:cstheme="minorHAnsi"/>
                <w:bCs/>
                <w:color w:val="000000" w:themeColor="text1"/>
                <w:lang w:val="sk-SK"/>
              </w:rPr>
            </w:pPr>
          </w:p>
          <w:p w14:paraId="1F8BD217" w14:textId="77777777" w:rsidR="00C350E1" w:rsidRPr="00364BB4" w:rsidRDefault="00C350E1" w:rsidP="00BE5C66">
            <w:pPr>
              <w:ind w:right="155"/>
              <w:jc w:val="both"/>
              <w:rPr>
                <w:rFonts w:cstheme="minorHAnsi"/>
                <w:bCs/>
                <w:color w:val="000000" w:themeColor="text1"/>
                <w:lang w:val="sk-SK"/>
              </w:rPr>
            </w:pPr>
          </w:p>
          <w:p w14:paraId="1F8BD218" w14:textId="77777777" w:rsidR="00C350E1" w:rsidRPr="00364BB4" w:rsidRDefault="00C350E1" w:rsidP="00BE5C66">
            <w:pPr>
              <w:ind w:right="155"/>
              <w:jc w:val="both"/>
              <w:rPr>
                <w:rFonts w:cstheme="minorHAnsi"/>
                <w:bCs/>
                <w:color w:val="000000" w:themeColor="text1"/>
                <w:lang w:val="sk-SK"/>
              </w:rPr>
            </w:pPr>
          </w:p>
          <w:p w14:paraId="1F8BD219" w14:textId="77777777" w:rsidR="0064299D" w:rsidRPr="00364BB4" w:rsidRDefault="0064299D" w:rsidP="00BE5C66">
            <w:pPr>
              <w:ind w:right="155"/>
              <w:jc w:val="both"/>
              <w:rPr>
                <w:rFonts w:cstheme="minorHAnsi"/>
                <w:bCs/>
                <w:color w:val="000000" w:themeColor="text1"/>
                <w:lang w:val="sk-SK"/>
              </w:rPr>
            </w:pPr>
          </w:p>
          <w:tbl>
            <w:tblPr>
              <w:tblStyle w:val="Mriekatabuky"/>
              <w:tblW w:w="0" w:type="auto"/>
              <w:tblInd w:w="137" w:type="dxa"/>
              <w:tblLook w:val="04A0" w:firstRow="1" w:lastRow="0" w:firstColumn="1" w:lastColumn="0" w:noHBand="0" w:noVBand="1"/>
            </w:tblPr>
            <w:tblGrid>
              <w:gridCol w:w="1418"/>
              <w:gridCol w:w="708"/>
              <w:gridCol w:w="284"/>
              <w:gridCol w:w="1276"/>
              <w:gridCol w:w="3260"/>
              <w:gridCol w:w="2693"/>
            </w:tblGrid>
            <w:tr w:rsidR="00364BB4" w:rsidRPr="00364BB4" w14:paraId="1F8BD21B" w14:textId="77777777" w:rsidTr="003D24BF">
              <w:trPr>
                <w:trHeight w:val="278"/>
              </w:trPr>
              <w:tc>
                <w:tcPr>
                  <w:tcW w:w="9639" w:type="dxa"/>
                  <w:gridSpan w:val="6"/>
                  <w:tcBorders>
                    <w:top w:val="single" w:sz="4" w:space="0" w:color="auto"/>
                    <w:left w:val="single" w:sz="4" w:space="0" w:color="auto"/>
                    <w:bottom w:val="single" w:sz="4" w:space="0" w:color="auto"/>
                    <w:right w:val="single" w:sz="4" w:space="0" w:color="auto"/>
                  </w:tcBorders>
                  <w:vAlign w:val="center"/>
                </w:tcPr>
                <w:p w14:paraId="1F8BD21A" w14:textId="77777777" w:rsidR="0064299D" w:rsidRPr="00364BB4" w:rsidRDefault="0064299D" w:rsidP="0064299D">
                  <w:pPr>
                    <w:ind w:right="155"/>
                    <w:jc w:val="center"/>
                    <w:rPr>
                      <w:rFonts w:cstheme="minorHAnsi"/>
                      <w:b/>
                      <w:color w:val="000000" w:themeColor="text1"/>
                      <w:lang w:val="sk-SK"/>
                    </w:rPr>
                  </w:pPr>
                  <w:r w:rsidRPr="00364BB4">
                    <w:rPr>
                      <w:rFonts w:cstheme="minorHAnsi"/>
                      <w:b/>
                      <w:color w:val="000000" w:themeColor="text1"/>
                      <w:lang w:val="sk-SK"/>
                    </w:rPr>
                    <w:t>INCU</w:t>
                  </w:r>
                </w:p>
              </w:tc>
            </w:tr>
            <w:tr w:rsidR="00364BB4" w:rsidRPr="004C28FA" w14:paraId="1F8BD220" w14:textId="77777777" w:rsidTr="003D24BF">
              <w:tc>
                <w:tcPr>
                  <w:tcW w:w="1418" w:type="dxa"/>
                  <w:vMerge w:val="restart"/>
                  <w:tcBorders>
                    <w:top w:val="single" w:sz="4" w:space="0" w:color="auto"/>
                    <w:left w:val="single" w:sz="4" w:space="0" w:color="auto"/>
                    <w:right w:val="single" w:sz="4" w:space="0" w:color="auto"/>
                  </w:tcBorders>
                  <w:vAlign w:val="center"/>
                </w:tcPr>
                <w:p w14:paraId="1F8BD21C"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21D"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gridSpan w:val="2"/>
                  <w:tcBorders>
                    <w:top w:val="single" w:sz="4" w:space="0" w:color="auto"/>
                    <w:left w:val="single" w:sz="4" w:space="0" w:color="auto"/>
                    <w:right w:val="single" w:sz="4" w:space="0" w:color="auto"/>
                  </w:tcBorders>
                  <w:vAlign w:val="center"/>
                </w:tcPr>
                <w:p w14:paraId="1F8BD21E" w14:textId="77777777" w:rsidR="0064299D" w:rsidRPr="00364BB4" w:rsidRDefault="0064299D" w:rsidP="00885340">
                  <w:pPr>
                    <w:jc w:val="center"/>
                    <w:rPr>
                      <w:rFonts w:cstheme="minorHAnsi"/>
                      <w:b/>
                      <w:bCs/>
                      <w:color w:val="000000" w:themeColor="text1"/>
                      <w:lang w:val="sk-SK"/>
                    </w:rPr>
                  </w:pPr>
                  <w:r w:rsidRPr="00364BB4">
                    <w:rPr>
                      <w:rFonts w:cstheme="minorHAnsi"/>
                      <w:b/>
                      <w:bCs/>
                      <w:color w:val="000000" w:themeColor="text1"/>
                      <w:lang w:val="sk-SK"/>
                    </w:rPr>
                    <w:t>plusy</w:t>
                  </w:r>
                </w:p>
              </w:tc>
              <w:tc>
                <w:tcPr>
                  <w:tcW w:w="7229" w:type="dxa"/>
                  <w:gridSpan w:val="3"/>
                  <w:tcBorders>
                    <w:top w:val="single" w:sz="4" w:space="0" w:color="auto"/>
                    <w:left w:val="single" w:sz="4" w:space="0" w:color="auto"/>
                    <w:bottom w:val="single" w:sz="4" w:space="0" w:color="auto"/>
                    <w:right w:val="single" w:sz="4" w:space="0" w:color="auto"/>
                  </w:tcBorders>
                </w:tcPr>
                <w:p w14:paraId="1F8BD21F" w14:textId="77777777" w:rsidR="0064299D" w:rsidRPr="00364BB4" w:rsidRDefault="0064299D" w:rsidP="0064299D">
                  <w:pPr>
                    <w:ind w:right="155"/>
                    <w:rPr>
                      <w:rFonts w:cstheme="minorHAnsi"/>
                      <w:color w:val="000000" w:themeColor="text1"/>
                      <w:lang w:val="sk-SK"/>
                    </w:rPr>
                  </w:pPr>
                  <w:r w:rsidRPr="00364BB4">
                    <w:rPr>
                      <w:rFonts w:cstheme="minorHAnsi"/>
                      <w:color w:val="000000" w:themeColor="text1"/>
                      <w:lang w:val="sk-SK"/>
                    </w:rPr>
                    <w:t>tvorivý prístup k problémom; schopnosť nachádzať alternatívne riešenia; schopnosť porozumieť zložitým pojmom; schopnosť vytvárať súlad a atmosféru porozumenia; vodcovské schopnosti a nadanie strhávať  iných; ochota pomáhať iným</w:t>
                  </w:r>
                </w:p>
              </w:tc>
            </w:tr>
            <w:tr w:rsidR="00364BB4" w:rsidRPr="004C28FA" w14:paraId="1F8BD224" w14:textId="77777777" w:rsidTr="003D24BF">
              <w:tc>
                <w:tcPr>
                  <w:tcW w:w="1418" w:type="dxa"/>
                  <w:vMerge/>
                  <w:tcBorders>
                    <w:left w:val="single" w:sz="4" w:space="0" w:color="auto"/>
                    <w:bottom w:val="single" w:sz="4" w:space="0" w:color="auto"/>
                    <w:right w:val="single" w:sz="4" w:space="0" w:color="auto"/>
                  </w:tcBorders>
                </w:tcPr>
                <w:p w14:paraId="1F8BD221" w14:textId="77777777" w:rsidR="0064299D" w:rsidRPr="00364BB4" w:rsidRDefault="0064299D" w:rsidP="00885340">
                  <w:pPr>
                    <w:ind w:right="155"/>
                    <w:jc w:val="center"/>
                    <w:rPr>
                      <w:rFonts w:cstheme="minorHAnsi"/>
                      <w:b/>
                      <w:color w:val="000000" w:themeColor="text1"/>
                      <w:lang w:val="sk-SK"/>
                    </w:rPr>
                  </w:pPr>
                </w:p>
              </w:tc>
              <w:tc>
                <w:tcPr>
                  <w:tcW w:w="992" w:type="dxa"/>
                  <w:gridSpan w:val="2"/>
                  <w:tcBorders>
                    <w:left w:val="single" w:sz="4" w:space="0" w:color="auto"/>
                    <w:bottom w:val="single" w:sz="4" w:space="0" w:color="auto"/>
                    <w:right w:val="single" w:sz="4" w:space="0" w:color="auto"/>
                  </w:tcBorders>
                  <w:vAlign w:val="center"/>
                </w:tcPr>
                <w:p w14:paraId="1F8BD222" w14:textId="77777777" w:rsidR="0064299D" w:rsidRPr="00364BB4" w:rsidRDefault="0064299D" w:rsidP="00885340">
                  <w:pPr>
                    <w:jc w:val="center"/>
                    <w:rPr>
                      <w:rFonts w:cstheme="minorHAnsi"/>
                      <w:b/>
                      <w:bCs/>
                      <w:color w:val="000000" w:themeColor="text1"/>
                      <w:lang w:val="sk-SK"/>
                    </w:rPr>
                  </w:pPr>
                  <w:r w:rsidRPr="00364BB4">
                    <w:rPr>
                      <w:rFonts w:cstheme="minorHAnsi"/>
                      <w:b/>
                      <w:bCs/>
                      <w:color w:val="000000" w:themeColor="text1"/>
                      <w:lang w:val="sk-SK"/>
                    </w:rPr>
                    <w:t>mínusy</w:t>
                  </w:r>
                </w:p>
              </w:tc>
              <w:tc>
                <w:tcPr>
                  <w:tcW w:w="7229" w:type="dxa"/>
                  <w:gridSpan w:val="3"/>
                  <w:tcBorders>
                    <w:top w:val="single" w:sz="4" w:space="0" w:color="auto"/>
                    <w:left w:val="single" w:sz="4" w:space="0" w:color="auto"/>
                    <w:bottom w:val="single" w:sz="4" w:space="0" w:color="auto"/>
                    <w:right w:val="single" w:sz="4" w:space="0" w:color="auto"/>
                  </w:tcBorders>
                </w:tcPr>
                <w:p w14:paraId="1F8BD223" w14:textId="77777777" w:rsidR="0064299D" w:rsidRPr="00364BB4" w:rsidRDefault="0064299D" w:rsidP="00E1787C">
                  <w:pPr>
                    <w:ind w:right="155"/>
                    <w:rPr>
                      <w:rFonts w:cstheme="minorHAnsi"/>
                      <w:color w:val="000000" w:themeColor="text1"/>
                      <w:lang w:val="sk-SK"/>
                    </w:rPr>
                  </w:pPr>
                  <w:r w:rsidRPr="00364BB4">
                    <w:rPr>
                      <w:rFonts w:cstheme="minorHAnsi"/>
                      <w:color w:val="000000" w:themeColor="text1"/>
                      <w:lang w:val="sk-SK"/>
                    </w:rPr>
                    <w:t xml:space="preserve">nedostatočná pružnosť; zameriavanie na jeden cieľ; </w:t>
                  </w:r>
                  <w:proofErr w:type="spellStart"/>
                  <w:r w:rsidRPr="00364BB4">
                    <w:rPr>
                      <w:rFonts w:cstheme="minorHAnsi"/>
                      <w:color w:val="000000" w:themeColor="text1"/>
                      <w:lang w:val="sk-SK"/>
                    </w:rPr>
                    <w:t>nepraktickosť</w:t>
                  </w:r>
                  <w:proofErr w:type="spellEnd"/>
                  <w:r w:rsidRPr="00364BB4">
                    <w:rPr>
                      <w:rFonts w:cstheme="minorHAnsi"/>
                      <w:color w:val="000000" w:themeColor="text1"/>
                      <w:lang w:val="sk-SK"/>
                    </w:rPr>
                    <w:t xml:space="preserve"> najmä v</w:t>
                  </w:r>
                  <w:r w:rsidR="00E1787C" w:rsidRPr="00364BB4">
                    <w:rPr>
                      <w:rFonts w:cstheme="minorHAnsi"/>
                      <w:color w:val="000000" w:themeColor="text1"/>
                      <w:lang w:val="sk-SK"/>
                    </w:rPr>
                    <w:t> </w:t>
                  </w:r>
                  <w:r w:rsidRPr="00364BB4">
                    <w:rPr>
                      <w:rFonts w:cstheme="minorHAnsi"/>
                      <w:color w:val="000000" w:themeColor="text1"/>
                      <w:lang w:val="sk-SK"/>
                    </w:rPr>
                    <w:t>súvislosti s  podporou nápadov; prílišný perfekcionizmus; prílišná nezávislosť na firemnej kultúre; zložitý spôsob komunikácie</w:t>
                  </w:r>
                </w:p>
              </w:tc>
            </w:tr>
            <w:tr w:rsidR="00364BB4" w:rsidRPr="00364BB4" w14:paraId="1F8BD226" w14:textId="77777777" w:rsidTr="003D24BF">
              <w:trPr>
                <w:trHeight w:val="157"/>
              </w:trPr>
              <w:tc>
                <w:tcPr>
                  <w:tcW w:w="9639" w:type="dxa"/>
                  <w:gridSpan w:val="6"/>
                  <w:tcBorders>
                    <w:top w:val="single" w:sz="4" w:space="0" w:color="auto"/>
                    <w:left w:val="single" w:sz="4" w:space="0" w:color="auto"/>
                    <w:bottom w:val="single" w:sz="4" w:space="0" w:color="auto"/>
                    <w:right w:val="single" w:sz="4" w:space="0" w:color="auto"/>
                  </w:tcBorders>
                  <w:vAlign w:val="center"/>
                  <w:hideMark/>
                </w:tcPr>
                <w:p w14:paraId="1F8BD225" w14:textId="77777777" w:rsidR="0064299D" w:rsidRPr="00364BB4" w:rsidRDefault="0064299D" w:rsidP="00E1787C">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22B" w14:textId="77777777" w:rsidTr="003D24BF">
              <w:tc>
                <w:tcPr>
                  <w:tcW w:w="2126" w:type="dxa"/>
                  <w:gridSpan w:val="2"/>
                  <w:tcBorders>
                    <w:top w:val="single" w:sz="4" w:space="0" w:color="auto"/>
                    <w:left w:val="single" w:sz="4" w:space="0" w:color="auto"/>
                    <w:bottom w:val="single" w:sz="4" w:space="0" w:color="auto"/>
                    <w:right w:val="single" w:sz="4" w:space="0" w:color="auto"/>
                  </w:tcBorders>
                  <w:vAlign w:val="center"/>
                  <w:hideMark/>
                </w:tcPr>
                <w:p w14:paraId="1F8BD227"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poradenstvo/ vyučovanie</w:t>
                  </w:r>
                </w:p>
              </w:tc>
              <w:tc>
                <w:tcPr>
                  <w:tcW w:w="1560" w:type="dxa"/>
                  <w:gridSpan w:val="2"/>
                  <w:tcBorders>
                    <w:top w:val="single" w:sz="4" w:space="0" w:color="auto"/>
                    <w:left w:val="single" w:sz="4" w:space="0" w:color="auto"/>
                    <w:bottom w:val="single" w:sz="4" w:space="0" w:color="auto"/>
                    <w:right w:val="single" w:sz="4" w:space="0" w:color="auto"/>
                  </w:tcBorders>
                  <w:vAlign w:val="center"/>
                  <w:hideMark/>
                </w:tcPr>
                <w:p w14:paraId="1F8BD228"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umenie</w:t>
                  </w:r>
                </w:p>
              </w:tc>
              <w:tc>
                <w:tcPr>
                  <w:tcW w:w="3260" w:type="dxa"/>
                  <w:tcBorders>
                    <w:top w:val="single" w:sz="4" w:space="0" w:color="auto"/>
                    <w:left w:val="single" w:sz="4" w:space="0" w:color="auto"/>
                    <w:bottom w:val="single" w:sz="4" w:space="0" w:color="auto"/>
                    <w:right w:val="single" w:sz="4" w:space="0" w:color="auto"/>
                  </w:tcBorders>
                  <w:vAlign w:val="center"/>
                </w:tcPr>
                <w:p w14:paraId="1F8BD229"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obchod</w:t>
                  </w:r>
                </w:p>
              </w:tc>
              <w:tc>
                <w:tcPr>
                  <w:tcW w:w="2693" w:type="dxa"/>
                  <w:tcBorders>
                    <w:top w:val="single" w:sz="4" w:space="0" w:color="auto"/>
                    <w:left w:val="single" w:sz="4" w:space="0" w:color="auto"/>
                    <w:bottom w:val="single" w:sz="4" w:space="0" w:color="auto"/>
                    <w:right w:val="single" w:sz="4" w:space="0" w:color="auto"/>
                  </w:tcBorders>
                  <w:vAlign w:val="center"/>
                </w:tcPr>
                <w:p w14:paraId="1F8BD22A"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sociálne služby</w:t>
                  </w:r>
                </w:p>
              </w:tc>
            </w:tr>
            <w:tr w:rsidR="00364BB4" w:rsidRPr="00364BB4" w14:paraId="1F8BD242" w14:textId="77777777" w:rsidTr="003D24BF">
              <w:tc>
                <w:tcPr>
                  <w:tcW w:w="2126" w:type="dxa"/>
                  <w:gridSpan w:val="2"/>
                  <w:tcBorders>
                    <w:top w:val="single" w:sz="4" w:space="0" w:color="auto"/>
                    <w:left w:val="single" w:sz="4" w:space="0" w:color="auto"/>
                    <w:bottom w:val="single" w:sz="4" w:space="0" w:color="auto"/>
                    <w:right w:val="single" w:sz="4" w:space="0" w:color="auto"/>
                  </w:tcBorders>
                </w:tcPr>
                <w:p w14:paraId="1F8BD22C"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profesijný poradca</w:t>
                  </w:r>
                </w:p>
                <w:p w14:paraId="1F8BD22D"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22E"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w:t>
                  </w:r>
                </w:p>
                <w:p w14:paraId="1F8BD22F"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výchovný poradca</w:t>
                  </w:r>
                </w:p>
                <w:p w14:paraId="1F8BD230"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knihovník</w:t>
                  </w:r>
                </w:p>
                <w:p w14:paraId="1F8BD231"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náboženskej výchovy</w:t>
                  </w:r>
                </w:p>
              </w:tc>
              <w:tc>
                <w:tcPr>
                  <w:tcW w:w="1560" w:type="dxa"/>
                  <w:gridSpan w:val="2"/>
                  <w:tcBorders>
                    <w:top w:val="single" w:sz="4" w:space="0" w:color="auto"/>
                    <w:left w:val="single" w:sz="4" w:space="0" w:color="auto"/>
                    <w:bottom w:val="single" w:sz="4" w:space="0" w:color="auto"/>
                    <w:right w:val="single" w:sz="4" w:space="0" w:color="auto"/>
                  </w:tcBorders>
                </w:tcPr>
                <w:p w14:paraId="1F8BD232"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herec</w:t>
                  </w:r>
                </w:p>
                <w:p w14:paraId="1F8BD233"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dramatik</w:t>
                  </w:r>
                </w:p>
                <w:p w14:paraId="1F8BD234"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spisovateľ</w:t>
                  </w:r>
                </w:p>
                <w:p w14:paraId="1F8BD235"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básnik</w:t>
                  </w:r>
                </w:p>
                <w:p w14:paraId="1F8BD236"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dizajnér</w:t>
                  </w:r>
                </w:p>
              </w:tc>
              <w:tc>
                <w:tcPr>
                  <w:tcW w:w="3260" w:type="dxa"/>
                  <w:tcBorders>
                    <w:top w:val="single" w:sz="4" w:space="0" w:color="auto"/>
                    <w:left w:val="single" w:sz="4" w:space="0" w:color="auto"/>
                    <w:bottom w:val="single" w:sz="4" w:space="0" w:color="auto"/>
                    <w:right w:val="single" w:sz="4" w:space="0" w:color="auto"/>
                  </w:tcBorders>
                </w:tcPr>
                <w:p w14:paraId="1F8BD237"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w:t>
                  </w:r>
                  <w:r w:rsidR="000D2B3F" w:rsidRPr="00364BB4">
                    <w:rPr>
                      <w:rFonts w:cstheme="minorHAnsi"/>
                      <w:color w:val="000000" w:themeColor="text1"/>
                      <w:lang w:val="sk-SK"/>
                    </w:rPr>
                    <w:t>ažér v oblasti ľudských zdrojov</w:t>
                  </w:r>
                </w:p>
                <w:p w14:paraId="1F8BD238"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w:t>
                  </w:r>
                  <w:r w:rsidR="000D2B3F" w:rsidRPr="00364BB4">
                    <w:rPr>
                      <w:rFonts w:cstheme="minorHAnsi"/>
                      <w:color w:val="000000" w:themeColor="text1"/>
                      <w:lang w:val="sk-SK"/>
                    </w:rPr>
                    <w:t>odník</w:t>
                  </w:r>
                </w:p>
                <w:p w14:paraId="1F8BD239" w14:textId="77777777" w:rsidR="0064299D" w:rsidRPr="00364BB4" w:rsidRDefault="000D2B3F"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sprostredkovateľ obchodu</w:t>
                  </w:r>
                </w:p>
                <w:p w14:paraId="1F8BD23A"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konzultant p</w:t>
                  </w:r>
                  <w:r w:rsidR="000D2B3F" w:rsidRPr="00364BB4">
                    <w:rPr>
                      <w:rFonts w:cstheme="minorHAnsi"/>
                      <w:color w:val="000000" w:themeColor="text1"/>
                      <w:lang w:val="sk-SK"/>
                    </w:rPr>
                    <w:t>re oblasť organizačného rozvoja</w:t>
                  </w:r>
                </w:p>
                <w:p w14:paraId="1F8BD23B"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koordinátor/ poradca p</w:t>
                  </w:r>
                  <w:r w:rsidR="00E1787C" w:rsidRPr="00364BB4">
                    <w:rPr>
                      <w:rFonts w:cstheme="minorHAnsi"/>
                      <w:color w:val="000000" w:themeColor="text1"/>
                      <w:lang w:val="sk-SK"/>
                    </w:rPr>
                    <w:t>re programy pomoci zamestnancom</w:t>
                  </w:r>
                </w:p>
                <w:p w14:paraId="1F8BD23C"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analytik pracovných miest</w:t>
                  </w:r>
                </w:p>
              </w:tc>
              <w:tc>
                <w:tcPr>
                  <w:tcW w:w="2693" w:type="dxa"/>
                  <w:tcBorders>
                    <w:top w:val="single" w:sz="4" w:space="0" w:color="auto"/>
                    <w:left w:val="single" w:sz="4" w:space="0" w:color="auto"/>
                    <w:bottom w:val="single" w:sz="4" w:space="0" w:color="auto"/>
                    <w:right w:val="single" w:sz="4" w:space="0" w:color="auto"/>
                  </w:tcBorders>
                </w:tcPr>
                <w:p w14:paraId="1F8BD23D"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zamestnanec v zdravotníctve</w:t>
                  </w:r>
                </w:p>
                <w:p w14:paraId="1F8BD23E"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zamestnanec</w:t>
                  </w:r>
                  <w:r w:rsidR="0064299D" w:rsidRPr="00364BB4">
                    <w:rPr>
                      <w:rFonts w:cstheme="minorHAnsi"/>
                      <w:color w:val="000000" w:themeColor="text1"/>
                      <w:lang w:val="sk-SK"/>
                    </w:rPr>
                    <w:t>/manažér v</w:t>
                  </w:r>
                  <w:r w:rsidRPr="00364BB4">
                    <w:rPr>
                      <w:rFonts w:cstheme="minorHAnsi"/>
                      <w:color w:val="000000" w:themeColor="text1"/>
                      <w:lang w:val="sk-SK"/>
                    </w:rPr>
                    <w:t> sociálnych službách</w:t>
                  </w:r>
                </w:p>
                <w:p w14:paraId="1F8BD23F"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mediátor</w:t>
                  </w:r>
                  <w:proofErr w:type="spellEnd"/>
                </w:p>
                <w:p w14:paraId="1F8BD240"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vedecký praco</w:t>
                  </w:r>
                  <w:r w:rsidR="00E1787C" w:rsidRPr="00364BB4">
                    <w:rPr>
                      <w:rFonts w:cstheme="minorHAnsi"/>
                      <w:color w:val="000000" w:themeColor="text1"/>
                      <w:lang w:val="sk-SK"/>
                    </w:rPr>
                    <w:t>vník</w:t>
                  </w:r>
                </w:p>
                <w:p w14:paraId="1F8BD241"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w:t>
                  </w:r>
                  <w:r w:rsidR="00E1787C" w:rsidRPr="00364BB4">
                    <w:rPr>
                      <w:rFonts w:cstheme="minorHAnsi"/>
                      <w:color w:val="000000" w:themeColor="text1"/>
                      <w:lang w:val="sk-SK"/>
                    </w:rPr>
                    <w:t>ca pre oblasť duševného zdravia</w:t>
                  </w:r>
                </w:p>
              </w:tc>
            </w:tr>
          </w:tbl>
          <w:p w14:paraId="1F8BD243" w14:textId="77777777" w:rsidR="00BE5C66" w:rsidRPr="00364BB4" w:rsidRDefault="00BE5C66" w:rsidP="00885340">
            <w:pPr>
              <w:jc w:val="both"/>
              <w:rPr>
                <w:rFonts w:cstheme="minorHAnsi"/>
                <w:iCs/>
                <w:color w:val="000000" w:themeColor="text1"/>
                <w:lang w:val="sk-SK"/>
              </w:rPr>
            </w:pPr>
          </w:p>
        </w:tc>
      </w:tr>
    </w:tbl>
    <w:p w14:paraId="1F8BD245" w14:textId="77777777" w:rsidR="00E1787C" w:rsidRPr="004B746F" w:rsidRDefault="0064299D" w:rsidP="0064299D">
      <w:pPr>
        <w:pageBreakBefore/>
        <w:ind w:right="155"/>
        <w:jc w:val="both"/>
        <w:rPr>
          <w:rFonts w:cstheme="minorHAnsi"/>
          <w:b/>
          <w:lang w:val="sk-SK"/>
        </w:rPr>
      </w:pPr>
      <w:r w:rsidRPr="004B746F">
        <w:rPr>
          <w:rFonts w:cstheme="minorHAnsi"/>
          <w:b/>
          <w:lang w:val="sk-SK"/>
        </w:rPr>
        <w:lastRenderedPageBreak/>
        <w:t xml:space="preserve">ENCV </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203"/>
      </w:tblGrid>
      <w:tr w:rsidR="00364BB4" w:rsidRPr="00364BB4" w14:paraId="1F8BD298" w14:textId="77777777" w:rsidTr="00364BB4">
        <w:trPr>
          <w:trHeight w:val="622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246" w14:textId="77777777" w:rsidR="0064299D" w:rsidRPr="00364BB4" w:rsidRDefault="0064299D" w:rsidP="0064299D">
            <w:pPr>
              <w:ind w:right="155"/>
              <w:jc w:val="both"/>
              <w:rPr>
                <w:rFonts w:cstheme="minorHAnsi"/>
                <w:b/>
                <w:color w:val="000000" w:themeColor="text1"/>
                <w:lang w:val="sk-SK"/>
              </w:rPr>
            </w:pPr>
            <w:r w:rsidRPr="00364BB4">
              <w:rPr>
                <w:rFonts w:cstheme="minorHAnsi"/>
                <w:b/>
                <w:color w:val="000000" w:themeColor="text1"/>
                <w:lang w:val="sk-SK"/>
              </w:rPr>
              <w:t>Typ extrovert, intuitívny, citový, vnímavý</w:t>
            </w:r>
          </w:p>
          <w:p w14:paraId="1F8BD247" w14:textId="77777777" w:rsidR="0064299D" w:rsidRPr="00364BB4" w:rsidRDefault="0064299D" w:rsidP="0064299D">
            <w:pPr>
              <w:ind w:right="155"/>
              <w:jc w:val="both"/>
              <w:rPr>
                <w:rFonts w:cstheme="minorHAnsi"/>
                <w:bCs/>
                <w:color w:val="000000" w:themeColor="text1"/>
                <w:lang w:val="sk-SK"/>
              </w:rPr>
            </w:pPr>
          </w:p>
          <w:p w14:paraId="1F8BD248"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 xml:space="preserve">Je plný entuziazmu a nových nápadov, optimistický, spontánny, kreatívny a sebaistý, jeho myslenie je originálne, má silný zmysel pre to, čo je možné. Pre tieto typy je život vzrušujúcou drámou. Pretože sa zaujímajú o nové možnosti a všetko má pre nich význam, uprednostňujú situácie s množstvom otvorených alternatív. Títo ľudia sú vnímaví a vášniví pozorovatelia, ktorí si všimnú všetko nezvyčajné. Sú zvedaví, radšej sa snažia veci pochopiť než posudzovať. </w:t>
            </w:r>
          </w:p>
          <w:p w14:paraId="1F8BD249" w14:textId="77777777" w:rsidR="0064299D" w:rsidRPr="00364BB4" w:rsidRDefault="0064299D" w:rsidP="0064299D">
            <w:pPr>
              <w:ind w:right="155"/>
              <w:jc w:val="both"/>
              <w:rPr>
                <w:rFonts w:cstheme="minorHAnsi"/>
                <w:bCs/>
                <w:color w:val="000000" w:themeColor="text1"/>
                <w:lang w:val="sk-SK"/>
              </w:rPr>
            </w:pPr>
          </w:p>
          <w:p w14:paraId="1F8BD24A"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Sú tvoriví, prispôsobiví a ostražití, cenia si inšpiráciu a nadovšetko sú mimoriadne vynaliezaví. Niekedy sú nekonformní a vedia nájsť nové tvorivé spôsoby. Predstavitelia typu ENCV otvárajú nové cesty pre nápady alebo akcie... a nechávajú ich otvorené. Pri uplatňovaní svojich novátorských nápadov sa spoliehajú na svoju impulzívnu energiu. Sú veľmi iniciatívni a problémy sú pre nich stimulom. Svoju energiu získavajú aj medzi ľuďmi a vedia úspešne kombinovať svoj talent so silou iných osobností.</w:t>
            </w:r>
          </w:p>
          <w:p w14:paraId="1F8BD24B" w14:textId="77777777" w:rsidR="0064299D" w:rsidRPr="00364BB4" w:rsidRDefault="0064299D" w:rsidP="0064299D">
            <w:pPr>
              <w:ind w:right="155"/>
              <w:jc w:val="both"/>
              <w:rPr>
                <w:rFonts w:cstheme="minorHAnsi"/>
                <w:bCs/>
                <w:color w:val="000000" w:themeColor="text1"/>
                <w:lang w:val="sk-SK"/>
              </w:rPr>
            </w:pPr>
          </w:p>
          <w:p w14:paraId="1F8BD24C"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 xml:space="preserve">Sú šarmantní a plní vitality. Vo vzťahu k ľuďom sú sympatickí, slušní a srdeční, sú pripravení pomôcť hocikomu. Dokážu byť pozoruhodne vnímaví, vidia do hĺbky a často sa zaujímajú o rozvoj iných. Vyhýbajú sa konfliktom a preferujú harmóniu. Vkladajú viac energie do udržania osobných vzťahov než do udržania cieľov a radi udržiavajú širokú škálu vzťahov. </w:t>
            </w:r>
          </w:p>
          <w:p w14:paraId="1F8BD24D" w14:textId="77777777" w:rsidR="0064299D" w:rsidRPr="00364BB4" w:rsidRDefault="0064299D" w:rsidP="0064299D">
            <w:pPr>
              <w:ind w:right="155"/>
              <w:jc w:val="both"/>
              <w:rPr>
                <w:rFonts w:cstheme="minorHAnsi"/>
                <w:bCs/>
                <w:color w:val="000000" w:themeColor="text1"/>
                <w:lang w:val="sk-SK"/>
              </w:rPr>
            </w:pPr>
          </w:p>
          <w:p w14:paraId="1F8BD24E" w14:textId="77777777" w:rsidR="0064299D" w:rsidRPr="00364BB4" w:rsidRDefault="0064299D" w:rsidP="0064299D">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24F" w14:textId="77777777" w:rsidR="00C350E1" w:rsidRPr="00364BB4" w:rsidRDefault="00C350E1" w:rsidP="0064299D">
            <w:pPr>
              <w:ind w:right="155"/>
              <w:jc w:val="both"/>
              <w:rPr>
                <w:rFonts w:cstheme="minorHAnsi"/>
                <w:b/>
                <w:bCs/>
                <w:color w:val="000000" w:themeColor="text1"/>
                <w:lang w:val="sk-SK"/>
              </w:rPr>
            </w:pPr>
          </w:p>
          <w:p w14:paraId="1F8BD250"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 xml:space="preserve">Keďže typy ENCV ľahko produkujú nápady, ťažko sa sústreďujú na jednu vec a môžu mať problémy pri rozhodovaní. Vidia pred očami toľko možností, že ťažko sa rozhodujú pre najlepšiu formu aktivity alebo záujmu, ktorému sa chcú venovať. Niekedy zvolia zle, alebo si na seba naberú veľa vecí naraz. Aby nemrhali zbytočne časom a svojím talentom, mali by si starostlivo zvážiť, kam nasmerujú svoju energiu. </w:t>
            </w:r>
          </w:p>
          <w:p w14:paraId="1F8BD251" w14:textId="77777777" w:rsidR="0064299D" w:rsidRPr="00364BB4" w:rsidRDefault="0064299D" w:rsidP="0064299D">
            <w:pPr>
              <w:ind w:right="155"/>
              <w:jc w:val="both"/>
              <w:rPr>
                <w:rFonts w:cstheme="minorHAnsi"/>
                <w:bCs/>
                <w:color w:val="000000" w:themeColor="text1"/>
                <w:lang w:val="sk-SK"/>
              </w:rPr>
            </w:pPr>
          </w:p>
          <w:p w14:paraId="1F8BD252"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Pre osobnosti typu ENCV počiatočné riešenie problému a vytvorenie niečoho nového je najzaujímavejšou časťou projektu. Svoju inšpiráciu radi zameriavajú na dôležitejšie a najnáročnejšie časti problému. Po tejto fáze často strácajú záujem a nemajú dosť disciplíny na dokončenie začatej veci. Stáva sa, že naštartujú mnoho projektov naraz, ale len málo z nich dokončia. Musia vynaložiť viac energie, ak prechádzajú cez nutné alebo nudné časti projektu až do jeho ukončenia. Pred rizikom nesprávnej cesty ich môže zachrániť, ak si zaznamenajú všetky dôležité fakty a postupy.</w:t>
            </w:r>
          </w:p>
          <w:p w14:paraId="1F8BD253" w14:textId="77777777" w:rsidR="0064299D" w:rsidRPr="00364BB4" w:rsidRDefault="0064299D" w:rsidP="0064299D">
            <w:pPr>
              <w:ind w:right="155"/>
              <w:jc w:val="both"/>
              <w:rPr>
                <w:rFonts w:cstheme="minorHAnsi"/>
                <w:bCs/>
                <w:color w:val="000000" w:themeColor="text1"/>
                <w:lang w:val="sk-SK"/>
              </w:rPr>
            </w:pPr>
          </w:p>
          <w:p w14:paraId="1F8BD254"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Nemajú zvláštny zmysel pre organizáciu. Môžu si pomôcť, ak sa naučia aplikovať časový manažment a personálne organizačné schopnosti. Spravia dobre, ak sa spoja s realistickejšími a praktickejšími kolegami. Toto im vlastne vyhovuje tak či tak, lebo neradi pracujú sami, najmä počas dlhšieho obdobia. Spolupráca s inou osobou je aj v menej zaujímavej fáze projektu pre nich prijateľnejšia</w:t>
            </w:r>
            <w:r w:rsidR="00BB5BF6" w:rsidRPr="00364BB4">
              <w:rPr>
                <w:rFonts w:cstheme="minorHAnsi"/>
                <w:bCs/>
                <w:color w:val="000000" w:themeColor="text1"/>
                <w:lang w:val="sk-SK"/>
              </w:rPr>
              <w:t>,</w:t>
            </w:r>
            <w:r w:rsidRPr="00364BB4">
              <w:rPr>
                <w:rFonts w:cstheme="minorHAnsi"/>
                <w:bCs/>
                <w:color w:val="000000" w:themeColor="text1"/>
                <w:lang w:val="sk-SK"/>
              </w:rPr>
              <w:t xml:space="preserve"> než keby mali pracovať sami.</w:t>
            </w:r>
          </w:p>
          <w:p w14:paraId="1F8BD255" w14:textId="77777777" w:rsidR="0064299D" w:rsidRPr="00364BB4" w:rsidRDefault="0064299D" w:rsidP="0064299D">
            <w:pPr>
              <w:ind w:right="155"/>
              <w:jc w:val="both"/>
              <w:rPr>
                <w:rFonts w:cstheme="minorHAnsi"/>
                <w:bCs/>
                <w:color w:val="000000" w:themeColor="text1"/>
                <w:lang w:val="sk-SK"/>
              </w:rPr>
            </w:pPr>
          </w:p>
          <w:p w14:paraId="1F8BD256"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 xml:space="preserve">Typy ENCV sa neveľmi zaujímajú o detaily. Keďže ich viac vzrušuje ich vlastná predstavivosť a vytváranie niečoho originálneho, možno sa ani nenamáhajú, aby pozbierali všetky informácie potrebné na realizáciu konkrétnej aktivity. Niekedy len improvizujú namiesto toho, aby si plánovali a pripravovali sa vopred. Pretože pre typy ENCV je zhromažďovanie informácií nudné, riskujú, že nikdy sa nedostanú za fázu brilantného nápadu alebo ak aj niečo začnú, nedokončia to. Keďže sú večne v pohybe, mali by sa niekedy na chvíľu zastaviť, porozmýšľať a viac plánovať. V procese vymýšľania nových nápadov je lepšie prestať sa venovať zbytočným detailom a viac sa pohnúť  smerom k dokončeniu nápadu, aby nestratili zo zreteľa konečný cieľ – samotnú realizáciu. </w:t>
            </w:r>
          </w:p>
          <w:p w14:paraId="1F8BD257" w14:textId="77777777" w:rsidR="0064299D" w:rsidRPr="00364BB4" w:rsidRDefault="0064299D" w:rsidP="0064299D">
            <w:pPr>
              <w:ind w:right="155"/>
              <w:jc w:val="both"/>
              <w:rPr>
                <w:rFonts w:cstheme="minorHAnsi"/>
                <w:bCs/>
                <w:color w:val="000000" w:themeColor="text1"/>
                <w:lang w:val="sk-SK"/>
              </w:rPr>
            </w:pPr>
          </w:p>
          <w:p w14:paraId="1F8BD258" w14:textId="77777777" w:rsidR="0064299D" w:rsidRPr="00364BB4" w:rsidRDefault="0064299D" w:rsidP="0064299D">
            <w:pPr>
              <w:ind w:right="155"/>
              <w:jc w:val="both"/>
              <w:rPr>
                <w:rFonts w:cstheme="minorHAnsi"/>
                <w:bCs/>
                <w:color w:val="000000" w:themeColor="text1"/>
                <w:lang w:val="sk-SK"/>
              </w:rPr>
            </w:pPr>
            <w:r w:rsidRPr="00364BB4">
              <w:rPr>
                <w:rFonts w:cstheme="minorHAnsi"/>
                <w:bCs/>
                <w:color w:val="000000" w:themeColor="text1"/>
                <w:lang w:val="sk-SK"/>
              </w:rPr>
              <w:t>Typy ENCV budú efektívnejšie, keď vedome budú sledovať skutočný svet okolo seba a zhromaždia realistickejšie poznatky, aby sa ich inovácie a nápady dali uskutočniť.</w:t>
            </w:r>
          </w:p>
          <w:p w14:paraId="1F8BD259" w14:textId="77777777" w:rsidR="0064299D" w:rsidRPr="00364BB4" w:rsidRDefault="0064299D" w:rsidP="0064299D">
            <w:pPr>
              <w:ind w:right="155"/>
              <w:jc w:val="both"/>
              <w:rPr>
                <w:rFonts w:cstheme="minorHAnsi"/>
                <w:bCs/>
                <w:color w:val="000000" w:themeColor="text1"/>
                <w:lang w:val="sk-SK"/>
              </w:rPr>
            </w:pPr>
          </w:p>
          <w:p w14:paraId="1F8BD25A" w14:textId="77777777" w:rsidR="0064299D" w:rsidRPr="00364BB4" w:rsidRDefault="0064299D" w:rsidP="0064299D">
            <w:pPr>
              <w:ind w:right="155"/>
              <w:jc w:val="both"/>
              <w:rPr>
                <w:rFonts w:cstheme="minorHAnsi"/>
                <w:bCs/>
                <w:color w:val="000000" w:themeColor="text1"/>
                <w:lang w:val="sk-SK"/>
              </w:rPr>
            </w:pPr>
          </w:p>
          <w:p w14:paraId="1F8BD25B" w14:textId="77777777" w:rsidR="0064299D" w:rsidRPr="00364BB4" w:rsidRDefault="0064299D" w:rsidP="0064299D">
            <w:pPr>
              <w:ind w:right="155"/>
              <w:jc w:val="both"/>
              <w:rPr>
                <w:rFonts w:cstheme="minorHAnsi"/>
                <w:bCs/>
                <w:color w:val="000000" w:themeColor="text1"/>
                <w:lang w:val="sk-SK"/>
              </w:rPr>
            </w:pPr>
          </w:p>
          <w:p w14:paraId="1F8BD25C" w14:textId="77777777" w:rsidR="0064299D" w:rsidRPr="00364BB4" w:rsidRDefault="0064299D" w:rsidP="0064299D">
            <w:pPr>
              <w:ind w:right="155"/>
              <w:jc w:val="both"/>
              <w:rPr>
                <w:rFonts w:cstheme="minorHAnsi"/>
                <w:bCs/>
                <w:color w:val="000000" w:themeColor="text1"/>
                <w:lang w:val="sk-SK"/>
              </w:rPr>
            </w:pPr>
          </w:p>
          <w:p w14:paraId="1F8BD25D" w14:textId="77777777" w:rsidR="0064299D" w:rsidRPr="00364BB4" w:rsidRDefault="0064299D" w:rsidP="0064299D">
            <w:pPr>
              <w:ind w:right="155"/>
              <w:jc w:val="both"/>
              <w:rPr>
                <w:rFonts w:cstheme="minorHAnsi"/>
                <w:bCs/>
                <w:color w:val="000000" w:themeColor="text1"/>
                <w:lang w:val="sk-SK"/>
              </w:rPr>
            </w:pPr>
          </w:p>
          <w:p w14:paraId="1F8BD25E" w14:textId="77777777" w:rsidR="0064299D" w:rsidRPr="00364BB4" w:rsidRDefault="0064299D" w:rsidP="0064299D">
            <w:pPr>
              <w:ind w:right="155"/>
              <w:jc w:val="both"/>
              <w:rPr>
                <w:rFonts w:cstheme="minorHAnsi"/>
                <w:bCs/>
                <w:color w:val="000000" w:themeColor="text1"/>
                <w:lang w:val="sk-SK"/>
              </w:rPr>
            </w:pPr>
          </w:p>
          <w:p w14:paraId="1F8BD25F" w14:textId="37699911" w:rsidR="0064299D" w:rsidRDefault="0064299D" w:rsidP="0064299D">
            <w:pPr>
              <w:ind w:right="155"/>
              <w:jc w:val="both"/>
              <w:rPr>
                <w:rFonts w:cstheme="minorHAnsi"/>
                <w:bCs/>
                <w:color w:val="000000" w:themeColor="text1"/>
                <w:lang w:val="sk-SK"/>
              </w:rPr>
            </w:pPr>
          </w:p>
          <w:p w14:paraId="6921F684" w14:textId="0C161669" w:rsidR="004C28FA" w:rsidRDefault="004C28FA" w:rsidP="0064299D">
            <w:pPr>
              <w:ind w:right="155"/>
              <w:jc w:val="both"/>
              <w:rPr>
                <w:rFonts w:cstheme="minorHAnsi"/>
                <w:bCs/>
                <w:color w:val="000000" w:themeColor="text1"/>
                <w:lang w:val="sk-SK"/>
              </w:rPr>
            </w:pPr>
          </w:p>
          <w:p w14:paraId="466679FC" w14:textId="65243F9C" w:rsidR="004C28FA" w:rsidRDefault="004C28FA" w:rsidP="0064299D">
            <w:pPr>
              <w:ind w:right="155"/>
              <w:jc w:val="both"/>
              <w:rPr>
                <w:rFonts w:cstheme="minorHAnsi"/>
                <w:bCs/>
                <w:color w:val="000000" w:themeColor="text1"/>
                <w:lang w:val="sk-SK"/>
              </w:rPr>
            </w:pPr>
          </w:p>
          <w:p w14:paraId="3AA937D0" w14:textId="7A1CEE53" w:rsidR="004C28FA" w:rsidRDefault="004C28FA" w:rsidP="0064299D">
            <w:pPr>
              <w:ind w:right="155"/>
              <w:jc w:val="both"/>
              <w:rPr>
                <w:rFonts w:cstheme="minorHAnsi"/>
                <w:bCs/>
                <w:color w:val="000000" w:themeColor="text1"/>
                <w:lang w:val="sk-SK"/>
              </w:rPr>
            </w:pPr>
          </w:p>
          <w:p w14:paraId="42EFE9CD" w14:textId="0BB27B75" w:rsidR="004C28FA" w:rsidRDefault="004C28FA" w:rsidP="0064299D">
            <w:pPr>
              <w:ind w:right="155"/>
              <w:jc w:val="both"/>
              <w:rPr>
                <w:rFonts w:cstheme="minorHAnsi"/>
                <w:bCs/>
                <w:color w:val="000000" w:themeColor="text1"/>
                <w:lang w:val="sk-SK"/>
              </w:rPr>
            </w:pPr>
          </w:p>
          <w:p w14:paraId="5936DF71" w14:textId="16FC538D" w:rsidR="004C28FA" w:rsidRDefault="004C28FA" w:rsidP="0064299D">
            <w:pPr>
              <w:ind w:right="155"/>
              <w:jc w:val="both"/>
              <w:rPr>
                <w:rFonts w:cstheme="minorHAnsi"/>
                <w:bCs/>
                <w:color w:val="000000" w:themeColor="text1"/>
                <w:lang w:val="sk-SK"/>
              </w:rPr>
            </w:pPr>
          </w:p>
          <w:p w14:paraId="691E0D61" w14:textId="35A80590" w:rsidR="004C28FA" w:rsidRDefault="004C28FA" w:rsidP="0064299D">
            <w:pPr>
              <w:ind w:right="155"/>
              <w:jc w:val="both"/>
              <w:rPr>
                <w:rFonts w:cstheme="minorHAnsi"/>
                <w:bCs/>
                <w:color w:val="000000" w:themeColor="text1"/>
                <w:lang w:val="sk-SK"/>
              </w:rPr>
            </w:pPr>
          </w:p>
          <w:p w14:paraId="09EA42AD" w14:textId="59CC4AA4" w:rsidR="004C28FA" w:rsidRDefault="004C28FA" w:rsidP="0064299D">
            <w:pPr>
              <w:ind w:right="155"/>
              <w:jc w:val="both"/>
              <w:rPr>
                <w:rFonts w:cstheme="minorHAnsi"/>
                <w:bCs/>
                <w:color w:val="000000" w:themeColor="text1"/>
                <w:lang w:val="sk-SK"/>
              </w:rPr>
            </w:pPr>
          </w:p>
          <w:p w14:paraId="0D586AEB" w14:textId="03A55060" w:rsidR="004C28FA" w:rsidRDefault="004C28FA" w:rsidP="0064299D">
            <w:pPr>
              <w:ind w:right="155"/>
              <w:jc w:val="both"/>
              <w:rPr>
                <w:rFonts w:cstheme="minorHAnsi"/>
                <w:bCs/>
                <w:color w:val="000000" w:themeColor="text1"/>
                <w:lang w:val="sk-SK"/>
              </w:rPr>
            </w:pPr>
          </w:p>
          <w:p w14:paraId="78091257" w14:textId="4FFB59CB" w:rsidR="004C28FA" w:rsidRDefault="004C28FA" w:rsidP="0064299D">
            <w:pPr>
              <w:ind w:right="155"/>
              <w:jc w:val="both"/>
              <w:rPr>
                <w:rFonts w:cstheme="minorHAnsi"/>
                <w:bCs/>
                <w:color w:val="000000" w:themeColor="text1"/>
                <w:lang w:val="sk-SK"/>
              </w:rPr>
            </w:pPr>
          </w:p>
          <w:p w14:paraId="78B0AD77" w14:textId="506C8522" w:rsidR="004C28FA" w:rsidRDefault="004C28FA" w:rsidP="0064299D">
            <w:pPr>
              <w:ind w:right="155"/>
              <w:jc w:val="both"/>
              <w:rPr>
                <w:rFonts w:cstheme="minorHAnsi"/>
                <w:bCs/>
                <w:color w:val="000000" w:themeColor="text1"/>
                <w:lang w:val="sk-SK"/>
              </w:rPr>
            </w:pPr>
          </w:p>
          <w:p w14:paraId="6E3C4C1B" w14:textId="7D637A0F" w:rsidR="004C28FA" w:rsidRDefault="004C28FA" w:rsidP="0064299D">
            <w:pPr>
              <w:ind w:right="155"/>
              <w:jc w:val="both"/>
              <w:rPr>
                <w:rFonts w:cstheme="minorHAnsi"/>
                <w:bCs/>
                <w:color w:val="000000" w:themeColor="text1"/>
                <w:lang w:val="sk-SK"/>
              </w:rPr>
            </w:pPr>
          </w:p>
          <w:p w14:paraId="6C4E879C" w14:textId="77777777" w:rsidR="004C28FA" w:rsidRPr="00364BB4" w:rsidRDefault="004C28FA" w:rsidP="0064299D">
            <w:pPr>
              <w:ind w:right="155"/>
              <w:jc w:val="both"/>
              <w:rPr>
                <w:rFonts w:cstheme="minorHAnsi"/>
                <w:bCs/>
                <w:color w:val="000000" w:themeColor="text1"/>
                <w:lang w:val="sk-SK"/>
              </w:rPr>
            </w:pPr>
          </w:p>
          <w:p w14:paraId="1F8BD260" w14:textId="77777777" w:rsidR="0064299D" w:rsidRPr="00364BB4" w:rsidRDefault="0064299D" w:rsidP="0064299D">
            <w:pPr>
              <w:ind w:right="155"/>
              <w:jc w:val="both"/>
              <w:rPr>
                <w:rFonts w:cstheme="minorHAnsi"/>
                <w:bCs/>
                <w:color w:val="000000" w:themeColor="text1"/>
                <w:lang w:val="sk-SK"/>
              </w:rPr>
            </w:pPr>
          </w:p>
          <w:p w14:paraId="1F8BD261" w14:textId="77777777" w:rsidR="0064299D" w:rsidRPr="00364BB4" w:rsidRDefault="0064299D" w:rsidP="0064299D">
            <w:pPr>
              <w:ind w:right="155"/>
              <w:jc w:val="both"/>
              <w:rPr>
                <w:rFonts w:cstheme="minorHAnsi"/>
                <w:bCs/>
                <w:color w:val="000000" w:themeColor="text1"/>
                <w:lang w:val="sk-SK"/>
              </w:rPr>
            </w:pPr>
          </w:p>
          <w:p w14:paraId="1F8BD262" w14:textId="77777777" w:rsidR="0064299D" w:rsidRPr="00364BB4" w:rsidRDefault="0064299D" w:rsidP="0064299D">
            <w:pPr>
              <w:ind w:right="155"/>
              <w:jc w:val="both"/>
              <w:rPr>
                <w:rFonts w:cstheme="minorHAnsi"/>
                <w:bCs/>
                <w:color w:val="000000" w:themeColor="text1"/>
                <w:lang w:val="sk-SK"/>
              </w:rPr>
            </w:pPr>
          </w:p>
          <w:p w14:paraId="1F8BD263" w14:textId="77777777" w:rsidR="0064299D" w:rsidRPr="00364BB4" w:rsidRDefault="0064299D" w:rsidP="0064299D">
            <w:pPr>
              <w:ind w:right="155"/>
              <w:jc w:val="both"/>
              <w:rPr>
                <w:rFonts w:cstheme="minorHAnsi"/>
                <w:bCs/>
                <w:color w:val="000000" w:themeColor="text1"/>
                <w:lang w:val="sk-SK"/>
              </w:rPr>
            </w:pPr>
          </w:p>
          <w:tbl>
            <w:tblPr>
              <w:tblStyle w:val="Mriekatabuky"/>
              <w:tblW w:w="0" w:type="auto"/>
              <w:tblInd w:w="279" w:type="dxa"/>
              <w:tblLayout w:type="fixed"/>
              <w:tblLook w:val="04A0" w:firstRow="1" w:lastRow="0" w:firstColumn="1" w:lastColumn="0" w:noHBand="0" w:noVBand="1"/>
            </w:tblPr>
            <w:tblGrid>
              <w:gridCol w:w="1276"/>
              <w:gridCol w:w="992"/>
              <w:gridCol w:w="194"/>
              <w:gridCol w:w="2216"/>
              <w:gridCol w:w="2434"/>
              <w:gridCol w:w="2385"/>
            </w:tblGrid>
            <w:tr w:rsidR="00364BB4" w:rsidRPr="00364BB4" w14:paraId="1F8BD265" w14:textId="77777777" w:rsidTr="00E1787C">
              <w:trPr>
                <w:trHeight w:val="486"/>
              </w:trPr>
              <w:tc>
                <w:tcPr>
                  <w:tcW w:w="9497" w:type="dxa"/>
                  <w:gridSpan w:val="6"/>
                  <w:tcBorders>
                    <w:top w:val="single" w:sz="4" w:space="0" w:color="auto"/>
                    <w:left w:val="single" w:sz="4" w:space="0" w:color="auto"/>
                    <w:bottom w:val="single" w:sz="4" w:space="0" w:color="auto"/>
                    <w:right w:val="single" w:sz="4" w:space="0" w:color="auto"/>
                  </w:tcBorders>
                  <w:vAlign w:val="center"/>
                </w:tcPr>
                <w:p w14:paraId="1F8BD264" w14:textId="77777777" w:rsidR="0064299D" w:rsidRPr="00364BB4" w:rsidRDefault="0064299D" w:rsidP="0064299D">
                  <w:pPr>
                    <w:ind w:right="155"/>
                    <w:jc w:val="center"/>
                    <w:rPr>
                      <w:rFonts w:cstheme="minorHAnsi"/>
                      <w:b/>
                      <w:color w:val="000000" w:themeColor="text1"/>
                      <w:lang w:val="sk-SK"/>
                    </w:rPr>
                  </w:pPr>
                  <w:r w:rsidRPr="00364BB4">
                    <w:rPr>
                      <w:rFonts w:cstheme="minorHAnsi"/>
                      <w:b/>
                      <w:color w:val="000000" w:themeColor="text1"/>
                      <w:lang w:val="sk-SK"/>
                    </w:rPr>
                    <w:t>ENCV</w:t>
                  </w:r>
                </w:p>
              </w:tc>
            </w:tr>
            <w:tr w:rsidR="00364BB4" w:rsidRPr="004C28FA" w14:paraId="1F8BD26A" w14:textId="77777777" w:rsidTr="003D24BF">
              <w:tc>
                <w:tcPr>
                  <w:tcW w:w="1276" w:type="dxa"/>
                  <w:vMerge w:val="restart"/>
                  <w:tcBorders>
                    <w:top w:val="single" w:sz="4" w:space="0" w:color="auto"/>
                    <w:left w:val="single" w:sz="4" w:space="0" w:color="auto"/>
                    <w:right w:val="single" w:sz="4" w:space="0" w:color="auto"/>
                  </w:tcBorders>
                  <w:vAlign w:val="center"/>
                </w:tcPr>
                <w:p w14:paraId="1F8BD266"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267"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tcBorders>
                    <w:top w:val="single" w:sz="4" w:space="0" w:color="auto"/>
                    <w:left w:val="single" w:sz="4" w:space="0" w:color="auto"/>
                    <w:right w:val="single" w:sz="4" w:space="0" w:color="auto"/>
                  </w:tcBorders>
                  <w:vAlign w:val="center"/>
                </w:tcPr>
                <w:p w14:paraId="1F8BD268" w14:textId="77777777" w:rsidR="0064299D" w:rsidRPr="00364BB4" w:rsidRDefault="0064299D" w:rsidP="00885340">
                  <w:pPr>
                    <w:jc w:val="center"/>
                    <w:rPr>
                      <w:rFonts w:cstheme="minorHAnsi"/>
                      <w:b/>
                      <w:bCs/>
                      <w:color w:val="000000" w:themeColor="text1"/>
                      <w:lang w:val="sk-SK"/>
                    </w:rPr>
                  </w:pPr>
                  <w:r w:rsidRPr="00364BB4">
                    <w:rPr>
                      <w:rFonts w:cstheme="minorHAnsi"/>
                      <w:b/>
                      <w:bCs/>
                      <w:color w:val="000000" w:themeColor="text1"/>
                      <w:lang w:val="sk-SK"/>
                    </w:rPr>
                    <w:t>plusy</w:t>
                  </w:r>
                </w:p>
              </w:tc>
              <w:tc>
                <w:tcPr>
                  <w:tcW w:w="7229" w:type="dxa"/>
                  <w:gridSpan w:val="4"/>
                  <w:tcBorders>
                    <w:top w:val="single" w:sz="4" w:space="0" w:color="auto"/>
                    <w:left w:val="single" w:sz="4" w:space="0" w:color="auto"/>
                    <w:bottom w:val="single" w:sz="4" w:space="0" w:color="auto"/>
                    <w:right w:val="single" w:sz="4" w:space="0" w:color="auto"/>
                  </w:tcBorders>
                </w:tcPr>
                <w:p w14:paraId="1F8BD269" w14:textId="77777777" w:rsidR="0064299D" w:rsidRPr="00364BB4" w:rsidRDefault="0064299D" w:rsidP="00BB5BF6">
                  <w:pPr>
                    <w:ind w:right="155"/>
                    <w:rPr>
                      <w:rFonts w:cstheme="minorHAnsi"/>
                      <w:color w:val="000000" w:themeColor="text1"/>
                      <w:lang w:val="sk-SK"/>
                    </w:rPr>
                  </w:pPr>
                  <w:r w:rsidRPr="00364BB4">
                    <w:rPr>
                      <w:rFonts w:cstheme="minorHAnsi"/>
                      <w:color w:val="000000" w:themeColor="text1"/>
                      <w:lang w:val="sk-SK"/>
                    </w:rPr>
                    <w:t>schopnosť inova</w:t>
                  </w:r>
                  <w:r w:rsidR="00BB5BF6" w:rsidRPr="00364BB4">
                    <w:rPr>
                      <w:rFonts w:cstheme="minorHAnsi"/>
                      <w:color w:val="000000" w:themeColor="text1"/>
                      <w:lang w:val="sk-SK"/>
                    </w:rPr>
                    <w:t>tívneho</w:t>
                  </w:r>
                  <w:r w:rsidRPr="00364BB4">
                    <w:rPr>
                      <w:rFonts w:cstheme="minorHAnsi"/>
                      <w:color w:val="000000" w:themeColor="text1"/>
                      <w:lang w:val="sk-SK"/>
                    </w:rPr>
                    <w:t xml:space="preserve"> myslenia a tvorivého riešenia problémov; schopnosť spojiť svoje schopnosti so schopnosťami a záujmami iných; cieľavedomosť; schopnosť umiestniť správnych ľudí na správne miesto; schopnosť motivovať iných svojím entuziazmom a energiou</w:t>
                  </w:r>
                </w:p>
              </w:tc>
            </w:tr>
            <w:tr w:rsidR="00364BB4" w:rsidRPr="004C28FA" w14:paraId="1F8BD26E" w14:textId="77777777" w:rsidTr="003D24BF">
              <w:tc>
                <w:tcPr>
                  <w:tcW w:w="1276" w:type="dxa"/>
                  <w:vMerge/>
                  <w:tcBorders>
                    <w:left w:val="single" w:sz="4" w:space="0" w:color="auto"/>
                    <w:bottom w:val="single" w:sz="4" w:space="0" w:color="auto"/>
                    <w:right w:val="single" w:sz="4" w:space="0" w:color="auto"/>
                  </w:tcBorders>
                </w:tcPr>
                <w:p w14:paraId="1F8BD26B" w14:textId="77777777" w:rsidR="0064299D" w:rsidRPr="00364BB4" w:rsidRDefault="0064299D" w:rsidP="00885340">
                  <w:pPr>
                    <w:ind w:right="155"/>
                    <w:jc w:val="center"/>
                    <w:rPr>
                      <w:rFonts w:cstheme="minorHAnsi"/>
                      <w:b/>
                      <w:color w:val="000000" w:themeColor="text1"/>
                      <w:lang w:val="sk-SK"/>
                    </w:rPr>
                  </w:pPr>
                </w:p>
              </w:tc>
              <w:tc>
                <w:tcPr>
                  <w:tcW w:w="992" w:type="dxa"/>
                  <w:tcBorders>
                    <w:left w:val="single" w:sz="4" w:space="0" w:color="auto"/>
                    <w:bottom w:val="single" w:sz="4" w:space="0" w:color="auto"/>
                    <w:right w:val="single" w:sz="4" w:space="0" w:color="auto"/>
                  </w:tcBorders>
                  <w:vAlign w:val="center"/>
                </w:tcPr>
                <w:p w14:paraId="1F8BD26C" w14:textId="77777777" w:rsidR="0064299D" w:rsidRPr="00364BB4" w:rsidRDefault="0064299D" w:rsidP="00885340">
                  <w:pPr>
                    <w:jc w:val="center"/>
                    <w:rPr>
                      <w:rFonts w:cstheme="minorHAnsi"/>
                      <w:b/>
                      <w:bCs/>
                      <w:color w:val="000000" w:themeColor="text1"/>
                      <w:lang w:val="sk-SK"/>
                    </w:rPr>
                  </w:pPr>
                  <w:r w:rsidRPr="00364BB4">
                    <w:rPr>
                      <w:rFonts w:cstheme="minorHAnsi"/>
                      <w:b/>
                      <w:bCs/>
                      <w:color w:val="000000" w:themeColor="text1"/>
                      <w:lang w:val="sk-SK"/>
                    </w:rPr>
                    <w:t>mínusy</w:t>
                  </w:r>
                </w:p>
              </w:tc>
              <w:tc>
                <w:tcPr>
                  <w:tcW w:w="7229" w:type="dxa"/>
                  <w:gridSpan w:val="4"/>
                  <w:tcBorders>
                    <w:top w:val="single" w:sz="4" w:space="0" w:color="auto"/>
                    <w:left w:val="single" w:sz="4" w:space="0" w:color="auto"/>
                    <w:bottom w:val="single" w:sz="4" w:space="0" w:color="auto"/>
                    <w:right w:val="single" w:sz="4" w:space="0" w:color="auto"/>
                  </w:tcBorders>
                </w:tcPr>
                <w:p w14:paraId="1F8BD26D" w14:textId="77777777" w:rsidR="0064299D" w:rsidRPr="00364BB4" w:rsidRDefault="0064299D" w:rsidP="0064299D">
                  <w:pPr>
                    <w:ind w:right="155"/>
                    <w:rPr>
                      <w:rFonts w:cstheme="minorHAnsi"/>
                      <w:color w:val="000000" w:themeColor="text1"/>
                      <w:lang w:val="sk-SK"/>
                    </w:rPr>
                  </w:pPr>
                  <w:r w:rsidRPr="00364BB4">
                    <w:rPr>
                      <w:rFonts w:cstheme="minorHAnsi"/>
                      <w:color w:val="000000" w:themeColor="text1"/>
                      <w:lang w:val="sk-SK"/>
                    </w:rPr>
                    <w:t>znížená schopnosť organizovať si prácu aj priority; občas zabúdajú na detaily; rýchlo sa začnú nudiť; nemajú radi rutinu a stereotypnú prácu; menšia výkonnosť, ak pracujú sami</w:t>
                  </w:r>
                </w:p>
              </w:tc>
            </w:tr>
            <w:tr w:rsidR="00364BB4" w:rsidRPr="00364BB4" w14:paraId="1F8BD270" w14:textId="77777777" w:rsidTr="00E1787C">
              <w:trPr>
                <w:trHeight w:val="230"/>
              </w:trPr>
              <w:tc>
                <w:tcPr>
                  <w:tcW w:w="9497" w:type="dxa"/>
                  <w:gridSpan w:val="6"/>
                  <w:tcBorders>
                    <w:top w:val="single" w:sz="4" w:space="0" w:color="auto"/>
                    <w:left w:val="single" w:sz="4" w:space="0" w:color="auto"/>
                    <w:bottom w:val="single" w:sz="4" w:space="0" w:color="auto"/>
                    <w:right w:val="single" w:sz="4" w:space="0" w:color="auto"/>
                  </w:tcBorders>
                  <w:vAlign w:val="center"/>
                  <w:hideMark/>
                </w:tcPr>
                <w:p w14:paraId="1F8BD26F" w14:textId="77777777" w:rsidR="0064299D" w:rsidRPr="00364BB4" w:rsidRDefault="0064299D" w:rsidP="00E1787C">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275" w14:textId="77777777" w:rsidTr="00E1787C">
              <w:tc>
                <w:tcPr>
                  <w:tcW w:w="2462" w:type="dxa"/>
                  <w:gridSpan w:val="3"/>
                  <w:tcBorders>
                    <w:top w:val="single" w:sz="4" w:space="0" w:color="auto"/>
                    <w:left w:val="single" w:sz="4" w:space="0" w:color="auto"/>
                    <w:bottom w:val="single" w:sz="4" w:space="0" w:color="auto"/>
                    <w:right w:val="single" w:sz="4" w:space="0" w:color="auto"/>
                  </w:tcBorders>
                  <w:vAlign w:val="center"/>
                  <w:hideMark/>
                </w:tcPr>
                <w:p w14:paraId="1F8BD271"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marketing/plánovanie</w:t>
                  </w:r>
                </w:p>
              </w:tc>
              <w:tc>
                <w:tcPr>
                  <w:tcW w:w="2216" w:type="dxa"/>
                  <w:tcBorders>
                    <w:top w:val="single" w:sz="4" w:space="0" w:color="auto"/>
                    <w:left w:val="single" w:sz="4" w:space="0" w:color="auto"/>
                    <w:bottom w:val="single" w:sz="4" w:space="0" w:color="auto"/>
                    <w:right w:val="single" w:sz="4" w:space="0" w:color="auto"/>
                  </w:tcBorders>
                  <w:vAlign w:val="center"/>
                </w:tcPr>
                <w:p w14:paraId="1F8BD272"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oblasť tvorivej činnosti</w:t>
                  </w:r>
                </w:p>
              </w:tc>
              <w:tc>
                <w:tcPr>
                  <w:tcW w:w="2434" w:type="dxa"/>
                  <w:tcBorders>
                    <w:top w:val="single" w:sz="4" w:space="0" w:color="auto"/>
                    <w:left w:val="single" w:sz="4" w:space="0" w:color="auto"/>
                    <w:bottom w:val="single" w:sz="4" w:space="0" w:color="auto"/>
                    <w:right w:val="single" w:sz="4" w:space="0" w:color="auto"/>
                  </w:tcBorders>
                  <w:vAlign w:val="center"/>
                </w:tcPr>
                <w:p w14:paraId="1F8BD273"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podnikanie/biznis</w:t>
                  </w:r>
                </w:p>
              </w:tc>
              <w:tc>
                <w:tcPr>
                  <w:tcW w:w="2385" w:type="dxa"/>
                  <w:tcBorders>
                    <w:top w:val="single" w:sz="4" w:space="0" w:color="auto"/>
                    <w:left w:val="single" w:sz="4" w:space="0" w:color="auto"/>
                    <w:bottom w:val="single" w:sz="4" w:space="0" w:color="auto"/>
                    <w:right w:val="single" w:sz="4" w:space="0" w:color="auto"/>
                  </w:tcBorders>
                  <w:vAlign w:val="center"/>
                </w:tcPr>
                <w:p w14:paraId="1F8BD274" w14:textId="77777777" w:rsidR="0064299D" w:rsidRPr="00364BB4" w:rsidRDefault="0064299D" w:rsidP="00885340">
                  <w:pPr>
                    <w:ind w:right="155"/>
                    <w:jc w:val="center"/>
                    <w:rPr>
                      <w:rFonts w:cstheme="minorHAnsi"/>
                      <w:b/>
                      <w:color w:val="000000" w:themeColor="text1"/>
                      <w:lang w:val="sk-SK"/>
                    </w:rPr>
                  </w:pPr>
                  <w:r w:rsidRPr="00364BB4">
                    <w:rPr>
                      <w:rFonts w:cstheme="minorHAnsi"/>
                      <w:b/>
                      <w:color w:val="000000" w:themeColor="text1"/>
                      <w:lang w:val="sk-SK"/>
                    </w:rPr>
                    <w:t>sociálne služby/ vzdelávanie</w:t>
                  </w:r>
                </w:p>
              </w:tc>
            </w:tr>
            <w:tr w:rsidR="00364BB4" w:rsidRPr="00364BB4" w14:paraId="1F8BD295" w14:textId="77777777" w:rsidTr="00E1787C">
              <w:tc>
                <w:tcPr>
                  <w:tcW w:w="2462" w:type="dxa"/>
                  <w:gridSpan w:val="3"/>
                  <w:tcBorders>
                    <w:top w:val="single" w:sz="4" w:space="0" w:color="auto"/>
                    <w:left w:val="single" w:sz="4" w:space="0" w:color="auto"/>
                    <w:bottom w:val="single" w:sz="4" w:space="0" w:color="auto"/>
                    <w:right w:val="single" w:sz="4" w:space="0" w:color="auto"/>
                  </w:tcBorders>
                </w:tcPr>
                <w:p w14:paraId="1F8BD276"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odborný p</w:t>
                  </w:r>
                  <w:r w:rsidR="00E1787C" w:rsidRPr="00364BB4">
                    <w:rPr>
                      <w:rFonts w:cstheme="minorHAnsi"/>
                      <w:color w:val="000000" w:themeColor="text1"/>
                      <w:lang w:val="sk-SK"/>
                    </w:rPr>
                    <w:t>racovník pre styk s verejnosťou</w:t>
                  </w:r>
                </w:p>
                <w:p w14:paraId="1F8BD277"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konzultant v oblasti marketingu</w:t>
                  </w:r>
                </w:p>
                <w:p w14:paraId="1F8BD278"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aut</w:t>
                  </w:r>
                  <w:r w:rsidR="00E1787C" w:rsidRPr="00364BB4">
                    <w:rPr>
                      <w:rFonts w:cstheme="minorHAnsi"/>
                      <w:color w:val="000000" w:themeColor="text1"/>
                      <w:lang w:val="sk-SK"/>
                    </w:rPr>
                    <w:t>or reklamných textov  a pútačov</w:t>
                  </w:r>
                </w:p>
                <w:p w14:paraId="1F8BD279"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oddelenia</w:t>
                  </w:r>
                  <w:r w:rsidR="00E1787C" w:rsidRPr="00364BB4">
                    <w:rPr>
                      <w:rFonts w:cstheme="minorHAnsi"/>
                      <w:color w:val="000000" w:themeColor="text1"/>
                      <w:lang w:val="sk-SK"/>
                    </w:rPr>
                    <w:t xml:space="preserve"> reklamy a kontaktov s klientmi</w:t>
                  </w:r>
                </w:p>
                <w:p w14:paraId="1F8BD27A"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riaditeľ reklamnej agentúry</w:t>
                  </w:r>
                </w:p>
                <w:p w14:paraId="1F8BD27B"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refe</w:t>
                  </w:r>
                  <w:r w:rsidR="00E1787C" w:rsidRPr="00364BB4">
                    <w:rPr>
                      <w:rFonts w:cstheme="minorHAnsi"/>
                      <w:color w:val="000000" w:themeColor="text1"/>
                      <w:lang w:val="sk-SK"/>
                    </w:rPr>
                    <w:t>rent pre strategické plánovanie</w:t>
                  </w:r>
                </w:p>
                <w:p w14:paraId="1F8BD27C"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výskumný asistent</w:t>
                  </w:r>
                </w:p>
              </w:tc>
              <w:tc>
                <w:tcPr>
                  <w:tcW w:w="2216" w:type="dxa"/>
                  <w:tcBorders>
                    <w:top w:val="single" w:sz="4" w:space="0" w:color="auto"/>
                    <w:left w:val="single" w:sz="4" w:space="0" w:color="auto"/>
                    <w:bottom w:val="single" w:sz="4" w:space="0" w:color="auto"/>
                    <w:right w:val="single" w:sz="4" w:space="0" w:color="auto"/>
                  </w:tcBorders>
                </w:tcPr>
                <w:p w14:paraId="1F8BD27D"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novinár/report</w:t>
                  </w:r>
                  <w:r w:rsidR="00E1787C" w:rsidRPr="00364BB4">
                    <w:rPr>
                      <w:rFonts w:cstheme="minorHAnsi"/>
                      <w:color w:val="000000" w:themeColor="text1"/>
                      <w:lang w:val="sk-SK"/>
                    </w:rPr>
                    <w:t>ér</w:t>
                  </w:r>
                </w:p>
                <w:p w14:paraId="1F8BD27E"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scenárista/dramatik</w:t>
                  </w:r>
                </w:p>
                <w:p w14:paraId="1F8BD27F"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fejtonista</w:t>
                  </w:r>
                </w:p>
                <w:p w14:paraId="1F8BD280"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herec</w:t>
                  </w:r>
                </w:p>
                <w:p w14:paraId="1F8BD281"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hudobník/skladateľ</w:t>
                  </w:r>
                </w:p>
                <w:p w14:paraId="1F8BD282"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televízny hlásateľ</w:t>
                  </w:r>
                </w:p>
                <w:p w14:paraId="1F8BD283"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bytový architekt</w:t>
                  </w:r>
                </w:p>
                <w:p w14:paraId="1F8BD284"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umelec</w:t>
                  </w:r>
                </w:p>
              </w:tc>
              <w:tc>
                <w:tcPr>
                  <w:tcW w:w="2434" w:type="dxa"/>
                  <w:tcBorders>
                    <w:top w:val="single" w:sz="4" w:space="0" w:color="auto"/>
                    <w:left w:val="single" w:sz="4" w:space="0" w:color="auto"/>
                    <w:bottom w:val="single" w:sz="4" w:space="0" w:color="auto"/>
                    <w:right w:val="single" w:sz="4" w:space="0" w:color="auto"/>
                  </w:tcBorders>
                </w:tcPr>
                <w:p w14:paraId="1F8BD285"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konzultant v oblasti marketingu</w:t>
                  </w:r>
                </w:p>
                <w:p w14:paraId="1F8BD286"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vynálezca</w:t>
                  </w:r>
                </w:p>
                <w:p w14:paraId="1F8BD287"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 ľudských zdrojov</w:t>
                  </w:r>
                </w:p>
                <w:p w14:paraId="1F8BD288"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konzultant/tré</w:t>
                  </w:r>
                  <w:r w:rsidR="00E1787C" w:rsidRPr="00364BB4">
                    <w:rPr>
                      <w:rFonts w:cstheme="minorHAnsi"/>
                      <w:color w:val="000000" w:themeColor="text1"/>
                      <w:lang w:val="sk-SK"/>
                    </w:rPr>
                    <w:t>ner pre rozvoj ľudských zdrojov</w:t>
                  </w:r>
                </w:p>
                <w:p w14:paraId="1F8BD289"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podnikový poradca pre potreby</w:t>
                  </w:r>
                  <w:r w:rsidR="00E1787C" w:rsidRPr="00364BB4">
                    <w:rPr>
                      <w:rFonts w:cstheme="minorHAnsi"/>
                      <w:color w:val="000000" w:themeColor="text1"/>
                      <w:lang w:val="sk-SK"/>
                    </w:rPr>
                    <w:t xml:space="preserve"> zamestnancov</w:t>
                  </w:r>
                </w:p>
                <w:p w14:paraId="1F8BD28A"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lektor</w:t>
                  </w:r>
                </w:p>
                <w:p w14:paraId="1F8BD28B"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 xml:space="preserve">práca v službách - </w:t>
                  </w:r>
                  <w:r w:rsidR="00E1787C" w:rsidRPr="00364BB4">
                    <w:rPr>
                      <w:rFonts w:cstheme="minorHAnsi"/>
                      <w:color w:val="000000" w:themeColor="text1"/>
                      <w:lang w:val="sk-SK"/>
                    </w:rPr>
                    <w:t>hotelierstvo, stravovacie zariadenia</w:t>
                  </w:r>
                </w:p>
              </w:tc>
              <w:tc>
                <w:tcPr>
                  <w:tcW w:w="2385" w:type="dxa"/>
                  <w:tcBorders>
                    <w:top w:val="single" w:sz="4" w:space="0" w:color="auto"/>
                    <w:left w:val="single" w:sz="4" w:space="0" w:color="auto"/>
                    <w:bottom w:val="single" w:sz="4" w:space="0" w:color="auto"/>
                    <w:right w:val="single" w:sz="4" w:space="0" w:color="auto"/>
                  </w:tcBorders>
                </w:tcPr>
                <w:p w14:paraId="1F8BD28C"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p w14:paraId="1F8BD28D"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vedec</w:t>
                  </w:r>
                </w:p>
                <w:p w14:paraId="1F8BD28E" w14:textId="77777777" w:rsidR="0064299D" w:rsidRPr="00364BB4" w:rsidRDefault="0064299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s deťmi, so š</w:t>
                  </w:r>
                  <w:r w:rsidR="00E1787C" w:rsidRPr="00364BB4">
                    <w:rPr>
                      <w:rFonts w:cstheme="minorHAnsi"/>
                      <w:color w:val="000000" w:themeColor="text1"/>
                      <w:lang w:val="sk-SK"/>
                    </w:rPr>
                    <w:t xml:space="preserve">tudentmi - </w:t>
                  </w:r>
                  <w:proofErr w:type="spellStart"/>
                  <w:r w:rsidR="00E1787C" w:rsidRPr="00364BB4">
                    <w:rPr>
                      <w:rFonts w:cstheme="minorHAnsi"/>
                      <w:color w:val="000000" w:themeColor="text1"/>
                      <w:lang w:val="sk-SK"/>
                    </w:rPr>
                    <w:t>voľnočasové</w:t>
                  </w:r>
                  <w:proofErr w:type="spellEnd"/>
                  <w:r w:rsidR="00E1787C" w:rsidRPr="00364BB4">
                    <w:rPr>
                      <w:rFonts w:cstheme="minorHAnsi"/>
                      <w:color w:val="000000" w:themeColor="text1"/>
                      <w:lang w:val="sk-SK"/>
                    </w:rPr>
                    <w:t xml:space="preserve"> aktivity</w:t>
                  </w:r>
                </w:p>
                <w:p w14:paraId="1F8BD28F"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290"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profesijný poradca</w:t>
                  </w:r>
                </w:p>
                <w:p w14:paraId="1F8BD291"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rehabilitačný pracovník</w:t>
                  </w:r>
                </w:p>
                <w:p w14:paraId="1F8BD292"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logopéd</w:t>
                  </w:r>
                </w:p>
                <w:p w14:paraId="1F8BD293"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predškolskom zariadení</w:t>
                  </w:r>
                </w:p>
                <w:p w14:paraId="1F8BD294" w14:textId="77777777" w:rsidR="0064299D"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učiteľ/špeciálny pedagóg</w:t>
                  </w:r>
                </w:p>
              </w:tc>
            </w:tr>
          </w:tbl>
          <w:p w14:paraId="1F8BD296" w14:textId="77777777" w:rsidR="0064299D" w:rsidRPr="00364BB4" w:rsidRDefault="0064299D" w:rsidP="0064299D">
            <w:pPr>
              <w:ind w:right="155"/>
              <w:jc w:val="both"/>
              <w:rPr>
                <w:rFonts w:cstheme="minorHAnsi"/>
                <w:bCs/>
                <w:color w:val="000000" w:themeColor="text1"/>
                <w:lang w:val="sk-SK"/>
              </w:rPr>
            </w:pPr>
          </w:p>
          <w:p w14:paraId="1F8BD297" w14:textId="77777777" w:rsidR="0064299D" w:rsidRPr="00364BB4" w:rsidRDefault="0064299D" w:rsidP="00885340">
            <w:pPr>
              <w:jc w:val="both"/>
              <w:rPr>
                <w:rFonts w:cstheme="minorHAnsi"/>
                <w:iCs/>
                <w:color w:val="000000" w:themeColor="text1"/>
                <w:lang w:val="sk-SK"/>
              </w:rPr>
            </w:pPr>
          </w:p>
        </w:tc>
      </w:tr>
    </w:tbl>
    <w:p w14:paraId="1F8BD299" w14:textId="77777777" w:rsidR="007C239D" w:rsidRDefault="007C239D" w:rsidP="007C239D">
      <w:pPr>
        <w:pageBreakBefore/>
        <w:ind w:right="155"/>
        <w:jc w:val="both"/>
        <w:rPr>
          <w:rFonts w:cstheme="minorHAnsi"/>
          <w:b/>
          <w:lang w:val="sk-SK"/>
        </w:rPr>
      </w:pPr>
      <w:r w:rsidRPr="004B746F">
        <w:rPr>
          <w:rFonts w:cstheme="minorHAnsi"/>
          <w:b/>
          <w:lang w:val="sk-SK"/>
        </w:rPr>
        <w:lastRenderedPageBreak/>
        <w:t>INCV</w:t>
      </w:r>
    </w:p>
    <w:tbl>
      <w:tblPr>
        <w:tblStyle w:val="TipTable"/>
        <w:tblW w:w="5064"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365"/>
      </w:tblGrid>
      <w:tr w:rsidR="00364BB4" w:rsidRPr="00364BB4" w14:paraId="1F8BD2E9"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29A" w14:textId="77777777" w:rsidR="007C239D" w:rsidRPr="00364BB4" w:rsidRDefault="007C239D" w:rsidP="007C239D">
            <w:pPr>
              <w:ind w:right="155"/>
              <w:jc w:val="both"/>
              <w:rPr>
                <w:rFonts w:cstheme="minorHAnsi"/>
                <w:b/>
                <w:color w:val="000000" w:themeColor="text1"/>
                <w:lang w:val="sk-SK"/>
              </w:rPr>
            </w:pPr>
            <w:r w:rsidRPr="00364BB4">
              <w:rPr>
                <w:rFonts w:cstheme="minorHAnsi"/>
                <w:b/>
                <w:color w:val="000000" w:themeColor="text1"/>
                <w:lang w:val="sk-SK"/>
              </w:rPr>
              <w:t>Typ introvert, intuitívny, citový, vnímavý</w:t>
            </w:r>
          </w:p>
          <w:p w14:paraId="1F8BD29B" w14:textId="77777777" w:rsidR="007C239D" w:rsidRPr="00364BB4" w:rsidRDefault="007C239D" w:rsidP="007C239D">
            <w:pPr>
              <w:ind w:right="155"/>
              <w:jc w:val="both"/>
              <w:rPr>
                <w:rFonts w:cstheme="minorHAnsi"/>
                <w:bCs/>
                <w:color w:val="000000" w:themeColor="text1"/>
                <w:lang w:val="sk-SK"/>
              </w:rPr>
            </w:pPr>
          </w:p>
          <w:p w14:paraId="1F8BD29C" w14:textId="77777777" w:rsidR="00C350E1"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Osobnosti typu INCV nadovšetko uprednostňujú harmóniu. Sú to citliví ľudia, idealisti a lojálni, majú silný zmysel pre česť, pokiaľ ide o ich osobné hodnoty a často sú motivovaní hlbokým osobným presvedčením alebo zanietením pre problém, o ktorom predpokladajú, že stojí z to. Zaujímajú sa o nové možnosti, okrem už známych, väčšinu energie investujú do svojich snov a predstáv. </w:t>
            </w:r>
          </w:p>
          <w:p w14:paraId="1F8BD29D" w14:textId="77777777" w:rsidR="00C350E1" w:rsidRPr="00364BB4" w:rsidRDefault="00C350E1" w:rsidP="007C239D">
            <w:pPr>
              <w:ind w:right="155"/>
              <w:jc w:val="both"/>
              <w:rPr>
                <w:rFonts w:cstheme="minorHAnsi"/>
                <w:color w:val="000000" w:themeColor="text1"/>
                <w:lang w:val="sk-SK"/>
              </w:rPr>
            </w:pPr>
          </w:p>
          <w:p w14:paraId="1F8BD29E"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Sú prístupní, zvedaví a vidia do hĺbky, často majú ďalekosiahle vízie. V každodenných záležitostiach sú obyčajne flexibilní, tolerantní, adaptabilní, ale sú veľmi tvrdí, pokiaľ ide o lojalitu k sebe samým a predpisujú si veľmi náročné – v skutočnosti takmer neuskutočniteľné – vzory</w:t>
            </w:r>
            <w:r w:rsidR="0046563E" w:rsidRPr="00364BB4">
              <w:rPr>
                <w:rFonts w:cstheme="minorHAnsi"/>
                <w:color w:val="000000" w:themeColor="text1"/>
                <w:lang w:val="sk-SK"/>
              </w:rPr>
              <w:t>,</w:t>
            </w:r>
            <w:r w:rsidRPr="00364BB4">
              <w:rPr>
                <w:rFonts w:cstheme="minorHAnsi"/>
                <w:color w:val="000000" w:themeColor="text1"/>
                <w:lang w:val="sk-SK"/>
              </w:rPr>
              <w:t xml:space="preserve"> resp. ciele.</w:t>
            </w:r>
          </w:p>
          <w:p w14:paraId="1F8BD29F" w14:textId="77777777" w:rsidR="007C239D" w:rsidRPr="00364BB4" w:rsidRDefault="007C239D" w:rsidP="007C239D">
            <w:pPr>
              <w:ind w:right="155"/>
              <w:jc w:val="both"/>
              <w:rPr>
                <w:rFonts w:cstheme="minorHAnsi"/>
                <w:color w:val="000000" w:themeColor="text1"/>
                <w:lang w:val="sk-SK"/>
              </w:rPr>
            </w:pPr>
          </w:p>
          <w:p w14:paraId="1F8BD2A0" w14:textId="77777777" w:rsidR="00C350E1"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Tieto typy majú veľa ideálov a záväzky, ktoré ich neustále zamestnávajú. Nech sa rozhodnú podniknúť čokoľvek, plne sa v danej veci angažujú. Obyčajne si toho naberú veľa, ale akosi všetko dotiahnu do konca. Hoci navonok pôsobia títo ľudia chladne a rezervovane, vo svojom vnútri nie sú ľahostajní. Cítia a sympatizujú s inými, vedia ich pochopiť a sú citliví voči ich citom. Vyhýbajú sa konfliktom, nezaujíma ich, či zapôsobia na iných alebo ich ovládnu, kým nie sú ohrozené ich hodnoty. </w:t>
            </w:r>
          </w:p>
          <w:p w14:paraId="1F8BD2A1" w14:textId="77777777" w:rsidR="00C350E1" w:rsidRPr="00364BB4" w:rsidRDefault="00C350E1" w:rsidP="007C239D">
            <w:pPr>
              <w:ind w:right="155"/>
              <w:jc w:val="both"/>
              <w:rPr>
                <w:rFonts w:cstheme="minorHAnsi"/>
                <w:color w:val="000000" w:themeColor="text1"/>
                <w:lang w:val="sk-SK"/>
              </w:rPr>
            </w:pPr>
          </w:p>
          <w:p w14:paraId="1F8BD2A2"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Nositelia typu INCV sa často radšej vyjadrujú písomne než ústne. Vedia veľmi účinne presviedčať iných o význame svojich cieľov. Zriedka dávajú najavo svoje city, často sú rezervovaní a mlčanliví. Keď vás však spoznajú, vedia byť entuziastickí a srdeční. Sú priateľskí, ale vyhýbajú sa povrchnej socializácii – povrchným kamarátstvam. Vedia oceniť ľudí, ktorí si nájdu čas na pochopenie ich cieľov a hodnôt.</w:t>
            </w:r>
          </w:p>
          <w:p w14:paraId="1F8BD2A3" w14:textId="77777777" w:rsidR="007C239D" w:rsidRPr="00364BB4" w:rsidRDefault="007C239D" w:rsidP="007C239D">
            <w:pPr>
              <w:ind w:right="155"/>
              <w:jc w:val="both"/>
              <w:rPr>
                <w:rFonts w:cstheme="minorHAnsi"/>
                <w:color w:val="000000" w:themeColor="text1"/>
                <w:lang w:val="sk-SK"/>
              </w:rPr>
            </w:pPr>
          </w:p>
          <w:p w14:paraId="1F8BD2A4" w14:textId="77777777" w:rsidR="007C239D" w:rsidRPr="00364BB4" w:rsidRDefault="007C239D" w:rsidP="007C239D">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2A5" w14:textId="77777777" w:rsidR="00C350E1" w:rsidRPr="00364BB4" w:rsidRDefault="00C350E1" w:rsidP="007C239D">
            <w:pPr>
              <w:ind w:right="155"/>
              <w:jc w:val="both"/>
              <w:rPr>
                <w:rFonts w:cstheme="minorHAnsi"/>
                <w:b/>
                <w:bCs/>
                <w:color w:val="000000" w:themeColor="text1"/>
                <w:lang w:val="sk-SK"/>
              </w:rPr>
            </w:pPr>
          </w:p>
          <w:p w14:paraId="1F8BD2A6" w14:textId="77777777" w:rsidR="00C350E1"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Keďže  logika nie je prioritou typu INCV, niekedy robia faktické chyby a nemusia si uvedomiť, že konajú nelogicky. Keď sa ich sny odtrhnú od reality, môže sa zdať, že konajú nezodpovedne a záhadne. Tieto osobnosti spravia dobre, ak požiadajú o radu praktickejších ľudí, aby zistili, či sú ich nápady realizovateľné a užitočné pre reálny svet. Preto, že sú také oddané svojim vlastným ideálom, typy INCV prehliadajú niekedy iné názory a niekedy sú nekompromisné. </w:t>
            </w:r>
          </w:p>
          <w:p w14:paraId="1F8BD2A7" w14:textId="77777777" w:rsidR="00C350E1" w:rsidRPr="00364BB4" w:rsidRDefault="00C350E1" w:rsidP="007C239D">
            <w:pPr>
              <w:ind w:right="155"/>
              <w:jc w:val="both"/>
              <w:rPr>
                <w:rFonts w:cstheme="minorHAnsi"/>
                <w:color w:val="000000" w:themeColor="text1"/>
                <w:lang w:val="sk-SK"/>
              </w:rPr>
            </w:pPr>
          </w:p>
          <w:p w14:paraId="1F8BD2A8"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Nezaujíma ich veľmi fyzické prostredie a často sú takí zaneprázdnení, že si ani nevšimnú, čo sa deje okolo nich. Niekedy rozmýšľajú nad svojimi nápadmi oveľa dlhšie, než je to skutočne nutné pre naštartovanie projektu. Ich </w:t>
            </w:r>
            <w:proofErr w:type="spellStart"/>
            <w:r w:rsidRPr="00364BB4">
              <w:rPr>
                <w:rFonts w:cstheme="minorHAnsi"/>
                <w:color w:val="000000" w:themeColor="text1"/>
                <w:lang w:val="sk-SK"/>
              </w:rPr>
              <w:t>perfekcionalistické</w:t>
            </w:r>
            <w:proofErr w:type="spellEnd"/>
            <w:r w:rsidRPr="00364BB4">
              <w:rPr>
                <w:rFonts w:cstheme="minorHAnsi"/>
                <w:color w:val="000000" w:themeColor="text1"/>
                <w:lang w:val="sk-SK"/>
              </w:rPr>
              <w:t xml:space="preserve"> tendencie môžu viesť k nekonečnému prepracovávaniu a upravovaniu nápadov, o ktoré sa nikdy nepodelia. To je nebezpečné, pretože pre typy INCV je dôležité, aby si našli spôsob vyjadrenia svojich myšlienok. Aby  ich niečo neodradilo, musia sa viac orientovať na činnosť. </w:t>
            </w:r>
          </w:p>
          <w:p w14:paraId="1F8BD2A9" w14:textId="77777777" w:rsidR="007C239D" w:rsidRPr="00364BB4" w:rsidRDefault="007C239D" w:rsidP="007C239D">
            <w:pPr>
              <w:ind w:right="155"/>
              <w:jc w:val="both"/>
              <w:rPr>
                <w:rFonts w:cstheme="minorHAnsi"/>
                <w:color w:val="000000" w:themeColor="text1"/>
                <w:lang w:val="sk-SK"/>
              </w:rPr>
            </w:pPr>
          </w:p>
          <w:p w14:paraId="1F8BD2AA" w14:textId="77777777" w:rsidR="00C350E1"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INCV typy sú emocionálne zainteresované na svojom konaní a veľmi citlivé na kritiku. Ešte komplikovanejšie je, že si na seba kladú príliš vysoké nároky a snažia sa zvládnuť nereálne náročné kritériá, čo si sami vytýčili. To môže viesť k pocitu neadekvátnosti, hoci sú v skutočnosti schopné dosiahnuť veľa. Ak sú nositelia tohto typu sklamaní, stavajú sa negatívne voči všetkému, čo ich obklopuje. Môže im pomôcť, ak sa budú pozerať na svoje projekty objektívnejšie, budú menej zraniteľní kritikou a nepodľahnú tak ľahko sklamaniu. </w:t>
            </w:r>
          </w:p>
          <w:p w14:paraId="1F8BD2AB" w14:textId="77777777" w:rsidR="00C350E1" w:rsidRPr="00364BB4" w:rsidRDefault="00C350E1" w:rsidP="007C239D">
            <w:pPr>
              <w:ind w:right="155"/>
              <w:jc w:val="both"/>
              <w:rPr>
                <w:rFonts w:cstheme="minorHAnsi"/>
                <w:color w:val="000000" w:themeColor="text1"/>
                <w:lang w:val="sk-SK"/>
              </w:rPr>
            </w:pPr>
          </w:p>
          <w:p w14:paraId="1F8BD2AC"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Keďže typy INCV sa často snažia vyhovieť naraz mnohým ľuďom, môže byť pre nich ťažké obhajovať nepopulárnu pozíciu. Váhajú, ak majú iných kritizovať a ťažko vedia povedať nie. Keď osobnosti typu  INCV nedajú najavo svoje negatívne názory, môže sa stať, že ľudia to pochopia ako súhlas. INCV si musia vypestovať viac asertivity a môžu len získať, ak sa naučia, ako v prípade potreby prejaviť spravodlivú kritiku.</w:t>
            </w:r>
          </w:p>
          <w:p w14:paraId="1F8BD2AD" w14:textId="77777777" w:rsidR="00C350E1" w:rsidRPr="00364BB4" w:rsidRDefault="00C350E1" w:rsidP="007C239D">
            <w:pPr>
              <w:ind w:right="155"/>
              <w:jc w:val="both"/>
              <w:rPr>
                <w:rFonts w:cstheme="minorHAnsi"/>
                <w:color w:val="000000" w:themeColor="text1"/>
                <w:lang w:val="sk-SK"/>
              </w:rPr>
            </w:pPr>
          </w:p>
          <w:p w14:paraId="1F8BD2AE" w14:textId="77777777" w:rsidR="00C350E1" w:rsidRPr="00364BB4" w:rsidRDefault="00C350E1" w:rsidP="007C239D">
            <w:pPr>
              <w:ind w:right="155"/>
              <w:jc w:val="both"/>
              <w:rPr>
                <w:rFonts w:cstheme="minorHAnsi"/>
                <w:color w:val="000000" w:themeColor="text1"/>
                <w:lang w:val="sk-SK"/>
              </w:rPr>
            </w:pPr>
          </w:p>
          <w:p w14:paraId="1F8BD2AF" w14:textId="77777777" w:rsidR="00C350E1" w:rsidRPr="00364BB4" w:rsidRDefault="00C350E1" w:rsidP="007C239D">
            <w:pPr>
              <w:ind w:right="155"/>
              <w:jc w:val="both"/>
              <w:rPr>
                <w:rFonts w:cstheme="minorHAnsi"/>
                <w:color w:val="000000" w:themeColor="text1"/>
                <w:lang w:val="sk-SK"/>
              </w:rPr>
            </w:pPr>
          </w:p>
          <w:p w14:paraId="1F8BD2B0" w14:textId="77777777" w:rsidR="00C350E1" w:rsidRPr="00364BB4" w:rsidRDefault="00C350E1" w:rsidP="007C239D">
            <w:pPr>
              <w:ind w:right="155"/>
              <w:jc w:val="both"/>
              <w:rPr>
                <w:rFonts w:cstheme="minorHAnsi"/>
                <w:color w:val="000000" w:themeColor="text1"/>
                <w:lang w:val="sk-SK"/>
              </w:rPr>
            </w:pPr>
          </w:p>
          <w:p w14:paraId="1F8BD2B1" w14:textId="77777777" w:rsidR="00C350E1" w:rsidRPr="00364BB4" w:rsidRDefault="00C350E1" w:rsidP="007C239D">
            <w:pPr>
              <w:ind w:right="155"/>
              <w:jc w:val="both"/>
              <w:rPr>
                <w:rFonts w:cstheme="minorHAnsi"/>
                <w:color w:val="000000" w:themeColor="text1"/>
                <w:lang w:val="sk-SK"/>
              </w:rPr>
            </w:pPr>
          </w:p>
          <w:p w14:paraId="1F8BD2B2" w14:textId="77777777" w:rsidR="00C350E1" w:rsidRPr="00364BB4" w:rsidRDefault="00C350E1" w:rsidP="007C239D">
            <w:pPr>
              <w:ind w:right="155"/>
              <w:jc w:val="both"/>
              <w:rPr>
                <w:rFonts w:cstheme="minorHAnsi"/>
                <w:color w:val="000000" w:themeColor="text1"/>
                <w:lang w:val="sk-SK"/>
              </w:rPr>
            </w:pPr>
          </w:p>
          <w:p w14:paraId="1F8BD2B3" w14:textId="4C89DBCC" w:rsidR="00C350E1" w:rsidRDefault="00C350E1" w:rsidP="007C239D">
            <w:pPr>
              <w:ind w:right="155"/>
              <w:jc w:val="both"/>
              <w:rPr>
                <w:rFonts w:cstheme="minorHAnsi"/>
                <w:color w:val="000000" w:themeColor="text1"/>
                <w:lang w:val="sk-SK"/>
              </w:rPr>
            </w:pPr>
          </w:p>
          <w:p w14:paraId="5FC20151" w14:textId="2AB2242B" w:rsidR="004C28FA" w:rsidRDefault="004C28FA" w:rsidP="007C239D">
            <w:pPr>
              <w:ind w:right="155"/>
              <w:jc w:val="both"/>
              <w:rPr>
                <w:rFonts w:cstheme="minorHAnsi"/>
                <w:color w:val="000000" w:themeColor="text1"/>
                <w:lang w:val="sk-SK"/>
              </w:rPr>
            </w:pPr>
          </w:p>
          <w:p w14:paraId="0F226036" w14:textId="7588E180" w:rsidR="004C28FA" w:rsidRDefault="004C28FA" w:rsidP="007C239D">
            <w:pPr>
              <w:ind w:right="155"/>
              <w:jc w:val="both"/>
              <w:rPr>
                <w:rFonts w:cstheme="minorHAnsi"/>
                <w:color w:val="000000" w:themeColor="text1"/>
                <w:lang w:val="sk-SK"/>
              </w:rPr>
            </w:pPr>
          </w:p>
          <w:p w14:paraId="1F3FEEC7" w14:textId="0775449C" w:rsidR="004C28FA" w:rsidRDefault="004C28FA" w:rsidP="007C239D">
            <w:pPr>
              <w:ind w:right="155"/>
              <w:jc w:val="both"/>
              <w:rPr>
                <w:rFonts w:cstheme="minorHAnsi"/>
                <w:color w:val="000000" w:themeColor="text1"/>
                <w:lang w:val="sk-SK"/>
              </w:rPr>
            </w:pPr>
          </w:p>
          <w:p w14:paraId="38D5CE11" w14:textId="7ECF6184" w:rsidR="004C28FA" w:rsidRDefault="004C28FA" w:rsidP="007C239D">
            <w:pPr>
              <w:ind w:right="155"/>
              <w:jc w:val="both"/>
              <w:rPr>
                <w:rFonts w:cstheme="minorHAnsi"/>
                <w:color w:val="000000" w:themeColor="text1"/>
                <w:lang w:val="sk-SK"/>
              </w:rPr>
            </w:pPr>
          </w:p>
          <w:p w14:paraId="74DCFCD6" w14:textId="488A9FDE" w:rsidR="004C28FA" w:rsidRDefault="004C28FA" w:rsidP="007C239D">
            <w:pPr>
              <w:ind w:right="155"/>
              <w:jc w:val="both"/>
              <w:rPr>
                <w:rFonts w:cstheme="minorHAnsi"/>
                <w:color w:val="000000" w:themeColor="text1"/>
                <w:lang w:val="sk-SK"/>
              </w:rPr>
            </w:pPr>
          </w:p>
          <w:p w14:paraId="0923D86D" w14:textId="2B14F46F" w:rsidR="004C28FA" w:rsidRDefault="004C28FA" w:rsidP="007C239D">
            <w:pPr>
              <w:ind w:right="155"/>
              <w:jc w:val="both"/>
              <w:rPr>
                <w:rFonts w:cstheme="minorHAnsi"/>
                <w:color w:val="000000" w:themeColor="text1"/>
                <w:lang w:val="sk-SK"/>
              </w:rPr>
            </w:pPr>
          </w:p>
          <w:p w14:paraId="5DF20FD4" w14:textId="7BC37EB7" w:rsidR="004C28FA" w:rsidRDefault="004C28FA" w:rsidP="007C239D">
            <w:pPr>
              <w:ind w:right="155"/>
              <w:jc w:val="both"/>
              <w:rPr>
                <w:rFonts w:cstheme="minorHAnsi"/>
                <w:color w:val="000000" w:themeColor="text1"/>
                <w:lang w:val="sk-SK"/>
              </w:rPr>
            </w:pPr>
          </w:p>
          <w:p w14:paraId="15E11A2F" w14:textId="64A4A252" w:rsidR="004C28FA" w:rsidRDefault="004C28FA" w:rsidP="007C239D">
            <w:pPr>
              <w:ind w:right="155"/>
              <w:jc w:val="both"/>
              <w:rPr>
                <w:rFonts w:cstheme="minorHAnsi"/>
                <w:color w:val="000000" w:themeColor="text1"/>
                <w:lang w:val="sk-SK"/>
              </w:rPr>
            </w:pPr>
          </w:p>
          <w:p w14:paraId="1AF41143" w14:textId="5A9C7122" w:rsidR="004C28FA" w:rsidRDefault="004C28FA" w:rsidP="007C239D">
            <w:pPr>
              <w:ind w:right="155"/>
              <w:jc w:val="both"/>
              <w:rPr>
                <w:rFonts w:cstheme="minorHAnsi"/>
                <w:color w:val="000000" w:themeColor="text1"/>
                <w:lang w:val="sk-SK"/>
              </w:rPr>
            </w:pPr>
          </w:p>
          <w:p w14:paraId="3EAD1020" w14:textId="187931B5" w:rsidR="004C28FA" w:rsidRDefault="004C28FA" w:rsidP="007C239D">
            <w:pPr>
              <w:ind w:right="155"/>
              <w:jc w:val="both"/>
              <w:rPr>
                <w:rFonts w:cstheme="minorHAnsi"/>
                <w:color w:val="000000" w:themeColor="text1"/>
                <w:lang w:val="sk-SK"/>
              </w:rPr>
            </w:pPr>
          </w:p>
          <w:p w14:paraId="7C74AB17" w14:textId="13D2906A" w:rsidR="004C28FA" w:rsidRDefault="004C28FA" w:rsidP="007C239D">
            <w:pPr>
              <w:ind w:right="155"/>
              <w:jc w:val="both"/>
              <w:rPr>
                <w:rFonts w:cstheme="minorHAnsi"/>
                <w:color w:val="000000" w:themeColor="text1"/>
                <w:lang w:val="sk-SK"/>
              </w:rPr>
            </w:pPr>
          </w:p>
          <w:p w14:paraId="0FFAF99E" w14:textId="59D51EC8" w:rsidR="004C28FA" w:rsidRDefault="004C28FA" w:rsidP="007C239D">
            <w:pPr>
              <w:ind w:right="155"/>
              <w:jc w:val="both"/>
              <w:rPr>
                <w:rFonts w:cstheme="minorHAnsi"/>
                <w:color w:val="000000" w:themeColor="text1"/>
                <w:lang w:val="sk-SK"/>
              </w:rPr>
            </w:pPr>
          </w:p>
          <w:p w14:paraId="600ABC64" w14:textId="77777777" w:rsidR="004C28FA" w:rsidRPr="00364BB4" w:rsidRDefault="004C28FA" w:rsidP="007C239D">
            <w:pPr>
              <w:ind w:right="155"/>
              <w:jc w:val="both"/>
              <w:rPr>
                <w:rFonts w:cstheme="minorHAnsi"/>
                <w:color w:val="000000" w:themeColor="text1"/>
                <w:lang w:val="sk-SK"/>
              </w:rPr>
            </w:pPr>
          </w:p>
          <w:p w14:paraId="1F8BD2B4" w14:textId="77777777" w:rsidR="00C350E1" w:rsidRPr="00364BB4" w:rsidRDefault="00C350E1" w:rsidP="007C239D">
            <w:pPr>
              <w:ind w:right="155"/>
              <w:jc w:val="both"/>
              <w:rPr>
                <w:rFonts w:cstheme="minorHAnsi"/>
                <w:color w:val="000000" w:themeColor="text1"/>
                <w:lang w:val="sk-SK"/>
              </w:rPr>
            </w:pPr>
          </w:p>
          <w:p w14:paraId="1F8BD2B5" w14:textId="77777777" w:rsidR="00C350E1" w:rsidRPr="00364BB4" w:rsidRDefault="00C350E1" w:rsidP="007C239D">
            <w:pPr>
              <w:ind w:right="155"/>
              <w:jc w:val="both"/>
              <w:rPr>
                <w:rFonts w:cstheme="minorHAnsi"/>
                <w:color w:val="000000" w:themeColor="text1"/>
                <w:lang w:val="sk-SK"/>
              </w:rPr>
            </w:pPr>
          </w:p>
          <w:p w14:paraId="1F8BD2B6" w14:textId="77777777" w:rsidR="00C350E1" w:rsidRPr="00364BB4" w:rsidRDefault="00C350E1" w:rsidP="007C239D">
            <w:pPr>
              <w:ind w:right="155"/>
              <w:jc w:val="both"/>
              <w:rPr>
                <w:rFonts w:cstheme="minorHAnsi"/>
                <w:color w:val="000000" w:themeColor="text1"/>
                <w:lang w:val="sk-SK"/>
              </w:rPr>
            </w:pPr>
          </w:p>
          <w:p w14:paraId="1F8BD2B7" w14:textId="77777777" w:rsidR="00C350E1" w:rsidRPr="00364BB4" w:rsidRDefault="00C350E1" w:rsidP="007C239D">
            <w:pPr>
              <w:ind w:right="155"/>
              <w:jc w:val="both"/>
              <w:rPr>
                <w:rFonts w:cstheme="minorHAnsi"/>
                <w:color w:val="000000" w:themeColor="text1"/>
                <w:lang w:val="sk-SK"/>
              </w:rPr>
            </w:pPr>
          </w:p>
          <w:p w14:paraId="1F8BD2B8" w14:textId="77777777" w:rsidR="00C350E1" w:rsidRPr="00364BB4" w:rsidRDefault="00C350E1" w:rsidP="007C239D">
            <w:pPr>
              <w:ind w:right="155"/>
              <w:jc w:val="both"/>
              <w:rPr>
                <w:rFonts w:cstheme="minorHAnsi"/>
                <w:color w:val="000000" w:themeColor="text1"/>
                <w:lang w:val="sk-SK"/>
              </w:rPr>
            </w:pPr>
          </w:p>
          <w:p w14:paraId="1F8BD2B9" w14:textId="77777777" w:rsidR="007C239D" w:rsidRPr="00364BB4" w:rsidRDefault="007C239D" w:rsidP="007C239D">
            <w:pPr>
              <w:ind w:right="155"/>
              <w:jc w:val="both"/>
              <w:rPr>
                <w:rFonts w:cstheme="minorHAnsi"/>
                <w:color w:val="000000" w:themeColor="text1"/>
                <w:lang w:val="sk-SK"/>
              </w:rPr>
            </w:pPr>
          </w:p>
          <w:tbl>
            <w:tblPr>
              <w:tblStyle w:val="Mriekatabuky"/>
              <w:tblpPr w:leftFromText="141" w:rightFromText="141" w:vertAnchor="text" w:horzAnchor="margin" w:tblpXSpec="center" w:tblpY="125"/>
              <w:tblOverlap w:val="never"/>
              <w:tblW w:w="0" w:type="auto"/>
              <w:tblLayout w:type="fixed"/>
              <w:tblLook w:val="04A0" w:firstRow="1" w:lastRow="0" w:firstColumn="1" w:lastColumn="0" w:noHBand="0" w:noVBand="1"/>
            </w:tblPr>
            <w:tblGrid>
              <w:gridCol w:w="1134"/>
              <w:gridCol w:w="850"/>
              <w:gridCol w:w="1134"/>
              <w:gridCol w:w="1418"/>
              <w:gridCol w:w="2977"/>
              <w:gridCol w:w="2263"/>
            </w:tblGrid>
            <w:tr w:rsidR="00364BB4" w:rsidRPr="00364BB4" w14:paraId="1F8BD2BB" w14:textId="77777777" w:rsidTr="006020A6">
              <w:trPr>
                <w:trHeight w:val="371"/>
              </w:trPr>
              <w:tc>
                <w:tcPr>
                  <w:tcW w:w="9776" w:type="dxa"/>
                  <w:gridSpan w:val="6"/>
                  <w:tcBorders>
                    <w:top w:val="single" w:sz="4" w:space="0" w:color="auto"/>
                    <w:left w:val="single" w:sz="4" w:space="0" w:color="auto"/>
                    <w:bottom w:val="single" w:sz="4" w:space="0" w:color="auto"/>
                    <w:right w:val="single" w:sz="4" w:space="0" w:color="auto"/>
                  </w:tcBorders>
                  <w:vAlign w:val="center"/>
                </w:tcPr>
                <w:p w14:paraId="1F8BD2BA"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INCV</w:t>
                  </w:r>
                </w:p>
              </w:tc>
            </w:tr>
            <w:tr w:rsidR="00364BB4" w:rsidRPr="004C28FA" w14:paraId="1F8BD2C0" w14:textId="77777777" w:rsidTr="006020A6">
              <w:tc>
                <w:tcPr>
                  <w:tcW w:w="1134" w:type="dxa"/>
                  <w:vMerge w:val="restart"/>
                  <w:tcBorders>
                    <w:top w:val="single" w:sz="4" w:space="0" w:color="auto"/>
                    <w:left w:val="single" w:sz="4" w:space="0" w:color="auto"/>
                    <w:right w:val="single" w:sz="4" w:space="0" w:color="auto"/>
                  </w:tcBorders>
                  <w:vAlign w:val="center"/>
                </w:tcPr>
                <w:p w14:paraId="1F8BD2BC"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2BD"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850" w:type="dxa"/>
                  <w:tcBorders>
                    <w:top w:val="single" w:sz="4" w:space="0" w:color="auto"/>
                    <w:left w:val="single" w:sz="4" w:space="0" w:color="auto"/>
                    <w:right w:val="single" w:sz="4" w:space="0" w:color="auto"/>
                  </w:tcBorders>
                  <w:vAlign w:val="center"/>
                </w:tcPr>
                <w:p w14:paraId="1F8BD2BE"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plusy</w:t>
                  </w:r>
                </w:p>
              </w:tc>
              <w:tc>
                <w:tcPr>
                  <w:tcW w:w="7792" w:type="dxa"/>
                  <w:gridSpan w:val="4"/>
                  <w:tcBorders>
                    <w:top w:val="single" w:sz="4" w:space="0" w:color="auto"/>
                    <w:left w:val="single" w:sz="4" w:space="0" w:color="auto"/>
                    <w:bottom w:val="single" w:sz="4" w:space="0" w:color="auto"/>
                    <w:right w:val="single" w:sz="4" w:space="0" w:color="auto"/>
                  </w:tcBorders>
                </w:tcPr>
                <w:p w14:paraId="1F8BD2BF" w14:textId="77777777" w:rsidR="006020A6" w:rsidRPr="00364BB4" w:rsidRDefault="006020A6" w:rsidP="00A21031">
                  <w:pPr>
                    <w:ind w:right="155"/>
                    <w:rPr>
                      <w:rFonts w:cstheme="minorHAnsi"/>
                      <w:color w:val="000000" w:themeColor="text1"/>
                      <w:lang w:val="sk-SK"/>
                    </w:rPr>
                  </w:pPr>
                  <w:r w:rsidRPr="00364BB4">
                    <w:rPr>
                      <w:rFonts w:cstheme="minorHAnsi"/>
                      <w:color w:val="000000" w:themeColor="text1"/>
                      <w:lang w:val="sk-SK"/>
                    </w:rPr>
                    <w:t>silná orientácia na ciele; dokážu pracovať sami pri častej zmysluplnej interakcii s ľuďmi, ktorých obdivujú; zodpovedne si plnia  svoje povinnosti; dobre si rozumejú  s ľuďmi, s ktorými komunikujú na báze rovný s rovným</w:t>
                  </w:r>
                </w:p>
              </w:tc>
            </w:tr>
            <w:tr w:rsidR="00364BB4" w:rsidRPr="004C28FA" w14:paraId="1F8BD2C4" w14:textId="77777777" w:rsidTr="006020A6">
              <w:tc>
                <w:tcPr>
                  <w:tcW w:w="1134" w:type="dxa"/>
                  <w:vMerge/>
                  <w:tcBorders>
                    <w:left w:val="single" w:sz="4" w:space="0" w:color="auto"/>
                    <w:bottom w:val="single" w:sz="4" w:space="0" w:color="auto"/>
                    <w:right w:val="single" w:sz="4" w:space="0" w:color="auto"/>
                  </w:tcBorders>
                </w:tcPr>
                <w:p w14:paraId="1F8BD2C1" w14:textId="77777777" w:rsidR="006020A6" w:rsidRPr="00364BB4" w:rsidRDefault="006020A6" w:rsidP="00A21031">
                  <w:pPr>
                    <w:ind w:right="155"/>
                    <w:jc w:val="center"/>
                    <w:rPr>
                      <w:rFonts w:cstheme="minorHAnsi"/>
                      <w:b/>
                      <w:color w:val="000000" w:themeColor="text1"/>
                      <w:lang w:val="sk-SK"/>
                    </w:rPr>
                  </w:pPr>
                </w:p>
              </w:tc>
              <w:tc>
                <w:tcPr>
                  <w:tcW w:w="850" w:type="dxa"/>
                  <w:tcBorders>
                    <w:left w:val="single" w:sz="4" w:space="0" w:color="auto"/>
                    <w:bottom w:val="single" w:sz="4" w:space="0" w:color="auto"/>
                    <w:right w:val="single" w:sz="4" w:space="0" w:color="auto"/>
                  </w:tcBorders>
                  <w:vAlign w:val="center"/>
                </w:tcPr>
                <w:p w14:paraId="1F8BD2C2"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mínusy</w:t>
                  </w:r>
                </w:p>
              </w:tc>
              <w:tc>
                <w:tcPr>
                  <w:tcW w:w="7792" w:type="dxa"/>
                  <w:gridSpan w:val="4"/>
                  <w:tcBorders>
                    <w:top w:val="single" w:sz="4" w:space="0" w:color="auto"/>
                    <w:left w:val="single" w:sz="4" w:space="0" w:color="auto"/>
                    <w:bottom w:val="single" w:sz="4" w:space="0" w:color="auto"/>
                    <w:right w:val="single" w:sz="4" w:space="0" w:color="auto"/>
                  </w:tcBorders>
                </w:tcPr>
                <w:p w14:paraId="1F8BD2C3" w14:textId="77777777" w:rsidR="006020A6" w:rsidRPr="00364BB4" w:rsidRDefault="006020A6" w:rsidP="00A21031">
                  <w:pPr>
                    <w:ind w:right="155"/>
                    <w:rPr>
                      <w:rFonts w:cstheme="minorHAnsi"/>
                      <w:color w:val="000000" w:themeColor="text1"/>
                      <w:lang w:val="sk-SK"/>
                    </w:rPr>
                  </w:pPr>
                  <w:r w:rsidRPr="00364BB4">
                    <w:rPr>
                      <w:rFonts w:cstheme="minorHAnsi"/>
                      <w:color w:val="000000" w:themeColor="text1"/>
                      <w:lang w:val="sk-SK"/>
                    </w:rPr>
                    <w:t>slabšia reálnosť plánovaných aktivít; chcú mať veci pod kontrolou, ak kontrolu stratia, strácajú aj záujem; odrádza ich, ak práca nesmeruje k cieľom, v ktoré veria; môžu byť nepružní, ak sú potrebné korekcie a zmeny; problémy s prácou v konkurenčnom prostredí</w:t>
                  </w:r>
                </w:p>
              </w:tc>
            </w:tr>
            <w:tr w:rsidR="00364BB4" w:rsidRPr="00364BB4" w14:paraId="1F8BD2C6" w14:textId="77777777" w:rsidTr="006020A6">
              <w:tc>
                <w:tcPr>
                  <w:tcW w:w="9776" w:type="dxa"/>
                  <w:gridSpan w:val="6"/>
                  <w:tcBorders>
                    <w:top w:val="single" w:sz="4" w:space="0" w:color="auto"/>
                    <w:left w:val="single" w:sz="4" w:space="0" w:color="auto"/>
                    <w:bottom w:val="single" w:sz="4" w:space="0" w:color="auto"/>
                    <w:right w:val="single" w:sz="4" w:space="0" w:color="auto"/>
                  </w:tcBorders>
                  <w:vAlign w:val="center"/>
                  <w:hideMark/>
                </w:tcPr>
                <w:p w14:paraId="1F8BD2C5"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2CC" w14:textId="77777777" w:rsidTr="006020A6">
              <w:tc>
                <w:tcPr>
                  <w:tcW w:w="3118" w:type="dxa"/>
                  <w:gridSpan w:val="3"/>
                  <w:tcBorders>
                    <w:top w:val="single" w:sz="4" w:space="0" w:color="auto"/>
                    <w:left w:val="single" w:sz="4" w:space="0" w:color="auto"/>
                    <w:bottom w:val="single" w:sz="4" w:space="0" w:color="auto"/>
                    <w:right w:val="single" w:sz="4" w:space="0" w:color="auto"/>
                  </w:tcBorders>
                  <w:vAlign w:val="center"/>
                </w:tcPr>
                <w:p w14:paraId="1F8BD2C7"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organizačný rozvoj a administratívne činnosti</w:t>
                  </w:r>
                </w:p>
              </w:tc>
              <w:tc>
                <w:tcPr>
                  <w:tcW w:w="1418" w:type="dxa"/>
                  <w:tcBorders>
                    <w:top w:val="single" w:sz="4" w:space="0" w:color="auto"/>
                    <w:left w:val="single" w:sz="4" w:space="0" w:color="auto"/>
                    <w:bottom w:val="single" w:sz="4" w:space="0" w:color="auto"/>
                    <w:right w:val="single" w:sz="4" w:space="0" w:color="auto"/>
                  </w:tcBorders>
                  <w:vAlign w:val="center"/>
                </w:tcPr>
                <w:p w14:paraId="1F8BD2C8"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umenie</w:t>
                  </w:r>
                </w:p>
              </w:tc>
              <w:tc>
                <w:tcPr>
                  <w:tcW w:w="2977" w:type="dxa"/>
                  <w:tcBorders>
                    <w:top w:val="single" w:sz="4" w:space="0" w:color="auto"/>
                    <w:left w:val="single" w:sz="4" w:space="0" w:color="auto"/>
                    <w:bottom w:val="single" w:sz="4" w:space="0" w:color="auto"/>
                    <w:right w:val="single" w:sz="4" w:space="0" w:color="auto"/>
                  </w:tcBorders>
                  <w:vAlign w:val="center"/>
                </w:tcPr>
                <w:p w14:paraId="1F8BD2C9"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vyučovanie/</w:t>
                  </w:r>
                </w:p>
                <w:p w14:paraId="1F8BD2CA"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poradenstvo</w:t>
                  </w:r>
                </w:p>
              </w:tc>
              <w:tc>
                <w:tcPr>
                  <w:tcW w:w="2263" w:type="dxa"/>
                  <w:tcBorders>
                    <w:top w:val="single" w:sz="4" w:space="0" w:color="auto"/>
                    <w:left w:val="single" w:sz="4" w:space="0" w:color="auto"/>
                    <w:bottom w:val="single" w:sz="4" w:space="0" w:color="auto"/>
                    <w:right w:val="single" w:sz="4" w:space="0" w:color="auto"/>
                  </w:tcBorders>
                  <w:vAlign w:val="center"/>
                </w:tcPr>
                <w:p w14:paraId="1F8BD2CB"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náboženstvo</w:t>
                  </w:r>
                </w:p>
              </w:tc>
            </w:tr>
            <w:tr w:rsidR="00364BB4" w:rsidRPr="00364BB4" w14:paraId="1F8BD2E6" w14:textId="77777777" w:rsidTr="006020A6">
              <w:tc>
                <w:tcPr>
                  <w:tcW w:w="3118" w:type="dxa"/>
                  <w:gridSpan w:val="3"/>
                  <w:tcBorders>
                    <w:top w:val="single" w:sz="4" w:space="0" w:color="auto"/>
                    <w:left w:val="single" w:sz="4" w:space="0" w:color="auto"/>
                    <w:bottom w:val="single" w:sz="4" w:space="0" w:color="auto"/>
                    <w:right w:val="single" w:sz="4" w:space="0" w:color="auto"/>
                  </w:tcBorders>
                </w:tcPr>
                <w:p w14:paraId="1F8BD2CD"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špecialista v oblasti rozvoja zamestnanosti</w:t>
                  </w:r>
                </w:p>
                <w:p w14:paraId="1F8BD2CE"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špecialista v oblasti ľudských zdrojov</w:t>
                  </w:r>
                </w:p>
                <w:p w14:paraId="1F8BD2CF"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vedec - spoločenské vedy</w:t>
                  </w:r>
                </w:p>
                <w:p w14:paraId="1F8BD2D0"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administratíve</w:t>
                  </w:r>
                </w:p>
                <w:p w14:paraId="1F8BD2D1"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účtovník/finančný poradca</w:t>
                  </w:r>
                </w:p>
                <w:p w14:paraId="1F8BD2D2"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úradník - štátna správa, verejná správa</w:t>
                  </w:r>
                </w:p>
              </w:tc>
              <w:tc>
                <w:tcPr>
                  <w:tcW w:w="1418" w:type="dxa"/>
                  <w:tcBorders>
                    <w:top w:val="single" w:sz="4" w:space="0" w:color="auto"/>
                    <w:left w:val="single" w:sz="4" w:space="0" w:color="auto"/>
                    <w:bottom w:val="single" w:sz="4" w:space="0" w:color="auto"/>
                    <w:right w:val="single" w:sz="4" w:space="0" w:color="auto"/>
                  </w:tcBorders>
                </w:tcPr>
                <w:p w14:paraId="1F8BD2D3"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umelec</w:t>
                  </w:r>
                </w:p>
                <w:p w14:paraId="1F8BD2D4"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spisovateľ</w:t>
                  </w:r>
                </w:p>
                <w:p w14:paraId="1F8BD2D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novinár</w:t>
                  </w:r>
                </w:p>
                <w:p w14:paraId="1F8BD2D6"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architekt</w:t>
                  </w:r>
                </w:p>
                <w:p w14:paraId="1F8BD2D7"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herec</w:t>
                  </w:r>
                </w:p>
                <w:p w14:paraId="1F8BD2D8"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editor</w:t>
                  </w:r>
                </w:p>
                <w:p w14:paraId="1F8BD2D9"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hudobník</w:t>
                  </w:r>
                </w:p>
              </w:tc>
              <w:tc>
                <w:tcPr>
                  <w:tcW w:w="2977" w:type="dxa"/>
                  <w:tcBorders>
                    <w:top w:val="single" w:sz="4" w:space="0" w:color="auto"/>
                    <w:left w:val="single" w:sz="4" w:space="0" w:color="auto"/>
                    <w:bottom w:val="single" w:sz="4" w:space="0" w:color="auto"/>
                    <w:right w:val="single" w:sz="4" w:space="0" w:color="auto"/>
                  </w:tcBorders>
                </w:tcPr>
                <w:p w14:paraId="1F8BD2DA"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vysokoškolský profesor - humanitné vedy/umenie</w:t>
                  </w:r>
                </w:p>
                <w:p w14:paraId="1F8BD2DB"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výskumný pracovník</w:t>
                  </w:r>
                </w:p>
                <w:p w14:paraId="1F8BD2DC"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2DD"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poradca</w:t>
                  </w:r>
                </w:p>
                <w:p w14:paraId="1F8BD2DE"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p w14:paraId="1F8BD2DF"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knihovník</w:t>
                  </w:r>
                </w:p>
                <w:p w14:paraId="1F8BD2E0"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výchovný konzultant</w:t>
                  </w:r>
                </w:p>
                <w:p w14:paraId="1F8BD2E1"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logopéd</w:t>
                  </w:r>
                </w:p>
              </w:tc>
              <w:tc>
                <w:tcPr>
                  <w:tcW w:w="2263" w:type="dxa"/>
                  <w:tcBorders>
                    <w:top w:val="single" w:sz="4" w:space="0" w:color="auto"/>
                    <w:left w:val="single" w:sz="4" w:space="0" w:color="auto"/>
                    <w:bottom w:val="single" w:sz="4" w:space="0" w:color="auto"/>
                    <w:right w:val="single" w:sz="4" w:space="0" w:color="auto"/>
                  </w:tcBorders>
                </w:tcPr>
                <w:p w14:paraId="1F8BD2E2"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náboženstva</w:t>
                  </w:r>
                </w:p>
                <w:p w14:paraId="1F8BD2E3"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misionár</w:t>
                  </w:r>
                </w:p>
                <w:p w14:paraId="1F8BD2E4"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cirkevný zamestnanec</w:t>
                  </w:r>
                </w:p>
                <w:p w14:paraId="1F8BD2E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charite</w:t>
                  </w:r>
                </w:p>
              </w:tc>
            </w:tr>
          </w:tbl>
          <w:p w14:paraId="1F8BD2E7" w14:textId="77777777" w:rsidR="006020A6" w:rsidRPr="00364BB4" w:rsidRDefault="006020A6" w:rsidP="007C239D">
            <w:pPr>
              <w:ind w:right="155"/>
              <w:jc w:val="both"/>
              <w:rPr>
                <w:rFonts w:cstheme="minorHAnsi"/>
                <w:color w:val="000000" w:themeColor="text1"/>
                <w:lang w:val="sk-SK"/>
              </w:rPr>
            </w:pPr>
          </w:p>
          <w:p w14:paraId="1F8BD2E8" w14:textId="77777777" w:rsidR="007C239D" w:rsidRPr="00364BB4" w:rsidRDefault="007C239D" w:rsidP="00C350E1">
            <w:pPr>
              <w:jc w:val="both"/>
              <w:rPr>
                <w:rFonts w:cstheme="minorHAnsi"/>
                <w:iCs/>
                <w:color w:val="000000" w:themeColor="text1"/>
                <w:lang w:val="sk-SK"/>
              </w:rPr>
            </w:pPr>
          </w:p>
        </w:tc>
      </w:tr>
    </w:tbl>
    <w:p w14:paraId="1F8BD2EA" w14:textId="77777777" w:rsidR="00BE5180" w:rsidRPr="004B746F" w:rsidRDefault="00BE5180" w:rsidP="007C239D">
      <w:pPr>
        <w:rPr>
          <w:rFonts w:cstheme="minorHAnsi"/>
          <w:b/>
          <w:bCs/>
          <w:lang w:val="sk-SK"/>
        </w:rPr>
      </w:pPr>
      <w:r w:rsidRPr="004B746F">
        <w:rPr>
          <w:rFonts w:cstheme="minorHAnsi"/>
          <w:lang w:val="sk-SK"/>
        </w:rPr>
        <w:lastRenderedPageBreak/>
        <w:br w:type="page"/>
      </w:r>
      <w:r w:rsidRPr="004B746F">
        <w:rPr>
          <w:rFonts w:cstheme="minorHAnsi"/>
          <w:b/>
          <w:bCs/>
          <w:lang w:val="sk-SK"/>
        </w:rPr>
        <w:lastRenderedPageBreak/>
        <w:t>ENRU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338" w14:textId="77777777" w:rsidTr="00364BB4">
        <w:trPr>
          <w:trHeight w:val="509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2EB" w14:textId="77777777" w:rsidR="00BE5180" w:rsidRPr="00364BB4" w:rsidRDefault="00BE5180" w:rsidP="00BE5180">
            <w:pPr>
              <w:ind w:right="155"/>
              <w:jc w:val="both"/>
              <w:rPr>
                <w:rFonts w:cstheme="minorHAnsi"/>
                <w:b/>
                <w:bCs/>
                <w:color w:val="000000" w:themeColor="text1"/>
                <w:lang w:val="sk-SK"/>
              </w:rPr>
            </w:pPr>
            <w:r w:rsidRPr="00364BB4">
              <w:rPr>
                <w:rFonts w:cstheme="minorHAnsi"/>
                <w:b/>
                <w:bCs/>
                <w:color w:val="000000" w:themeColor="text1"/>
                <w:lang w:val="sk-SK"/>
              </w:rPr>
              <w:t>Typ extrovert, intuitívny, rozumový, uvážlivý</w:t>
            </w:r>
          </w:p>
          <w:p w14:paraId="1F8BD2EC" w14:textId="77777777" w:rsidR="00BE5180" w:rsidRPr="00364BB4" w:rsidRDefault="00BE5180" w:rsidP="00BE5180">
            <w:pPr>
              <w:ind w:right="155"/>
              <w:jc w:val="both"/>
              <w:rPr>
                <w:rFonts w:cstheme="minorHAnsi"/>
                <w:color w:val="000000" w:themeColor="text1"/>
                <w:lang w:val="sk-SK"/>
              </w:rPr>
            </w:pPr>
          </w:p>
          <w:p w14:paraId="1F8BD2ED"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Typy ENRU sú veľkým vodcami a vedia dobre rozhodovať. Ľahko vycítia príležitosti a sú šťastn</w:t>
            </w:r>
            <w:r w:rsidR="00126087" w:rsidRPr="00364BB4">
              <w:rPr>
                <w:rFonts w:cstheme="minorHAnsi"/>
                <w:color w:val="000000" w:themeColor="text1"/>
                <w:lang w:val="sk-SK"/>
              </w:rPr>
              <w:t>í</w:t>
            </w:r>
            <w:r w:rsidRPr="00364BB4">
              <w:rPr>
                <w:rFonts w:cstheme="minorHAnsi"/>
                <w:color w:val="000000" w:themeColor="text1"/>
                <w:lang w:val="sk-SK"/>
              </w:rPr>
              <w:t xml:space="preserve">, keď môžu viesť iných smerom k realizácii svojich predstáv. Sú geniálnymi mysliteľmi a vedia dlhodobo plánovať. Keďže tieto typy vedia logicky a analyticky rozmýšľať, obvykle sa presadia všade tam, kde sa vyžaduje argumentácia a inteligencia. Snažia sa dosiahnuť odbornosť vo všetkom, čo robia. </w:t>
            </w:r>
          </w:p>
          <w:p w14:paraId="1F8BD2EE" w14:textId="77777777" w:rsidR="00BE5180" w:rsidRPr="00364BB4" w:rsidRDefault="00BE5180" w:rsidP="00BE5180">
            <w:pPr>
              <w:ind w:right="155"/>
              <w:jc w:val="both"/>
              <w:rPr>
                <w:rFonts w:cstheme="minorHAnsi"/>
                <w:color w:val="000000" w:themeColor="text1"/>
                <w:lang w:val="sk-SK"/>
              </w:rPr>
            </w:pPr>
          </w:p>
          <w:p w14:paraId="1F8BD2EF" w14:textId="77777777" w:rsidR="00C350E1"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Ľahko zistia chyby, ktoré sa môžu vyskytnúť v istej situácii a okamžite vedia, ako ich napraviť. Snažia sa zdokonaliť systémy a nie ich len akceptovať v danom stave. Radi pracujú na riešení zložitých problémov a nedajú sa odradiť vo svojej snahe dosiahnuť svoj cieľ, ktorý ich fascinuje. </w:t>
            </w:r>
          </w:p>
          <w:p w14:paraId="1F8BD2F0" w14:textId="77777777" w:rsidR="00C350E1" w:rsidRPr="00364BB4" w:rsidRDefault="00C350E1" w:rsidP="00BE5180">
            <w:pPr>
              <w:ind w:right="155"/>
              <w:jc w:val="both"/>
              <w:rPr>
                <w:rFonts w:cstheme="minorHAnsi"/>
                <w:color w:val="000000" w:themeColor="text1"/>
                <w:lang w:val="sk-SK"/>
              </w:rPr>
            </w:pPr>
          </w:p>
          <w:p w14:paraId="1F8BD2F1"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Tento typ si cení pravdu nadovšetko a dá sa presvedčiť len logickou argumentáciou. Je hladný po vedomostiach, ktoré si neustále dopĺňa, preto systematicky plánuje a študuje nové problémy. Charakterizuje ho radosť z práce na zložitých teoretických problémoch a snaží sa dosiahnuť čo najlepšie výsledky. Oveľa viac ho zaujímajú dôsledky jeho činnosti než súčasný stav.</w:t>
            </w:r>
          </w:p>
          <w:p w14:paraId="1F8BD2F2" w14:textId="77777777" w:rsidR="00BE5180" w:rsidRPr="00364BB4" w:rsidRDefault="00BE5180" w:rsidP="00BE5180">
            <w:pPr>
              <w:ind w:right="155"/>
              <w:jc w:val="both"/>
              <w:rPr>
                <w:rFonts w:cstheme="minorHAnsi"/>
                <w:color w:val="000000" w:themeColor="text1"/>
                <w:lang w:val="sk-SK"/>
              </w:rPr>
            </w:pPr>
          </w:p>
          <w:p w14:paraId="1F8BD2F3"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Ako prirodzení vodcovia so srdečným a úprimným vystupovaním sa radi ujímajú zodpovednosti za akúkoľvek situáciu, v ktorej sa ocitnú. Vedia dobre organizovať ľudí, pretože majú schopnosť vidieť dopredu a sprostredkovať svoje predstavy iným ľuďom. Ich život sa riadi prísnymi pravidlami a to isté očakávajú aj od druhých. Sú preto rovnako nároční na seba i na iných.</w:t>
            </w:r>
          </w:p>
          <w:p w14:paraId="1F8BD2F4" w14:textId="77777777" w:rsidR="00BE5180" w:rsidRPr="00364BB4" w:rsidRDefault="00BE5180" w:rsidP="00BE5180">
            <w:pPr>
              <w:ind w:right="155"/>
              <w:jc w:val="both"/>
              <w:rPr>
                <w:rFonts w:cstheme="minorHAnsi"/>
                <w:color w:val="000000" w:themeColor="text1"/>
                <w:lang w:val="sk-SK"/>
              </w:rPr>
            </w:pPr>
          </w:p>
          <w:p w14:paraId="1F8BD2F5" w14:textId="77777777" w:rsidR="00BE5180" w:rsidRPr="00364BB4" w:rsidRDefault="00BE5180" w:rsidP="00BE5180">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2F6" w14:textId="77777777" w:rsidR="00C350E1" w:rsidRPr="00364BB4" w:rsidRDefault="00C350E1" w:rsidP="00BE5180">
            <w:pPr>
              <w:ind w:right="155"/>
              <w:jc w:val="both"/>
              <w:rPr>
                <w:rFonts w:cstheme="minorHAnsi"/>
                <w:b/>
                <w:bCs/>
                <w:color w:val="000000" w:themeColor="text1"/>
                <w:lang w:val="sk-SK"/>
              </w:rPr>
            </w:pPr>
          </w:p>
          <w:p w14:paraId="1F8BD2F7"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Kvôli svojej túžbe nestáť na mieste, ale posúvať sa k ďalšej úlohe alebo k väčšiemu cieľu, robí typ ENRU niekedy príliš rýchle rozhodnutia. Príležitostné spomalenie by bolo šancou na zhromaždenie relevantných údajov a na zváženie praktických ako aj personálnych následkov ich činnosti. Orientácia ich činnosti ich ženie do situácií, kedy sa rozhodnutia okamžite realizujú miesto toho, aby sa zastavili a radšej dvakrát skontrolovali reálnu situáciu.</w:t>
            </w:r>
          </w:p>
          <w:p w14:paraId="1F8BD2F8" w14:textId="77777777" w:rsidR="00BE5180" w:rsidRPr="00364BB4" w:rsidRDefault="00BE5180" w:rsidP="00BE5180">
            <w:pPr>
              <w:ind w:right="155"/>
              <w:jc w:val="both"/>
              <w:rPr>
                <w:rFonts w:cstheme="minorHAnsi"/>
                <w:color w:val="000000" w:themeColor="text1"/>
                <w:lang w:val="sk-SK"/>
              </w:rPr>
            </w:pPr>
          </w:p>
          <w:p w14:paraId="1F8BD2F9"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Keďže prístup typu ENRU k životu  je logický, často môže byť neústupný, netaktný, netrpezlivý a bezcitný voči potrebám a citom iných, ak v takých citoch nevidí logiku. Takýto typ môže vyhľadávať spory a môže byť ťažko  prístupný a zriedka uvíta rozumnú radu od iných. Tento typ, namiesto automatickej kritiky, by mal počúvať ľudí okolo seba a oceniť ich prípadný prínos. Musí si uvedomiť - a malo by sa to preňho stať pravidlom – že by sa mal zastaviť a vypočuť si druhých skôr, než vystúpi so svojimi vlastnými nápadmi, a tak sa vyhnúť despotickému a diktátorskému vystupovaniu.</w:t>
            </w:r>
          </w:p>
          <w:p w14:paraId="1F8BD2FA" w14:textId="77777777" w:rsidR="00BE5180" w:rsidRPr="00364BB4" w:rsidRDefault="00BE5180" w:rsidP="00BE5180">
            <w:pPr>
              <w:ind w:right="155"/>
              <w:jc w:val="both"/>
              <w:rPr>
                <w:rFonts w:cstheme="minorHAnsi"/>
                <w:color w:val="000000" w:themeColor="text1"/>
                <w:lang w:val="sk-SK"/>
              </w:rPr>
            </w:pPr>
          </w:p>
          <w:p w14:paraId="1F8BD2FB"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Neosobný prístup k životu necháva tomuto typu málo času a priestoru na toleranciu alebo emócie, čo sa nemení ani vtedy, ak ide o jeho vlastné city. Ak bude ignorovať svoje vlastné city alebo ich nedá najavo, môže sa stať, že jeho reakcia bude emocionálne neprimeraná. Typ ENRU má k tomuto sklony, najmä ak pôjde o jeho kompetenciu</w:t>
            </w:r>
            <w:r w:rsidR="00126087" w:rsidRPr="00364BB4">
              <w:rPr>
                <w:rFonts w:cstheme="minorHAnsi"/>
                <w:color w:val="000000" w:themeColor="text1"/>
                <w:lang w:val="sk-SK"/>
              </w:rPr>
              <w:t>,</w:t>
            </w:r>
            <w:r w:rsidRPr="00364BB4">
              <w:rPr>
                <w:rFonts w:cstheme="minorHAnsi"/>
                <w:color w:val="000000" w:themeColor="text1"/>
                <w:lang w:val="sk-SK"/>
              </w:rPr>
              <w:t xml:space="preserve"> resp. záležitosť, a bude na ňu upozorňovať osoba, ktorú si typ ENRU váži. Aj na zdanlivo nepríznačnú situáciu môže reagovať výbušne, to sa môže dotýkať jeho blízkych. </w:t>
            </w:r>
          </w:p>
          <w:p w14:paraId="1F8BD2FC" w14:textId="77777777" w:rsidR="00BE5180" w:rsidRPr="00364BB4" w:rsidRDefault="00BE5180" w:rsidP="00BE5180">
            <w:pPr>
              <w:ind w:right="155"/>
              <w:jc w:val="both"/>
              <w:rPr>
                <w:rFonts w:cstheme="minorHAnsi"/>
                <w:color w:val="000000" w:themeColor="text1"/>
                <w:lang w:val="sk-SK"/>
              </w:rPr>
            </w:pPr>
          </w:p>
          <w:p w14:paraId="1F8BD2FD" w14:textId="77777777" w:rsidR="00C350E1"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Tento typ bude efektívnejší a spokojnejší, ak si nájde čas a bude sa snažiť pochopiť vlastné pocity. Ak svojim pocitom dopraje vhodný priebeh a nenechá sa nimi ovládnuť, dokáže si tak lepšie udržať pod kontrolou svoju pozíciu, s ktorou je spokojný a o ktorú bojuje. </w:t>
            </w:r>
          </w:p>
          <w:p w14:paraId="1F8BD2FE" w14:textId="77777777" w:rsidR="00C350E1" w:rsidRPr="00364BB4" w:rsidRDefault="00C350E1" w:rsidP="00BE5180">
            <w:pPr>
              <w:ind w:right="155"/>
              <w:jc w:val="both"/>
              <w:rPr>
                <w:rFonts w:cstheme="minorHAnsi"/>
                <w:color w:val="000000" w:themeColor="text1"/>
                <w:lang w:val="sk-SK"/>
              </w:rPr>
            </w:pPr>
          </w:p>
          <w:p w14:paraId="1F8BD2FF"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Je prekvapujúce, že typ ENRU môže byť menej skúsený a kompetentný, než to indikuje jeho sebaisté vystupovanie. Svoju autoritu a stupeň úspešnosti si môže zvýšiť tým, že akceptuje rozumnú a cennú pomoc druhých.</w:t>
            </w:r>
          </w:p>
          <w:p w14:paraId="1F8BD300" w14:textId="77777777" w:rsidR="00BE5180" w:rsidRPr="00364BB4" w:rsidRDefault="00BE5180" w:rsidP="00BE5180">
            <w:pPr>
              <w:ind w:right="155"/>
              <w:jc w:val="both"/>
              <w:rPr>
                <w:rFonts w:cstheme="minorHAnsi"/>
                <w:color w:val="000000" w:themeColor="text1"/>
                <w:lang w:val="sk-SK"/>
              </w:rPr>
            </w:pPr>
          </w:p>
          <w:p w14:paraId="1F8BD301" w14:textId="77777777" w:rsidR="00BE5180" w:rsidRPr="00364BB4" w:rsidRDefault="00BE5180" w:rsidP="00BE5180">
            <w:pPr>
              <w:ind w:right="155"/>
              <w:jc w:val="both"/>
              <w:rPr>
                <w:rFonts w:cstheme="minorHAnsi"/>
                <w:color w:val="000000" w:themeColor="text1"/>
                <w:lang w:val="sk-SK"/>
              </w:rPr>
            </w:pPr>
          </w:p>
          <w:p w14:paraId="1F8BD302" w14:textId="77777777" w:rsidR="00BE5180" w:rsidRPr="00364BB4" w:rsidRDefault="00BE5180" w:rsidP="00BE5180">
            <w:pPr>
              <w:ind w:right="155"/>
              <w:jc w:val="both"/>
              <w:rPr>
                <w:rFonts w:cstheme="minorHAnsi"/>
                <w:color w:val="000000" w:themeColor="text1"/>
                <w:lang w:val="sk-SK"/>
              </w:rPr>
            </w:pPr>
          </w:p>
          <w:p w14:paraId="1F8BD303" w14:textId="77777777" w:rsidR="00BE5180" w:rsidRPr="00364BB4" w:rsidRDefault="00BE5180" w:rsidP="00BE5180">
            <w:pPr>
              <w:ind w:right="155"/>
              <w:jc w:val="both"/>
              <w:rPr>
                <w:rFonts w:cstheme="minorHAnsi"/>
                <w:color w:val="000000" w:themeColor="text1"/>
                <w:lang w:val="sk-SK"/>
              </w:rPr>
            </w:pPr>
          </w:p>
          <w:p w14:paraId="1F8BD304" w14:textId="77777777" w:rsidR="00BE5180" w:rsidRPr="00364BB4" w:rsidRDefault="00BE5180" w:rsidP="00BE5180">
            <w:pPr>
              <w:ind w:right="155"/>
              <w:jc w:val="both"/>
              <w:rPr>
                <w:rFonts w:cstheme="minorHAnsi"/>
                <w:color w:val="000000" w:themeColor="text1"/>
                <w:lang w:val="sk-SK"/>
              </w:rPr>
            </w:pPr>
          </w:p>
          <w:p w14:paraId="1F8BD305" w14:textId="77777777" w:rsidR="00BE5180" w:rsidRPr="00364BB4" w:rsidRDefault="00BE5180" w:rsidP="00BE5180">
            <w:pPr>
              <w:ind w:right="155"/>
              <w:jc w:val="both"/>
              <w:rPr>
                <w:rFonts w:cstheme="minorHAnsi"/>
                <w:color w:val="000000" w:themeColor="text1"/>
                <w:lang w:val="sk-SK"/>
              </w:rPr>
            </w:pPr>
          </w:p>
          <w:p w14:paraId="1F8BD306" w14:textId="77777777" w:rsidR="00BE5180" w:rsidRPr="00364BB4" w:rsidRDefault="00BE5180" w:rsidP="00BE5180">
            <w:pPr>
              <w:ind w:right="155"/>
              <w:jc w:val="both"/>
              <w:rPr>
                <w:rFonts w:cstheme="minorHAnsi"/>
                <w:color w:val="000000" w:themeColor="text1"/>
                <w:lang w:val="sk-SK"/>
              </w:rPr>
            </w:pPr>
          </w:p>
          <w:p w14:paraId="1F8BD307" w14:textId="77777777" w:rsidR="00BE5180" w:rsidRPr="00364BB4" w:rsidRDefault="00BE5180" w:rsidP="00BE5180">
            <w:pPr>
              <w:ind w:right="155"/>
              <w:jc w:val="both"/>
              <w:rPr>
                <w:rFonts w:cstheme="minorHAnsi"/>
                <w:color w:val="000000" w:themeColor="text1"/>
                <w:lang w:val="sk-SK"/>
              </w:rPr>
            </w:pPr>
          </w:p>
          <w:p w14:paraId="1F8BD308" w14:textId="77777777" w:rsidR="00BE5180" w:rsidRPr="00364BB4" w:rsidRDefault="00BE5180" w:rsidP="00BE5180">
            <w:pPr>
              <w:ind w:right="155"/>
              <w:jc w:val="both"/>
              <w:rPr>
                <w:rFonts w:cstheme="minorHAnsi"/>
                <w:color w:val="000000" w:themeColor="text1"/>
                <w:lang w:val="sk-SK"/>
              </w:rPr>
            </w:pPr>
          </w:p>
          <w:p w14:paraId="1F8BD309" w14:textId="77777777" w:rsidR="00BE5180" w:rsidRPr="00364BB4" w:rsidRDefault="00BE5180" w:rsidP="00BE5180">
            <w:pPr>
              <w:ind w:right="155"/>
              <w:jc w:val="both"/>
              <w:rPr>
                <w:rFonts w:cstheme="minorHAnsi"/>
                <w:color w:val="000000" w:themeColor="text1"/>
                <w:lang w:val="sk-SK"/>
              </w:rPr>
            </w:pPr>
          </w:p>
          <w:p w14:paraId="1F8BD30A" w14:textId="77777777" w:rsidR="00BE5180" w:rsidRPr="00364BB4" w:rsidRDefault="00BE5180" w:rsidP="00BE5180">
            <w:pPr>
              <w:ind w:right="155"/>
              <w:jc w:val="both"/>
              <w:rPr>
                <w:rFonts w:cstheme="minorHAnsi"/>
                <w:color w:val="000000" w:themeColor="text1"/>
                <w:lang w:val="sk-SK"/>
              </w:rPr>
            </w:pPr>
          </w:p>
          <w:p w14:paraId="1F8BD30B" w14:textId="77777777" w:rsidR="00BE5180" w:rsidRPr="00364BB4" w:rsidRDefault="00BE5180" w:rsidP="00BE5180">
            <w:pPr>
              <w:ind w:right="155"/>
              <w:jc w:val="both"/>
              <w:rPr>
                <w:rFonts w:cstheme="minorHAnsi"/>
                <w:color w:val="000000" w:themeColor="text1"/>
                <w:lang w:val="sk-SK"/>
              </w:rPr>
            </w:pPr>
          </w:p>
          <w:tbl>
            <w:tblPr>
              <w:tblStyle w:val="Mriekatabuky"/>
              <w:tblpPr w:leftFromText="141" w:rightFromText="141" w:vertAnchor="text" w:horzAnchor="margin" w:tblpXSpec="center" w:tblpY="-89"/>
              <w:tblOverlap w:val="never"/>
              <w:tblW w:w="9493" w:type="dxa"/>
              <w:tblLook w:val="04A0" w:firstRow="1" w:lastRow="0" w:firstColumn="1" w:lastColumn="0" w:noHBand="0" w:noVBand="1"/>
            </w:tblPr>
            <w:tblGrid>
              <w:gridCol w:w="1271"/>
              <w:gridCol w:w="902"/>
              <w:gridCol w:w="2075"/>
              <w:gridCol w:w="2777"/>
              <w:gridCol w:w="2468"/>
            </w:tblGrid>
            <w:tr w:rsidR="00364BB4" w:rsidRPr="00364BB4" w14:paraId="1F8BD30D" w14:textId="77777777" w:rsidTr="007C239D">
              <w:trPr>
                <w:trHeight w:val="392"/>
              </w:trPr>
              <w:tc>
                <w:tcPr>
                  <w:tcW w:w="9493" w:type="dxa"/>
                  <w:gridSpan w:val="5"/>
                  <w:tcBorders>
                    <w:top w:val="single" w:sz="4" w:space="0" w:color="auto"/>
                    <w:left w:val="single" w:sz="4" w:space="0" w:color="auto"/>
                    <w:bottom w:val="single" w:sz="4" w:space="0" w:color="auto"/>
                    <w:right w:val="single" w:sz="4" w:space="0" w:color="auto"/>
                  </w:tcBorders>
                  <w:vAlign w:val="center"/>
                </w:tcPr>
                <w:p w14:paraId="1F8BD30C"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lastRenderedPageBreak/>
                    <w:t>ENRU</w:t>
                  </w:r>
                </w:p>
              </w:tc>
            </w:tr>
            <w:tr w:rsidR="00364BB4" w:rsidRPr="004C28FA" w14:paraId="1F8BD312" w14:textId="77777777" w:rsidTr="007C239D">
              <w:tc>
                <w:tcPr>
                  <w:tcW w:w="1271" w:type="dxa"/>
                  <w:vMerge w:val="restart"/>
                  <w:tcBorders>
                    <w:top w:val="single" w:sz="4" w:space="0" w:color="auto"/>
                    <w:left w:val="single" w:sz="4" w:space="0" w:color="auto"/>
                    <w:right w:val="single" w:sz="4" w:space="0" w:color="auto"/>
                  </w:tcBorders>
                  <w:vAlign w:val="center"/>
                </w:tcPr>
                <w:p w14:paraId="1F8BD30E"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30F"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02" w:type="dxa"/>
                  <w:tcBorders>
                    <w:top w:val="single" w:sz="4" w:space="0" w:color="auto"/>
                    <w:left w:val="single" w:sz="4" w:space="0" w:color="auto"/>
                    <w:right w:val="single" w:sz="4" w:space="0" w:color="auto"/>
                  </w:tcBorders>
                  <w:vAlign w:val="center"/>
                </w:tcPr>
                <w:p w14:paraId="1F8BD310" w14:textId="77777777" w:rsidR="00BE5180" w:rsidRPr="00364BB4" w:rsidRDefault="00BE5180" w:rsidP="00885340">
                  <w:pPr>
                    <w:jc w:val="center"/>
                    <w:rPr>
                      <w:rFonts w:cstheme="minorHAnsi"/>
                      <w:b/>
                      <w:bCs/>
                      <w:color w:val="000000" w:themeColor="text1"/>
                      <w:lang w:val="sk-SK"/>
                    </w:rPr>
                  </w:pPr>
                  <w:r w:rsidRPr="00364BB4">
                    <w:rPr>
                      <w:rFonts w:cstheme="minorHAnsi"/>
                      <w:b/>
                      <w:bCs/>
                      <w:color w:val="000000" w:themeColor="text1"/>
                      <w:lang w:val="sk-SK"/>
                    </w:rPr>
                    <w:t>plusy</w:t>
                  </w:r>
                </w:p>
              </w:tc>
              <w:tc>
                <w:tcPr>
                  <w:tcW w:w="7320" w:type="dxa"/>
                  <w:gridSpan w:val="3"/>
                  <w:tcBorders>
                    <w:top w:val="single" w:sz="4" w:space="0" w:color="auto"/>
                    <w:left w:val="single" w:sz="4" w:space="0" w:color="auto"/>
                    <w:bottom w:val="single" w:sz="4" w:space="0" w:color="auto"/>
                    <w:right w:val="single" w:sz="4" w:space="0" w:color="auto"/>
                  </w:tcBorders>
                </w:tcPr>
                <w:p w14:paraId="1F8BD311" w14:textId="77777777" w:rsidR="00BE5180" w:rsidRPr="00364BB4" w:rsidRDefault="00BE5180" w:rsidP="00885340">
                  <w:pPr>
                    <w:ind w:right="155"/>
                    <w:rPr>
                      <w:rFonts w:cstheme="minorHAnsi"/>
                      <w:color w:val="000000" w:themeColor="text1"/>
                      <w:lang w:val="sk-SK"/>
                    </w:rPr>
                  </w:pPr>
                  <w:r w:rsidRPr="00364BB4">
                    <w:rPr>
                      <w:rFonts w:cstheme="minorHAnsi"/>
                      <w:color w:val="000000" w:themeColor="text1"/>
                      <w:lang w:val="sk-SK"/>
                    </w:rPr>
                    <w:t>skvelé vodcovské schopnosti; lákajú ich kariérne možnosti - príležitosť dostať sa až na najvyššiu pozíciu; sú ambiciózni, tvrdo pracujú; sú čestní a priami; sú tvoriví, ale sú schopní robiť aj logické rozhodnutia; dokážu sa sústrediť na krátkodobé aj dlhodobé ciele</w:t>
                  </w:r>
                </w:p>
              </w:tc>
            </w:tr>
            <w:tr w:rsidR="00364BB4" w:rsidRPr="004C28FA" w14:paraId="1F8BD316" w14:textId="77777777" w:rsidTr="007C239D">
              <w:tc>
                <w:tcPr>
                  <w:tcW w:w="1271" w:type="dxa"/>
                  <w:vMerge/>
                  <w:tcBorders>
                    <w:left w:val="single" w:sz="4" w:space="0" w:color="auto"/>
                    <w:bottom w:val="single" w:sz="4" w:space="0" w:color="auto"/>
                    <w:right w:val="single" w:sz="4" w:space="0" w:color="auto"/>
                  </w:tcBorders>
                </w:tcPr>
                <w:p w14:paraId="1F8BD313" w14:textId="77777777" w:rsidR="00BE5180" w:rsidRPr="00364BB4" w:rsidRDefault="00BE5180" w:rsidP="00885340">
                  <w:pPr>
                    <w:ind w:right="155"/>
                    <w:jc w:val="center"/>
                    <w:rPr>
                      <w:rFonts w:cstheme="minorHAnsi"/>
                      <w:b/>
                      <w:color w:val="000000" w:themeColor="text1"/>
                      <w:lang w:val="sk-SK"/>
                    </w:rPr>
                  </w:pPr>
                </w:p>
              </w:tc>
              <w:tc>
                <w:tcPr>
                  <w:tcW w:w="902" w:type="dxa"/>
                  <w:tcBorders>
                    <w:left w:val="single" w:sz="4" w:space="0" w:color="auto"/>
                    <w:bottom w:val="single" w:sz="4" w:space="0" w:color="auto"/>
                    <w:right w:val="single" w:sz="4" w:space="0" w:color="auto"/>
                  </w:tcBorders>
                  <w:vAlign w:val="center"/>
                </w:tcPr>
                <w:p w14:paraId="1F8BD314" w14:textId="77777777" w:rsidR="00BE5180" w:rsidRPr="00364BB4" w:rsidRDefault="00BE5180" w:rsidP="00885340">
                  <w:pPr>
                    <w:jc w:val="center"/>
                    <w:rPr>
                      <w:rFonts w:cstheme="minorHAnsi"/>
                      <w:b/>
                      <w:bCs/>
                      <w:color w:val="000000" w:themeColor="text1"/>
                      <w:lang w:val="sk-SK"/>
                    </w:rPr>
                  </w:pPr>
                  <w:r w:rsidRPr="00364BB4">
                    <w:rPr>
                      <w:rFonts w:cstheme="minorHAnsi"/>
                      <w:b/>
                      <w:bCs/>
                      <w:color w:val="000000" w:themeColor="text1"/>
                      <w:lang w:val="sk-SK"/>
                    </w:rPr>
                    <w:t>mínusy</w:t>
                  </w:r>
                </w:p>
              </w:tc>
              <w:tc>
                <w:tcPr>
                  <w:tcW w:w="7320" w:type="dxa"/>
                  <w:gridSpan w:val="3"/>
                  <w:tcBorders>
                    <w:top w:val="single" w:sz="4" w:space="0" w:color="auto"/>
                    <w:left w:val="single" w:sz="4" w:space="0" w:color="auto"/>
                    <w:bottom w:val="single" w:sz="4" w:space="0" w:color="auto"/>
                    <w:right w:val="single" w:sz="4" w:space="0" w:color="auto"/>
                  </w:tcBorders>
                </w:tcPr>
                <w:p w14:paraId="1F8BD315" w14:textId="77777777" w:rsidR="00BE5180" w:rsidRPr="00364BB4" w:rsidRDefault="00BE5180" w:rsidP="00885340">
                  <w:pPr>
                    <w:ind w:right="155"/>
                    <w:rPr>
                      <w:rFonts w:cstheme="minorHAnsi"/>
                      <w:color w:val="000000" w:themeColor="text1"/>
                      <w:lang w:val="sk-SK"/>
                    </w:rPr>
                  </w:pPr>
                  <w:r w:rsidRPr="00364BB4">
                    <w:rPr>
                      <w:rFonts w:cstheme="minorHAnsi"/>
                      <w:color w:val="000000" w:themeColor="text1"/>
                      <w:lang w:val="sk-SK"/>
                    </w:rPr>
                    <w:t>bývajú nároční a kritickí; môžu prácu klásť nad všetko ostatné; pri rýchlych rozhodnutiach prehliadnu detaily a dôležité údaje; majú problém nahlas pochváliť alebo povzbudiť; niekedy nie je pre nich vítaný osobný prínos iných ľudí</w:t>
                  </w:r>
                </w:p>
              </w:tc>
            </w:tr>
            <w:tr w:rsidR="00364BB4" w:rsidRPr="00364BB4" w14:paraId="1F8BD318" w14:textId="77777777" w:rsidTr="007C239D">
              <w:tc>
                <w:tcPr>
                  <w:tcW w:w="9493" w:type="dxa"/>
                  <w:gridSpan w:val="5"/>
                  <w:tcBorders>
                    <w:top w:val="single" w:sz="4" w:space="0" w:color="auto"/>
                    <w:left w:val="single" w:sz="4" w:space="0" w:color="auto"/>
                    <w:bottom w:val="single" w:sz="4" w:space="0" w:color="auto"/>
                    <w:right w:val="single" w:sz="4" w:space="0" w:color="auto"/>
                  </w:tcBorders>
                  <w:vAlign w:val="center"/>
                  <w:hideMark/>
                </w:tcPr>
                <w:p w14:paraId="1F8BD317" w14:textId="77777777" w:rsidR="00BE5180" w:rsidRPr="00364BB4" w:rsidRDefault="00BE5180" w:rsidP="00E1787C">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31D" w14:textId="77777777" w:rsidTr="007C239D">
              <w:tc>
                <w:tcPr>
                  <w:tcW w:w="2173" w:type="dxa"/>
                  <w:gridSpan w:val="2"/>
                  <w:tcBorders>
                    <w:top w:val="single" w:sz="4" w:space="0" w:color="auto"/>
                    <w:left w:val="single" w:sz="4" w:space="0" w:color="auto"/>
                    <w:bottom w:val="single" w:sz="4" w:space="0" w:color="auto"/>
                    <w:right w:val="single" w:sz="4" w:space="0" w:color="auto"/>
                  </w:tcBorders>
                  <w:vAlign w:val="center"/>
                </w:tcPr>
                <w:p w14:paraId="1F8BD319"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obchod</w:t>
                  </w:r>
                </w:p>
              </w:tc>
              <w:tc>
                <w:tcPr>
                  <w:tcW w:w="2075" w:type="dxa"/>
                  <w:tcBorders>
                    <w:top w:val="single" w:sz="4" w:space="0" w:color="auto"/>
                    <w:left w:val="single" w:sz="4" w:space="0" w:color="auto"/>
                    <w:bottom w:val="single" w:sz="4" w:space="0" w:color="auto"/>
                    <w:right w:val="single" w:sz="4" w:space="0" w:color="auto"/>
                  </w:tcBorders>
                  <w:vAlign w:val="center"/>
                </w:tcPr>
                <w:p w14:paraId="1F8BD31A"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finančníctvo</w:t>
                  </w:r>
                </w:p>
              </w:tc>
              <w:tc>
                <w:tcPr>
                  <w:tcW w:w="2777" w:type="dxa"/>
                  <w:tcBorders>
                    <w:top w:val="single" w:sz="4" w:space="0" w:color="auto"/>
                    <w:left w:val="single" w:sz="4" w:space="0" w:color="auto"/>
                    <w:bottom w:val="single" w:sz="4" w:space="0" w:color="auto"/>
                    <w:right w:val="single" w:sz="4" w:space="0" w:color="auto"/>
                  </w:tcBorders>
                  <w:vAlign w:val="center"/>
                </w:tcPr>
                <w:p w14:paraId="1F8BD31B" w14:textId="77777777" w:rsidR="00BE5180" w:rsidRPr="00364BB4" w:rsidRDefault="00BE5180" w:rsidP="0010403C">
                  <w:pPr>
                    <w:ind w:right="155"/>
                    <w:jc w:val="center"/>
                    <w:rPr>
                      <w:rFonts w:cstheme="minorHAnsi"/>
                      <w:b/>
                      <w:color w:val="000000" w:themeColor="text1"/>
                      <w:lang w:val="sk-SK"/>
                    </w:rPr>
                  </w:pPr>
                  <w:r w:rsidRPr="00364BB4">
                    <w:rPr>
                      <w:rFonts w:cstheme="minorHAnsi"/>
                      <w:b/>
                      <w:color w:val="000000" w:themeColor="text1"/>
                      <w:lang w:val="sk-SK"/>
                    </w:rPr>
                    <w:t>poradenstvo/výcvik</w:t>
                  </w:r>
                </w:p>
              </w:tc>
              <w:tc>
                <w:tcPr>
                  <w:tcW w:w="2468" w:type="dxa"/>
                  <w:tcBorders>
                    <w:top w:val="single" w:sz="4" w:space="0" w:color="auto"/>
                    <w:left w:val="single" w:sz="4" w:space="0" w:color="auto"/>
                    <w:bottom w:val="single" w:sz="4" w:space="0" w:color="auto"/>
                    <w:right w:val="single" w:sz="4" w:space="0" w:color="auto"/>
                  </w:tcBorders>
                  <w:vAlign w:val="center"/>
                </w:tcPr>
                <w:p w14:paraId="1F8BD31C"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336" w14:textId="77777777" w:rsidTr="007C239D">
              <w:tc>
                <w:tcPr>
                  <w:tcW w:w="2173" w:type="dxa"/>
                  <w:gridSpan w:val="2"/>
                  <w:tcBorders>
                    <w:top w:val="single" w:sz="4" w:space="0" w:color="auto"/>
                    <w:left w:val="single" w:sz="4" w:space="0" w:color="auto"/>
                    <w:bottom w:val="single" w:sz="4" w:space="0" w:color="auto"/>
                    <w:right w:val="single" w:sz="4" w:space="0" w:color="auto"/>
                  </w:tcBorders>
                </w:tcPr>
                <w:p w14:paraId="1F8BD31E"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pracovník</w:t>
                  </w:r>
                </w:p>
                <w:p w14:paraId="1F8BD31F"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vyšší manažér</w:t>
                  </w:r>
                </w:p>
                <w:p w14:paraId="1F8BD320"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kancelárie</w:t>
                  </w:r>
                </w:p>
                <w:p w14:paraId="1F8BD321"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zamestnanec</w:t>
                  </w:r>
                </w:p>
                <w:p w14:paraId="1F8BD322"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personálny manažér</w:t>
                  </w:r>
                </w:p>
                <w:p w14:paraId="1F8BD323"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 predaja</w:t>
                  </w:r>
                </w:p>
                <w:p w14:paraId="1F8BD324"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marketingový m</w:t>
                  </w:r>
                  <w:r w:rsidR="00E1787C" w:rsidRPr="00364BB4">
                    <w:rPr>
                      <w:rFonts w:cstheme="minorHAnsi"/>
                      <w:color w:val="000000" w:themeColor="text1"/>
                      <w:lang w:val="sk-SK"/>
                    </w:rPr>
                    <w:t>anažér</w:t>
                  </w:r>
                </w:p>
              </w:tc>
              <w:tc>
                <w:tcPr>
                  <w:tcW w:w="2075" w:type="dxa"/>
                  <w:tcBorders>
                    <w:top w:val="single" w:sz="4" w:space="0" w:color="auto"/>
                    <w:left w:val="single" w:sz="4" w:space="0" w:color="auto"/>
                    <w:bottom w:val="single" w:sz="4" w:space="0" w:color="auto"/>
                    <w:right w:val="single" w:sz="4" w:space="0" w:color="auto"/>
                  </w:tcBorders>
                </w:tcPr>
                <w:p w14:paraId="1F8BD325"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investičný maklér</w:t>
                  </w:r>
                </w:p>
                <w:p w14:paraId="1F8BD326"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odborník na príp</w:t>
                  </w:r>
                  <w:r w:rsidR="00E1787C" w:rsidRPr="00364BB4">
                    <w:rPr>
                      <w:rFonts w:cstheme="minorHAnsi"/>
                      <w:color w:val="000000" w:themeColor="text1"/>
                      <w:lang w:val="sk-SK"/>
                    </w:rPr>
                    <w:t>ravu osobných finančných plánov</w:t>
                  </w:r>
                </w:p>
                <w:p w14:paraId="1F8BD327"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ekonomický analytik</w:t>
                  </w:r>
                </w:p>
                <w:p w14:paraId="1F8BD328"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poradca pre  hypotéky/úvery</w:t>
                  </w:r>
                </w:p>
                <w:p w14:paraId="1F8BD329"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burzový maklér</w:t>
                  </w:r>
                </w:p>
              </w:tc>
              <w:tc>
                <w:tcPr>
                  <w:tcW w:w="2777" w:type="dxa"/>
                  <w:tcBorders>
                    <w:top w:val="single" w:sz="4" w:space="0" w:color="auto"/>
                    <w:left w:val="single" w:sz="4" w:space="0" w:color="auto"/>
                    <w:bottom w:val="single" w:sz="4" w:space="0" w:color="auto"/>
                    <w:right w:val="single" w:sz="4" w:space="0" w:color="auto"/>
                  </w:tcBorders>
                </w:tcPr>
                <w:p w14:paraId="1F8BD32A" w14:textId="77777777" w:rsidR="00BE5180" w:rsidRPr="00364BB4" w:rsidRDefault="00E1787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obchodné poradenstvo</w:t>
                  </w:r>
                </w:p>
                <w:p w14:paraId="1F8BD32B"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manažérske poradenstvo</w:t>
                  </w:r>
                </w:p>
                <w:p w14:paraId="1F8BD32C"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poradenstvo pre vzdelávanie</w:t>
                  </w:r>
                </w:p>
                <w:p w14:paraId="1F8BD32D"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tvorca výcvikových programov</w:t>
                  </w:r>
                </w:p>
                <w:p w14:paraId="1F8BD32E"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tréner pr</w:t>
                  </w:r>
                  <w:r w:rsidR="0010403C" w:rsidRPr="00364BB4">
                    <w:rPr>
                      <w:rFonts w:cstheme="minorHAnsi"/>
                      <w:color w:val="000000" w:themeColor="text1"/>
                      <w:lang w:val="sk-SK"/>
                    </w:rPr>
                    <w:t>e oblasť manažmentu</w:t>
                  </w:r>
                </w:p>
                <w:p w14:paraId="1F8BD32F"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odborný re</w:t>
                  </w:r>
                  <w:r w:rsidR="0010403C" w:rsidRPr="00364BB4">
                    <w:rPr>
                      <w:rFonts w:cstheme="minorHAnsi"/>
                      <w:color w:val="000000" w:themeColor="text1"/>
                      <w:lang w:val="sk-SK"/>
                    </w:rPr>
                    <w:t>ferent pre rozvoj zamestnanosti</w:t>
                  </w:r>
                </w:p>
                <w:p w14:paraId="1F8BD330"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špecialista na pracovné vzťahy</w:t>
                  </w:r>
                </w:p>
              </w:tc>
              <w:tc>
                <w:tcPr>
                  <w:tcW w:w="2468" w:type="dxa"/>
                  <w:tcBorders>
                    <w:top w:val="single" w:sz="4" w:space="0" w:color="auto"/>
                    <w:left w:val="single" w:sz="4" w:space="0" w:color="auto"/>
                    <w:bottom w:val="single" w:sz="4" w:space="0" w:color="auto"/>
                    <w:right w:val="single" w:sz="4" w:space="0" w:color="auto"/>
                  </w:tcBorders>
                </w:tcPr>
                <w:p w14:paraId="1F8BD331"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advokát</w:t>
                  </w:r>
                </w:p>
                <w:p w14:paraId="1F8BD332"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sudca</w:t>
                  </w:r>
                </w:p>
                <w:p w14:paraId="1F8BD333"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334"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w:t>
                  </w:r>
                  <w:r w:rsidR="0010403C" w:rsidRPr="00364BB4">
                    <w:rPr>
                      <w:rFonts w:cstheme="minorHAnsi"/>
                      <w:color w:val="000000" w:themeColor="text1"/>
                      <w:lang w:val="sk-SK"/>
                    </w:rPr>
                    <w:t xml:space="preserve"> - prírodné vedy, sociálne vedy</w:t>
                  </w:r>
                </w:p>
                <w:p w14:paraId="1F8BD335"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chemický inžinier</w:t>
                  </w:r>
                </w:p>
              </w:tc>
            </w:tr>
          </w:tbl>
          <w:p w14:paraId="1F8BD337" w14:textId="77777777" w:rsidR="00BE5180" w:rsidRPr="00364BB4" w:rsidRDefault="00BE5180" w:rsidP="00885340">
            <w:pPr>
              <w:jc w:val="both"/>
              <w:rPr>
                <w:rFonts w:cstheme="minorHAnsi"/>
                <w:iCs/>
                <w:color w:val="000000" w:themeColor="text1"/>
                <w:lang w:val="sk-SK"/>
              </w:rPr>
            </w:pPr>
          </w:p>
        </w:tc>
      </w:tr>
    </w:tbl>
    <w:p w14:paraId="1F8BD339" w14:textId="77777777" w:rsidR="00BE5180" w:rsidRPr="004B746F" w:rsidRDefault="00BE5180" w:rsidP="003674AD">
      <w:pPr>
        <w:rPr>
          <w:rFonts w:cstheme="minorHAnsi"/>
          <w:lang w:val="sk-SK"/>
        </w:rPr>
      </w:pPr>
    </w:p>
    <w:p w14:paraId="1F8BD33A" w14:textId="77777777" w:rsidR="00BE5180" w:rsidRPr="004B746F" w:rsidRDefault="00BE5180" w:rsidP="003674AD">
      <w:pPr>
        <w:rPr>
          <w:rFonts w:cstheme="minorHAnsi"/>
          <w:lang w:val="sk-SK"/>
        </w:rPr>
      </w:pPr>
    </w:p>
    <w:p w14:paraId="1F8BD33B" w14:textId="77777777" w:rsidR="00BE5180" w:rsidRPr="004B746F" w:rsidRDefault="00BE5180" w:rsidP="003674AD">
      <w:pPr>
        <w:rPr>
          <w:rFonts w:cstheme="minorHAnsi"/>
          <w:lang w:val="sk-SK"/>
        </w:rPr>
      </w:pPr>
    </w:p>
    <w:p w14:paraId="1F8BD33C" w14:textId="77777777" w:rsidR="00BE5180" w:rsidRPr="004B746F" w:rsidRDefault="00BE5180" w:rsidP="003674AD">
      <w:pPr>
        <w:rPr>
          <w:rFonts w:cstheme="minorHAnsi"/>
          <w:lang w:val="sk-SK"/>
        </w:rPr>
      </w:pPr>
    </w:p>
    <w:p w14:paraId="1F8BD33D" w14:textId="77777777" w:rsidR="00BE5180" w:rsidRPr="004B746F" w:rsidRDefault="00BE5180" w:rsidP="003674AD">
      <w:pPr>
        <w:rPr>
          <w:rFonts w:cstheme="minorHAnsi"/>
          <w:lang w:val="sk-SK"/>
        </w:rPr>
      </w:pPr>
    </w:p>
    <w:p w14:paraId="1F8BD33E" w14:textId="77777777" w:rsidR="00BE5180" w:rsidRPr="004B746F" w:rsidRDefault="00BE5180" w:rsidP="003674AD">
      <w:pPr>
        <w:rPr>
          <w:rFonts w:cstheme="minorHAnsi"/>
          <w:lang w:val="sk-SK"/>
        </w:rPr>
      </w:pPr>
    </w:p>
    <w:p w14:paraId="1F8BD33F" w14:textId="77777777" w:rsidR="00BE5180" w:rsidRPr="004B746F" w:rsidRDefault="00BE5180" w:rsidP="003674AD">
      <w:pPr>
        <w:rPr>
          <w:rFonts w:cstheme="minorHAnsi"/>
          <w:lang w:val="sk-SK"/>
        </w:rPr>
      </w:pPr>
    </w:p>
    <w:p w14:paraId="1F8BD340" w14:textId="77777777" w:rsidR="00BE5180" w:rsidRPr="004B746F" w:rsidRDefault="00BE5180" w:rsidP="003674AD">
      <w:pPr>
        <w:rPr>
          <w:rFonts w:cstheme="minorHAnsi"/>
          <w:lang w:val="sk-SK"/>
        </w:rPr>
      </w:pPr>
    </w:p>
    <w:p w14:paraId="1F8BD341" w14:textId="77777777" w:rsidR="00357A49" w:rsidRDefault="00357A49" w:rsidP="00357A49">
      <w:pPr>
        <w:pageBreakBefore/>
        <w:ind w:right="155"/>
        <w:jc w:val="both"/>
        <w:rPr>
          <w:b/>
          <w:bCs/>
          <w:lang w:val="sk-SK"/>
        </w:rPr>
      </w:pPr>
      <w:r>
        <w:rPr>
          <w:b/>
          <w:bCs/>
          <w:lang w:val="sk-SK"/>
        </w:rPr>
        <w:lastRenderedPageBreak/>
        <w:t>INRU</w:t>
      </w:r>
    </w:p>
    <w:tbl>
      <w:tblPr>
        <w:tblStyle w:val="TipTable"/>
        <w:tblW w:w="5064"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365"/>
      </w:tblGrid>
      <w:tr w:rsidR="00364BB4" w:rsidRPr="00364BB4" w14:paraId="1F8BD398"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342" w14:textId="77777777" w:rsidR="00357A49" w:rsidRPr="00364BB4" w:rsidRDefault="00357A49" w:rsidP="00357A49">
            <w:pPr>
              <w:ind w:right="155"/>
              <w:jc w:val="both"/>
              <w:rPr>
                <w:b/>
                <w:bCs/>
                <w:color w:val="000000" w:themeColor="text1"/>
                <w:lang w:val="sk-SK"/>
              </w:rPr>
            </w:pPr>
            <w:r w:rsidRPr="00364BB4">
              <w:rPr>
                <w:b/>
                <w:bCs/>
                <w:color w:val="000000" w:themeColor="text1"/>
                <w:lang w:val="sk-SK"/>
              </w:rPr>
              <w:t>Typ introvert, intuitívny, rozumový, uvážlivý</w:t>
            </w:r>
          </w:p>
          <w:p w14:paraId="1F8BD343" w14:textId="77777777" w:rsidR="00357A49" w:rsidRPr="00364BB4" w:rsidRDefault="00357A49" w:rsidP="00357A49">
            <w:pPr>
              <w:ind w:right="155"/>
              <w:jc w:val="both"/>
              <w:rPr>
                <w:color w:val="000000" w:themeColor="text1"/>
                <w:lang w:val="sk-SK"/>
              </w:rPr>
            </w:pPr>
          </w:p>
          <w:p w14:paraId="1F8BD344" w14:textId="77777777" w:rsidR="00357A49" w:rsidRPr="00364BB4" w:rsidRDefault="00357A49" w:rsidP="00357A49">
            <w:pPr>
              <w:ind w:right="155"/>
              <w:jc w:val="both"/>
              <w:rPr>
                <w:color w:val="000000" w:themeColor="text1"/>
                <w:lang w:val="sk-SK"/>
              </w:rPr>
            </w:pPr>
            <w:r w:rsidRPr="00364BB4">
              <w:rPr>
                <w:color w:val="000000" w:themeColor="text1"/>
                <w:lang w:val="sk-SK"/>
              </w:rPr>
              <w:t>Sú to perfekcionisti. K dosiahnutiu svojho cieľa ženie typ INRU jeho silná túžba po autonómii a vedomostiach, ako aj neotrasiteľná viera vo vlastné originálne nápady.</w:t>
            </w:r>
          </w:p>
          <w:p w14:paraId="1F8BD345" w14:textId="77777777" w:rsidR="006020A6" w:rsidRPr="00364BB4" w:rsidRDefault="006020A6" w:rsidP="00357A49">
            <w:pPr>
              <w:ind w:right="155"/>
              <w:jc w:val="both"/>
              <w:rPr>
                <w:color w:val="000000" w:themeColor="text1"/>
                <w:lang w:val="sk-SK"/>
              </w:rPr>
            </w:pPr>
          </w:p>
          <w:p w14:paraId="1F8BD346" w14:textId="77777777" w:rsidR="00357A49" w:rsidRPr="00364BB4" w:rsidRDefault="00357A49" w:rsidP="00357A49">
            <w:pPr>
              <w:ind w:right="155"/>
              <w:jc w:val="both"/>
              <w:rPr>
                <w:color w:val="000000" w:themeColor="text1"/>
                <w:lang w:val="sk-SK"/>
              </w:rPr>
            </w:pPr>
            <w:r w:rsidRPr="00364BB4">
              <w:rPr>
                <w:color w:val="000000" w:themeColor="text1"/>
                <w:lang w:val="sk-SK"/>
              </w:rPr>
              <w:t xml:space="preserve">Je to typ logický, kritický a vynaliezavý, ktorý vidí dôsledky aplikovania svojich myšlienok a žije preto, aby videl, ako sa systémy transformujú do reálnej podoby. Je náročný na seba i voči druhým a má sklon poháňať iných takmer tak isto ako seba. </w:t>
            </w:r>
          </w:p>
          <w:p w14:paraId="1F8BD347" w14:textId="77777777" w:rsidR="006020A6" w:rsidRPr="00364BB4" w:rsidRDefault="006020A6" w:rsidP="00357A49">
            <w:pPr>
              <w:ind w:right="155"/>
              <w:jc w:val="both"/>
              <w:rPr>
                <w:color w:val="000000" w:themeColor="text1"/>
                <w:lang w:val="sk-SK"/>
              </w:rPr>
            </w:pPr>
          </w:p>
          <w:p w14:paraId="1F8BD348" w14:textId="77777777" w:rsidR="00357A49" w:rsidRPr="00364BB4" w:rsidRDefault="00357A49" w:rsidP="00357A49">
            <w:pPr>
              <w:ind w:right="155"/>
              <w:jc w:val="both"/>
              <w:rPr>
                <w:color w:val="000000" w:themeColor="text1"/>
                <w:lang w:val="sk-SK"/>
              </w:rPr>
            </w:pPr>
            <w:r w:rsidRPr="00364BB4">
              <w:rPr>
                <w:color w:val="000000" w:themeColor="text1"/>
                <w:lang w:val="sk-SK"/>
              </w:rPr>
              <w:t>Nerobí si zvlášť ťažkú hlavu z kritiky alebo nezáujmu. Je najviac nezávislý spomedzi všetkých typov a najradšej si robí všetko svojím vlastným spôsobom. Je obvykle skeptický a rozhodný voči opozícii. Nadriadení ako takí ho nevzrušujú, ale vie sa podriadiť predpisom, ak sú podľa neho užitočné pre jeho ciele.</w:t>
            </w:r>
          </w:p>
          <w:p w14:paraId="1F8BD349" w14:textId="77777777" w:rsidR="006020A6" w:rsidRPr="00364BB4" w:rsidRDefault="006020A6" w:rsidP="00357A49">
            <w:pPr>
              <w:ind w:right="155"/>
              <w:jc w:val="both"/>
              <w:rPr>
                <w:color w:val="000000" w:themeColor="text1"/>
                <w:lang w:val="sk-SK"/>
              </w:rPr>
            </w:pPr>
          </w:p>
          <w:p w14:paraId="1F8BD34A" w14:textId="77777777" w:rsidR="00357A49" w:rsidRPr="00364BB4" w:rsidRDefault="00357A49" w:rsidP="00357A49">
            <w:pPr>
              <w:ind w:right="155"/>
              <w:jc w:val="both"/>
              <w:rPr>
                <w:color w:val="000000" w:themeColor="text1"/>
                <w:lang w:val="sk-SK"/>
              </w:rPr>
            </w:pPr>
            <w:r w:rsidRPr="00364BB4">
              <w:rPr>
                <w:color w:val="000000" w:themeColor="text1"/>
                <w:lang w:val="sk-SK"/>
              </w:rPr>
              <w:t>Sú to ľudia s originálnym myslením, vidia do hĺbky a majú predstavivosť, majú aj vynikajúce nápady. Vedia dobre pracovať v teoretickej oblasti a so zložitými a globálnymi konceptmi. Majú dobré strategické myslenie a obyčajne jasne vidia, aké prínosy a aké nedostatky istá situácia prináša. V oblastiach, ktoré ich zaujímajú, dokážu byť dobrými organizátormi, ktorí idú do hĺbky a majú dobrú predstavivosť. Ak nápad alebo projekt je ich vlastným produktom, dokážu doň investovať úžasné množstvo koncentrácie a energie. K výsledkom sa dopracujú prostredníctvom svojej rozhodnosti a vytrvalosti zameranej na dosiahnutie alebo prekročenie náročných kritérií, ktoré si sami vytýčili.</w:t>
            </w:r>
          </w:p>
          <w:p w14:paraId="1F8BD34B" w14:textId="77777777" w:rsidR="00357A49" w:rsidRPr="00364BB4" w:rsidRDefault="00357A49" w:rsidP="00357A49">
            <w:pPr>
              <w:ind w:right="155"/>
              <w:jc w:val="both"/>
              <w:rPr>
                <w:color w:val="000000" w:themeColor="text1"/>
                <w:lang w:val="sk-SK"/>
              </w:rPr>
            </w:pPr>
          </w:p>
          <w:p w14:paraId="1F8BD34C" w14:textId="77777777" w:rsidR="00357A49" w:rsidRPr="00364BB4" w:rsidRDefault="00357A49" w:rsidP="00357A49">
            <w:pPr>
              <w:ind w:right="155"/>
              <w:jc w:val="both"/>
              <w:rPr>
                <w:b/>
                <w:bCs/>
                <w:color w:val="000000" w:themeColor="text1"/>
                <w:lang w:val="sk-SK"/>
              </w:rPr>
            </w:pPr>
            <w:r w:rsidRPr="00364BB4">
              <w:rPr>
                <w:b/>
                <w:bCs/>
                <w:color w:val="000000" w:themeColor="text1"/>
                <w:lang w:val="sk-SK"/>
              </w:rPr>
              <w:t>Možné boľavé miesta</w:t>
            </w:r>
          </w:p>
          <w:p w14:paraId="1F8BD34D" w14:textId="77777777" w:rsidR="006020A6" w:rsidRPr="00364BB4" w:rsidRDefault="006020A6" w:rsidP="00357A49">
            <w:pPr>
              <w:ind w:right="155"/>
              <w:jc w:val="both"/>
              <w:rPr>
                <w:b/>
                <w:bCs/>
                <w:color w:val="000000" w:themeColor="text1"/>
                <w:lang w:val="sk-SK"/>
              </w:rPr>
            </w:pPr>
          </w:p>
          <w:p w14:paraId="1F8BD34E" w14:textId="77777777" w:rsidR="00357A49" w:rsidRPr="00364BB4" w:rsidRDefault="00357A49" w:rsidP="00357A49">
            <w:pPr>
              <w:ind w:right="155"/>
              <w:jc w:val="both"/>
              <w:rPr>
                <w:color w:val="000000" w:themeColor="text1"/>
                <w:lang w:val="sk-SK"/>
              </w:rPr>
            </w:pPr>
            <w:r w:rsidRPr="00364BB4">
              <w:rPr>
                <w:color w:val="000000" w:themeColor="text1"/>
                <w:lang w:val="sk-SK"/>
              </w:rPr>
              <w:t>Typ INRU je  fantasta, ktorý si niekedy vytyčuje až nerealistické náročné vzory</w:t>
            </w:r>
            <w:r w:rsidR="00126087" w:rsidRPr="00364BB4">
              <w:rPr>
                <w:color w:val="000000" w:themeColor="text1"/>
                <w:lang w:val="sk-SK"/>
              </w:rPr>
              <w:t>,</w:t>
            </w:r>
            <w:r w:rsidRPr="00364BB4">
              <w:rPr>
                <w:color w:val="000000" w:themeColor="text1"/>
                <w:lang w:val="sk-SK"/>
              </w:rPr>
              <w:t xml:space="preserve"> resp. ciele a očakáva príliš veľa nielen od seba, ale aj od druhých. V skutočnosti sa veľmi nestará, ako dosiahnuť úroveň druhých, dôležité sú jeho vlastné kritériá. Nevie sa vžiť do toho, ako môže vplývať jeho správanie na druhých, pri predkladaní návrhov na zlepšenie vie byť kritický a netaktný. </w:t>
            </w:r>
          </w:p>
          <w:p w14:paraId="1F8BD34F" w14:textId="77777777" w:rsidR="006020A6" w:rsidRPr="00364BB4" w:rsidRDefault="006020A6" w:rsidP="00357A49">
            <w:pPr>
              <w:ind w:right="155"/>
              <w:jc w:val="both"/>
              <w:rPr>
                <w:color w:val="000000" w:themeColor="text1"/>
                <w:lang w:val="sk-SK"/>
              </w:rPr>
            </w:pPr>
          </w:p>
          <w:p w14:paraId="1F8BD350" w14:textId="77777777" w:rsidR="00357A49" w:rsidRPr="00364BB4" w:rsidRDefault="00357A49" w:rsidP="00357A49">
            <w:pPr>
              <w:ind w:right="155"/>
              <w:jc w:val="both"/>
              <w:rPr>
                <w:color w:val="000000" w:themeColor="text1"/>
                <w:lang w:val="sk-SK"/>
              </w:rPr>
            </w:pPr>
            <w:r w:rsidRPr="00364BB4">
              <w:rPr>
                <w:color w:val="000000" w:themeColor="text1"/>
                <w:lang w:val="sk-SK"/>
              </w:rPr>
              <w:t xml:space="preserve">Nestáva sa často, žeby vyzval iných aby predložili svoje názory alebo vyjadrili svoje osobné pocity. Pretože prístup typu INRU je vcelku neosobný, môže chybne predpokladať, že aj druhí chcú, aby sa s nimi jednalo rovnako. Typy INRU by sa mali naučiť chápať zdanlivo nelogické city iných a akceptovať, že sú racionálne a majú svoje opodstatnenie. Takýto prístup ich ochráni pred odcudzením a pred tým, aby neurazili ľudí okolo seba. </w:t>
            </w:r>
          </w:p>
          <w:p w14:paraId="1F8BD351" w14:textId="77777777" w:rsidR="006020A6" w:rsidRPr="00364BB4" w:rsidRDefault="006020A6" w:rsidP="00357A49">
            <w:pPr>
              <w:ind w:right="155"/>
              <w:jc w:val="both"/>
              <w:rPr>
                <w:color w:val="000000" w:themeColor="text1"/>
                <w:lang w:val="sk-SK"/>
              </w:rPr>
            </w:pPr>
          </w:p>
          <w:p w14:paraId="1F8BD352" w14:textId="77777777" w:rsidR="00357A49" w:rsidRPr="00364BB4" w:rsidRDefault="00357A49" w:rsidP="00357A49">
            <w:pPr>
              <w:ind w:right="155"/>
              <w:jc w:val="both"/>
              <w:rPr>
                <w:color w:val="000000" w:themeColor="text1"/>
                <w:lang w:val="sk-SK"/>
              </w:rPr>
            </w:pPr>
            <w:r w:rsidRPr="00364BB4">
              <w:rPr>
                <w:color w:val="000000" w:themeColor="text1"/>
                <w:lang w:val="sk-SK"/>
              </w:rPr>
              <w:t>Pretože si tieto typy tak vysoko cenia svoje vlastné predstavy a idey o budúcnosti, môže sa stať, že im uniknú niektoré dôležité skutočnosti a údaje zo súčasnosti. Môže sa tiež stať, že si neuvedomia slabé stránky svojich nápadov, čo môže  skomplikovať ich realizáciu. Ak zhromaždia všetky relevantné faktografické údaje, pomôže im to zabezpečiť realizáciu vlastných ideí. Mali by zjednodušiť svoje často teoretické a komplikované nápady tak, aby ich mohli sprostredkovať druhým.</w:t>
            </w:r>
          </w:p>
          <w:p w14:paraId="1F8BD353" w14:textId="77777777" w:rsidR="006020A6" w:rsidRPr="00364BB4" w:rsidRDefault="006020A6" w:rsidP="00357A49">
            <w:pPr>
              <w:ind w:right="155"/>
              <w:jc w:val="both"/>
              <w:rPr>
                <w:color w:val="000000" w:themeColor="text1"/>
                <w:lang w:val="sk-SK"/>
              </w:rPr>
            </w:pPr>
          </w:p>
          <w:p w14:paraId="1F8BD354" w14:textId="77777777" w:rsidR="00357A49" w:rsidRPr="00364BB4" w:rsidRDefault="00357A49" w:rsidP="00357A49">
            <w:pPr>
              <w:ind w:right="155"/>
              <w:jc w:val="both"/>
              <w:rPr>
                <w:color w:val="000000" w:themeColor="text1"/>
                <w:lang w:val="sk-SK"/>
              </w:rPr>
            </w:pPr>
            <w:r w:rsidRPr="00364BB4">
              <w:rPr>
                <w:color w:val="000000" w:themeColor="text1"/>
                <w:lang w:val="sk-SK"/>
              </w:rPr>
              <w:t>Typ INRU často chce byť sám a má pred sebou jediný cieľ, môže preto zabudnúť, že by mal pozvať i dr</w:t>
            </w:r>
            <w:r w:rsidR="00384A22" w:rsidRPr="00364BB4">
              <w:rPr>
                <w:color w:val="000000" w:themeColor="text1"/>
                <w:lang w:val="sk-SK"/>
              </w:rPr>
              <w:t>uhých, aby s ním spolupracovali</w:t>
            </w:r>
            <w:r w:rsidRPr="00364BB4">
              <w:rPr>
                <w:color w:val="000000" w:themeColor="text1"/>
                <w:lang w:val="sk-SK"/>
              </w:rPr>
              <w:t xml:space="preserve"> alebo mu v jeho činnosti pomáhali. Ak by požiadal druhých, aby predložili svoje návrhy, mohol by prísť na to, čo je nereálne už v skoršom štádiu procesu, alebo by mu to mohlo pomôcť v tom, že by vykonal nevyhnutné zmeny a zlepšenia skôr, než by investoval do projektu obrovské množstvo času.</w:t>
            </w:r>
          </w:p>
          <w:p w14:paraId="1F8BD355" w14:textId="77777777" w:rsidR="006020A6" w:rsidRPr="00364BB4" w:rsidRDefault="006020A6" w:rsidP="00357A49">
            <w:pPr>
              <w:ind w:right="155"/>
              <w:jc w:val="both"/>
              <w:rPr>
                <w:color w:val="000000" w:themeColor="text1"/>
                <w:lang w:val="sk-SK"/>
              </w:rPr>
            </w:pPr>
          </w:p>
          <w:p w14:paraId="1F8BD356" w14:textId="77777777" w:rsidR="00357A49" w:rsidRPr="00364BB4" w:rsidRDefault="00357A49" w:rsidP="00357A49">
            <w:pPr>
              <w:ind w:right="155"/>
              <w:jc w:val="both"/>
              <w:rPr>
                <w:color w:val="000000" w:themeColor="text1"/>
                <w:lang w:val="sk-SK"/>
              </w:rPr>
            </w:pPr>
            <w:r w:rsidRPr="00364BB4">
              <w:rPr>
                <w:color w:val="000000" w:themeColor="text1"/>
                <w:lang w:val="sk-SK"/>
              </w:rPr>
              <w:t>Zvýšená efektivita v prípade typu INRU spočíva v jeho snahe odkladať menej dôležité veci v prospech dôležitejších. To môže spôsobovať, že sa typ INRU javí príliš tvrdohlavo a panovačne, lebo on sám rozhoduje, čo je dôležité viac a čo menej. Ak sa pokúsi tento typ zaujať prijateľnejší prístup k životu a komunikácii so svojím okolím, bude viac vyrovnaný, kompetentný a iní budú viac akceptovať jeho inovácie.</w:t>
            </w:r>
          </w:p>
          <w:p w14:paraId="1F8BD357" w14:textId="77777777" w:rsidR="00357A49" w:rsidRPr="00364BB4" w:rsidRDefault="00357A49" w:rsidP="00357A49">
            <w:pPr>
              <w:jc w:val="both"/>
              <w:rPr>
                <w:rFonts w:cstheme="minorHAnsi"/>
                <w:iCs/>
                <w:color w:val="000000" w:themeColor="text1"/>
                <w:lang w:val="sk-SK"/>
              </w:rPr>
            </w:pPr>
          </w:p>
          <w:p w14:paraId="1F8BD358" w14:textId="77777777" w:rsidR="006020A6" w:rsidRPr="00364BB4" w:rsidRDefault="006020A6" w:rsidP="00357A49">
            <w:pPr>
              <w:jc w:val="both"/>
              <w:rPr>
                <w:rFonts w:cstheme="minorHAnsi"/>
                <w:iCs/>
                <w:color w:val="000000" w:themeColor="text1"/>
                <w:lang w:val="sk-SK"/>
              </w:rPr>
            </w:pPr>
          </w:p>
          <w:p w14:paraId="1F8BD359" w14:textId="77777777" w:rsidR="006020A6" w:rsidRPr="00364BB4" w:rsidRDefault="006020A6" w:rsidP="00357A49">
            <w:pPr>
              <w:jc w:val="both"/>
              <w:rPr>
                <w:rFonts w:cstheme="minorHAnsi"/>
                <w:iCs/>
                <w:color w:val="000000" w:themeColor="text1"/>
                <w:lang w:val="sk-SK"/>
              </w:rPr>
            </w:pPr>
          </w:p>
          <w:p w14:paraId="1F8BD35A" w14:textId="77777777" w:rsidR="006020A6" w:rsidRPr="00364BB4" w:rsidRDefault="006020A6" w:rsidP="00357A49">
            <w:pPr>
              <w:jc w:val="both"/>
              <w:rPr>
                <w:rFonts w:cstheme="minorHAnsi"/>
                <w:iCs/>
                <w:color w:val="000000" w:themeColor="text1"/>
                <w:lang w:val="sk-SK"/>
              </w:rPr>
            </w:pPr>
          </w:p>
          <w:p w14:paraId="1F8BD35B" w14:textId="77777777" w:rsidR="006020A6" w:rsidRPr="00364BB4" w:rsidRDefault="006020A6" w:rsidP="00357A49">
            <w:pPr>
              <w:jc w:val="both"/>
              <w:rPr>
                <w:rFonts w:cstheme="minorHAnsi"/>
                <w:iCs/>
                <w:color w:val="000000" w:themeColor="text1"/>
                <w:lang w:val="sk-SK"/>
              </w:rPr>
            </w:pPr>
          </w:p>
          <w:p w14:paraId="1F8BD35C" w14:textId="77777777" w:rsidR="006020A6" w:rsidRPr="00364BB4" w:rsidRDefault="006020A6" w:rsidP="00357A49">
            <w:pPr>
              <w:jc w:val="both"/>
              <w:rPr>
                <w:rFonts w:cstheme="minorHAnsi"/>
                <w:iCs/>
                <w:color w:val="000000" w:themeColor="text1"/>
                <w:lang w:val="sk-SK"/>
              </w:rPr>
            </w:pPr>
          </w:p>
          <w:p w14:paraId="1F8BD35D" w14:textId="402EFC22" w:rsidR="006020A6" w:rsidRDefault="006020A6" w:rsidP="00357A49">
            <w:pPr>
              <w:jc w:val="both"/>
              <w:rPr>
                <w:rFonts w:cstheme="minorHAnsi"/>
                <w:iCs/>
                <w:color w:val="000000" w:themeColor="text1"/>
                <w:lang w:val="sk-SK"/>
              </w:rPr>
            </w:pPr>
          </w:p>
          <w:p w14:paraId="658B71C0" w14:textId="5649A637" w:rsidR="004C28FA" w:rsidRDefault="004C28FA" w:rsidP="00357A49">
            <w:pPr>
              <w:jc w:val="both"/>
              <w:rPr>
                <w:rFonts w:cstheme="minorHAnsi"/>
                <w:iCs/>
                <w:color w:val="000000" w:themeColor="text1"/>
                <w:lang w:val="sk-SK"/>
              </w:rPr>
            </w:pPr>
          </w:p>
          <w:p w14:paraId="627A67FE" w14:textId="79CC9E75" w:rsidR="004C28FA" w:rsidRDefault="004C28FA" w:rsidP="00357A49">
            <w:pPr>
              <w:jc w:val="both"/>
              <w:rPr>
                <w:rFonts w:cstheme="minorHAnsi"/>
                <w:iCs/>
                <w:color w:val="000000" w:themeColor="text1"/>
                <w:lang w:val="sk-SK"/>
              </w:rPr>
            </w:pPr>
          </w:p>
          <w:p w14:paraId="39E7E99D" w14:textId="3F0926A6" w:rsidR="004C28FA" w:rsidRDefault="004C28FA" w:rsidP="00357A49">
            <w:pPr>
              <w:jc w:val="both"/>
              <w:rPr>
                <w:rFonts w:cstheme="minorHAnsi"/>
                <w:iCs/>
                <w:color w:val="000000" w:themeColor="text1"/>
                <w:lang w:val="sk-SK"/>
              </w:rPr>
            </w:pPr>
          </w:p>
          <w:p w14:paraId="5D1C915C" w14:textId="69222087" w:rsidR="004C28FA" w:rsidRDefault="004C28FA" w:rsidP="00357A49">
            <w:pPr>
              <w:jc w:val="both"/>
              <w:rPr>
                <w:rFonts w:cstheme="minorHAnsi"/>
                <w:iCs/>
                <w:color w:val="000000" w:themeColor="text1"/>
                <w:lang w:val="sk-SK"/>
              </w:rPr>
            </w:pPr>
          </w:p>
          <w:p w14:paraId="5D46CA63" w14:textId="7BC7DA48" w:rsidR="004C28FA" w:rsidRDefault="004C28FA" w:rsidP="00357A49">
            <w:pPr>
              <w:jc w:val="both"/>
              <w:rPr>
                <w:rFonts w:cstheme="minorHAnsi"/>
                <w:iCs/>
                <w:color w:val="000000" w:themeColor="text1"/>
                <w:lang w:val="sk-SK"/>
              </w:rPr>
            </w:pPr>
          </w:p>
          <w:p w14:paraId="3D0DFED5" w14:textId="354EADCE" w:rsidR="004C28FA" w:rsidRDefault="004C28FA" w:rsidP="00357A49">
            <w:pPr>
              <w:jc w:val="both"/>
              <w:rPr>
                <w:rFonts w:cstheme="minorHAnsi"/>
                <w:iCs/>
                <w:color w:val="000000" w:themeColor="text1"/>
                <w:lang w:val="sk-SK"/>
              </w:rPr>
            </w:pPr>
          </w:p>
          <w:p w14:paraId="266E981F" w14:textId="77750758" w:rsidR="004C28FA" w:rsidRDefault="004C28FA" w:rsidP="00357A49">
            <w:pPr>
              <w:jc w:val="both"/>
              <w:rPr>
                <w:rFonts w:cstheme="minorHAnsi"/>
                <w:iCs/>
                <w:color w:val="000000" w:themeColor="text1"/>
                <w:lang w:val="sk-SK"/>
              </w:rPr>
            </w:pPr>
          </w:p>
          <w:p w14:paraId="5FA7B89F" w14:textId="77777777" w:rsidR="004C28FA" w:rsidRPr="00364BB4" w:rsidRDefault="004C28FA" w:rsidP="00357A49">
            <w:pPr>
              <w:jc w:val="both"/>
              <w:rPr>
                <w:rFonts w:cstheme="minorHAnsi"/>
                <w:iCs/>
                <w:color w:val="000000" w:themeColor="text1"/>
                <w:lang w:val="sk-SK"/>
              </w:rPr>
            </w:pPr>
          </w:p>
          <w:p w14:paraId="1F8BD35E" w14:textId="77777777" w:rsidR="006020A6" w:rsidRPr="00364BB4" w:rsidRDefault="006020A6" w:rsidP="00357A49">
            <w:pPr>
              <w:jc w:val="both"/>
              <w:rPr>
                <w:rFonts w:cstheme="minorHAnsi"/>
                <w:iCs/>
                <w:color w:val="000000" w:themeColor="text1"/>
                <w:lang w:val="sk-SK"/>
              </w:rPr>
            </w:pPr>
          </w:p>
          <w:p w14:paraId="1F8BD35F" w14:textId="77777777" w:rsidR="006020A6" w:rsidRPr="00364BB4" w:rsidRDefault="006020A6" w:rsidP="00357A49">
            <w:pPr>
              <w:jc w:val="both"/>
              <w:rPr>
                <w:rFonts w:cstheme="minorHAnsi"/>
                <w:iCs/>
                <w:color w:val="000000" w:themeColor="text1"/>
                <w:lang w:val="sk-SK"/>
              </w:rPr>
            </w:pPr>
          </w:p>
          <w:p w14:paraId="1F8BD360" w14:textId="77777777" w:rsidR="006020A6" w:rsidRPr="00364BB4" w:rsidRDefault="006020A6" w:rsidP="00357A49">
            <w:pPr>
              <w:jc w:val="both"/>
              <w:rPr>
                <w:rFonts w:cstheme="minorHAnsi"/>
                <w:iCs/>
                <w:color w:val="000000" w:themeColor="text1"/>
                <w:lang w:val="sk-SK"/>
              </w:rPr>
            </w:pPr>
          </w:p>
          <w:p w14:paraId="1F8BD361" w14:textId="77777777" w:rsidR="006020A6" w:rsidRPr="00364BB4" w:rsidRDefault="006020A6" w:rsidP="00357A49">
            <w:pPr>
              <w:jc w:val="both"/>
              <w:rPr>
                <w:rFonts w:cstheme="minorHAnsi"/>
                <w:iCs/>
                <w:color w:val="000000" w:themeColor="text1"/>
                <w:lang w:val="sk-SK"/>
              </w:rPr>
            </w:pPr>
          </w:p>
          <w:tbl>
            <w:tblPr>
              <w:tblStyle w:val="Mriekatabuky"/>
              <w:tblW w:w="0" w:type="auto"/>
              <w:tblInd w:w="279" w:type="dxa"/>
              <w:tblLayout w:type="fixed"/>
              <w:tblLook w:val="04A0" w:firstRow="1" w:lastRow="0" w:firstColumn="1" w:lastColumn="0" w:noHBand="0" w:noVBand="1"/>
            </w:tblPr>
            <w:tblGrid>
              <w:gridCol w:w="1134"/>
              <w:gridCol w:w="992"/>
              <w:gridCol w:w="424"/>
              <w:gridCol w:w="1738"/>
              <w:gridCol w:w="1528"/>
              <w:gridCol w:w="1555"/>
              <w:gridCol w:w="2268"/>
            </w:tblGrid>
            <w:tr w:rsidR="00364BB4" w:rsidRPr="00364BB4" w14:paraId="1F8BD363" w14:textId="77777777" w:rsidTr="00A21031">
              <w:trPr>
                <w:trHeight w:val="438"/>
              </w:trPr>
              <w:tc>
                <w:tcPr>
                  <w:tcW w:w="9639" w:type="dxa"/>
                  <w:gridSpan w:val="7"/>
                  <w:tcBorders>
                    <w:top w:val="single" w:sz="4" w:space="0" w:color="auto"/>
                    <w:left w:val="single" w:sz="4" w:space="0" w:color="auto"/>
                    <w:bottom w:val="single" w:sz="4" w:space="0" w:color="auto"/>
                    <w:right w:val="single" w:sz="4" w:space="0" w:color="auto"/>
                  </w:tcBorders>
                  <w:vAlign w:val="center"/>
                </w:tcPr>
                <w:p w14:paraId="1F8BD362"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INRU</w:t>
                  </w:r>
                </w:p>
              </w:tc>
            </w:tr>
            <w:tr w:rsidR="00364BB4" w:rsidRPr="004C28FA" w14:paraId="1F8BD368" w14:textId="77777777" w:rsidTr="00A21031">
              <w:tc>
                <w:tcPr>
                  <w:tcW w:w="1134" w:type="dxa"/>
                  <w:vMerge w:val="restart"/>
                  <w:tcBorders>
                    <w:top w:val="single" w:sz="4" w:space="0" w:color="auto"/>
                    <w:left w:val="single" w:sz="4" w:space="0" w:color="auto"/>
                    <w:right w:val="single" w:sz="4" w:space="0" w:color="auto"/>
                  </w:tcBorders>
                  <w:vAlign w:val="center"/>
                </w:tcPr>
                <w:p w14:paraId="1F8BD364"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365"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tcBorders>
                    <w:top w:val="single" w:sz="4" w:space="0" w:color="auto"/>
                    <w:left w:val="single" w:sz="4" w:space="0" w:color="auto"/>
                    <w:right w:val="single" w:sz="4" w:space="0" w:color="auto"/>
                  </w:tcBorders>
                  <w:vAlign w:val="center"/>
                </w:tcPr>
                <w:p w14:paraId="1F8BD366"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plusy</w:t>
                  </w:r>
                </w:p>
              </w:tc>
              <w:tc>
                <w:tcPr>
                  <w:tcW w:w="7513" w:type="dxa"/>
                  <w:gridSpan w:val="5"/>
                  <w:tcBorders>
                    <w:top w:val="single" w:sz="4" w:space="0" w:color="auto"/>
                    <w:left w:val="single" w:sz="4" w:space="0" w:color="auto"/>
                    <w:bottom w:val="single" w:sz="4" w:space="0" w:color="auto"/>
                    <w:right w:val="single" w:sz="4" w:space="0" w:color="auto"/>
                  </w:tcBorders>
                </w:tcPr>
                <w:p w14:paraId="1F8BD367" w14:textId="77777777" w:rsidR="006020A6" w:rsidRPr="00364BB4" w:rsidRDefault="006020A6" w:rsidP="00A21031">
                  <w:pPr>
                    <w:ind w:right="155"/>
                    <w:rPr>
                      <w:rFonts w:cstheme="minorHAnsi"/>
                      <w:color w:val="000000" w:themeColor="text1"/>
                      <w:lang w:val="sk-SK"/>
                    </w:rPr>
                  </w:pPr>
                  <w:r w:rsidRPr="00364BB4">
                    <w:rPr>
                      <w:rFonts w:cstheme="minorHAnsi"/>
                      <w:color w:val="000000" w:themeColor="text1"/>
                      <w:lang w:val="sk-SK"/>
                    </w:rPr>
                    <w:t>vedia dobre predvídať; vymýšľajú systémy; majú radi kreatívne a intelektuálne úlohy; sú dobrými teoretickými a technickými analytikmi; k riešeniu problémov pristupujú logicky; sú samosta</w:t>
                  </w:r>
                  <w:r w:rsidR="00384A22" w:rsidRPr="00364BB4">
                    <w:rPr>
                      <w:rFonts w:cstheme="minorHAnsi"/>
                      <w:color w:val="000000" w:themeColor="text1"/>
                      <w:lang w:val="sk-SK"/>
                    </w:rPr>
                    <w:t>t</w:t>
                  </w:r>
                  <w:r w:rsidRPr="00364BB4">
                    <w:rPr>
                      <w:rFonts w:cstheme="minorHAnsi"/>
                      <w:color w:val="000000" w:themeColor="text1"/>
                      <w:lang w:val="sk-SK"/>
                    </w:rPr>
                    <w:t>ní a rozhodní, dokážu obhajovať svoj názor; rozumejú komplikovaným a ťažkým problémom</w:t>
                  </w:r>
                </w:p>
              </w:tc>
            </w:tr>
            <w:tr w:rsidR="00364BB4" w:rsidRPr="004C28FA" w14:paraId="1F8BD36C" w14:textId="77777777" w:rsidTr="00A21031">
              <w:tc>
                <w:tcPr>
                  <w:tcW w:w="1134" w:type="dxa"/>
                  <w:vMerge/>
                  <w:tcBorders>
                    <w:left w:val="single" w:sz="4" w:space="0" w:color="auto"/>
                    <w:bottom w:val="single" w:sz="4" w:space="0" w:color="auto"/>
                    <w:right w:val="single" w:sz="4" w:space="0" w:color="auto"/>
                  </w:tcBorders>
                </w:tcPr>
                <w:p w14:paraId="1F8BD369" w14:textId="77777777" w:rsidR="006020A6" w:rsidRPr="00364BB4" w:rsidRDefault="006020A6" w:rsidP="00A21031">
                  <w:pPr>
                    <w:ind w:right="155"/>
                    <w:jc w:val="center"/>
                    <w:rPr>
                      <w:rFonts w:cstheme="minorHAnsi"/>
                      <w:b/>
                      <w:color w:val="000000" w:themeColor="text1"/>
                      <w:lang w:val="sk-SK"/>
                    </w:rPr>
                  </w:pPr>
                </w:p>
              </w:tc>
              <w:tc>
                <w:tcPr>
                  <w:tcW w:w="992" w:type="dxa"/>
                  <w:tcBorders>
                    <w:left w:val="single" w:sz="4" w:space="0" w:color="auto"/>
                    <w:bottom w:val="single" w:sz="4" w:space="0" w:color="auto"/>
                    <w:right w:val="single" w:sz="4" w:space="0" w:color="auto"/>
                  </w:tcBorders>
                  <w:vAlign w:val="center"/>
                </w:tcPr>
                <w:p w14:paraId="1F8BD36A"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mínusy</w:t>
                  </w:r>
                </w:p>
              </w:tc>
              <w:tc>
                <w:tcPr>
                  <w:tcW w:w="7513" w:type="dxa"/>
                  <w:gridSpan w:val="5"/>
                  <w:tcBorders>
                    <w:top w:val="single" w:sz="4" w:space="0" w:color="auto"/>
                    <w:left w:val="single" w:sz="4" w:space="0" w:color="auto"/>
                    <w:bottom w:val="single" w:sz="4" w:space="0" w:color="auto"/>
                    <w:right w:val="single" w:sz="4" w:space="0" w:color="auto"/>
                  </w:tcBorders>
                </w:tcPr>
                <w:p w14:paraId="1F8BD36B" w14:textId="77777777" w:rsidR="006020A6" w:rsidRPr="00364BB4" w:rsidRDefault="006020A6" w:rsidP="00A21031">
                  <w:pPr>
                    <w:ind w:right="155"/>
                    <w:rPr>
                      <w:rFonts w:cstheme="minorHAnsi"/>
                      <w:color w:val="000000" w:themeColor="text1"/>
                      <w:lang w:val="sk-SK"/>
                    </w:rPr>
                  </w:pPr>
                  <w:r w:rsidRPr="00364BB4">
                    <w:rPr>
                      <w:rFonts w:cstheme="minorHAnsi"/>
                      <w:color w:val="000000" w:themeColor="text1"/>
                      <w:lang w:val="sk-SK"/>
                    </w:rPr>
                    <w:t>po vyriešení problémov strácajú záujem; poháňajú iných ako seba; môžu mať problém, ak pracujú pre niekoho, koho pokladajú za menej schopného než seba; môžu byť príliš nezávislí a nepodriaďujú sa firemnej kultúre; môžu byť neflexibilní a  zameraní príliš jednosmerne - jediný cieľ</w:t>
                  </w:r>
                </w:p>
              </w:tc>
            </w:tr>
            <w:tr w:rsidR="00364BB4" w:rsidRPr="00364BB4" w14:paraId="1F8BD36E" w14:textId="77777777" w:rsidTr="00A21031">
              <w:tc>
                <w:tcPr>
                  <w:tcW w:w="9639" w:type="dxa"/>
                  <w:gridSpan w:val="7"/>
                  <w:tcBorders>
                    <w:top w:val="single" w:sz="4" w:space="0" w:color="auto"/>
                    <w:left w:val="single" w:sz="4" w:space="0" w:color="auto"/>
                    <w:bottom w:val="single" w:sz="4" w:space="0" w:color="auto"/>
                    <w:right w:val="single" w:sz="4" w:space="0" w:color="auto"/>
                  </w:tcBorders>
                  <w:hideMark/>
                </w:tcPr>
                <w:p w14:paraId="1F8BD36D"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374" w14:textId="77777777" w:rsidTr="006020A6">
              <w:tc>
                <w:tcPr>
                  <w:tcW w:w="2550" w:type="dxa"/>
                  <w:gridSpan w:val="3"/>
                  <w:tcBorders>
                    <w:top w:val="single" w:sz="4" w:space="0" w:color="auto"/>
                    <w:left w:val="single" w:sz="4" w:space="0" w:color="auto"/>
                    <w:bottom w:val="single" w:sz="4" w:space="0" w:color="auto"/>
                    <w:right w:val="single" w:sz="4" w:space="0" w:color="auto"/>
                  </w:tcBorders>
                  <w:vAlign w:val="center"/>
                </w:tcPr>
                <w:p w14:paraId="1F8BD36F"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technika</w:t>
                  </w:r>
                </w:p>
              </w:tc>
              <w:tc>
                <w:tcPr>
                  <w:tcW w:w="1738" w:type="dxa"/>
                  <w:tcBorders>
                    <w:top w:val="single" w:sz="4" w:space="0" w:color="auto"/>
                    <w:left w:val="single" w:sz="4" w:space="0" w:color="auto"/>
                    <w:bottom w:val="single" w:sz="4" w:space="0" w:color="auto"/>
                    <w:right w:val="single" w:sz="4" w:space="0" w:color="auto"/>
                  </w:tcBorders>
                  <w:vAlign w:val="center"/>
                </w:tcPr>
                <w:p w14:paraId="1F8BD370"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vzdelávanie</w:t>
                  </w:r>
                </w:p>
              </w:tc>
              <w:tc>
                <w:tcPr>
                  <w:tcW w:w="1528" w:type="dxa"/>
                  <w:tcBorders>
                    <w:top w:val="single" w:sz="4" w:space="0" w:color="auto"/>
                    <w:left w:val="single" w:sz="4" w:space="0" w:color="auto"/>
                    <w:bottom w:val="single" w:sz="4" w:space="0" w:color="auto"/>
                    <w:right w:val="single" w:sz="4" w:space="0" w:color="auto"/>
                  </w:tcBorders>
                  <w:vAlign w:val="center"/>
                </w:tcPr>
                <w:p w14:paraId="1F8BD371"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medicína</w:t>
                  </w:r>
                </w:p>
              </w:tc>
              <w:tc>
                <w:tcPr>
                  <w:tcW w:w="1555" w:type="dxa"/>
                  <w:tcBorders>
                    <w:top w:val="single" w:sz="4" w:space="0" w:color="auto"/>
                    <w:left w:val="single" w:sz="4" w:space="0" w:color="auto"/>
                    <w:bottom w:val="single" w:sz="4" w:space="0" w:color="auto"/>
                    <w:right w:val="single" w:sz="4" w:space="0" w:color="auto"/>
                  </w:tcBorders>
                  <w:vAlign w:val="center"/>
                </w:tcPr>
                <w:p w14:paraId="1F8BD372"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tvorivá činnosť</w:t>
                  </w:r>
                </w:p>
              </w:tc>
              <w:tc>
                <w:tcPr>
                  <w:tcW w:w="2268" w:type="dxa"/>
                  <w:tcBorders>
                    <w:top w:val="single" w:sz="4" w:space="0" w:color="auto"/>
                    <w:left w:val="single" w:sz="4" w:space="0" w:color="auto"/>
                    <w:bottom w:val="single" w:sz="4" w:space="0" w:color="auto"/>
                    <w:right w:val="single" w:sz="4" w:space="0" w:color="auto"/>
                  </w:tcBorders>
                  <w:vAlign w:val="center"/>
                </w:tcPr>
                <w:p w14:paraId="1F8BD373"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395" w14:textId="77777777" w:rsidTr="006020A6">
              <w:tc>
                <w:tcPr>
                  <w:tcW w:w="2550" w:type="dxa"/>
                  <w:gridSpan w:val="3"/>
                  <w:tcBorders>
                    <w:top w:val="single" w:sz="4" w:space="0" w:color="auto"/>
                    <w:left w:val="single" w:sz="4" w:space="0" w:color="auto"/>
                    <w:bottom w:val="single" w:sz="4" w:space="0" w:color="auto"/>
                    <w:right w:val="single" w:sz="4" w:space="0" w:color="auto"/>
                  </w:tcBorders>
                </w:tcPr>
                <w:p w14:paraId="1F8BD37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vedeckovýskumný pracovník</w:t>
                  </w:r>
                </w:p>
                <w:p w14:paraId="1F8BD376"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analytik</w:t>
                  </w:r>
                </w:p>
                <w:p w14:paraId="1F8BD377"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technik/pracovník v elektrotechnike, elektronike</w:t>
                  </w:r>
                </w:p>
                <w:p w14:paraId="1F8BD378"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technický dizajnér</w:t>
                  </w:r>
                </w:p>
                <w:p w14:paraId="1F8BD379"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astronóm</w:t>
                  </w:r>
                </w:p>
                <w:p w14:paraId="1F8BD37A"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programátor</w:t>
                  </w:r>
                </w:p>
                <w:p w14:paraId="1F8BD37B"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projektant pre oblasť životného prostredia</w:t>
                  </w:r>
                </w:p>
              </w:tc>
              <w:tc>
                <w:tcPr>
                  <w:tcW w:w="1738" w:type="dxa"/>
                  <w:tcBorders>
                    <w:top w:val="single" w:sz="4" w:space="0" w:color="auto"/>
                    <w:left w:val="single" w:sz="4" w:space="0" w:color="auto"/>
                    <w:bottom w:val="single" w:sz="4" w:space="0" w:color="auto"/>
                    <w:right w:val="single" w:sz="4" w:space="0" w:color="auto"/>
                  </w:tcBorders>
                </w:tcPr>
                <w:p w14:paraId="1F8BD37C"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vysokoškolský učiteľ - technické predmety</w:t>
                  </w:r>
                </w:p>
                <w:p w14:paraId="1F8BD37D"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tvorca učebných osnov</w:t>
                  </w:r>
                </w:p>
                <w:p w14:paraId="1F8BD37E"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správca školy</w:t>
                  </w:r>
                </w:p>
                <w:p w14:paraId="1F8BD37F"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majster odborného výcviku</w:t>
                  </w:r>
                </w:p>
              </w:tc>
              <w:tc>
                <w:tcPr>
                  <w:tcW w:w="1528" w:type="dxa"/>
                  <w:tcBorders>
                    <w:top w:val="single" w:sz="4" w:space="0" w:color="auto"/>
                    <w:left w:val="single" w:sz="4" w:space="0" w:color="auto"/>
                    <w:bottom w:val="single" w:sz="4" w:space="0" w:color="auto"/>
                    <w:right w:val="single" w:sz="4" w:space="0" w:color="auto"/>
                  </w:tcBorders>
                </w:tcPr>
                <w:p w14:paraId="1F8BD380"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w:t>
                  </w:r>
                </w:p>
                <w:p w14:paraId="1F8BD381"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psychiater</w:t>
                  </w:r>
                </w:p>
                <w:p w14:paraId="1F8BD382"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neurológ</w:t>
                  </w:r>
                </w:p>
                <w:p w14:paraId="1F8BD383"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laboratórny technik</w:t>
                  </w:r>
                </w:p>
                <w:p w14:paraId="1F8BD384"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kardiológ</w:t>
                  </w:r>
                </w:p>
                <w:p w14:paraId="1F8BD38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farmakológ</w:t>
                  </w:r>
                </w:p>
              </w:tc>
              <w:tc>
                <w:tcPr>
                  <w:tcW w:w="1555" w:type="dxa"/>
                  <w:tcBorders>
                    <w:top w:val="single" w:sz="4" w:space="0" w:color="auto"/>
                    <w:left w:val="single" w:sz="4" w:space="0" w:color="auto"/>
                    <w:bottom w:val="single" w:sz="4" w:space="0" w:color="auto"/>
                    <w:right w:val="single" w:sz="4" w:space="0" w:color="auto"/>
                  </w:tcBorders>
                </w:tcPr>
                <w:p w14:paraId="1F8BD386"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spisovateľ</w:t>
                  </w:r>
                </w:p>
                <w:p w14:paraId="1F8BD387"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vydavateľ</w:t>
                  </w:r>
                </w:p>
                <w:p w14:paraId="1F8BD388"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redaktor</w:t>
                  </w:r>
                </w:p>
                <w:p w14:paraId="1F8BD389"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umelec</w:t>
                  </w:r>
                </w:p>
                <w:p w14:paraId="1F8BD38A"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vynálezca</w:t>
                  </w:r>
                </w:p>
                <w:p w14:paraId="1F8BD38B"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dizajnér</w:t>
                  </w:r>
                </w:p>
                <w:p w14:paraId="1F8BD38C"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architekt</w:t>
                  </w:r>
                </w:p>
              </w:tc>
              <w:tc>
                <w:tcPr>
                  <w:tcW w:w="2268" w:type="dxa"/>
                  <w:tcBorders>
                    <w:top w:val="single" w:sz="4" w:space="0" w:color="auto"/>
                    <w:left w:val="single" w:sz="4" w:space="0" w:color="auto"/>
                    <w:bottom w:val="single" w:sz="4" w:space="0" w:color="auto"/>
                    <w:right w:val="single" w:sz="4" w:space="0" w:color="auto"/>
                  </w:tcBorders>
                </w:tcPr>
                <w:p w14:paraId="1F8BD38D"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právny zástupca</w:t>
                  </w:r>
                </w:p>
                <w:p w14:paraId="1F8BD38E"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konzultant pre oblasť manažmentu</w:t>
                  </w:r>
                </w:p>
                <w:p w14:paraId="1F8BD38F"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odborník pre strategické plánovanie</w:t>
                  </w:r>
                </w:p>
                <w:p w14:paraId="1F8BD390"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analytik pre oblasť investícií/obchodu</w:t>
                  </w:r>
                </w:p>
                <w:p w14:paraId="1F8BD391"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w:t>
                  </w:r>
                </w:p>
                <w:p w14:paraId="1F8BD392"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sudca</w:t>
                  </w:r>
                </w:p>
                <w:p w14:paraId="1F8BD393"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komentátor/autor spravodajstva</w:t>
                  </w:r>
                </w:p>
                <w:p w14:paraId="1F8BD394"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inžinier</w:t>
                  </w:r>
                </w:p>
              </w:tc>
            </w:tr>
          </w:tbl>
          <w:p w14:paraId="1F8BD396" w14:textId="77777777" w:rsidR="006020A6" w:rsidRPr="00364BB4" w:rsidRDefault="006020A6" w:rsidP="00357A49">
            <w:pPr>
              <w:jc w:val="both"/>
              <w:rPr>
                <w:rFonts w:cstheme="minorHAnsi"/>
                <w:iCs/>
                <w:color w:val="000000" w:themeColor="text1"/>
                <w:lang w:val="sk-SK"/>
              </w:rPr>
            </w:pPr>
          </w:p>
          <w:p w14:paraId="1F8BD397" w14:textId="77777777" w:rsidR="006020A6" w:rsidRPr="00364BB4" w:rsidRDefault="006020A6" w:rsidP="00357A49">
            <w:pPr>
              <w:jc w:val="both"/>
              <w:rPr>
                <w:rFonts w:cstheme="minorHAnsi"/>
                <w:iCs/>
                <w:color w:val="000000" w:themeColor="text1"/>
                <w:lang w:val="sk-SK"/>
              </w:rPr>
            </w:pPr>
          </w:p>
        </w:tc>
      </w:tr>
    </w:tbl>
    <w:p w14:paraId="1F8BD399" w14:textId="77777777" w:rsidR="00BE5180" w:rsidRDefault="00BE5180" w:rsidP="003674AD">
      <w:pPr>
        <w:rPr>
          <w:rFonts w:cstheme="minorHAnsi"/>
          <w:lang w:val="sk-SK"/>
        </w:rPr>
      </w:pPr>
    </w:p>
    <w:p w14:paraId="1F8BD39A" w14:textId="77777777" w:rsidR="00357A49" w:rsidRPr="004B746F" w:rsidRDefault="00357A49" w:rsidP="003674AD">
      <w:pPr>
        <w:rPr>
          <w:rFonts w:cstheme="minorHAnsi"/>
          <w:lang w:val="sk-SK"/>
        </w:rPr>
      </w:pPr>
    </w:p>
    <w:p w14:paraId="1F8BD39B" w14:textId="77777777" w:rsidR="00BE5180" w:rsidRPr="004B746F" w:rsidRDefault="00BE5180" w:rsidP="003674AD">
      <w:pPr>
        <w:rPr>
          <w:rFonts w:cstheme="minorHAnsi"/>
          <w:lang w:val="sk-SK"/>
        </w:rPr>
      </w:pPr>
    </w:p>
    <w:p w14:paraId="1F8BD39C" w14:textId="77777777" w:rsidR="00BE5180" w:rsidRPr="004B746F" w:rsidRDefault="00BE5180" w:rsidP="003674AD">
      <w:pPr>
        <w:rPr>
          <w:rFonts w:cstheme="minorHAnsi"/>
          <w:lang w:val="sk-SK"/>
        </w:rPr>
      </w:pPr>
    </w:p>
    <w:p w14:paraId="1F8BD39D" w14:textId="77777777" w:rsidR="00BE5180" w:rsidRPr="004B746F" w:rsidRDefault="00BE5180" w:rsidP="003674AD">
      <w:pPr>
        <w:rPr>
          <w:rFonts w:cstheme="minorHAnsi"/>
          <w:lang w:val="sk-SK"/>
        </w:rPr>
      </w:pPr>
    </w:p>
    <w:p w14:paraId="1F8BD39E" w14:textId="77777777" w:rsidR="00BE5180" w:rsidRPr="004B746F" w:rsidRDefault="00BE5180" w:rsidP="003674AD">
      <w:pPr>
        <w:rPr>
          <w:rFonts w:cstheme="minorHAnsi"/>
          <w:lang w:val="sk-SK"/>
        </w:rPr>
      </w:pPr>
    </w:p>
    <w:p w14:paraId="1F8BD39F" w14:textId="77777777" w:rsidR="00C350E1" w:rsidRPr="00C350E1" w:rsidRDefault="00C350E1" w:rsidP="00C350E1">
      <w:pPr>
        <w:rPr>
          <w:lang w:val="sk-SK"/>
        </w:rPr>
      </w:pPr>
    </w:p>
    <w:p w14:paraId="1F8BD3A0" w14:textId="77777777" w:rsidR="00BE5180" w:rsidRPr="004B746F" w:rsidRDefault="00BE5180" w:rsidP="00BE5180">
      <w:pPr>
        <w:rPr>
          <w:rFonts w:cstheme="minorHAnsi"/>
          <w:lang w:val="sk-SK"/>
        </w:rPr>
      </w:pPr>
    </w:p>
    <w:p w14:paraId="1F8BD3A1" w14:textId="77777777" w:rsidR="00357A49" w:rsidRDefault="00357A49" w:rsidP="007C239D">
      <w:pPr>
        <w:rPr>
          <w:rFonts w:cstheme="minorHAnsi"/>
          <w:b/>
          <w:bCs/>
          <w:lang w:val="sk-SK"/>
        </w:rPr>
      </w:pPr>
    </w:p>
    <w:p w14:paraId="1F8BD3A2" w14:textId="77777777" w:rsidR="00BE5180" w:rsidRPr="004B746F" w:rsidRDefault="00BE5180" w:rsidP="00BE5180">
      <w:pPr>
        <w:pageBreakBefore/>
        <w:ind w:right="155"/>
        <w:jc w:val="both"/>
        <w:rPr>
          <w:rFonts w:cstheme="minorHAnsi"/>
          <w:b/>
          <w:bCs/>
          <w:lang w:val="sk-SK"/>
        </w:rPr>
      </w:pPr>
      <w:r w:rsidRPr="004B746F">
        <w:rPr>
          <w:rFonts w:cstheme="minorHAnsi"/>
          <w:b/>
          <w:bCs/>
          <w:lang w:val="sk-SK"/>
        </w:rPr>
        <w:lastRenderedPageBreak/>
        <w:t>ENRV</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3F2"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3A3" w14:textId="77777777" w:rsidR="00BE5180" w:rsidRPr="00364BB4" w:rsidRDefault="00BE5180" w:rsidP="00BE5180">
            <w:pPr>
              <w:ind w:right="155"/>
              <w:jc w:val="both"/>
              <w:rPr>
                <w:rFonts w:cstheme="minorHAnsi"/>
                <w:b/>
                <w:bCs/>
                <w:color w:val="000000" w:themeColor="text1"/>
                <w:lang w:val="sk-SK"/>
              </w:rPr>
            </w:pPr>
            <w:r w:rsidRPr="00364BB4">
              <w:rPr>
                <w:rFonts w:cstheme="minorHAnsi"/>
                <w:b/>
                <w:bCs/>
                <w:color w:val="000000" w:themeColor="text1"/>
                <w:lang w:val="sk-SK"/>
              </w:rPr>
              <w:t>Typ extrovert, intuitívny, rozumový, vnímavý</w:t>
            </w:r>
          </w:p>
          <w:p w14:paraId="1F8BD3A4" w14:textId="77777777" w:rsidR="00BE5180" w:rsidRPr="00364BB4" w:rsidRDefault="00BE5180" w:rsidP="00BE5180">
            <w:pPr>
              <w:ind w:right="155"/>
              <w:jc w:val="both"/>
              <w:rPr>
                <w:rFonts w:cstheme="minorHAnsi"/>
                <w:color w:val="000000" w:themeColor="text1"/>
                <w:lang w:val="sk-SK"/>
              </w:rPr>
            </w:pPr>
          </w:p>
          <w:p w14:paraId="1F8BD3A5"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Tento typ miluje vzrušenie a náročné úlohy. Je entuziastický, bystrý, rád rozpráva, je dobrý v mnohých veciach a vytrvale sa snaží zvyšovať si svoju kvalifikáciu a autoritu. Sú to rodení podnikatelia. Fascinujú ich nové nápady a sledujú všetky možnosti. Sú veľmi iniciatívni a žijú na základe tvorivého impulzu. Inšpirácia je pre nich na prvom mieste, snažia sa svoje originálne nápady premeniť v realitu. Sú zvedaví všestranní, adaptabilní a nápadití pri riešení náročných a teoretických problémov.</w:t>
            </w:r>
          </w:p>
          <w:p w14:paraId="1F8BD3A6" w14:textId="77777777" w:rsidR="00BE5180" w:rsidRPr="00364BB4" w:rsidRDefault="00BE5180" w:rsidP="00BE5180">
            <w:pPr>
              <w:ind w:right="155"/>
              <w:jc w:val="both"/>
              <w:rPr>
                <w:rFonts w:cstheme="minorHAnsi"/>
                <w:color w:val="000000" w:themeColor="text1"/>
                <w:lang w:val="sk-SK"/>
              </w:rPr>
            </w:pPr>
          </w:p>
          <w:p w14:paraId="1F8BD3A7"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Sú ostražití a úprimní, ľahko zbadajú nedostatok v akejkoľvek pozícii, často a radi sa v dobrom dohadujú o danom probléme. Majú vynikajúce analytické schopnosti a sú výbornými stratégmi. Takmer vždy nájdu logické dôvody tam, kde chcú. </w:t>
            </w:r>
          </w:p>
          <w:p w14:paraId="1F8BD3A8" w14:textId="77777777" w:rsidR="00BE5180" w:rsidRPr="00364BB4" w:rsidRDefault="00BE5180" w:rsidP="00BE5180">
            <w:pPr>
              <w:ind w:right="155"/>
              <w:jc w:val="both"/>
              <w:rPr>
                <w:rFonts w:cstheme="minorHAnsi"/>
                <w:color w:val="000000" w:themeColor="text1"/>
                <w:lang w:val="sk-SK"/>
              </w:rPr>
            </w:pPr>
          </w:p>
          <w:p w14:paraId="1F8BD3A9"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Väčšina osobnosti typu ENRV rada testuje obmedzenia, ktoré jestvujú okolo nich, podľa nich väčšina pravidiel a predpisov je na to, aby sa, ak aj nie porušovali, tak aspoň prispôsobovali. Niekedy vystupujú nekonvenčne a tešia sa, ak niekoho vytlačia za hranice toho, čo sa akceptuje a čo sa očakáva. Žijú radi voľne a vyhľadávajú zábavu a zmenu vo všedných situáciách.</w:t>
            </w:r>
          </w:p>
          <w:p w14:paraId="1F8BD3AA" w14:textId="77777777" w:rsidR="00BE5180" w:rsidRPr="00364BB4" w:rsidRDefault="00BE5180" w:rsidP="00BE5180">
            <w:pPr>
              <w:ind w:right="155"/>
              <w:jc w:val="both"/>
              <w:rPr>
                <w:rFonts w:cstheme="minorHAnsi"/>
                <w:color w:val="000000" w:themeColor="text1"/>
                <w:lang w:val="sk-SK"/>
              </w:rPr>
            </w:pPr>
          </w:p>
          <w:p w14:paraId="1F8BD3AB"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V sociálnych vzťahoch vystupujú s predstavivosťou a obyčajne majú širokú paletu známych a priateľov. Vedia rozdávať humor a optimizmus. Dokážu byť šarmantnými a stimulujúcim spoločníkmi. Vďaka svojmu nákazlivému entuziazmu dokážu inšpirovať ľudí, aby sa zapojili do ich projektov. Radšej sa snažia ľudí pochopiť, než by ich mali hodnotiť. </w:t>
            </w:r>
          </w:p>
          <w:p w14:paraId="1F8BD3AC" w14:textId="77777777" w:rsidR="00BE5180" w:rsidRPr="00364BB4" w:rsidRDefault="00BE5180" w:rsidP="00BE5180">
            <w:pPr>
              <w:ind w:right="155"/>
              <w:jc w:val="both"/>
              <w:rPr>
                <w:rFonts w:cstheme="minorHAnsi"/>
                <w:color w:val="000000" w:themeColor="text1"/>
                <w:lang w:val="sk-SK"/>
              </w:rPr>
            </w:pPr>
          </w:p>
          <w:p w14:paraId="1F8BD3AD" w14:textId="77777777" w:rsidR="00BE5180" w:rsidRPr="00364BB4" w:rsidRDefault="00BE5180" w:rsidP="00BE5180">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3AE" w14:textId="77777777" w:rsidR="00C350E1" w:rsidRPr="00364BB4" w:rsidRDefault="00C350E1" w:rsidP="00BE5180">
            <w:pPr>
              <w:ind w:right="155"/>
              <w:jc w:val="both"/>
              <w:rPr>
                <w:rFonts w:cstheme="minorHAnsi"/>
                <w:b/>
                <w:bCs/>
                <w:color w:val="000000" w:themeColor="text1"/>
                <w:lang w:val="sk-SK"/>
              </w:rPr>
            </w:pPr>
          </w:p>
          <w:p w14:paraId="1F8BD3AF"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Keďže typy ENRV kladú kreativitu a inováciu na prvé miesto, niekedy ignorujú štandardný spôsob jednoduchého konania, lebo to nie je originálne. Pretože neznášajú nič konvenčné a </w:t>
            </w:r>
            <w:proofErr w:type="spellStart"/>
            <w:r w:rsidRPr="00364BB4">
              <w:rPr>
                <w:rFonts w:cstheme="minorHAnsi"/>
                <w:color w:val="000000" w:themeColor="text1"/>
                <w:lang w:val="sk-SK"/>
              </w:rPr>
              <w:t>predikovateľné</w:t>
            </w:r>
            <w:proofErr w:type="spellEnd"/>
            <w:r w:rsidRPr="00364BB4">
              <w:rPr>
                <w:rFonts w:cstheme="minorHAnsi"/>
                <w:color w:val="000000" w:themeColor="text1"/>
                <w:lang w:val="sk-SK"/>
              </w:rPr>
              <w:t xml:space="preserve">/vopred určené, môže  sa stať, že si nevšimnú dôležité detaily. Niekedy zanedbajú potrebnú prípravnú fázu, keď sa vo svojej zanietenosti začať niečo nové, čerstvé, pohrúžia do práce príliš rýchlo. </w:t>
            </w:r>
          </w:p>
          <w:p w14:paraId="1F8BD3B0" w14:textId="77777777" w:rsidR="00BE5180" w:rsidRPr="00364BB4" w:rsidRDefault="00BE5180" w:rsidP="00BE5180">
            <w:pPr>
              <w:ind w:right="155"/>
              <w:jc w:val="both"/>
              <w:rPr>
                <w:rFonts w:cstheme="minorHAnsi"/>
                <w:color w:val="000000" w:themeColor="text1"/>
                <w:lang w:val="sk-SK"/>
              </w:rPr>
            </w:pPr>
          </w:p>
          <w:p w14:paraId="1F8BD3B1"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Keď sú už hlavné problémy vyriešené, často sa hneď vrhnú na ďalšie vzrušujúce dobrodružstvo namiesto toho, aby zostali nablízku a prezreli si projekt. Mali by si brať na seba menej záväzkov, aby dokončili viac z tých, ktoré začali.</w:t>
            </w:r>
          </w:p>
          <w:p w14:paraId="1F8BD3B2" w14:textId="77777777" w:rsidR="00BE5180" w:rsidRPr="00364BB4" w:rsidRDefault="00BE5180" w:rsidP="00BE5180">
            <w:pPr>
              <w:ind w:right="155"/>
              <w:jc w:val="both"/>
              <w:rPr>
                <w:rFonts w:cstheme="minorHAnsi"/>
                <w:color w:val="000000" w:themeColor="text1"/>
                <w:lang w:val="sk-SK"/>
              </w:rPr>
            </w:pPr>
          </w:p>
          <w:p w14:paraId="1F8BD3B3"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Typ ENRV rozpráva tak rýchlo a tak veľa, že iní sa často nedostanú k slovu. Sú čestní a slušní ľudia, ale vedia byť neohrabaní a netaktní, keď kritizujú iných. Mali by chápať city iných ako opodstatnené a dôležité, aj v prípade, že sa im takými nezdajú. </w:t>
            </w:r>
          </w:p>
          <w:p w14:paraId="1F8BD3B4" w14:textId="77777777" w:rsidR="00BE5180" w:rsidRPr="00364BB4" w:rsidRDefault="00BE5180" w:rsidP="00BE5180">
            <w:pPr>
              <w:ind w:right="155"/>
              <w:jc w:val="both"/>
              <w:rPr>
                <w:rFonts w:cstheme="minorHAnsi"/>
                <w:color w:val="000000" w:themeColor="text1"/>
                <w:lang w:val="sk-SK"/>
              </w:rPr>
            </w:pPr>
          </w:p>
          <w:p w14:paraId="1F8BD3B5" w14:textId="77777777" w:rsidR="00C350E1"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 xml:space="preserve">Hoci dokážu byť šarmantní, vtipní a zábavní, vedia byť aj neúprimní. Mali by odolať, keď ich niekto nabáda, aby sa predvádzali. Radšej by sa mali podeliť o svoje úprimné emócie. Ich váhanie, či sa majú sústrediť len na jednu vec, pochádza zo strachu, že by im mohli ujsť iné, príťažlivejšie príležitosti. Ich túžba nechať si dvierka otvorené pre nové úlohy môže z nich spraviť nespoľahlivých partnerov, ktorí neberú ohľad na plány a programy iných. Aby boli viac spoľahliví, mali by si premyslieť, aký môže mať ich konanie dopad na iných. </w:t>
            </w:r>
          </w:p>
          <w:p w14:paraId="1F8BD3B6" w14:textId="77777777" w:rsidR="00C350E1" w:rsidRPr="00364BB4" w:rsidRDefault="00C350E1" w:rsidP="00BE5180">
            <w:pPr>
              <w:ind w:right="155"/>
              <w:jc w:val="both"/>
              <w:rPr>
                <w:rFonts w:cstheme="minorHAnsi"/>
                <w:color w:val="000000" w:themeColor="text1"/>
                <w:lang w:val="sk-SK"/>
              </w:rPr>
            </w:pPr>
          </w:p>
          <w:p w14:paraId="1F8BD3B7" w14:textId="77777777" w:rsidR="00BE5180" w:rsidRPr="00364BB4" w:rsidRDefault="00BE5180" w:rsidP="00BE5180">
            <w:pPr>
              <w:ind w:right="155"/>
              <w:jc w:val="both"/>
              <w:rPr>
                <w:rFonts w:cstheme="minorHAnsi"/>
                <w:color w:val="000000" w:themeColor="text1"/>
                <w:lang w:val="sk-SK"/>
              </w:rPr>
            </w:pPr>
            <w:r w:rsidRPr="00364BB4">
              <w:rPr>
                <w:rFonts w:cstheme="minorHAnsi"/>
                <w:color w:val="000000" w:themeColor="text1"/>
                <w:lang w:val="sk-SK"/>
              </w:rPr>
              <w:t>Ich prirodzená rýchlosť a schopnosť predvídať, čo sa stane, vedie k situáciám, kedy chybne predpokladajú, že vedia, čo chce istá osoba povedať a pritom jej skočia do reči a dokončia vetu. Aby nevyzerali, že sú arogantní  a hrubí, mali by si nájsť čas a pozornejšie sledovať, čo sa okolo nich naozaj deje a pozorne počúvať, ako reagujú iní.</w:t>
            </w:r>
          </w:p>
          <w:p w14:paraId="1F8BD3B8" w14:textId="77777777" w:rsidR="00BE5180" w:rsidRPr="00364BB4" w:rsidRDefault="00BE5180" w:rsidP="00BE5180">
            <w:pPr>
              <w:ind w:right="155"/>
              <w:jc w:val="both"/>
              <w:rPr>
                <w:rFonts w:cstheme="minorHAnsi"/>
                <w:color w:val="000000" w:themeColor="text1"/>
                <w:lang w:val="sk-SK"/>
              </w:rPr>
            </w:pPr>
          </w:p>
          <w:p w14:paraId="1F8BD3B9" w14:textId="77777777" w:rsidR="00885340" w:rsidRPr="00364BB4" w:rsidRDefault="00885340" w:rsidP="00BE5180">
            <w:pPr>
              <w:ind w:right="155"/>
              <w:jc w:val="both"/>
              <w:rPr>
                <w:rFonts w:cstheme="minorHAnsi"/>
                <w:color w:val="000000" w:themeColor="text1"/>
                <w:lang w:val="sk-SK"/>
              </w:rPr>
            </w:pPr>
          </w:p>
          <w:p w14:paraId="1F8BD3BA" w14:textId="77777777" w:rsidR="00885340" w:rsidRPr="00364BB4" w:rsidRDefault="00885340" w:rsidP="00BE5180">
            <w:pPr>
              <w:ind w:right="155"/>
              <w:jc w:val="both"/>
              <w:rPr>
                <w:rFonts w:cstheme="minorHAnsi"/>
                <w:color w:val="000000" w:themeColor="text1"/>
                <w:lang w:val="sk-SK"/>
              </w:rPr>
            </w:pPr>
          </w:p>
          <w:p w14:paraId="1F8BD3BB" w14:textId="77777777" w:rsidR="00885340" w:rsidRPr="00364BB4" w:rsidRDefault="00885340" w:rsidP="00BE5180">
            <w:pPr>
              <w:ind w:right="155"/>
              <w:jc w:val="both"/>
              <w:rPr>
                <w:rFonts w:cstheme="minorHAnsi"/>
                <w:color w:val="000000" w:themeColor="text1"/>
                <w:lang w:val="sk-SK"/>
              </w:rPr>
            </w:pPr>
          </w:p>
          <w:p w14:paraId="1F8BD3BC" w14:textId="55639B5C" w:rsidR="00885340" w:rsidRDefault="00885340" w:rsidP="00BE5180">
            <w:pPr>
              <w:ind w:right="155"/>
              <w:jc w:val="both"/>
              <w:rPr>
                <w:rFonts w:cstheme="minorHAnsi"/>
                <w:color w:val="000000" w:themeColor="text1"/>
                <w:lang w:val="sk-SK"/>
              </w:rPr>
            </w:pPr>
          </w:p>
          <w:p w14:paraId="694C091D" w14:textId="2DC93518" w:rsidR="004C28FA" w:rsidRDefault="004C28FA" w:rsidP="00BE5180">
            <w:pPr>
              <w:ind w:right="155"/>
              <w:jc w:val="both"/>
              <w:rPr>
                <w:rFonts w:cstheme="minorHAnsi"/>
                <w:color w:val="000000" w:themeColor="text1"/>
                <w:lang w:val="sk-SK"/>
              </w:rPr>
            </w:pPr>
          </w:p>
          <w:p w14:paraId="1B06B62F" w14:textId="6DF8B0C2" w:rsidR="004C28FA" w:rsidRDefault="004C28FA" w:rsidP="00BE5180">
            <w:pPr>
              <w:ind w:right="155"/>
              <w:jc w:val="both"/>
              <w:rPr>
                <w:rFonts w:cstheme="minorHAnsi"/>
                <w:color w:val="000000" w:themeColor="text1"/>
                <w:lang w:val="sk-SK"/>
              </w:rPr>
            </w:pPr>
          </w:p>
          <w:p w14:paraId="78A1F124" w14:textId="5553C1D5" w:rsidR="004C28FA" w:rsidRDefault="004C28FA" w:rsidP="00BE5180">
            <w:pPr>
              <w:ind w:right="155"/>
              <w:jc w:val="both"/>
              <w:rPr>
                <w:rFonts w:cstheme="minorHAnsi"/>
                <w:color w:val="000000" w:themeColor="text1"/>
                <w:lang w:val="sk-SK"/>
              </w:rPr>
            </w:pPr>
          </w:p>
          <w:p w14:paraId="093FFB9F" w14:textId="2502C52F" w:rsidR="004C28FA" w:rsidRDefault="004C28FA" w:rsidP="00BE5180">
            <w:pPr>
              <w:ind w:right="155"/>
              <w:jc w:val="both"/>
              <w:rPr>
                <w:rFonts w:cstheme="minorHAnsi"/>
                <w:color w:val="000000" w:themeColor="text1"/>
                <w:lang w:val="sk-SK"/>
              </w:rPr>
            </w:pPr>
          </w:p>
          <w:p w14:paraId="76535637" w14:textId="303354D4" w:rsidR="004C28FA" w:rsidRDefault="004C28FA" w:rsidP="00BE5180">
            <w:pPr>
              <w:ind w:right="155"/>
              <w:jc w:val="both"/>
              <w:rPr>
                <w:rFonts w:cstheme="minorHAnsi"/>
                <w:color w:val="000000" w:themeColor="text1"/>
                <w:lang w:val="sk-SK"/>
              </w:rPr>
            </w:pPr>
          </w:p>
          <w:p w14:paraId="3C4A1106" w14:textId="4E7D9F28" w:rsidR="004C28FA" w:rsidRDefault="004C28FA" w:rsidP="00BE5180">
            <w:pPr>
              <w:ind w:right="155"/>
              <w:jc w:val="both"/>
              <w:rPr>
                <w:rFonts w:cstheme="minorHAnsi"/>
                <w:color w:val="000000" w:themeColor="text1"/>
                <w:lang w:val="sk-SK"/>
              </w:rPr>
            </w:pPr>
          </w:p>
          <w:p w14:paraId="444F997F" w14:textId="559A4D07" w:rsidR="004C28FA" w:rsidRDefault="004C28FA" w:rsidP="00BE5180">
            <w:pPr>
              <w:ind w:right="155"/>
              <w:jc w:val="both"/>
              <w:rPr>
                <w:rFonts w:cstheme="minorHAnsi"/>
                <w:color w:val="000000" w:themeColor="text1"/>
                <w:lang w:val="sk-SK"/>
              </w:rPr>
            </w:pPr>
          </w:p>
          <w:p w14:paraId="1B89EF58" w14:textId="77777777" w:rsidR="004C28FA" w:rsidRPr="00364BB4" w:rsidRDefault="004C28FA" w:rsidP="00BE5180">
            <w:pPr>
              <w:ind w:right="155"/>
              <w:jc w:val="both"/>
              <w:rPr>
                <w:rFonts w:cstheme="minorHAnsi"/>
                <w:color w:val="000000" w:themeColor="text1"/>
                <w:lang w:val="sk-SK"/>
              </w:rPr>
            </w:pPr>
          </w:p>
          <w:p w14:paraId="1F8BD3BD" w14:textId="77777777" w:rsidR="00885340" w:rsidRPr="00364BB4" w:rsidRDefault="00885340" w:rsidP="00BE5180">
            <w:pPr>
              <w:ind w:right="155"/>
              <w:jc w:val="both"/>
              <w:rPr>
                <w:rFonts w:cstheme="minorHAnsi"/>
                <w:color w:val="000000" w:themeColor="text1"/>
                <w:lang w:val="sk-SK"/>
              </w:rPr>
            </w:pPr>
          </w:p>
          <w:p w14:paraId="1F8BD3BE" w14:textId="77777777" w:rsidR="00885340" w:rsidRPr="00364BB4" w:rsidRDefault="00885340" w:rsidP="00BE5180">
            <w:pPr>
              <w:ind w:right="155"/>
              <w:jc w:val="both"/>
              <w:rPr>
                <w:rFonts w:cstheme="minorHAnsi"/>
                <w:color w:val="000000" w:themeColor="text1"/>
                <w:lang w:val="sk-SK"/>
              </w:rPr>
            </w:pPr>
          </w:p>
          <w:p w14:paraId="1F8BD3BF" w14:textId="77777777" w:rsidR="00885340" w:rsidRPr="00364BB4" w:rsidRDefault="00885340" w:rsidP="00BE5180">
            <w:pPr>
              <w:ind w:right="155"/>
              <w:jc w:val="both"/>
              <w:rPr>
                <w:rFonts w:cstheme="minorHAnsi"/>
                <w:color w:val="000000" w:themeColor="text1"/>
                <w:lang w:val="sk-SK"/>
              </w:rPr>
            </w:pPr>
          </w:p>
          <w:p w14:paraId="1F8BD3C0" w14:textId="77777777" w:rsidR="00885340" w:rsidRPr="00364BB4" w:rsidRDefault="00885340" w:rsidP="00BE5180">
            <w:pPr>
              <w:ind w:right="155"/>
              <w:jc w:val="both"/>
              <w:rPr>
                <w:rFonts w:cstheme="minorHAnsi"/>
                <w:color w:val="000000" w:themeColor="text1"/>
                <w:lang w:val="sk-SK"/>
              </w:rPr>
            </w:pPr>
          </w:p>
          <w:p w14:paraId="1F8BD3C1" w14:textId="77777777" w:rsidR="00885340" w:rsidRPr="00364BB4" w:rsidRDefault="00885340" w:rsidP="00BE5180">
            <w:pPr>
              <w:ind w:right="155"/>
              <w:jc w:val="both"/>
              <w:rPr>
                <w:rFonts w:cstheme="minorHAnsi"/>
                <w:color w:val="000000" w:themeColor="text1"/>
                <w:lang w:val="sk-SK"/>
              </w:rPr>
            </w:pPr>
          </w:p>
          <w:p w14:paraId="1F8BD3C2" w14:textId="77777777" w:rsidR="00885340" w:rsidRPr="00364BB4" w:rsidRDefault="00885340" w:rsidP="00BE5180">
            <w:pPr>
              <w:ind w:right="155"/>
              <w:jc w:val="both"/>
              <w:rPr>
                <w:rFonts w:cstheme="minorHAnsi"/>
                <w:color w:val="000000" w:themeColor="text1"/>
                <w:lang w:val="sk-SK"/>
              </w:rPr>
            </w:pPr>
          </w:p>
          <w:p w14:paraId="1F8BD3C3" w14:textId="77777777" w:rsidR="00885340" w:rsidRPr="00364BB4" w:rsidRDefault="00885340" w:rsidP="00BE5180">
            <w:pPr>
              <w:ind w:right="155"/>
              <w:jc w:val="both"/>
              <w:rPr>
                <w:rFonts w:cstheme="minorHAnsi"/>
                <w:color w:val="000000" w:themeColor="text1"/>
                <w:lang w:val="sk-SK"/>
              </w:rPr>
            </w:pPr>
          </w:p>
          <w:p w14:paraId="1F8BD3C4" w14:textId="77777777" w:rsidR="00BE5180" w:rsidRPr="00364BB4" w:rsidRDefault="00BE5180" w:rsidP="00BE5180">
            <w:pPr>
              <w:ind w:right="155"/>
              <w:jc w:val="both"/>
              <w:rPr>
                <w:rFonts w:cstheme="minorHAnsi"/>
                <w:color w:val="000000" w:themeColor="text1"/>
                <w:lang w:val="sk-SK"/>
              </w:rPr>
            </w:pPr>
          </w:p>
          <w:tbl>
            <w:tblPr>
              <w:tblStyle w:val="Mriekatabuky"/>
              <w:tblW w:w="0" w:type="auto"/>
              <w:tblInd w:w="279" w:type="dxa"/>
              <w:tblLook w:val="04A0" w:firstRow="1" w:lastRow="0" w:firstColumn="1" w:lastColumn="0" w:noHBand="0" w:noVBand="1"/>
            </w:tblPr>
            <w:tblGrid>
              <w:gridCol w:w="1134"/>
              <w:gridCol w:w="992"/>
              <w:gridCol w:w="2552"/>
              <w:gridCol w:w="2268"/>
              <w:gridCol w:w="2551"/>
            </w:tblGrid>
            <w:tr w:rsidR="00364BB4" w:rsidRPr="00364BB4" w14:paraId="1F8BD3C6" w14:textId="77777777" w:rsidTr="0010403C">
              <w:trPr>
                <w:trHeight w:val="392"/>
              </w:trPr>
              <w:tc>
                <w:tcPr>
                  <w:tcW w:w="9497" w:type="dxa"/>
                  <w:gridSpan w:val="5"/>
                  <w:tcBorders>
                    <w:top w:val="single" w:sz="4" w:space="0" w:color="auto"/>
                    <w:left w:val="single" w:sz="4" w:space="0" w:color="auto"/>
                    <w:bottom w:val="single" w:sz="4" w:space="0" w:color="auto"/>
                    <w:right w:val="single" w:sz="4" w:space="0" w:color="auto"/>
                  </w:tcBorders>
                  <w:vAlign w:val="center"/>
                </w:tcPr>
                <w:p w14:paraId="1F8BD3C5"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ENRV</w:t>
                  </w:r>
                </w:p>
              </w:tc>
            </w:tr>
            <w:tr w:rsidR="00364BB4" w:rsidRPr="004C28FA" w14:paraId="1F8BD3CB" w14:textId="77777777" w:rsidTr="0010403C">
              <w:tc>
                <w:tcPr>
                  <w:tcW w:w="1134" w:type="dxa"/>
                  <w:vMerge w:val="restart"/>
                  <w:tcBorders>
                    <w:top w:val="single" w:sz="4" w:space="0" w:color="auto"/>
                    <w:left w:val="single" w:sz="4" w:space="0" w:color="auto"/>
                    <w:right w:val="single" w:sz="4" w:space="0" w:color="auto"/>
                  </w:tcBorders>
                  <w:vAlign w:val="center"/>
                </w:tcPr>
                <w:p w14:paraId="1F8BD3C7"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3C8"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tcBorders>
                    <w:top w:val="single" w:sz="4" w:space="0" w:color="auto"/>
                    <w:left w:val="single" w:sz="4" w:space="0" w:color="auto"/>
                    <w:right w:val="single" w:sz="4" w:space="0" w:color="auto"/>
                  </w:tcBorders>
                  <w:vAlign w:val="center"/>
                </w:tcPr>
                <w:p w14:paraId="1F8BD3C9" w14:textId="77777777" w:rsidR="00BE5180" w:rsidRPr="00364BB4" w:rsidRDefault="00BE5180" w:rsidP="00885340">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3"/>
                  <w:tcBorders>
                    <w:top w:val="single" w:sz="4" w:space="0" w:color="auto"/>
                    <w:left w:val="single" w:sz="4" w:space="0" w:color="auto"/>
                    <w:bottom w:val="single" w:sz="4" w:space="0" w:color="auto"/>
                    <w:right w:val="single" w:sz="4" w:space="0" w:color="auto"/>
                  </w:tcBorders>
                </w:tcPr>
                <w:p w14:paraId="1F8BD3CA" w14:textId="77777777" w:rsidR="00BE5180" w:rsidRPr="00364BB4" w:rsidRDefault="00BE5180" w:rsidP="00885340">
                  <w:pPr>
                    <w:ind w:right="155"/>
                    <w:rPr>
                      <w:rFonts w:cstheme="minorHAnsi"/>
                      <w:color w:val="000000" w:themeColor="text1"/>
                      <w:lang w:val="sk-SK"/>
                    </w:rPr>
                  </w:pPr>
                  <w:r w:rsidRPr="00364BB4">
                    <w:rPr>
                      <w:rFonts w:cstheme="minorHAnsi"/>
                      <w:color w:val="000000" w:themeColor="text1"/>
                      <w:lang w:val="sk-SK"/>
                    </w:rPr>
                    <w:t>sú kreatívni a schopní improvizovať; najlepšie pracujú na projektoch, ktoré ich stimulujú - majú radi situácie, ktoré musia riešiť; problémy vnímajú ako výzvy; sú výbornými rečníkmi  a majú zmysel pre humor; podporujú inovácie, aj ich sami prinášajú; dokážu objektívne analyzovať; sú</w:t>
                  </w:r>
                  <w:r w:rsidR="00885340" w:rsidRPr="00364BB4">
                    <w:rPr>
                      <w:rFonts w:cstheme="minorHAnsi"/>
                      <w:color w:val="000000" w:themeColor="text1"/>
                      <w:lang w:val="sk-SK"/>
                    </w:rPr>
                    <w:t xml:space="preserve"> sebavedomí; nepoznajú prekážky</w:t>
                  </w:r>
                </w:p>
              </w:tc>
            </w:tr>
            <w:tr w:rsidR="00364BB4" w:rsidRPr="004C28FA" w14:paraId="1F8BD3CF" w14:textId="77777777" w:rsidTr="0010403C">
              <w:tc>
                <w:tcPr>
                  <w:tcW w:w="1134" w:type="dxa"/>
                  <w:vMerge/>
                  <w:tcBorders>
                    <w:left w:val="single" w:sz="4" w:space="0" w:color="auto"/>
                    <w:bottom w:val="single" w:sz="4" w:space="0" w:color="auto"/>
                    <w:right w:val="single" w:sz="4" w:space="0" w:color="auto"/>
                  </w:tcBorders>
                </w:tcPr>
                <w:p w14:paraId="1F8BD3CC" w14:textId="77777777" w:rsidR="00BE5180" w:rsidRPr="00364BB4" w:rsidRDefault="00BE5180" w:rsidP="00885340">
                  <w:pPr>
                    <w:ind w:right="155"/>
                    <w:jc w:val="center"/>
                    <w:rPr>
                      <w:rFonts w:cstheme="minorHAnsi"/>
                      <w:b/>
                      <w:color w:val="000000" w:themeColor="text1"/>
                      <w:lang w:val="sk-SK"/>
                    </w:rPr>
                  </w:pPr>
                </w:p>
              </w:tc>
              <w:tc>
                <w:tcPr>
                  <w:tcW w:w="992" w:type="dxa"/>
                  <w:tcBorders>
                    <w:left w:val="single" w:sz="4" w:space="0" w:color="auto"/>
                    <w:bottom w:val="single" w:sz="4" w:space="0" w:color="auto"/>
                    <w:right w:val="single" w:sz="4" w:space="0" w:color="auto"/>
                  </w:tcBorders>
                  <w:vAlign w:val="center"/>
                </w:tcPr>
                <w:p w14:paraId="1F8BD3CD" w14:textId="77777777" w:rsidR="00BE5180" w:rsidRPr="00364BB4" w:rsidRDefault="00BE5180" w:rsidP="00885340">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3"/>
                  <w:tcBorders>
                    <w:top w:val="single" w:sz="4" w:space="0" w:color="auto"/>
                    <w:left w:val="single" w:sz="4" w:space="0" w:color="auto"/>
                    <w:bottom w:val="single" w:sz="4" w:space="0" w:color="auto"/>
                    <w:right w:val="single" w:sz="4" w:space="0" w:color="auto"/>
                  </w:tcBorders>
                </w:tcPr>
                <w:p w14:paraId="1F8BD3CE" w14:textId="77777777" w:rsidR="00BE5180" w:rsidRPr="00364BB4" w:rsidRDefault="00BE5180" w:rsidP="00885340">
                  <w:pPr>
                    <w:ind w:right="155"/>
                    <w:rPr>
                      <w:rFonts w:cstheme="minorHAnsi"/>
                      <w:color w:val="000000" w:themeColor="text1"/>
                      <w:lang w:val="sk-SK"/>
                    </w:rPr>
                  </w:pPr>
                  <w:r w:rsidRPr="00364BB4">
                    <w:rPr>
                      <w:rFonts w:cstheme="minorHAnsi"/>
                      <w:color w:val="000000" w:themeColor="text1"/>
                      <w:lang w:val="sk-SK"/>
                    </w:rPr>
                    <w:t>majú problémy, ak sa majú venovať detailom; nemajú radi rutinu a</w:t>
                  </w:r>
                  <w:r w:rsidR="00885340" w:rsidRPr="00364BB4">
                    <w:rPr>
                      <w:rFonts w:cstheme="minorHAnsi"/>
                      <w:color w:val="000000" w:themeColor="text1"/>
                      <w:lang w:val="sk-SK"/>
                    </w:rPr>
                    <w:t> </w:t>
                  </w:r>
                  <w:r w:rsidRPr="00364BB4">
                    <w:rPr>
                      <w:rFonts w:cstheme="minorHAnsi"/>
                      <w:color w:val="000000" w:themeColor="text1"/>
                      <w:lang w:val="sk-SK"/>
                    </w:rPr>
                    <w:t>opakovanie; po vyriešení problémov upadá ich záujem; môžu odmietať pracovať zaužívaným spôsobom; často prerušujú iných v rozprávaní; môžu byť príliš dôverčiví, niekedy</w:t>
                  </w:r>
                  <w:r w:rsidR="00885340" w:rsidRPr="00364BB4">
                    <w:rPr>
                      <w:rFonts w:cstheme="minorHAnsi"/>
                      <w:color w:val="000000" w:themeColor="text1"/>
                      <w:lang w:val="sk-SK"/>
                    </w:rPr>
                    <w:t xml:space="preserve"> aj nespoľahliví a nezodpovední</w:t>
                  </w:r>
                </w:p>
              </w:tc>
            </w:tr>
            <w:tr w:rsidR="00364BB4" w:rsidRPr="00364BB4" w14:paraId="1F8BD3D1" w14:textId="77777777" w:rsidTr="0010403C">
              <w:tc>
                <w:tcPr>
                  <w:tcW w:w="9497" w:type="dxa"/>
                  <w:gridSpan w:val="5"/>
                  <w:tcBorders>
                    <w:top w:val="single" w:sz="4" w:space="0" w:color="auto"/>
                    <w:left w:val="single" w:sz="4" w:space="0" w:color="auto"/>
                    <w:bottom w:val="single" w:sz="4" w:space="0" w:color="auto"/>
                    <w:right w:val="single" w:sz="4" w:space="0" w:color="auto"/>
                  </w:tcBorders>
                  <w:vAlign w:val="center"/>
                  <w:hideMark/>
                </w:tcPr>
                <w:p w14:paraId="1F8BD3D0" w14:textId="77777777" w:rsidR="00BE5180" w:rsidRPr="00364BB4" w:rsidRDefault="00BE5180" w:rsidP="0010403C">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3D6" w14:textId="77777777" w:rsidTr="0010403C">
              <w:tc>
                <w:tcPr>
                  <w:tcW w:w="2126" w:type="dxa"/>
                  <w:gridSpan w:val="2"/>
                  <w:tcBorders>
                    <w:top w:val="single" w:sz="4" w:space="0" w:color="auto"/>
                    <w:left w:val="single" w:sz="4" w:space="0" w:color="auto"/>
                    <w:bottom w:val="single" w:sz="4" w:space="0" w:color="auto"/>
                    <w:right w:val="single" w:sz="4" w:space="0" w:color="auto"/>
                  </w:tcBorders>
                  <w:vAlign w:val="center"/>
                </w:tcPr>
                <w:p w14:paraId="1F8BD3D2"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politika, spravovanie vecí</w:t>
                  </w:r>
                </w:p>
              </w:tc>
              <w:tc>
                <w:tcPr>
                  <w:tcW w:w="2552" w:type="dxa"/>
                  <w:tcBorders>
                    <w:top w:val="single" w:sz="4" w:space="0" w:color="auto"/>
                    <w:left w:val="single" w:sz="4" w:space="0" w:color="auto"/>
                    <w:bottom w:val="single" w:sz="4" w:space="0" w:color="auto"/>
                    <w:right w:val="single" w:sz="4" w:space="0" w:color="auto"/>
                  </w:tcBorders>
                  <w:vAlign w:val="center"/>
                </w:tcPr>
                <w:p w14:paraId="1F8BD3D3"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plánovanie a rozvoj</w:t>
                  </w:r>
                </w:p>
              </w:tc>
              <w:tc>
                <w:tcPr>
                  <w:tcW w:w="2268" w:type="dxa"/>
                  <w:tcBorders>
                    <w:top w:val="single" w:sz="4" w:space="0" w:color="auto"/>
                    <w:left w:val="single" w:sz="4" w:space="0" w:color="auto"/>
                    <w:bottom w:val="single" w:sz="4" w:space="0" w:color="auto"/>
                    <w:right w:val="single" w:sz="4" w:space="0" w:color="auto"/>
                  </w:tcBorders>
                  <w:vAlign w:val="center"/>
                </w:tcPr>
                <w:p w14:paraId="1F8BD3D4"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marketing</w:t>
                  </w:r>
                </w:p>
              </w:tc>
              <w:tc>
                <w:tcPr>
                  <w:tcW w:w="2551" w:type="dxa"/>
                  <w:tcBorders>
                    <w:top w:val="single" w:sz="4" w:space="0" w:color="auto"/>
                    <w:left w:val="single" w:sz="4" w:space="0" w:color="auto"/>
                    <w:bottom w:val="single" w:sz="4" w:space="0" w:color="auto"/>
                    <w:right w:val="single" w:sz="4" w:space="0" w:color="auto"/>
                  </w:tcBorders>
                  <w:vAlign w:val="center"/>
                </w:tcPr>
                <w:p w14:paraId="1F8BD3D5" w14:textId="77777777" w:rsidR="00BE5180" w:rsidRPr="00364BB4" w:rsidRDefault="00BE5180" w:rsidP="00885340">
                  <w:pPr>
                    <w:ind w:right="155"/>
                    <w:jc w:val="center"/>
                    <w:rPr>
                      <w:rFonts w:cstheme="minorHAnsi"/>
                      <w:b/>
                      <w:color w:val="000000" w:themeColor="text1"/>
                      <w:lang w:val="sk-SK"/>
                    </w:rPr>
                  </w:pPr>
                  <w:r w:rsidRPr="00364BB4">
                    <w:rPr>
                      <w:rFonts w:cstheme="minorHAnsi"/>
                      <w:b/>
                      <w:color w:val="000000" w:themeColor="text1"/>
                      <w:lang w:val="sk-SK"/>
                    </w:rPr>
                    <w:t>podnikanie</w:t>
                  </w:r>
                </w:p>
              </w:tc>
            </w:tr>
            <w:tr w:rsidR="00364BB4" w:rsidRPr="00364BB4" w14:paraId="1F8BD3EF" w14:textId="77777777" w:rsidTr="0010403C">
              <w:tc>
                <w:tcPr>
                  <w:tcW w:w="2126" w:type="dxa"/>
                  <w:gridSpan w:val="2"/>
                  <w:tcBorders>
                    <w:top w:val="single" w:sz="4" w:space="0" w:color="auto"/>
                    <w:left w:val="single" w:sz="4" w:space="0" w:color="auto"/>
                    <w:bottom w:val="single" w:sz="4" w:space="0" w:color="auto"/>
                    <w:right w:val="single" w:sz="4" w:space="0" w:color="auto"/>
                  </w:tcBorders>
                </w:tcPr>
                <w:p w14:paraId="1F8BD3D7"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politik</w:t>
                  </w:r>
                </w:p>
                <w:p w14:paraId="1F8BD3D8"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politický manažér</w:t>
                  </w:r>
                </w:p>
                <w:p w14:paraId="1F8BD3D9"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politický analytik</w:t>
                  </w:r>
                </w:p>
                <w:p w14:paraId="1F8BD3DA"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w:t>
                  </w:r>
                  <w:r w:rsidR="0010403C" w:rsidRPr="00364BB4">
                    <w:rPr>
                      <w:rFonts w:cstheme="minorHAnsi"/>
                      <w:color w:val="000000" w:themeColor="text1"/>
                      <w:lang w:val="sk-SK"/>
                    </w:rPr>
                    <w:t>ec v oblasti spoločenských vied</w:t>
                  </w:r>
                </w:p>
              </w:tc>
              <w:tc>
                <w:tcPr>
                  <w:tcW w:w="2552" w:type="dxa"/>
                  <w:tcBorders>
                    <w:top w:val="single" w:sz="4" w:space="0" w:color="auto"/>
                    <w:left w:val="single" w:sz="4" w:space="0" w:color="auto"/>
                    <w:bottom w:val="single" w:sz="4" w:space="0" w:color="auto"/>
                    <w:right w:val="single" w:sz="4" w:space="0" w:color="auto"/>
                  </w:tcBorders>
                </w:tcPr>
                <w:p w14:paraId="1F8BD3DB"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strategický plánovač</w:t>
                  </w:r>
                </w:p>
                <w:p w14:paraId="1F8BD3DC"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w:t>
                  </w:r>
                  <w:r w:rsidR="0010403C" w:rsidRPr="00364BB4">
                    <w:rPr>
                      <w:rFonts w:cstheme="minorHAnsi"/>
                      <w:color w:val="000000" w:themeColor="text1"/>
                      <w:lang w:val="sk-SK"/>
                    </w:rPr>
                    <w:t>rojektant personálnych systémov</w:t>
                  </w:r>
                </w:p>
                <w:p w14:paraId="1F8BD3DD"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obchodník s nehnuteľnosťami</w:t>
                  </w:r>
                </w:p>
                <w:p w14:paraId="1F8BD3DE"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 xml:space="preserve"> stavebný podnikateľ</w:t>
                  </w:r>
                </w:p>
                <w:p w14:paraId="1F8BD3DF"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investičný maklér</w:t>
                  </w:r>
                </w:p>
                <w:p w14:paraId="1F8BD3E0"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analytik</w:t>
                  </w:r>
                </w:p>
                <w:p w14:paraId="1F8BD3E1"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 priemyslového dizajnu</w:t>
                  </w:r>
                </w:p>
                <w:p w14:paraId="1F8BD3E2"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vývojový projektant</w:t>
                  </w:r>
                </w:p>
              </w:tc>
              <w:tc>
                <w:tcPr>
                  <w:tcW w:w="2268" w:type="dxa"/>
                  <w:tcBorders>
                    <w:top w:val="single" w:sz="4" w:space="0" w:color="auto"/>
                    <w:left w:val="single" w:sz="4" w:space="0" w:color="auto"/>
                    <w:bottom w:val="single" w:sz="4" w:space="0" w:color="auto"/>
                    <w:right w:val="single" w:sz="4" w:space="0" w:color="auto"/>
                  </w:tcBorders>
                </w:tcPr>
                <w:p w14:paraId="1F8BD3E3"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riaditeľ reklamnej agentúry</w:t>
                  </w:r>
                </w:p>
                <w:p w14:paraId="1F8BD3E4"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pracovník/pl</w:t>
                  </w:r>
                  <w:r w:rsidR="0010403C" w:rsidRPr="00364BB4">
                    <w:rPr>
                      <w:rFonts w:cstheme="minorHAnsi"/>
                      <w:color w:val="000000" w:themeColor="text1"/>
                      <w:lang w:val="sk-SK"/>
                    </w:rPr>
                    <w:t>ánovač v oblasti prieskumu trhu</w:t>
                  </w:r>
                </w:p>
                <w:p w14:paraId="1F8BD3E5"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 xml:space="preserve">odborný </w:t>
                  </w:r>
                  <w:r w:rsidR="0010403C" w:rsidRPr="00364BB4">
                    <w:rPr>
                      <w:rFonts w:cstheme="minorHAnsi"/>
                      <w:color w:val="000000" w:themeColor="text1"/>
                      <w:lang w:val="sk-SK"/>
                    </w:rPr>
                    <w:t>referent pre styk s verejnosťou</w:t>
                  </w:r>
                </w:p>
              </w:tc>
              <w:tc>
                <w:tcPr>
                  <w:tcW w:w="2551" w:type="dxa"/>
                  <w:tcBorders>
                    <w:top w:val="single" w:sz="4" w:space="0" w:color="auto"/>
                    <w:left w:val="single" w:sz="4" w:space="0" w:color="auto"/>
                    <w:bottom w:val="single" w:sz="4" w:space="0" w:color="auto"/>
                    <w:right w:val="single" w:sz="4" w:space="0" w:color="auto"/>
                  </w:tcBorders>
                </w:tcPr>
                <w:p w14:paraId="1F8BD3E6" w14:textId="77777777" w:rsidR="00BE5180" w:rsidRPr="00364BB4" w:rsidRDefault="00BE5180"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w:t>
                  </w:r>
                  <w:r w:rsidR="0010403C" w:rsidRPr="00364BB4">
                    <w:rPr>
                      <w:rFonts w:cstheme="minorHAnsi"/>
                      <w:color w:val="000000" w:themeColor="text1"/>
                      <w:lang w:val="sk-SK"/>
                    </w:rPr>
                    <w:t>onzultant pre oblasť manažmentu</w:t>
                  </w:r>
                </w:p>
                <w:p w14:paraId="1F8BD3E7"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vynálezca</w:t>
                  </w:r>
                </w:p>
                <w:p w14:paraId="1F8BD3E8"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investor</w:t>
                  </w:r>
                </w:p>
                <w:p w14:paraId="1F8BD3E9"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literárny agent</w:t>
                  </w:r>
                </w:p>
                <w:p w14:paraId="1F8BD3EA"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fotograf</w:t>
                  </w:r>
                </w:p>
                <w:p w14:paraId="1F8BD3EB"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novinár</w:t>
                  </w:r>
                </w:p>
                <w:p w14:paraId="1F8BD3EC"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majiteľ reštaurácie/baru</w:t>
                  </w:r>
                </w:p>
                <w:p w14:paraId="1F8BD3ED"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herec</w:t>
                  </w:r>
                </w:p>
                <w:p w14:paraId="1F8BD3EE" w14:textId="77777777" w:rsidR="00BE5180" w:rsidRPr="00364BB4" w:rsidRDefault="0010403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podnikateľ</w:t>
                  </w:r>
                </w:p>
              </w:tc>
            </w:tr>
          </w:tbl>
          <w:p w14:paraId="1F8BD3F0" w14:textId="77777777" w:rsidR="00BE5180" w:rsidRPr="00364BB4" w:rsidRDefault="00BE5180" w:rsidP="00BE5180">
            <w:pPr>
              <w:ind w:right="155"/>
              <w:jc w:val="both"/>
              <w:rPr>
                <w:rFonts w:cstheme="minorHAnsi"/>
                <w:color w:val="000000" w:themeColor="text1"/>
                <w:lang w:val="sk-SK"/>
              </w:rPr>
            </w:pPr>
          </w:p>
          <w:p w14:paraId="1F8BD3F1" w14:textId="77777777" w:rsidR="00BE5180" w:rsidRPr="00364BB4" w:rsidRDefault="00BE5180" w:rsidP="00885340">
            <w:pPr>
              <w:jc w:val="both"/>
              <w:rPr>
                <w:rFonts w:cstheme="minorHAnsi"/>
                <w:iCs/>
                <w:color w:val="000000" w:themeColor="text1"/>
                <w:lang w:val="sk-SK"/>
              </w:rPr>
            </w:pPr>
          </w:p>
        </w:tc>
      </w:tr>
    </w:tbl>
    <w:p w14:paraId="1F8BD3F3" w14:textId="77777777" w:rsidR="003674AD" w:rsidRPr="004B746F" w:rsidRDefault="003674AD" w:rsidP="003674AD">
      <w:pPr>
        <w:rPr>
          <w:rFonts w:cstheme="minorHAnsi"/>
          <w:lang w:val="sk-SK"/>
        </w:rPr>
      </w:pPr>
    </w:p>
    <w:p w14:paraId="1F8BD3F4" w14:textId="77777777" w:rsidR="007C239D" w:rsidRDefault="007C239D" w:rsidP="007C239D">
      <w:pPr>
        <w:pageBreakBefore/>
        <w:ind w:right="155"/>
        <w:jc w:val="both"/>
        <w:rPr>
          <w:rFonts w:cstheme="minorHAnsi"/>
          <w:b/>
          <w:bCs/>
          <w:lang w:val="sk-SK"/>
        </w:rPr>
      </w:pPr>
      <w:r w:rsidRPr="004B746F">
        <w:rPr>
          <w:rFonts w:cstheme="minorHAnsi"/>
          <w:b/>
          <w:bCs/>
          <w:lang w:val="sk-SK"/>
        </w:rPr>
        <w:lastRenderedPageBreak/>
        <w:t>INRV</w:t>
      </w:r>
    </w:p>
    <w:tbl>
      <w:tblPr>
        <w:tblStyle w:val="TipTable"/>
        <w:tblW w:w="5064"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365"/>
      </w:tblGrid>
      <w:tr w:rsidR="00364BB4" w:rsidRPr="00364BB4" w14:paraId="1F8BD453" w14:textId="77777777" w:rsidTr="00364BB4">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3F5" w14:textId="77777777" w:rsidR="007C239D" w:rsidRPr="00364BB4" w:rsidRDefault="007C239D" w:rsidP="007C239D">
            <w:pPr>
              <w:ind w:right="155"/>
              <w:jc w:val="both"/>
              <w:rPr>
                <w:rFonts w:cstheme="minorHAnsi"/>
                <w:b/>
                <w:bCs/>
                <w:color w:val="000000" w:themeColor="text1"/>
                <w:lang w:val="sk-SK"/>
              </w:rPr>
            </w:pPr>
            <w:r w:rsidRPr="00364BB4">
              <w:rPr>
                <w:rFonts w:cstheme="minorHAnsi"/>
                <w:b/>
                <w:bCs/>
                <w:color w:val="000000" w:themeColor="text1"/>
                <w:lang w:val="sk-SK"/>
              </w:rPr>
              <w:t>Typ introvert, intuitívny, rozumový, vnímavý</w:t>
            </w:r>
          </w:p>
          <w:p w14:paraId="1F8BD3F6" w14:textId="77777777" w:rsidR="007C239D" w:rsidRPr="00364BB4" w:rsidRDefault="007C239D" w:rsidP="007C239D">
            <w:pPr>
              <w:ind w:right="155"/>
              <w:jc w:val="both"/>
              <w:rPr>
                <w:rFonts w:cstheme="minorHAnsi"/>
                <w:color w:val="000000" w:themeColor="text1"/>
                <w:lang w:val="sk-SK"/>
              </w:rPr>
            </w:pPr>
          </w:p>
          <w:p w14:paraId="1F8BD3F7"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Sú to ľudia, ktorí riešia problémy koncepčne. Sú vysoko intelektuálni a logickí so zábleskami tvorivej brilantnosti. Navonok sú tichí, rezervovaní, nevýrazní a vo vnútri pohrúžení do analýzy problémov. Sú kritickí, precízni a skeptickí. Snažia sa nájsť princípy a využívať ich na pochopenie svojich početných nápadov.  </w:t>
            </w:r>
          </w:p>
          <w:p w14:paraId="1F8BD3F8" w14:textId="77777777" w:rsidR="007C239D" w:rsidRPr="00364BB4" w:rsidRDefault="007C239D" w:rsidP="007C239D">
            <w:pPr>
              <w:ind w:right="155"/>
              <w:jc w:val="both"/>
              <w:rPr>
                <w:rFonts w:cstheme="minorHAnsi"/>
                <w:color w:val="000000" w:themeColor="text1"/>
                <w:lang w:val="sk-SK"/>
              </w:rPr>
            </w:pPr>
          </w:p>
          <w:p w14:paraId="1F8BD3F9"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Majú radi logickú a cieľavedomú konverzáciu a dokážu sa hádať o najmenšom detaile len tak pre zábavu. Dajú sa presvedčiť logickými argumentmi.</w:t>
            </w:r>
          </w:p>
          <w:p w14:paraId="1F8BD3FA"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Typ INRV zvykne mať geniálne a originálne nápady. Cení si svoju inteligenciu, má vysoké ambície, pokiaľ ide o vlastné schopnosti a rád provokuje iných, aby si zvyšovali kvalifikáciu. </w:t>
            </w:r>
          </w:p>
          <w:p w14:paraId="1F8BD3FB" w14:textId="77777777" w:rsidR="007C239D" w:rsidRPr="00364BB4" w:rsidRDefault="007C239D" w:rsidP="007C239D">
            <w:pPr>
              <w:ind w:right="155"/>
              <w:jc w:val="both"/>
              <w:rPr>
                <w:rFonts w:cstheme="minorHAnsi"/>
                <w:color w:val="000000" w:themeColor="text1"/>
                <w:lang w:val="sk-SK"/>
              </w:rPr>
            </w:pPr>
          </w:p>
          <w:p w14:paraId="1F8BD3FC"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Jeho prvoradým záujmom je hľadať príležitosti za hranicami toho, čo je už známe, akceptované či jasné. Rád tvorí modely na zlepšenie daného stavu a rád rieši zložité problémy. </w:t>
            </w:r>
          </w:p>
          <w:p w14:paraId="1F8BD3FD" w14:textId="77777777" w:rsidR="00C350E1" w:rsidRPr="00364BB4" w:rsidRDefault="00C350E1" w:rsidP="007C239D">
            <w:pPr>
              <w:ind w:right="155"/>
              <w:jc w:val="both"/>
              <w:rPr>
                <w:rFonts w:cstheme="minorHAnsi"/>
                <w:color w:val="000000" w:themeColor="text1"/>
                <w:lang w:val="sk-SK"/>
              </w:rPr>
            </w:pPr>
          </w:p>
          <w:p w14:paraId="1F8BD3FE"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Jeho myslenie je veľmi komplikované. Lepšie vie zorganizovať svoje myšlienky a nápady než ľudí. Niekedy sú jeho nápady také zložité, že má problémy s komunikáciou a s tým, aby ich iní ľudia pochopili. </w:t>
            </w:r>
          </w:p>
          <w:p w14:paraId="1F8BD3FF" w14:textId="77777777" w:rsidR="00C350E1" w:rsidRPr="00364BB4" w:rsidRDefault="00C350E1" w:rsidP="007C239D">
            <w:pPr>
              <w:ind w:right="155"/>
              <w:jc w:val="both"/>
              <w:rPr>
                <w:rFonts w:cstheme="minorHAnsi"/>
                <w:color w:val="000000" w:themeColor="text1"/>
                <w:lang w:val="sk-SK"/>
              </w:rPr>
            </w:pPr>
          </w:p>
          <w:p w14:paraId="1F8BD400"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Je to typ vysoko nezávislý, rád teoretizuje a má rád tvorivú činnosť. Je flexibilný a objektívny a viac ho baví hľadanie tvorivých, ale hlbokých riešení problémov než ich realizácia.</w:t>
            </w:r>
          </w:p>
          <w:p w14:paraId="1F8BD401" w14:textId="77777777" w:rsidR="007C239D" w:rsidRPr="00364BB4" w:rsidRDefault="007C239D" w:rsidP="007C239D">
            <w:pPr>
              <w:ind w:right="155"/>
              <w:jc w:val="both"/>
              <w:rPr>
                <w:rFonts w:cstheme="minorHAnsi"/>
                <w:color w:val="000000" w:themeColor="text1"/>
                <w:lang w:val="sk-SK"/>
              </w:rPr>
            </w:pPr>
          </w:p>
          <w:p w14:paraId="1F8BD402" w14:textId="77777777" w:rsidR="007C239D" w:rsidRPr="00364BB4" w:rsidRDefault="007C239D" w:rsidP="007C239D">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403" w14:textId="77777777" w:rsidR="00C350E1" w:rsidRPr="00364BB4" w:rsidRDefault="00C350E1" w:rsidP="007C239D">
            <w:pPr>
              <w:ind w:right="155"/>
              <w:jc w:val="both"/>
              <w:rPr>
                <w:rFonts w:cstheme="minorHAnsi"/>
                <w:b/>
                <w:bCs/>
                <w:color w:val="000000" w:themeColor="text1"/>
                <w:lang w:val="sk-SK"/>
              </w:rPr>
            </w:pPr>
          </w:p>
          <w:p w14:paraId="1F8BD404"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Keďže typ INRV </w:t>
            </w:r>
            <w:r w:rsidR="00416023" w:rsidRPr="00364BB4">
              <w:rPr>
                <w:rFonts w:cstheme="minorHAnsi"/>
                <w:color w:val="000000" w:themeColor="text1"/>
                <w:lang w:val="sk-SK"/>
              </w:rPr>
              <w:t>s</w:t>
            </w:r>
            <w:r w:rsidRPr="00364BB4">
              <w:rPr>
                <w:rFonts w:cstheme="minorHAnsi"/>
                <w:color w:val="000000" w:themeColor="text1"/>
                <w:lang w:val="sk-SK"/>
              </w:rPr>
              <w:t>a veľmi spolieha na svoju logickú analýzu, môže prehliadnuť, čo prekáža iným. Ak niečo nemá logiku, je tu riziko, že typ INRV to odmietne, aj keď je to pre</w:t>
            </w:r>
            <w:r w:rsidR="00416023" w:rsidRPr="00364BB4">
              <w:rPr>
                <w:rFonts w:cstheme="minorHAnsi"/>
                <w:color w:val="000000" w:themeColor="text1"/>
                <w:lang w:val="sk-SK"/>
              </w:rPr>
              <w:t xml:space="preserve"> ne</w:t>
            </w:r>
            <w:r w:rsidRPr="00364BB4">
              <w:rPr>
                <w:rFonts w:cstheme="minorHAnsi"/>
                <w:color w:val="000000" w:themeColor="text1"/>
                <w:lang w:val="sk-SK"/>
              </w:rPr>
              <w:t>ho dôležité. Môže mu pomôcť, ak si prizná, čo ho skutočne zaujíma a zostane tak v kontakte so svojimi skutočnými pocitmi.</w:t>
            </w:r>
          </w:p>
          <w:p w14:paraId="1F8BD405" w14:textId="77777777" w:rsidR="007C239D" w:rsidRPr="00364BB4" w:rsidRDefault="007C239D" w:rsidP="007C239D">
            <w:pPr>
              <w:ind w:right="155"/>
              <w:jc w:val="both"/>
              <w:rPr>
                <w:rFonts w:cstheme="minorHAnsi"/>
                <w:color w:val="000000" w:themeColor="text1"/>
                <w:lang w:val="sk-SK"/>
              </w:rPr>
            </w:pPr>
          </w:p>
          <w:p w14:paraId="1F8BD406" w14:textId="77777777" w:rsidR="00C350E1"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Dokáže výborne odhaľovať chyby, ktoré môže mať nejaká idea, ale je zdržanlivejší, keď má niečo pochváliť. Stane sa, že zostane trčať pri menšej chybe v istej časti plánu a zdrží tak celý projekt, pretože odmieta ponechať čo i len jeden nelogický bod v rámci celku. </w:t>
            </w:r>
          </w:p>
          <w:p w14:paraId="1F8BD407" w14:textId="77777777" w:rsidR="00C350E1" w:rsidRPr="00364BB4" w:rsidRDefault="00C350E1" w:rsidP="007C239D">
            <w:pPr>
              <w:ind w:right="155"/>
              <w:jc w:val="both"/>
              <w:rPr>
                <w:rFonts w:cstheme="minorHAnsi"/>
                <w:color w:val="000000" w:themeColor="text1"/>
                <w:lang w:val="sk-SK"/>
              </w:rPr>
            </w:pPr>
          </w:p>
          <w:p w14:paraId="1F8BD408"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Keď obráti svoje do detailov prepracované schopnosti kriticky myslieť na ľudí okolo seba, jeho priamosť sa ich môže bolestne dotknúť, hoci to nebolo jeho úmyslom. Treba mu povedať, čo sa iných emocionálne dotýka, a on by sa mal naučiť, ako sa na to spýtať.</w:t>
            </w:r>
          </w:p>
          <w:p w14:paraId="1F8BD409" w14:textId="77777777" w:rsidR="007C239D" w:rsidRPr="00364BB4" w:rsidRDefault="007C239D" w:rsidP="007C239D">
            <w:pPr>
              <w:ind w:right="155"/>
              <w:jc w:val="both"/>
              <w:rPr>
                <w:rFonts w:cstheme="minorHAnsi"/>
                <w:color w:val="000000" w:themeColor="text1"/>
                <w:lang w:val="sk-SK"/>
              </w:rPr>
            </w:pPr>
          </w:p>
          <w:p w14:paraId="1F8BD40A"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Typy INRV fascinuje riešenie problémov. Strácajú preto trpezlivosť, pokiaľ ide o bežné detaily. Môže sa stať, že stratia  záujem aj o projekt a nikdy ho nedokončia, najmä ak si jeho dokončenie vyžaduje príliš veľa drobnej práce. </w:t>
            </w:r>
          </w:p>
          <w:p w14:paraId="1F8BD40B"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 xml:space="preserve">Ak zamerajú svoju energiu navonok, umožní im to získať dostatočné praktické poznatky, aby mohli svoje nápady realizovať tak, aby boli akceptovateľné aj pre iných. </w:t>
            </w:r>
          </w:p>
          <w:p w14:paraId="1F8BD40C" w14:textId="77777777" w:rsidR="007C239D" w:rsidRPr="00364BB4" w:rsidRDefault="007C239D" w:rsidP="007C239D">
            <w:pPr>
              <w:ind w:right="155"/>
              <w:jc w:val="both"/>
              <w:rPr>
                <w:rFonts w:cstheme="minorHAnsi"/>
                <w:color w:val="000000" w:themeColor="text1"/>
                <w:lang w:val="sk-SK"/>
              </w:rPr>
            </w:pPr>
          </w:p>
          <w:p w14:paraId="1F8BD40D" w14:textId="77777777" w:rsidR="007C239D" w:rsidRPr="00364BB4" w:rsidRDefault="007C239D" w:rsidP="007C239D">
            <w:pPr>
              <w:ind w:right="155"/>
              <w:jc w:val="both"/>
              <w:rPr>
                <w:rFonts w:cstheme="minorHAnsi"/>
                <w:color w:val="000000" w:themeColor="text1"/>
                <w:lang w:val="sk-SK"/>
              </w:rPr>
            </w:pPr>
            <w:r w:rsidRPr="00364BB4">
              <w:rPr>
                <w:rFonts w:cstheme="minorHAnsi"/>
                <w:color w:val="000000" w:themeColor="text1"/>
                <w:lang w:val="sk-SK"/>
              </w:rPr>
              <w:t>Niekedy ich trápi pocit nekompetentnosti, najmä keď sa snažia žiť podľa vlastných vysokých kritérií dokonalosti. Ak sa naučia podeliť sa o takéto svoje pocity s niekým iným, môžu získať realistickejší a objektívnejší obraz o sebe.</w:t>
            </w:r>
          </w:p>
          <w:p w14:paraId="1F8BD40E" w14:textId="77777777" w:rsidR="0037709A" w:rsidRPr="00364BB4" w:rsidRDefault="0037709A" w:rsidP="007C239D">
            <w:pPr>
              <w:ind w:right="155"/>
              <w:jc w:val="both"/>
              <w:rPr>
                <w:rFonts w:cstheme="minorHAnsi"/>
                <w:color w:val="000000" w:themeColor="text1"/>
                <w:lang w:val="sk-SK"/>
              </w:rPr>
            </w:pPr>
          </w:p>
          <w:p w14:paraId="1F8BD40F" w14:textId="77777777" w:rsidR="0037709A" w:rsidRPr="00364BB4" w:rsidRDefault="0037709A" w:rsidP="007C239D">
            <w:pPr>
              <w:ind w:right="155"/>
              <w:jc w:val="both"/>
              <w:rPr>
                <w:rFonts w:cstheme="minorHAnsi"/>
                <w:color w:val="000000" w:themeColor="text1"/>
                <w:lang w:val="sk-SK"/>
              </w:rPr>
            </w:pPr>
          </w:p>
          <w:p w14:paraId="1F8BD410" w14:textId="77777777" w:rsidR="0037709A" w:rsidRPr="00364BB4" w:rsidRDefault="0037709A" w:rsidP="007C239D">
            <w:pPr>
              <w:ind w:right="155"/>
              <w:jc w:val="both"/>
              <w:rPr>
                <w:rFonts w:cstheme="minorHAnsi"/>
                <w:color w:val="000000" w:themeColor="text1"/>
                <w:lang w:val="sk-SK"/>
              </w:rPr>
            </w:pPr>
          </w:p>
          <w:p w14:paraId="1F8BD411" w14:textId="77777777" w:rsidR="0037709A" w:rsidRPr="00364BB4" w:rsidRDefault="0037709A" w:rsidP="007C239D">
            <w:pPr>
              <w:ind w:right="155"/>
              <w:jc w:val="both"/>
              <w:rPr>
                <w:rFonts w:cstheme="minorHAnsi"/>
                <w:color w:val="000000" w:themeColor="text1"/>
                <w:lang w:val="sk-SK"/>
              </w:rPr>
            </w:pPr>
          </w:p>
          <w:p w14:paraId="1F8BD412" w14:textId="77777777" w:rsidR="0037709A" w:rsidRPr="00364BB4" w:rsidRDefault="0037709A" w:rsidP="007C239D">
            <w:pPr>
              <w:ind w:right="155"/>
              <w:jc w:val="both"/>
              <w:rPr>
                <w:rFonts w:cstheme="minorHAnsi"/>
                <w:color w:val="000000" w:themeColor="text1"/>
                <w:lang w:val="sk-SK"/>
              </w:rPr>
            </w:pPr>
          </w:p>
          <w:p w14:paraId="1F8BD413" w14:textId="77777777" w:rsidR="0037709A" w:rsidRPr="00364BB4" w:rsidRDefault="0037709A" w:rsidP="007C239D">
            <w:pPr>
              <w:ind w:right="155"/>
              <w:jc w:val="both"/>
              <w:rPr>
                <w:rFonts w:cstheme="minorHAnsi"/>
                <w:color w:val="000000" w:themeColor="text1"/>
                <w:lang w:val="sk-SK"/>
              </w:rPr>
            </w:pPr>
          </w:p>
          <w:p w14:paraId="1F8BD414" w14:textId="77777777" w:rsidR="0037709A" w:rsidRPr="00364BB4" w:rsidRDefault="0037709A" w:rsidP="007C239D">
            <w:pPr>
              <w:ind w:right="155"/>
              <w:jc w:val="both"/>
              <w:rPr>
                <w:rFonts w:cstheme="minorHAnsi"/>
                <w:color w:val="000000" w:themeColor="text1"/>
                <w:lang w:val="sk-SK"/>
              </w:rPr>
            </w:pPr>
          </w:p>
          <w:p w14:paraId="1F8BD415" w14:textId="77777777" w:rsidR="0037709A" w:rsidRPr="00364BB4" w:rsidRDefault="0037709A" w:rsidP="007C239D">
            <w:pPr>
              <w:ind w:right="155"/>
              <w:jc w:val="both"/>
              <w:rPr>
                <w:rFonts w:cstheme="minorHAnsi"/>
                <w:color w:val="000000" w:themeColor="text1"/>
                <w:lang w:val="sk-SK"/>
              </w:rPr>
            </w:pPr>
          </w:p>
          <w:p w14:paraId="1F8BD416" w14:textId="77777777" w:rsidR="0037709A" w:rsidRPr="00364BB4" w:rsidRDefault="0037709A" w:rsidP="007C239D">
            <w:pPr>
              <w:ind w:right="155"/>
              <w:jc w:val="both"/>
              <w:rPr>
                <w:rFonts w:cstheme="minorHAnsi"/>
                <w:color w:val="000000" w:themeColor="text1"/>
                <w:lang w:val="sk-SK"/>
              </w:rPr>
            </w:pPr>
          </w:p>
          <w:p w14:paraId="1F8BD417" w14:textId="77777777" w:rsidR="0037709A" w:rsidRPr="00364BB4" w:rsidRDefault="0037709A" w:rsidP="007C239D">
            <w:pPr>
              <w:ind w:right="155"/>
              <w:jc w:val="both"/>
              <w:rPr>
                <w:rFonts w:cstheme="minorHAnsi"/>
                <w:color w:val="000000" w:themeColor="text1"/>
                <w:lang w:val="sk-SK"/>
              </w:rPr>
            </w:pPr>
          </w:p>
          <w:p w14:paraId="1F8BD418" w14:textId="77777777" w:rsidR="0037709A" w:rsidRPr="00364BB4" w:rsidRDefault="0037709A" w:rsidP="007C239D">
            <w:pPr>
              <w:ind w:right="155"/>
              <w:jc w:val="both"/>
              <w:rPr>
                <w:rFonts w:cstheme="minorHAnsi"/>
                <w:color w:val="000000" w:themeColor="text1"/>
                <w:lang w:val="sk-SK"/>
              </w:rPr>
            </w:pPr>
          </w:p>
          <w:p w14:paraId="1F8BD419" w14:textId="77777777" w:rsidR="0037709A" w:rsidRPr="00364BB4" w:rsidRDefault="0037709A" w:rsidP="007C239D">
            <w:pPr>
              <w:ind w:right="155"/>
              <w:jc w:val="both"/>
              <w:rPr>
                <w:rFonts w:cstheme="minorHAnsi"/>
                <w:color w:val="000000" w:themeColor="text1"/>
                <w:lang w:val="sk-SK"/>
              </w:rPr>
            </w:pPr>
          </w:p>
          <w:p w14:paraId="1F8BD41A" w14:textId="77777777" w:rsidR="0037709A" w:rsidRPr="00364BB4" w:rsidRDefault="0037709A" w:rsidP="007C239D">
            <w:pPr>
              <w:ind w:right="155"/>
              <w:jc w:val="both"/>
              <w:rPr>
                <w:rFonts w:cstheme="minorHAnsi"/>
                <w:color w:val="000000" w:themeColor="text1"/>
                <w:lang w:val="sk-SK"/>
              </w:rPr>
            </w:pPr>
          </w:p>
          <w:p w14:paraId="1F8BD41B" w14:textId="77777777" w:rsidR="0037709A" w:rsidRPr="00364BB4" w:rsidRDefault="0037709A" w:rsidP="007C239D">
            <w:pPr>
              <w:ind w:right="155"/>
              <w:jc w:val="both"/>
              <w:rPr>
                <w:rFonts w:cstheme="minorHAnsi"/>
                <w:color w:val="000000" w:themeColor="text1"/>
                <w:lang w:val="sk-SK"/>
              </w:rPr>
            </w:pPr>
          </w:p>
          <w:p w14:paraId="1F8BD41C" w14:textId="77777777" w:rsidR="0037709A" w:rsidRPr="00364BB4" w:rsidRDefault="0037709A" w:rsidP="007C239D">
            <w:pPr>
              <w:ind w:right="155"/>
              <w:jc w:val="both"/>
              <w:rPr>
                <w:rFonts w:cstheme="minorHAnsi"/>
                <w:color w:val="000000" w:themeColor="text1"/>
                <w:lang w:val="sk-SK"/>
              </w:rPr>
            </w:pPr>
          </w:p>
          <w:p w14:paraId="1F8BD41D" w14:textId="77777777" w:rsidR="0037709A" w:rsidRPr="00364BB4" w:rsidRDefault="0037709A" w:rsidP="007C239D">
            <w:pPr>
              <w:ind w:right="155"/>
              <w:jc w:val="both"/>
              <w:rPr>
                <w:rFonts w:cstheme="minorHAnsi"/>
                <w:color w:val="000000" w:themeColor="text1"/>
                <w:lang w:val="sk-SK"/>
              </w:rPr>
            </w:pPr>
          </w:p>
          <w:tbl>
            <w:tblPr>
              <w:tblStyle w:val="Mriekatabuky"/>
              <w:tblpPr w:leftFromText="141" w:rightFromText="141" w:vertAnchor="text" w:horzAnchor="margin" w:tblpXSpec="center" w:tblpY="-164"/>
              <w:tblOverlap w:val="never"/>
              <w:tblW w:w="0" w:type="auto"/>
              <w:tblLook w:val="04A0" w:firstRow="1" w:lastRow="0" w:firstColumn="1" w:lastColumn="0" w:noHBand="0" w:noVBand="1"/>
            </w:tblPr>
            <w:tblGrid>
              <w:gridCol w:w="1134"/>
              <w:gridCol w:w="992"/>
              <w:gridCol w:w="230"/>
              <w:gridCol w:w="1622"/>
              <w:gridCol w:w="2258"/>
              <w:gridCol w:w="1418"/>
              <w:gridCol w:w="1985"/>
            </w:tblGrid>
            <w:tr w:rsidR="00364BB4" w:rsidRPr="00364BB4" w14:paraId="1F8BD41F" w14:textId="77777777" w:rsidTr="00A21031">
              <w:trPr>
                <w:trHeight w:val="401"/>
              </w:trPr>
              <w:tc>
                <w:tcPr>
                  <w:tcW w:w="9639" w:type="dxa"/>
                  <w:gridSpan w:val="7"/>
                  <w:tcBorders>
                    <w:top w:val="single" w:sz="4" w:space="0" w:color="auto"/>
                    <w:left w:val="single" w:sz="4" w:space="0" w:color="auto"/>
                    <w:bottom w:val="single" w:sz="4" w:space="0" w:color="auto"/>
                    <w:right w:val="single" w:sz="4" w:space="0" w:color="auto"/>
                  </w:tcBorders>
                  <w:vAlign w:val="center"/>
                </w:tcPr>
                <w:p w14:paraId="1F8BD41E"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lastRenderedPageBreak/>
                    <w:t>INRV</w:t>
                  </w:r>
                </w:p>
              </w:tc>
            </w:tr>
            <w:tr w:rsidR="00364BB4" w:rsidRPr="004C28FA" w14:paraId="1F8BD424" w14:textId="77777777" w:rsidTr="00A21031">
              <w:tc>
                <w:tcPr>
                  <w:tcW w:w="1134" w:type="dxa"/>
                  <w:vMerge w:val="restart"/>
                  <w:tcBorders>
                    <w:top w:val="single" w:sz="4" w:space="0" w:color="auto"/>
                    <w:left w:val="single" w:sz="4" w:space="0" w:color="auto"/>
                    <w:right w:val="single" w:sz="4" w:space="0" w:color="auto"/>
                  </w:tcBorders>
                  <w:vAlign w:val="center"/>
                </w:tcPr>
                <w:p w14:paraId="1F8BD420"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421"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tcBorders>
                    <w:top w:val="single" w:sz="4" w:space="0" w:color="auto"/>
                    <w:left w:val="single" w:sz="4" w:space="0" w:color="auto"/>
                    <w:right w:val="single" w:sz="4" w:space="0" w:color="auto"/>
                  </w:tcBorders>
                  <w:vAlign w:val="center"/>
                </w:tcPr>
                <w:p w14:paraId="1F8BD422" w14:textId="77777777" w:rsidR="006020A6" w:rsidRPr="00364BB4" w:rsidRDefault="006020A6" w:rsidP="006020A6">
                  <w:pPr>
                    <w:jc w:val="center"/>
                    <w:rPr>
                      <w:rFonts w:cstheme="minorHAnsi"/>
                      <w:b/>
                      <w:bCs/>
                      <w:color w:val="000000" w:themeColor="text1"/>
                      <w:lang w:val="sk-SK"/>
                    </w:rPr>
                  </w:pPr>
                  <w:r w:rsidRPr="00364BB4">
                    <w:rPr>
                      <w:rFonts w:cstheme="minorHAnsi"/>
                      <w:b/>
                      <w:bCs/>
                      <w:color w:val="000000" w:themeColor="text1"/>
                      <w:lang w:val="sk-SK"/>
                    </w:rPr>
                    <w:t>plusy</w:t>
                  </w:r>
                </w:p>
              </w:tc>
              <w:tc>
                <w:tcPr>
                  <w:tcW w:w="7513" w:type="dxa"/>
                  <w:gridSpan w:val="5"/>
                  <w:tcBorders>
                    <w:top w:val="single" w:sz="4" w:space="0" w:color="auto"/>
                    <w:left w:val="single" w:sz="4" w:space="0" w:color="auto"/>
                    <w:bottom w:val="single" w:sz="4" w:space="0" w:color="auto"/>
                    <w:right w:val="single" w:sz="4" w:space="0" w:color="auto"/>
                  </w:tcBorders>
                </w:tcPr>
                <w:p w14:paraId="1F8BD423" w14:textId="77777777" w:rsidR="006020A6" w:rsidRPr="00364BB4" w:rsidRDefault="006020A6" w:rsidP="006020A6">
                  <w:pPr>
                    <w:ind w:right="155"/>
                    <w:rPr>
                      <w:rFonts w:cstheme="minorHAnsi"/>
                      <w:color w:val="000000" w:themeColor="text1"/>
                      <w:lang w:val="sk-SK"/>
                    </w:rPr>
                  </w:pPr>
                  <w:r w:rsidRPr="00364BB4">
                    <w:rPr>
                      <w:rFonts w:cstheme="minorHAnsi"/>
                      <w:color w:val="000000" w:themeColor="text1"/>
                      <w:lang w:val="sk-SK"/>
                    </w:rPr>
                    <w:t>sú schopní analyzovať problém do hĺbky; sú architektmi systémov; sú tvoriví; zaujímajú sa o nové úlohy a poznatky; dokážu sa dokonale koncentrovať; vedia pracovať sami; myslia ďaleko dopredu</w:t>
                  </w:r>
                </w:p>
              </w:tc>
            </w:tr>
            <w:tr w:rsidR="00364BB4" w:rsidRPr="004C28FA" w14:paraId="1F8BD428" w14:textId="77777777" w:rsidTr="00A21031">
              <w:tc>
                <w:tcPr>
                  <w:tcW w:w="1134" w:type="dxa"/>
                  <w:vMerge/>
                  <w:tcBorders>
                    <w:left w:val="single" w:sz="4" w:space="0" w:color="auto"/>
                    <w:bottom w:val="single" w:sz="4" w:space="0" w:color="auto"/>
                    <w:right w:val="single" w:sz="4" w:space="0" w:color="auto"/>
                  </w:tcBorders>
                </w:tcPr>
                <w:p w14:paraId="1F8BD425" w14:textId="77777777" w:rsidR="006020A6" w:rsidRPr="00364BB4" w:rsidRDefault="006020A6" w:rsidP="006020A6">
                  <w:pPr>
                    <w:ind w:right="155"/>
                    <w:jc w:val="center"/>
                    <w:rPr>
                      <w:rFonts w:cstheme="minorHAnsi"/>
                      <w:b/>
                      <w:color w:val="000000" w:themeColor="text1"/>
                      <w:lang w:val="sk-SK"/>
                    </w:rPr>
                  </w:pPr>
                </w:p>
              </w:tc>
              <w:tc>
                <w:tcPr>
                  <w:tcW w:w="992" w:type="dxa"/>
                  <w:tcBorders>
                    <w:left w:val="single" w:sz="4" w:space="0" w:color="auto"/>
                    <w:bottom w:val="single" w:sz="4" w:space="0" w:color="auto"/>
                    <w:right w:val="single" w:sz="4" w:space="0" w:color="auto"/>
                  </w:tcBorders>
                  <w:vAlign w:val="center"/>
                </w:tcPr>
                <w:p w14:paraId="1F8BD426" w14:textId="77777777" w:rsidR="006020A6" w:rsidRPr="00364BB4" w:rsidRDefault="006020A6" w:rsidP="006020A6">
                  <w:pPr>
                    <w:jc w:val="center"/>
                    <w:rPr>
                      <w:rFonts w:cstheme="minorHAnsi"/>
                      <w:b/>
                      <w:bCs/>
                      <w:color w:val="000000" w:themeColor="text1"/>
                      <w:lang w:val="sk-SK"/>
                    </w:rPr>
                  </w:pPr>
                  <w:r w:rsidRPr="00364BB4">
                    <w:rPr>
                      <w:rFonts w:cstheme="minorHAnsi"/>
                      <w:b/>
                      <w:bCs/>
                      <w:color w:val="000000" w:themeColor="text1"/>
                      <w:lang w:val="sk-SK"/>
                    </w:rPr>
                    <w:t>mínusy</w:t>
                  </w:r>
                </w:p>
              </w:tc>
              <w:tc>
                <w:tcPr>
                  <w:tcW w:w="7513" w:type="dxa"/>
                  <w:gridSpan w:val="5"/>
                  <w:tcBorders>
                    <w:top w:val="single" w:sz="4" w:space="0" w:color="auto"/>
                    <w:left w:val="single" w:sz="4" w:space="0" w:color="auto"/>
                    <w:bottom w:val="single" w:sz="4" w:space="0" w:color="auto"/>
                    <w:right w:val="single" w:sz="4" w:space="0" w:color="auto"/>
                  </w:tcBorders>
                </w:tcPr>
                <w:p w14:paraId="1F8BD427" w14:textId="77777777" w:rsidR="006020A6" w:rsidRPr="00364BB4" w:rsidRDefault="006020A6" w:rsidP="006020A6">
                  <w:pPr>
                    <w:ind w:right="155"/>
                    <w:rPr>
                      <w:rFonts w:cstheme="minorHAnsi"/>
                      <w:color w:val="000000" w:themeColor="text1"/>
                      <w:lang w:val="sk-SK"/>
                    </w:rPr>
                  </w:pPr>
                  <w:r w:rsidRPr="00364BB4">
                    <w:rPr>
                      <w:rFonts w:cstheme="minorHAnsi"/>
                      <w:color w:val="000000" w:themeColor="text1"/>
                      <w:lang w:val="sk-SK"/>
                    </w:rPr>
                    <w:t>ich predstava uskutočnenia nápadov môže byť nereálna; ich zložité myšlienky sa môžu stretnúť s nepochopením; nezakladajú si na deta</w:t>
                  </w:r>
                  <w:r w:rsidR="00416023" w:rsidRPr="00364BB4">
                    <w:rPr>
                      <w:rFonts w:cstheme="minorHAnsi"/>
                      <w:color w:val="000000" w:themeColor="text1"/>
                      <w:lang w:val="sk-SK"/>
                    </w:rPr>
                    <w:t xml:space="preserve">iloch; netolerujú nadbytočnosť; </w:t>
                  </w:r>
                  <w:r w:rsidRPr="00364BB4">
                    <w:rPr>
                      <w:rFonts w:cstheme="minorHAnsi"/>
                      <w:color w:val="000000" w:themeColor="text1"/>
                      <w:lang w:val="sk-SK"/>
                    </w:rPr>
                    <w:t>môžu mať málo pochopenia pre city iných; prílišná kritickosť  a náročnosť voči iným</w:t>
                  </w:r>
                </w:p>
              </w:tc>
            </w:tr>
            <w:tr w:rsidR="00364BB4" w:rsidRPr="00364BB4" w14:paraId="1F8BD42A" w14:textId="77777777" w:rsidTr="00A21031">
              <w:tc>
                <w:tcPr>
                  <w:tcW w:w="9639" w:type="dxa"/>
                  <w:gridSpan w:val="7"/>
                  <w:tcBorders>
                    <w:top w:val="single" w:sz="4" w:space="0" w:color="auto"/>
                    <w:left w:val="single" w:sz="4" w:space="0" w:color="auto"/>
                    <w:bottom w:val="single" w:sz="4" w:space="0" w:color="auto"/>
                    <w:right w:val="single" w:sz="4" w:space="0" w:color="auto"/>
                  </w:tcBorders>
                  <w:hideMark/>
                </w:tcPr>
                <w:p w14:paraId="1F8BD429"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431" w14:textId="77777777" w:rsidTr="00A21031">
              <w:tc>
                <w:tcPr>
                  <w:tcW w:w="2356" w:type="dxa"/>
                  <w:gridSpan w:val="3"/>
                  <w:tcBorders>
                    <w:top w:val="single" w:sz="4" w:space="0" w:color="auto"/>
                    <w:left w:val="single" w:sz="4" w:space="0" w:color="auto"/>
                    <w:bottom w:val="single" w:sz="4" w:space="0" w:color="auto"/>
                    <w:right w:val="single" w:sz="4" w:space="0" w:color="auto"/>
                  </w:tcBorders>
                  <w:vAlign w:val="center"/>
                </w:tcPr>
                <w:p w14:paraId="1F8BD42B"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plánovanie/rozvoj</w:t>
                  </w:r>
                </w:p>
              </w:tc>
              <w:tc>
                <w:tcPr>
                  <w:tcW w:w="1622" w:type="dxa"/>
                  <w:tcBorders>
                    <w:top w:val="single" w:sz="4" w:space="0" w:color="auto"/>
                    <w:left w:val="single" w:sz="4" w:space="0" w:color="auto"/>
                    <w:bottom w:val="single" w:sz="4" w:space="0" w:color="auto"/>
                    <w:right w:val="single" w:sz="4" w:space="0" w:color="auto"/>
                  </w:tcBorders>
                  <w:vAlign w:val="center"/>
                </w:tcPr>
                <w:p w14:paraId="1F8BD42C"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medicína/</w:t>
                  </w:r>
                </w:p>
                <w:p w14:paraId="1F8BD42D"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technika</w:t>
                  </w:r>
                </w:p>
              </w:tc>
              <w:tc>
                <w:tcPr>
                  <w:tcW w:w="2258" w:type="dxa"/>
                  <w:tcBorders>
                    <w:top w:val="single" w:sz="4" w:space="0" w:color="auto"/>
                    <w:left w:val="single" w:sz="4" w:space="0" w:color="auto"/>
                    <w:bottom w:val="single" w:sz="4" w:space="0" w:color="auto"/>
                    <w:right w:val="single" w:sz="4" w:space="0" w:color="auto"/>
                  </w:tcBorders>
                  <w:vAlign w:val="center"/>
                </w:tcPr>
                <w:p w14:paraId="1F8BD42E"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tvorivá činnosť</w:t>
                  </w:r>
                </w:p>
              </w:tc>
              <w:tc>
                <w:tcPr>
                  <w:tcW w:w="1418" w:type="dxa"/>
                  <w:tcBorders>
                    <w:top w:val="single" w:sz="4" w:space="0" w:color="auto"/>
                    <w:left w:val="single" w:sz="4" w:space="0" w:color="auto"/>
                    <w:bottom w:val="single" w:sz="4" w:space="0" w:color="auto"/>
                    <w:right w:val="single" w:sz="4" w:space="0" w:color="auto"/>
                  </w:tcBorders>
                  <w:vAlign w:val="center"/>
                </w:tcPr>
                <w:p w14:paraId="1F8BD42F"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akademická oblasť</w:t>
                  </w:r>
                </w:p>
              </w:tc>
              <w:tc>
                <w:tcPr>
                  <w:tcW w:w="1985" w:type="dxa"/>
                  <w:tcBorders>
                    <w:top w:val="single" w:sz="4" w:space="0" w:color="auto"/>
                    <w:left w:val="single" w:sz="4" w:space="0" w:color="auto"/>
                    <w:bottom w:val="single" w:sz="4" w:space="0" w:color="auto"/>
                    <w:right w:val="single" w:sz="4" w:space="0" w:color="auto"/>
                  </w:tcBorders>
                  <w:vAlign w:val="center"/>
                </w:tcPr>
                <w:p w14:paraId="1F8BD430" w14:textId="77777777" w:rsidR="006020A6" w:rsidRPr="00364BB4" w:rsidRDefault="006020A6" w:rsidP="006020A6">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451" w14:textId="77777777" w:rsidTr="00A21031">
              <w:tc>
                <w:tcPr>
                  <w:tcW w:w="2356" w:type="dxa"/>
                  <w:gridSpan w:val="3"/>
                  <w:tcBorders>
                    <w:top w:val="single" w:sz="4" w:space="0" w:color="auto"/>
                    <w:left w:val="single" w:sz="4" w:space="0" w:color="auto"/>
                    <w:bottom w:val="single" w:sz="4" w:space="0" w:color="auto"/>
                    <w:right w:val="single" w:sz="4" w:space="0" w:color="auto"/>
                  </w:tcBorders>
                </w:tcPr>
                <w:p w14:paraId="1F8BD432"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dizajnér PC softvérov</w:t>
                  </w:r>
                </w:p>
                <w:p w14:paraId="1F8BD433"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PC</w:t>
                  </w:r>
                  <w:r w:rsidR="00416023" w:rsidRPr="00364BB4">
                    <w:rPr>
                      <w:rFonts w:cstheme="minorHAnsi"/>
                      <w:color w:val="000000" w:themeColor="text1"/>
                      <w:lang w:val="sk-SK"/>
                    </w:rPr>
                    <w:t xml:space="preserve"> </w:t>
                  </w:r>
                  <w:r w:rsidRPr="00364BB4">
                    <w:rPr>
                      <w:rFonts w:cstheme="minorHAnsi"/>
                      <w:color w:val="000000" w:themeColor="text1"/>
                      <w:lang w:val="sk-SK"/>
                    </w:rPr>
                    <w:t>programátor</w:t>
                  </w:r>
                </w:p>
                <w:p w14:paraId="1F8BD434"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špecialista pre oblasť výskumu a rozvoja</w:t>
                  </w:r>
                </w:p>
                <w:p w14:paraId="1F8BD435"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 pre systémovú analýzu a databázu</w:t>
                  </w:r>
                </w:p>
                <w:p w14:paraId="1F8BD436"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strategický plánovač</w:t>
                  </w:r>
                </w:p>
                <w:p w14:paraId="1F8BD437"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tvorca koncepcií pre nový trh a výrobky</w:t>
                  </w:r>
                </w:p>
              </w:tc>
              <w:tc>
                <w:tcPr>
                  <w:tcW w:w="1622" w:type="dxa"/>
                  <w:tcBorders>
                    <w:top w:val="single" w:sz="4" w:space="0" w:color="auto"/>
                    <w:left w:val="single" w:sz="4" w:space="0" w:color="auto"/>
                    <w:bottom w:val="single" w:sz="4" w:space="0" w:color="auto"/>
                    <w:right w:val="single" w:sz="4" w:space="0" w:color="auto"/>
                  </w:tcBorders>
                </w:tcPr>
                <w:p w14:paraId="1F8BD438"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neurológ</w:t>
                  </w:r>
                </w:p>
                <w:p w14:paraId="1F8BD439"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fyzik</w:t>
                  </w:r>
                </w:p>
                <w:p w14:paraId="1F8BD43A"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farmaceut</w:t>
                  </w:r>
                </w:p>
                <w:p w14:paraId="1F8BD43B"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vedec - chémia/ biológia</w:t>
                  </w:r>
                </w:p>
              </w:tc>
              <w:tc>
                <w:tcPr>
                  <w:tcW w:w="2258" w:type="dxa"/>
                  <w:tcBorders>
                    <w:top w:val="single" w:sz="4" w:space="0" w:color="auto"/>
                    <w:left w:val="single" w:sz="4" w:space="0" w:color="auto"/>
                    <w:bottom w:val="single" w:sz="4" w:space="0" w:color="auto"/>
                    <w:right w:val="single" w:sz="4" w:space="0" w:color="auto"/>
                  </w:tcBorders>
                </w:tcPr>
                <w:p w14:paraId="1F8BD43C"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fotograf</w:t>
                  </w:r>
                </w:p>
                <w:p w14:paraId="1F8BD43D"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spisovateľ</w:t>
                  </w:r>
                </w:p>
                <w:p w14:paraId="1F8BD43E"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umelec</w:t>
                  </w:r>
                </w:p>
                <w:p w14:paraId="1F8BD43F"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tanečník</w:t>
                  </w:r>
                </w:p>
                <w:p w14:paraId="1F8BD440"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hudobník</w:t>
                  </w:r>
                </w:p>
                <w:p w14:paraId="1F8BD441"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vynálezca</w:t>
                  </w:r>
                </w:p>
                <w:p w14:paraId="1F8BD442"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agent pre umelecké aktivity</w:t>
                  </w:r>
                </w:p>
                <w:p w14:paraId="1F8BD443"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kurátor</w:t>
                  </w:r>
                </w:p>
              </w:tc>
              <w:tc>
                <w:tcPr>
                  <w:tcW w:w="1418" w:type="dxa"/>
                  <w:tcBorders>
                    <w:top w:val="single" w:sz="4" w:space="0" w:color="auto"/>
                    <w:left w:val="single" w:sz="4" w:space="0" w:color="auto"/>
                    <w:bottom w:val="single" w:sz="4" w:space="0" w:color="auto"/>
                    <w:right w:val="single" w:sz="4" w:space="0" w:color="auto"/>
                  </w:tcBorders>
                </w:tcPr>
                <w:p w14:paraId="1F8BD444"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archeológ</w:t>
                  </w:r>
                </w:p>
                <w:p w14:paraId="1F8BD445"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matematik</w:t>
                  </w:r>
                </w:p>
                <w:p w14:paraId="1F8BD446"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historik</w:t>
                  </w:r>
                </w:p>
                <w:p w14:paraId="1F8BD447"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filozof</w:t>
                  </w:r>
                </w:p>
                <w:p w14:paraId="1F8BD448"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výskumný pracovník</w:t>
                  </w:r>
                </w:p>
                <w:p w14:paraId="1F8BD449"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logik</w:t>
                  </w:r>
                </w:p>
              </w:tc>
              <w:tc>
                <w:tcPr>
                  <w:tcW w:w="1985" w:type="dxa"/>
                  <w:tcBorders>
                    <w:top w:val="single" w:sz="4" w:space="0" w:color="auto"/>
                    <w:left w:val="single" w:sz="4" w:space="0" w:color="auto"/>
                    <w:bottom w:val="single" w:sz="4" w:space="0" w:color="auto"/>
                    <w:right w:val="single" w:sz="4" w:space="0" w:color="auto"/>
                  </w:tcBorders>
                </w:tcPr>
                <w:p w14:paraId="1F8BD44A"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právnik</w:t>
                  </w:r>
                </w:p>
                <w:p w14:paraId="1F8BD44B"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ekonóm</w:t>
                  </w:r>
                </w:p>
                <w:p w14:paraId="1F8BD44C"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psychológ/ psychoanalytik</w:t>
                  </w:r>
                </w:p>
                <w:p w14:paraId="1F8BD44D"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finančný analytik</w:t>
                  </w:r>
                </w:p>
                <w:p w14:paraId="1F8BD44E"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architekt</w:t>
                  </w:r>
                </w:p>
                <w:p w14:paraId="1F8BD44F" w14:textId="77777777" w:rsidR="006020A6" w:rsidRPr="00364BB4" w:rsidRDefault="006020A6" w:rsidP="006020A6">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výskumník</w:t>
                  </w:r>
                </w:p>
                <w:p w14:paraId="1F8BD450" w14:textId="77777777" w:rsidR="006020A6" w:rsidRPr="00364BB4" w:rsidRDefault="006020A6" w:rsidP="006020A6">
                  <w:pPr>
                    <w:pStyle w:val="Odsekzoznamu"/>
                    <w:ind w:left="216" w:right="155"/>
                    <w:rPr>
                      <w:rFonts w:cstheme="minorHAnsi"/>
                      <w:color w:val="000000" w:themeColor="text1"/>
                      <w:lang w:val="sk-SK"/>
                    </w:rPr>
                  </w:pPr>
                  <w:r w:rsidRPr="00364BB4">
                    <w:rPr>
                      <w:rFonts w:cstheme="minorHAnsi"/>
                      <w:color w:val="000000" w:themeColor="text1"/>
                      <w:lang w:val="sk-SK"/>
                    </w:rPr>
                    <w:t>správca objektov, vozového parku a pod.</w:t>
                  </w:r>
                </w:p>
              </w:tc>
            </w:tr>
          </w:tbl>
          <w:p w14:paraId="1F8BD452" w14:textId="77777777" w:rsidR="007C239D" w:rsidRPr="00364BB4" w:rsidRDefault="007C239D" w:rsidP="00C350E1">
            <w:pPr>
              <w:jc w:val="both"/>
              <w:rPr>
                <w:rFonts w:cstheme="minorHAnsi"/>
                <w:iCs/>
                <w:color w:val="000000" w:themeColor="text1"/>
                <w:lang w:val="sk-SK"/>
              </w:rPr>
            </w:pPr>
          </w:p>
        </w:tc>
      </w:tr>
    </w:tbl>
    <w:p w14:paraId="1F8BD454" w14:textId="77777777" w:rsidR="00885340" w:rsidRPr="004B746F" w:rsidRDefault="00885340" w:rsidP="00885340">
      <w:pPr>
        <w:pageBreakBefore/>
        <w:ind w:right="155"/>
        <w:jc w:val="both"/>
        <w:rPr>
          <w:rFonts w:cstheme="minorHAnsi"/>
          <w:b/>
          <w:bCs/>
          <w:lang w:val="sk-SK"/>
        </w:rPr>
      </w:pPr>
      <w:r w:rsidRPr="004B746F">
        <w:rPr>
          <w:rFonts w:cstheme="minorHAnsi"/>
          <w:b/>
          <w:bCs/>
          <w:lang w:val="sk-SK"/>
        </w:rPr>
        <w:lastRenderedPageBreak/>
        <w:t>EZRU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4B1" w14:textId="77777777" w:rsidTr="00364BB4">
        <w:trPr>
          <w:trHeight w:val="2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455" w14:textId="77777777" w:rsidR="00885340" w:rsidRPr="00364BB4" w:rsidRDefault="00885340" w:rsidP="00885340">
            <w:pPr>
              <w:ind w:right="155"/>
              <w:jc w:val="both"/>
              <w:rPr>
                <w:rFonts w:cstheme="minorHAnsi"/>
                <w:b/>
                <w:bCs/>
                <w:color w:val="000000" w:themeColor="text1"/>
                <w:lang w:val="sk-SK"/>
              </w:rPr>
            </w:pPr>
            <w:r w:rsidRPr="00364BB4">
              <w:rPr>
                <w:rFonts w:cstheme="minorHAnsi"/>
                <w:b/>
                <w:bCs/>
                <w:color w:val="000000" w:themeColor="text1"/>
                <w:lang w:val="sk-SK"/>
              </w:rPr>
              <w:t>Typ extrovert, zmyslový, rozumový, uvážlivý</w:t>
            </w:r>
          </w:p>
          <w:p w14:paraId="1F8BD456" w14:textId="77777777" w:rsidR="00885340" w:rsidRPr="00364BB4" w:rsidRDefault="00885340" w:rsidP="00885340">
            <w:pPr>
              <w:ind w:right="155"/>
              <w:jc w:val="both"/>
              <w:rPr>
                <w:rFonts w:cstheme="minorHAnsi"/>
                <w:color w:val="000000" w:themeColor="text1"/>
                <w:lang w:val="sk-SK"/>
              </w:rPr>
            </w:pPr>
          </w:p>
          <w:p w14:paraId="1F8BD457"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 xml:space="preserve">Typy EZRU sú vynikajúcim realizátormi, ktorí majú radi šou a tešia sa, keď sa niečo deje. Sú zodpovední, svedomití a plnia si svoje záväzky. Majú radi záležitosti do detailov zorganizované. Systematicky sa púšťajú do práce, aby dosiahli svoje ciele presne podľa časového harmonogramu a aby dosiahli čo najvyššiu efektivitu. </w:t>
            </w:r>
          </w:p>
          <w:p w14:paraId="1F8BD458" w14:textId="77777777" w:rsidR="00C350E1" w:rsidRPr="00364BB4" w:rsidRDefault="00C350E1" w:rsidP="00885340">
            <w:pPr>
              <w:ind w:right="155"/>
              <w:jc w:val="both"/>
              <w:rPr>
                <w:rFonts w:cstheme="minorHAnsi"/>
                <w:color w:val="000000" w:themeColor="text1"/>
                <w:lang w:val="sk-SK"/>
              </w:rPr>
            </w:pPr>
          </w:p>
          <w:p w14:paraId="1F8BD459"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 xml:space="preserve">Typ EZRU vychádza pri rozhodovaní zo svojich vlastných skúseností. Jeho myslenie je logické, objektívne a analytické, má dobré schopnosti argumentácie. Ťažko by sa dal presvedčiť niečím iným ako logikou. </w:t>
            </w:r>
          </w:p>
          <w:p w14:paraId="1F8BD45A" w14:textId="77777777" w:rsidR="00C350E1" w:rsidRPr="00364BB4" w:rsidRDefault="00C350E1" w:rsidP="00885340">
            <w:pPr>
              <w:ind w:right="155"/>
              <w:jc w:val="both"/>
              <w:rPr>
                <w:rFonts w:cstheme="minorHAnsi"/>
                <w:color w:val="000000" w:themeColor="text1"/>
                <w:lang w:val="sk-SK"/>
              </w:rPr>
            </w:pPr>
          </w:p>
          <w:p w14:paraId="1F8BD45B"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Typ EZRU je realistický, praktický a drží sa faktov. Viac ho zaujímajú veci reálne než niečo nedefinovateľné, neurčité, ako napr. abstraktné idey a teórie. Obvykle ho nezaujímajú témy, ktoré sa z jeho pohľadu nedajú aplikovať v praxi. Vie, čo sa deje okolo neho a okolitý svet ho mimoriadne zaujíma.</w:t>
            </w:r>
          </w:p>
          <w:p w14:paraId="1F8BD45C" w14:textId="77777777" w:rsidR="00C350E1" w:rsidRPr="00364BB4" w:rsidRDefault="00C350E1" w:rsidP="00885340">
            <w:pPr>
              <w:ind w:right="155"/>
              <w:jc w:val="both"/>
              <w:rPr>
                <w:rFonts w:cstheme="minorHAnsi"/>
                <w:color w:val="000000" w:themeColor="text1"/>
                <w:lang w:val="sk-SK"/>
              </w:rPr>
            </w:pPr>
          </w:p>
          <w:p w14:paraId="1F8BD45D"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Keďže sa v živote riadi určitými pravidlami, je dôsledný a spoľahlivý. Obvykle sa drží tradícií a snaží sa dodržiavať zaužívané konvencie. Je stály vo svojich vzťahoch, i keď jeho emocionálny a spoločenský život nie je preňho natoľko dôležitý ako iné aspekty jeho života. Vyhovuje mu, ak môže niekoho hodnotiť a dokáže vystupovať aj autoritatívne.</w:t>
            </w:r>
          </w:p>
          <w:p w14:paraId="1F8BD45E" w14:textId="77777777" w:rsidR="00C350E1" w:rsidRPr="00364BB4" w:rsidRDefault="00C350E1" w:rsidP="00885340">
            <w:pPr>
              <w:ind w:right="155"/>
              <w:jc w:val="both"/>
              <w:rPr>
                <w:rFonts w:cstheme="minorHAnsi"/>
                <w:color w:val="000000" w:themeColor="text1"/>
                <w:lang w:val="sk-SK"/>
              </w:rPr>
            </w:pPr>
          </w:p>
          <w:p w14:paraId="1F8BD45F"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Typ EZRU je otvorený, spoločenský, priamy a priateľský. Keďže nič neskrýva, ľahko ho človek môže dobre spoznať.</w:t>
            </w:r>
          </w:p>
          <w:p w14:paraId="1F8BD460" w14:textId="77777777" w:rsidR="00885340" w:rsidRPr="00364BB4" w:rsidRDefault="00885340" w:rsidP="00885340">
            <w:pPr>
              <w:ind w:right="155"/>
              <w:jc w:val="both"/>
              <w:rPr>
                <w:rFonts w:cstheme="minorHAnsi"/>
                <w:color w:val="000000" w:themeColor="text1"/>
                <w:lang w:val="sk-SK"/>
              </w:rPr>
            </w:pPr>
          </w:p>
          <w:p w14:paraId="1F8BD461" w14:textId="77777777" w:rsidR="00885340" w:rsidRPr="00364BB4" w:rsidRDefault="00885340" w:rsidP="00885340">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462" w14:textId="77777777" w:rsidR="00C350E1" w:rsidRPr="00364BB4" w:rsidRDefault="00C350E1" w:rsidP="00885340">
            <w:pPr>
              <w:ind w:right="155"/>
              <w:jc w:val="both"/>
              <w:rPr>
                <w:rFonts w:cstheme="minorHAnsi"/>
                <w:b/>
                <w:bCs/>
                <w:color w:val="000000" w:themeColor="text1"/>
                <w:lang w:val="sk-SK"/>
              </w:rPr>
            </w:pPr>
          </w:p>
          <w:p w14:paraId="1F8BD463"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Tieto typy a prísne držia etických princípov. Keďže to isté očakávajú i od druhých a snažia sa vnútiť svoje princípy iným, môžu pôsobiť dojmom diktátora. Aby sa nestali príliš prísnymi, nekompromisnými, mali by sa pokúsiť o väčšiu flexibilitu a ústretovosť.</w:t>
            </w:r>
          </w:p>
          <w:p w14:paraId="1F8BD464" w14:textId="77777777" w:rsidR="00003E7C" w:rsidRPr="00364BB4" w:rsidRDefault="00003E7C" w:rsidP="00885340">
            <w:pPr>
              <w:ind w:right="155"/>
              <w:jc w:val="both"/>
              <w:rPr>
                <w:rFonts w:cstheme="minorHAnsi"/>
                <w:color w:val="000000" w:themeColor="text1"/>
                <w:lang w:val="sk-SK"/>
              </w:rPr>
            </w:pPr>
          </w:p>
          <w:p w14:paraId="1F8BD465"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Keďže sú logickými  a objektívnymi analytikmi, typy EZRU, prirodzene, neuvažujú, aký môže mať ich rozhodovanie dopad na druhých. Môžu pôsobiť chladným a nevšímavým dojmom. Niekedy by si mali uvedomiť svoje vlastné pocity a viac rešpektovať myšlienky a pocity druhých.</w:t>
            </w:r>
          </w:p>
          <w:p w14:paraId="1F8BD466" w14:textId="77777777" w:rsidR="00003E7C" w:rsidRPr="00364BB4" w:rsidRDefault="00003E7C" w:rsidP="00885340">
            <w:pPr>
              <w:ind w:right="155"/>
              <w:jc w:val="both"/>
              <w:rPr>
                <w:rFonts w:cstheme="minorHAnsi"/>
                <w:color w:val="000000" w:themeColor="text1"/>
                <w:lang w:val="sk-SK"/>
              </w:rPr>
            </w:pPr>
          </w:p>
          <w:p w14:paraId="1F8BD467"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Prirodzená kritickosť im obvykle bráni oceniť pozitívne vlastnosti alebo prínosy ľudí okolo seba. Mali by si viac všímať talent a úsilie iných a dokázať vysloviť im pochvalu.</w:t>
            </w:r>
          </w:p>
          <w:p w14:paraId="1F8BD468" w14:textId="77777777" w:rsidR="00003E7C" w:rsidRPr="00364BB4" w:rsidRDefault="00003E7C" w:rsidP="00885340">
            <w:pPr>
              <w:ind w:right="155"/>
              <w:jc w:val="both"/>
              <w:rPr>
                <w:rFonts w:cstheme="minorHAnsi"/>
                <w:color w:val="000000" w:themeColor="text1"/>
                <w:lang w:val="sk-SK"/>
              </w:rPr>
            </w:pPr>
          </w:p>
          <w:p w14:paraId="1F8BD469"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 xml:space="preserve">Niekedy sa dokážu tak ponoriť do svojich vlastných plánov, že si ani nevšimnú, ak niekto iný chce niečo povedať. Obvykle sa nepýtajú „čo ak predsa“, a tak im často unikajú potenciálne ciele, implikácie, súvislosti a modely. </w:t>
            </w:r>
          </w:p>
          <w:p w14:paraId="1F8BD46A" w14:textId="77777777" w:rsidR="00003E7C" w:rsidRPr="00364BB4" w:rsidRDefault="00003E7C" w:rsidP="00885340">
            <w:pPr>
              <w:ind w:right="155"/>
              <w:jc w:val="both"/>
              <w:rPr>
                <w:rFonts w:cstheme="minorHAnsi"/>
                <w:color w:val="000000" w:themeColor="text1"/>
                <w:lang w:val="sk-SK"/>
              </w:rPr>
            </w:pPr>
          </w:p>
          <w:p w14:paraId="1F8BD46B"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Jednoduchý spôsob ako sa stať prístupnejším, spočíva v tom, že skôr než tento typ prehovorí, mal by pár sekúnd počkať, a tak dať príležitosť vyjadriť sa aj iným.</w:t>
            </w:r>
          </w:p>
          <w:p w14:paraId="1F8BD46C" w14:textId="77777777" w:rsidR="00003E7C" w:rsidRPr="00364BB4" w:rsidRDefault="00003E7C" w:rsidP="00885340">
            <w:pPr>
              <w:ind w:right="155"/>
              <w:jc w:val="both"/>
              <w:rPr>
                <w:rFonts w:cstheme="minorHAnsi"/>
                <w:color w:val="000000" w:themeColor="text1"/>
                <w:lang w:val="sk-SK"/>
              </w:rPr>
            </w:pPr>
          </w:p>
          <w:p w14:paraId="1F8BD46D"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Tieto typy sa často ponáhľajú robiť uzáver bez toho, aby si zhromaždili potrebné informácie alebo si rezervovali čas na dokonalé poznanie situácie. Musia sa naučiť vedome odložiť rozhodovanie, kým si nezadovážia viac informácií, alebo nezvážia najmä alternatívy, ktoré by mohli inak prehliadnuť.</w:t>
            </w:r>
          </w:p>
          <w:p w14:paraId="1F8BD46E" w14:textId="77777777" w:rsidR="00003E7C" w:rsidRPr="00364BB4" w:rsidRDefault="00003E7C" w:rsidP="00885340">
            <w:pPr>
              <w:ind w:right="155"/>
              <w:jc w:val="both"/>
              <w:rPr>
                <w:rFonts w:cstheme="minorHAnsi"/>
                <w:color w:val="000000" w:themeColor="text1"/>
                <w:lang w:val="sk-SK"/>
              </w:rPr>
            </w:pPr>
          </w:p>
          <w:p w14:paraId="1F8BD46F" w14:textId="77777777" w:rsidR="00885340" w:rsidRPr="00364BB4" w:rsidRDefault="00885340" w:rsidP="00885340">
            <w:pPr>
              <w:ind w:right="155"/>
              <w:jc w:val="both"/>
              <w:rPr>
                <w:rFonts w:cstheme="minorHAnsi"/>
                <w:color w:val="000000" w:themeColor="text1"/>
                <w:lang w:val="sk-SK"/>
              </w:rPr>
            </w:pPr>
            <w:r w:rsidRPr="00364BB4">
              <w:rPr>
                <w:rFonts w:cstheme="minorHAnsi"/>
                <w:color w:val="000000" w:themeColor="text1"/>
                <w:lang w:val="sk-SK"/>
              </w:rPr>
              <w:t>Typy EZRU, ktoré sa dokázali vzdať túžby po získaní autority a ktoré sa naučili, že v živote sú aj šedé farby /nielen čierno-biele/, stali sa adaptabilnejšími a úspešnejšími.</w:t>
            </w:r>
          </w:p>
          <w:p w14:paraId="1F8BD470" w14:textId="77777777" w:rsidR="00003E7C" w:rsidRPr="00364BB4" w:rsidRDefault="00003E7C" w:rsidP="00885340">
            <w:pPr>
              <w:ind w:right="155"/>
              <w:jc w:val="both"/>
              <w:rPr>
                <w:rFonts w:cstheme="minorHAnsi"/>
                <w:color w:val="000000" w:themeColor="text1"/>
                <w:lang w:val="sk-SK"/>
              </w:rPr>
            </w:pPr>
          </w:p>
          <w:p w14:paraId="1F8BD471" w14:textId="77777777" w:rsidR="00003E7C" w:rsidRPr="00364BB4" w:rsidRDefault="00003E7C" w:rsidP="00885340">
            <w:pPr>
              <w:ind w:right="155"/>
              <w:jc w:val="both"/>
              <w:rPr>
                <w:rFonts w:cstheme="minorHAnsi"/>
                <w:color w:val="000000" w:themeColor="text1"/>
                <w:lang w:val="sk-SK"/>
              </w:rPr>
            </w:pPr>
          </w:p>
          <w:p w14:paraId="1F8BD472" w14:textId="77777777" w:rsidR="00003E7C" w:rsidRPr="00364BB4" w:rsidRDefault="00003E7C" w:rsidP="00885340">
            <w:pPr>
              <w:ind w:right="155"/>
              <w:jc w:val="both"/>
              <w:rPr>
                <w:rFonts w:cstheme="minorHAnsi"/>
                <w:color w:val="000000" w:themeColor="text1"/>
                <w:lang w:val="sk-SK"/>
              </w:rPr>
            </w:pPr>
          </w:p>
          <w:p w14:paraId="1F8BD473" w14:textId="77777777" w:rsidR="00003E7C" w:rsidRPr="00364BB4" w:rsidRDefault="00003E7C" w:rsidP="00885340">
            <w:pPr>
              <w:ind w:right="155"/>
              <w:jc w:val="both"/>
              <w:rPr>
                <w:rFonts w:cstheme="minorHAnsi"/>
                <w:color w:val="000000" w:themeColor="text1"/>
                <w:lang w:val="sk-SK"/>
              </w:rPr>
            </w:pPr>
          </w:p>
          <w:p w14:paraId="1F8BD474" w14:textId="77777777" w:rsidR="00003E7C" w:rsidRPr="00364BB4" w:rsidRDefault="00003E7C" w:rsidP="00885340">
            <w:pPr>
              <w:ind w:right="155"/>
              <w:jc w:val="both"/>
              <w:rPr>
                <w:rFonts w:cstheme="minorHAnsi"/>
                <w:color w:val="000000" w:themeColor="text1"/>
                <w:lang w:val="sk-SK"/>
              </w:rPr>
            </w:pPr>
          </w:p>
          <w:p w14:paraId="1F8BD475" w14:textId="77777777" w:rsidR="00003E7C" w:rsidRPr="00364BB4" w:rsidRDefault="00003E7C" w:rsidP="00885340">
            <w:pPr>
              <w:ind w:right="155"/>
              <w:jc w:val="both"/>
              <w:rPr>
                <w:rFonts w:cstheme="minorHAnsi"/>
                <w:color w:val="000000" w:themeColor="text1"/>
                <w:lang w:val="sk-SK"/>
              </w:rPr>
            </w:pPr>
          </w:p>
          <w:p w14:paraId="1F8BD476" w14:textId="77777777" w:rsidR="00003E7C" w:rsidRPr="00364BB4" w:rsidRDefault="00003E7C" w:rsidP="00885340">
            <w:pPr>
              <w:ind w:right="155"/>
              <w:jc w:val="both"/>
              <w:rPr>
                <w:rFonts w:cstheme="minorHAnsi"/>
                <w:color w:val="000000" w:themeColor="text1"/>
                <w:lang w:val="sk-SK"/>
              </w:rPr>
            </w:pPr>
          </w:p>
          <w:p w14:paraId="1F8BD477" w14:textId="77777777" w:rsidR="00003E7C" w:rsidRPr="00364BB4" w:rsidRDefault="00003E7C" w:rsidP="00885340">
            <w:pPr>
              <w:ind w:right="155"/>
              <w:jc w:val="both"/>
              <w:rPr>
                <w:rFonts w:cstheme="minorHAnsi"/>
                <w:color w:val="000000" w:themeColor="text1"/>
                <w:lang w:val="sk-SK"/>
              </w:rPr>
            </w:pPr>
          </w:p>
          <w:p w14:paraId="1F8BD478" w14:textId="77777777" w:rsidR="00003E7C" w:rsidRPr="00364BB4" w:rsidRDefault="00003E7C" w:rsidP="00885340">
            <w:pPr>
              <w:ind w:right="155"/>
              <w:jc w:val="both"/>
              <w:rPr>
                <w:rFonts w:cstheme="minorHAnsi"/>
                <w:color w:val="000000" w:themeColor="text1"/>
                <w:lang w:val="sk-SK"/>
              </w:rPr>
            </w:pPr>
          </w:p>
          <w:p w14:paraId="1F8BD479" w14:textId="77777777" w:rsidR="00003E7C" w:rsidRPr="00364BB4" w:rsidRDefault="00003E7C" w:rsidP="00885340">
            <w:pPr>
              <w:ind w:right="155"/>
              <w:jc w:val="both"/>
              <w:rPr>
                <w:rFonts w:cstheme="minorHAnsi"/>
                <w:color w:val="000000" w:themeColor="text1"/>
                <w:lang w:val="sk-SK"/>
              </w:rPr>
            </w:pPr>
          </w:p>
          <w:p w14:paraId="1F8BD47A" w14:textId="77777777" w:rsidR="00003E7C" w:rsidRPr="00364BB4" w:rsidRDefault="00003E7C" w:rsidP="00885340">
            <w:pPr>
              <w:ind w:right="155"/>
              <w:jc w:val="both"/>
              <w:rPr>
                <w:rFonts w:cstheme="minorHAnsi"/>
                <w:color w:val="000000" w:themeColor="text1"/>
                <w:lang w:val="sk-SK"/>
              </w:rPr>
            </w:pPr>
          </w:p>
          <w:p w14:paraId="1F8BD47B" w14:textId="77777777" w:rsidR="00003E7C" w:rsidRPr="00364BB4" w:rsidRDefault="00003E7C" w:rsidP="00885340">
            <w:pPr>
              <w:ind w:right="155"/>
              <w:jc w:val="both"/>
              <w:rPr>
                <w:rFonts w:cstheme="minorHAnsi"/>
                <w:color w:val="000000" w:themeColor="text1"/>
                <w:lang w:val="sk-SK"/>
              </w:rPr>
            </w:pPr>
          </w:p>
          <w:p w14:paraId="1F8BD47C" w14:textId="77777777" w:rsidR="00885340" w:rsidRPr="00364BB4" w:rsidRDefault="00885340" w:rsidP="00885340">
            <w:pPr>
              <w:ind w:right="155"/>
              <w:jc w:val="both"/>
              <w:rPr>
                <w:rFonts w:cstheme="minorHAnsi"/>
                <w:color w:val="000000" w:themeColor="text1"/>
                <w:lang w:val="sk-SK"/>
              </w:rPr>
            </w:pPr>
          </w:p>
          <w:p w14:paraId="1F8BD47D" w14:textId="77777777" w:rsidR="006020A6" w:rsidRPr="00364BB4" w:rsidRDefault="006020A6" w:rsidP="00885340">
            <w:pPr>
              <w:ind w:right="155"/>
              <w:jc w:val="both"/>
              <w:rPr>
                <w:rFonts w:cstheme="minorHAnsi"/>
                <w:color w:val="000000" w:themeColor="text1"/>
                <w:lang w:val="sk-SK"/>
              </w:rPr>
            </w:pPr>
          </w:p>
          <w:tbl>
            <w:tblPr>
              <w:tblStyle w:val="Mriekatabuky"/>
              <w:tblpPr w:leftFromText="141" w:rightFromText="141" w:vertAnchor="text" w:horzAnchor="margin" w:tblpXSpec="center" w:tblpY="-96"/>
              <w:tblOverlap w:val="never"/>
              <w:tblW w:w="0" w:type="auto"/>
              <w:tblLook w:val="04A0" w:firstRow="1" w:lastRow="0" w:firstColumn="1" w:lastColumn="0" w:noHBand="0" w:noVBand="1"/>
            </w:tblPr>
            <w:tblGrid>
              <w:gridCol w:w="1134"/>
              <w:gridCol w:w="992"/>
              <w:gridCol w:w="384"/>
              <w:gridCol w:w="2309"/>
              <w:gridCol w:w="2410"/>
              <w:gridCol w:w="2268"/>
            </w:tblGrid>
            <w:tr w:rsidR="00364BB4" w:rsidRPr="00364BB4" w14:paraId="1F8BD47F" w14:textId="77777777" w:rsidTr="006020A6">
              <w:trPr>
                <w:trHeight w:val="333"/>
              </w:trPr>
              <w:tc>
                <w:tcPr>
                  <w:tcW w:w="9497" w:type="dxa"/>
                  <w:gridSpan w:val="6"/>
                  <w:tcBorders>
                    <w:top w:val="single" w:sz="4" w:space="0" w:color="auto"/>
                    <w:left w:val="single" w:sz="4" w:space="0" w:color="auto"/>
                    <w:bottom w:val="single" w:sz="4" w:space="0" w:color="auto"/>
                    <w:right w:val="single" w:sz="4" w:space="0" w:color="auto"/>
                  </w:tcBorders>
                  <w:vAlign w:val="center"/>
                </w:tcPr>
                <w:p w14:paraId="1F8BD47E"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lastRenderedPageBreak/>
                    <w:t>EZRU</w:t>
                  </w:r>
                </w:p>
              </w:tc>
            </w:tr>
            <w:tr w:rsidR="00364BB4" w:rsidRPr="004C28FA" w14:paraId="1F8BD484" w14:textId="77777777" w:rsidTr="006020A6">
              <w:tc>
                <w:tcPr>
                  <w:tcW w:w="1134" w:type="dxa"/>
                  <w:vMerge w:val="restart"/>
                  <w:tcBorders>
                    <w:top w:val="single" w:sz="4" w:space="0" w:color="auto"/>
                    <w:left w:val="single" w:sz="4" w:space="0" w:color="auto"/>
                    <w:right w:val="single" w:sz="4" w:space="0" w:color="auto"/>
                  </w:tcBorders>
                  <w:vAlign w:val="center"/>
                </w:tcPr>
                <w:p w14:paraId="1F8BD480"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481"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tcBorders>
                    <w:top w:val="single" w:sz="4" w:space="0" w:color="auto"/>
                    <w:left w:val="single" w:sz="4" w:space="0" w:color="auto"/>
                    <w:right w:val="single" w:sz="4" w:space="0" w:color="auto"/>
                  </w:tcBorders>
                  <w:vAlign w:val="center"/>
                </w:tcPr>
                <w:p w14:paraId="1F8BD482"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4"/>
                  <w:tcBorders>
                    <w:top w:val="single" w:sz="4" w:space="0" w:color="auto"/>
                    <w:left w:val="single" w:sz="4" w:space="0" w:color="auto"/>
                    <w:bottom w:val="single" w:sz="4" w:space="0" w:color="auto"/>
                    <w:right w:val="single" w:sz="4" w:space="0" w:color="auto"/>
                  </w:tcBorders>
                </w:tcPr>
                <w:p w14:paraId="1F8BD483" w14:textId="77777777" w:rsidR="006020A6" w:rsidRPr="00364BB4" w:rsidRDefault="006020A6" w:rsidP="00A21031">
                  <w:pPr>
                    <w:ind w:right="155"/>
                    <w:rPr>
                      <w:rFonts w:cstheme="minorHAnsi"/>
                      <w:color w:val="000000" w:themeColor="text1"/>
                      <w:lang w:val="sk-SK"/>
                    </w:rPr>
                  </w:pPr>
                  <w:r w:rsidRPr="00364BB4">
                    <w:rPr>
                      <w:rFonts w:cstheme="minorHAnsi"/>
                      <w:color w:val="000000" w:themeColor="text1"/>
                      <w:lang w:val="sk-SK"/>
                    </w:rPr>
                    <w:t>sú veľmi praktickí, orientujú sa na výsledky; vedia sa dobre koncentrovať na ciele organizácie; sú rodení organizátori, vedia robiť objektívne rozhodnutia; sú dynamickí; dokážu byť prísni a tvrdí; vedia rozoznať, čo je neefektívne alebo nepraktické</w:t>
                  </w:r>
                </w:p>
              </w:tc>
            </w:tr>
            <w:tr w:rsidR="00364BB4" w:rsidRPr="004C28FA" w14:paraId="1F8BD488" w14:textId="77777777" w:rsidTr="006020A6">
              <w:tc>
                <w:tcPr>
                  <w:tcW w:w="1134" w:type="dxa"/>
                  <w:vMerge/>
                  <w:tcBorders>
                    <w:left w:val="single" w:sz="4" w:space="0" w:color="auto"/>
                    <w:bottom w:val="single" w:sz="4" w:space="0" w:color="auto"/>
                    <w:right w:val="single" w:sz="4" w:space="0" w:color="auto"/>
                  </w:tcBorders>
                </w:tcPr>
                <w:p w14:paraId="1F8BD485" w14:textId="77777777" w:rsidR="006020A6" w:rsidRPr="00364BB4" w:rsidRDefault="006020A6" w:rsidP="00A21031">
                  <w:pPr>
                    <w:ind w:right="155"/>
                    <w:jc w:val="center"/>
                    <w:rPr>
                      <w:rFonts w:cstheme="minorHAnsi"/>
                      <w:b/>
                      <w:color w:val="000000" w:themeColor="text1"/>
                      <w:lang w:val="sk-SK"/>
                    </w:rPr>
                  </w:pPr>
                </w:p>
              </w:tc>
              <w:tc>
                <w:tcPr>
                  <w:tcW w:w="992" w:type="dxa"/>
                  <w:tcBorders>
                    <w:left w:val="single" w:sz="4" w:space="0" w:color="auto"/>
                    <w:bottom w:val="single" w:sz="4" w:space="0" w:color="auto"/>
                    <w:right w:val="single" w:sz="4" w:space="0" w:color="auto"/>
                  </w:tcBorders>
                  <w:vAlign w:val="center"/>
                </w:tcPr>
                <w:p w14:paraId="1F8BD486" w14:textId="77777777" w:rsidR="006020A6" w:rsidRPr="00364BB4" w:rsidRDefault="006020A6" w:rsidP="00A21031">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4"/>
                  <w:tcBorders>
                    <w:top w:val="single" w:sz="4" w:space="0" w:color="auto"/>
                    <w:left w:val="single" w:sz="4" w:space="0" w:color="auto"/>
                    <w:bottom w:val="single" w:sz="4" w:space="0" w:color="auto"/>
                    <w:right w:val="single" w:sz="4" w:space="0" w:color="auto"/>
                  </w:tcBorders>
                </w:tcPr>
                <w:p w14:paraId="1F8BD487" w14:textId="77777777" w:rsidR="006020A6" w:rsidRPr="00364BB4" w:rsidRDefault="006020A6" w:rsidP="00416023">
                  <w:pPr>
                    <w:ind w:right="155"/>
                    <w:rPr>
                      <w:rFonts w:cstheme="minorHAnsi"/>
                      <w:color w:val="000000" w:themeColor="text1"/>
                      <w:lang w:val="sk-SK"/>
                    </w:rPr>
                  </w:pPr>
                  <w:r w:rsidRPr="00364BB4">
                    <w:rPr>
                      <w:rFonts w:cstheme="minorHAnsi"/>
                      <w:color w:val="000000" w:themeColor="text1"/>
                      <w:lang w:val="sk-SK"/>
                    </w:rPr>
                    <w:t xml:space="preserve">chýba im trpezlivosť s ľuďmi, ktorí nedodržiavajú predpísané postupy alebo nie sú dôslední v detailoch; v prípade neefektívnosti majú málo trpezlivosti; sledujúc ciele prehliadajú ľudí; nezaujímajú sa o príležitosti, ktoré </w:t>
                  </w:r>
                  <w:r w:rsidR="00416023" w:rsidRPr="00364BB4">
                    <w:rPr>
                      <w:rFonts w:cstheme="minorHAnsi"/>
                      <w:color w:val="000000" w:themeColor="text1"/>
                      <w:lang w:val="sk-SK"/>
                    </w:rPr>
                    <w:t>neexistujú</w:t>
                  </w:r>
                  <w:r w:rsidRPr="00364BB4">
                    <w:rPr>
                      <w:rFonts w:cstheme="minorHAnsi"/>
                      <w:color w:val="000000" w:themeColor="text1"/>
                      <w:lang w:val="sk-SK"/>
                    </w:rPr>
                    <w:t xml:space="preserve"> v danom okamihu; niekedy nepočúvajú názory oponentov, môžu byť strohí a odmeraní</w:t>
                  </w:r>
                </w:p>
              </w:tc>
            </w:tr>
            <w:tr w:rsidR="00364BB4" w:rsidRPr="00364BB4" w14:paraId="1F8BD48A" w14:textId="77777777" w:rsidTr="006020A6">
              <w:tc>
                <w:tcPr>
                  <w:tcW w:w="9497" w:type="dxa"/>
                  <w:gridSpan w:val="6"/>
                  <w:tcBorders>
                    <w:top w:val="single" w:sz="4" w:space="0" w:color="auto"/>
                    <w:left w:val="single" w:sz="4" w:space="0" w:color="auto"/>
                    <w:bottom w:val="single" w:sz="4" w:space="0" w:color="auto"/>
                    <w:right w:val="single" w:sz="4" w:space="0" w:color="auto"/>
                  </w:tcBorders>
                  <w:vAlign w:val="center"/>
                  <w:hideMark/>
                </w:tcPr>
                <w:p w14:paraId="1F8BD489"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48F" w14:textId="77777777" w:rsidTr="006020A6">
              <w:tc>
                <w:tcPr>
                  <w:tcW w:w="2510" w:type="dxa"/>
                  <w:gridSpan w:val="3"/>
                  <w:tcBorders>
                    <w:top w:val="single" w:sz="4" w:space="0" w:color="auto"/>
                    <w:left w:val="single" w:sz="4" w:space="0" w:color="auto"/>
                    <w:bottom w:val="single" w:sz="4" w:space="0" w:color="auto"/>
                    <w:right w:val="single" w:sz="4" w:space="0" w:color="auto"/>
                  </w:tcBorders>
                  <w:vAlign w:val="center"/>
                </w:tcPr>
                <w:p w14:paraId="1F8BD48B"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služby</w:t>
                  </w:r>
                </w:p>
              </w:tc>
              <w:tc>
                <w:tcPr>
                  <w:tcW w:w="2309" w:type="dxa"/>
                  <w:tcBorders>
                    <w:top w:val="single" w:sz="4" w:space="0" w:color="auto"/>
                    <w:left w:val="single" w:sz="4" w:space="0" w:color="auto"/>
                    <w:bottom w:val="single" w:sz="4" w:space="0" w:color="auto"/>
                    <w:right w:val="single" w:sz="4" w:space="0" w:color="auto"/>
                  </w:tcBorders>
                  <w:vAlign w:val="center"/>
                </w:tcPr>
                <w:p w14:paraId="1F8BD48C"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technika/ telesná práca</w:t>
                  </w:r>
                </w:p>
              </w:tc>
              <w:tc>
                <w:tcPr>
                  <w:tcW w:w="2410" w:type="dxa"/>
                  <w:tcBorders>
                    <w:top w:val="single" w:sz="4" w:space="0" w:color="auto"/>
                    <w:left w:val="single" w:sz="4" w:space="0" w:color="auto"/>
                    <w:bottom w:val="single" w:sz="4" w:space="0" w:color="auto"/>
                    <w:right w:val="single" w:sz="4" w:space="0" w:color="auto"/>
                  </w:tcBorders>
                  <w:vAlign w:val="center"/>
                </w:tcPr>
                <w:p w14:paraId="1F8BD48D" w14:textId="77777777" w:rsidR="006020A6" w:rsidRPr="00364BB4" w:rsidRDefault="00416023" w:rsidP="00A21031">
                  <w:pPr>
                    <w:ind w:right="155"/>
                    <w:jc w:val="center"/>
                    <w:rPr>
                      <w:rFonts w:cstheme="minorHAnsi"/>
                      <w:b/>
                      <w:color w:val="000000" w:themeColor="text1"/>
                      <w:lang w:val="sk-SK"/>
                    </w:rPr>
                  </w:pPr>
                  <w:r w:rsidRPr="00364BB4">
                    <w:rPr>
                      <w:rFonts w:cstheme="minorHAnsi"/>
                      <w:b/>
                      <w:color w:val="000000" w:themeColor="text1"/>
                      <w:lang w:val="sk-SK"/>
                    </w:rPr>
                    <w:t>M</w:t>
                  </w:r>
                  <w:r w:rsidR="006020A6" w:rsidRPr="00364BB4">
                    <w:rPr>
                      <w:rFonts w:cstheme="minorHAnsi"/>
                      <w:b/>
                      <w:color w:val="000000" w:themeColor="text1"/>
                      <w:lang w:val="sk-SK"/>
                    </w:rPr>
                    <w:t>anažment</w:t>
                  </w:r>
                </w:p>
              </w:tc>
              <w:tc>
                <w:tcPr>
                  <w:tcW w:w="2268" w:type="dxa"/>
                  <w:tcBorders>
                    <w:top w:val="single" w:sz="4" w:space="0" w:color="auto"/>
                    <w:left w:val="single" w:sz="4" w:space="0" w:color="auto"/>
                    <w:bottom w:val="single" w:sz="4" w:space="0" w:color="auto"/>
                    <w:right w:val="single" w:sz="4" w:space="0" w:color="auto"/>
                  </w:tcBorders>
                  <w:vAlign w:val="center"/>
                </w:tcPr>
                <w:p w14:paraId="1F8BD48E" w14:textId="77777777" w:rsidR="006020A6" w:rsidRPr="00364BB4" w:rsidRDefault="006020A6" w:rsidP="00A21031">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4AF" w14:textId="77777777" w:rsidTr="006020A6">
              <w:tc>
                <w:tcPr>
                  <w:tcW w:w="2510" w:type="dxa"/>
                  <w:gridSpan w:val="3"/>
                  <w:tcBorders>
                    <w:top w:val="single" w:sz="4" w:space="0" w:color="auto"/>
                    <w:left w:val="single" w:sz="4" w:space="0" w:color="auto"/>
                    <w:bottom w:val="single" w:sz="4" w:space="0" w:color="auto"/>
                    <w:right w:val="single" w:sz="4" w:space="0" w:color="auto"/>
                  </w:tcBorders>
                </w:tcPr>
                <w:p w14:paraId="1F8BD490"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policajný úradník</w:t>
                  </w:r>
                </w:p>
                <w:p w14:paraId="1F8BD491"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kurátor</w:t>
                  </w:r>
                </w:p>
                <w:p w14:paraId="1F8BD492"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predajca</w:t>
                  </w:r>
                </w:p>
                <w:p w14:paraId="1F8BD493"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kuchár</w:t>
                  </w:r>
                </w:p>
                <w:p w14:paraId="1F8BD494"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vojak</w:t>
                  </w:r>
                </w:p>
                <w:p w14:paraId="1F8BD49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w:t>
                  </w:r>
                </w:p>
                <w:p w14:paraId="1F8BD496"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poisťovací agent</w:t>
                  </w:r>
                </w:p>
                <w:p w14:paraId="1F8BD497"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štátny zamestnanec</w:t>
                  </w:r>
                </w:p>
                <w:p w14:paraId="1F8BD498"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bezpečnostná stráž</w:t>
                  </w:r>
                </w:p>
              </w:tc>
              <w:tc>
                <w:tcPr>
                  <w:tcW w:w="2309" w:type="dxa"/>
                  <w:tcBorders>
                    <w:top w:val="single" w:sz="4" w:space="0" w:color="auto"/>
                    <w:left w:val="single" w:sz="4" w:space="0" w:color="auto"/>
                    <w:bottom w:val="single" w:sz="4" w:space="0" w:color="auto"/>
                    <w:right w:val="single" w:sz="4" w:space="0" w:color="auto"/>
                  </w:tcBorders>
                </w:tcPr>
                <w:p w14:paraId="1F8BD499"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inžinier</w:t>
                  </w:r>
                </w:p>
                <w:p w14:paraId="1F8BD49A"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analytik</w:t>
                  </w:r>
                </w:p>
                <w:p w14:paraId="1F8BD49B"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dodávateľ</w:t>
                  </w:r>
                </w:p>
                <w:p w14:paraId="1F8BD49C"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farmár</w:t>
                  </w:r>
                </w:p>
                <w:p w14:paraId="1F8BD49D"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 xml:space="preserve">konštruktér </w:t>
                  </w:r>
                </w:p>
                <w:p w14:paraId="1F8BD49E"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farmaceut</w:t>
                  </w:r>
                </w:p>
                <w:p w14:paraId="1F8BD49F"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klinický technik</w:t>
                  </w:r>
                </w:p>
                <w:p w14:paraId="1F8BD4A0"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murár</w:t>
                  </w:r>
                </w:p>
              </w:tc>
              <w:tc>
                <w:tcPr>
                  <w:tcW w:w="2410" w:type="dxa"/>
                  <w:tcBorders>
                    <w:top w:val="single" w:sz="4" w:space="0" w:color="auto"/>
                    <w:left w:val="single" w:sz="4" w:space="0" w:color="auto"/>
                    <w:bottom w:val="single" w:sz="4" w:space="0" w:color="auto"/>
                    <w:right w:val="single" w:sz="4" w:space="0" w:color="auto"/>
                  </w:tcBorders>
                </w:tcPr>
                <w:p w14:paraId="1F8BD4A1"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bankový úradník</w:t>
                  </w:r>
                </w:p>
                <w:p w14:paraId="1F8BD4A2"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projektový manažér</w:t>
                  </w:r>
                </w:p>
                <w:p w14:paraId="1F8BD4A3"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kancelárie</w:t>
                  </w:r>
                </w:p>
                <w:p w14:paraId="1F8BD4A4"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administrátor</w:t>
                  </w:r>
                </w:p>
                <w:p w14:paraId="1F8BD4A5"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kontrolór v</w:t>
                  </w:r>
                  <w:r w:rsidR="00416023" w:rsidRPr="00364BB4">
                    <w:rPr>
                      <w:rFonts w:cstheme="minorHAnsi"/>
                      <w:color w:val="000000" w:themeColor="text1"/>
                      <w:lang w:val="sk-SK"/>
                    </w:rPr>
                    <w:t> </w:t>
                  </w:r>
                  <w:r w:rsidRPr="00364BB4">
                    <w:rPr>
                      <w:rFonts w:cstheme="minorHAnsi"/>
                      <w:color w:val="000000" w:themeColor="text1"/>
                      <w:lang w:val="sk-SK"/>
                    </w:rPr>
                    <w:t>továrni</w:t>
                  </w:r>
                </w:p>
                <w:p w14:paraId="1F8BD4A6"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spravovanie databáz</w:t>
                  </w:r>
                </w:p>
                <w:p w14:paraId="1F8BD4A7"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nákupca</w:t>
                  </w:r>
                </w:p>
                <w:p w14:paraId="1F8BD4A8"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úverový analytik</w:t>
                  </w:r>
                </w:p>
                <w:p w14:paraId="1F8BD4A9"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w:t>
                  </w:r>
                </w:p>
              </w:tc>
              <w:tc>
                <w:tcPr>
                  <w:tcW w:w="2268" w:type="dxa"/>
                  <w:tcBorders>
                    <w:top w:val="single" w:sz="4" w:space="0" w:color="auto"/>
                    <w:left w:val="single" w:sz="4" w:space="0" w:color="auto"/>
                    <w:bottom w:val="single" w:sz="4" w:space="0" w:color="auto"/>
                    <w:right w:val="single" w:sz="4" w:space="0" w:color="auto"/>
                  </w:tcBorders>
                </w:tcPr>
                <w:p w14:paraId="1F8BD4AA"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dentista</w:t>
                  </w:r>
                </w:p>
                <w:p w14:paraId="1F8BD4AB"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lekár - všeobecné lekárstvo</w:t>
                  </w:r>
                </w:p>
                <w:p w14:paraId="1F8BD4AC"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burzový maklér</w:t>
                  </w:r>
                </w:p>
                <w:p w14:paraId="1F8BD4AD"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sudca</w:t>
                  </w:r>
                </w:p>
                <w:p w14:paraId="1F8BD4AE" w14:textId="77777777" w:rsidR="006020A6" w:rsidRPr="00364BB4" w:rsidRDefault="006020A6"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 technické predmety/obchod</w:t>
                  </w:r>
                </w:p>
              </w:tc>
            </w:tr>
          </w:tbl>
          <w:p w14:paraId="1F8BD4B0" w14:textId="77777777" w:rsidR="00885340" w:rsidRPr="00364BB4" w:rsidRDefault="00885340" w:rsidP="00885340">
            <w:pPr>
              <w:jc w:val="both"/>
              <w:rPr>
                <w:rFonts w:cstheme="minorHAnsi"/>
                <w:iCs/>
                <w:color w:val="000000" w:themeColor="text1"/>
                <w:lang w:val="sk-SK"/>
              </w:rPr>
            </w:pPr>
          </w:p>
        </w:tc>
      </w:tr>
    </w:tbl>
    <w:p w14:paraId="1F8BD4B2" w14:textId="77777777" w:rsidR="003674AD" w:rsidRPr="004B746F" w:rsidRDefault="003674AD" w:rsidP="003674AD">
      <w:pPr>
        <w:rPr>
          <w:rFonts w:cstheme="minorHAnsi"/>
          <w:lang w:val="sk-SK"/>
        </w:rPr>
      </w:pPr>
    </w:p>
    <w:p w14:paraId="1F8BD4B3" w14:textId="77777777" w:rsidR="00103253" w:rsidRPr="004B746F" w:rsidRDefault="00103253" w:rsidP="00103253">
      <w:pPr>
        <w:pageBreakBefore/>
        <w:ind w:right="155"/>
        <w:jc w:val="both"/>
        <w:rPr>
          <w:rFonts w:cstheme="minorHAnsi"/>
          <w:b/>
          <w:bCs/>
          <w:lang w:val="sk-SK"/>
        </w:rPr>
      </w:pPr>
      <w:r w:rsidRPr="004B746F">
        <w:rPr>
          <w:rFonts w:cstheme="minorHAnsi"/>
          <w:b/>
          <w:bCs/>
          <w:lang w:val="sk-SK"/>
        </w:rPr>
        <w:lastRenderedPageBreak/>
        <w:t>IZRU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203"/>
      </w:tblGrid>
      <w:tr w:rsidR="00364BB4" w:rsidRPr="00364BB4" w14:paraId="1F8BD515" w14:textId="77777777" w:rsidTr="00364BB4">
        <w:trPr>
          <w:trHeight w:val="26"/>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4B4" w14:textId="77777777" w:rsidR="00103253" w:rsidRPr="00364BB4" w:rsidRDefault="00103253" w:rsidP="00103253">
            <w:pPr>
              <w:ind w:right="155"/>
              <w:jc w:val="both"/>
              <w:rPr>
                <w:rFonts w:cstheme="minorHAnsi"/>
                <w:b/>
                <w:bCs/>
                <w:color w:val="000000" w:themeColor="text1"/>
                <w:lang w:val="sk-SK"/>
              </w:rPr>
            </w:pPr>
            <w:r w:rsidRPr="00364BB4">
              <w:rPr>
                <w:rFonts w:cstheme="minorHAnsi"/>
                <w:b/>
                <w:bCs/>
                <w:color w:val="000000" w:themeColor="text1"/>
                <w:lang w:val="sk-SK"/>
              </w:rPr>
              <w:t>Typ introvert, zmyslový, rozumový, uvážlivý</w:t>
            </w:r>
          </w:p>
          <w:p w14:paraId="1F8BD4B5" w14:textId="77777777" w:rsidR="00103253" w:rsidRPr="00364BB4" w:rsidRDefault="00103253" w:rsidP="00103253">
            <w:pPr>
              <w:ind w:right="155"/>
              <w:jc w:val="both"/>
              <w:rPr>
                <w:rFonts w:cstheme="minorHAnsi"/>
                <w:color w:val="000000" w:themeColor="text1"/>
                <w:lang w:val="sk-SK"/>
              </w:rPr>
            </w:pPr>
          </w:p>
          <w:p w14:paraId="1F8BD4B6"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Typy IZRU sú seriózne, zodpovedné a sú inteligentnými oporami spoločnosti. Sú to ľudia dôveryhodní, ktorí si vážia svoje povinnosti. Čo povedia, to sedí. Sú praktickí a realistickí, objektívni a precízni. </w:t>
            </w:r>
          </w:p>
          <w:p w14:paraId="1F8BD4B7" w14:textId="77777777" w:rsidR="00003E7C" w:rsidRPr="00364BB4" w:rsidRDefault="00003E7C" w:rsidP="00103253">
            <w:pPr>
              <w:ind w:right="155"/>
              <w:jc w:val="both"/>
              <w:rPr>
                <w:rFonts w:cstheme="minorHAnsi"/>
                <w:color w:val="000000" w:themeColor="text1"/>
                <w:lang w:val="sk-SK"/>
              </w:rPr>
            </w:pPr>
          </w:p>
          <w:p w14:paraId="1F8BD4B8"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Sú pedantní, dôslední, systematickí s veľkou schopnosťou sústrediť sa. Všetko, čo robia, robia so zmyslom pre poriadok a spoľahlivo. Majú všetko dôkladne premyslené a ťažko s dajú odradiť alebo znechutiť, keď sa už do niečoho, o čom sú presvedčení, že je to správne, pustili.</w:t>
            </w:r>
          </w:p>
          <w:p w14:paraId="1F8BD4B9" w14:textId="77777777" w:rsidR="00003E7C" w:rsidRPr="00364BB4" w:rsidRDefault="00003E7C" w:rsidP="00103253">
            <w:pPr>
              <w:ind w:right="155"/>
              <w:jc w:val="both"/>
              <w:rPr>
                <w:rFonts w:cstheme="minorHAnsi"/>
                <w:color w:val="000000" w:themeColor="text1"/>
                <w:lang w:val="sk-SK"/>
              </w:rPr>
            </w:pPr>
          </w:p>
          <w:p w14:paraId="1F8BD4BA"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Je pre nich charakteristické, že sú tichí a pracovití. Typ IZRU  má zmysel pre realistické hodnotenie a pamäť na detaily. Dokáže presne opísať situáciu, ak potrebuje podporiť svoje názory, a je schopný aplikovať svoje predchádzajúce skúsenosti pri súčasných rozhodnutiach. </w:t>
            </w:r>
          </w:p>
          <w:p w14:paraId="1F8BD4BB" w14:textId="77777777" w:rsidR="00003E7C" w:rsidRPr="00364BB4" w:rsidRDefault="00003E7C" w:rsidP="00103253">
            <w:pPr>
              <w:ind w:right="155"/>
              <w:jc w:val="both"/>
              <w:rPr>
                <w:rFonts w:cstheme="minorHAnsi"/>
                <w:color w:val="000000" w:themeColor="text1"/>
                <w:lang w:val="sk-SK"/>
              </w:rPr>
            </w:pPr>
          </w:p>
          <w:p w14:paraId="1F8BD4BC"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Váži si a používa logickú a objektívnu analýzu, prácu si vie dobre zorganizovať tak, aby ju dokončil včas. Riadi sa daným systémom a dodržiava daný postup. Nemá pochopenie pre tých, čo to tak nerobia.</w:t>
            </w:r>
          </w:p>
          <w:p w14:paraId="1F8BD4BD" w14:textId="77777777" w:rsidR="00003E7C" w:rsidRPr="00364BB4" w:rsidRDefault="00003E7C" w:rsidP="00103253">
            <w:pPr>
              <w:ind w:right="155"/>
              <w:jc w:val="both"/>
              <w:rPr>
                <w:rFonts w:cstheme="minorHAnsi"/>
                <w:color w:val="000000" w:themeColor="text1"/>
                <w:lang w:val="sk-SK"/>
              </w:rPr>
            </w:pPr>
          </w:p>
          <w:p w14:paraId="1F8BD4BE"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Sú to ľudia pozorní a držia sa tradícií. Vedia dobre počúvať iných a majú radi, keď sú veci exaktne/presne a jasne formulované. Hovorí sa o nich, že „hovoria, čo si myslia a myslia si to, čo hovoria“. Ale keďže toho veľa nehovoria, vlastne nevieme, čo si myslia.</w:t>
            </w:r>
          </w:p>
          <w:p w14:paraId="1F8BD4BF" w14:textId="77777777" w:rsidR="00003E7C" w:rsidRPr="00364BB4" w:rsidRDefault="00003E7C" w:rsidP="00103253">
            <w:pPr>
              <w:ind w:right="155"/>
              <w:jc w:val="both"/>
              <w:rPr>
                <w:rFonts w:cstheme="minorHAnsi"/>
                <w:color w:val="000000" w:themeColor="text1"/>
                <w:lang w:val="sk-SK"/>
              </w:rPr>
            </w:pPr>
          </w:p>
          <w:p w14:paraId="1F8BD4C0"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Žijú v ústraní a vystupujú pokojne dokonca aj v čase krízy. Majú zmysel pre povinnosť, sú vytrvalí, ale pod flegmatickou fasádou môžu skrývať silné reakcie, hoci ich dajú zriedka najavo.</w:t>
            </w:r>
          </w:p>
          <w:p w14:paraId="1F8BD4C1" w14:textId="77777777" w:rsidR="00103253" w:rsidRPr="00364BB4" w:rsidRDefault="00103253" w:rsidP="00103253">
            <w:pPr>
              <w:ind w:right="155"/>
              <w:jc w:val="both"/>
              <w:rPr>
                <w:rFonts w:cstheme="minorHAnsi"/>
                <w:color w:val="000000" w:themeColor="text1"/>
                <w:lang w:val="sk-SK"/>
              </w:rPr>
            </w:pPr>
          </w:p>
          <w:p w14:paraId="1F8BD4C2" w14:textId="77777777" w:rsidR="00103253" w:rsidRPr="00364BB4" w:rsidRDefault="00103253" w:rsidP="00103253">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4C3" w14:textId="77777777" w:rsidR="00003E7C" w:rsidRPr="00364BB4" w:rsidRDefault="00003E7C" w:rsidP="00103253">
            <w:pPr>
              <w:ind w:right="155"/>
              <w:jc w:val="both"/>
              <w:rPr>
                <w:rFonts w:cstheme="minorHAnsi"/>
                <w:b/>
                <w:bCs/>
                <w:color w:val="000000" w:themeColor="text1"/>
                <w:lang w:val="sk-SK"/>
              </w:rPr>
            </w:pPr>
          </w:p>
          <w:p w14:paraId="1F8BD4C4" w14:textId="77777777" w:rsidR="00003E7C"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Bežným problémom typu IZRU je jeho tendencia stratiť sa pri práci na projekte v detailoch a v denných operáciách. Keď sa ponorí do práce, môže byť neprístupný a neprejaví ochotu adaptovať sa alebo akceptovať iný názor.</w:t>
            </w:r>
          </w:p>
          <w:p w14:paraId="1F8BD4C5" w14:textId="77777777" w:rsidR="00103253" w:rsidRPr="00364BB4" w:rsidRDefault="00103253" w:rsidP="00103253">
            <w:pPr>
              <w:ind w:right="155"/>
              <w:jc w:val="both"/>
              <w:rPr>
                <w:rFonts w:cstheme="minorHAnsi"/>
                <w:color w:val="000000" w:themeColor="text1"/>
                <w:lang w:val="sk-SK"/>
              </w:rPr>
            </w:pPr>
          </w:p>
          <w:p w14:paraId="1F8BD4C6"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Býva skeptický voči novým nápadom, ak nemôže byť svedkom ich bezprostrednej aplikácie v praxi. Mal by si nájsť čas pozrieť sa na svoje ciele a pouvažovať o alternatívach. Jeho efektívnosť vo všetkých oblastiach by mohla zvýšiť snaha zozbierať väčšie množstvo informácií a vedomý pokus o predvídanie možných dôsledkov svojho správania. </w:t>
            </w:r>
          </w:p>
          <w:p w14:paraId="1F8BD4C7" w14:textId="77777777" w:rsidR="00003E7C" w:rsidRPr="00364BB4" w:rsidRDefault="00003E7C" w:rsidP="00103253">
            <w:pPr>
              <w:ind w:right="155"/>
              <w:jc w:val="both"/>
              <w:rPr>
                <w:rFonts w:cstheme="minorHAnsi"/>
                <w:color w:val="000000" w:themeColor="text1"/>
                <w:lang w:val="sk-SK"/>
              </w:rPr>
            </w:pPr>
          </w:p>
          <w:p w14:paraId="1F8BD4C8"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Typ IZRU môže mať niekedy problémy s pochopením potrieb iných, najmä tých, ktoré sa líšia od jeho vlastných. Pretože si svoje reakcie udržuje v tajnosti, môže pôsobiť chladným a bezcitným dojmom. Mal by radšej priamo prejaviť svoje emócie či otvorene vysloviť svoje uznanie iným ľuďom a nenechávať si svoje myšlienky pre seba.</w:t>
            </w:r>
          </w:p>
          <w:p w14:paraId="1F8BD4C9" w14:textId="77777777" w:rsidR="00003E7C" w:rsidRPr="00364BB4" w:rsidRDefault="00003E7C" w:rsidP="00103253">
            <w:pPr>
              <w:ind w:right="155"/>
              <w:jc w:val="both"/>
              <w:rPr>
                <w:rFonts w:cstheme="minorHAnsi"/>
                <w:color w:val="000000" w:themeColor="text1"/>
                <w:lang w:val="sk-SK"/>
              </w:rPr>
            </w:pPr>
          </w:p>
          <w:p w14:paraId="1F8BD4CA"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Keďže jeho myslenie je logické, očakáva to isté  od druhých. Je tu riziko, že vnúti svoje hodnotenie iným a že zanedbá názory menej asertívnych ľudí. </w:t>
            </w:r>
          </w:p>
          <w:p w14:paraId="1F8BD4CB" w14:textId="77777777" w:rsidR="00003E7C" w:rsidRPr="00364BB4" w:rsidRDefault="00003E7C" w:rsidP="00103253">
            <w:pPr>
              <w:ind w:right="155"/>
              <w:jc w:val="both"/>
              <w:rPr>
                <w:rFonts w:cstheme="minorHAnsi"/>
                <w:color w:val="000000" w:themeColor="text1"/>
                <w:lang w:val="sk-SK"/>
              </w:rPr>
            </w:pPr>
          </w:p>
          <w:p w14:paraId="1F8BD4CC"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Niekedy môže vyžadovať od iných ľudí, aby sa podriadili jeho spôsobu konania a môže tak odradiť autorov tvorivých a inovačných prístupov. Tým, že by sa viac otvoril neovereným a nekonvenčným metódam, mohol by sa stať tolerantnejším voči rozdielom medzi ľuďmi a tak poskytnúť priestor pre realizáciu efektívnejších alternatív a príležitostí.</w:t>
            </w:r>
          </w:p>
          <w:p w14:paraId="1F8BD4CD" w14:textId="77777777" w:rsidR="0050212F" w:rsidRPr="00364BB4" w:rsidRDefault="0050212F" w:rsidP="00103253">
            <w:pPr>
              <w:ind w:right="155"/>
              <w:jc w:val="both"/>
              <w:rPr>
                <w:rFonts w:cstheme="minorHAnsi"/>
                <w:color w:val="000000" w:themeColor="text1"/>
                <w:lang w:val="sk-SK"/>
              </w:rPr>
            </w:pPr>
          </w:p>
          <w:p w14:paraId="1F8BD4CE" w14:textId="77777777" w:rsidR="0050212F" w:rsidRPr="00364BB4" w:rsidRDefault="0050212F" w:rsidP="00103253">
            <w:pPr>
              <w:ind w:right="155"/>
              <w:jc w:val="both"/>
              <w:rPr>
                <w:rFonts w:cstheme="minorHAnsi"/>
                <w:color w:val="000000" w:themeColor="text1"/>
                <w:lang w:val="sk-SK"/>
              </w:rPr>
            </w:pPr>
          </w:p>
          <w:p w14:paraId="1F8BD4CF" w14:textId="77777777" w:rsidR="0050212F" w:rsidRPr="00364BB4" w:rsidRDefault="0050212F" w:rsidP="00103253">
            <w:pPr>
              <w:ind w:right="155"/>
              <w:jc w:val="both"/>
              <w:rPr>
                <w:rFonts w:cstheme="minorHAnsi"/>
                <w:color w:val="000000" w:themeColor="text1"/>
                <w:lang w:val="sk-SK"/>
              </w:rPr>
            </w:pPr>
          </w:p>
          <w:p w14:paraId="1F8BD4D0" w14:textId="77777777" w:rsidR="0050212F" w:rsidRPr="00364BB4" w:rsidRDefault="0050212F" w:rsidP="00103253">
            <w:pPr>
              <w:ind w:right="155"/>
              <w:jc w:val="both"/>
              <w:rPr>
                <w:rFonts w:cstheme="minorHAnsi"/>
                <w:color w:val="000000" w:themeColor="text1"/>
                <w:lang w:val="sk-SK"/>
              </w:rPr>
            </w:pPr>
          </w:p>
          <w:p w14:paraId="1F8BD4D1" w14:textId="77777777" w:rsidR="0050212F" w:rsidRPr="00364BB4" w:rsidRDefault="0050212F" w:rsidP="00103253">
            <w:pPr>
              <w:ind w:right="155"/>
              <w:jc w:val="both"/>
              <w:rPr>
                <w:rFonts w:cstheme="minorHAnsi"/>
                <w:color w:val="000000" w:themeColor="text1"/>
                <w:lang w:val="sk-SK"/>
              </w:rPr>
            </w:pPr>
          </w:p>
          <w:p w14:paraId="1F8BD4D2" w14:textId="77777777" w:rsidR="0050212F" w:rsidRPr="00364BB4" w:rsidRDefault="0050212F" w:rsidP="00103253">
            <w:pPr>
              <w:ind w:right="155"/>
              <w:jc w:val="both"/>
              <w:rPr>
                <w:rFonts w:cstheme="minorHAnsi"/>
                <w:color w:val="000000" w:themeColor="text1"/>
                <w:lang w:val="sk-SK"/>
              </w:rPr>
            </w:pPr>
          </w:p>
          <w:p w14:paraId="1F8BD4D3" w14:textId="77777777" w:rsidR="0050212F" w:rsidRPr="00364BB4" w:rsidRDefault="0050212F" w:rsidP="00103253">
            <w:pPr>
              <w:ind w:right="155"/>
              <w:jc w:val="both"/>
              <w:rPr>
                <w:rFonts w:cstheme="minorHAnsi"/>
                <w:color w:val="000000" w:themeColor="text1"/>
                <w:lang w:val="sk-SK"/>
              </w:rPr>
            </w:pPr>
          </w:p>
          <w:p w14:paraId="1F8BD4D4" w14:textId="257D58EE" w:rsidR="0050212F" w:rsidRDefault="0050212F" w:rsidP="00103253">
            <w:pPr>
              <w:ind w:right="155"/>
              <w:jc w:val="both"/>
              <w:rPr>
                <w:rFonts w:cstheme="minorHAnsi"/>
                <w:color w:val="000000" w:themeColor="text1"/>
                <w:lang w:val="sk-SK"/>
              </w:rPr>
            </w:pPr>
          </w:p>
          <w:p w14:paraId="54C95F60" w14:textId="2E064A8C" w:rsidR="004C28FA" w:rsidRDefault="004C28FA" w:rsidP="00103253">
            <w:pPr>
              <w:ind w:right="155"/>
              <w:jc w:val="both"/>
              <w:rPr>
                <w:rFonts w:cstheme="minorHAnsi"/>
                <w:color w:val="000000" w:themeColor="text1"/>
                <w:lang w:val="sk-SK"/>
              </w:rPr>
            </w:pPr>
          </w:p>
          <w:p w14:paraId="42669CB3" w14:textId="6E383966" w:rsidR="004C28FA" w:rsidRDefault="004C28FA" w:rsidP="00103253">
            <w:pPr>
              <w:ind w:right="155"/>
              <w:jc w:val="both"/>
              <w:rPr>
                <w:rFonts w:cstheme="minorHAnsi"/>
                <w:color w:val="000000" w:themeColor="text1"/>
                <w:lang w:val="sk-SK"/>
              </w:rPr>
            </w:pPr>
          </w:p>
          <w:p w14:paraId="7DFEFDE1" w14:textId="4921F084" w:rsidR="004C28FA" w:rsidRDefault="004C28FA" w:rsidP="00103253">
            <w:pPr>
              <w:ind w:right="155"/>
              <w:jc w:val="both"/>
              <w:rPr>
                <w:rFonts w:cstheme="minorHAnsi"/>
                <w:color w:val="000000" w:themeColor="text1"/>
                <w:lang w:val="sk-SK"/>
              </w:rPr>
            </w:pPr>
          </w:p>
          <w:p w14:paraId="3614D77D" w14:textId="6C6AB3D6" w:rsidR="004C28FA" w:rsidRDefault="004C28FA" w:rsidP="00103253">
            <w:pPr>
              <w:ind w:right="155"/>
              <w:jc w:val="both"/>
              <w:rPr>
                <w:rFonts w:cstheme="minorHAnsi"/>
                <w:color w:val="000000" w:themeColor="text1"/>
                <w:lang w:val="sk-SK"/>
              </w:rPr>
            </w:pPr>
          </w:p>
          <w:p w14:paraId="548214AC" w14:textId="46F12481" w:rsidR="004C28FA" w:rsidRDefault="004C28FA" w:rsidP="00103253">
            <w:pPr>
              <w:ind w:right="155"/>
              <w:jc w:val="both"/>
              <w:rPr>
                <w:rFonts w:cstheme="minorHAnsi"/>
                <w:color w:val="000000" w:themeColor="text1"/>
                <w:lang w:val="sk-SK"/>
              </w:rPr>
            </w:pPr>
          </w:p>
          <w:p w14:paraId="2C123105" w14:textId="06D54372" w:rsidR="004C28FA" w:rsidRDefault="004C28FA" w:rsidP="00103253">
            <w:pPr>
              <w:ind w:right="155"/>
              <w:jc w:val="both"/>
              <w:rPr>
                <w:rFonts w:cstheme="minorHAnsi"/>
                <w:color w:val="000000" w:themeColor="text1"/>
                <w:lang w:val="sk-SK"/>
              </w:rPr>
            </w:pPr>
          </w:p>
          <w:p w14:paraId="3E8925BC" w14:textId="0BCD5C45" w:rsidR="004C28FA" w:rsidRDefault="004C28FA" w:rsidP="00103253">
            <w:pPr>
              <w:ind w:right="155"/>
              <w:jc w:val="both"/>
              <w:rPr>
                <w:rFonts w:cstheme="minorHAnsi"/>
                <w:color w:val="000000" w:themeColor="text1"/>
                <w:lang w:val="sk-SK"/>
              </w:rPr>
            </w:pPr>
          </w:p>
          <w:p w14:paraId="605973D8" w14:textId="1F63CC9E" w:rsidR="004C28FA" w:rsidRDefault="004C28FA" w:rsidP="00103253">
            <w:pPr>
              <w:ind w:right="155"/>
              <w:jc w:val="both"/>
              <w:rPr>
                <w:rFonts w:cstheme="minorHAnsi"/>
                <w:color w:val="000000" w:themeColor="text1"/>
                <w:lang w:val="sk-SK"/>
              </w:rPr>
            </w:pPr>
          </w:p>
          <w:p w14:paraId="52AD9D9E" w14:textId="4F45D549" w:rsidR="004C28FA" w:rsidRDefault="004C28FA" w:rsidP="00103253">
            <w:pPr>
              <w:ind w:right="155"/>
              <w:jc w:val="both"/>
              <w:rPr>
                <w:rFonts w:cstheme="minorHAnsi"/>
                <w:color w:val="000000" w:themeColor="text1"/>
                <w:lang w:val="sk-SK"/>
              </w:rPr>
            </w:pPr>
          </w:p>
          <w:p w14:paraId="4514266A" w14:textId="17CB985B" w:rsidR="004C28FA" w:rsidRDefault="004C28FA" w:rsidP="00103253">
            <w:pPr>
              <w:ind w:right="155"/>
              <w:jc w:val="both"/>
              <w:rPr>
                <w:rFonts w:cstheme="minorHAnsi"/>
                <w:color w:val="000000" w:themeColor="text1"/>
                <w:lang w:val="sk-SK"/>
              </w:rPr>
            </w:pPr>
          </w:p>
          <w:p w14:paraId="78A0956D" w14:textId="397A95FA" w:rsidR="004C28FA" w:rsidRDefault="004C28FA" w:rsidP="00103253">
            <w:pPr>
              <w:ind w:right="155"/>
              <w:jc w:val="both"/>
              <w:rPr>
                <w:rFonts w:cstheme="minorHAnsi"/>
                <w:color w:val="000000" w:themeColor="text1"/>
                <w:lang w:val="sk-SK"/>
              </w:rPr>
            </w:pPr>
          </w:p>
          <w:p w14:paraId="2ED867B2" w14:textId="77777777" w:rsidR="004C28FA" w:rsidRPr="00364BB4" w:rsidRDefault="004C28FA" w:rsidP="00103253">
            <w:pPr>
              <w:ind w:right="155"/>
              <w:jc w:val="both"/>
              <w:rPr>
                <w:rFonts w:cstheme="minorHAnsi"/>
                <w:color w:val="000000" w:themeColor="text1"/>
                <w:lang w:val="sk-SK"/>
              </w:rPr>
            </w:pPr>
          </w:p>
          <w:p w14:paraId="1F8BD4D5" w14:textId="77777777" w:rsidR="0050212F" w:rsidRPr="00364BB4" w:rsidRDefault="0050212F" w:rsidP="00103253">
            <w:pPr>
              <w:ind w:right="155"/>
              <w:jc w:val="both"/>
              <w:rPr>
                <w:rFonts w:cstheme="minorHAnsi"/>
                <w:color w:val="000000" w:themeColor="text1"/>
                <w:lang w:val="sk-SK"/>
              </w:rPr>
            </w:pPr>
          </w:p>
          <w:p w14:paraId="1F8BD4D6" w14:textId="77777777" w:rsidR="0050212F" w:rsidRPr="00364BB4" w:rsidRDefault="0050212F" w:rsidP="00103253">
            <w:pPr>
              <w:ind w:right="155"/>
              <w:jc w:val="both"/>
              <w:rPr>
                <w:rFonts w:cstheme="minorHAnsi"/>
                <w:color w:val="000000" w:themeColor="text1"/>
                <w:lang w:val="sk-SK"/>
              </w:rPr>
            </w:pPr>
          </w:p>
          <w:p w14:paraId="1F8BD4D7" w14:textId="77777777" w:rsidR="0050212F" w:rsidRPr="00364BB4" w:rsidRDefault="0050212F" w:rsidP="00103253">
            <w:pPr>
              <w:ind w:right="155"/>
              <w:jc w:val="both"/>
              <w:rPr>
                <w:rFonts w:cstheme="minorHAnsi"/>
                <w:color w:val="000000" w:themeColor="text1"/>
                <w:lang w:val="sk-SK"/>
              </w:rPr>
            </w:pPr>
          </w:p>
          <w:p w14:paraId="1F8BD4D8" w14:textId="77777777" w:rsidR="0050212F" w:rsidRPr="00364BB4" w:rsidRDefault="0050212F" w:rsidP="00103253">
            <w:pPr>
              <w:ind w:right="155"/>
              <w:jc w:val="both"/>
              <w:rPr>
                <w:rFonts w:cstheme="minorHAnsi"/>
                <w:color w:val="000000" w:themeColor="text1"/>
                <w:lang w:val="sk-SK"/>
              </w:rPr>
            </w:pPr>
          </w:p>
          <w:p w14:paraId="1F8BD4D9" w14:textId="77777777" w:rsidR="0050212F" w:rsidRPr="00364BB4" w:rsidRDefault="0050212F" w:rsidP="00103253">
            <w:pPr>
              <w:ind w:right="155"/>
              <w:jc w:val="both"/>
              <w:rPr>
                <w:rFonts w:cstheme="minorHAnsi"/>
                <w:color w:val="000000" w:themeColor="text1"/>
                <w:lang w:val="sk-SK"/>
              </w:rPr>
            </w:pPr>
          </w:p>
          <w:p w14:paraId="1F8BD4DA" w14:textId="77777777" w:rsidR="0050212F" w:rsidRPr="00364BB4" w:rsidRDefault="0050212F" w:rsidP="00103253">
            <w:pPr>
              <w:ind w:right="155"/>
              <w:jc w:val="both"/>
              <w:rPr>
                <w:rFonts w:cstheme="minorHAnsi"/>
                <w:color w:val="000000" w:themeColor="text1"/>
                <w:lang w:val="sk-SK"/>
              </w:rPr>
            </w:pPr>
          </w:p>
          <w:p w14:paraId="1F8BD4DB" w14:textId="77777777" w:rsidR="0050212F" w:rsidRPr="00364BB4" w:rsidRDefault="0050212F" w:rsidP="00103253">
            <w:pPr>
              <w:ind w:right="155"/>
              <w:jc w:val="both"/>
              <w:rPr>
                <w:rFonts w:cstheme="minorHAnsi"/>
                <w:color w:val="000000" w:themeColor="text1"/>
                <w:lang w:val="sk-SK"/>
              </w:rPr>
            </w:pPr>
          </w:p>
          <w:tbl>
            <w:tblPr>
              <w:tblStyle w:val="Mriekatabuky"/>
              <w:tblpPr w:leftFromText="141" w:rightFromText="141" w:vertAnchor="text" w:horzAnchor="margin" w:tblpXSpec="center" w:tblpY="152"/>
              <w:tblOverlap w:val="never"/>
              <w:tblW w:w="9497" w:type="dxa"/>
              <w:tblLayout w:type="fixed"/>
              <w:tblLook w:val="04A0" w:firstRow="1" w:lastRow="0" w:firstColumn="1" w:lastColumn="0" w:noHBand="0" w:noVBand="1"/>
            </w:tblPr>
            <w:tblGrid>
              <w:gridCol w:w="1154"/>
              <w:gridCol w:w="972"/>
              <w:gridCol w:w="284"/>
              <w:gridCol w:w="1842"/>
              <w:gridCol w:w="1843"/>
              <w:gridCol w:w="1690"/>
              <w:gridCol w:w="1712"/>
            </w:tblGrid>
            <w:tr w:rsidR="00364BB4" w:rsidRPr="00364BB4" w14:paraId="1F8BD4DD" w14:textId="77777777" w:rsidTr="0050212F">
              <w:trPr>
                <w:trHeight w:val="401"/>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4DC"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IZRU</w:t>
                  </w:r>
                </w:p>
              </w:tc>
            </w:tr>
            <w:tr w:rsidR="00364BB4" w:rsidRPr="004C28FA" w14:paraId="1F8BD4E2" w14:textId="77777777" w:rsidTr="0050212F">
              <w:tc>
                <w:tcPr>
                  <w:tcW w:w="1154" w:type="dxa"/>
                  <w:vMerge w:val="restart"/>
                  <w:tcBorders>
                    <w:top w:val="single" w:sz="4" w:space="0" w:color="auto"/>
                    <w:left w:val="single" w:sz="4" w:space="0" w:color="auto"/>
                    <w:right w:val="single" w:sz="4" w:space="0" w:color="auto"/>
                  </w:tcBorders>
                  <w:vAlign w:val="center"/>
                </w:tcPr>
                <w:p w14:paraId="1F8BD4DE"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4DF"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72" w:type="dxa"/>
                  <w:tcBorders>
                    <w:top w:val="single" w:sz="4" w:space="0" w:color="auto"/>
                    <w:left w:val="single" w:sz="4" w:space="0" w:color="auto"/>
                    <w:right w:val="single" w:sz="4" w:space="0" w:color="auto"/>
                  </w:tcBorders>
                  <w:vAlign w:val="center"/>
                </w:tcPr>
                <w:p w14:paraId="1F8BD4E0" w14:textId="77777777" w:rsidR="0050212F" w:rsidRPr="00364BB4" w:rsidRDefault="0050212F" w:rsidP="00C350E1">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5"/>
                  <w:tcBorders>
                    <w:top w:val="single" w:sz="4" w:space="0" w:color="auto"/>
                    <w:left w:val="single" w:sz="4" w:space="0" w:color="auto"/>
                    <w:bottom w:val="single" w:sz="4" w:space="0" w:color="auto"/>
                    <w:right w:val="single" w:sz="4" w:space="0" w:color="auto"/>
                  </w:tcBorders>
                </w:tcPr>
                <w:p w14:paraId="1F8BD4E1" w14:textId="77777777" w:rsidR="0050212F" w:rsidRPr="00364BB4" w:rsidRDefault="0050212F" w:rsidP="00C350E1">
                  <w:pPr>
                    <w:ind w:right="155"/>
                    <w:rPr>
                      <w:rFonts w:cstheme="minorHAnsi"/>
                      <w:color w:val="000000" w:themeColor="text1"/>
                      <w:lang w:val="sk-SK"/>
                    </w:rPr>
                  </w:pPr>
                  <w:r w:rsidRPr="00364BB4">
                    <w:rPr>
                      <w:rFonts w:cstheme="minorHAnsi"/>
                      <w:color w:val="000000" w:themeColor="text1"/>
                      <w:lang w:val="sk-SK"/>
                    </w:rPr>
                    <w:t>sú precízni a presní; pridržiavajú sa overených a zaužívaných metód a postupov; dokážu sa dokonale koncentrovať; dokážu pracovať sami, nepotrebujú socializáciu; vedia výborne udržiavať chod organizácie; sú stabilní, zodpovední, spoľahliví</w:t>
                  </w:r>
                </w:p>
              </w:tc>
            </w:tr>
            <w:tr w:rsidR="00364BB4" w:rsidRPr="004C28FA" w14:paraId="1F8BD4E6" w14:textId="77777777" w:rsidTr="0050212F">
              <w:tc>
                <w:tcPr>
                  <w:tcW w:w="1154" w:type="dxa"/>
                  <w:vMerge/>
                  <w:tcBorders>
                    <w:left w:val="single" w:sz="4" w:space="0" w:color="auto"/>
                    <w:bottom w:val="single" w:sz="4" w:space="0" w:color="auto"/>
                    <w:right w:val="single" w:sz="4" w:space="0" w:color="auto"/>
                  </w:tcBorders>
                </w:tcPr>
                <w:p w14:paraId="1F8BD4E3" w14:textId="77777777" w:rsidR="0050212F" w:rsidRPr="00364BB4" w:rsidRDefault="0050212F" w:rsidP="00C350E1">
                  <w:pPr>
                    <w:ind w:right="155"/>
                    <w:jc w:val="center"/>
                    <w:rPr>
                      <w:rFonts w:cstheme="minorHAnsi"/>
                      <w:b/>
                      <w:color w:val="000000" w:themeColor="text1"/>
                      <w:lang w:val="sk-SK"/>
                    </w:rPr>
                  </w:pPr>
                </w:p>
              </w:tc>
              <w:tc>
                <w:tcPr>
                  <w:tcW w:w="972" w:type="dxa"/>
                  <w:tcBorders>
                    <w:left w:val="single" w:sz="4" w:space="0" w:color="auto"/>
                    <w:bottom w:val="single" w:sz="4" w:space="0" w:color="auto"/>
                    <w:right w:val="single" w:sz="4" w:space="0" w:color="auto"/>
                  </w:tcBorders>
                  <w:vAlign w:val="center"/>
                </w:tcPr>
                <w:p w14:paraId="1F8BD4E4" w14:textId="77777777" w:rsidR="0050212F" w:rsidRPr="00364BB4" w:rsidRDefault="0050212F" w:rsidP="00C350E1">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5"/>
                  <w:tcBorders>
                    <w:top w:val="single" w:sz="4" w:space="0" w:color="auto"/>
                    <w:left w:val="single" w:sz="4" w:space="0" w:color="auto"/>
                    <w:bottom w:val="single" w:sz="4" w:space="0" w:color="auto"/>
                    <w:right w:val="single" w:sz="4" w:space="0" w:color="auto"/>
                  </w:tcBorders>
                </w:tcPr>
                <w:p w14:paraId="1F8BD4E5" w14:textId="77777777" w:rsidR="0050212F" w:rsidRPr="00364BB4" w:rsidRDefault="00357BCD" w:rsidP="00C350E1">
                  <w:pPr>
                    <w:ind w:right="155"/>
                    <w:rPr>
                      <w:rFonts w:cstheme="minorHAnsi"/>
                      <w:color w:val="000000" w:themeColor="text1"/>
                      <w:lang w:val="sk-SK"/>
                    </w:rPr>
                  </w:pPr>
                  <w:r w:rsidRPr="00364BB4">
                    <w:rPr>
                      <w:rFonts w:cstheme="minorHAnsi"/>
                      <w:color w:val="000000" w:themeColor="text1"/>
                      <w:lang w:val="sk-SK"/>
                    </w:rPr>
                    <w:t>môžu mať problémy s</w:t>
                  </w:r>
                  <w:r w:rsidR="0050212F" w:rsidRPr="00364BB4">
                    <w:rPr>
                      <w:rFonts w:cstheme="minorHAnsi"/>
                      <w:color w:val="000000" w:themeColor="text1"/>
                      <w:lang w:val="sk-SK"/>
                    </w:rPr>
                    <w:t xml:space="preserve"> adaptáciou na meniace sa systémy; skôr než akceptujú nové idey, musia byť presvedčení o ich praktickej využiteľnosti; nemajú radi zmeny, môžu byť neflexibilní; majú sklony sa podceňovať, aj svoj prínos pre organizáciu</w:t>
                  </w:r>
                </w:p>
              </w:tc>
            </w:tr>
            <w:tr w:rsidR="00364BB4" w:rsidRPr="00364BB4" w14:paraId="1F8BD4E8" w14:textId="77777777" w:rsidTr="0050212F">
              <w:tc>
                <w:tcPr>
                  <w:tcW w:w="9497" w:type="dxa"/>
                  <w:gridSpan w:val="7"/>
                  <w:tcBorders>
                    <w:top w:val="single" w:sz="4" w:space="0" w:color="auto"/>
                    <w:left w:val="single" w:sz="4" w:space="0" w:color="auto"/>
                    <w:bottom w:val="single" w:sz="4" w:space="0" w:color="auto"/>
                    <w:right w:val="single" w:sz="4" w:space="0" w:color="auto"/>
                  </w:tcBorders>
                  <w:hideMark/>
                </w:tcPr>
                <w:p w14:paraId="1F8BD4E7"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4EE" w14:textId="77777777" w:rsidTr="0050212F">
              <w:tc>
                <w:tcPr>
                  <w:tcW w:w="2410" w:type="dxa"/>
                  <w:gridSpan w:val="3"/>
                  <w:tcBorders>
                    <w:top w:val="single" w:sz="4" w:space="0" w:color="auto"/>
                    <w:left w:val="single" w:sz="4" w:space="0" w:color="auto"/>
                    <w:bottom w:val="single" w:sz="4" w:space="0" w:color="auto"/>
                    <w:right w:val="single" w:sz="4" w:space="0" w:color="auto"/>
                  </w:tcBorders>
                  <w:vAlign w:val="center"/>
                </w:tcPr>
                <w:p w14:paraId="1F8BD4E9"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obchod/financie</w:t>
                  </w:r>
                </w:p>
              </w:tc>
              <w:tc>
                <w:tcPr>
                  <w:tcW w:w="1842" w:type="dxa"/>
                  <w:tcBorders>
                    <w:top w:val="single" w:sz="4" w:space="0" w:color="auto"/>
                    <w:left w:val="single" w:sz="4" w:space="0" w:color="auto"/>
                    <w:bottom w:val="single" w:sz="4" w:space="0" w:color="auto"/>
                    <w:right w:val="single" w:sz="4" w:space="0" w:color="auto"/>
                  </w:tcBorders>
                  <w:vAlign w:val="center"/>
                </w:tcPr>
                <w:p w14:paraId="1F8BD4EA"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štátna služba</w:t>
                  </w:r>
                </w:p>
              </w:tc>
              <w:tc>
                <w:tcPr>
                  <w:tcW w:w="1843" w:type="dxa"/>
                  <w:tcBorders>
                    <w:top w:val="single" w:sz="4" w:space="0" w:color="auto"/>
                    <w:left w:val="single" w:sz="4" w:space="0" w:color="auto"/>
                    <w:bottom w:val="single" w:sz="4" w:space="0" w:color="auto"/>
                    <w:right w:val="single" w:sz="4" w:space="0" w:color="auto"/>
                  </w:tcBorders>
                  <w:vAlign w:val="center"/>
                </w:tcPr>
                <w:p w14:paraId="1F8BD4EB"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medicína</w:t>
                  </w:r>
                </w:p>
              </w:tc>
              <w:tc>
                <w:tcPr>
                  <w:tcW w:w="1690" w:type="dxa"/>
                  <w:tcBorders>
                    <w:top w:val="single" w:sz="4" w:space="0" w:color="auto"/>
                    <w:left w:val="single" w:sz="4" w:space="0" w:color="auto"/>
                    <w:bottom w:val="single" w:sz="4" w:space="0" w:color="auto"/>
                    <w:right w:val="single" w:sz="4" w:space="0" w:color="auto"/>
                  </w:tcBorders>
                  <w:vAlign w:val="center"/>
                </w:tcPr>
                <w:p w14:paraId="1F8BD4EC"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vzdelávanie</w:t>
                  </w:r>
                </w:p>
              </w:tc>
              <w:tc>
                <w:tcPr>
                  <w:tcW w:w="1712" w:type="dxa"/>
                  <w:tcBorders>
                    <w:top w:val="single" w:sz="4" w:space="0" w:color="auto"/>
                    <w:left w:val="single" w:sz="4" w:space="0" w:color="auto"/>
                    <w:bottom w:val="single" w:sz="4" w:space="0" w:color="auto"/>
                    <w:right w:val="single" w:sz="4" w:space="0" w:color="auto"/>
                  </w:tcBorders>
                  <w:vAlign w:val="center"/>
                </w:tcPr>
                <w:p w14:paraId="1F8BD4ED"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technika/ manuálne činnosti</w:t>
                  </w:r>
                </w:p>
              </w:tc>
            </w:tr>
            <w:tr w:rsidR="00364BB4" w:rsidRPr="00364BB4" w14:paraId="1F8BD512" w14:textId="77777777" w:rsidTr="0050212F">
              <w:tc>
                <w:tcPr>
                  <w:tcW w:w="2410" w:type="dxa"/>
                  <w:gridSpan w:val="3"/>
                  <w:tcBorders>
                    <w:top w:val="single" w:sz="4" w:space="0" w:color="auto"/>
                    <w:left w:val="single" w:sz="4" w:space="0" w:color="auto"/>
                    <w:bottom w:val="single" w:sz="4" w:space="0" w:color="auto"/>
                    <w:right w:val="single" w:sz="4" w:space="0" w:color="auto"/>
                  </w:tcBorders>
                </w:tcPr>
                <w:p w14:paraId="1F8BD4E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poisťovací agent</w:t>
                  </w:r>
                </w:p>
                <w:p w14:paraId="1F8BD4F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účtovník</w:t>
                  </w:r>
                </w:p>
                <w:p w14:paraId="1F8BD4F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audítor</w:t>
                  </w:r>
                </w:p>
                <w:p w14:paraId="1F8BD4F2"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manažér kontroly/kontrolór</w:t>
                  </w:r>
                </w:p>
                <w:p w14:paraId="1F8BD4F3"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špecialista na počítačové spracovanie textu</w:t>
                  </w:r>
                </w:p>
                <w:p w14:paraId="1F8BD4F4"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referent pre investície do cenných papierov</w:t>
                  </w:r>
                </w:p>
                <w:p w14:paraId="1F8BD4F5"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daňový kontrolór</w:t>
                  </w:r>
                </w:p>
                <w:p w14:paraId="1F8BD4F6"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burzový maklér</w:t>
                  </w:r>
                </w:p>
                <w:p w14:paraId="1F8BD4F7"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plánovač v realitnej kancelárii</w:t>
                  </w:r>
                </w:p>
                <w:p w14:paraId="1F8BD4F8"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úverový analytik</w:t>
                  </w:r>
                </w:p>
              </w:tc>
              <w:tc>
                <w:tcPr>
                  <w:tcW w:w="1842" w:type="dxa"/>
                  <w:tcBorders>
                    <w:top w:val="single" w:sz="4" w:space="0" w:color="auto"/>
                    <w:left w:val="single" w:sz="4" w:space="0" w:color="auto"/>
                    <w:bottom w:val="single" w:sz="4" w:space="0" w:color="auto"/>
                    <w:right w:val="single" w:sz="4" w:space="0" w:color="auto"/>
                  </w:tcBorders>
                </w:tcPr>
                <w:p w14:paraId="1F8BD4F9"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agent spravodajskej služby</w:t>
                  </w:r>
                </w:p>
                <w:p w14:paraId="1F8BD4FA"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štátny zamestnanec</w:t>
                  </w:r>
                </w:p>
                <w:p w14:paraId="1F8BD4FB"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vojak/vojenský dôstojník</w:t>
                  </w:r>
                </w:p>
                <w:p w14:paraId="1F8BD4FC"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policajt/detektív</w:t>
                  </w:r>
                </w:p>
                <w:p w14:paraId="1F8BD4FD"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dozorca v nápravno-výchovnom zariadení</w:t>
                  </w:r>
                </w:p>
              </w:tc>
              <w:tc>
                <w:tcPr>
                  <w:tcW w:w="1843" w:type="dxa"/>
                  <w:tcBorders>
                    <w:top w:val="single" w:sz="4" w:space="0" w:color="auto"/>
                    <w:left w:val="single" w:sz="4" w:space="0" w:color="auto"/>
                    <w:bottom w:val="single" w:sz="4" w:space="0" w:color="auto"/>
                    <w:right w:val="single" w:sz="4" w:space="0" w:color="auto"/>
                  </w:tcBorders>
                </w:tcPr>
                <w:p w14:paraId="1F8BD4FE"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všeobecný chirurg</w:t>
                  </w:r>
                </w:p>
                <w:p w14:paraId="1F8BD4F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dentista</w:t>
                  </w:r>
                </w:p>
                <w:p w14:paraId="1F8BD50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veterinár</w:t>
                  </w:r>
                </w:p>
                <w:p w14:paraId="1F8BD50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pracovník v zdravotníctve</w:t>
                  </w:r>
                </w:p>
                <w:p w14:paraId="1F8BD502"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farmaceut</w:t>
                  </w:r>
                </w:p>
                <w:p w14:paraId="1F8BD503"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laboratórny technik</w:t>
                  </w:r>
                </w:p>
              </w:tc>
              <w:tc>
                <w:tcPr>
                  <w:tcW w:w="1690" w:type="dxa"/>
                  <w:tcBorders>
                    <w:top w:val="single" w:sz="4" w:space="0" w:color="auto"/>
                    <w:left w:val="single" w:sz="4" w:space="0" w:color="auto"/>
                    <w:bottom w:val="single" w:sz="4" w:space="0" w:color="auto"/>
                    <w:right w:val="single" w:sz="4" w:space="0" w:color="auto"/>
                  </w:tcBorders>
                </w:tcPr>
                <w:p w14:paraId="1F8BD504"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riaditeľ školy</w:t>
                  </w:r>
                </w:p>
                <w:p w14:paraId="1F8BD505"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  predmety technické, obchodné, matematika, fyzika</w:t>
                  </w:r>
                </w:p>
                <w:p w14:paraId="1F8BD506"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knihovník</w:t>
                  </w:r>
                </w:p>
                <w:p w14:paraId="1F8BD507"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pracovník</w:t>
                  </w:r>
                </w:p>
              </w:tc>
              <w:tc>
                <w:tcPr>
                  <w:tcW w:w="1712" w:type="dxa"/>
                  <w:tcBorders>
                    <w:top w:val="single" w:sz="4" w:space="0" w:color="auto"/>
                    <w:left w:val="single" w:sz="4" w:space="0" w:color="auto"/>
                    <w:bottom w:val="single" w:sz="4" w:space="0" w:color="auto"/>
                    <w:right w:val="single" w:sz="4" w:space="0" w:color="auto"/>
                  </w:tcBorders>
                </w:tcPr>
                <w:p w14:paraId="1F8BD508"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autor odbornej literatúry</w:t>
                  </w:r>
                </w:p>
                <w:p w14:paraId="1F8BD509"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programátor</w:t>
                  </w:r>
                </w:p>
                <w:p w14:paraId="1F8BD50A"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inžinier</w:t>
                  </w:r>
                </w:p>
                <w:p w14:paraId="1F8BD50B"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mechanik</w:t>
                  </w:r>
                </w:p>
                <w:p w14:paraId="1F8BD50C"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robotník</w:t>
                  </w:r>
                </w:p>
                <w:p w14:paraId="1F8BD50D"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upratovačka</w:t>
                  </w:r>
                </w:p>
                <w:p w14:paraId="1F8BD50E"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stavebný robotník</w:t>
                  </w:r>
                </w:p>
                <w:p w14:paraId="1F8BD50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inštalatér</w:t>
                  </w:r>
                </w:p>
                <w:p w14:paraId="1F8BD51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elektrikár</w:t>
                  </w:r>
                </w:p>
                <w:p w14:paraId="1F8BD51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opravár</w:t>
                  </w:r>
                </w:p>
              </w:tc>
            </w:tr>
          </w:tbl>
          <w:p w14:paraId="1F8BD513" w14:textId="77777777" w:rsidR="0050212F" w:rsidRPr="00364BB4" w:rsidRDefault="0050212F" w:rsidP="00103253">
            <w:pPr>
              <w:ind w:right="155"/>
              <w:jc w:val="both"/>
              <w:rPr>
                <w:rFonts w:cstheme="minorHAnsi"/>
                <w:color w:val="000000" w:themeColor="text1"/>
                <w:lang w:val="sk-SK"/>
              </w:rPr>
            </w:pPr>
          </w:p>
          <w:p w14:paraId="1F8BD514" w14:textId="77777777" w:rsidR="00103253" w:rsidRPr="00364BB4" w:rsidRDefault="00103253" w:rsidP="004021A8">
            <w:pPr>
              <w:jc w:val="both"/>
              <w:rPr>
                <w:rFonts w:cstheme="minorHAnsi"/>
                <w:iCs/>
                <w:color w:val="000000" w:themeColor="text1"/>
                <w:lang w:val="sk-SK"/>
              </w:rPr>
            </w:pPr>
          </w:p>
        </w:tc>
      </w:tr>
    </w:tbl>
    <w:p w14:paraId="1F8BD516" w14:textId="77777777" w:rsidR="00103253" w:rsidRPr="004B746F" w:rsidRDefault="00103253" w:rsidP="00103253">
      <w:pPr>
        <w:pageBreakBefore/>
        <w:ind w:right="155"/>
        <w:jc w:val="both"/>
        <w:rPr>
          <w:rFonts w:cstheme="minorHAnsi"/>
          <w:b/>
          <w:bCs/>
          <w:lang w:val="sk-SK"/>
        </w:rPr>
      </w:pPr>
      <w:r w:rsidRPr="004B746F">
        <w:rPr>
          <w:rFonts w:cstheme="minorHAnsi"/>
          <w:b/>
          <w:bCs/>
          <w:lang w:val="sk-SK"/>
        </w:rPr>
        <w:lastRenderedPageBreak/>
        <w:t>EZCU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203"/>
      </w:tblGrid>
      <w:tr w:rsidR="00364BB4" w:rsidRPr="00364BB4" w14:paraId="1F8BD576" w14:textId="77777777" w:rsidTr="00364BB4">
        <w:trPr>
          <w:trHeight w:val="7653"/>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517" w14:textId="77777777" w:rsidR="00103253" w:rsidRPr="00364BB4" w:rsidRDefault="00103253" w:rsidP="00103253">
            <w:pPr>
              <w:ind w:right="155"/>
              <w:jc w:val="both"/>
              <w:rPr>
                <w:rFonts w:cstheme="minorHAnsi"/>
                <w:b/>
                <w:bCs/>
                <w:color w:val="000000" w:themeColor="text1"/>
                <w:lang w:val="sk-SK"/>
              </w:rPr>
            </w:pPr>
            <w:r w:rsidRPr="00364BB4">
              <w:rPr>
                <w:rFonts w:cstheme="minorHAnsi"/>
                <w:b/>
                <w:bCs/>
                <w:color w:val="000000" w:themeColor="text1"/>
                <w:lang w:val="sk-SK"/>
              </w:rPr>
              <w:t>Typ extrovert, zmyslový, citový, uvážlivý</w:t>
            </w:r>
          </w:p>
          <w:p w14:paraId="1F8BD518" w14:textId="77777777" w:rsidR="00103253" w:rsidRPr="00364BB4" w:rsidRDefault="00103253" w:rsidP="00103253">
            <w:pPr>
              <w:ind w:right="155"/>
              <w:jc w:val="both"/>
              <w:rPr>
                <w:rFonts w:cstheme="minorHAnsi"/>
                <w:color w:val="000000" w:themeColor="text1"/>
                <w:lang w:val="sk-SK"/>
              </w:rPr>
            </w:pPr>
          </w:p>
          <w:p w14:paraId="1F8BD519"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Typy EZCU radi pomáhajú ľuďom prostredníctvom priameho konania a spolupráce svojimi praktickými skúsenosťami. Sú to zodpovední, priateľskí a sympatickí ľudia.</w:t>
            </w:r>
          </w:p>
          <w:p w14:paraId="1F8BD51A" w14:textId="77777777" w:rsidR="00003E7C" w:rsidRPr="00364BB4" w:rsidRDefault="00003E7C" w:rsidP="00103253">
            <w:pPr>
              <w:ind w:right="155"/>
              <w:jc w:val="both"/>
              <w:rPr>
                <w:rFonts w:cstheme="minorHAnsi"/>
                <w:color w:val="000000" w:themeColor="text1"/>
                <w:lang w:val="sk-SK"/>
              </w:rPr>
            </w:pPr>
          </w:p>
          <w:p w14:paraId="1F8BD51B" w14:textId="77777777" w:rsidR="00003E7C"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Pretože typ EZCU pripisuje taký veľký význam vzťahom k iným ľuďom, obvykle to býva populárny, vľúdny človek, ktorý rád ľudí poteší a rád rozpráva. Pre svoj život potrebuje harmonické vzťahy a aby ich dosiahol a udržal si ich, ťažko pracuje. V skutočnosti idealizuje všetko a všetkých, ktorých obdivuje. </w:t>
            </w:r>
          </w:p>
          <w:p w14:paraId="1F8BD51C" w14:textId="77777777" w:rsidR="00003E7C" w:rsidRPr="00364BB4" w:rsidRDefault="00003E7C" w:rsidP="00103253">
            <w:pPr>
              <w:ind w:right="155"/>
              <w:jc w:val="both"/>
              <w:rPr>
                <w:rFonts w:cstheme="minorHAnsi"/>
                <w:color w:val="000000" w:themeColor="text1"/>
                <w:lang w:val="sk-SK"/>
              </w:rPr>
            </w:pPr>
          </w:p>
          <w:p w14:paraId="1F8BD51D" w14:textId="77777777" w:rsidR="00003E7C"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Za svoje služby čaká ocenenie, je preto veľmi citlivý na ľahostajnosť a kritiku. Obvykle sú jeho názory jasné, je rozhodný a má rád, keď sú všetky záležitosti v poriadku.</w:t>
            </w:r>
          </w:p>
          <w:p w14:paraId="1F8BD51E" w14:textId="77777777" w:rsidR="00003E7C" w:rsidRPr="00364BB4" w:rsidRDefault="00003E7C" w:rsidP="00103253">
            <w:pPr>
              <w:ind w:right="155"/>
              <w:jc w:val="both"/>
              <w:rPr>
                <w:rFonts w:cstheme="minorHAnsi"/>
                <w:color w:val="000000" w:themeColor="text1"/>
                <w:lang w:val="sk-SK"/>
              </w:rPr>
            </w:pPr>
          </w:p>
          <w:p w14:paraId="1F8BD51F" w14:textId="77777777" w:rsidR="00003E7C"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Typ EZCU je praktický a realistický, obvykle je objektívny a má zmysel pre poriadok. Všíma si dôležité fakty a detaily, ktoré si pamätá, a je rád, keď o týchto faktoch presvedčí aj druhých. </w:t>
            </w:r>
          </w:p>
          <w:p w14:paraId="1F8BD520" w14:textId="77777777" w:rsidR="00003E7C" w:rsidRPr="00364BB4" w:rsidRDefault="00003E7C" w:rsidP="00103253">
            <w:pPr>
              <w:ind w:right="155"/>
              <w:jc w:val="both"/>
              <w:rPr>
                <w:rFonts w:cstheme="minorHAnsi"/>
                <w:color w:val="000000" w:themeColor="text1"/>
                <w:lang w:val="sk-SK"/>
              </w:rPr>
            </w:pPr>
          </w:p>
          <w:p w14:paraId="1F8BD521"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Pri plánovaní a vo svojich názoroch sa opiera o svoje vlastné skúsenosti alebo o skúsenosti niekoho, komu dôveruje. Sleduje svoje fyzické okolie a je s ním spätý, teší ho, keď je aktívny a produktívny.</w:t>
            </w:r>
          </w:p>
          <w:p w14:paraId="1F8BD522" w14:textId="77777777" w:rsidR="00003E7C" w:rsidRPr="00364BB4" w:rsidRDefault="00003E7C" w:rsidP="00103253">
            <w:pPr>
              <w:ind w:right="155"/>
              <w:jc w:val="both"/>
              <w:rPr>
                <w:rFonts w:cstheme="minorHAnsi"/>
                <w:color w:val="000000" w:themeColor="text1"/>
                <w:lang w:val="sk-SK"/>
              </w:rPr>
            </w:pPr>
          </w:p>
          <w:p w14:paraId="1F8BD523"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Typy EZCU sú svedomité a konvenčné, majú zmysel pre povinnosť. Udržiavajú zaužívané konvencie a zvyknú byť aktívnymi a kooperatívnymi členmi výborov a organizácií. Ich spoločenské väzby sú pre nich dôležité a udržiavané na dobrej úrovni. Často zídu zo svojej cesty, aby mohli spraviť pre  niekoho niečo užitočné alebo niečo pekné a obzvlášť sa tešia, ak môžu preukázať sympatie pri nejakej veľkej oslave alebo v situácii, keď má niekto problémy.</w:t>
            </w:r>
          </w:p>
          <w:p w14:paraId="1F8BD524" w14:textId="77777777" w:rsidR="00103253" w:rsidRPr="00364BB4" w:rsidRDefault="00103253" w:rsidP="00103253">
            <w:pPr>
              <w:ind w:right="155"/>
              <w:jc w:val="both"/>
              <w:rPr>
                <w:rFonts w:cstheme="minorHAnsi"/>
                <w:color w:val="000000" w:themeColor="text1"/>
                <w:lang w:val="sk-SK"/>
              </w:rPr>
            </w:pPr>
          </w:p>
          <w:p w14:paraId="1F8BD525" w14:textId="77777777" w:rsidR="00103253" w:rsidRPr="00364BB4" w:rsidRDefault="00103253" w:rsidP="00103253">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526" w14:textId="77777777" w:rsidR="00003E7C" w:rsidRPr="00364BB4" w:rsidRDefault="00003E7C" w:rsidP="00103253">
            <w:pPr>
              <w:ind w:right="155"/>
              <w:jc w:val="both"/>
              <w:rPr>
                <w:rFonts w:cstheme="minorHAnsi"/>
                <w:b/>
                <w:bCs/>
                <w:color w:val="000000" w:themeColor="text1"/>
                <w:lang w:val="sk-SK"/>
              </w:rPr>
            </w:pPr>
          </w:p>
          <w:p w14:paraId="1F8BD527" w14:textId="77777777" w:rsidR="00003E7C"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Pretože typ EZCU si tak vysoko cení harmóniu, vyhýba sa radšej konfliktom, aby nemusel riešiť problémy priamo. Niekedy berie až príliš vážne názory a pocity ľudí, na ktorých mu záleží. V napätých alebo bolestivých časoch sa môže stať, že správne nevníma fakty a situáciu. Mal by sa naučiť čestne a priamo sa postaviť zoči-voči konfliktu, pričom prirodzená citlivosť voči citom iných ho vyzbrojuje potrebným taktom aj v tých najťažších situáciách.</w:t>
            </w:r>
          </w:p>
          <w:p w14:paraId="1F8BD528" w14:textId="77777777" w:rsidR="00003E7C" w:rsidRPr="00364BB4" w:rsidRDefault="00003E7C" w:rsidP="00103253">
            <w:pPr>
              <w:ind w:right="155"/>
              <w:jc w:val="both"/>
              <w:rPr>
                <w:rFonts w:cstheme="minorHAnsi"/>
                <w:color w:val="000000" w:themeColor="text1"/>
                <w:lang w:val="sk-SK"/>
              </w:rPr>
            </w:pPr>
          </w:p>
          <w:p w14:paraId="1F8BD529"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Typ EZCU často prehliada svoje vlastné potreby, pretože sa snaží pomôcť alebo potešiť iných. Ťažko povie nie a ťažko požiada o pomoc, pretože nechce riskovať, že niekoho urazí alebo sklame. Obvykle majú tieto typy problémy s vyslovením i s akceptovaním konštruktívnej kritiky, pretože všetko berú osobne. </w:t>
            </w:r>
          </w:p>
          <w:p w14:paraId="1F8BD52A" w14:textId="77777777" w:rsidR="00003E7C" w:rsidRPr="00364BB4" w:rsidRDefault="00003E7C" w:rsidP="00103253">
            <w:pPr>
              <w:ind w:right="155"/>
              <w:jc w:val="both"/>
              <w:rPr>
                <w:rFonts w:cstheme="minorHAnsi"/>
                <w:color w:val="000000" w:themeColor="text1"/>
                <w:lang w:val="sk-SK"/>
              </w:rPr>
            </w:pPr>
          </w:p>
          <w:p w14:paraId="1F8BD52B"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Môžu sa prejaviť ako pesimisti, keď nenájdu spôsob, ako zmeniť svoj život. Obvykle im pomôže, ak sa pozrú na svoje problémy s odstupom, aby dosiahli objektívny a nový pohľad. </w:t>
            </w:r>
          </w:p>
          <w:p w14:paraId="1F8BD52C" w14:textId="77777777" w:rsidR="00003E7C" w:rsidRPr="00364BB4" w:rsidRDefault="00003E7C" w:rsidP="00103253">
            <w:pPr>
              <w:ind w:right="155"/>
              <w:jc w:val="both"/>
              <w:rPr>
                <w:rFonts w:cstheme="minorHAnsi"/>
                <w:color w:val="000000" w:themeColor="text1"/>
                <w:lang w:val="sk-SK"/>
              </w:rPr>
            </w:pPr>
          </w:p>
          <w:p w14:paraId="1F8BD52D"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Vo svojej snahe pomáhať druhým typ EZCU niekedy až vnucuje svoje názory iným a snaží sa im pomáhať, aj keď o pomoc nestoja. Lepšie urobí, ak počká a ponúkne svoje názory alebo pomoc až potom, keď zistí, či má niekto o ne záujem.</w:t>
            </w:r>
          </w:p>
          <w:p w14:paraId="1F8BD52E" w14:textId="77777777" w:rsidR="00003E7C" w:rsidRPr="00364BB4" w:rsidRDefault="00003E7C" w:rsidP="00103253">
            <w:pPr>
              <w:ind w:right="155"/>
              <w:jc w:val="both"/>
              <w:rPr>
                <w:rFonts w:cstheme="minorHAnsi"/>
                <w:color w:val="000000" w:themeColor="text1"/>
                <w:lang w:val="sk-SK"/>
              </w:rPr>
            </w:pPr>
          </w:p>
          <w:p w14:paraId="1F8BD52F"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 xml:space="preserve">Často sa rozhoduje príliš rýchlo, skôr než si nájde adekvátny čas na zozbieranie všetkých menej jasných faktov a skôr než zváži dôsledky svojho konania. Nezvykne sa zaujímať o odlišný alebo nový spôsob konania a môže sa tak prejaviť ako neflexibilný. </w:t>
            </w:r>
          </w:p>
          <w:p w14:paraId="1F8BD530" w14:textId="77777777" w:rsidR="00003E7C" w:rsidRPr="00364BB4" w:rsidRDefault="00003E7C" w:rsidP="00103253">
            <w:pPr>
              <w:ind w:right="155"/>
              <w:jc w:val="both"/>
              <w:rPr>
                <w:rFonts w:cstheme="minorHAnsi"/>
                <w:color w:val="000000" w:themeColor="text1"/>
                <w:lang w:val="sk-SK"/>
              </w:rPr>
            </w:pPr>
          </w:p>
          <w:p w14:paraId="1F8BD531" w14:textId="77777777" w:rsidR="00103253" w:rsidRPr="00364BB4" w:rsidRDefault="00103253" w:rsidP="00103253">
            <w:pPr>
              <w:ind w:right="155"/>
              <w:jc w:val="both"/>
              <w:rPr>
                <w:rFonts w:cstheme="minorHAnsi"/>
                <w:color w:val="000000" w:themeColor="text1"/>
                <w:lang w:val="sk-SK"/>
              </w:rPr>
            </w:pPr>
            <w:r w:rsidRPr="00364BB4">
              <w:rPr>
                <w:rFonts w:cstheme="minorHAnsi"/>
                <w:color w:val="000000" w:themeColor="text1"/>
                <w:lang w:val="sk-SK"/>
              </w:rPr>
              <w:t>Aby jeho rozhodovanie bolo lepšie a aby si vytvoril lepší zdroj informácií, mal by odložiť hodnotenie tak, aby zostal otvorený novým prístupom k problémom.</w:t>
            </w:r>
          </w:p>
          <w:p w14:paraId="1F8BD532" w14:textId="77777777" w:rsidR="00103253" w:rsidRPr="00364BB4" w:rsidRDefault="00103253" w:rsidP="00103253">
            <w:pPr>
              <w:ind w:right="155"/>
              <w:jc w:val="both"/>
              <w:rPr>
                <w:rFonts w:cstheme="minorHAnsi"/>
                <w:color w:val="000000" w:themeColor="text1"/>
                <w:lang w:val="sk-SK"/>
              </w:rPr>
            </w:pPr>
          </w:p>
          <w:p w14:paraId="1F8BD533" w14:textId="77777777" w:rsidR="00103253" w:rsidRPr="00364BB4" w:rsidRDefault="00103253" w:rsidP="00103253">
            <w:pPr>
              <w:ind w:right="155"/>
              <w:jc w:val="both"/>
              <w:rPr>
                <w:rFonts w:cstheme="minorHAnsi"/>
                <w:color w:val="000000" w:themeColor="text1"/>
                <w:lang w:val="sk-SK"/>
              </w:rPr>
            </w:pPr>
          </w:p>
          <w:p w14:paraId="1F8BD534" w14:textId="77777777" w:rsidR="00103253" w:rsidRPr="00364BB4" w:rsidRDefault="00103253" w:rsidP="00103253">
            <w:pPr>
              <w:ind w:right="155"/>
              <w:jc w:val="both"/>
              <w:rPr>
                <w:rFonts w:cstheme="minorHAnsi"/>
                <w:color w:val="000000" w:themeColor="text1"/>
                <w:lang w:val="sk-SK"/>
              </w:rPr>
            </w:pPr>
          </w:p>
          <w:p w14:paraId="1F8BD535" w14:textId="0AB33708" w:rsidR="00103253" w:rsidRDefault="00103253" w:rsidP="00103253">
            <w:pPr>
              <w:ind w:right="155"/>
              <w:jc w:val="both"/>
              <w:rPr>
                <w:rFonts w:cstheme="minorHAnsi"/>
                <w:color w:val="000000" w:themeColor="text1"/>
                <w:lang w:val="sk-SK"/>
              </w:rPr>
            </w:pPr>
          </w:p>
          <w:p w14:paraId="1852EA00" w14:textId="5D1DDECB" w:rsidR="004C28FA" w:rsidRDefault="004C28FA" w:rsidP="00103253">
            <w:pPr>
              <w:ind w:right="155"/>
              <w:jc w:val="both"/>
              <w:rPr>
                <w:rFonts w:cstheme="minorHAnsi"/>
                <w:color w:val="000000" w:themeColor="text1"/>
                <w:lang w:val="sk-SK"/>
              </w:rPr>
            </w:pPr>
          </w:p>
          <w:p w14:paraId="5DF900B7" w14:textId="4B8C55A1" w:rsidR="004C28FA" w:rsidRDefault="004C28FA" w:rsidP="00103253">
            <w:pPr>
              <w:ind w:right="155"/>
              <w:jc w:val="both"/>
              <w:rPr>
                <w:rFonts w:cstheme="minorHAnsi"/>
                <w:color w:val="000000" w:themeColor="text1"/>
                <w:lang w:val="sk-SK"/>
              </w:rPr>
            </w:pPr>
          </w:p>
          <w:p w14:paraId="61BDCDD7" w14:textId="58173FDC" w:rsidR="004C28FA" w:rsidRDefault="004C28FA" w:rsidP="00103253">
            <w:pPr>
              <w:ind w:right="155"/>
              <w:jc w:val="both"/>
              <w:rPr>
                <w:rFonts w:cstheme="minorHAnsi"/>
                <w:color w:val="000000" w:themeColor="text1"/>
                <w:lang w:val="sk-SK"/>
              </w:rPr>
            </w:pPr>
          </w:p>
          <w:p w14:paraId="0EF9BB6F" w14:textId="213E93F1" w:rsidR="004C28FA" w:rsidRDefault="004C28FA" w:rsidP="00103253">
            <w:pPr>
              <w:ind w:right="155"/>
              <w:jc w:val="both"/>
              <w:rPr>
                <w:rFonts w:cstheme="minorHAnsi"/>
                <w:color w:val="000000" w:themeColor="text1"/>
                <w:lang w:val="sk-SK"/>
              </w:rPr>
            </w:pPr>
          </w:p>
          <w:p w14:paraId="78BE5B9D" w14:textId="25257D55" w:rsidR="004C28FA" w:rsidRDefault="004C28FA" w:rsidP="00103253">
            <w:pPr>
              <w:ind w:right="155"/>
              <w:jc w:val="both"/>
              <w:rPr>
                <w:rFonts w:cstheme="minorHAnsi"/>
                <w:color w:val="000000" w:themeColor="text1"/>
                <w:lang w:val="sk-SK"/>
              </w:rPr>
            </w:pPr>
          </w:p>
          <w:p w14:paraId="2A45E98A" w14:textId="79A1B0E4" w:rsidR="004C28FA" w:rsidRDefault="004C28FA" w:rsidP="00103253">
            <w:pPr>
              <w:ind w:right="155"/>
              <w:jc w:val="both"/>
              <w:rPr>
                <w:rFonts w:cstheme="minorHAnsi"/>
                <w:color w:val="000000" w:themeColor="text1"/>
                <w:lang w:val="sk-SK"/>
              </w:rPr>
            </w:pPr>
          </w:p>
          <w:p w14:paraId="4B0C1EAA" w14:textId="77777777" w:rsidR="004C28FA" w:rsidRPr="00364BB4" w:rsidRDefault="004C28FA" w:rsidP="00103253">
            <w:pPr>
              <w:ind w:right="155"/>
              <w:jc w:val="both"/>
              <w:rPr>
                <w:rFonts w:cstheme="minorHAnsi"/>
                <w:color w:val="000000" w:themeColor="text1"/>
                <w:lang w:val="sk-SK"/>
              </w:rPr>
            </w:pPr>
          </w:p>
          <w:p w14:paraId="1F8BD536" w14:textId="77777777" w:rsidR="00103253" w:rsidRPr="00364BB4" w:rsidRDefault="00103253" w:rsidP="00103253">
            <w:pPr>
              <w:ind w:right="155"/>
              <w:jc w:val="both"/>
              <w:rPr>
                <w:rFonts w:cstheme="minorHAnsi"/>
                <w:color w:val="000000" w:themeColor="text1"/>
                <w:lang w:val="sk-SK"/>
              </w:rPr>
            </w:pPr>
          </w:p>
          <w:p w14:paraId="1F8BD537" w14:textId="77777777" w:rsidR="00103253" w:rsidRPr="00364BB4" w:rsidRDefault="00103253" w:rsidP="00103253">
            <w:pPr>
              <w:ind w:right="155"/>
              <w:jc w:val="both"/>
              <w:rPr>
                <w:rFonts w:cstheme="minorHAnsi"/>
                <w:color w:val="000000" w:themeColor="text1"/>
                <w:lang w:val="sk-SK"/>
              </w:rPr>
            </w:pPr>
          </w:p>
          <w:p w14:paraId="1F8BD538" w14:textId="77777777" w:rsidR="00103253" w:rsidRPr="00364BB4" w:rsidRDefault="00103253" w:rsidP="00103253">
            <w:pPr>
              <w:ind w:right="155"/>
              <w:jc w:val="both"/>
              <w:rPr>
                <w:rFonts w:cstheme="minorHAnsi"/>
                <w:color w:val="000000" w:themeColor="text1"/>
                <w:lang w:val="sk-SK"/>
              </w:rPr>
            </w:pPr>
          </w:p>
          <w:p w14:paraId="1F8BD539" w14:textId="77777777" w:rsidR="00103253" w:rsidRPr="00364BB4" w:rsidRDefault="00103253" w:rsidP="00103253">
            <w:pPr>
              <w:ind w:right="155"/>
              <w:jc w:val="both"/>
              <w:rPr>
                <w:rFonts w:cstheme="minorHAnsi"/>
                <w:color w:val="000000" w:themeColor="text1"/>
                <w:lang w:val="sk-SK"/>
              </w:rPr>
            </w:pPr>
          </w:p>
          <w:p w14:paraId="1F8BD53A" w14:textId="77777777" w:rsidR="00103253" w:rsidRPr="00364BB4" w:rsidRDefault="00103253" w:rsidP="00103253">
            <w:pPr>
              <w:ind w:right="155"/>
              <w:jc w:val="both"/>
              <w:rPr>
                <w:rFonts w:cstheme="minorHAnsi"/>
                <w:color w:val="000000" w:themeColor="text1"/>
                <w:lang w:val="sk-SK"/>
              </w:rPr>
            </w:pPr>
          </w:p>
          <w:p w14:paraId="1F8BD53B" w14:textId="77777777" w:rsidR="00103253" w:rsidRPr="00364BB4" w:rsidRDefault="00103253" w:rsidP="00103253">
            <w:pPr>
              <w:ind w:right="155"/>
              <w:jc w:val="both"/>
              <w:rPr>
                <w:rFonts w:cstheme="minorHAnsi"/>
                <w:color w:val="000000" w:themeColor="text1"/>
                <w:lang w:val="sk-SK"/>
              </w:rPr>
            </w:pPr>
          </w:p>
          <w:p w14:paraId="1F8BD53C" w14:textId="77777777" w:rsidR="00003E7C" w:rsidRPr="00364BB4" w:rsidRDefault="00003E7C" w:rsidP="00103253">
            <w:pPr>
              <w:ind w:right="155"/>
              <w:jc w:val="both"/>
              <w:rPr>
                <w:rFonts w:cstheme="minorHAnsi"/>
                <w:color w:val="000000" w:themeColor="text1"/>
                <w:lang w:val="sk-SK"/>
              </w:rPr>
            </w:pPr>
          </w:p>
          <w:tbl>
            <w:tblPr>
              <w:tblStyle w:val="Mriekatabuky"/>
              <w:tblW w:w="9497" w:type="dxa"/>
              <w:tblInd w:w="279" w:type="dxa"/>
              <w:tblLayout w:type="fixed"/>
              <w:tblLook w:val="04A0" w:firstRow="1" w:lastRow="0" w:firstColumn="1" w:lastColumn="0" w:noHBand="0" w:noVBand="1"/>
            </w:tblPr>
            <w:tblGrid>
              <w:gridCol w:w="1134"/>
              <w:gridCol w:w="709"/>
              <w:gridCol w:w="141"/>
              <w:gridCol w:w="1843"/>
              <w:gridCol w:w="2126"/>
              <w:gridCol w:w="1843"/>
              <w:gridCol w:w="1701"/>
            </w:tblGrid>
            <w:tr w:rsidR="00364BB4" w:rsidRPr="00364BB4" w14:paraId="1F8BD53E" w14:textId="77777777" w:rsidTr="00AD7307">
              <w:trPr>
                <w:trHeight w:val="432"/>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53D" w14:textId="77777777" w:rsidR="00103253" w:rsidRPr="00364BB4" w:rsidRDefault="00103253" w:rsidP="00103253">
                  <w:pPr>
                    <w:ind w:right="155"/>
                    <w:jc w:val="center"/>
                    <w:rPr>
                      <w:rFonts w:cstheme="minorHAnsi"/>
                      <w:b/>
                      <w:color w:val="000000" w:themeColor="text1"/>
                      <w:lang w:val="sk-SK"/>
                    </w:rPr>
                  </w:pPr>
                  <w:r w:rsidRPr="00364BB4">
                    <w:rPr>
                      <w:rFonts w:cstheme="minorHAnsi"/>
                      <w:b/>
                      <w:color w:val="000000" w:themeColor="text1"/>
                      <w:lang w:val="sk-SK"/>
                    </w:rPr>
                    <w:t>EZCU</w:t>
                  </w:r>
                </w:p>
              </w:tc>
            </w:tr>
            <w:tr w:rsidR="00364BB4" w:rsidRPr="004C28FA" w14:paraId="1F8BD543" w14:textId="77777777" w:rsidTr="00AD7307">
              <w:tc>
                <w:tcPr>
                  <w:tcW w:w="1134" w:type="dxa"/>
                  <w:vMerge w:val="restart"/>
                  <w:tcBorders>
                    <w:top w:val="single" w:sz="4" w:space="0" w:color="auto"/>
                    <w:left w:val="single" w:sz="4" w:space="0" w:color="auto"/>
                    <w:right w:val="single" w:sz="4" w:space="0" w:color="auto"/>
                  </w:tcBorders>
                  <w:vAlign w:val="center"/>
                </w:tcPr>
                <w:p w14:paraId="1F8BD53F"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540"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850" w:type="dxa"/>
                  <w:gridSpan w:val="2"/>
                  <w:tcBorders>
                    <w:top w:val="single" w:sz="4" w:space="0" w:color="auto"/>
                    <w:left w:val="single" w:sz="4" w:space="0" w:color="auto"/>
                    <w:right w:val="single" w:sz="4" w:space="0" w:color="auto"/>
                  </w:tcBorders>
                  <w:vAlign w:val="center"/>
                </w:tcPr>
                <w:p w14:paraId="1F8BD541" w14:textId="77777777" w:rsidR="00103253" w:rsidRPr="00364BB4" w:rsidRDefault="00103253" w:rsidP="004021A8">
                  <w:pPr>
                    <w:jc w:val="center"/>
                    <w:rPr>
                      <w:rFonts w:cstheme="minorHAnsi"/>
                      <w:b/>
                      <w:bCs/>
                      <w:color w:val="000000" w:themeColor="text1"/>
                      <w:lang w:val="sk-SK"/>
                    </w:rPr>
                  </w:pPr>
                  <w:r w:rsidRPr="00364BB4">
                    <w:rPr>
                      <w:rFonts w:cstheme="minorHAnsi"/>
                      <w:b/>
                      <w:bCs/>
                      <w:color w:val="000000" w:themeColor="text1"/>
                      <w:lang w:val="sk-SK"/>
                    </w:rPr>
                    <w:t>plusy</w:t>
                  </w:r>
                </w:p>
              </w:tc>
              <w:tc>
                <w:tcPr>
                  <w:tcW w:w="7513" w:type="dxa"/>
                  <w:gridSpan w:val="4"/>
                  <w:tcBorders>
                    <w:top w:val="single" w:sz="4" w:space="0" w:color="auto"/>
                    <w:left w:val="single" w:sz="4" w:space="0" w:color="auto"/>
                    <w:bottom w:val="single" w:sz="4" w:space="0" w:color="auto"/>
                    <w:right w:val="single" w:sz="4" w:space="0" w:color="auto"/>
                  </w:tcBorders>
                </w:tcPr>
                <w:p w14:paraId="1F8BD542" w14:textId="77777777" w:rsidR="00103253" w:rsidRPr="00364BB4" w:rsidRDefault="00103253" w:rsidP="00103253">
                  <w:pPr>
                    <w:ind w:right="155"/>
                    <w:rPr>
                      <w:rFonts w:cstheme="minorHAnsi"/>
                      <w:color w:val="000000" w:themeColor="text1"/>
                      <w:lang w:val="sk-SK"/>
                    </w:rPr>
                  </w:pPr>
                  <w:r w:rsidRPr="00364BB4">
                    <w:rPr>
                      <w:rFonts w:cstheme="minorHAnsi"/>
                      <w:color w:val="000000" w:themeColor="text1"/>
                      <w:lang w:val="sk-SK"/>
                    </w:rPr>
                    <w:t>vedia dobre spolupracovať a vytvárať priateľské a harmonické vzťahy; majú osobný prístup nezávisle od profesie; tvrdo pracujú, sú produktívni, svedomití, lojálni; dodržiavajú predpisy a normy; dobre sa prispôsobujú; majú zmysel pre organizova</w:t>
                  </w:r>
                  <w:r w:rsidR="004021A8" w:rsidRPr="00364BB4">
                    <w:rPr>
                      <w:rFonts w:cstheme="minorHAnsi"/>
                      <w:color w:val="000000" w:themeColor="text1"/>
                      <w:lang w:val="sk-SK"/>
                    </w:rPr>
                    <w:t>nosť; majú dobrú pamäť na fakty</w:t>
                  </w:r>
                </w:p>
              </w:tc>
            </w:tr>
            <w:tr w:rsidR="00364BB4" w:rsidRPr="004C28FA" w14:paraId="1F8BD547" w14:textId="77777777" w:rsidTr="00AD7307">
              <w:tc>
                <w:tcPr>
                  <w:tcW w:w="1134" w:type="dxa"/>
                  <w:vMerge/>
                  <w:tcBorders>
                    <w:left w:val="single" w:sz="4" w:space="0" w:color="auto"/>
                    <w:bottom w:val="single" w:sz="4" w:space="0" w:color="auto"/>
                    <w:right w:val="single" w:sz="4" w:space="0" w:color="auto"/>
                  </w:tcBorders>
                </w:tcPr>
                <w:p w14:paraId="1F8BD544" w14:textId="77777777" w:rsidR="00103253" w:rsidRPr="00364BB4" w:rsidRDefault="00103253" w:rsidP="004021A8">
                  <w:pPr>
                    <w:ind w:right="155"/>
                    <w:jc w:val="center"/>
                    <w:rPr>
                      <w:rFonts w:cstheme="minorHAnsi"/>
                      <w:b/>
                      <w:color w:val="000000" w:themeColor="text1"/>
                      <w:lang w:val="sk-SK"/>
                    </w:rPr>
                  </w:pPr>
                </w:p>
              </w:tc>
              <w:tc>
                <w:tcPr>
                  <w:tcW w:w="850" w:type="dxa"/>
                  <w:gridSpan w:val="2"/>
                  <w:tcBorders>
                    <w:left w:val="single" w:sz="4" w:space="0" w:color="auto"/>
                    <w:bottom w:val="single" w:sz="4" w:space="0" w:color="auto"/>
                    <w:right w:val="single" w:sz="4" w:space="0" w:color="auto"/>
                  </w:tcBorders>
                  <w:vAlign w:val="center"/>
                </w:tcPr>
                <w:p w14:paraId="1F8BD545" w14:textId="77777777" w:rsidR="00103253" w:rsidRPr="00364BB4" w:rsidRDefault="00103253" w:rsidP="004021A8">
                  <w:pPr>
                    <w:jc w:val="center"/>
                    <w:rPr>
                      <w:rFonts w:cstheme="minorHAnsi"/>
                      <w:b/>
                      <w:bCs/>
                      <w:color w:val="000000" w:themeColor="text1"/>
                      <w:lang w:val="sk-SK"/>
                    </w:rPr>
                  </w:pPr>
                  <w:r w:rsidRPr="00364BB4">
                    <w:rPr>
                      <w:rFonts w:cstheme="minorHAnsi"/>
                      <w:b/>
                      <w:bCs/>
                      <w:color w:val="000000" w:themeColor="text1"/>
                      <w:lang w:val="sk-SK"/>
                    </w:rPr>
                    <w:t>mínusy</w:t>
                  </w:r>
                </w:p>
              </w:tc>
              <w:tc>
                <w:tcPr>
                  <w:tcW w:w="7513" w:type="dxa"/>
                  <w:gridSpan w:val="4"/>
                  <w:tcBorders>
                    <w:top w:val="single" w:sz="4" w:space="0" w:color="auto"/>
                    <w:left w:val="single" w:sz="4" w:space="0" w:color="auto"/>
                    <w:bottom w:val="single" w:sz="4" w:space="0" w:color="auto"/>
                    <w:right w:val="single" w:sz="4" w:space="0" w:color="auto"/>
                  </w:tcBorders>
                </w:tcPr>
                <w:p w14:paraId="1F8BD546" w14:textId="77777777" w:rsidR="00103253" w:rsidRPr="00364BB4" w:rsidRDefault="00103253" w:rsidP="00103253">
                  <w:pPr>
                    <w:ind w:right="155"/>
                    <w:rPr>
                      <w:rFonts w:cstheme="minorHAnsi"/>
                      <w:color w:val="000000" w:themeColor="text1"/>
                      <w:lang w:val="sk-SK"/>
                    </w:rPr>
                  </w:pPr>
                  <w:r w:rsidRPr="00364BB4">
                    <w:rPr>
                      <w:rFonts w:cstheme="minorHAnsi"/>
                      <w:color w:val="000000" w:themeColor="text1"/>
                      <w:lang w:val="sk-SK"/>
                    </w:rPr>
                    <w:t>sú ci</w:t>
                  </w:r>
                  <w:r w:rsidR="00357BCD" w:rsidRPr="00364BB4">
                    <w:rPr>
                      <w:rFonts w:cstheme="minorHAnsi"/>
                      <w:color w:val="000000" w:themeColor="text1"/>
                      <w:lang w:val="sk-SK"/>
                    </w:rPr>
                    <w:t>tliví na kritiku;</w:t>
                  </w:r>
                  <w:r w:rsidRPr="00364BB4">
                    <w:rPr>
                      <w:rFonts w:cstheme="minorHAnsi"/>
                      <w:color w:val="000000" w:themeColor="text1"/>
                      <w:lang w:val="sk-SK"/>
                    </w:rPr>
                    <w:t xml:space="preserve"> podliehajú stresom; môže ich odradiť absencia uznania a ocenenia; môžu sa unáhlene rozhodovať, pričom nezvážia dostatočne iné možnosti; nevyhľadávajú nové možnosti;  potrebujú spoločnosť, bývajú nervózni, ak musia pracovať  dlho sami</w:t>
                  </w:r>
                </w:p>
              </w:tc>
            </w:tr>
            <w:tr w:rsidR="00364BB4" w:rsidRPr="00364BB4" w14:paraId="1F8BD549" w14:textId="77777777" w:rsidTr="00AD7307">
              <w:tc>
                <w:tcPr>
                  <w:tcW w:w="9497" w:type="dxa"/>
                  <w:gridSpan w:val="7"/>
                  <w:tcBorders>
                    <w:top w:val="single" w:sz="4" w:space="0" w:color="auto"/>
                    <w:left w:val="single" w:sz="4" w:space="0" w:color="auto"/>
                    <w:bottom w:val="single" w:sz="4" w:space="0" w:color="auto"/>
                    <w:right w:val="single" w:sz="4" w:space="0" w:color="auto"/>
                  </w:tcBorders>
                  <w:vAlign w:val="center"/>
                  <w:hideMark/>
                </w:tcPr>
                <w:p w14:paraId="1F8BD548" w14:textId="77777777" w:rsidR="00103253" w:rsidRPr="00364BB4" w:rsidRDefault="00103253" w:rsidP="00683594">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54F" w14:textId="77777777" w:rsidTr="00AD7307">
              <w:tc>
                <w:tcPr>
                  <w:tcW w:w="1843" w:type="dxa"/>
                  <w:gridSpan w:val="2"/>
                  <w:tcBorders>
                    <w:top w:val="single" w:sz="4" w:space="0" w:color="auto"/>
                    <w:left w:val="single" w:sz="4" w:space="0" w:color="auto"/>
                    <w:bottom w:val="single" w:sz="4" w:space="0" w:color="auto"/>
                    <w:right w:val="single" w:sz="4" w:space="0" w:color="auto"/>
                  </w:tcBorders>
                  <w:vAlign w:val="center"/>
                  <w:hideMark/>
                </w:tcPr>
                <w:p w14:paraId="1F8BD54A"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zdravotnícka starostlivosť</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1F8BD54B"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vzdelávanie/ sociálne služby</w:t>
                  </w:r>
                </w:p>
              </w:tc>
              <w:tc>
                <w:tcPr>
                  <w:tcW w:w="2126" w:type="dxa"/>
                  <w:tcBorders>
                    <w:top w:val="single" w:sz="4" w:space="0" w:color="auto"/>
                    <w:left w:val="single" w:sz="4" w:space="0" w:color="auto"/>
                    <w:bottom w:val="single" w:sz="4" w:space="0" w:color="auto"/>
                    <w:right w:val="single" w:sz="4" w:space="0" w:color="auto"/>
                  </w:tcBorders>
                  <w:vAlign w:val="center"/>
                </w:tcPr>
                <w:p w14:paraId="1F8BD54C"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obchod</w:t>
                  </w:r>
                </w:p>
              </w:tc>
              <w:tc>
                <w:tcPr>
                  <w:tcW w:w="1843" w:type="dxa"/>
                  <w:tcBorders>
                    <w:top w:val="single" w:sz="4" w:space="0" w:color="auto"/>
                    <w:left w:val="single" w:sz="4" w:space="0" w:color="auto"/>
                    <w:bottom w:val="single" w:sz="4" w:space="0" w:color="auto"/>
                    <w:right w:val="single" w:sz="4" w:space="0" w:color="auto"/>
                  </w:tcBorders>
                  <w:vAlign w:val="center"/>
                </w:tcPr>
                <w:p w14:paraId="1F8BD54D"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služby</w:t>
                  </w:r>
                </w:p>
              </w:tc>
              <w:tc>
                <w:tcPr>
                  <w:tcW w:w="1701" w:type="dxa"/>
                  <w:tcBorders>
                    <w:top w:val="single" w:sz="4" w:space="0" w:color="auto"/>
                    <w:left w:val="single" w:sz="4" w:space="0" w:color="auto"/>
                    <w:bottom w:val="single" w:sz="4" w:space="0" w:color="auto"/>
                    <w:right w:val="single" w:sz="4" w:space="0" w:color="auto"/>
                  </w:tcBorders>
                  <w:vAlign w:val="center"/>
                </w:tcPr>
                <w:p w14:paraId="1F8BD54E" w14:textId="77777777" w:rsidR="00103253" w:rsidRPr="00364BB4" w:rsidRDefault="00103253" w:rsidP="004021A8">
                  <w:pPr>
                    <w:ind w:right="155"/>
                    <w:jc w:val="center"/>
                    <w:rPr>
                      <w:rFonts w:cstheme="minorHAnsi"/>
                      <w:b/>
                      <w:color w:val="000000" w:themeColor="text1"/>
                      <w:lang w:val="sk-SK"/>
                    </w:rPr>
                  </w:pPr>
                  <w:r w:rsidRPr="00364BB4">
                    <w:rPr>
                      <w:rFonts w:cstheme="minorHAnsi"/>
                      <w:b/>
                      <w:color w:val="000000" w:themeColor="text1"/>
                      <w:lang w:val="sk-SK"/>
                    </w:rPr>
                    <w:t>administratíva</w:t>
                  </w:r>
                </w:p>
              </w:tc>
            </w:tr>
            <w:tr w:rsidR="00364BB4" w:rsidRPr="00364BB4" w14:paraId="1F8BD574" w14:textId="77777777" w:rsidTr="00AD7307">
              <w:tc>
                <w:tcPr>
                  <w:tcW w:w="1843" w:type="dxa"/>
                  <w:gridSpan w:val="2"/>
                  <w:tcBorders>
                    <w:top w:val="single" w:sz="4" w:space="0" w:color="auto"/>
                    <w:left w:val="single" w:sz="4" w:space="0" w:color="auto"/>
                    <w:bottom w:val="single" w:sz="4" w:space="0" w:color="auto"/>
                    <w:right w:val="single" w:sz="4" w:space="0" w:color="auto"/>
                  </w:tcBorders>
                </w:tcPr>
                <w:p w14:paraId="1F8BD550"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rodinný lekár</w:t>
                  </w:r>
                </w:p>
                <w:p w14:paraId="1F8BD551"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zdravotná sestra</w:t>
                  </w:r>
                </w:p>
                <w:p w14:paraId="1F8BD552"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dentista</w:t>
                  </w:r>
                </w:p>
                <w:p w14:paraId="1F8BD553"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asistent lekára/dentistu</w:t>
                  </w:r>
                </w:p>
                <w:p w14:paraId="1F8BD554"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p</w:t>
                  </w:r>
                  <w:r w:rsidR="00683594" w:rsidRPr="00364BB4">
                    <w:rPr>
                      <w:rFonts w:cstheme="minorHAnsi"/>
                      <w:color w:val="000000" w:themeColor="text1"/>
                      <w:lang w:val="sk-SK"/>
                    </w:rPr>
                    <w:t>racovník v</w:t>
                  </w:r>
                  <w:r w:rsidR="00AD7307" w:rsidRPr="00364BB4">
                    <w:rPr>
                      <w:rFonts w:cstheme="minorHAnsi"/>
                      <w:color w:val="000000" w:themeColor="text1"/>
                      <w:lang w:val="sk-SK"/>
                    </w:rPr>
                    <w:t> </w:t>
                  </w:r>
                  <w:r w:rsidR="00683594" w:rsidRPr="00364BB4">
                    <w:rPr>
                      <w:rFonts w:cstheme="minorHAnsi"/>
                      <w:color w:val="000000" w:themeColor="text1"/>
                      <w:lang w:val="sk-SK"/>
                    </w:rPr>
                    <w:t>zdravotných službách</w:t>
                  </w:r>
                </w:p>
                <w:p w14:paraId="1F8BD555"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logopéd</w:t>
                  </w:r>
                </w:p>
                <w:p w14:paraId="1F8BD556"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športový lekár</w:t>
                  </w:r>
                </w:p>
                <w:p w14:paraId="1F8BD557"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odbo</w:t>
                  </w:r>
                  <w:r w:rsidR="00683594" w:rsidRPr="00364BB4">
                    <w:rPr>
                      <w:rFonts w:cstheme="minorHAnsi"/>
                      <w:color w:val="000000" w:themeColor="text1"/>
                      <w:lang w:val="sk-SK"/>
                    </w:rPr>
                    <w:t>rník v</w:t>
                  </w:r>
                  <w:r w:rsidR="00AD7307" w:rsidRPr="00364BB4">
                    <w:rPr>
                      <w:rFonts w:cstheme="minorHAnsi"/>
                      <w:color w:val="000000" w:themeColor="text1"/>
                      <w:lang w:val="sk-SK"/>
                    </w:rPr>
                    <w:t> </w:t>
                  </w:r>
                  <w:proofErr w:type="spellStart"/>
                  <w:r w:rsidR="00683594" w:rsidRPr="00364BB4">
                    <w:rPr>
                      <w:rFonts w:cstheme="minorHAnsi"/>
                      <w:color w:val="000000" w:themeColor="text1"/>
                      <w:lang w:val="sk-SK"/>
                    </w:rPr>
                    <w:t>optometrii</w:t>
                  </w:r>
                  <w:proofErr w:type="spellEnd"/>
                  <w:r w:rsidR="00683594" w:rsidRPr="00364BB4">
                    <w:rPr>
                      <w:rFonts w:cstheme="minorHAnsi"/>
                      <w:color w:val="000000" w:themeColor="text1"/>
                      <w:lang w:val="sk-SK"/>
                    </w:rPr>
                    <w:t xml:space="preserve"> /očná optika/</w:t>
                  </w:r>
                </w:p>
                <w:p w14:paraId="1F8BD558"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opatrovateľka</w:t>
                  </w:r>
                </w:p>
              </w:tc>
              <w:tc>
                <w:tcPr>
                  <w:tcW w:w="1984" w:type="dxa"/>
                  <w:gridSpan w:val="2"/>
                  <w:tcBorders>
                    <w:top w:val="single" w:sz="4" w:space="0" w:color="auto"/>
                    <w:left w:val="single" w:sz="4" w:space="0" w:color="auto"/>
                    <w:bottom w:val="single" w:sz="4" w:space="0" w:color="auto"/>
                    <w:right w:val="single" w:sz="4" w:space="0" w:color="auto"/>
                  </w:tcBorders>
                </w:tcPr>
                <w:p w14:paraId="1F8BD559" w14:textId="77777777" w:rsidR="00103253" w:rsidRPr="00364BB4" w:rsidRDefault="00AD7307"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w:t>
                  </w:r>
                  <w:r w:rsidR="00103253" w:rsidRPr="00364BB4">
                    <w:rPr>
                      <w:rFonts w:cstheme="minorHAnsi"/>
                      <w:color w:val="000000" w:themeColor="text1"/>
                      <w:lang w:val="sk-SK"/>
                    </w:rPr>
                    <w:t>základnej š</w:t>
                  </w:r>
                  <w:r w:rsidR="00683594" w:rsidRPr="00364BB4">
                    <w:rPr>
                      <w:rFonts w:cstheme="minorHAnsi"/>
                      <w:color w:val="000000" w:themeColor="text1"/>
                      <w:lang w:val="sk-SK"/>
                    </w:rPr>
                    <w:t>kole</w:t>
                  </w:r>
                </w:p>
                <w:p w14:paraId="1F8BD55A"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w:t>
                  </w:r>
                  <w:r w:rsidR="00AD7307" w:rsidRPr="00364BB4">
                    <w:rPr>
                      <w:rFonts w:cstheme="minorHAnsi"/>
                      <w:color w:val="000000" w:themeColor="text1"/>
                      <w:lang w:val="sk-SK"/>
                    </w:rPr>
                    <w:t> </w:t>
                  </w:r>
                  <w:r w:rsidRPr="00364BB4">
                    <w:rPr>
                      <w:rFonts w:cstheme="minorHAnsi"/>
                      <w:color w:val="000000" w:themeColor="text1"/>
                      <w:lang w:val="sk-SK"/>
                    </w:rPr>
                    <w:t>špeciálnej škole</w:t>
                  </w:r>
                </w:p>
                <w:p w14:paraId="1F8BD55B"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w:t>
                  </w:r>
                  <w:r w:rsidR="00683594" w:rsidRPr="00364BB4">
                    <w:rPr>
                      <w:rFonts w:cstheme="minorHAnsi"/>
                      <w:color w:val="000000" w:themeColor="text1"/>
                      <w:lang w:val="sk-SK"/>
                    </w:rPr>
                    <w:t>teľ - starostlivosť o domácnosť</w:t>
                  </w:r>
                </w:p>
                <w:p w14:paraId="1F8BD55C"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opatrovateľ/ vychovávateľ detí</w:t>
                  </w:r>
                </w:p>
                <w:p w14:paraId="1F8BD55D"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športový tréner</w:t>
                  </w:r>
                </w:p>
                <w:p w14:paraId="1F8BD55E"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náboženstva</w:t>
                  </w:r>
                </w:p>
                <w:p w14:paraId="1F8BD55F"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p w14:paraId="1F8BD560"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poradca</w:t>
                  </w:r>
                </w:p>
                <w:p w14:paraId="1F8BD561"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charite</w:t>
                  </w:r>
                </w:p>
                <w:p w14:paraId="1F8BD562"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s dobrovoľníkmi</w:t>
                  </w:r>
                </w:p>
              </w:tc>
              <w:tc>
                <w:tcPr>
                  <w:tcW w:w="2126" w:type="dxa"/>
                  <w:tcBorders>
                    <w:top w:val="single" w:sz="4" w:space="0" w:color="auto"/>
                    <w:left w:val="single" w:sz="4" w:space="0" w:color="auto"/>
                    <w:bottom w:val="single" w:sz="4" w:space="0" w:color="auto"/>
                    <w:right w:val="single" w:sz="4" w:space="0" w:color="auto"/>
                  </w:tcBorders>
                </w:tcPr>
                <w:p w14:paraId="1F8BD563"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obchodník s nehnuteľnosťami</w:t>
                  </w:r>
                </w:p>
                <w:p w14:paraId="1F8BD564"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bankár</w:t>
                  </w:r>
                </w:p>
                <w:p w14:paraId="1F8BD565"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majiteľ/ pre</w:t>
                  </w:r>
                  <w:r w:rsidR="00683594" w:rsidRPr="00364BB4">
                    <w:rPr>
                      <w:rFonts w:cstheme="minorHAnsi"/>
                      <w:color w:val="000000" w:themeColor="text1"/>
                      <w:lang w:val="sk-SK"/>
                    </w:rPr>
                    <w:t>vádzkovateľ maloobchodu</w:t>
                  </w:r>
                </w:p>
                <w:p w14:paraId="1F8BD566"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recepčný</w:t>
                  </w:r>
                </w:p>
                <w:p w14:paraId="1F8BD567"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w:t>
                  </w:r>
                  <w:r w:rsidR="00683594" w:rsidRPr="00364BB4">
                    <w:rPr>
                      <w:rFonts w:cstheme="minorHAnsi"/>
                      <w:color w:val="000000" w:themeColor="text1"/>
                      <w:lang w:val="sk-SK"/>
                    </w:rPr>
                    <w:t>racovník pre styk s verejnosťou</w:t>
                  </w:r>
                </w:p>
                <w:p w14:paraId="1F8BD568" w14:textId="77777777" w:rsidR="00103253" w:rsidRPr="00364BB4" w:rsidRDefault="00357BCD"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 </w:t>
                  </w:r>
                  <w:proofErr w:type="spellStart"/>
                  <w:r w:rsidRPr="00364BB4">
                    <w:rPr>
                      <w:rFonts w:cstheme="minorHAnsi"/>
                      <w:color w:val="000000" w:themeColor="text1"/>
                      <w:lang w:val="sk-SK"/>
                    </w:rPr>
                    <w:t>telesh</w:t>
                  </w:r>
                  <w:r w:rsidR="00683594" w:rsidRPr="00364BB4">
                    <w:rPr>
                      <w:rFonts w:cstheme="minorHAnsi"/>
                      <w:color w:val="000000" w:themeColor="text1"/>
                      <w:lang w:val="sk-SK"/>
                    </w:rPr>
                    <w:t>opingu</w:t>
                  </w:r>
                  <w:proofErr w:type="spellEnd"/>
                </w:p>
              </w:tc>
              <w:tc>
                <w:tcPr>
                  <w:tcW w:w="1843" w:type="dxa"/>
                  <w:tcBorders>
                    <w:top w:val="single" w:sz="4" w:space="0" w:color="auto"/>
                    <w:left w:val="single" w:sz="4" w:space="0" w:color="auto"/>
                    <w:bottom w:val="single" w:sz="4" w:space="0" w:color="auto"/>
                    <w:right w:val="single" w:sz="4" w:space="0" w:color="auto"/>
                  </w:tcBorders>
                </w:tcPr>
                <w:p w14:paraId="1F8BD569"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v</w:t>
                  </w:r>
                  <w:r w:rsidR="00AD7307" w:rsidRPr="00364BB4">
                    <w:rPr>
                      <w:rFonts w:cstheme="minorHAnsi"/>
                      <w:color w:val="000000" w:themeColor="text1"/>
                      <w:lang w:val="sk-SK"/>
                    </w:rPr>
                    <w:t> </w:t>
                  </w:r>
                  <w:r w:rsidRPr="00364BB4">
                    <w:rPr>
                      <w:rFonts w:cstheme="minorHAnsi"/>
                      <w:color w:val="000000" w:themeColor="text1"/>
                      <w:lang w:val="sk-SK"/>
                    </w:rPr>
                    <w:t>pohrebnom ústave;</w:t>
                  </w:r>
                </w:p>
                <w:p w14:paraId="1F8BD56A"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kaderníčka</w:t>
                  </w:r>
                </w:p>
                <w:p w14:paraId="1F8BD56B"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kozmetička</w:t>
                  </w:r>
                </w:p>
                <w:p w14:paraId="1F8BD56C"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hosteska</w:t>
                  </w:r>
                </w:p>
                <w:p w14:paraId="1F8BD56D"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člen posádky lietadla</w:t>
                  </w:r>
                </w:p>
                <w:p w14:paraId="1F8BD56E"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čašník/servírka</w:t>
                  </w:r>
                </w:p>
              </w:tc>
              <w:tc>
                <w:tcPr>
                  <w:tcW w:w="1701" w:type="dxa"/>
                  <w:tcBorders>
                    <w:top w:val="single" w:sz="4" w:space="0" w:color="auto"/>
                    <w:left w:val="single" w:sz="4" w:space="0" w:color="auto"/>
                    <w:bottom w:val="single" w:sz="4" w:space="0" w:color="auto"/>
                    <w:right w:val="single" w:sz="4" w:space="0" w:color="auto"/>
                  </w:tcBorders>
                </w:tcPr>
                <w:p w14:paraId="1F8BD56F"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sekretárka</w:t>
                  </w:r>
                </w:p>
                <w:p w14:paraId="1F8BD570"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recepčný</w:t>
                  </w:r>
                </w:p>
                <w:p w14:paraId="1F8BD571"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účtovník</w:t>
                  </w:r>
                </w:p>
                <w:p w14:paraId="1F8BD572" w14:textId="77777777" w:rsidR="00103253" w:rsidRPr="00364BB4" w:rsidRDefault="00683594"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 xml:space="preserve">pisárka </w:t>
                  </w:r>
                </w:p>
                <w:p w14:paraId="1F8BD573" w14:textId="77777777" w:rsidR="00103253" w:rsidRPr="00364BB4" w:rsidRDefault="00103253"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správca kancelárskej tec</w:t>
                  </w:r>
                  <w:r w:rsidR="00683594" w:rsidRPr="00364BB4">
                    <w:rPr>
                      <w:rFonts w:cstheme="minorHAnsi"/>
                      <w:color w:val="000000" w:themeColor="text1"/>
                      <w:lang w:val="sk-SK"/>
                    </w:rPr>
                    <w:t>hniky</w:t>
                  </w:r>
                </w:p>
              </w:tc>
            </w:tr>
          </w:tbl>
          <w:p w14:paraId="1F8BD575" w14:textId="77777777" w:rsidR="00103253" w:rsidRPr="00364BB4" w:rsidRDefault="00103253" w:rsidP="004021A8">
            <w:pPr>
              <w:jc w:val="both"/>
              <w:rPr>
                <w:rFonts w:cstheme="minorHAnsi"/>
                <w:iCs/>
                <w:color w:val="000000" w:themeColor="text1"/>
                <w:lang w:val="sk-SK"/>
              </w:rPr>
            </w:pPr>
          </w:p>
        </w:tc>
      </w:tr>
    </w:tbl>
    <w:p w14:paraId="1F8BD577" w14:textId="77777777" w:rsidR="00103253" w:rsidRPr="004B746F" w:rsidRDefault="00103253" w:rsidP="003674AD">
      <w:pPr>
        <w:rPr>
          <w:rFonts w:cstheme="minorHAnsi"/>
          <w:lang w:val="sk-SK"/>
        </w:rPr>
      </w:pPr>
    </w:p>
    <w:p w14:paraId="1F8BD578" w14:textId="77777777" w:rsidR="004021A8" w:rsidRPr="004B746F" w:rsidRDefault="004021A8" w:rsidP="004021A8">
      <w:pPr>
        <w:pageBreakBefore/>
        <w:ind w:right="155"/>
        <w:jc w:val="both"/>
        <w:rPr>
          <w:rFonts w:cstheme="minorHAnsi"/>
          <w:b/>
          <w:bCs/>
          <w:lang w:val="sk-SK"/>
        </w:rPr>
      </w:pPr>
      <w:r w:rsidRPr="004B746F">
        <w:rPr>
          <w:rFonts w:cstheme="minorHAnsi"/>
          <w:b/>
          <w:bCs/>
          <w:lang w:val="sk-SK"/>
        </w:rPr>
        <w:lastRenderedPageBreak/>
        <w:t>IZCU</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ayout w:type="fixed"/>
        <w:tblLook w:val="04A0" w:firstRow="1" w:lastRow="0" w:firstColumn="1" w:lastColumn="0" w:noHBand="0" w:noVBand="1"/>
      </w:tblPr>
      <w:tblGrid>
        <w:gridCol w:w="10203"/>
      </w:tblGrid>
      <w:tr w:rsidR="00364BB4" w:rsidRPr="00364BB4" w14:paraId="1F8BD5D6" w14:textId="77777777" w:rsidTr="00364BB4">
        <w:trPr>
          <w:trHeight w:val="14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579"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Typ introvert, zmyslový, citový, uvážlivý</w:t>
            </w:r>
          </w:p>
          <w:p w14:paraId="1F8BD57A" w14:textId="77777777" w:rsidR="004021A8" w:rsidRPr="00364BB4" w:rsidRDefault="004021A8" w:rsidP="004021A8">
            <w:pPr>
              <w:ind w:right="155"/>
              <w:jc w:val="both"/>
              <w:rPr>
                <w:rFonts w:cstheme="minorHAnsi"/>
                <w:color w:val="000000" w:themeColor="text1"/>
                <w:lang w:val="sk-SK"/>
              </w:rPr>
            </w:pPr>
          </w:p>
          <w:p w14:paraId="1F8BD57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Typy  IZCU sú lojálne, verné,  cítia s inými a všímajú si ich pocity. Charakterizuje ich svedomitosť a zodpovednosť a majú dobrý pocit, ak ich niekto potrebuje.</w:t>
            </w:r>
          </w:p>
          <w:p w14:paraId="1F8BD57C" w14:textId="77777777" w:rsidR="00003E7C" w:rsidRPr="00364BB4" w:rsidRDefault="00003E7C" w:rsidP="004021A8">
            <w:pPr>
              <w:ind w:right="155"/>
              <w:jc w:val="both"/>
              <w:rPr>
                <w:rFonts w:cstheme="minorHAnsi"/>
                <w:color w:val="000000" w:themeColor="text1"/>
                <w:lang w:val="sk-SK"/>
              </w:rPr>
            </w:pPr>
          </w:p>
          <w:p w14:paraId="1F8BD57D"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to ľudia reali</w:t>
            </w:r>
            <w:r w:rsidR="00357BCD" w:rsidRPr="00364BB4">
              <w:rPr>
                <w:rFonts w:cstheme="minorHAnsi"/>
                <w:color w:val="000000" w:themeColor="text1"/>
                <w:lang w:val="sk-SK"/>
              </w:rPr>
              <w:t>stickí, ktorí sa držia pri zemi</w:t>
            </w:r>
            <w:r w:rsidRPr="00364BB4">
              <w:rPr>
                <w:rFonts w:cstheme="minorHAnsi"/>
                <w:color w:val="000000" w:themeColor="text1"/>
                <w:lang w:val="sk-SK"/>
              </w:rPr>
              <w:t xml:space="preserve"> a dávajú prednosť ľuďom pokojným a nenáročným. Sú schopní absorbovať množstvo faktov, z čoho majú radosť. Majú dobrú pamäť na detaily a trpezlivosť pri dokončovacích fázach úlohy. Majú radi, keď sú veci jasne a presne formulované.</w:t>
            </w:r>
          </w:p>
          <w:p w14:paraId="1F8BD57E" w14:textId="77777777" w:rsidR="00003E7C" w:rsidRPr="00364BB4" w:rsidRDefault="00003E7C" w:rsidP="004021A8">
            <w:pPr>
              <w:ind w:right="155"/>
              <w:jc w:val="both"/>
              <w:rPr>
                <w:rFonts w:cstheme="minorHAnsi"/>
                <w:color w:val="000000" w:themeColor="text1"/>
                <w:lang w:val="sk-SK"/>
              </w:rPr>
            </w:pPr>
          </w:p>
          <w:p w14:paraId="1F8BD57F"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Keďže majú prísnu pracovnú morálku, radi prevezmú zodpovednosť za rôzne záležitosti, ktoré treba urobiť, ak majú pocit, že skutočne veci pomôžu. </w:t>
            </w:r>
          </w:p>
          <w:p w14:paraId="1F8BD580" w14:textId="77777777" w:rsidR="00003E7C" w:rsidRPr="00364BB4" w:rsidRDefault="00003E7C" w:rsidP="004021A8">
            <w:pPr>
              <w:ind w:right="155"/>
              <w:jc w:val="both"/>
              <w:rPr>
                <w:rFonts w:cstheme="minorHAnsi"/>
                <w:color w:val="000000" w:themeColor="text1"/>
                <w:lang w:val="sk-SK"/>
              </w:rPr>
            </w:pPr>
          </w:p>
          <w:p w14:paraId="1F8BD581"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pedantne dôslední a systematickí pri plnení úloh. Zvyknú byť konzervatívni, so zmyslom pre tradíciu. Pri rozhodovaní používajú svoj zmysel pre realistické hodnotenie  a svojím rozumným postojom prispievajú k stabilite.</w:t>
            </w:r>
          </w:p>
          <w:p w14:paraId="1F8BD582" w14:textId="77777777" w:rsidR="00003E7C" w:rsidRPr="00364BB4" w:rsidRDefault="00003E7C" w:rsidP="004021A8">
            <w:pPr>
              <w:ind w:right="155"/>
              <w:jc w:val="both"/>
              <w:rPr>
                <w:rFonts w:cstheme="minorHAnsi"/>
                <w:color w:val="000000" w:themeColor="text1"/>
                <w:lang w:val="sk-SK"/>
              </w:rPr>
            </w:pPr>
          </w:p>
          <w:p w14:paraId="1F8BD583"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Sú tichí a skromní, seriózni a pracovití. Sú milí, sympatickí, taktní a majú pochopenie pre svojich priateľov a kolegov. Radi sa starajú o iných a dávajú prednosť tomu, ak môžu poskytnúť praktickú a konkrétnu pomoc. V komunikácii sú srdeční, majú dobrý vzťah k ľuďom v núdzi. </w:t>
            </w:r>
          </w:p>
          <w:p w14:paraId="1F8BD584" w14:textId="77777777" w:rsidR="00003E7C" w:rsidRPr="00364BB4" w:rsidRDefault="00003E7C" w:rsidP="004021A8">
            <w:pPr>
              <w:ind w:right="155"/>
              <w:jc w:val="both"/>
              <w:rPr>
                <w:rFonts w:cstheme="minorHAnsi"/>
                <w:color w:val="000000" w:themeColor="text1"/>
                <w:lang w:val="sk-SK"/>
              </w:rPr>
            </w:pPr>
          </w:p>
          <w:p w14:paraId="1F8BD585"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 IZCU obvykle nedáva najavo svoje súkromné city, ale, keďže je citovo založený, dokáže intenzívne reagovať na väčšinu situácií a udalostí. Ochraňuje svojich priateľov, ktorým je oddaný a ochotný poslúžiť a pomáhať. Svedomite si plní svoje povinnosti.</w:t>
            </w:r>
          </w:p>
          <w:p w14:paraId="1F8BD586" w14:textId="77777777" w:rsidR="004021A8" w:rsidRPr="00364BB4" w:rsidRDefault="004021A8" w:rsidP="004021A8">
            <w:pPr>
              <w:ind w:right="155"/>
              <w:jc w:val="both"/>
              <w:rPr>
                <w:rFonts w:cstheme="minorHAnsi"/>
                <w:color w:val="000000" w:themeColor="text1"/>
                <w:lang w:val="sk-SK"/>
              </w:rPr>
            </w:pPr>
          </w:p>
          <w:p w14:paraId="1F8BD587"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588" w14:textId="77777777" w:rsidR="00003E7C" w:rsidRPr="00364BB4" w:rsidRDefault="00003E7C" w:rsidP="004021A8">
            <w:pPr>
              <w:ind w:right="155"/>
              <w:jc w:val="both"/>
              <w:rPr>
                <w:rFonts w:cstheme="minorHAnsi"/>
                <w:b/>
                <w:bCs/>
                <w:color w:val="000000" w:themeColor="text1"/>
                <w:lang w:val="sk-SK"/>
              </w:rPr>
            </w:pPr>
          </w:p>
          <w:p w14:paraId="1F8BD589"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Pretože typy IZCU žijú kompletne len pre prítomnosť, majú problémy vidieť udalosti v širších súvislostiach alebo predvídať možné dôsledky a situácie, najmä, ak sú pre nich neznáme. Treba im pomôcť pozrieť sa trochu ďalej a utvoriť si predstavu o tom, čo by mohlo nastať, keby sa veci spravili ináč.</w:t>
            </w:r>
          </w:p>
          <w:p w14:paraId="1F8BD58A" w14:textId="77777777" w:rsidR="00003E7C" w:rsidRPr="00364BB4" w:rsidRDefault="00003E7C" w:rsidP="004021A8">
            <w:pPr>
              <w:ind w:right="155"/>
              <w:jc w:val="both"/>
              <w:rPr>
                <w:rFonts w:cstheme="minorHAnsi"/>
                <w:color w:val="000000" w:themeColor="text1"/>
                <w:lang w:val="sk-SK"/>
              </w:rPr>
            </w:pPr>
          </w:p>
          <w:p w14:paraId="1F8BD58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Tento typ sa môže dostať do ťažkostí pri dennej drine a nikdy nekončiacej práci tak svojej, ako aj tých, za ktorých sa cíti byť zodpovedný. Ľahko sa môže prepracovať, lebo si všetko robí sám, aby si bol istý, že úlohy budú splnené do písmenka. </w:t>
            </w:r>
          </w:p>
          <w:p w14:paraId="1F8BD58C" w14:textId="77777777" w:rsidR="00003E7C" w:rsidRPr="00364BB4" w:rsidRDefault="00003E7C" w:rsidP="004021A8">
            <w:pPr>
              <w:ind w:right="155"/>
              <w:jc w:val="both"/>
              <w:rPr>
                <w:rFonts w:cstheme="minorHAnsi"/>
                <w:color w:val="000000" w:themeColor="text1"/>
                <w:lang w:val="sk-SK"/>
              </w:rPr>
            </w:pPr>
          </w:p>
          <w:p w14:paraId="1F8BD58D"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od prírody nie je asertívny ani tvrdohlavý, riskuje, že ho iní zneužijú. Mal by dať priechod svojim často potláčaným citom, ak je znechutený, aby ho nebolo treba zachraňovať. Mal by tiež oboznámiť iných so svojimi potrebami a schopnosťami.</w:t>
            </w:r>
          </w:p>
          <w:p w14:paraId="1F8BD58E" w14:textId="77777777" w:rsidR="00003E7C" w:rsidRPr="00364BB4" w:rsidRDefault="00003E7C" w:rsidP="004021A8">
            <w:pPr>
              <w:ind w:right="155"/>
              <w:jc w:val="both"/>
              <w:rPr>
                <w:rFonts w:cstheme="minorHAnsi"/>
                <w:color w:val="000000" w:themeColor="text1"/>
                <w:lang w:val="sk-SK"/>
              </w:rPr>
            </w:pPr>
          </w:p>
          <w:p w14:paraId="1F8BD58F"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Typy IZCU často potrebujú viac času na zvládnutie technických problémov. Keďže ich plánovanie je neprimerané, mali by si vypracovať stratégiu, ktorá by im pomohla preorientovať svoju energiu, ktorú vyčerpajú na zbytočné sta</w:t>
            </w:r>
            <w:r w:rsidR="00357BCD" w:rsidRPr="00364BB4">
              <w:rPr>
                <w:rFonts w:cstheme="minorHAnsi"/>
                <w:color w:val="000000" w:themeColor="text1"/>
                <w:lang w:val="sk-SK"/>
              </w:rPr>
              <w:t xml:space="preserve">rosti. Mali by si nájsť spôsob </w:t>
            </w:r>
            <w:r w:rsidRPr="00364BB4">
              <w:rPr>
                <w:rFonts w:cstheme="minorHAnsi"/>
                <w:color w:val="000000" w:themeColor="text1"/>
                <w:lang w:val="sk-SK"/>
              </w:rPr>
              <w:t>ako relaxovať, pretože to veľmi potrebujú.</w:t>
            </w:r>
          </w:p>
          <w:p w14:paraId="1F8BD590" w14:textId="77777777" w:rsidR="0037709A" w:rsidRPr="00364BB4" w:rsidRDefault="0037709A" w:rsidP="004021A8">
            <w:pPr>
              <w:ind w:right="155"/>
              <w:jc w:val="both"/>
              <w:rPr>
                <w:rFonts w:cstheme="minorHAnsi"/>
                <w:color w:val="000000" w:themeColor="text1"/>
                <w:lang w:val="sk-SK"/>
              </w:rPr>
            </w:pPr>
          </w:p>
          <w:p w14:paraId="1F8BD591" w14:textId="77777777" w:rsidR="0037709A" w:rsidRPr="00364BB4" w:rsidRDefault="0037709A" w:rsidP="004021A8">
            <w:pPr>
              <w:ind w:right="155"/>
              <w:jc w:val="both"/>
              <w:rPr>
                <w:rFonts w:cstheme="minorHAnsi"/>
                <w:color w:val="000000" w:themeColor="text1"/>
                <w:lang w:val="sk-SK"/>
              </w:rPr>
            </w:pPr>
          </w:p>
          <w:p w14:paraId="1F8BD592" w14:textId="77777777" w:rsidR="0037709A" w:rsidRPr="00364BB4" w:rsidRDefault="0037709A" w:rsidP="004021A8">
            <w:pPr>
              <w:ind w:right="155"/>
              <w:jc w:val="both"/>
              <w:rPr>
                <w:rFonts w:cstheme="minorHAnsi"/>
                <w:color w:val="000000" w:themeColor="text1"/>
                <w:lang w:val="sk-SK"/>
              </w:rPr>
            </w:pPr>
          </w:p>
          <w:p w14:paraId="1F8BD593" w14:textId="77777777" w:rsidR="0037709A" w:rsidRPr="00364BB4" w:rsidRDefault="0037709A" w:rsidP="004021A8">
            <w:pPr>
              <w:ind w:right="155"/>
              <w:jc w:val="both"/>
              <w:rPr>
                <w:rFonts w:cstheme="minorHAnsi"/>
                <w:color w:val="000000" w:themeColor="text1"/>
                <w:lang w:val="sk-SK"/>
              </w:rPr>
            </w:pPr>
          </w:p>
          <w:p w14:paraId="1F8BD594" w14:textId="77777777" w:rsidR="0037709A" w:rsidRPr="00364BB4" w:rsidRDefault="0037709A" w:rsidP="004021A8">
            <w:pPr>
              <w:ind w:right="155"/>
              <w:jc w:val="both"/>
              <w:rPr>
                <w:rFonts w:cstheme="minorHAnsi"/>
                <w:color w:val="000000" w:themeColor="text1"/>
                <w:lang w:val="sk-SK"/>
              </w:rPr>
            </w:pPr>
          </w:p>
          <w:p w14:paraId="1F8BD595" w14:textId="77777777" w:rsidR="0037709A" w:rsidRPr="00364BB4" w:rsidRDefault="0037709A" w:rsidP="004021A8">
            <w:pPr>
              <w:ind w:right="155"/>
              <w:jc w:val="both"/>
              <w:rPr>
                <w:rFonts w:cstheme="minorHAnsi"/>
                <w:color w:val="000000" w:themeColor="text1"/>
                <w:lang w:val="sk-SK"/>
              </w:rPr>
            </w:pPr>
          </w:p>
          <w:p w14:paraId="1F8BD596" w14:textId="77777777" w:rsidR="0037709A" w:rsidRPr="00364BB4" w:rsidRDefault="0037709A" w:rsidP="004021A8">
            <w:pPr>
              <w:ind w:right="155"/>
              <w:jc w:val="both"/>
              <w:rPr>
                <w:rFonts w:cstheme="minorHAnsi"/>
                <w:color w:val="000000" w:themeColor="text1"/>
                <w:lang w:val="sk-SK"/>
              </w:rPr>
            </w:pPr>
          </w:p>
          <w:p w14:paraId="1F8BD597" w14:textId="77777777" w:rsidR="0037709A" w:rsidRPr="00364BB4" w:rsidRDefault="0037709A" w:rsidP="004021A8">
            <w:pPr>
              <w:ind w:right="155"/>
              <w:jc w:val="both"/>
              <w:rPr>
                <w:rFonts w:cstheme="minorHAnsi"/>
                <w:color w:val="000000" w:themeColor="text1"/>
                <w:lang w:val="sk-SK"/>
              </w:rPr>
            </w:pPr>
          </w:p>
          <w:p w14:paraId="1F8BD598" w14:textId="77777777" w:rsidR="0037709A" w:rsidRPr="00364BB4" w:rsidRDefault="0037709A" w:rsidP="004021A8">
            <w:pPr>
              <w:ind w:right="155"/>
              <w:jc w:val="both"/>
              <w:rPr>
                <w:rFonts w:cstheme="minorHAnsi"/>
                <w:color w:val="000000" w:themeColor="text1"/>
                <w:lang w:val="sk-SK"/>
              </w:rPr>
            </w:pPr>
          </w:p>
          <w:p w14:paraId="1F8BD599" w14:textId="77777777" w:rsidR="0037709A" w:rsidRPr="00364BB4" w:rsidRDefault="0037709A" w:rsidP="004021A8">
            <w:pPr>
              <w:ind w:right="155"/>
              <w:jc w:val="both"/>
              <w:rPr>
                <w:rFonts w:cstheme="minorHAnsi"/>
                <w:color w:val="000000" w:themeColor="text1"/>
                <w:lang w:val="sk-SK"/>
              </w:rPr>
            </w:pPr>
          </w:p>
          <w:p w14:paraId="1F8BD59A" w14:textId="77777777" w:rsidR="0037709A" w:rsidRPr="00364BB4" w:rsidRDefault="0037709A" w:rsidP="004021A8">
            <w:pPr>
              <w:ind w:right="155"/>
              <w:jc w:val="both"/>
              <w:rPr>
                <w:rFonts w:cstheme="minorHAnsi"/>
                <w:color w:val="000000" w:themeColor="text1"/>
                <w:lang w:val="sk-SK"/>
              </w:rPr>
            </w:pPr>
          </w:p>
          <w:p w14:paraId="1F8BD59B" w14:textId="77777777" w:rsidR="0037709A" w:rsidRPr="00364BB4" w:rsidRDefault="0037709A" w:rsidP="004021A8">
            <w:pPr>
              <w:ind w:right="155"/>
              <w:jc w:val="both"/>
              <w:rPr>
                <w:rFonts w:cstheme="minorHAnsi"/>
                <w:color w:val="000000" w:themeColor="text1"/>
                <w:lang w:val="sk-SK"/>
              </w:rPr>
            </w:pPr>
          </w:p>
          <w:p w14:paraId="1F8BD59C" w14:textId="15363828" w:rsidR="0037709A" w:rsidRDefault="0037709A" w:rsidP="004021A8">
            <w:pPr>
              <w:ind w:right="155"/>
              <w:jc w:val="both"/>
              <w:rPr>
                <w:rFonts w:cstheme="minorHAnsi"/>
                <w:color w:val="000000" w:themeColor="text1"/>
                <w:lang w:val="sk-SK"/>
              </w:rPr>
            </w:pPr>
          </w:p>
          <w:p w14:paraId="5C151146" w14:textId="43A89287" w:rsidR="004C28FA" w:rsidRDefault="004C28FA" w:rsidP="004021A8">
            <w:pPr>
              <w:ind w:right="155"/>
              <w:jc w:val="both"/>
              <w:rPr>
                <w:rFonts w:cstheme="minorHAnsi"/>
                <w:color w:val="000000" w:themeColor="text1"/>
                <w:lang w:val="sk-SK"/>
              </w:rPr>
            </w:pPr>
          </w:p>
          <w:p w14:paraId="350A10B9" w14:textId="0A36941D" w:rsidR="004C28FA" w:rsidRDefault="004C28FA" w:rsidP="004021A8">
            <w:pPr>
              <w:ind w:right="155"/>
              <w:jc w:val="both"/>
              <w:rPr>
                <w:rFonts w:cstheme="minorHAnsi"/>
                <w:color w:val="000000" w:themeColor="text1"/>
                <w:lang w:val="sk-SK"/>
              </w:rPr>
            </w:pPr>
          </w:p>
          <w:p w14:paraId="6ADCBFF9" w14:textId="61B19F15" w:rsidR="004C28FA" w:rsidRDefault="004C28FA" w:rsidP="004021A8">
            <w:pPr>
              <w:ind w:right="155"/>
              <w:jc w:val="both"/>
              <w:rPr>
                <w:rFonts w:cstheme="minorHAnsi"/>
                <w:color w:val="000000" w:themeColor="text1"/>
                <w:lang w:val="sk-SK"/>
              </w:rPr>
            </w:pPr>
          </w:p>
          <w:p w14:paraId="7630D473" w14:textId="3EECC61D" w:rsidR="004C28FA" w:rsidRDefault="004C28FA" w:rsidP="004021A8">
            <w:pPr>
              <w:ind w:right="155"/>
              <w:jc w:val="both"/>
              <w:rPr>
                <w:rFonts w:cstheme="minorHAnsi"/>
                <w:color w:val="000000" w:themeColor="text1"/>
                <w:lang w:val="sk-SK"/>
              </w:rPr>
            </w:pPr>
          </w:p>
          <w:p w14:paraId="1C792E3D" w14:textId="3ABB77FC" w:rsidR="004C28FA" w:rsidRDefault="004C28FA" w:rsidP="004021A8">
            <w:pPr>
              <w:ind w:right="155"/>
              <w:jc w:val="both"/>
              <w:rPr>
                <w:rFonts w:cstheme="minorHAnsi"/>
                <w:color w:val="000000" w:themeColor="text1"/>
                <w:lang w:val="sk-SK"/>
              </w:rPr>
            </w:pPr>
          </w:p>
          <w:p w14:paraId="44F6D251" w14:textId="790CFCD2" w:rsidR="004C28FA" w:rsidRDefault="004C28FA" w:rsidP="004021A8">
            <w:pPr>
              <w:ind w:right="155"/>
              <w:jc w:val="both"/>
              <w:rPr>
                <w:rFonts w:cstheme="minorHAnsi"/>
                <w:color w:val="000000" w:themeColor="text1"/>
                <w:lang w:val="sk-SK"/>
              </w:rPr>
            </w:pPr>
          </w:p>
          <w:p w14:paraId="024C0A7D" w14:textId="77777777" w:rsidR="004C28FA" w:rsidRPr="00364BB4" w:rsidRDefault="004C28FA" w:rsidP="004021A8">
            <w:pPr>
              <w:ind w:right="155"/>
              <w:jc w:val="both"/>
              <w:rPr>
                <w:rFonts w:cstheme="minorHAnsi"/>
                <w:color w:val="000000" w:themeColor="text1"/>
                <w:lang w:val="sk-SK"/>
              </w:rPr>
            </w:pPr>
          </w:p>
          <w:p w14:paraId="1F8BD59D" w14:textId="77777777" w:rsidR="0037709A" w:rsidRPr="00364BB4" w:rsidRDefault="0037709A" w:rsidP="004021A8">
            <w:pPr>
              <w:ind w:right="155"/>
              <w:jc w:val="both"/>
              <w:rPr>
                <w:rFonts w:cstheme="minorHAnsi"/>
                <w:color w:val="000000" w:themeColor="text1"/>
                <w:lang w:val="sk-SK"/>
              </w:rPr>
            </w:pPr>
          </w:p>
          <w:p w14:paraId="1F8BD59E" w14:textId="77777777" w:rsidR="0037709A" w:rsidRPr="00364BB4" w:rsidRDefault="0037709A" w:rsidP="004021A8">
            <w:pPr>
              <w:ind w:right="155"/>
              <w:jc w:val="both"/>
              <w:rPr>
                <w:rFonts w:cstheme="minorHAnsi"/>
                <w:color w:val="000000" w:themeColor="text1"/>
                <w:lang w:val="sk-SK"/>
              </w:rPr>
            </w:pPr>
          </w:p>
          <w:p w14:paraId="1F8BD59F" w14:textId="77777777" w:rsidR="0037709A" w:rsidRPr="00364BB4" w:rsidRDefault="0037709A" w:rsidP="004021A8">
            <w:pPr>
              <w:ind w:right="155"/>
              <w:jc w:val="both"/>
              <w:rPr>
                <w:rFonts w:cstheme="minorHAnsi"/>
                <w:color w:val="000000" w:themeColor="text1"/>
                <w:lang w:val="sk-SK"/>
              </w:rPr>
            </w:pPr>
          </w:p>
          <w:p w14:paraId="1F8BD5A0" w14:textId="77777777" w:rsidR="004021A8" w:rsidRPr="00364BB4" w:rsidRDefault="004021A8" w:rsidP="004021A8">
            <w:pPr>
              <w:jc w:val="both"/>
              <w:rPr>
                <w:rFonts w:cstheme="minorHAnsi"/>
                <w:color w:val="000000" w:themeColor="text1"/>
                <w:lang w:val="sk-SK"/>
              </w:rPr>
            </w:pPr>
          </w:p>
          <w:tbl>
            <w:tblPr>
              <w:tblStyle w:val="Mriekatabuky"/>
              <w:tblpPr w:leftFromText="141" w:rightFromText="141" w:vertAnchor="text" w:horzAnchor="margin" w:tblpXSpec="center" w:tblpY="166"/>
              <w:tblOverlap w:val="never"/>
              <w:tblW w:w="9497" w:type="dxa"/>
              <w:tblLayout w:type="fixed"/>
              <w:tblLook w:val="04A0" w:firstRow="1" w:lastRow="0" w:firstColumn="1" w:lastColumn="0" w:noHBand="0" w:noVBand="1"/>
            </w:tblPr>
            <w:tblGrid>
              <w:gridCol w:w="1154"/>
              <w:gridCol w:w="830"/>
              <w:gridCol w:w="142"/>
              <w:gridCol w:w="1977"/>
              <w:gridCol w:w="1850"/>
              <w:gridCol w:w="1697"/>
              <w:gridCol w:w="1847"/>
            </w:tblGrid>
            <w:tr w:rsidR="00364BB4" w:rsidRPr="00364BB4" w14:paraId="1F8BD5A2" w14:textId="77777777" w:rsidTr="0037709A">
              <w:trPr>
                <w:trHeight w:val="313"/>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5A1"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IZCU</w:t>
                  </w:r>
                </w:p>
              </w:tc>
            </w:tr>
            <w:tr w:rsidR="00364BB4" w:rsidRPr="004C28FA" w14:paraId="1F8BD5A7" w14:textId="77777777" w:rsidTr="0037709A">
              <w:tc>
                <w:tcPr>
                  <w:tcW w:w="1154" w:type="dxa"/>
                  <w:vMerge w:val="restart"/>
                  <w:tcBorders>
                    <w:top w:val="single" w:sz="4" w:space="0" w:color="auto"/>
                    <w:left w:val="single" w:sz="4" w:space="0" w:color="auto"/>
                    <w:right w:val="single" w:sz="4" w:space="0" w:color="auto"/>
                  </w:tcBorders>
                  <w:vAlign w:val="center"/>
                </w:tcPr>
                <w:p w14:paraId="1F8BD5A3"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5A4"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72" w:type="dxa"/>
                  <w:gridSpan w:val="2"/>
                  <w:tcBorders>
                    <w:top w:val="single" w:sz="4" w:space="0" w:color="auto"/>
                    <w:left w:val="single" w:sz="4" w:space="0" w:color="auto"/>
                    <w:right w:val="single" w:sz="4" w:space="0" w:color="auto"/>
                  </w:tcBorders>
                  <w:vAlign w:val="center"/>
                </w:tcPr>
                <w:p w14:paraId="1F8BD5A5" w14:textId="77777777" w:rsidR="0037709A" w:rsidRPr="00364BB4" w:rsidRDefault="0037709A" w:rsidP="00C350E1">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4"/>
                  <w:tcBorders>
                    <w:top w:val="single" w:sz="4" w:space="0" w:color="auto"/>
                    <w:left w:val="single" w:sz="4" w:space="0" w:color="auto"/>
                    <w:bottom w:val="single" w:sz="4" w:space="0" w:color="auto"/>
                    <w:right w:val="single" w:sz="4" w:space="0" w:color="auto"/>
                  </w:tcBorders>
                </w:tcPr>
                <w:p w14:paraId="1F8BD5A6" w14:textId="77777777" w:rsidR="0037709A" w:rsidRPr="00364BB4" w:rsidRDefault="0037709A" w:rsidP="00C350E1">
                  <w:pPr>
                    <w:ind w:right="155"/>
                    <w:rPr>
                      <w:rFonts w:cstheme="minorHAnsi"/>
                      <w:color w:val="000000" w:themeColor="text1"/>
                      <w:lang w:val="sk-SK"/>
                    </w:rPr>
                  </w:pPr>
                  <w:r w:rsidRPr="00364BB4">
                    <w:rPr>
                      <w:rFonts w:cstheme="minorHAnsi"/>
                      <w:color w:val="000000" w:themeColor="text1"/>
                      <w:lang w:val="sk-SK"/>
                    </w:rPr>
                    <w:t>majú vysokú pracovnú morálku, sú zodpovední a tvrdo pracujú; sú vynikajúci v rutinnej práci; sú presní, dôkladní a pedantní; radi pomáhajú svojim spolupracovníkom; majú radi zabehaný systém; rešpektujú hierarchiu</w:t>
                  </w:r>
                </w:p>
              </w:tc>
            </w:tr>
            <w:tr w:rsidR="00364BB4" w:rsidRPr="004C28FA" w14:paraId="1F8BD5AB" w14:textId="77777777" w:rsidTr="0037709A">
              <w:tc>
                <w:tcPr>
                  <w:tcW w:w="1154" w:type="dxa"/>
                  <w:vMerge/>
                  <w:tcBorders>
                    <w:left w:val="single" w:sz="4" w:space="0" w:color="auto"/>
                    <w:bottom w:val="single" w:sz="4" w:space="0" w:color="auto"/>
                    <w:right w:val="single" w:sz="4" w:space="0" w:color="auto"/>
                  </w:tcBorders>
                </w:tcPr>
                <w:p w14:paraId="1F8BD5A8" w14:textId="77777777" w:rsidR="0037709A" w:rsidRPr="00364BB4" w:rsidRDefault="0037709A" w:rsidP="00C350E1">
                  <w:pPr>
                    <w:ind w:right="155"/>
                    <w:jc w:val="center"/>
                    <w:rPr>
                      <w:rFonts w:cstheme="minorHAnsi"/>
                      <w:b/>
                      <w:color w:val="000000" w:themeColor="text1"/>
                      <w:lang w:val="sk-SK"/>
                    </w:rPr>
                  </w:pPr>
                </w:p>
              </w:tc>
              <w:tc>
                <w:tcPr>
                  <w:tcW w:w="972" w:type="dxa"/>
                  <w:gridSpan w:val="2"/>
                  <w:tcBorders>
                    <w:left w:val="single" w:sz="4" w:space="0" w:color="auto"/>
                    <w:bottom w:val="single" w:sz="4" w:space="0" w:color="auto"/>
                    <w:right w:val="single" w:sz="4" w:space="0" w:color="auto"/>
                  </w:tcBorders>
                  <w:vAlign w:val="center"/>
                </w:tcPr>
                <w:p w14:paraId="1F8BD5A9" w14:textId="77777777" w:rsidR="0037709A" w:rsidRPr="00364BB4" w:rsidRDefault="0037709A" w:rsidP="00C350E1">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4"/>
                  <w:tcBorders>
                    <w:top w:val="single" w:sz="4" w:space="0" w:color="auto"/>
                    <w:left w:val="single" w:sz="4" w:space="0" w:color="auto"/>
                    <w:bottom w:val="single" w:sz="4" w:space="0" w:color="auto"/>
                    <w:right w:val="single" w:sz="4" w:space="0" w:color="auto"/>
                  </w:tcBorders>
                </w:tcPr>
                <w:p w14:paraId="1F8BD5AA" w14:textId="77777777" w:rsidR="0037709A" w:rsidRPr="00364BB4" w:rsidRDefault="0037709A" w:rsidP="00C350E1">
                  <w:pPr>
                    <w:ind w:right="155"/>
                    <w:rPr>
                      <w:rFonts w:cstheme="minorHAnsi"/>
                      <w:color w:val="000000" w:themeColor="text1"/>
                      <w:lang w:val="sk-SK"/>
                    </w:rPr>
                  </w:pPr>
                  <w:r w:rsidRPr="00364BB4">
                    <w:rPr>
                      <w:rFonts w:cstheme="minorHAnsi"/>
                      <w:color w:val="000000" w:themeColor="text1"/>
                      <w:lang w:val="sk-SK"/>
                    </w:rPr>
                    <w:t>mô</w:t>
                  </w:r>
                  <w:r w:rsidR="00357BCD" w:rsidRPr="00364BB4">
                    <w:rPr>
                      <w:rFonts w:cstheme="minorHAnsi"/>
                      <w:color w:val="000000" w:themeColor="text1"/>
                      <w:lang w:val="sk-SK"/>
                    </w:rPr>
                    <w:t>žu sa podceňovať;</w:t>
                  </w:r>
                  <w:r w:rsidRPr="00364BB4">
                    <w:rPr>
                      <w:rFonts w:cstheme="minorHAnsi"/>
                      <w:color w:val="000000" w:themeColor="text1"/>
                      <w:lang w:val="sk-SK"/>
                    </w:rPr>
                    <w:t xml:space="preserve"> majú problém byť asertívni; berú na seba veľa, často sa prepracujú; niekedy nevidia možné budúce dôsledky; niekedy sa nevedia prispôsobiť zmenám; odrádza ich po</w:t>
                  </w:r>
                  <w:r w:rsidR="00357BCD" w:rsidRPr="00364BB4">
                    <w:rPr>
                      <w:rFonts w:cstheme="minorHAnsi"/>
                      <w:color w:val="000000" w:themeColor="text1"/>
                      <w:lang w:val="sk-SK"/>
                    </w:rPr>
                    <w:t>cit, že sa im nedostáva uznania</w:t>
                  </w:r>
                  <w:r w:rsidRPr="00364BB4">
                    <w:rPr>
                      <w:rFonts w:cstheme="minorHAnsi"/>
                      <w:color w:val="000000" w:themeColor="text1"/>
                      <w:lang w:val="sk-SK"/>
                    </w:rPr>
                    <w:t xml:space="preserve"> alebo že nie sú potrební</w:t>
                  </w:r>
                </w:p>
              </w:tc>
            </w:tr>
            <w:tr w:rsidR="00364BB4" w:rsidRPr="00364BB4" w14:paraId="1F8BD5AD" w14:textId="77777777" w:rsidTr="0037709A">
              <w:tc>
                <w:tcPr>
                  <w:tcW w:w="9497" w:type="dxa"/>
                  <w:gridSpan w:val="7"/>
                  <w:tcBorders>
                    <w:top w:val="single" w:sz="4" w:space="0" w:color="auto"/>
                    <w:left w:val="single" w:sz="4" w:space="0" w:color="auto"/>
                    <w:bottom w:val="single" w:sz="4" w:space="0" w:color="auto"/>
                    <w:right w:val="single" w:sz="4" w:space="0" w:color="auto"/>
                  </w:tcBorders>
                  <w:vAlign w:val="center"/>
                  <w:hideMark/>
                </w:tcPr>
                <w:p w14:paraId="1F8BD5AC"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5B3" w14:textId="77777777" w:rsidTr="00D21AEC">
              <w:tc>
                <w:tcPr>
                  <w:tcW w:w="1984" w:type="dxa"/>
                  <w:gridSpan w:val="2"/>
                  <w:tcBorders>
                    <w:top w:val="single" w:sz="4" w:space="0" w:color="auto"/>
                    <w:left w:val="single" w:sz="4" w:space="0" w:color="auto"/>
                    <w:bottom w:val="single" w:sz="4" w:space="0" w:color="auto"/>
                    <w:right w:val="single" w:sz="4" w:space="0" w:color="auto"/>
                  </w:tcBorders>
                  <w:vAlign w:val="center"/>
                </w:tcPr>
                <w:p w14:paraId="1F8BD5AE" w14:textId="77777777" w:rsidR="00D21AEC" w:rsidRPr="00364BB4" w:rsidRDefault="00D21AEC" w:rsidP="00D21AEC">
                  <w:pPr>
                    <w:ind w:right="155"/>
                    <w:jc w:val="center"/>
                    <w:rPr>
                      <w:rFonts w:cstheme="minorHAnsi"/>
                      <w:b/>
                      <w:color w:val="000000" w:themeColor="text1"/>
                      <w:lang w:val="sk-SK"/>
                    </w:rPr>
                  </w:pPr>
                  <w:r w:rsidRPr="00364BB4">
                    <w:rPr>
                      <w:rFonts w:cstheme="minorHAnsi"/>
                      <w:b/>
                      <w:color w:val="000000" w:themeColor="text1"/>
                      <w:lang w:val="sk-SK"/>
                    </w:rPr>
                    <w:t>medicína</w:t>
                  </w:r>
                </w:p>
              </w:tc>
              <w:tc>
                <w:tcPr>
                  <w:tcW w:w="2119" w:type="dxa"/>
                  <w:gridSpan w:val="2"/>
                  <w:tcBorders>
                    <w:top w:val="single" w:sz="4" w:space="0" w:color="auto"/>
                    <w:left w:val="single" w:sz="4" w:space="0" w:color="auto"/>
                    <w:bottom w:val="single" w:sz="4" w:space="0" w:color="auto"/>
                    <w:right w:val="single" w:sz="4" w:space="0" w:color="auto"/>
                  </w:tcBorders>
                  <w:vAlign w:val="center"/>
                </w:tcPr>
                <w:p w14:paraId="1F8BD5AF" w14:textId="77777777" w:rsidR="00D21AEC" w:rsidRPr="00364BB4" w:rsidRDefault="00D21AEC" w:rsidP="00D21AEC">
                  <w:pPr>
                    <w:ind w:right="155"/>
                    <w:jc w:val="center"/>
                    <w:rPr>
                      <w:rFonts w:cstheme="minorHAnsi"/>
                      <w:b/>
                      <w:color w:val="000000" w:themeColor="text1"/>
                      <w:lang w:val="sk-SK"/>
                    </w:rPr>
                  </w:pPr>
                  <w:r w:rsidRPr="00364BB4">
                    <w:rPr>
                      <w:rFonts w:cstheme="minorHAnsi"/>
                      <w:b/>
                      <w:color w:val="000000" w:themeColor="text1"/>
                      <w:lang w:val="sk-SK"/>
                    </w:rPr>
                    <w:t>sociálne služby/vzdelávanie</w:t>
                  </w:r>
                </w:p>
              </w:tc>
              <w:tc>
                <w:tcPr>
                  <w:tcW w:w="1850" w:type="dxa"/>
                  <w:tcBorders>
                    <w:top w:val="single" w:sz="4" w:space="0" w:color="auto"/>
                    <w:left w:val="single" w:sz="4" w:space="0" w:color="auto"/>
                    <w:bottom w:val="single" w:sz="4" w:space="0" w:color="auto"/>
                    <w:right w:val="single" w:sz="4" w:space="0" w:color="auto"/>
                  </w:tcBorders>
                  <w:vAlign w:val="center"/>
                </w:tcPr>
                <w:p w14:paraId="1F8BD5B0" w14:textId="77777777" w:rsidR="00D21AEC" w:rsidRPr="00364BB4" w:rsidRDefault="00D21AEC" w:rsidP="00D21AEC">
                  <w:pPr>
                    <w:ind w:right="155"/>
                    <w:jc w:val="center"/>
                    <w:rPr>
                      <w:rFonts w:cstheme="minorHAnsi"/>
                      <w:b/>
                      <w:color w:val="000000" w:themeColor="text1"/>
                      <w:lang w:val="sk-SK"/>
                    </w:rPr>
                  </w:pPr>
                  <w:r w:rsidRPr="00364BB4">
                    <w:rPr>
                      <w:rFonts w:cstheme="minorHAnsi"/>
                      <w:b/>
                      <w:color w:val="000000" w:themeColor="text1"/>
                      <w:lang w:val="sk-SK"/>
                    </w:rPr>
                    <w:t>administratíva v obchode</w:t>
                  </w:r>
                </w:p>
              </w:tc>
              <w:tc>
                <w:tcPr>
                  <w:tcW w:w="1697" w:type="dxa"/>
                  <w:tcBorders>
                    <w:top w:val="single" w:sz="4" w:space="0" w:color="auto"/>
                    <w:left w:val="single" w:sz="4" w:space="0" w:color="auto"/>
                    <w:bottom w:val="single" w:sz="4" w:space="0" w:color="auto"/>
                    <w:right w:val="single" w:sz="4" w:space="0" w:color="auto"/>
                  </w:tcBorders>
                  <w:vAlign w:val="center"/>
                </w:tcPr>
                <w:p w14:paraId="1F8BD5B1" w14:textId="77777777" w:rsidR="00D21AEC" w:rsidRPr="00364BB4" w:rsidRDefault="00D21AEC" w:rsidP="00D21AEC">
                  <w:pPr>
                    <w:ind w:right="155"/>
                    <w:jc w:val="center"/>
                    <w:rPr>
                      <w:rFonts w:cstheme="minorHAnsi"/>
                      <w:b/>
                      <w:color w:val="000000" w:themeColor="text1"/>
                      <w:lang w:val="sk-SK"/>
                    </w:rPr>
                  </w:pPr>
                  <w:r w:rsidRPr="00364BB4">
                    <w:rPr>
                      <w:rFonts w:cstheme="minorHAnsi"/>
                      <w:b/>
                      <w:color w:val="000000" w:themeColor="text1"/>
                      <w:lang w:val="sk-SK"/>
                    </w:rPr>
                    <w:t>manuálne činnosti</w:t>
                  </w:r>
                </w:p>
              </w:tc>
              <w:tc>
                <w:tcPr>
                  <w:tcW w:w="1847" w:type="dxa"/>
                  <w:tcBorders>
                    <w:top w:val="single" w:sz="4" w:space="0" w:color="auto"/>
                    <w:left w:val="single" w:sz="4" w:space="0" w:color="auto"/>
                    <w:bottom w:val="single" w:sz="4" w:space="0" w:color="auto"/>
                    <w:right w:val="single" w:sz="4" w:space="0" w:color="auto"/>
                  </w:tcBorders>
                  <w:vAlign w:val="center"/>
                </w:tcPr>
                <w:p w14:paraId="1F8BD5B2" w14:textId="77777777" w:rsidR="00D21AEC" w:rsidRPr="00364BB4" w:rsidRDefault="00D21AEC" w:rsidP="00D21AEC">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5D3" w14:textId="77777777" w:rsidTr="00D21AEC">
              <w:tc>
                <w:tcPr>
                  <w:tcW w:w="1984" w:type="dxa"/>
                  <w:gridSpan w:val="2"/>
                  <w:tcBorders>
                    <w:top w:val="single" w:sz="4" w:space="0" w:color="auto"/>
                    <w:left w:val="single" w:sz="4" w:space="0" w:color="auto"/>
                    <w:bottom w:val="single" w:sz="4" w:space="0" w:color="auto"/>
                    <w:right w:val="single" w:sz="4" w:space="0" w:color="auto"/>
                  </w:tcBorders>
                </w:tcPr>
                <w:p w14:paraId="1F8BD5B4"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rodinný lekár</w:t>
                  </w:r>
                </w:p>
                <w:p w14:paraId="1F8BD5B5"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zdravotná sestra</w:t>
                  </w:r>
                </w:p>
                <w:p w14:paraId="1F8BD5B6"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medicínsky technológ</w:t>
                  </w:r>
                </w:p>
                <w:p w14:paraId="1F8BD5B7"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zubný hygienik</w:t>
                  </w:r>
                </w:p>
                <w:p w14:paraId="1F8BD5B8"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fyzioterapeut</w:t>
                  </w:r>
                </w:p>
                <w:p w14:paraId="1F8BD5B9"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predajca lekárskych prístrojov</w:t>
                  </w:r>
                </w:p>
                <w:p w14:paraId="1F8BD5BA"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pracovník v oblasti zdravotníctva</w:t>
                  </w:r>
                </w:p>
                <w:p w14:paraId="1F8BD5BB"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dietetik</w:t>
                  </w:r>
                  <w:proofErr w:type="spellEnd"/>
                </w:p>
              </w:tc>
              <w:tc>
                <w:tcPr>
                  <w:tcW w:w="2119" w:type="dxa"/>
                  <w:gridSpan w:val="2"/>
                  <w:tcBorders>
                    <w:top w:val="single" w:sz="4" w:space="0" w:color="auto"/>
                    <w:left w:val="single" w:sz="4" w:space="0" w:color="auto"/>
                    <w:bottom w:val="single" w:sz="4" w:space="0" w:color="auto"/>
                    <w:right w:val="single" w:sz="4" w:space="0" w:color="auto"/>
                  </w:tcBorders>
                </w:tcPr>
                <w:p w14:paraId="1F8BD5BC"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predškolskom zariadení</w:t>
                  </w:r>
                </w:p>
                <w:p w14:paraId="1F8BD5BD"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základnej škole</w:t>
                  </w:r>
                </w:p>
                <w:p w14:paraId="1F8BD5BE"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knihovník/archivár</w:t>
                  </w:r>
                </w:p>
                <w:p w14:paraId="1F8BD5BF"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 školskej správy</w:t>
                  </w:r>
                </w:p>
                <w:p w14:paraId="1F8BD5C0"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p w14:paraId="1F8BD5C1"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poradca pre voľbu povolania</w:t>
                  </w:r>
                </w:p>
                <w:p w14:paraId="1F8BD5C2"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personálny poradca</w:t>
                  </w:r>
                </w:p>
                <w:p w14:paraId="1F8BD5C3"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náboženstva</w:t>
                  </w:r>
                </w:p>
                <w:p w14:paraId="1F8BD5C4"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kurátor</w:t>
                  </w:r>
                </w:p>
                <w:p w14:paraId="1F8BD5C5"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logopéd</w:t>
                  </w:r>
                </w:p>
              </w:tc>
              <w:tc>
                <w:tcPr>
                  <w:tcW w:w="1850" w:type="dxa"/>
                  <w:tcBorders>
                    <w:top w:val="single" w:sz="4" w:space="0" w:color="auto"/>
                    <w:left w:val="single" w:sz="4" w:space="0" w:color="auto"/>
                    <w:bottom w:val="single" w:sz="4" w:space="0" w:color="auto"/>
                    <w:right w:val="single" w:sz="4" w:space="0" w:color="auto"/>
                  </w:tcBorders>
                </w:tcPr>
                <w:p w14:paraId="1F8BD5C6"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sekretárka</w:t>
                  </w:r>
                </w:p>
                <w:p w14:paraId="1F8BD5C7"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administratívy</w:t>
                  </w:r>
                </w:p>
                <w:p w14:paraId="1F8BD5C8"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 centra pre služby zákazníkom</w:t>
                  </w:r>
                </w:p>
                <w:p w14:paraId="1F8BD5C9"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administratívny pracovník v personalistike</w:t>
                  </w:r>
                </w:p>
                <w:p w14:paraId="1F8BD5CA"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operátor</w:t>
                  </w:r>
                </w:p>
                <w:p w14:paraId="1F8BD5CB"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účtovník</w:t>
                  </w:r>
                </w:p>
              </w:tc>
              <w:tc>
                <w:tcPr>
                  <w:tcW w:w="1697" w:type="dxa"/>
                  <w:tcBorders>
                    <w:top w:val="single" w:sz="4" w:space="0" w:color="auto"/>
                    <w:left w:val="single" w:sz="4" w:space="0" w:color="auto"/>
                    <w:bottom w:val="single" w:sz="4" w:space="0" w:color="auto"/>
                    <w:right w:val="single" w:sz="4" w:space="0" w:color="auto"/>
                  </w:tcBorders>
                </w:tcPr>
                <w:p w14:paraId="1F8BD5CC"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elektrikár</w:t>
                  </w:r>
                </w:p>
                <w:p w14:paraId="1F8BD5CD"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operátor vo výrobe</w:t>
                  </w:r>
                </w:p>
                <w:p w14:paraId="1F8BD5CE"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čistiace a upratovacie činnosti</w:t>
                  </w:r>
                </w:p>
              </w:tc>
              <w:tc>
                <w:tcPr>
                  <w:tcW w:w="1847" w:type="dxa"/>
                  <w:tcBorders>
                    <w:top w:val="single" w:sz="4" w:space="0" w:color="auto"/>
                    <w:left w:val="single" w:sz="4" w:space="0" w:color="auto"/>
                    <w:bottom w:val="single" w:sz="4" w:space="0" w:color="auto"/>
                    <w:right w:val="single" w:sz="4" w:space="0" w:color="auto"/>
                  </w:tcBorders>
                </w:tcPr>
                <w:p w14:paraId="1F8BD5CF" w14:textId="77777777" w:rsidR="00D21AEC" w:rsidRPr="00364BB4" w:rsidRDefault="00357BCD"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dekoratér</w:t>
                  </w:r>
                </w:p>
                <w:p w14:paraId="1F8BD5D0"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telesná stráž/ pracovník SBS</w:t>
                  </w:r>
                </w:p>
                <w:p w14:paraId="1F8BD5D1"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maloobchodník</w:t>
                  </w:r>
                </w:p>
                <w:p w14:paraId="1F8BD5D2" w14:textId="77777777" w:rsidR="00D21AEC" w:rsidRPr="00364BB4" w:rsidRDefault="00D21AEC" w:rsidP="00D21AEC">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majiteľ pohostinstva</w:t>
                  </w:r>
                </w:p>
              </w:tc>
            </w:tr>
          </w:tbl>
          <w:p w14:paraId="1F8BD5D4" w14:textId="77777777" w:rsidR="0037709A" w:rsidRPr="00364BB4" w:rsidRDefault="0037709A" w:rsidP="004021A8">
            <w:pPr>
              <w:jc w:val="both"/>
              <w:rPr>
                <w:rFonts w:cstheme="minorHAnsi"/>
                <w:iCs/>
                <w:color w:val="000000" w:themeColor="text1"/>
                <w:lang w:val="sk-SK"/>
              </w:rPr>
            </w:pPr>
          </w:p>
          <w:p w14:paraId="1F8BD5D5" w14:textId="77777777" w:rsidR="00D21AEC" w:rsidRPr="00364BB4" w:rsidRDefault="00D21AEC" w:rsidP="004021A8">
            <w:pPr>
              <w:jc w:val="both"/>
              <w:rPr>
                <w:rFonts w:cstheme="minorHAnsi"/>
                <w:iCs/>
                <w:color w:val="000000" w:themeColor="text1"/>
                <w:lang w:val="sk-SK"/>
              </w:rPr>
            </w:pPr>
          </w:p>
        </w:tc>
      </w:tr>
    </w:tbl>
    <w:p w14:paraId="1F8BD5D7" w14:textId="77777777" w:rsidR="004021A8" w:rsidRPr="004B746F" w:rsidRDefault="004021A8" w:rsidP="004021A8">
      <w:pPr>
        <w:pageBreakBefore/>
        <w:ind w:right="155"/>
        <w:jc w:val="both"/>
        <w:rPr>
          <w:rFonts w:cstheme="minorHAnsi"/>
          <w:b/>
          <w:bCs/>
          <w:lang w:val="sk-SK"/>
        </w:rPr>
      </w:pPr>
      <w:r w:rsidRPr="004B746F">
        <w:rPr>
          <w:rFonts w:cstheme="minorHAnsi"/>
          <w:b/>
          <w:bCs/>
          <w:lang w:val="sk-SK"/>
        </w:rPr>
        <w:lastRenderedPageBreak/>
        <w:t>EZRV</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637" w14:textId="77777777" w:rsidTr="00364BB4">
        <w:trPr>
          <w:trHeight w:val="26"/>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5D8"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Typ extrovert, zmyslový, rozumový, vnímavý</w:t>
            </w:r>
          </w:p>
          <w:p w14:paraId="1F8BD5D9" w14:textId="77777777" w:rsidR="004021A8" w:rsidRPr="00364BB4" w:rsidRDefault="004021A8" w:rsidP="004021A8">
            <w:pPr>
              <w:ind w:right="155"/>
              <w:jc w:val="both"/>
              <w:rPr>
                <w:rFonts w:cstheme="minorHAnsi"/>
                <w:color w:val="000000" w:themeColor="text1"/>
                <w:lang w:val="sk-SK"/>
              </w:rPr>
            </w:pPr>
          </w:p>
          <w:p w14:paraId="1F8BD5DA"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O tomto type platí – nerobí si z ničoho nič, je spokojný. Sú to aktívni, tolerantní, spontánni ľudia, ktorí sa tešia z každej chvíľky, ktorú práve prežívajú, ale do budúcnosti neradi plánujú.</w:t>
            </w:r>
          </w:p>
          <w:p w14:paraId="1F8BD5DB" w14:textId="77777777" w:rsidR="00003E7C" w:rsidRPr="00364BB4" w:rsidRDefault="00003E7C" w:rsidP="004021A8">
            <w:pPr>
              <w:ind w:right="155"/>
              <w:jc w:val="both"/>
              <w:rPr>
                <w:rFonts w:cstheme="minorHAnsi"/>
                <w:color w:val="000000" w:themeColor="text1"/>
                <w:lang w:val="sk-SK"/>
              </w:rPr>
            </w:pPr>
          </w:p>
          <w:p w14:paraId="1F8BD5DC"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mimoriadne realistickí, veria a spoliehajú sa na vlastné zmysly, čo im o svete hovoria. Sú zvedaví a vášniví pozorovatelia. Pretože prijímajú veci tak, ako sú, obvykle sú prístupní a tolerantní k iným aj k sebe samým. Majú radi reálne veci, s ktorými sa dá manipulovať, ktoré sa dajú rozobrať a znovu dať dokopy.</w:t>
            </w:r>
          </w:p>
          <w:p w14:paraId="1F8BD5DD" w14:textId="77777777" w:rsidR="00003E7C" w:rsidRPr="00364BB4" w:rsidRDefault="00003E7C" w:rsidP="004021A8">
            <w:pPr>
              <w:ind w:right="155"/>
              <w:jc w:val="both"/>
              <w:rPr>
                <w:rFonts w:cstheme="minorHAnsi"/>
                <w:color w:val="000000" w:themeColor="text1"/>
                <w:lang w:val="sk-SK"/>
              </w:rPr>
            </w:pPr>
          </w:p>
          <w:p w14:paraId="1F8BD5DE"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Preferujú činy pred rečami a majú radosť, keď môžu ovládnuť situáciu, v ktorej sa ocitnú. Vedia dobre riešiť problémy, pretože vedia absorbovať potrebné presné informácie a potom nájsť rýchle, logické a rozumné riešenie bez toho, aby vynaložili zbytočne veľa energie. </w:t>
            </w:r>
          </w:p>
          <w:p w14:paraId="1F8BD5DF" w14:textId="77777777" w:rsidR="00003E7C" w:rsidRPr="00364BB4" w:rsidRDefault="00003E7C" w:rsidP="004021A8">
            <w:pPr>
              <w:ind w:right="155"/>
              <w:jc w:val="both"/>
              <w:rPr>
                <w:rFonts w:cstheme="minorHAnsi"/>
                <w:color w:val="000000" w:themeColor="text1"/>
                <w:lang w:val="sk-SK"/>
              </w:rPr>
            </w:pPr>
          </w:p>
          <w:p w14:paraId="1F8BD5E0"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Vedia byť diplomatmi, majú radosť z toho, ak môžu vyskúšať nekonvenčné prístupy a obvykle sa im darí presvedčiť ľudí, aby ich kompromisom dali šancu. </w:t>
            </w:r>
          </w:p>
          <w:p w14:paraId="1F8BD5E1" w14:textId="77777777" w:rsidR="00003E7C" w:rsidRPr="00364BB4" w:rsidRDefault="00003E7C" w:rsidP="004021A8">
            <w:pPr>
              <w:ind w:right="155"/>
              <w:jc w:val="both"/>
              <w:rPr>
                <w:rFonts w:cstheme="minorHAnsi"/>
                <w:color w:val="000000" w:themeColor="text1"/>
                <w:lang w:val="sk-SK"/>
              </w:rPr>
            </w:pPr>
          </w:p>
          <w:p w14:paraId="1F8BD5E2"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Dokážu pochopiť základné princípy a robiť rozhodnutia na základe toho, čo je logické a nie podľa vlastných pocitov. Sú preto pragmatikmi a dokážu byť neústupní, ak ich na to situácia oprávňuje.</w:t>
            </w:r>
          </w:p>
          <w:p w14:paraId="1F8BD5E3" w14:textId="77777777" w:rsidR="00003E7C" w:rsidRPr="00364BB4" w:rsidRDefault="00003E7C" w:rsidP="004021A8">
            <w:pPr>
              <w:ind w:right="155"/>
              <w:jc w:val="both"/>
              <w:rPr>
                <w:rFonts w:cstheme="minorHAnsi"/>
                <w:color w:val="000000" w:themeColor="text1"/>
                <w:lang w:val="sk-SK"/>
              </w:rPr>
            </w:pPr>
          </w:p>
          <w:p w14:paraId="1F8BD5E4"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 EZRV je priateľský a šarmantný, obľúbený a takmer v každej situácii prirodzený. Je spoločenský, prispôsobivý a vtipný, zvykne mať nekonečnú zásobu vtipov a historiek pre každú situáciu, v ktorej sa ocitne. Dokáže utíšiť napätú atmosféru tak, že sa konfliktné strany zmieria.</w:t>
            </w:r>
          </w:p>
          <w:p w14:paraId="1F8BD5E5" w14:textId="77777777" w:rsidR="004021A8" w:rsidRPr="00364BB4" w:rsidRDefault="004021A8" w:rsidP="004021A8">
            <w:pPr>
              <w:ind w:right="155"/>
              <w:jc w:val="both"/>
              <w:rPr>
                <w:rFonts w:cstheme="minorHAnsi"/>
                <w:color w:val="000000" w:themeColor="text1"/>
                <w:lang w:val="sk-SK"/>
              </w:rPr>
            </w:pPr>
          </w:p>
          <w:p w14:paraId="1F8BD5E6"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5E7" w14:textId="77777777" w:rsidR="00003E7C" w:rsidRPr="00364BB4" w:rsidRDefault="00003E7C" w:rsidP="004021A8">
            <w:pPr>
              <w:ind w:right="155"/>
              <w:jc w:val="both"/>
              <w:rPr>
                <w:rFonts w:cstheme="minorHAnsi"/>
                <w:b/>
                <w:bCs/>
                <w:color w:val="000000" w:themeColor="text1"/>
                <w:lang w:val="sk-SK"/>
              </w:rPr>
            </w:pPr>
          </w:p>
          <w:p w14:paraId="1F8BD5E8"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Tým, že typy EZRV žijú pre prítomnosť a nepoužívajú pohotovostný štýl v reakcii na neočakávanú krízu, môžu spôsobiť vo svojom okolí chaos. Keďže neradi plánujú do budúcnosti, môže im uniknúť veľa príležitostí. </w:t>
            </w:r>
          </w:p>
          <w:p w14:paraId="1F8BD5E9" w14:textId="77777777" w:rsidR="00003E7C" w:rsidRPr="00364BB4" w:rsidRDefault="00003E7C" w:rsidP="004021A8">
            <w:pPr>
              <w:ind w:right="155"/>
              <w:jc w:val="both"/>
              <w:rPr>
                <w:rFonts w:cstheme="minorHAnsi"/>
                <w:color w:val="000000" w:themeColor="text1"/>
                <w:lang w:val="sk-SK"/>
              </w:rPr>
            </w:pPr>
          </w:p>
          <w:p w14:paraId="1F8BD5EA"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Niekedy si títo ľudia naberú veľa úloh a zistia, že sú preťažení a preto neschopní splniť svoje záväzky. Mali by sa pozerať viac za hranice súčasnosti a svojho vlastného záujmu o materiálny svet, pokúšať sa predvídať spôsoby, ako svoje úlohy včas dokončiť.</w:t>
            </w:r>
          </w:p>
          <w:p w14:paraId="1F8BD5EB" w14:textId="77777777" w:rsidR="00003E7C" w:rsidRPr="00364BB4" w:rsidRDefault="00003E7C" w:rsidP="004021A8">
            <w:pPr>
              <w:ind w:right="155"/>
              <w:jc w:val="both"/>
              <w:rPr>
                <w:rFonts w:cstheme="minorHAnsi"/>
                <w:color w:val="000000" w:themeColor="text1"/>
                <w:lang w:val="sk-SK"/>
              </w:rPr>
            </w:pPr>
          </w:p>
          <w:p w14:paraId="1F8BD5EC"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Typ EZRV môže prehliadnuť city iných ľudí a môže byť netaktný a necitlivý vo svojej snahe byť čestný, najmä ak sa ponáhľa od jedného zážitku k druhému. Jeho </w:t>
            </w:r>
            <w:proofErr w:type="spellStart"/>
            <w:r w:rsidRPr="00364BB4">
              <w:rPr>
                <w:rFonts w:cstheme="minorHAnsi"/>
                <w:color w:val="000000" w:themeColor="text1"/>
                <w:lang w:val="sk-SK"/>
              </w:rPr>
              <w:t>okázalosť</w:t>
            </w:r>
            <w:proofErr w:type="spellEnd"/>
            <w:r w:rsidRPr="00364BB4">
              <w:rPr>
                <w:rFonts w:cstheme="minorHAnsi"/>
                <w:color w:val="000000" w:themeColor="text1"/>
                <w:lang w:val="sk-SK"/>
              </w:rPr>
              <w:t xml:space="preserve"> sa môže niekedy vnímať ako neotesanosť a môže stratiť sympatie ľudí, ktorých chce pobaviť. </w:t>
            </w:r>
          </w:p>
          <w:p w14:paraId="1F8BD5ED" w14:textId="77777777" w:rsidR="00003E7C" w:rsidRPr="00364BB4" w:rsidRDefault="00003E7C" w:rsidP="004021A8">
            <w:pPr>
              <w:ind w:right="155"/>
              <w:jc w:val="both"/>
              <w:rPr>
                <w:rFonts w:cstheme="minorHAnsi"/>
                <w:color w:val="000000" w:themeColor="text1"/>
                <w:lang w:val="sk-SK"/>
              </w:rPr>
            </w:pPr>
          </w:p>
          <w:p w14:paraId="1F8BD5EE"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 EZRV môže na iných ľudí lepšie zapôsobiť, ak zameria svoje výborné pozorovacie schopnosti na to, aby si citlivo všímal ľudí okolo seba. Svoju suverenitu, energiu a radosť z dobrej zábavy lepšie uplatní v situáciách všeobecnej relaxácie.</w:t>
            </w:r>
          </w:p>
          <w:p w14:paraId="1F8BD5EF" w14:textId="77777777" w:rsidR="00003E7C" w:rsidRPr="00364BB4" w:rsidRDefault="00003E7C" w:rsidP="004021A8">
            <w:pPr>
              <w:ind w:right="155"/>
              <w:jc w:val="both"/>
              <w:rPr>
                <w:rFonts w:cstheme="minorHAnsi"/>
                <w:color w:val="000000" w:themeColor="text1"/>
                <w:lang w:val="sk-SK"/>
              </w:rPr>
            </w:pPr>
          </w:p>
          <w:p w14:paraId="1F8BD5F0"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sa snaží vyriešiť problémy rýchlo a bez námahy, môže sa stať, že sa ocitne v ďalej kríze namiesto toho, aby pracoval na dokončovaní menej zaujímavých častí projektu. Pomôže mu, ak sa naučí aplikovať časový manažment a metódy dlhodobého plánovania, ktoré by ho pomohli pripraviť na dokončenie jeho povinností. Aby dosiahol vyššiu efektivitu, mal by spomaliť a vypracovať si kritériá pre svoje správanie a zvážiť dôsledky svojho konania.</w:t>
            </w:r>
          </w:p>
          <w:p w14:paraId="1F8BD5F1" w14:textId="77777777" w:rsidR="0037709A" w:rsidRPr="00364BB4" w:rsidRDefault="0037709A" w:rsidP="004021A8">
            <w:pPr>
              <w:ind w:right="155"/>
              <w:jc w:val="both"/>
              <w:rPr>
                <w:rFonts w:cstheme="minorHAnsi"/>
                <w:color w:val="000000" w:themeColor="text1"/>
                <w:lang w:val="sk-SK"/>
              </w:rPr>
            </w:pPr>
          </w:p>
          <w:p w14:paraId="1F8BD5F2" w14:textId="77777777" w:rsidR="0037709A" w:rsidRPr="00364BB4" w:rsidRDefault="0037709A" w:rsidP="004021A8">
            <w:pPr>
              <w:ind w:right="155"/>
              <w:jc w:val="both"/>
              <w:rPr>
                <w:rFonts w:cstheme="minorHAnsi"/>
                <w:color w:val="000000" w:themeColor="text1"/>
                <w:lang w:val="sk-SK"/>
              </w:rPr>
            </w:pPr>
          </w:p>
          <w:p w14:paraId="1F8BD5F3" w14:textId="77777777" w:rsidR="0037709A" w:rsidRPr="00364BB4" w:rsidRDefault="0037709A" w:rsidP="004021A8">
            <w:pPr>
              <w:ind w:right="155"/>
              <w:jc w:val="both"/>
              <w:rPr>
                <w:rFonts w:cstheme="minorHAnsi"/>
                <w:color w:val="000000" w:themeColor="text1"/>
                <w:lang w:val="sk-SK"/>
              </w:rPr>
            </w:pPr>
          </w:p>
          <w:p w14:paraId="1F8BD5F4" w14:textId="77777777" w:rsidR="0037709A" w:rsidRPr="00364BB4" w:rsidRDefault="0037709A" w:rsidP="004021A8">
            <w:pPr>
              <w:ind w:right="155"/>
              <w:jc w:val="both"/>
              <w:rPr>
                <w:rFonts w:cstheme="minorHAnsi"/>
                <w:color w:val="000000" w:themeColor="text1"/>
                <w:lang w:val="sk-SK"/>
              </w:rPr>
            </w:pPr>
          </w:p>
          <w:p w14:paraId="1F8BD5F5" w14:textId="77777777" w:rsidR="0037709A" w:rsidRPr="00364BB4" w:rsidRDefault="0037709A" w:rsidP="004021A8">
            <w:pPr>
              <w:ind w:right="155"/>
              <w:jc w:val="both"/>
              <w:rPr>
                <w:rFonts w:cstheme="minorHAnsi"/>
                <w:color w:val="000000" w:themeColor="text1"/>
                <w:lang w:val="sk-SK"/>
              </w:rPr>
            </w:pPr>
          </w:p>
          <w:p w14:paraId="1F8BD5F6" w14:textId="2171596A" w:rsidR="0037709A" w:rsidRDefault="0037709A" w:rsidP="004021A8">
            <w:pPr>
              <w:ind w:right="155"/>
              <w:jc w:val="both"/>
              <w:rPr>
                <w:rFonts w:cstheme="minorHAnsi"/>
                <w:color w:val="000000" w:themeColor="text1"/>
                <w:lang w:val="sk-SK"/>
              </w:rPr>
            </w:pPr>
          </w:p>
          <w:p w14:paraId="147FEB70" w14:textId="6744C49F" w:rsidR="004C28FA" w:rsidRDefault="004C28FA" w:rsidP="004021A8">
            <w:pPr>
              <w:ind w:right="155"/>
              <w:jc w:val="both"/>
              <w:rPr>
                <w:rFonts w:cstheme="minorHAnsi"/>
                <w:color w:val="000000" w:themeColor="text1"/>
                <w:lang w:val="sk-SK"/>
              </w:rPr>
            </w:pPr>
          </w:p>
          <w:p w14:paraId="5437F41B" w14:textId="6E1E7E8F" w:rsidR="004C28FA" w:rsidRDefault="004C28FA" w:rsidP="004021A8">
            <w:pPr>
              <w:ind w:right="155"/>
              <w:jc w:val="both"/>
              <w:rPr>
                <w:rFonts w:cstheme="minorHAnsi"/>
                <w:color w:val="000000" w:themeColor="text1"/>
                <w:lang w:val="sk-SK"/>
              </w:rPr>
            </w:pPr>
          </w:p>
          <w:p w14:paraId="22EA2B9D" w14:textId="1102203D" w:rsidR="004C28FA" w:rsidRDefault="004C28FA" w:rsidP="004021A8">
            <w:pPr>
              <w:ind w:right="155"/>
              <w:jc w:val="both"/>
              <w:rPr>
                <w:rFonts w:cstheme="minorHAnsi"/>
                <w:color w:val="000000" w:themeColor="text1"/>
                <w:lang w:val="sk-SK"/>
              </w:rPr>
            </w:pPr>
          </w:p>
          <w:p w14:paraId="199B8952" w14:textId="433B478D" w:rsidR="004C28FA" w:rsidRDefault="004C28FA" w:rsidP="004021A8">
            <w:pPr>
              <w:ind w:right="155"/>
              <w:jc w:val="both"/>
              <w:rPr>
                <w:rFonts w:cstheme="minorHAnsi"/>
                <w:color w:val="000000" w:themeColor="text1"/>
                <w:lang w:val="sk-SK"/>
              </w:rPr>
            </w:pPr>
          </w:p>
          <w:p w14:paraId="5434D19A" w14:textId="611F0998" w:rsidR="004C28FA" w:rsidRDefault="004C28FA" w:rsidP="004021A8">
            <w:pPr>
              <w:ind w:right="155"/>
              <w:jc w:val="both"/>
              <w:rPr>
                <w:rFonts w:cstheme="minorHAnsi"/>
                <w:color w:val="000000" w:themeColor="text1"/>
                <w:lang w:val="sk-SK"/>
              </w:rPr>
            </w:pPr>
          </w:p>
          <w:p w14:paraId="7EBFEC93" w14:textId="77777777" w:rsidR="004C28FA" w:rsidRPr="00364BB4" w:rsidRDefault="004C28FA" w:rsidP="004021A8">
            <w:pPr>
              <w:ind w:right="155"/>
              <w:jc w:val="both"/>
              <w:rPr>
                <w:rFonts w:cstheme="minorHAnsi"/>
                <w:color w:val="000000" w:themeColor="text1"/>
                <w:lang w:val="sk-SK"/>
              </w:rPr>
            </w:pPr>
          </w:p>
          <w:p w14:paraId="1F8BD5F7" w14:textId="77777777" w:rsidR="0037709A" w:rsidRPr="00364BB4" w:rsidRDefault="0037709A" w:rsidP="004021A8">
            <w:pPr>
              <w:ind w:right="155"/>
              <w:jc w:val="both"/>
              <w:rPr>
                <w:rFonts w:cstheme="minorHAnsi"/>
                <w:color w:val="000000" w:themeColor="text1"/>
                <w:lang w:val="sk-SK"/>
              </w:rPr>
            </w:pPr>
          </w:p>
          <w:p w14:paraId="1F8BD5F8" w14:textId="77777777" w:rsidR="0037709A" w:rsidRPr="00364BB4" w:rsidRDefault="0037709A" w:rsidP="004021A8">
            <w:pPr>
              <w:ind w:right="155"/>
              <w:jc w:val="both"/>
              <w:rPr>
                <w:rFonts w:cstheme="minorHAnsi"/>
                <w:color w:val="000000" w:themeColor="text1"/>
                <w:lang w:val="sk-SK"/>
              </w:rPr>
            </w:pPr>
          </w:p>
          <w:p w14:paraId="1F8BD5F9" w14:textId="77777777" w:rsidR="0037709A" w:rsidRPr="00364BB4" w:rsidRDefault="0037709A" w:rsidP="004021A8">
            <w:pPr>
              <w:ind w:right="155"/>
              <w:jc w:val="both"/>
              <w:rPr>
                <w:rFonts w:cstheme="minorHAnsi"/>
                <w:color w:val="000000" w:themeColor="text1"/>
                <w:lang w:val="sk-SK"/>
              </w:rPr>
            </w:pPr>
          </w:p>
          <w:p w14:paraId="1F8BD5FA" w14:textId="77777777" w:rsidR="0037709A" w:rsidRPr="00364BB4" w:rsidRDefault="0037709A" w:rsidP="004021A8">
            <w:pPr>
              <w:ind w:right="155"/>
              <w:jc w:val="both"/>
              <w:rPr>
                <w:rFonts w:cstheme="minorHAnsi"/>
                <w:color w:val="000000" w:themeColor="text1"/>
                <w:lang w:val="sk-SK"/>
              </w:rPr>
            </w:pPr>
          </w:p>
          <w:p w14:paraId="1F8BD5FB" w14:textId="77777777" w:rsidR="0037709A" w:rsidRPr="00364BB4" w:rsidRDefault="0037709A" w:rsidP="004021A8">
            <w:pPr>
              <w:ind w:right="155"/>
              <w:jc w:val="both"/>
              <w:rPr>
                <w:rFonts w:cstheme="minorHAnsi"/>
                <w:color w:val="000000" w:themeColor="text1"/>
                <w:lang w:val="sk-SK"/>
              </w:rPr>
            </w:pPr>
          </w:p>
          <w:p w14:paraId="1F8BD5FC" w14:textId="77777777" w:rsidR="0037709A" w:rsidRPr="00364BB4" w:rsidRDefault="0037709A" w:rsidP="004021A8">
            <w:pPr>
              <w:ind w:right="155"/>
              <w:jc w:val="both"/>
              <w:rPr>
                <w:rFonts w:cstheme="minorHAnsi"/>
                <w:color w:val="000000" w:themeColor="text1"/>
                <w:lang w:val="sk-SK"/>
              </w:rPr>
            </w:pPr>
          </w:p>
          <w:tbl>
            <w:tblPr>
              <w:tblStyle w:val="Mriekatabuky"/>
              <w:tblpPr w:leftFromText="141" w:rightFromText="141" w:vertAnchor="text" w:horzAnchor="margin" w:tblpXSpec="center" w:tblpY="302"/>
              <w:tblOverlap w:val="never"/>
              <w:tblW w:w="0" w:type="auto"/>
              <w:tblLook w:val="04A0" w:firstRow="1" w:lastRow="0" w:firstColumn="1" w:lastColumn="0" w:noHBand="0" w:noVBand="1"/>
            </w:tblPr>
            <w:tblGrid>
              <w:gridCol w:w="1134"/>
              <w:gridCol w:w="567"/>
              <w:gridCol w:w="425"/>
              <w:gridCol w:w="1134"/>
              <w:gridCol w:w="2268"/>
              <w:gridCol w:w="1559"/>
              <w:gridCol w:w="2352"/>
            </w:tblGrid>
            <w:tr w:rsidR="00364BB4" w:rsidRPr="00364BB4" w14:paraId="1F8BD5FE" w14:textId="77777777" w:rsidTr="0037709A">
              <w:trPr>
                <w:trHeight w:val="340"/>
              </w:trPr>
              <w:tc>
                <w:tcPr>
                  <w:tcW w:w="9439" w:type="dxa"/>
                  <w:gridSpan w:val="7"/>
                  <w:tcBorders>
                    <w:top w:val="single" w:sz="4" w:space="0" w:color="auto"/>
                    <w:left w:val="single" w:sz="4" w:space="0" w:color="auto"/>
                    <w:bottom w:val="single" w:sz="4" w:space="0" w:color="auto"/>
                    <w:right w:val="single" w:sz="4" w:space="0" w:color="auto"/>
                  </w:tcBorders>
                  <w:vAlign w:val="center"/>
                </w:tcPr>
                <w:p w14:paraId="1F8BD5FD"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lastRenderedPageBreak/>
                    <w:t>EZRV</w:t>
                  </w:r>
                </w:p>
              </w:tc>
            </w:tr>
            <w:tr w:rsidR="00364BB4" w:rsidRPr="004C28FA" w14:paraId="1F8BD603" w14:textId="77777777" w:rsidTr="0037709A">
              <w:tc>
                <w:tcPr>
                  <w:tcW w:w="1134" w:type="dxa"/>
                  <w:vMerge w:val="restart"/>
                  <w:tcBorders>
                    <w:top w:val="single" w:sz="4" w:space="0" w:color="auto"/>
                    <w:left w:val="single" w:sz="4" w:space="0" w:color="auto"/>
                    <w:right w:val="single" w:sz="4" w:space="0" w:color="auto"/>
                  </w:tcBorders>
                  <w:vAlign w:val="center"/>
                </w:tcPr>
                <w:p w14:paraId="1F8BD5FF"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600"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gridSpan w:val="2"/>
                  <w:tcBorders>
                    <w:top w:val="single" w:sz="4" w:space="0" w:color="auto"/>
                    <w:left w:val="single" w:sz="4" w:space="0" w:color="auto"/>
                    <w:right w:val="single" w:sz="4" w:space="0" w:color="auto"/>
                  </w:tcBorders>
                  <w:vAlign w:val="center"/>
                </w:tcPr>
                <w:p w14:paraId="1F8BD601" w14:textId="77777777" w:rsidR="0037709A" w:rsidRPr="00364BB4" w:rsidRDefault="0037709A" w:rsidP="00C350E1">
                  <w:pPr>
                    <w:jc w:val="center"/>
                    <w:rPr>
                      <w:rFonts w:cstheme="minorHAnsi"/>
                      <w:b/>
                      <w:bCs/>
                      <w:color w:val="000000" w:themeColor="text1"/>
                      <w:lang w:val="sk-SK"/>
                    </w:rPr>
                  </w:pPr>
                  <w:r w:rsidRPr="00364BB4">
                    <w:rPr>
                      <w:rFonts w:cstheme="minorHAnsi"/>
                      <w:b/>
                      <w:bCs/>
                      <w:color w:val="000000" w:themeColor="text1"/>
                      <w:lang w:val="sk-SK"/>
                    </w:rPr>
                    <w:t>plusy</w:t>
                  </w:r>
                </w:p>
              </w:tc>
              <w:tc>
                <w:tcPr>
                  <w:tcW w:w="7313" w:type="dxa"/>
                  <w:gridSpan w:val="4"/>
                  <w:tcBorders>
                    <w:top w:val="single" w:sz="4" w:space="0" w:color="auto"/>
                    <w:left w:val="single" w:sz="4" w:space="0" w:color="auto"/>
                    <w:bottom w:val="single" w:sz="4" w:space="0" w:color="auto"/>
                    <w:right w:val="single" w:sz="4" w:space="0" w:color="auto"/>
                  </w:tcBorders>
                </w:tcPr>
                <w:p w14:paraId="1F8BD602" w14:textId="77777777" w:rsidR="0037709A" w:rsidRPr="00364BB4" w:rsidRDefault="0037709A" w:rsidP="00C350E1">
                  <w:pPr>
                    <w:ind w:right="155"/>
                    <w:rPr>
                      <w:rFonts w:cstheme="minorHAnsi"/>
                      <w:color w:val="000000" w:themeColor="text1"/>
                      <w:lang w:val="sk-SK"/>
                    </w:rPr>
                  </w:pPr>
                  <w:r w:rsidRPr="00364BB4">
                    <w:rPr>
                      <w:rFonts w:cstheme="minorHAnsi"/>
                      <w:color w:val="000000" w:themeColor="text1"/>
                      <w:lang w:val="sk-SK"/>
                    </w:rPr>
                    <w:t xml:space="preserve">sú všímaví; majú výbornú pamäť na konkrétne informácie; sú pragmatickí a realistickí pri posudzovaní situácie; majú predajné zručnosti a vyjednávacie schopnosti; vedia sa prispôsobiť rôznym typom ľudí; sú rodenými </w:t>
                  </w:r>
                  <w:proofErr w:type="spellStart"/>
                  <w:r w:rsidRPr="00364BB4">
                    <w:rPr>
                      <w:rFonts w:cstheme="minorHAnsi"/>
                      <w:color w:val="000000" w:themeColor="text1"/>
                      <w:lang w:val="sk-SK"/>
                    </w:rPr>
                    <w:t>promotérmi</w:t>
                  </w:r>
                  <w:proofErr w:type="spellEnd"/>
                </w:p>
              </w:tc>
            </w:tr>
            <w:tr w:rsidR="00364BB4" w:rsidRPr="004C28FA" w14:paraId="1F8BD607" w14:textId="77777777" w:rsidTr="0037709A">
              <w:tc>
                <w:tcPr>
                  <w:tcW w:w="1134" w:type="dxa"/>
                  <w:vMerge/>
                  <w:tcBorders>
                    <w:left w:val="single" w:sz="4" w:space="0" w:color="auto"/>
                    <w:bottom w:val="single" w:sz="4" w:space="0" w:color="auto"/>
                    <w:right w:val="single" w:sz="4" w:space="0" w:color="auto"/>
                  </w:tcBorders>
                </w:tcPr>
                <w:p w14:paraId="1F8BD604" w14:textId="77777777" w:rsidR="0037709A" w:rsidRPr="00364BB4" w:rsidRDefault="0037709A" w:rsidP="00C350E1">
                  <w:pPr>
                    <w:ind w:right="155"/>
                    <w:jc w:val="center"/>
                    <w:rPr>
                      <w:rFonts w:cstheme="minorHAnsi"/>
                      <w:b/>
                      <w:color w:val="000000" w:themeColor="text1"/>
                      <w:lang w:val="sk-SK"/>
                    </w:rPr>
                  </w:pPr>
                </w:p>
              </w:tc>
              <w:tc>
                <w:tcPr>
                  <w:tcW w:w="992" w:type="dxa"/>
                  <w:gridSpan w:val="2"/>
                  <w:tcBorders>
                    <w:left w:val="single" w:sz="4" w:space="0" w:color="auto"/>
                    <w:bottom w:val="single" w:sz="4" w:space="0" w:color="auto"/>
                    <w:right w:val="single" w:sz="4" w:space="0" w:color="auto"/>
                  </w:tcBorders>
                  <w:vAlign w:val="center"/>
                </w:tcPr>
                <w:p w14:paraId="1F8BD605" w14:textId="77777777" w:rsidR="0037709A" w:rsidRPr="00364BB4" w:rsidRDefault="0037709A" w:rsidP="00C350E1">
                  <w:pPr>
                    <w:jc w:val="center"/>
                    <w:rPr>
                      <w:rFonts w:cstheme="minorHAnsi"/>
                      <w:b/>
                      <w:bCs/>
                      <w:color w:val="000000" w:themeColor="text1"/>
                      <w:lang w:val="sk-SK"/>
                    </w:rPr>
                  </w:pPr>
                  <w:r w:rsidRPr="00364BB4">
                    <w:rPr>
                      <w:rFonts w:cstheme="minorHAnsi"/>
                      <w:b/>
                      <w:bCs/>
                      <w:color w:val="000000" w:themeColor="text1"/>
                      <w:lang w:val="sk-SK"/>
                    </w:rPr>
                    <w:t>mínusy</w:t>
                  </w:r>
                </w:p>
              </w:tc>
              <w:tc>
                <w:tcPr>
                  <w:tcW w:w="7313" w:type="dxa"/>
                  <w:gridSpan w:val="4"/>
                  <w:tcBorders>
                    <w:top w:val="single" w:sz="4" w:space="0" w:color="auto"/>
                    <w:left w:val="single" w:sz="4" w:space="0" w:color="auto"/>
                    <w:bottom w:val="single" w:sz="4" w:space="0" w:color="auto"/>
                    <w:right w:val="single" w:sz="4" w:space="0" w:color="auto"/>
                  </w:tcBorders>
                </w:tcPr>
                <w:p w14:paraId="1F8BD606" w14:textId="77777777" w:rsidR="0037709A" w:rsidRPr="00364BB4" w:rsidRDefault="0037709A" w:rsidP="00C350E1">
                  <w:pPr>
                    <w:ind w:right="155"/>
                    <w:rPr>
                      <w:rFonts w:cstheme="minorHAnsi"/>
                      <w:color w:val="000000" w:themeColor="text1"/>
                      <w:lang w:val="sk-SK"/>
                    </w:rPr>
                  </w:pPr>
                  <w:r w:rsidRPr="00364BB4">
                    <w:rPr>
                      <w:rFonts w:cstheme="minorHAnsi"/>
                      <w:color w:val="000000" w:themeColor="text1"/>
                      <w:lang w:val="sk-SK"/>
                    </w:rPr>
                    <w:t>niekedy nedokážu predvídať dlhodobé následky konania; môžu pôsobiť odmerane a necitlivo k citom iných; nemajú radi, ak ich obmedzujú predpisy a normy; nemajú pochopenie pre byrokratické predpisy; majú problémy s dodržiavaním termínov a harmonogramov</w:t>
                  </w:r>
                </w:p>
              </w:tc>
            </w:tr>
            <w:tr w:rsidR="00364BB4" w:rsidRPr="00364BB4" w14:paraId="1F8BD609" w14:textId="77777777" w:rsidTr="0037709A">
              <w:tc>
                <w:tcPr>
                  <w:tcW w:w="9439" w:type="dxa"/>
                  <w:gridSpan w:val="7"/>
                  <w:tcBorders>
                    <w:top w:val="single" w:sz="4" w:space="0" w:color="auto"/>
                    <w:left w:val="single" w:sz="4" w:space="0" w:color="auto"/>
                    <w:bottom w:val="single" w:sz="4" w:space="0" w:color="auto"/>
                    <w:right w:val="single" w:sz="4" w:space="0" w:color="auto"/>
                  </w:tcBorders>
                  <w:vAlign w:val="center"/>
                  <w:hideMark/>
                </w:tcPr>
                <w:p w14:paraId="1F8BD608"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60F" w14:textId="77777777" w:rsidTr="0037709A">
              <w:tc>
                <w:tcPr>
                  <w:tcW w:w="1701" w:type="dxa"/>
                  <w:gridSpan w:val="2"/>
                  <w:tcBorders>
                    <w:top w:val="single" w:sz="4" w:space="0" w:color="auto"/>
                    <w:left w:val="single" w:sz="4" w:space="0" w:color="auto"/>
                    <w:bottom w:val="single" w:sz="4" w:space="0" w:color="auto"/>
                    <w:right w:val="single" w:sz="4" w:space="0" w:color="auto"/>
                  </w:tcBorders>
                  <w:vAlign w:val="center"/>
                </w:tcPr>
                <w:p w14:paraId="1F8BD60A"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štátna služba</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1F8BD60B"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finančníctvo</w:t>
                  </w:r>
                </w:p>
              </w:tc>
              <w:tc>
                <w:tcPr>
                  <w:tcW w:w="2268" w:type="dxa"/>
                  <w:tcBorders>
                    <w:top w:val="single" w:sz="4" w:space="0" w:color="auto"/>
                    <w:left w:val="single" w:sz="4" w:space="0" w:color="auto"/>
                    <w:bottom w:val="single" w:sz="4" w:space="0" w:color="auto"/>
                    <w:right w:val="single" w:sz="4" w:space="0" w:color="auto"/>
                  </w:tcBorders>
                  <w:vAlign w:val="center"/>
                </w:tcPr>
                <w:p w14:paraId="1F8BD60C"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zábava/šport</w:t>
                  </w:r>
                </w:p>
              </w:tc>
              <w:tc>
                <w:tcPr>
                  <w:tcW w:w="1559" w:type="dxa"/>
                  <w:tcBorders>
                    <w:top w:val="single" w:sz="4" w:space="0" w:color="auto"/>
                    <w:left w:val="single" w:sz="4" w:space="0" w:color="auto"/>
                    <w:bottom w:val="single" w:sz="4" w:space="0" w:color="auto"/>
                    <w:right w:val="single" w:sz="4" w:space="0" w:color="auto"/>
                  </w:tcBorders>
                  <w:vAlign w:val="center"/>
                </w:tcPr>
                <w:p w14:paraId="1F8BD60D"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remeslá/ živnosti</w:t>
                  </w:r>
                </w:p>
              </w:tc>
              <w:tc>
                <w:tcPr>
                  <w:tcW w:w="2352" w:type="dxa"/>
                  <w:tcBorders>
                    <w:top w:val="single" w:sz="4" w:space="0" w:color="auto"/>
                    <w:left w:val="single" w:sz="4" w:space="0" w:color="auto"/>
                    <w:bottom w:val="single" w:sz="4" w:space="0" w:color="auto"/>
                    <w:right w:val="single" w:sz="4" w:space="0" w:color="auto"/>
                  </w:tcBorders>
                  <w:vAlign w:val="center"/>
                </w:tcPr>
                <w:p w14:paraId="1F8BD60E" w14:textId="77777777" w:rsidR="0037709A" w:rsidRPr="00364BB4" w:rsidRDefault="0037709A" w:rsidP="00C350E1">
                  <w:pPr>
                    <w:ind w:right="155"/>
                    <w:jc w:val="center"/>
                    <w:rPr>
                      <w:rFonts w:cstheme="minorHAnsi"/>
                      <w:b/>
                      <w:color w:val="000000" w:themeColor="text1"/>
                      <w:lang w:val="sk-SK"/>
                    </w:rPr>
                  </w:pPr>
                  <w:r w:rsidRPr="00364BB4">
                    <w:rPr>
                      <w:rFonts w:cstheme="minorHAnsi"/>
                      <w:b/>
                      <w:color w:val="000000" w:themeColor="text1"/>
                      <w:lang w:val="sk-SK"/>
                    </w:rPr>
                    <w:t>obchod</w:t>
                  </w:r>
                </w:p>
              </w:tc>
            </w:tr>
            <w:tr w:rsidR="00364BB4" w:rsidRPr="00364BB4" w14:paraId="1F8BD633" w14:textId="77777777" w:rsidTr="0037709A">
              <w:tc>
                <w:tcPr>
                  <w:tcW w:w="1701" w:type="dxa"/>
                  <w:gridSpan w:val="2"/>
                  <w:tcBorders>
                    <w:top w:val="single" w:sz="4" w:space="0" w:color="auto"/>
                    <w:left w:val="single" w:sz="4" w:space="0" w:color="auto"/>
                    <w:bottom w:val="single" w:sz="4" w:space="0" w:color="auto"/>
                    <w:right w:val="single" w:sz="4" w:space="0" w:color="auto"/>
                  </w:tcBorders>
                </w:tcPr>
                <w:p w14:paraId="1F8BD610"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policajt</w:t>
                  </w:r>
                </w:p>
                <w:p w14:paraId="1F8BD611"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požiarnik</w:t>
                  </w:r>
                </w:p>
                <w:p w14:paraId="1F8BD612"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zdravotník</w:t>
                  </w:r>
                </w:p>
                <w:p w14:paraId="1F8BD613"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detektív</w:t>
                  </w:r>
                </w:p>
                <w:p w14:paraId="1F8BD614"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pilot</w:t>
                  </w:r>
                </w:p>
                <w:p w14:paraId="1F8BD615"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vyšetrovateľ</w:t>
                  </w:r>
                </w:p>
              </w:tc>
              <w:tc>
                <w:tcPr>
                  <w:tcW w:w="1559" w:type="dxa"/>
                  <w:gridSpan w:val="2"/>
                  <w:tcBorders>
                    <w:top w:val="single" w:sz="4" w:space="0" w:color="auto"/>
                    <w:left w:val="single" w:sz="4" w:space="0" w:color="auto"/>
                    <w:bottom w:val="single" w:sz="4" w:space="0" w:color="auto"/>
                    <w:right w:val="single" w:sz="4" w:space="0" w:color="auto"/>
                  </w:tcBorders>
                </w:tcPr>
                <w:p w14:paraId="1F8BD616"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burzový maklér</w:t>
                  </w:r>
                </w:p>
                <w:p w14:paraId="1F8BD617"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bankár</w:t>
                  </w:r>
                </w:p>
                <w:p w14:paraId="1F8BD618"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investor</w:t>
                  </w:r>
                </w:p>
                <w:p w14:paraId="1F8BD619"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audítor</w:t>
                  </w:r>
                </w:p>
                <w:p w14:paraId="1F8BD61A"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poisťovací agent</w:t>
                  </w:r>
                </w:p>
                <w:p w14:paraId="1F8BD61B"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finančný poradca</w:t>
                  </w:r>
                </w:p>
              </w:tc>
              <w:tc>
                <w:tcPr>
                  <w:tcW w:w="2268" w:type="dxa"/>
                  <w:tcBorders>
                    <w:top w:val="single" w:sz="4" w:space="0" w:color="auto"/>
                    <w:left w:val="single" w:sz="4" w:space="0" w:color="auto"/>
                    <w:bottom w:val="single" w:sz="4" w:space="0" w:color="auto"/>
                    <w:right w:val="single" w:sz="4" w:space="0" w:color="auto"/>
                  </w:tcBorders>
                </w:tcPr>
                <w:p w14:paraId="1F8BD61C"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športový komentátor</w:t>
                  </w:r>
                </w:p>
                <w:p w14:paraId="1F8BD61D"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reportér</w:t>
                  </w:r>
                </w:p>
                <w:p w14:paraId="1F8BD61E"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promotér</w:t>
                  </w:r>
                  <w:proofErr w:type="spellEnd"/>
                </w:p>
                <w:p w14:paraId="1F8BD61F"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tanečník</w:t>
                  </w:r>
                </w:p>
                <w:p w14:paraId="1F8BD620"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barman</w:t>
                  </w:r>
                </w:p>
                <w:p w14:paraId="1F8BD621"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aukcionár</w:t>
                  </w:r>
                </w:p>
                <w:p w14:paraId="1F8BD622"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profesionálny športovec</w:t>
                  </w:r>
                </w:p>
                <w:p w14:paraId="1F8BD623"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inštruktor/tréner vo fitnes centre</w:t>
                  </w:r>
                </w:p>
                <w:p w14:paraId="1F8BD624"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športový tréner</w:t>
                  </w:r>
                </w:p>
              </w:tc>
              <w:tc>
                <w:tcPr>
                  <w:tcW w:w="1559" w:type="dxa"/>
                  <w:tcBorders>
                    <w:top w:val="single" w:sz="4" w:space="0" w:color="auto"/>
                    <w:left w:val="single" w:sz="4" w:space="0" w:color="auto"/>
                    <w:bottom w:val="single" w:sz="4" w:space="0" w:color="auto"/>
                    <w:right w:val="single" w:sz="4" w:space="0" w:color="auto"/>
                  </w:tcBorders>
                </w:tcPr>
                <w:p w14:paraId="1F8BD625"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tesár/stolár</w:t>
                  </w:r>
                </w:p>
                <w:p w14:paraId="1F8BD626"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majster/ remeselník</w:t>
                  </w:r>
                </w:p>
                <w:p w14:paraId="1F8BD627"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farmár</w:t>
                  </w:r>
                </w:p>
                <w:p w14:paraId="1F8BD628"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konštruktér</w:t>
                  </w:r>
                </w:p>
                <w:p w14:paraId="1F8BD629"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kuchár/ šéfkuchár</w:t>
                  </w:r>
                </w:p>
              </w:tc>
              <w:tc>
                <w:tcPr>
                  <w:tcW w:w="2352" w:type="dxa"/>
                  <w:tcBorders>
                    <w:top w:val="single" w:sz="4" w:space="0" w:color="auto"/>
                    <w:left w:val="single" w:sz="4" w:space="0" w:color="auto"/>
                    <w:bottom w:val="single" w:sz="4" w:space="0" w:color="auto"/>
                    <w:right w:val="single" w:sz="4" w:space="0" w:color="auto"/>
                  </w:tcBorders>
                </w:tcPr>
                <w:p w14:paraId="1F8BD62A"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súkromný podnikateľ</w:t>
                  </w:r>
                </w:p>
                <w:p w14:paraId="1F8BD62B"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obchodný zástupca</w:t>
                  </w:r>
                </w:p>
                <w:p w14:paraId="1F8BD62C"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maklér realitnej kancelárie</w:t>
                  </w:r>
                </w:p>
                <w:p w14:paraId="1F8BD62D"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stavebný podnikateľ</w:t>
                  </w:r>
                </w:p>
                <w:p w14:paraId="1F8BD62E"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veľkoobchodník</w:t>
                  </w:r>
                </w:p>
                <w:p w14:paraId="1F8BD62F"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maloobchodník</w:t>
                  </w:r>
                </w:p>
                <w:p w14:paraId="1F8BD630"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predajca áut</w:t>
                  </w:r>
                </w:p>
                <w:p w14:paraId="1F8BD631"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predavač/</w:t>
                  </w:r>
                  <w:proofErr w:type="spellStart"/>
                  <w:r w:rsidRPr="00364BB4">
                    <w:rPr>
                      <w:rFonts w:cstheme="minorHAnsi"/>
                      <w:color w:val="000000" w:themeColor="text1"/>
                      <w:lang w:val="sk-SK"/>
                    </w:rPr>
                    <w:t>ka</w:t>
                  </w:r>
                  <w:proofErr w:type="spellEnd"/>
                </w:p>
                <w:p w14:paraId="1F8BD632" w14:textId="77777777" w:rsidR="0037709A" w:rsidRPr="00364BB4" w:rsidRDefault="0037709A"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agent cestovnej kancelárie</w:t>
                  </w:r>
                </w:p>
              </w:tc>
            </w:tr>
          </w:tbl>
          <w:p w14:paraId="1F8BD634" w14:textId="77777777" w:rsidR="0037709A" w:rsidRPr="00364BB4" w:rsidRDefault="0037709A" w:rsidP="004021A8">
            <w:pPr>
              <w:ind w:right="155"/>
              <w:jc w:val="both"/>
              <w:rPr>
                <w:rFonts w:cstheme="minorHAnsi"/>
                <w:color w:val="000000" w:themeColor="text1"/>
                <w:lang w:val="sk-SK"/>
              </w:rPr>
            </w:pPr>
          </w:p>
          <w:p w14:paraId="1F8BD635" w14:textId="77777777" w:rsidR="0037709A" w:rsidRPr="00364BB4" w:rsidRDefault="0037709A" w:rsidP="004021A8">
            <w:pPr>
              <w:ind w:right="155"/>
              <w:jc w:val="both"/>
              <w:rPr>
                <w:rFonts w:cstheme="minorHAnsi"/>
                <w:color w:val="000000" w:themeColor="text1"/>
                <w:lang w:val="sk-SK"/>
              </w:rPr>
            </w:pPr>
          </w:p>
          <w:p w14:paraId="1F8BD636" w14:textId="77777777" w:rsidR="004021A8" w:rsidRPr="00364BB4" w:rsidRDefault="004021A8" w:rsidP="004021A8">
            <w:pPr>
              <w:jc w:val="both"/>
              <w:rPr>
                <w:rFonts w:cstheme="minorHAnsi"/>
                <w:iCs/>
                <w:color w:val="000000" w:themeColor="text1"/>
                <w:lang w:val="sk-SK"/>
              </w:rPr>
            </w:pPr>
          </w:p>
        </w:tc>
      </w:tr>
    </w:tbl>
    <w:p w14:paraId="1F8BD638" w14:textId="77777777" w:rsidR="004021A8" w:rsidRPr="004B746F" w:rsidRDefault="004021A8" w:rsidP="004021A8">
      <w:pPr>
        <w:pageBreakBefore/>
        <w:ind w:right="155"/>
        <w:jc w:val="both"/>
        <w:rPr>
          <w:rFonts w:cstheme="minorHAnsi"/>
          <w:b/>
          <w:bCs/>
          <w:lang w:val="sk-SK"/>
        </w:rPr>
      </w:pPr>
      <w:r w:rsidRPr="004B746F">
        <w:rPr>
          <w:rFonts w:cstheme="minorHAnsi"/>
          <w:b/>
          <w:bCs/>
          <w:lang w:val="sk-SK"/>
        </w:rPr>
        <w:lastRenderedPageBreak/>
        <w:t>IZRV</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695" w14:textId="77777777" w:rsidTr="00364BB4">
        <w:trPr>
          <w:trHeight w:val="2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639"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Typ introvert, zmyslový, rozumový, vnímavý</w:t>
            </w:r>
          </w:p>
          <w:p w14:paraId="1F8BD63A" w14:textId="77777777" w:rsidR="004021A8" w:rsidRPr="00364BB4" w:rsidRDefault="004021A8" w:rsidP="004021A8">
            <w:pPr>
              <w:ind w:right="155"/>
              <w:jc w:val="both"/>
              <w:rPr>
                <w:rFonts w:cstheme="minorHAnsi"/>
                <w:color w:val="000000" w:themeColor="text1"/>
                <w:lang w:val="sk-SK"/>
              </w:rPr>
            </w:pPr>
          </w:p>
          <w:p w14:paraId="1F8BD63B" w14:textId="77777777" w:rsidR="00003E7C"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Sú to priamočiari, čestní a pragmatickí ľudia, ktorí uprednostňujú činy pred rečami. Sú nenápadní a často majú dobrý cit pre to, ako majú veci fungovať. </w:t>
            </w:r>
          </w:p>
          <w:p w14:paraId="1F8BD63C" w14:textId="77777777" w:rsidR="00003E7C" w:rsidRPr="00364BB4" w:rsidRDefault="00003E7C" w:rsidP="004021A8">
            <w:pPr>
              <w:ind w:right="155"/>
              <w:jc w:val="both"/>
              <w:rPr>
                <w:rFonts w:cstheme="minorHAnsi"/>
                <w:color w:val="000000" w:themeColor="text1"/>
                <w:lang w:val="sk-SK"/>
              </w:rPr>
            </w:pPr>
          </w:p>
          <w:p w14:paraId="1F8BD63D"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Keďže sú analytikmi, živo sa zaujímajú o objektívne a základné princípy. Majú vrodený cit pre to, ako fungujú mechanické veci a sú zvyčajne manuálne zruční. </w:t>
            </w:r>
          </w:p>
          <w:p w14:paraId="1F8BD63E" w14:textId="77777777" w:rsidR="00003E7C" w:rsidRPr="00364BB4" w:rsidRDefault="00003E7C" w:rsidP="004021A8">
            <w:pPr>
              <w:ind w:right="155"/>
              <w:jc w:val="both"/>
              <w:rPr>
                <w:rFonts w:cstheme="minorHAnsi"/>
                <w:color w:val="000000" w:themeColor="text1"/>
                <w:lang w:val="sk-SK"/>
              </w:rPr>
            </w:pPr>
          </w:p>
          <w:p w14:paraId="1F8BD63F"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Ich rozhodnutia sú zvyčajne logické a udržujú ich v tajnosti, fakty formulujú jasne a priamo, presne ako ich vidia. Sú zvedaví a pozorní, obvykle ich presvedčia len tvrdé, spoľahlivé fakty. Pred faktami majú veľký rešpekt, zaoberajú sa nimi a môžu byť skutočnou studnicou informácií o veciach, ktoré dokonale poznajú a rozumejú im. </w:t>
            </w:r>
          </w:p>
          <w:p w14:paraId="1F8BD640" w14:textId="77777777" w:rsidR="00003E7C" w:rsidRPr="00364BB4" w:rsidRDefault="00003E7C" w:rsidP="004021A8">
            <w:pPr>
              <w:ind w:right="155"/>
              <w:jc w:val="both"/>
              <w:rPr>
                <w:rFonts w:cstheme="minorHAnsi"/>
                <w:color w:val="000000" w:themeColor="text1"/>
                <w:lang w:val="sk-SK"/>
              </w:rPr>
            </w:pPr>
          </w:p>
          <w:p w14:paraId="1F8BD641"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Keďže sú  realistami, sú schopní vytĺcť kapitál zo zdrojov, ktoré majú k dispozícii, čo svedčí aj o ich praktickom zmysle pre čas. </w:t>
            </w:r>
          </w:p>
          <w:p w14:paraId="1F8BD642" w14:textId="77777777" w:rsidR="00003E7C" w:rsidRPr="00364BB4" w:rsidRDefault="00003E7C" w:rsidP="004021A8">
            <w:pPr>
              <w:ind w:right="155"/>
              <w:jc w:val="both"/>
              <w:rPr>
                <w:rFonts w:cstheme="minorHAnsi"/>
                <w:color w:val="000000" w:themeColor="text1"/>
                <w:lang w:val="sk-SK"/>
              </w:rPr>
            </w:pPr>
          </w:p>
          <w:p w14:paraId="1F8BD643"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Typ IZRV je tichý a rezervovaný, môže preto pôsobiť chladne a ľahostajne, má sklon k hanblivosti, nie však v prítomnosti dobrých priateľov. Je samostatný, slušný, považuje ostatných za rovnocenných partnerov. </w:t>
            </w:r>
          </w:p>
          <w:p w14:paraId="1F8BD644" w14:textId="77777777" w:rsidR="00003E7C" w:rsidRPr="00364BB4" w:rsidRDefault="00003E7C" w:rsidP="004021A8">
            <w:pPr>
              <w:ind w:right="155"/>
              <w:jc w:val="both"/>
              <w:rPr>
                <w:rFonts w:cstheme="minorHAnsi"/>
                <w:color w:val="000000" w:themeColor="text1"/>
                <w:lang w:val="sk-SK"/>
              </w:rPr>
            </w:pPr>
          </w:p>
          <w:p w14:paraId="1F8BD645"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Zvykne pracovať impulzívne, je preto úplne adaptabilný a okamžite schopný reagovať na výzvy a problémy. Keďže má rád vzrušenie a aktivitu, obvykle rád športuje a rád sa zdržuje na čerstvom vzduchu. </w:t>
            </w:r>
          </w:p>
          <w:p w14:paraId="1F8BD646" w14:textId="77777777" w:rsidR="004021A8" w:rsidRPr="00364BB4" w:rsidRDefault="004021A8" w:rsidP="004021A8">
            <w:pPr>
              <w:ind w:right="155"/>
              <w:jc w:val="both"/>
              <w:rPr>
                <w:rFonts w:cstheme="minorHAnsi"/>
                <w:color w:val="000000" w:themeColor="text1"/>
                <w:lang w:val="sk-SK"/>
              </w:rPr>
            </w:pPr>
          </w:p>
          <w:p w14:paraId="1F8BD647"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648" w14:textId="77777777" w:rsidR="00003E7C" w:rsidRPr="00364BB4" w:rsidRDefault="00003E7C" w:rsidP="004021A8">
            <w:pPr>
              <w:ind w:right="155"/>
              <w:jc w:val="both"/>
              <w:rPr>
                <w:rFonts w:cstheme="minorHAnsi"/>
                <w:b/>
                <w:bCs/>
                <w:color w:val="000000" w:themeColor="text1"/>
                <w:lang w:val="sk-SK"/>
              </w:rPr>
            </w:pPr>
          </w:p>
          <w:p w14:paraId="1F8BD649"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Keďže svoje hodnotenia títo ľudia nezverejňujú, často si nechávajú i veľmi dôležité problémy pre seba. Preto často aj partneri, s ktorými žijú, o nich vlastne nič nevedia. </w:t>
            </w:r>
          </w:p>
          <w:p w14:paraId="1F8BD64A" w14:textId="77777777" w:rsidR="00003E7C" w:rsidRPr="00364BB4" w:rsidRDefault="00003E7C" w:rsidP="004021A8">
            <w:pPr>
              <w:ind w:right="155"/>
              <w:jc w:val="both"/>
              <w:rPr>
                <w:rFonts w:cstheme="minorHAnsi"/>
                <w:color w:val="000000" w:themeColor="text1"/>
                <w:lang w:val="sk-SK"/>
              </w:rPr>
            </w:pPr>
          </w:p>
          <w:p w14:paraId="1F8BD64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Neradi sa zdôverujú so svojimi reakciami, pocitmi a záujmami  iným ľuďom, pretože sa im to zdá zbytočné. Mali by si uvedomiť, že iní ľudia chcú a aj potrebujú vedieť, čo </w:t>
            </w:r>
            <w:r w:rsidR="00D526E9" w:rsidRPr="00364BB4">
              <w:rPr>
                <w:rFonts w:cstheme="minorHAnsi"/>
                <w:color w:val="000000" w:themeColor="text1"/>
                <w:lang w:val="sk-SK"/>
              </w:rPr>
              <w:t>s</w:t>
            </w:r>
            <w:r w:rsidRPr="00364BB4">
              <w:rPr>
                <w:rFonts w:cstheme="minorHAnsi"/>
                <w:color w:val="000000" w:themeColor="text1"/>
                <w:lang w:val="sk-SK"/>
              </w:rPr>
              <w:t>a deje v ich živote a uvedomiť si, že jedine oni im môžu poskytnúť presné vysvetlenie.</w:t>
            </w:r>
          </w:p>
          <w:p w14:paraId="1F8BD64C" w14:textId="77777777" w:rsidR="00003E7C" w:rsidRPr="00364BB4" w:rsidRDefault="00003E7C" w:rsidP="004021A8">
            <w:pPr>
              <w:ind w:right="155"/>
              <w:jc w:val="both"/>
              <w:rPr>
                <w:rFonts w:cstheme="minorHAnsi"/>
                <w:color w:val="000000" w:themeColor="text1"/>
                <w:lang w:val="sk-SK"/>
              </w:rPr>
            </w:pPr>
          </w:p>
          <w:p w14:paraId="1F8BD64D"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natoľko realistickí, že obvykle sú schopní vidieť spôsoby ako minimalizovať námahu pri takmer všetkých projektoch</w:t>
            </w:r>
            <w:r w:rsidR="00D526E9" w:rsidRPr="00364BB4">
              <w:rPr>
                <w:rFonts w:cstheme="minorHAnsi"/>
                <w:color w:val="000000" w:themeColor="text1"/>
                <w:lang w:val="sk-SK"/>
              </w:rPr>
              <w:t>.</w:t>
            </w:r>
          </w:p>
          <w:p w14:paraId="1F8BD64E" w14:textId="77777777" w:rsidR="00003E7C" w:rsidRPr="00364BB4" w:rsidRDefault="00003E7C" w:rsidP="004021A8">
            <w:pPr>
              <w:ind w:right="155"/>
              <w:jc w:val="both"/>
              <w:rPr>
                <w:rFonts w:cstheme="minorHAnsi"/>
                <w:color w:val="000000" w:themeColor="text1"/>
                <w:lang w:val="sk-SK"/>
              </w:rPr>
            </w:pPr>
          </w:p>
          <w:p w14:paraId="1F8BD64F"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voľný čas je pre nich veľmi dôležitý, väčšinou nerobia viac ako nevyh</w:t>
            </w:r>
            <w:r w:rsidR="00D526E9" w:rsidRPr="00364BB4">
              <w:rPr>
                <w:rFonts w:cstheme="minorHAnsi"/>
                <w:color w:val="000000" w:themeColor="text1"/>
                <w:lang w:val="sk-SK"/>
              </w:rPr>
              <w:t>nutne treba</w:t>
            </w:r>
            <w:r w:rsidRPr="00364BB4">
              <w:rPr>
                <w:rFonts w:cstheme="minorHAnsi"/>
                <w:color w:val="000000" w:themeColor="text1"/>
                <w:lang w:val="sk-SK"/>
              </w:rPr>
              <w:t xml:space="preserve"> alebo sa stáva, že nevydržia na projekte pracovať až do konca. To ich zvádza k nedodržiavaniu predpisov. Ak si spravia plán všetkých postupných krokov a detailov, pomôže im to zvládnuť ich nedostatok iniciatívy a redukovať zjavnú ľahostajnosť.</w:t>
            </w:r>
          </w:p>
          <w:p w14:paraId="1F8BD650" w14:textId="77777777" w:rsidR="00003E7C" w:rsidRPr="00364BB4" w:rsidRDefault="00003E7C" w:rsidP="004021A8">
            <w:pPr>
              <w:ind w:right="155"/>
              <w:jc w:val="both"/>
              <w:rPr>
                <w:rFonts w:cstheme="minorHAnsi"/>
                <w:color w:val="000000" w:themeColor="text1"/>
                <w:lang w:val="sk-SK"/>
              </w:rPr>
            </w:pPr>
          </w:p>
          <w:p w14:paraId="1F8BD651"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typ IZRV konštantne striehne na zmyslové informácie a radšej necháva možnosť voľby otvorenú, môže byť nerozhodný. To, že potrebuje vzruch, ho môže doviesť k nezodpovednosti a môže sa nudiť. Ak si stanoví ciele a seriózne sa dohodne na svojich povinnostiach, pomôže mu to vyhnúť sa sklamaniam a nebezpečenstvu, ktoré vyplýva z tohto chaotického životného štýlu.</w:t>
            </w:r>
          </w:p>
          <w:p w14:paraId="1F8BD652" w14:textId="77777777" w:rsidR="00103253" w:rsidRPr="00364BB4" w:rsidRDefault="00103253" w:rsidP="004021A8">
            <w:pPr>
              <w:jc w:val="both"/>
              <w:rPr>
                <w:rFonts w:cstheme="minorHAnsi"/>
                <w:iCs/>
                <w:color w:val="000000" w:themeColor="text1"/>
                <w:lang w:val="sk-SK"/>
              </w:rPr>
            </w:pPr>
          </w:p>
          <w:p w14:paraId="1F8BD653" w14:textId="77777777" w:rsidR="0037709A" w:rsidRPr="00364BB4" w:rsidRDefault="0037709A" w:rsidP="004021A8">
            <w:pPr>
              <w:jc w:val="both"/>
              <w:rPr>
                <w:rFonts w:cstheme="minorHAnsi"/>
                <w:iCs/>
                <w:color w:val="000000" w:themeColor="text1"/>
                <w:lang w:val="sk-SK"/>
              </w:rPr>
            </w:pPr>
          </w:p>
          <w:p w14:paraId="1F8BD654" w14:textId="77777777" w:rsidR="0037709A" w:rsidRPr="00364BB4" w:rsidRDefault="0037709A" w:rsidP="004021A8">
            <w:pPr>
              <w:jc w:val="both"/>
              <w:rPr>
                <w:rFonts w:cstheme="minorHAnsi"/>
                <w:iCs/>
                <w:color w:val="000000" w:themeColor="text1"/>
                <w:lang w:val="sk-SK"/>
              </w:rPr>
            </w:pPr>
          </w:p>
          <w:p w14:paraId="1F8BD655" w14:textId="77777777" w:rsidR="0037709A" w:rsidRPr="00364BB4" w:rsidRDefault="0037709A" w:rsidP="004021A8">
            <w:pPr>
              <w:jc w:val="both"/>
              <w:rPr>
                <w:rFonts w:cstheme="minorHAnsi"/>
                <w:iCs/>
                <w:color w:val="000000" w:themeColor="text1"/>
                <w:lang w:val="sk-SK"/>
              </w:rPr>
            </w:pPr>
          </w:p>
          <w:p w14:paraId="1F8BD656" w14:textId="77777777" w:rsidR="0037709A" w:rsidRPr="00364BB4" w:rsidRDefault="0037709A" w:rsidP="004021A8">
            <w:pPr>
              <w:jc w:val="both"/>
              <w:rPr>
                <w:rFonts w:cstheme="minorHAnsi"/>
                <w:iCs/>
                <w:color w:val="000000" w:themeColor="text1"/>
                <w:lang w:val="sk-SK"/>
              </w:rPr>
            </w:pPr>
          </w:p>
          <w:p w14:paraId="1F8BD657" w14:textId="77777777" w:rsidR="0037709A" w:rsidRPr="00364BB4" w:rsidRDefault="0037709A" w:rsidP="004021A8">
            <w:pPr>
              <w:jc w:val="both"/>
              <w:rPr>
                <w:rFonts w:cstheme="minorHAnsi"/>
                <w:iCs/>
                <w:color w:val="000000" w:themeColor="text1"/>
                <w:lang w:val="sk-SK"/>
              </w:rPr>
            </w:pPr>
          </w:p>
          <w:p w14:paraId="1F8BD658" w14:textId="77777777" w:rsidR="0037709A" w:rsidRPr="00364BB4" w:rsidRDefault="0037709A" w:rsidP="004021A8">
            <w:pPr>
              <w:jc w:val="both"/>
              <w:rPr>
                <w:rFonts w:cstheme="minorHAnsi"/>
                <w:iCs/>
                <w:color w:val="000000" w:themeColor="text1"/>
                <w:lang w:val="sk-SK"/>
              </w:rPr>
            </w:pPr>
          </w:p>
          <w:p w14:paraId="1F8BD659" w14:textId="77777777" w:rsidR="0037709A" w:rsidRPr="00364BB4" w:rsidRDefault="0037709A" w:rsidP="004021A8">
            <w:pPr>
              <w:jc w:val="both"/>
              <w:rPr>
                <w:rFonts w:cstheme="minorHAnsi"/>
                <w:iCs/>
                <w:color w:val="000000" w:themeColor="text1"/>
                <w:lang w:val="sk-SK"/>
              </w:rPr>
            </w:pPr>
          </w:p>
          <w:p w14:paraId="1F8BD65A" w14:textId="77777777" w:rsidR="0037709A" w:rsidRPr="00364BB4" w:rsidRDefault="0037709A" w:rsidP="004021A8">
            <w:pPr>
              <w:jc w:val="both"/>
              <w:rPr>
                <w:rFonts w:cstheme="minorHAnsi"/>
                <w:iCs/>
                <w:color w:val="000000" w:themeColor="text1"/>
                <w:lang w:val="sk-SK"/>
              </w:rPr>
            </w:pPr>
          </w:p>
          <w:p w14:paraId="1F8BD65B" w14:textId="77777777" w:rsidR="0037709A" w:rsidRPr="00364BB4" w:rsidRDefault="0037709A" w:rsidP="004021A8">
            <w:pPr>
              <w:jc w:val="both"/>
              <w:rPr>
                <w:rFonts w:cstheme="minorHAnsi"/>
                <w:iCs/>
                <w:color w:val="000000" w:themeColor="text1"/>
                <w:lang w:val="sk-SK"/>
              </w:rPr>
            </w:pPr>
          </w:p>
          <w:p w14:paraId="1F8BD65C" w14:textId="77777777" w:rsidR="0037709A" w:rsidRPr="00364BB4" w:rsidRDefault="0037709A" w:rsidP="004021A8">
            <w:pPr>
              <w:jc w:val="both"/>
              <w:rPr>
                <w:rFonts w:cstheme="minorHAnsi"/>
                <w:iCs/>
                <w:color w:val="000000" w:themeColor="text1"/>
                <w:lang w:val="sk-SK"/>
              </w:rPr>
            </w:pPr>
          </w:p>
          <w:p w14:paraId="1F8BD65D" w14:textId="77777777" w:rsidR="0037709A" w:rsidRPr="00364BB4" w:rsidRDefault="0037709A" w:rsidP="004021A8">
            <w:pPr>
              <w:jc w:val="both"/>
              <w:rPr>
                <w:rFonts w:cstheme="minorHAnsi"/>
                <w:iCs/>
                <w:color w:val="000000" w:themeColor="text1"/>
                <w:lang w:val="sk-SK"/>
              </w:rPr>
            </w:pPr>
          </w:p>
          <w:p w14:paraId="1F8BD65E" w14:textId="702E75BC" w:rsidR="0037709A" w:rsidRDefault="0037709A" w:rsidP="004021A8">
            <w:pPr>
              <w:jc w:val="both"/>
              <w:rPr>
                <w:rFonts w:cstheme="minorHAnsi"/>
                <w:iCs/>
                <w:color w:val="000000" w:themeColor="text1"/>
                <w:lang w:val="sk-SK"/>
              </w:rPr>
            </w:pPr>
          </w:p>
          <w:p w14:paraId="4167AB2D" w14:textId="1E49EF8C" w:rsidR="004C28FA" w:rsidRDefault="004C28FA" w:rsidP="004021A8">
            <w:pPr>
              <w:jc w:val="both"/>
              <w:rPr>
                <w:rFonts w:cstheme="minorHAnsi"/>
                <w:iCs/>
                <w:color w:val="000000" w:themeColor="text1"/>
                <w:lang w:val="sk-SK"/>
              </w:rPr>
            </w:pPr>
          </w:p>
          <w:p w14:paraId="15779C16" w14:textId="02CD97B3" w:rsidR="004C28FA" w:rsidRDefault="004C28FA" w:rsidP="004021A8">
            <w:pPr>
              <w:jc w:val="both"/>
              <w:rPr>
                <w:rFonts w:cstheme="minorHAnsi"/>
                <w:iCs/>
                <w:color w:val="000000" w:themeColor="text1"/>
                <w:lang w:val="sk-SK"/>
              </w:rPr>
            </w:pPr>
          </w:p>
          <w:p w14:paraId="24416FBE" w14:textId="685A1CB8" w:rsidR="004C28FA" w:rsidRDefault="004C28FA" w:rsidP="004021A8">
            <w:pPr>
              <w:jc w:val="both"/>
              <w:rPr>
                <w:rFonts w:cstheme="minorHAnsi"/>
                <w:iCs/>
                <w:color w:val="000000" w:themeColor="text1"/>
                <w:lang w:val="sk-SK"/>
              </w:rPr>
            </w:pPr>
          </w:p>
          <w:p w14:paraId="640CAE69" w14:textId="162EE4CC" w:rsidR="004C28FA" w:rsidRDefault="004C28FA" w:rsidP="004021A8">
            <w:pPr>
              <w:jc w:val="both"/>
              <w:rPr>
                <w:rFonts w:cstheme="minorHAnsi"/>
                <w:iCs/>
                <w:color w:val="000000" w:themeColor="text1"/>
                <w:lang w:val="sk-SK"/>
              </w:rPr>
            </w:pPr>
          </w:p>
          <w:p w14:paraId="200C1877" w14:textId="5DEFD0F0" w:rsidR="004C28FA" w:rsidRDefault="004C28FA" w:rsidP="004021A8">
            <w:pPr>
              <w:jc w:val="both"/>
              <w:rPr>
                <w:rFonts w:cstheme="minorHAnsi"/>
                <w:iCs/>
                <w:color w:val="000000" w:themeColor="text1"/>
                <w:lang w:val="sk-SK"/>
              </w:rPr>
            </w:pPr>
          </w:p>
          <w:p w14:paraId="542F8058" w14:textId="2C2608EB" w:rsidR="004C28FA" w:rsidRDefault="004C28FA" w:rsidP="004021A8">
            <w:pPr>
              <w:jc w:val="both"/>
              <w:rPr>
                <w:rFonts w:cstheme="minorHAnsi"/>
                <w:iCs/>
                <w:color w:val="000000" w:themeColor="text1"/>
                <w:lang w:val="sk-SK"/>
              </w:rPr>
            </w:pPr>
          </w:p>
          <w:p w14:paraId="4A30DB63" w14:textId="77777777" w:rsidR="004C28FA" w:rsidRPr="00364BB4" w:rsidRDefault="004C28FA" w:rsidP="004021A8">
            <w:pPr>
              <w:jc w:val="both"/>
              <w:rPr>
                <w:rFonts w:cstheme="minorHAnsi"/>
                <w:iCs/>
                <w:color w:val="000000" w:themeColor="text1"/>
                <w:lang w:val="sk-SK"/>
              </w:rPr>
            </w:pPr>
          </w:p>
          <w:p w14:paraId="1F8BD65F" w14:textId="77777777" w:rsidR="0037709A" w:rsidRPr="00364BB4" w:rsidRDefault="0037709A" w:rsidP="004021A8">
            <w:pPr>
              <w:jc w:val="both"/>
              <w:rPr>
                <w:rFonts w:cstheme="minorHAnsi"/>
                <w:iCs/>
                <w:color w:val="000000" w:themeColor="text1"/>
                <w:lang w:val="sk-SK"/>
              </w:rPr>
            </w:pPr>
          </w:p>
          <w:p w14:paraId="1F8BD660" w14:textId="77777777" w:rsidR="0037709A" w:rsidRPr="00364BB4" w:rsidRDefault="0037709A" w:rsidP="004021A8">
            <w:pPr>
              <w:jc w:val="both"/>
              <w:rPr>
                <w:rFonts w:cstheme="minorHAnsi"/>
                <w:iCs/>
                <w:color w:val="000000" w:themeColor="text1"/>
                <w:lang w:val="sk-SK"/>
              </w:rPr>
            </w:pPr>
          </w:p>
          <w:p w14:paraId="1F8BD661" w14:textId="77777777" w:rsidR="0037709A" w:rsidRPr="00364BB4" w:rsidRDefault="0037709A" w:rsidP="004021A8">
            <w:pPr>
              <w:jc w:val="both"/>
              <w:rPr>
                <w:rFonts w:cstheme="minorHAnsi"/>
                <w:iCs/>
                <w:color w:val="000000" w:themeColor="text1"/>
                <w:lang w:val="sk-SK"/>
              </w:rPr>
            </w:pPr>
          </w:p>
          <w:p w14:paraId="1F8BD662" w14:textId="77777777" w:rsidR="0037709A" w:rsidRPr="00364BB4" w:rsidRDefault="0037709A" w:rsidP="004021A8">
            <w:pPr>
              <w:jc w:val="both"/>
              <w:rPr>
                <w:rFonts w:cstheme="minorHAnsi"/>
                <w:iCs/>
                <w:color w:val="000000" w:themeColor="text1"/>
                <w:lang w:val="sk-SK"/>
              </w:rPr>
            </w:pPr>
          </w:p>
          <w:tbl>
            <w:tblPr>
              <w:tblStyle w:val="Mriekatabuky"/>
              <w:tblW w:w="9497" w:type="dxa"/>
              <w:tblInd w:w="279" w:type="dxa"/>
              <w:tblLook w:val="04A0" w:firstRow="1" w:lastRow="0" w:firstColumn="1" w:lastColumn="0" w:noHBand="0" w:noVBand="1"/>
            </w:tblPr>
            <w:tblGrid>
              <w:gridCol w:w="1276"/>
              <w:gridCol w:w="668"/>
              <w:gridCol w:w="324"/>
              <w:gridCol w:w="1506"/>
              <w:gridCol w:w="2191"/>
              <w:gridCol w:w="1358"/>
              <w:gridCol w:w="2174"/>
            </w:tblGrid>
            <w:tr w:rsidR="00364BB4" w:rsidRPr="00364BB4" w14:paraId="1F8BD664" w14:textId="77777777" w:rsidTr="00AD7307">
              <w:trPr>
                <w:trHeight w:val="382"/>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663" w14:textId="77777777" w:rsidR="004021A8" w:rsidRPr="00364BB4" w:rsidRDefault="004021A8" w:rsidP="004021A8">
                  <w:pPr>
                    <w:ind w:right="155"/>
                    <w:jc w:val="center"/>
                    <w:rPr>
                      <w:rFonts w:cstheme="minorHAnsi"/>
                      <w:b/>
                      <w:color w:val="000000" w:themeColor="text1"/>
                      <w:lang w:val="sk-SK"/>
                    </w:rPr>
                  </w:pPr>
                  <w:r w:rsidRPr="00364BB4">
                    <w:rPr>
                      <w:rFonts w:cstheme="minorHAnsi"/>
                      <w:b/>
                      <w:color w:val="000000" w:themeColor="text1"/>
                      <w:lang w:val="sk-SK"/>
                    </w:rPr>
                    <w:t>IZRV</w:t>
                  </w:r>
                </w:p>
              </w:tc>
            </w:tr>
            <w:tr w:rsidR="00364BB4" w:rsidRPr="004C28FA" w14:paraId="1F8BD669" w14:textId="77777777" w:rsidTr="00AD7307">
              <w:tc>
                <w:tcPr>
                  <w:tcW w:w="1276" w:type="dxa"/>
                  <w:vMerge w:val="restart"/>
                  <w:tcBorders>
                    <w:top w:val="single" w:sz="4" w:space="0" w:color="auto"/>
                    <w:left w:val="single" w:sz="4" w:space="0" w:color="auto"/>
                    <w:right w:val="single" w:sz="4" w:space="0" w:color="auto"/>
                  </w:tcBorders>
                  <w:vAlign w:val="center"/>
                </w:tcPr>
                <w:p w14:paraId="1F8BD665" w14:textId="77777777" w:rsidR="004021A8" w:rsidRPr="00364BB4" w:rsidRDefault="004021A8" w:rsidP="004021A8">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666" w14:textId="77777777" w:rsidR="004021A8" w:rsidRPr="00364BB4" w:rsidRDefault="004021A8" w:rsidP="004021A8">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gridSpan w:val="2"/>
                  <w:tcBorders>
                    <w:top w:val="single" w:sz="4" w:space="0" w:color="auto"/>
                    <w:left w:val="single" w:sz="4" w:space="0" w:color="auto"/>
                    <w:right w:val="single" w:sz="4" w:space="0" w:color="auto"/>
                  </w:tcBorders>
                  <w:vAlign w:val="center"/>
                </w:tcPr>
                <w:p w14:paraId="1F8BD667" w14:textId="77777777" w:rsidR="004021A8" w:rsidRPr="00364BB4" w:rsidRDefault="004021A8" w:rsidP="004021A8">
                  <w:pPr>
                    <w:jc w:val="center"/>
                    <w:rPr>
                      <w:rFonts w:cstheme="minorHAnsi"/>
                      <w:b/>
                      <w:bCs/>
                      <w:color w:val="000000" w:themeColor="text1"/>
                      <w:lang w:val="sk-SK"/>
                    </w:rPr>
                  </w:pPr>
                  <w:r w:rsidRPr="00364BB4">
                    <w:rPr>
                      <w:rFonts w:cstheme="minorHAnsi"/>
                      <w:b/>
                      <w:bCs/>
                      <w:color w:val="000000" w:themeColor="text1"/>
                      <w:lang w:val="sk-SK"/>
                    </w:rPr>
                    <w:t>plusy</w:t>
                  </w:r>
                </w:p>
              </w:tc>
              <w:tc>
                <w:tcPr>
                  <w:tcW w:w="7229" w:type="dxa"/>
                  <w:gridSpan w:val="4"/>
                  <w:tcBorders>
                    <w:top w:val="single" w:sz="4" w:space="0" w:color="auto"/>
                    <w:left w:val="single" w:sz="4" w:space="0" w:color="auto"/>
                    <w:bottom w:val="single" w:sz="4" w:space="0" w:color="auto"/>
                    <w:right w:val="single" w:sz="4" w:space="0" w:color="auto"/>
                  </w:tcBorders>
                </w:tcPr>
                <w:p w14:paraId="1F8BD668" w14:textId="77777777" w:rsidR="004021A8" w:rsidRPr="00364BB4" w:rsidRDefault="004021A8" w:rsidP="00AD7307">
                  <w:pPr>
                    <w:ind w:right="155"/>
                    <w:rPr>
                      <w:rFonts w:cstheme="minorHAnsi"/>
                      <w:color w:val="000000" w:themeColor="text1"/>
                      <w:lang w:val="sk-SK"/>
                    </w:rPr>
                  </w:pPr>
                  <w:r w:rsidRPr="00364BB4">
                    <w:rPr>
                      <w:rFonts w:cstheme="minorHAnsi"/>
                      <w:color w:val="000000" w:themeColor="text1"/>
                      <w:lang w:val="sk-SK"/>
                    </w:rPr>
                    <w:t>dobre pracujú na reálnych, praktických úlohách; sú schopní usporiadať chaotické údaje a utriediť nejasné fakty; radi pracujú manuálne a používajú nástroje; radi pracujú sami</w:t>
                  </w:r>
                  <w:r w:rsidR="00D526E9" w:rsidRPr="00364BB4">
                    <w:rPr>
                      <w:rFonts w:cstheme="minorHAnsi"/>
                      <w:color w:val="000000" w:themeColor="text1"/>
                      <w:lang w:val="sk-SK"/>
                    </w:rPr>
                    <w:t>,</w:t>
                  </w:r>
                  <w:r w:rsidRPr="00364BB4">
                    <w:rPr>
                      <w:rFonts w:cstheme="minorHAnsi"/>
                      <w:color w:val="000000" w:themeColor="text1"/>
                      <w:lang w:val="sk-SK"/>
                    </w:rPr>
                    <w:t xml:space="preserve"> ale aj s kolegami, ktorých si vážia; dostupné zdroje identifikujú a</w:t>
                  </w:r>
                  <w:r w:rsidR="00AD7307" w:rsidRPr="00364BB4">
                    <w:rPr>
                      <w:rFonts w:cstheme="minorHAnsi"/>
                      <w:color w:val="000000" w:themeColor="text1"/>
                      <w:lang w:val="sk-SK"/>
                    </w:rPr>
                    <w:t> </w:t>
                  </w:r>
                  <w:r w:rsidRPr="00364BB4">
                    <w:rPr>
                      <w:rFonts w:cstheme="minorHAnsi"/>
                      <w:color w:val="000000" w:themeColor="text1"/>
                      <w:lang w:val="sk-SK"/>
                    </w:rPr>
                    <w:t>používajú správne</w:t>
                  </w:r>
                </w:p>
              </w:tc>
            </w:tr>
            <w:tr w:rsidR="00364BB4" w:rsidRPr="004C28FA" w14:paraId="1F8BD66D" w14:textId="77777777" w:rsidTr="00AD7307">
              <w:tc>
                <w:tcPr>
                  <w:tcW w:w="1276" w:type="dxa"/>
                  <w:vMerge/>
                  <w:tcBorders>
                    <w:left w:val="single" w:sz="4" w:space="0" w:color="auto"/>
                    <w:bottom w:val="single" w:sz="4" w:space="0" w:color="auto"/>
                    <w:right w:val="single" w:sz="4" w:space="0" w:color="auto"/>
                  </w:tcBorders>
                </w:tcPr>
                <w:p w14:paraId="1F8BD66A" w14:textId="77777777" w:rsidR="004021A8" w:rsidRPr="00364BB4" w:rsidRDefault="004021A8" w:rsidP="004021A8">
                  <w:pPr>
                    <w:ind w:right="155"/>
                    <w:jc w:val="center"/>
                    <w:rPr>
                      <w:rFonts w:cstheme="minorHAnsi"/>
                      <w:b/>
                      <w:color w:val="000000" w:themeColor="text1"/>
                      <w:lang w:val="sk-SK"/>
                    </w:rPr>
                  </w:pPr>
                </w:p>
              </w:tc>
              <w:tc>
                <w:tcPr>
                  <w:tcW w:w="992" w:type="dxa"/>
                  <w:gridSpan w:val="2"/>
                  <w:tcBorders>
                    <w:left w:val="single" w:sz="4" w:space="0" w:color="auto"/>
                    <w:bottom w:val="single" w:sz="4" w:space="0" w:color="auto"/>
                    <w:right w:val="single" w:sz="4" w:space="0" w:color="auto"/>
                  </w:tcBorders>
                  <w:vAlign w:val="center"/>
                </w:tcPr>
                <w:p w14:paraId="1F8BD66B" w14:textId="77777777" w:rsidR="004021A8" w:rsidRPr="00364BB4" w:rsidRDefault="004021A8" w:rsidP="004021A8">
                  <w:pPr>
                    <w:jc w:val="center"/>
                    <w:rPr>
                      <w:rFonts w:cstheme="minorHAnsi"/>
                      <w:b/>
                      <w:bCs/>
                      <w:color w:val="000000" w:themeColor="text1"/>
                      <w:lang w:val="sk-SK"/>
                    </w:rPr>
                  </w:pPr>
                  <w:r w:rsidRPr="00364BB4">
                    <w:rPr>
                      <w:rFonts w:cstheme="minorHAnsi"/>
                      <w:b/>
                      <w:bCs/>
                      <w:color w:val="000000" w:themeColor="text1"/>
                      <w:lang w:val="sk-SK"/>
                    </w:rPr>
                    <w:t>mínusy</w:t>
                  </w:r>
                </w:p>
              </w:tc>
              <w:tc>
                <w:tcPr>
                  <w:tcW w:w="7229" w:type="dxa"/>
                  <w:gridSpan w:val="4"/>
                  <w:tcBorders>
                    <w:top w:val="single" w:sz="4" w:space="0" w:color="auto"/>
                    <w:left w:val="single" w:sz="4" w:space="0" w:color="auto"/>
                    <w:bottom w:val="single" w:sz="4" w:space="0" w:color="auto"/>
                    <w:right w:val="single" w:sz="4" w:space="0" w:color="auto"/>
                  </w:tcBorders>
                </w:tcPr>
                <w:p w14:paraId="1F8BD66C" w14:textId="77777777" w:rsidR="004021A8" w:rsidRPr="00364BB4" w:rsidRDefault="004021A8" w:rsidP="004021A8">
                  <w:pPr>
                    <w:ind w:right="155"/>
                    <w:rPr>
                      <w:rFonts w:cstheme="minorHAnsi"/>
                      <w:color w:val="000000" w:themeColor="text1"/>
                      <w:lang w:val="sk-SK"/>
                    </w:rPr>
                  </w:pPr>
                  <w:r w:rsidRPr="00364BB4">
                    <w:rPr>
                      <w:rFonts w:cstheme="minorHAnsi"/>
                      <w:color w:val="000000" w:themeColor="text1"/>
                      <w:lang w:val="sk-SK"/>
                    </w:rPr>
                    <w:t>niekedy im chýba záujem alebo aj schopnosť verbálne komunikovať; nemajú dosť trpezlivosti na abstraktné a komplexné teórie; rýchlo sa začnú nudiť a bývajú netrpezliví; niekedy sa zdajú necitliví k potrebám a pocitom iných; niekedy sú nepredvídateľní a nespoľahliví;</w:t>
                  </w:r>
                </w:p>
              </w:tc>
            </w:tr>
            <w:tr w:rsidR="00364BB4" w:rsidRPr="00364BB4" w14:paraId="1F8BD66F" w14:textId="77777777" w:rsidTr="00AD7307">
              <w:tc>
                <w:tcPr>
                  <w:tcW w:w="9497" w:type="dxa"/>
                  <w:gridSpan w:val="7"/>
                  <w:tcBorders>
                    <w:top w:val="single" w:sz="4" w:space="0" w:color="auto"/>
                    <w:left w:val="single" w:sz="4" w:space="0" w:color="auto"/>
                    <w:bottom w:val="single" w:sz="4" w:space="0" w:color="auto"/>
                    <w:right w:val="single" w:sz="4" w:space="0" w:color="auto"/>
                  </w:tcBorders>
                  <w:vAlign w:val="center"/>
                  <w:hideMark/>
                </w:tcPr>
                <w:p w14:paraId="1F8BD66E" w14:textId="77777777" w:rsidR="004021A8" w:rsidRPr="00364BB4" w:rsidRDefault="004021A8" w:rsidP="00AD7307">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675" w14:textId="77777777" w:rsidTr="00AD7307">
              <w:tc>
                <w:tcPr>
                  <w:tcW w:w="1944" w:type="dxa"/>
                  <w:gridSpan w:val="2"/>
                  <w:tcBorders>
                    <w:top w:val="single" w:sz="4" w:space="0" w:color="auto"/>
                    <w:left w:val="single" w:sz="4" w:space="0" w:color="auto"/>
                    <w:bottom w:val="single" w:sz="4" w:space="0" w:color="auto"/>
                    <w:right w:val="single" w:sz="4" w:space="0" w:color="auto"/>
                  </w:tcBorders>
                  <w:vAlign w:val="center"/>
                </w:tcPr>
                <w:p w14:paraId="1F8BD670" w14:textId="77777777" w:rsidR="00D21AEC" w:rsidRPr="00364BB4" w:rsidRDefault="00D21AEC" w:rsidP="00A21031">
                  <w:pPr>
                    <w:ind w:right="155"/>
                    <w:jc w:val="center"/>
                    <w:rPr>
                      <w:rFonts w:cstheme="minorHAnsi"/>
                      <w:b/>
                      <w:color w:val="000000" w:themeColor="text1"/>
                      <w:lang w:val="sk-SK"/>
                    </w:rPr>
                  </w:pPr>
                  <w:r w:rsidRPr="00364BB4">
                    <w:rPr>
                      <w:rFonts w:cstheme="minorHAnsi"/>
                      <w:b/>
                      <w:color w:val="000000" w:themeColor="text1"/>
                      <w:lang w:val="sk-SK"/>
                    </w:rPr>
                    <w:t>manuálne činnosti</w:t>
                  </w:r>
                </w:p>
              </w:tc>
              <w:tc>
                <w:tcPr>
                  <w:tcW w:w="1830" w:type="dxa"/>
                  <w:gridSpan w:val="2"/>
                  <w:tcBorders>
                    <w:top w:val="single" w:sz="4" w:space="0" w:color="auto"/>
                    <w:left w:val="single" w:sz="4" w:space="0" w:color="auto"/>
                    <w:bottom w:val="single" w:sz="4" w:space="0" w:color="auto"/>
                    <w:right w:val="single" w:sz="4" w:space="0" w:color="auto"/>
                  </w:tcBorders>
                  <w:vAlign w:val="center"/>
                </w:tcPr>
                <w:p w14:paraId="1F8BD671" w14:textId="77777777" w:rsidR="00D21AEC" w:rsidRPr="00364BB4" w:rsidRDefault="00D526E9" w:rsidP="004021A8">
                  <w:pPr>
                    <w:ind w:right="155"/>
                    <w:jc w:val="center"/>
                    <w:rPr>
                      <w:rFonts w:cstheme="minorHAnsi"/>
                      <w:b/>
                      <w:color w:val="000000" w:themeColor="text1"/>
                      <w:lang w:val="sk-SK"/>
                    </w:rPr>
                  </w:pPr>
                  <w:r w:rsidRPr="00364BB4">
                    <w:rPr>
                      <w:rFonts w:cstheme="minorHAnsi"/>
                      <w:b/>
                      <w:color w:val="000000" w:themeColor="text1"/>
                      <w:lang w:val="sk-SK"/>
                    </w:rPr>
                    <w:t>T</w:t>
                  </w:r>
                  <w:r w:rsidR="00D21AEC" w:rsidRPr="00364BB4">
                    <w:rPr>
                      <w:rFonts w:cstheme="minorHAnsi"/>
                      <w:b/>
                      <w:color w:val="000000" w:themeColor="text1"/>
                      <w:lang w:val="sk-SK"/>
                    </w:rPr>
                    <w:t>echnika</w:t>
                  </w:r>
                </w:p>
              </w:tc>
              <w:tc>
                <w:tcPr>
                  <w:tcW w:w="2191" w:type="dxa"/>
                  <w:tcBorders>
                    <w:top w:val="single" w:sz="4" w:space="0" w:color="auto"/>
                    <w:left w:val="single" w:sz="4" w:space="0" w:color="auto"/>
                    <w:bottom w:val="single" w:sz="4" w:space="0" w:color="auto"/>
                    <w:right w:val="single" w:sz="4" w:space="0" w:color="auto"/>
                  </w:tcBorders>
                  <w:vAlign w:val="center"/>
                </w:tcPr>
                <w:p w14:paraId="1F8BD672" w14:textId="77777777" w:rsidR="00D21AEC" w:rsidRPr="00364BB4" w:rsidRDefault="00D21AEC" w:rsidP="004021A8">
                  <w:pPr>
                    <w:ind w:right="155"/>
                    <w:jc w:val="center"/>
                    <w:rPr>
                      <w:rFonts w:cstheme="minorHAnsi"/>
                      <w:b/>
                      <w:color w:val="000000" w:themeColor="text1"/>
                      <w:lang w:val="sk-SK"/>
                    </w:rPr>
                  </w:pPr>
                  <w:r w:rsidRPr="00364BB4">
                    <w:rPr>
                      <w:rFonts w:cstheme="minorHAnsi"/>
                      <w:b/>
                      <w:color w:val="000000" w:themeColor="text1"/>
                      <w:lang w:val="sk-SK"/>
                    </w:rPr>
                    <w:t>obchod/financie</w:t>
                  </w:r>
                </w:p>
              </w:tc>
              <w:tc>
                <w:tcPr>
                  <w:tcW w:w="1358" w:type="dxa"/>
                  <w:tcBorders>
                    <w:top w:val="single" w:sz="4" w:space="0" w:color="auto"/>
                    <w:left w:val="single" w:sz="4" w:space="0" w:color="auto"/>
                    <w:bottom w:val="single" w:sz="4" w:space="0" w:color="auto"/>
                    <w:right w:val="single" w:sz="4" w:space="0" w:color="auto"/>
                  </w:tcBorders>
                  <w:vAlign w:val="center"/>
                </w:tcPr>
                <w:p w14:paraId="1F8BD673" w14:textId="77777777" w:rsidR="00D21AEC" w:rsidRPr="00364BB4" w:rsidRDefault="00D21AEC" w:rsidP="004021A8">
                  <w:pPr>
                    <w:ind w:right="155"/>
                    <w:jc w:val="center"/>
                    <w:rPr>
                      <w:rFonts w:cstheme="minorHAnsi"/>
                      <w:b/>
                      <w:color w:val="000000" w:themeColor="text1"/>
                      <w:lang w:val="sk-SK"/>
                    </w:rPr>
                  </w:pPr>
                  <w:r w:rsidRPr="00364BB4">
                    <w:rPr>
                      <w:rFonts w:cstheme="minorHAnsi"/>
                      <w:b/>
                      <w:color w:val="000000" w:themeColor="text1"/>
                      <w:lang w:val="sk-SK"/>
                    </w:rPr>
                    <w:t>umelecké činnosti</w:t>
                  </w:r>
                </w:p>
              </w:tc>
              <w:tc>
                <w:tcPr>
                  <w:tcW w:w="2174" w:type="dxa"/>
                  <w:tcBorders>
                    <w:top w:val="single" w:sz="4" w:space="0" w:color="auto"/>
                    <w:left w:val="single" w:sz="4" w:space="0" w:color="auto"/>
                    <w:bottom w:val="single" w:sz="4" w:space="0" w:color="auto"/>
                    <w:right w:val="single" w:sz="4" w:space="0" w:color="auto"/>
                  </w:tcBorders>
                  <w:vAlign w:val="center"/>
                </w:tcPr>
                <w:p w14:paraId="1F8BD674" w14:textId="77777777" w:rsidR="00D21AEC" w:rsidRPr="00364BB4" w:rsidRDefault="00D21AEC" w:rsidP="00A21031">
                  <w:pPr>
                    <w:ind w:right="155"/>
                    <w:jc w:val="center"/>
                    <w:rPr>
                      <w:rFonts w:cstheme="minorHAnsi"/>
                      <w:b/>
                      <w:color w:val="000000" w:themeColor="text1"/>
                      <w:lang w:val="sk-SK"/>
                    </w:rPr>
                  </w:pPr>
                  <w:r w:rsidRPr="00364BB4">
                    <w:rPr>
                      <w:rFonts w:cstheme="minorHAnsi"/>
                      <w:b/>
                      <w:color w:val="000000" w:themeColor="text1"/>
                      <w:lang w:val="sk-SK"/>
                    </w:rPr>
                    <w:t>iné</w:t>
                  </w:r>
                </w:p>
              </w:tc>
            </w:tr>
            <w:tr w:rsidR="00364BB4" w:rsidRPr="00364BB4" w14:paraId="1F8BD692" w14:textId="77777777" w:rsidTr="00AD7307">
              <w:tc>
                <w:tcPr>
                  <w:tcW w:w="1944" w:type="dxa"/>
                  <w:gridSpan w:val="2"/>
                  <w:tcBorders>
                    <w:top w:val="single" w:sz="4" w:space="0" w:color="auto"/>
                    <w:left w:val="single" w:sz="4" w:space="0" w:color="auto"/>
                    <w:bottom w:val="single" w:sz="4" w:space="0" w:color="auto"/>
                    <w:right w:val="single" w:sz="4" w:space="0" w:color="auto"/>
                  </w:tcBorders>
                </w:tcPr>
                <w:p w14:paraId="1F8BD676"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farmár</w:t>
                  </w:r>
                </w:p>
                <w:p w14:paraId="1F8BD677"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cvičiteľ/tréner zvierat</w:t>
                  </w:r>
                </w:p>
                <w:p w14:paraId="1F8BD678"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stolár</w:t>
                  </w:r>
                </w:p>
                <w:p w14:paraId="1F8BD679"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opravár počítačov</w:t>
                  </w:r>
                </w:p>
                <w:p w14:paraId="1F8BD67A"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mechanik</w:t>
                  </w:r>
                </w:p>
              </w:tc>
              <w:tc>
                <w:tcPr>
                  <w:tcW w:w="1830" w:type="dxa"/>
                  <w:gridSpan w:val="2"/>
                  <w:tcBorders>
                    <w:top w:val="single" w:sz="4" w:space="0" w:color="auto"/>
                    <w:left w:val="single" w:sz="4" w:space="0" w:color="auto"/>
                    <w:bottom w:val="single" w:sz="4" w:space="0" w:color="auto"/>
                    <w:right w:val="single" w:sz="4" w:space="0" w:color="auto"/>
                  </w:tcBorders>
                </w:tcPr>
                <w:p w14:paraId="1F8BD67B"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chiropraktik</w:t>
                  </w:r>
                  <w:proofErr w:type="spellEnd"/>
                </w:p>
                <w:p w14:paraId="1F8BD67C"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zdravotný technik</w:t>
                  </w:r>
                </w:p>
                <w:p w14:paraId="1F8BD67D"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programátor</w:t>
                  </w:r>
                </w:p>
                <w:p w14:paraId="1F8BD67E"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elektroinžinier</w:t>
                  </w:r>
                </w:p>
                <w:p w14:paraId="1F8BD67F"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zubný technik</w:t>
                  </w:r>
                </w:p>
              </w:tc>
              <w:tc>
                <w:tcPr>
                  <w:tcW w:w="2191" w:type="dxa"/>
                  <w:tcBorders>
                    <w:top w:val="single" w:sz="4" w:space="0" w:color="auto"/>
                    <w:left w:val="single" w:sz="4" w:space="0" w:color="auto"/>
                    <w:bottom w:val="single" w:sz="4" w:space="0" w:color="auto"/>
                    <w:right w:val="single" w:sz="4" w:space="0" w:color="auto"/>
                  </w:tcBorders>
                </w:tcPr>
                <w:p w14:paraId="1F8BD680"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nákupca</w:t>
                  </w:r>
                </w:p>
                <w:p w14:paraId="1F8BD681"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obchodnej kancelárie</w:t>
                  </w:r>
                </w:p>
                <w:p w14:paraId="1F8BD682"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bankár</w:t>
                  </w:r>
                </w:p>
                <w:p w14:paraId="1F8BD683"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analytik cenných papierov</w:t>
                  </w:r>
                </w:p>
                <w:p w14:paraId="1F8BD684"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ekonóm;</w:t>
                  </w:r>
                </w:p>
                <w:p w14:paraId="1F8BD685"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sekretárka v advokátskej kancelárii</w:t>
                  </w:r>
                </w:p>
                <w:p w14:paraId="1F8BD686"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obchodník s automobilmi</w:t>
                  </w:r>
                </w:p>
              </w:tc>
              <w:tc>
                <w:tcPr>
                  <w:tcW w:w="1358" w:type="dxa"/>
                  <w:tcBorders>
                    <w:top w:val="single" w:sz="4" w:space="0" w:color="auto"/>
                    <w:left w:val="single" w:sz="4" w:space="0" w:color="auto"/>
                    <w:bottom w:val="single" w:sz="4" w:space="0" w:color="auto"/>
                    <w:right w:val="single" w:sz="4" w:space="0" w:color="auto"/>
                  </w:tcBorders>
                </w:tcPr>
                <w:p w14:paraId="1F8BD687"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grafik</w:t>
                  </w:r>
                </w:p>
                <w:p w14:paraId="1F8BD688"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výtvarník</w:t>
                  </w:r>
                </w:p>
                <w:p w14:paraId="1F8BD689" w14:textId="77777777" w:rsidR="00D21AEC" w:rsidRPr="00364BB4" w:rsidRDefault="00D21AEC" w:rsidP="004B746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ilustrátor</w:t>
                  </w:r>
                </w:p>
                <w:p w14:paraId="1F8BD68A" w14:textId="77777777" w:rsidR="00D21AEC" w:rsidRPr="00364BB4" w:rsidRDefault="00D21AEC" w:rsidP="00AD7307">
                  <w:pPr>
                    <w:pStyle w:val="Odsekzoznamu"/>
                    <w:ind w:left="216" w:right="155"/>
                    <w:rPr>
                      <w:rFonts w:cstheme="minorHAnsi"/>
                      <w:color w:val="000000" w:themeColor="text1"/>
                      <w:lang w:val="sk-SK"/>
                    </w:rPr>
                  </w:pPr>
                </w:p>
              </w:tc>
              <w:tc>
                <w:tcPr>
                  <w:tcW w:w="2174" w:type="dxa"/>
                  <w:tcBorders>
                    <w:top w:val="single" w:sz="4" w:space="0" w:color="auto"/>
                    <w:left w:val="single" w:sz="4" w:space="0" w:color="auto"/>
                    <w:bottom w:val="single" w:sz="4" w:space="0" w:color="auto"/>
                    <w:right w:val="single" w:sz="4" w:space="0" w:color="auto"/>
                  </w:tcBorders>
                </w:tcPr>
                <w:p w14:paraId="1F8BD68B"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policajt</w:t>
                  </w:r>
                </w:p>
                <w:p w14:paraId="1F8BD68C"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automobilový pretekár</w:t>
                  </w:r>
                </w:p>
                <w:p w14:paraId="1F8BD68D"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pilot</w:t>
                  </w:r>
                </w:p>
                <w:p w14:paraId="1F8BD68E"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poľovník</w:t>
                  </w:r>
                </w:p>
                <w:p w14:paraId="1F8BD68F"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 tajnej služby</w:t>
                  </w:r>
                </w:p>
                <w:p w14:paraId="1F8BD690"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 protokolu</w:t>
                  </w:r>
                </w:p>
                <w:p w14:paraId="1F8BD691" w14:textId="77777777" w:rsidR="00D21AEC" w:rsidRPr="00364BB4" w:rsidRDefault="00D21AEC" w:rsidP="00A2103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požiarnik</w:t>
                  </w:r>
                </w:p>
              </w:tc>
            </w:tr>
          </w:tbl>
          <w:p w14:paraId="1F8BD693" w14:textId="77777777" w:rsidR="004021A8" w:rsidRPr="00364BB4" w:rsidRDefault="004021A8" w:rsidP="004021A8">
            <w:pPr>
              <w:jc w:val="both"/>
              <w:rPr>
                <w:rFonts w:cstheme="minorHAnsi"/>
                <w:iCs/>
                <w:color w:val="000000" w:themeColor="text1"/>
                <w:lang w:val="sk-SK"/>
              </w:rPr>
            </w:pPr>
          </w:p>
          <w:p w14:paraId="1F8BD694" w14:textId="77777777" w:rsidR="00D21AEC" w:rsidRPr="00364BB4" w:rsidRDefault="00D21AEC" w:rsidP="004021A8">
            <w:pPr>
              <w:jc w:val="both"/>
              <w:rPr>
                <w:rFonts w:cstheme="minorHAnsi"/>
                <w:iCs/>
                <w:color w:val="000000" w:themeColor="text1"/>
                <w:lang w:val="sk-SK"/>
              </w:rPr>
            </w:pPr>
          </w:p>
        </w:tc>
      </w:tr>
    </w:tbl>
    <w:p w14:paraId="1F8BD696" w14:textId="77777777" w:rsidR="004021A8" w:rsidRPr="004B746F" w:rsidRDefault="004021A8" w:rsidP="004021A8">
      <w:pPr>
        <w:pageBreakBefore/>
        <w:ind w:right="155"/>
        <w:jc w:val="both"/>
        <w:rPr>
          <w:rFonts w:cstheme="minorHAnsi"/>
          <w:b/>
          <w:bCs/>
          <w:lang w:val="sk-SK"/>
        </w:rPr>
      </w:pPr>
      <w:r w:rsidRPr="004B746F">
        <w:rPr>
          <w:rFonts w:cstheme="minorHAnsi"/>
          <w:b/>
          <w:bCs/>
          <w:lang w:val="sk-SK"/>
        </w:rPr>
        <w:lastRenderedPageBreak/>
        <w:t>EZCV</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6F0" w14:textId="77777777" w:rsidTr="00364BB4">
        <w:trPr>
          <w:trHeight w:val="26"/>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697"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Typ extrovert, zmyslový, citový, vnímavý</w:t>
            </w:r>
          </w:p>
          <w:p w14:paraId="1F8BD698" w14:textId="77777777" w:rsidR="004021A8" w:rsidRPr="00364BB4" w:rsidRDefault="004021A8" w:rsidP="004021A8">
            <w:pPr>
              <w:ind w:right="155"/>
              <w:jc w:val="both"/>
              <w:rPr>
                <w:rFonts w:cstheme="minorHAnsi"/>
                <w:color w:val="000000" w:themeColor="text1"/>
                <w:lang w:val="sk-SK"/>
              </w:rPr>
            </w:pPr>
          </w:p>
          <w:p w14:paraId="1F8BD699"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Typy EZCV majú radi ľudí a majú skutočnú chuť do života. Charakterizuje ich hravosť a vitalita, radi žartujú, aby pobavili druhých svojou neskrývanou radosťou zo života.</w:t>
            </w:r>
          </w:p>
          <w:p w14:paraId="1F8BD69A" w14:textId="77777777" w:rsidR="00003E7C" w:rsidRPr="00364BB4" w:rsidRDefault="00003E7C" w:rsidP="004021A8">
            <w:pPr>
              <w:ind w:right="155"/>
              <w:jc w:val="both"/>
              <w:rPr>
                <w:rFonts w:cstheme="minorHAnsi"/>
                <w:color w:val="000000" w:themeColor="text1"/>
                <w:lang w:val="sk-SK"/>
              </w:rPr>
            </w:pPr>
          </w:p>
          <w:p w14:paraId="1F8BD69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to adaptabilní a tolerantní jedinci, dobrosrdeční, priateľskí a nesebeckí. Sú mimoriadne spoločenskí a často „hrajú divadlo“ – bavia ostatných. S nadšením a kooperatívne sa zapájajú do aktivít a hier a obvykle robia niekoľko vecí  naraz.</w:t>
            </w:r>
          </w:p>
          <w:p w14:paraId="1F8BD69C"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Sú realistickými pozorovateľmi, vidia a akceptujú veci tak, ako sú. Obvykle veria tomu, čo počujú, cítia, čo môžu ochutnať, chytiť a vidieť namiesto teoretických vysvetľovaní. </w:t>
            </w:r>
          </w:p>
          <w:p w14:paraId="1F8BD69D" w14:textId="77777777" w:rsidR="00003E7C" w:rsidRPr="00364BB4" w:rsidRDefault="00003E7C" w:rsidP="004021A8">
            <w:pPr>
              <w:ind w:right="155"/>
              <w:jc w:val="both"/>
              <w:rPr>
                <w:rFonts w:cstheme="minorHAnsi"/>
                <w:color w:val="000000" w:themeColor="text1"/>
                <w:lang w:val="sk-SK"/>
              </w:rPr>
            </w:pPr>
          </w:p>
          <w:p w14:paraId="1F8BD69E"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majú radi konkrétne fakty a majú dobrú pamäť na detaily, najlepšie sa učia z praktickej skúsenosti. Ich zdravý rozum im umožňuje pristupovať k ľuďom a veciam prakticky. Radšej zbierajú informácie a čakajú, aké prirodzené riešenia sa vyskytnú.</w:t>
            </w:r>
          </w:p>
          <w:p w14:paraId="1F8BD69F" w14:textId="77777777" w:rsidR="00003E7C" w:rsidRPr="00364BB4" w:rsidRDefault="00003E7C" w:rsidP="004021A8">
            <w:pPr>
              <w:ind w:right="155"/>
              <w:jc w:val="both"/>
              <w:rPr>
                <w:rFonts w:cstheme="minorHAnsi"/>
                <w:color w:val="000000" w:themeColor="text1"/>
                <w:lang w:val="sk-SK"/>
              </w:rPr>
            </w:pPr>
          </w:p>
          <w:p w14:paraId="1F8BD6A0"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Sú tolerantní a prístupní, nemajú tendenciu vnucovať svoju vôľu iným. Sú taktní a sympatickí, ľudia ich vo všeobecnosti majú úprimne radi. Sú obvykle schopní získať ľudí, aby prijali ich návrhy a darí sa im urovnávať spory a konflikty medzi znepriatelenými stranami. </w:t>
            </w:r>
          </w:p>
          <w:p w14:paraId="1F8BD6A1" w14:textId="77777777" w:rsidR="00003E7C" w:rsidRPr="00364BB4" w:rsidRDefault="00003E7C" w:rsidP="004021A8">
            <w:pPr>
              <w:ind w:right="155"/>
              <w:jc w:val="both"/>
              <w:rPr>
                <w:rFonts w:cstheme="minorHAnsi"/>
                <w:color w:val="000000" w:themeColor="text1"/>
                <w:lang w:val="sk-SK"/>
              </w:rPr>
            </w:pPr>
          </w:p>
          <w:p w14:paraId="1F8BD6A2"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Vyhľadávajú spoločnosť a sú dobrými spoločníkmi. Radi pomáhajú ľuďom, ale najradšej reálnym a hmatateľným spôsobom.</w:t>
            </w:r>
          </w:p>
          <w:p w14:paraId="1F8BD6A3" w14:textId="77777777" w:rsidR="00003E7C" w:rsidRPr="00364BB4" w:rsidRDefault="00003E7C" w:rsidP="004021A8">
            <w:pPr>
              <w:ind w:right="155"/>
              <w:jc w:val="both"/>
              <w:rPr>
                <w:rFonts w:cstheme="minorHAnsi"/>
                <w:color w:val="000000" w:themeColor="text1"/>
                <w:lang w:val="sk-SK"/>
              </w:rPr>
            </w:pPr>
          </w:p>
          <w:p w14:paraId="1F8BD6A4"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spontánni a šarmantní, pôsobia presvedčivým dojmom. Milujú prekvapenia a situácie, keď sa im podarí nájsť spôsob, ako potešiť ľudí a urobiť im neočakávanú radosť.</w:t>
            </w:r>
          </w:p>
          <w:p w14:paraId="1F8BD6A5" w14:textId="77777777" w:rsidR="004021A8" w:rsidRPr="00364BB4" w:rsidRDefault="004021A8" w:rsidP="004021A8">
            <w:pPr>
              <w:ind w:right="155"/>
              <w:jc w:val="both"/>
              <w:rPr>
                <w:rFonts w:cstheme="minorHAnsi"/>
                <w:color w:val="000000" w:themeColor="text1"/>
                <w:lang w:val="sk-SK"/>
              </w:rPr>
            </w:pPr>
          </w:p>
          <w:p w14:paraId="1F8BD6A6"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6A7" w14:textId="77777777" w:rsidR="00003E7C" w:rsidRPr="00364BB4" w:rsidRDefault="00003E7C" w:rsidP="004021A8">
            <w:pPr>
              <w:ind w:right="155"/>
              <w:jc w:val="both"/>
              <w:rPr>
                <w:rFonts w:cstheme="minorHAnsi"/>
                <w:b/>
                <w:bCs/>
                <w:color w:val="000000" w:themeColor="text1"/>
                <w:lang w:val="sk-SK"/>
              </w:rPr>
            </w:pPr>
          </w:p>
          <w:p w14:paraId="1F8BD6A8"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príliš uprednostňujú názor, že život si treba užívať a tešiť sa z neho, môžu niekedy zanedbávať povinnosti. To, že sú spoločenskí, môže sa na nich negatívne odraziť a môžu sa dostať do ťažkostí. Keďže ľahko podliehajú pokušeniu, nedokážu sa primerane zdisciplinovať. Tendencia typu EZCV rozptyľovať sa pri dokončovaní začatých úloh sa môže javiť ako lenivosť.</w:t>
            </w:r>
          </w:p>
          <w:p w14:paraId="1F8BD6A9" w14:textId="77777777" w:rsidR="00003E7C" w:rsidRPr="00364BB4" w:rsidRDefault="00003E7C" w:rsidP="004021A8">
            <w:pPr>
              <w:ind w:right="155"/>
              <w:jc w:val="both"/>
              <w:rPr>
                <w:rFonts w:cstheme="minorHAnsi"/>
                <w:color w:val="000000" w:themeColor="text1"/>
                <w:lang w:val="sk-SK"/>
              </w:rPr>
            </w:pPr>
          </w:p>
          <w:p w14:paraId="1F8BD6AA"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Ak si určia, čo je v ich činnosti prioritné a nájdu rovnováhu medzi prácou a hrou, môžu si vytvoriť lepší obraz a dlhodobejšie predstavy o svojom živote. Vrodenú dispozíciu rozptyľovať sa môžu prekonať, ak použijú úspešné a akceptované metódy organizácie svojich činností a časový manažment.</w:t>
            </w:r>
          </w:p>
          <w:p w14:paraId="1F8BD6AB" w14:textId="77777777" w:rsidR="00003E7C" w:rsidRPr="00364BB4" w:rsidRDefault="00003E7C" w:rsidP="004021A8">
            <w:pPr>
              <w:ind w:right="155"/>
              <w:jc w:val="both"/>
              <w:rPr>
                <w:rFonts w:cstheme="minorHAnsi"/>
                <w:color w:val="000000" w:themeColor="text1"/>
                <w:lang w:val="sk-SK"/>
              </w:rPr>
            </w:pPr>
          </w:p>
          <w:p w14:paraId="1F8BD6AC"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Aktívny život ich natoľko zaneprázdňuje, že nemajú čas na plány do budúcnosti. Môže sa stať, že ich zaskočia životné zmeny, s ktorými by sa ľahšie vyrovnávali, keby si pripravili riešenie. Mali by sa pokúsiť predvídať, čo sa môže stať a pripraviť si alternatívny plán pre prípad, že by došlo k nepríjemným zmenám.</w:t>
            </w:r>
          </w:p>
          <w:p w14:paraId="1F8BD6AD" w14:textId="77777777" w:rsidR="00003E7C" w:rsidRPr="00364BB4" w:rsidRDefault="00003E7C" w:rsidP="004021A8">
            <w:pPr>
              <w:ind w:right="155"/>
              <w:jc w:val="both"/>
              <w:rPr>
                <w:rFonts w:cstheme="minorHAnsi"/>
                <w:color w:val="000000" w:themeColor="text1"/>
                <w:lang w:val="sk-SK"/>
              </w:rPr>
            </w:pPr>
          </w:p>
          <w:p w14:paraId="1F8BD6AE"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Typ EZCV niekedy robí rozhodnutia bez toho, aby uvažoval o logických dôsledkoch svojho konania. Spolieha sa na svoje osobné pocity a používa ich na úkor objektívnejších údajov. </w:t>
            </w:r>
          </w:p>
          <w:p w14:paraId="1F8BD6AF" w14:textId="77777777" w:rsidR="00003E7C" w:rsidRPr="00364BB4" w:rsidRDefault="00003E7C" w:rsidP="004021A8">
            <w:pPr>
              <w:ind w:right="155"/>
              <w:jc w:val="both"/>
              <w:rPr>
                <w:rFonts w:cstheme="minorHAnsi"/>
                <w:color w:val="000000" w:themeColor="text1"/>
                <w:lang w:val="sk-SK"/>
              </w:rPr>
            </w:pPr>
          </w:p>
          <w:p w14:paraId="1F8BD6B0"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Priateľov si natoľko cení, že má tendenciu vidieť len ich pozitívne stránky. </w:t>
            </w:r>
          </w:p>
          <w:p w14:paraId="1F8BD6B1" w14:textId="77777777" w:rsidR="00003E7C" w:rsidRPr="00364BB4" w:rsidRDefault="00003E7C" w:rsidP="004021A8">
            <w:pPr>
              <w:ind w:right="155"/>
              <w:jc w:val="both"/>
              <w:rPr>
                <w:rFonts w:cstheme="minorHAnsi"/>
                <w:color w:val="000000" w:themeColor="text1"/>
                <w:lang w:val="sk-SK"/>
              </w:rPr>
            </w:pPr>
          </w:p>
          <w:p w14:paraId="1F8BD6B2"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EZCV by sa mal pozrieť na príčiny a dôsledky svojho konania z odstupu a pracovať na sebe, aby sa stal tvrdším. Povedať nie nebude potom až také ťažké.</w:t>
            </w:r>
          </w:p>
          <w:p w14:paraId="1F8BD6B3" w14:textId="77777777" w:rsidR="0050212F" w:rsidRPr="00364BB4" w:rsidRDefault="0050212F" w:rsidP="004021A8">
            <w:pPr>
              <w:ind w:right="155"/>
              <w:jc w:val="both"/>
              <w:rPr>
                <w:rFonts w:cstheme="minorHAnsi"/>
                <w:color w:val="000000" w:themeColor="text1"/>
                <w:lang w:val="sk-SK"/>
              </w:rPr>
            </w:pPr>
          </w:p>
          <w:p w14:paraId="1F8BD6B4" w14:textId="77777777" w:rsidR="0050212F" w:rsidRPr="00364BB4" w:rsidRDefault="0050212F" w:rsidP="004021A8">
            <w:pPr>
              <w:ind w:right="155"/>
              <w:jc w:val="both"/>
              <w:rPr>
                <w:rFonts w:cstheme="minorHAnsi"/>
                <w:color w:val="000000" w:themeColor="text1"/>
                <w:lang w:val="sk-SK"/>
              </w:rPr>
            </w:pPr>
          </w:p>
          <w:p w14:paraId="1F8BD6B5" w14:textId="77777777" w:rsidR="0050212F" w:rsidRPr="00364BB4" w:rsidRDefault="0050212F" w:rsidP="004021A8">
            <w:pPr>
              <w:ind w:right="155"/>
              <w:jc w:val="both"/>
              <w:rPr>
                <w:rFonts w:cstheme="minorHAnsi"/>
                <w:color w:val="000000" w:themeColor="text1"/>
                <w:lang w:val="sk-SK"/>
              </w:rPr>
            </w:pPr>
          </w:p>
          <w:p w14:paraId="1F8BD6B6" w14:textId="77777777" w:rsidR="0050212F" w:rsidRPr="00364BB4" w:rsidRDefault="0050212F" w:rsidP="004021A8">
            <w:pPr>
              <w:ind w:right="155"/>
              <w:jc w:val="both"/>
              <w:rPr>
                <w:rFonts w:cstheme="minorHAnsi"/>
                <w:color w:val="000000" w:themeColor="text1"/>
                <w:lang w:val="sk-SK"/>
              </w:rPr>
            </w:pPr>
          </w:p>
          <w:p w14:paraId="1F8BD6B7" w14:textId="77777777" w:rsidR="0050212F" w:rsidRPr="00364BB4" w:rsidRDefault="0050212F" w:rsidP="004021A8">
            <w:pPr>
              <w:ind w:right="155"/>
              <w:jc w:val="both"/>
              <w:rPr>
                <w:rFonts w:cstheme="minorHAnsi"/>
                <w:color w:val="000000" w:themeColor="text1"/>
                <w:lang w:val="sk-SK"/>
              </w:rPr>
            </w:pPr>
          </w:p>
          <w:p w14:paraId="1F8BD6B8" w14:textId="77777777" w:rsidR="0050212F" w:rsidRPr="00364BB4" w:rsidRDefault="0050212F" w:rsidP="004021A8">
            <w:pPr>
              <w:ind w:right="155"/>
              <w:jc w:val="both"/>
              <w:rPr>
                <w:rFonts w:cstheme="minorHAnsi"/>
                <w:color w:val="000000" w:themeColor="text1"/>
                <w:lang w:val="sk-SK"/>
              </w:rPr>
            </w:pPr>
          </w:p>
          <w:p w14:paraId="1F8BD6B9" w14:textId="294D4CBD" w:rsidR="0050212F" w:rsidRDefault="0050212F" w:rsidP="004021A8">
            <w:pPr>
              <w:ind w:right="155"/>
              <w:jc w:val="both"/>
              <w:rPr>
                <w:rFonts w:cstheme="minorHAnsi"/>
                <w:color w:val="000000" w:themeColor="text1"/>
                <w:lang w:val="sk-SK"/>
              </w:rPr>
            </w:pPr>
          </w:p>
          <w:p w14:paraId="1585B565" w14:textId="47B06B23" w:rsidR="004C28FA" w:rsidRDefault="004C28FA" w:rsidP="004021A8">
            <w:pPr>
              <w:ind w:right="155"/>
              <w:jc w:val="both"/>
              <w:rPr>
                <w:rFonts w:cstheme="minorHAnsi"/>
                <w:color w:val="000000" w:themeColor="text1"/>
                <w:lang w:val="sk-SK"/>
              </w:rPr>
            </w:pPr>
          </w:p>
          <w:p w14:paraId="560AF35B" w14:textId="2D8F7EF7" w:rsidR="004C28FA" w:rsidRDefault="004C28FA" w:rsidP="004021A8">
            <w:pPr>
              <w:ind w:right="155"/>
              <w:jc w:val="both"/>
              <w:rPr>
                <w:rFonts w:cstheme="minorHAnsi"/>
                <w:color w:val="000000" w:themeColor="text1"/>
                <w:lang w:val="sk-SK"/>
              </w:rPr>
            </w:pPr>
          </w:p>
          <w:p w14:paraId="75069FAC" w14:textId="30FDE321" w:rsidR="004C28FA" w:rsidRDefault="004C28FA" w:rsidP="004021A8">
            <w:pPr>
              <w:ind w:right="155"/>
              <w:jc w:val="both"/>
              <w:rPr>
                <w:rFonts w:cstheme="minorHAnsi"/>
                <w:color w:val="000000" w:themeColor="text1"/>
                <w:lang w:val="sk-SK"/>
              </w:rPr>
            </w:pPr>
          </w:p>
          <w:p w14:paraId="16FF2B14" w14:textId="045FF752" w:rsidR="004C28FA" w:rsidRDefault="004C28FA" w:rsidP="004021A8">
            <w:pPr>
              <w:ind w:right="155"/>
              <w:jc w:val="both"/>
              <w:rPr>
                <w:rFonts w:cstheme="minorHAnsi"/>
                <w:color w:val="000000" w:themeColor="text1"/>
                <w:lang w:val="sk-SK"/>
              </w:rPr>
            </w:pPr>
          </w:p>
          <w:p w14:paraId="709FB50A" w14:textId="5FC08B6D" w:rsidR="004C28FA" w:rsidRDefault="004C28FA" w:rsidP="004021A8">
            <w:pPr>
              <w:ind w:right="155"/>
              <w:jc w:val="both"/>
              <w:rPr>
                <w:rFonts w:cstheme="minorHAnsi"/>
                <w:color w:val="000000" w:themeColor="text1"/>
                <w:lang w:val="sk-SK"/>
              </w:rPr>
            </w:pPr>
          </w:p>
          <w:p w14:paraId="78B1D043" w14:textId="0137632B" w:rsidR="004C28FA" w:rsidRDefault="004C28FA" w:rsidP="004021A8">
            <w:pPr>
              <w:ind w:right="155"/>
              <w:jc w:val="both"/>
              <w:rPr>
                <w:rFonts w:cstheme="minorHAnsi"/>
                <w:color w:val="000000" w:themeColor="text1"/>
                <w:lang w:val="sk-SK"/>
              </w:rPr>
            </w:pPr>
          </w:p>
          <w:p w14:paraId="44E40731" w14:textId="6B248B1E" w:rsidR="004C28FA" w:rsidRDefault="004C28FA" w:rsidP="004021A8">
            <w:pPr>
              <w:ind w:right="155"/>
              <w:jc w:val="both"/>
              <w:rPr>
                <w:rFonts w:cstheme="minorHAnsi"/>
                <w:color w:val="000000" w:themeColor="text1"/>
                <w:lang w:val="sk-SK"/>
              </w:rPr>
            </w:pPr>
          </w:p>
          <w:p w14:paraId="73F9DC3B" w14:textId="77777777" w:rsidR="004C28FA" w:rsidRPr="00364BB4" w:rsidRDefault="004C28FA" w:rsidP="004021A8">
            <w:pPr>
              <w:ind w:right="155"/>
              <w:jc w:val="both"/>
              <w:rPr>
                <w:rFonts w:cstheme="minorHAnsi"/>
                <w:color w:val="000000" w:themeColor="text1"/>
                <w:lang w:val="sk-SK"/>
              </w:rPr>
            </w:pPr>
          </w:p>
          <w:p w14:paraId="1F8BD6BA" w14:textId="77777777" w:rsidR="0050212F" w:rsidRPr="00364BB4" w:rsidRDefault="0050212F" w:rsidP="004021A8">
            <w:pPr>
              <w:ind w:right="155"/>
              <w:jc w:val="both"/>
              <w:rPr>
                <w:rFonts w:cstheme="minorHAnsi"/>
                <w:color w:val="000000" w:themeColor="text1"/>
                <w:lang w:val="sk-SK"/>
              </w:rPr>
            </w:pPr>
          </w:p>
          <w:p w14:paraId="1F8BD6BB" w14:textId="77777777" w:rsidR="0050212F" w:rsidRPr="00364BB4" w:rsidRDefault="0050212F" w:rsidP="004021A8">
            <w:pPr>
              <w:ind w:right="155"/>
              <w:jc w:val="both"/>
              <w:rPr>
                <w:rFonts w:cstheme="minorHAnsi"/>
                <w:color w:val="000000" w:themeColor="text1"/>
                <w:lang w:val="sk-SK"/>
              </w:rPr>
            </w:pPr>
          </w:p>
          <w:p w14:paraId="1F8BD6BC" w14:textId="77777777" w:rsidR="0050212F" w:rsidRPr="00364BB4" w:rsidRDefault="0050212F" w:rsidP="004021A8">
            <w:pPr>
              <w:ind w:right="155"/>
              <w:jc w:val="both"/>
              <w:rPr>
                <w:rFonts w:cstheme="minorHAnsi"/>
                <w:color w:val="000000" w:themeColor="text1"/>
                <w:lang w:val="sk-SK"/>
              </w:rPr>
            </w:pPr>
          </w:p>
          <w:tbl>
            <w:tblPr>
              <w:tblStyle w:val="Mriekatabuky"/>
              <w:tblpPr w:leftFromText="141" w:rightFromText="141" w:vertAnchor="text" w:horzAnchor="margin" w:tblpXSpec="center" w:tblpY="224"/>
              <w:tblOverlap w:val="never"/>
              <w:tblW w:w="0" w:type="auto"/>
              <w:tblLook w:val="04A0" w:firstRow="1" w:lastRow="0" w:firstColumn="1" w:lastColumn="0" w:noHBand="0" w:noVBand="1"/>
            </w:tblPr>
            <w:tblGrid>
              <w:gridCol w:w="1134"/>
              <w:gridCol w:w="850"/>
              <w:gridCol w:w="142"/>
              <w:gridCol w:w="1559"/>
              <w:gridCol w:w="1843"/>
              <w:gridCol w:w="1921"/>
              <w:gridCol w:w="2048"/>
            </w:tblGrid>
            <w:tr w:rsidR="00364BB4" w:rsidRPr="00364BB4" w14:paraId="1F8BD6BE" w14:textId="77777777" w:rsidTr="0050212F">
              <w:trPr>
                <w:trHeight w:val="340"/>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6BD"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EZCV</w:t>
                  </w:r>
                </w:p>
              </w:tc>
            </w:tr>
            <w:tr w:rsidR="00364BB4" w:rsidRPr="004C28FA" w14:paraId="1F8BD6C3" w14:textId="77777777" w:rsidTr="0050212F">
              <w:tc>
                <w:tcPr>
                  <w:tcW w:w="1134" w:type="dxa"/>
                  <w:vMerge w:val="restart"/>
                  <w:tcBorders>
                    <w:top w:val="single" w:sz="4" w:space="0" w:color="auto"/>
                    <w:left w:val="single" w:sz="4" w:space="0" w:color="auto"/>
                    <w:right w:val="single" w:sz="4" w:space="0" w:color="auto"/>
                  </w:tcBorders>
                  <w:vAlign w:val="center"/>
                </w:tcPr>
                <w:p w14:paraId="1F8BD6BF"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6C0"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gridSpan w:val="2"/>
                  <w:tcBorders>
                    <w:top w:val="single" w:sz="4" w:space="0" w:color="auto"/>
                    <w:left w:val="single" w:sz="4" w:space="0" w:color="auto"/>
                    <w:right w:val="single" w:sz="4" w:space="0" w:color="auto"/>
                  </w:tcBorders>
                  <w:vAlign w:val="center"/>
                </w:tcPr>
                <w:p w14:paraId="1F8BD6C1" w14:textId="77777777" w:rsidR="0050212F" w:rsidRPr="00364BB4" w:rsidRDefault="0050212F" w:rsidP="0050212F">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4"/>
                  <w:tcBorders>
                    <w:top w:val="single" w:sz="4" w:space="0" w:color="auto"/>
                    <w:left w:val="single" w:sz="4" w:space="0" w:color="auto"/>
                    <w:bottom w:val="single" w:sz="4" w:space="0" w:color="auto"/>
                    <w:right w:val="single" w:sz="4" w:space="0" w:color="auto"/>
                  </w:tcBorders>
                </w:tcPr>
                <w:p w14:paraId="1F8BD6C2" w14:textId="77777777" w:rsidR="0050212F" w:rsidRPr="00364BB4" w:rsidRDefault="0050212F" w:rsidP="0050212F">
                  <w:pPr>
                    <w:ind w:right="155"/>
                    <w:rPr>
                      <w:rFonts w:cstheme="minorHAnsi"/>
                      <w:color w:val="000000" w:themeColor="text1"/>
                      <w:lang w:val="sk-SK"/>
                    </w:rPr>
                  </w:pPr>
                  <w:r w:rsidRPr="00364BB4">
                    <w:rPr>
                      <w:rFonts w:cstheme="minorHAnsi"/>
                      <w:color w:val="000000" w:themeColor="text1"/>
                      <w:lang w:val="sk-SK"/>
                    </w:rPr>
                    <w:t>sú praktickí a realistickí; v práci sú aktívni; vedia sa prispôsobiť zmenám; dokážu vytvoriť veselú atmosféru, plnú nadšenia; majú dobré komunikačné schopnosti; dajú sa inšpirovať klientmi aj kolegami</w:t>
                  </w:r>
                </w:p>
              </w:tc>
            </w:tr>
            <w:tr w:rsidR="00364BB4" w:rsidRPr="004C28FA" w14:paraId="1F8BD6C7" w14:textId="77777777" w:rsidTr="0050212F">
              <w:tc>
                <w:tcPr>
                  <w:tcW w:w="1134" w:type="dxa"/>
                  <w:vMerge/>
                  <w:tcBorders>
                    <w:left w:val="single" w:sz="4" w:space="0" w:color="auto"/>
                    <w:bottom w:val="single" w:sz="4" w:space="0" w:color="auto"/>
                    <w:right w:val="single" w:sz="4" w:space="0" w:color="auto"/>
                  </w:tcBorders>
                </w:tcPr>
                <w:p w14:paraId="1F8BD6C4" w14:textId="77777777" w:rsidR="0050212F" w:rsidRPr="00364BB4" w:rsidRDefault="0050212F" w:rsidP="0050212F">
                  <w:pPr>
                    <w:ind w:right="155"/>
                    <w:jc w:val="center"/>
                    <w:rPr>
                      <w:rFonts w:cstheme="minorHAnsi"/>
                      <w:b/>
                      <w:color w:val="000000" w:themeColor="text1"/>
                      <w:lang w:val="sk-SK"/>
                    </w:rPr>
                  </w:pPr>
                </w:p>
              </w:tc>
              <w:tc>
                <w:tcPr>
                  <w:tcW w:w="992" w:type="dxa"/>
                  <w:gridSpan w:val="2"/>
                  <w:tcBorders>
                    <w:left w:val="single" w:sz="4" w:space="0" w:color="auto"/>
                    <w:bottom w:val="single" w:sz="4" w:space="0" w:color="auto"/>
                    <w:right w:val="single" w:sz="4" w:space="0" w:color="auto"/>
                  </w:tcBorders>
                  <w:vAlign w:val="center"/>
                </w:tcPr>
                <w:p w14:paraId="1F8BD6C5" w14:textId="77777777" w:rsidR="0050212F" w:rsidRPr="00364BB4" w:rsidRDefault="0050212F" w:rsidP="0050212F">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4"/>
                  <w:tcBorders>
                    <w:top w:val="single" w:sz="4" w:space="0" w:color="auto"/>
                    <w:left w:val="single" w:sz="4" w:space="0" w:color="auto"/>
                    <w:bottom w:val="single" w:sz="4" w:space="0" w:color="auto"/>
                    <w:right w:val="single" w:sz="4" w:space="0" w:color="auto"/>
                  </w:tcBorders>
                </w:tcPr>
                <w:p w14:paraId="1F8BD6C6" w14:textId="77777777" w:rsidR="0050212F" w:rsidRPr="00364BB4" w:rsidRDefault="0050212F" w:rsidP="0050212F">
                  <w:pPr>
                    <w:ind w:right="155"/>
                    <w:rPr>
                      <w:rFonts w:cstheme="minorHAnsi"/>
                      <w:color w:val="000000" w:themeColor="text1"/>
                      <w:lang w:val="sk-SK"/>
                    </w:rPr>
                  </w:pPr>
                  <w:r w:rsidRPr="00364BB4">
                    <w:rPr>
                      <w:rFonts w:cstheme="minorHAnsi"/>
                      <w:color w:val="000000" w:themeColor="text1"/>
                      <w:lang w:val="sk-SK"/>
                    </w:rPr>
                    <w:t>nemajú radi jednotvárnosť; niekedy nevedia plánovať dopredu alebo predvídať dôsledky konania, majú sklon k intenzívnosti; ľahko podľahnú pokušeniu a ľahko sa dajú odradiť; môžu mať problémy, ak majú pracovať sami i počas krátkeho obdobia; môžu mať problémy dosahovať disciplinovanosť vlastnú aj iných; nevedia čítať medzi riadkami</w:t>
                  </w:r>
                </w:p>
              </w:tc>
            </w:tr>
            <w:tr w:rsidR="00364BB4" w:rsidRPr="00364BB4" w14:paraId="1F8BD6C9" w14:textId="77777777" w:rsidTr="0050212F">
              <w:tc>
                <w:tcPr>
                  <w:tcW w:w="9497" w:type="dxa"/>
                  <w:gridSpan w:val="7"/>
                  <w:tcBorders>
                    <w:top w:val="single" w:sz="4" w:space="0" w:color="auto"/>
                    <w:left w:val="single" w:sz="4" w:space="0" w:color="auto"/>
                    <w:bottom w:val="single" w:sz="4" w:space="0" w:color="auto"/>
                    <w:right w:val="single" w:sz="4" w:space="0" w:color="auto"/>
                  </w:tcBorders>
                  <w:vAlign w:val="center"/>
                  <w:hideMark/>
                </w:tcPr>
                <w:p w14:paraId="1F8BD6C8"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6CF" w14:textId="77777777" w:rsidTr="0050212F">
              <w:tc>
                <w:tcPr>
                  <w:tcW w:w="1984" w:type="dxa"/>
                  <w:gridSpan w:val="2"/>
                  <w:tcBorders>
                    <w:top w:val="single" w:sz="4" w:space="0" w:color="auto"/>
                    <w:left w:val="single" w:sz="4" w:space="0" w:color="auto"/>
                    <w:bottom w:val="single" w:sz="4" w:space="0" w:color="auto"/>
                    <w:right w:val="single" w:sz="4" w:space="0" w:color="auto"/>
                  </w:tcBorders>
                  <w:vAlign w:val="center"/>
                </w:tcPr>
                <w:p w14:paraId="1F8BD6CA"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školstvo/sociálna práca</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1F8BD6CB"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zdravotná starostlivosť</w:t>
                  </w:r>
                </w:p>
              </w:tc>
              <w:tc>
                <w:tcPr>
                  <w:tcW w:w="1843" w:type="dxa"/>
                  <w:tcBorders>
                    <w:top w:val="single" w:sz="4" w:space="0" w:color="auto"/>
                    <w:left w:val="single" w:sz="4" w:space="0" w:color="auto"/>
                    <w:bottom w:val="single" w:sz="4" w:space="0" w:color="auto"/>
                    <w:right w:val="single" w:sz="4" w:space="0" w:color="auto"/>
                  </w:tcBorders>
                  <w:vAlign w:val="center"/>
                </w:tcPr>
                <w:p w14:paraId="1F8BD6CC"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kultúrno-výchovná činnosť</w:t>
                  </w:r>
                </w:p>
              </w:tc>
              <w:tc>
                <w:tcPr>
                  <w:tcW w:w="1921" w:type="dxa"/>
                  <w:tcBorders>
                    <w:top w:val="single" w:sz="4" w:space="0" w:color="auto"/>
                    <w:left w:val="single" w:sz="4" w:space="0" w:color="auto"/>
                    <w:bottom w:val="single" w:sz="4" w:space="0" w:color="auto"/>
                    <w:right w:val="single" w:sz="4" w:space="0" w:color="auto"/>
                  </w:tcBorders>
                  <w:vAlign w:val="center"/>
                </w:tcPr>
                <w:p w14:paraId="1F8BD6CD"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obchod</w:t>
                  </w:r>
                </w:p>
              </w:tc>
              <w:tc>
                <w:tcPr>
                  <w:tcW w:w="2048" w:type="dxa"/>
                  <w:tcBorders>
                    <w:top w:val="single" w:sz="4" w:space="0" w:color="auto"/>
                    <w:left w:val="single" w:sz="4" w:space="0" w:color="auto"/>
                    <w:bottom w:val="single" w:sz="4" w:space="0" w:color="auto"/>
                    <w:right w:val="single" w:sz="4" w:space="0" w:color="auto"/>
                  </w:tcBorders>
                  <w:vAlign w:val="center"/>
                </w:tcPr>
                <w:p w14:paraId="1F8BD6CE" w14:textId="77777777" w:rsidR="0050212F" w:rsidRPr="00364BB4" w:rsidRDefault="0050212F" w:rsidP="0050212F">
                  <w:pPr>
                    <w:ind w:right="155"/>
                    <w:jc w:val="center"/>
                    <w:rPr>
                      <w:rFonts w:cstheme="minorHAnsi"/>
                      <w:b/>
                      <w:color w:val="000000" w:themeColor="text1"/>
                      <w:lang w:val="sk-SK"/>
                    </w:rPr>
                  </w:pPr>
                  <w:r w:rsidRPr="00364BB4">
                    <w:rPr>
                      <w:rFonts w:cstheme="minorHAnsi"/>
                      <w:b/>
                      <w:color w:val="000000" w:themeColor="text1"/>
                      <w:lang w:val="sk-SK"/>
                    </w:rPr>
                    <w:t>služby/iné</w:t>
                  </w:r>
                </w:p>
              </w:tc>
            </w:tr>
            <w:tr w:rsidR="00364BB4" w:rsidRPr="00364BB4" w14:paraId="1F8BD6EC" w14:textId="77777777" w:rsidTr="0050212F">
              <w:tc>
                <w:tcPr>
                  <w:tcW w:w="1984" w:type="dxa"/>
                  <w:gridSpan w:val="2"/>
                  <w:tcBorders>
                    <w:top w:val="single" w:sz="4" w:space="0" w:color="auto"/>
                    <w:left w:val="single" w:sz="4" w:space="0" w:color="auto"/>
                    <w:bottom w:val="single" w:sz="4" w:space="0" w:color="auto"/>
                    <w:right w:val="single" w:sz="4" w:space="0" w:color="auto"/>
                  </w:tcBorders>
                </w:tcPr>
                <w:p w14:paraId="1F8BD6D0"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predškolskom zariadení</w:t>
                  </w:r>
                </w:p>
                <w:p w14:paraId="1F8BD6D1"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v základnej škole</w:t>
                  </w:r>
                </w:p>
                <w:p w14:paraId="1F8BD6D2"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opatrovateľ detí</w:t>
                  </w:r>
                </w:p>
                <w:p w14:paraId="1F8BD6D3"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športový tréner/cvičiteľ</w:t>
                  </w:r>
                </w:p>
                <w:p w14:paraId="1F8BD6D4"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sociálny pracovník</w:t>
                  </w:r>
                </w:p>
              </w:tc>
              <w:tc>
                <w:tcPr>
                  <w:tcW w:w="1701" w:type="dxa"/>
                  <w:gridSpan w:val="2"/>
                  <w:tcBorders>
                    <w:top w:val="single" w:sz="4" w:space="0" w:color="auto"/>
                    <w:left w:val="single" w:sz="4" w:space="0" w:color="auto"/>
                    <w:bottom w:val="single" w:sz="4" w:space="0" w:color="auto"/>
                    <w:right w:val="single" w:sz="4" w:space="0" w:color="auto"/>
                  </w:tcBorders>
                </w:tcPr>
                <w:p w14:paraId="1F8BD6D5"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zdravotná sestra</w:t>
                  </w:r>
                </w:p>
                <w:p w14:paraId="1F8BD6D6"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veterinár</w:t>
                  </w:r>
                </w:p>
                <w:p w14:paraId="1F8BD6D7"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technik vo veterinárstve</w:t>
                  </w:r>
                </w:p>
              </w:tc>
              <w:tc>
                <w:tcPr>
                  <w:tcW w:w="1843" w:type="dxa"/>
                  <w:tcBorders>
                    <w:top w:val="single" w:sz="4" w:space="0" w:color="auto"/>
                    <w:left w:val="single" w:sz="4" w:space="0" w:color="auto"/>
                    <w:bottom w:val="single" w:sz="4" w:space="0" w:color="auto"/>
                    <w:right w:val="single" w:sz="4" w:space="0" w:color="auto"/>
                  </w:tcBorders>
                </w:tcPr>
                <w:p w14:paraId="1F8BD6D8"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fotograf</w:t>
                  </w:r>
                </w:p>
                <w:p w14:paraId="1F8BD6D9"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práca pri filme</w:t>
                  </w:r>
                </w:p>
                <w:p w14:paraId="1F8BD6DA"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hudobník</w:t>
                  </w:r>
                </w:p>
                <w:p w14:paraId="1F8BD6DB"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herec</w:t>
                  </w:r>
                </w:p>
                <w:p w14:paraId="1F8BD6DC"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tanečník</w:t>
                  </w:r>
                </w:p>
                <w:p w14:paraId="1F8BD6DD"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komik/zabávač</w:t>
                  </w:r>
                </w:p>
                <w:p w14:paraId="1F8BD6DE"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proofErr w:type="spellStart"/>
                  <w:r w:rsidRPr="00364BB4">
                    <w:rPr>
                      <w:rFonts w:cstheme="minorHAnsi"/>
                      <w:color w:val="000000" w:themeColor="text1"/>
                      <w:lang w:val="sk-SK"/>
                    </w:rPr>
                    <w:t>promotér</w:t>
                  </w:r>
                  <w:proofErr w:type="spellEnd"/>
                </w:p>
                <w:p w14:paraId="1F8BD6DF"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koordinátor kultúrnych podujatí</w:t>
                  </w:r>
                </w:p>
              </w:tc>
              <w:tc>
                <w:tcPr>
                  <w:tcW w:w="1921" w:type="dxa"/>
                  <w:tcBorders>
                    <w:top w:val="single" w:sz="4" w:space="0" w:color="auto"/>
                    <w:left w:val="single" w:sz="4" w:space="0" w:color="auto"/>
                    <w:bottom w:val="single" w:sz="4" w:space="0" w:color="auto"/>
                    <w:right w:val="single" w:sz="4" w:space="0" w:color="auto"/>
                  </w:tcBorders>
                </w:tcPr>
                <w:p w14:paraId="1F8BD6E0"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pracovník cestovnej kancelárie</w:t>
                  </w:r>
                </w:p>
                <w:p w14:paraId="1F8BD6E1"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predajca nehnuteľností</w:t>
                  </w:r>
                </w:p>
                <w:p w14:paraId="1F8BD6E2"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hovorca</w:t>
                  </w:r>
                </w:p>
                <w:p w14:paraId="1F8BD6E3"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reklamný pracovník</w:t>
                  </w:r>
                </w:p>
                <w:p w14:paraId="1F8BD6E4"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sprostredkovateľ práce</w:t>
                  </w:r>
                </w:p>
                <w:p w14:paraId="1F8BD6E5"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sekretárka</w:t>
                  </w:r>
                </w:p>
              </w:tc>
              <w:tc>
                <w:tcPr>
                  <w:tcW w:w="2048" w:type="dxa"/>
                  <w:tcBorders>
                    <w:top w:val="single" w:sz="4" w:space="0" w:color="auto"/>
                    <w:left w:val="single" w:sz="4" w:space="0" w:color="auto"/>
                    <w:bottom w:val="single" w:sz="4" w:space="0" w:color="auto"/>
                    <w:right w:val="single" w:sz="4" w:space="0" w:color="auto"/>
                  </w:tcBorders>
                </w:tcPr>
                <w:p w14:paraId="1F8BD6E6"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recepčná</w:t>
                  </w:r>
                </w:p>
                <w:p w14:paraId="1F8BD6E7"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člen posádky lietadla</w:t>
                  </w:r>
                </w:p>
                <w:p w14:paraId="1F8BD6E8"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aranžérka kvetín</w:t>
                  </w:r>
                </w:p>
                <w:p w14:paraId="1F8BD6E9"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čašník/servírka</w:t>
                  </w:r>
                </w:p>
                <w:p w14:paraId="1F8BD6EA"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hosteska</w:t>
                  </w:r>
                </w:p>
                <w:p w14:paraId="1F8BD6EB" w14:textId="77777777" w:rsidR="0050212F" w:rsidRPr="00364BB4" w:rsidRDefault="0050212F" w:rsidP="0050212F">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cvičiteľ /opatrovateľ zvierat</w:t>
                  </w:r>
                </w:p>
              </w:tc>
            </w:tr>
          </w:tbl>
          <w:p w14:paraId="1F8BD6ED" w14:textId="77777777" w:rsidR="0050212F" w:rsidRPr="00364BB4" w:rsidRDefault="0050212F" w:rsidP="004021A8">
            <w:pPr>
              <w:ind w:right="155"/>
              <w:jc w:val="both"/>
              <w:rPr>
                <w:rFonts w:cstheme="minorHAnsi"/>
                <w:color w:val="000000" w:themeColor="text1"/>
                <w:lang w:val="sk-SK"/>
              </w:rPr>
            </w:pPr>
          </w:p>
          <w:p w14:paraId="1F8BD6EE" w14:textId="77777777" w:rsidR="0050212F" w:rsidRPr="00364BB4" w:rsidRDefault="0050212F" w:rsidP="004021A8">
            <w:pPr>
              <w:ind w:right="155"/>
              <w:jc w:val="both"/>
              <w:rPr>
                <w:rFonts w:cstheme="minorHAnsi"/>
                <w:color w:val="000000" w:themeColor="text1"/>
                <w:lang w:val="sk-SK"/>
              </w:rPr>
            </w:pPr>
          </w:p>
          <w:p w14:paraId="1F8BD6EF" w14:textId="77777777" w:rsidR="004021A8" w:rsidRPr="00364BB4" w:rsidRDefault="004021A8" w:rsidP="004021A8">
            <w:pPr>
              <w:jc w:val="both"/>
              <w:rPr>
                <w:rFonts w:cstheme="minorHAnsi"/>
                <w:iCs/>
                <w:color w:val="000000" w:themeColor="text1"/>
                <w:lang w:val="sk-SK"/>
              </w:rPr>
            </w:pPr>
          </w:p>
        </w:tc>
      </w:tr>
    </w:tbl>
    <w:p w14:paraId="1F8BD6F1" w14:textId="77777777" w:rsidR="004021A8" w:rsidRPr="004B746F" w:rsidRDefault="004021A8" w:rsidP="003674AD">
      <w:pPr>
        <w:rPr>
          <w:rFonts w:cstheme="minorHAnsi"/>
          <w:lang w:val="sk-SK"/>
        </w:rPr>
      </w:pPr>
    </w:p>
    <w:p w14:paraId="1F8BD6F2" w14:textId="77777777" w:rsidR="004021A8" w:rsidRPr="004B746F" w:rsidRDefault="004021A8" w:rsidP="004021A8">
      <w:pPr>
        <w:pageBreakBefore/>
        <w:ind w:right="155"/>
        <w:jc w:val="both"/>
        <w:rPr>
          <w:rFonts w:cstheme="minorHAnsi"/>
          <w:b/>
          <w:bCs/>
          <w:lang w:val="sk-SK"/>
        </w:rPr>
      </w:pPr>
      <w:r w:rsidRPr="004B746F">
        <w:rPr>
          <w:rFonts w:cstheme="minorHAnsi"/>
          <w:b/>
          <w:bCs/>
          <w:lang w:val="sk-SK"/>
        </w:rPr>
        <w:lastRenderedPageBreak/>
        <w:t>IZCV</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364BB4" w:rsidRPr="00364BB4" w14:paraId="1F8BD756" w14:textId="77777777" w:rsidTr="00364BB4">
        <w:trPr>
          <w:trHeight w:val="26"/>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8BD6F3"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Typ introvert, zmyslový, citový, vnímavý</w:t>
            </w:r>
          </w:p>
          <w:p w14:paraId="1F8BD6F4" w14:textId="77777777" w:rsidR="004021A8" w:rsidRPr="00364BB4" w:rsidRDefault="004021A8" w:rsidP="004021A8">
            <w:pPr>
              <w:ind w:right="155"/>
              <w:jc w:val="both"/>
              <w:rPr>
                <w:rFonts w:cstheme="minorHAnsi"/>
                <w:color w:val="000000" w:themeColor="text1"/>
                <w:lang w:val="sk-SK"/>
              </w:rPr>
            </w:pPr>
          </w:p>
          <w:p w14:paraId="1F8BD6F5"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Sú to milí, empatickí a citliví ľudia, ktorí si väčšinu svojich silných osobných ideálov a hodnôt nechávajú pre seba. Svoje hlboko prežívané city vyjadrujú častejšie svojimi činmi než slovami.</w:t>
            </w:r>
          </w:p>
          <w:p w14:paraId="1F8BD6F6" w14:textId="77777777" w:rsidR="00003E7C" w:rsidRPr="00364BB4" w:rsidRDefault="00003E7C" w:rsidP="004021A8">
            <w:pPr>
              <w:ind w:right="155"/>
              <w:jc w:val="both"/>
              <w:rPr>
                <w:rFonts w:cstheme="minorHAnsi"/>
                <w:color w:val="000000" w:themeColor="text1"/>
                <w:lang w:val="sk-SK"/>
              </w:rPr>
            </w:pPr>
          </w:p>
          <w:p w14:paraId="1F8BD6F7"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Sú skromní a rezervovaní a sú skutočne úžasne dobrosrdeční a entuziastickí, ale túto svoju stránku obvykle navonok neukazujú, len pred ľuďmi, ktorých dobre poznajú a ktorým plne dôverujú. Kvôli tomu, že obyčajne sa nevyjadrujú priamo, môže sa stať, že ich niekto zle pochopí. </w:t>
            </w:r>
          </w:p>
          <w:p w14:paraId="1F8BD6F8" w14:textId="77777777" w:rsidR="00003E7C" w:rsidRPr="00364BB4" w:rsidRDefault="00003E7C" w:rsidP="004021A8">
            <w:pPr>
              <w:ind w:right="155"/>
              <w:jc w:val="both"/>
              <w:rPr>
                <w:rFonts w:cstheme="minorHAnsi"/>
                <w:color w:val="000000" w:themeColor="text1"/>
                <w:lang w:val="sk-SK"/>
              </w:rPr>
            </w:pPr>
          </w:p>
          <w:p w14:paraId="1F8BD6F9" w14:textId="77777777" w:rsidR="00003E7C"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 IZCV je trpezlivý, flexibilný, ľahko sa s</w:t>
            </w:r>
            <w:r w:rsidR="00C0726B" w:rsidRPr="00364BB4">
              <w:rPr>
                <w:rFonts w:cstheme="minorHAnsi"/>
                <w:color w:val="000000" w:themeColor="text1"/>
                <w:lang w:val="sk-SK"/>
              </w:rPr>
              <w:t xml:space="preserve"> </w:t>
            </w:r>
            <w:r w:rsidRPr="00364BB4">
              <w:rPr>
                <w:rFonts w:cstheme="minorHAnsi"/>
                <w:color w:val="000000" w:themeColor="text1"/>
                <w:lang w:val="sk-SK"/>
              </w:rPr>
              <w:t>ním dá vyjsť a nepotrebuje nikomu rozkazovať alebo niekoho kontrolovať. Jeho nositelia nevynášajú súdy, pozerajú sa na správanie iných z objektívneho pohľadu a tak ho aj akceptujú. Sú k ľuďom i veciam okolo seba pozorní a nesnažia sa hľadať iné motívy konania ľudí alebo skryté významy</w:t>
            </w:r>
          </w:p>
          <w:p w14:paraId="1F8BD6FA"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w:t>
            </w:r>
          </w:p>
          <w:p w14:paraId="1F8BD6F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Keďže tieto typy žijú úplne pre súčasnosť, zvyčajne si nepripravujú a neplánujú viac, ako je nevyhnutné. Vedia dobre krátkodobo plánovať.</w:t>
            </w:r>
          </w:p>
          <w:p w14:paraId="1F8BD6FC" w14:textId="77777777" w:rsidR="00003E7C" w:rsidRPr="00364BB4" w:rsidRDefault="00003E7C" w:rsidP="004021A8">
            <w:pPr>
              <w:ind w:right="155"/>
              <w:jc w:val="both"/>
              <w:rPr>
                <w:rFonts w:cstheme="minorHAnsi"/>
                <w:color w:val="000000" w:themeColor="text1"/>
                <w:lang w:val="sk-SK"/>
              </w:rPr>
            </w:pPr>
          </w:p>
          <w:p w14:paraId="1F8BD6FD"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Keď prácu dokončia, dokážu relaxovať, pretože ich plne zaujíma okolitý svet a majú radosť z momentálneho zážitku bez toho, že by sa ponáhľali ďalej.</w:t>
            </w:r>
          </w:p>
          <w:p w14:paraId="1F8BD6FE" w14:textId="77777777" w:rsidR="00003E7C" w:rsidRPr="00364BB4" w:rsidRDefault="00003E7C" w:rsidP="004021A8">
            <w:pPr>
              <w:ind w:right="155"/>
              <w:jc w:val="both"/>
              <w:rPr>
                <w:rFonts w:cstheme="minorHAnsi"/>
                <w:color w:val="000000" w:themeColor="text1"/>
                <w:lang w:val="sk-SK"/>
              </w:rPr>
            </w:pPr>
          </w:p>
          <w:p w14:paraId="1F8BD6FF" w14:textId="77777777" w:rsidR="00003E7C"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Zaujíma ich, čo sa naučia a čo vycítia priamo zo zážitkov svojimi zmyslami. Majú často umelecké sklony a zmysel pre estetiku. Snažia sa vytvoriť krásne prostredie okolo seba</w:t>
            </w:r>
          </w:p>
          <w:p w14:paraId="1F8BD700"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w:t>
            </w:r>
          </w:p>
          <w:p w14:paraId="1F8BD701"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Ľudia typu IZCV nepociťujú potrebu riadiť, obvykle sú lojálnymi a dobrými členmi tímu. Používajú svoje osobné hodnoty na posudzovanie všetkého, čo sa v živote vyskytne. Majú radi ľudí, ktorí si nájdu čas, aby ich spoznali a pochopili ich vnútorné pocity lojality. V podstate sú dôverčiví a chápajúci, potrebujú vo svojom živote harmonické vzťahy a sú citliví na konflikty a nedorozumenia.</w:t>
            </w:r>
          </w:p>
          <w:p w14:paraId="1F8BD702" w14:textId="77777777" w:rsidR="004021A8" w:rsidRPr="00364BB4" w:rsidRDefault="004021A8" w:rsidP="004021A8">
            <w:pPr>
              <w:ind w:right="155"/>
              <w:jc w:val="both"/>
              <w:rPr>
                <w:rFonts w:cstheme="minorHAnsi"/>
                <w:color w:val="000000" w:themeColor="text1"/>
                <w:lang w:val="sk-SK"/>
              </w:rPr>
            </w:pPr>
          </w:p>
          <w:p w14:paraId="1F8BD703" w14:textId="77777777" w:rsidR="004021A8" w:rsidRPr="00364BB4" w:rsidRDefault="004021A8" w:rsidP="004021A8">
            <w:pPr>
              <w:ind w:right="155"/>
              <w:jc w:val="both"/>
              <w:rPr>
                <w:rFonts w:cstheme="minorHAnsi"/>
                <w:b/>
                <w:bCs/>
                <w:color w:val="000000" w:themeColor="text1"/>
                <w:lang w:val="sk-SK"/>
              </w:rPr>
            </w:pPr>
            <w:r w:rsidRPr="00364BB4">
              <w:rPr>
                <w:rFonts w:cstheme="minorHAnsi"/>
                <w:b/>
                <w:bCs/>
                <w:color w:val="000000" w:themeColor="text1"/>
                <w:lang w:val="sk-SK"/>
              </w:rPr>
              <w:t>Možné boľavé miesta</w:t>
            </w:r>
          </w:p>
          <w:p w14:paraId="1F8BD704" w14:textId="77777777" w:rsidR="00003E7C" w:rsidRPr="00364BB4" w:rsidRDefault="00003E7C" w:rsidP="004021A8">
            <w:pPr>
              <w:ind w:right="155"/>
              <w:jc w:val="both"/>
              <w:rPr>
                <w:rFonts w:cstheme="minorHAnsi"/>
                <w:b/>
                <w:bCs/>
                <w:color w:val="000000" w:themeColor="text1"/>
                <w:lang w:val="sk-SK"/>
              </w:rPr>
            </w:pPr>
          </w:p>
          <w:p w14:paraId="1F8BD705"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Mimoriadne citlivá povaha typu IZCV im umožňuje jasne vidieť potreby iných ľudí. V snahe splniť takéto potreby to niekedy s prácou natoľko preháňajú, že zabúdajú na seba. To im môže privodiť i ochorenie z vyčerpania a prepracovania. Mali by si na chvíľu oddýchnuť, prestať sa starať o druhých a starať sa len o seba.</w:t>
            </w:r>
          </w:p>
          <w:p w14:paraId="1F8BD706" w14:textId="77777777" w:rsidR="00003E7C" w:rsidRPr="00364BB4" w:rsidRDefault="00003E7C" w:rsidP="004021A8">
            <w:pPr>
              <w:ind w:right="155"/>
              <w:jc w:val="both"/>
              <w:rPr>
                <w:rFonts w:cstheme="minorHAnsi"/>
                <w:color w:val="000000" w:themeColor="text1"/>
                <w:lang w:val="sk-SK"/>
              </w:rPr>
            </w:pPr>
          </w:p>
          <w:p w14:paraId="1F8BD707"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 xml:space="preserve">Keďže sa úplne koncentrujú na momentálne zážitky, majú sklon nepozerať sa za hranice prítomnosti, čím im unikne širší pohľad na svet. Niekedy majú problémy s pochopením vecí v zložitejšom kontexte. </w:t>
            </w:r>
          </w:p>
          <w:p w14:paraId="1F8BD708" w14:textId="77777777" w:rsidR="00003E7C" w:rsidRPr="00364BB4" w:rsidRDefault="00003E7C" w:rsidP="004021A8">
            <w:pPr>
              <w:ind w:right="155"/>
              <w:jc w:val="both"/>
              <w:rPr>
                <w:rFonts w:cstheme="minorHAnsi"/>
                <w:color w:val="000000" w:themeColor="text1"/>
                <w:lang w:val="sk-SK"/>
              </w:rPr>
            </w:pPr>
          </w:p>
          <w:p w14:paraId="1F8BD709"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Pretože obyčajne nehľadajú alebo nevidia príležitosti, ktoré nejestvujú práve teraz, nezvyknú sa pripravovať vopred. Majú často problémy s organizáciou svojho času a zdrojov. Mali by sa snažiť nájsť si únik z neustálych povinností, užiť si tichú chvíľku alebo zúčastniť sa nejakej príjemnej činnosti.</w:t>
            </w:r>
          </w:p>
          <w:p w14:paraId="1F8BD70A" w14:textId="77777777" w:rsidR="00003E7C" w:rsidRPr="00364BB4" w:rsidRDefault="00003E7C" w:rsidP="004021A8">
            <w:pPr>
              <w:ind w:right="155"/>
              <w:jc w:val="both"/>
              <w:rPr>
                <w:rFonts w:cstheme="minorHAnsi"/>
                <w:color w:val="000000" w:themeColor="text1"/>
                <w:lang w:val="sk-SK"/>
              </w:rPr>
            </w:pPr>
          </w:p>
          <w:p w14:paraId="1F8BD70B" w14:textId="77777777" w:rsidR="004021A8" w:rsidRPr="00364BB4" w:rsidRDefault="004021A8" w:rsidP="004021A8">
            <w:pPr>
              <w:ind w:right="155"/>
              <w:jc w:val="both"/>
              <w:rPr>
                <w:rFonts w:cstheme="minorHAnsi"/>
                <w:color w:val="000000" w:themeColor="text1"/>
                <w:lang w:val="sk-SK"/>
              </w:rPr>
            </w:pPr>
            <w:r w:rsidRPr="00364BB4">
              <w:rPr>
                <w:rFonts w:cstheme="minorHAnsi"/>
                <w:color w:val="000000" w:themeColor="text1"/>
                <w:lang w:val="sk-SK"/>
              </w:rPr>
              <w:t>Typ IZCV môže zraniť kritika zo strany iných, pretože j</w:t>
            </w:r>
            <w:r w:rsidR="00C0726B" w:rsidRPr="00364BB4">
              <w:rPr>
                <w:rFonts w:cstheme="minorHAnsi"/>
                <w:color w:val="000000" w:themeColor="text1"/>
                <w:lang w:val="sk-SK"/>
              </w:rPr>
              <w:t xml:space="preserve">u berie osobne, môže sa uraziť </w:t>
            </w:r>
            <w:r w:rsidRPr="00364BB4">
              <w:rPr>
                <w:rFonts w:cstheme="minorHAnsi"/>
                <w:color w:val="000000" w:themeColor="text1"/>
                <w:lang w:val="sk-SK"/>
              </w:rPr>
              <w:t>a môže ho to znechutiť. Môže pôsobiť dojmom naivnosti alebo  prílišnej dôverčivosti, pretože dokáže akceptovať ľudí a veci tak, ako sú a neočakáva žiadny zákerný úmysel. Mal by byť viac asertívny voči svojim potrebám a zvážiť si dôsledky správania iných ľudí. Ak vo svojich analýzach použije viac objektivity a skepticizmu, môže dokázať lepšie posúdiť charakter iných.</w:t>
            </w:r>
          </w:p>
          <w:p w14:paraId="1F8BD70C" w14:textId="77777777" w:rsidR="0050212F" w:rsidRPr="00364BB4" w:rsidRDefault="0050212F" w:rsidP="004021A8">
            <w:pPr>
              <w:ind w:right="155"/>
              <w:jc w:val="both"/>
              <w:rPr>
                <w:rFonts w:cstheme="minorHAnsi"/>
                <w:color w:val="000000" w:themeColor="text1"/>
                <w:lang w:val="sk-SK"/>
              </w:rPr>
            </w:pPr>
          </w:p>
          <w:p w14:paraId="1F8BD70D" w14:textId="77777777" w:rsidR="0050212F" w:rsidRPr="00364BB4" w:rsidRDefault="0050212F" w:rsidP="004021A8">
            <w:pPr>
              <w:ind w:right="155"/>
              <w:jc w:val="both"/>
              <w:rPr>
                <w:rFonts w:cstheme="minorHAnsi"/>
                <w:color w:val="000000" w:themeColor="text1"/>
                <w:lang w:val="sk-SK"/>
              </w:rPr>
            </w:pPr>
          </w:p>
          <w:p w14:paraId="1F8BD70E" w14:textId="77777777" w:rsidR="0050212F" w:rsidRPr="00364BB4" w:rsidRDefault="0050212F" w:rsidP="004021A8">
            <w:pPr>
              <w:ind w:right="155"/>
              <w:jc w:val="both"/>
              <w:rPr>
                <w:rFonts w:cstheme="minorHAnsi"/>
                <w:color w:val="000000" w:themeColor="text1"/>
                <w:lang w:val="sk-SK"/>
              </w:rPr>
            </w:pPr>
          </w:p>
          <w:p w14:paraId="1F8BD70F" w14:textId="77777777" w:rsidR="0050212F" w:rsidRPr="00364BB4" w:rsidRDefault="0050212F" w:rsidP="004021A8">
            <w:pPr>
              <w:ind w:right="155"/>
              <w:jc w:val="both"/>
              <w:rPr>
                <w:rFonts w:cstheme="minorHAnsi"/>
                <w:color w:val="000000" w:themeColor="text1"/>
                <w:lang w:val="sk-SK"/>
              </w:rPr>
            </w:pPr>
          </w:p>
          <w:p w14:paraId="1F8BD710" w14:textId="77777777" w:rsidR="0050212F" w:rsidRPr="00364BB4" w:rsidRDefault="0050212F" w:rsidP="004021A8">
            <w:pPr>
              <w:ind w:right="155"/>
              <w:jc w:val="both"/>
              <w:rPr>
                <w:rFonts w:cstheme="minorHAnsi"/>
                <w:color w:val="000000" w:themeColor="text1"/>
                <w:lang w:val="sk-SK"/>
              </w:rPr>
            </w:pPr>
          </w:p>
          <w:p w14:paraId="1F8BD711" w14:textId="77777777" w:rsidR="0050212F" w:rsidRPr="00364BB4" w:rsidRDefault="0050212F" w:rsidP="004021A8">
            <w:pPr>
              <w:ind w:right="155"/>
              <w:jc w:val="both"/>
              <w:rPr>
                <w:rFonts w:cstheme="minorHAnsi"/>
                <w:color w:val="000000" w:themeColor="text1"/>
                <w:lang w:val="sk-SK"/>
              </w:rPr>
            </w:pPr>
          </w:p>
          <w:p w14:paraId="1F8BD712" w14:textId="77777777" w:rsidR="0050212F" w:rsidRPr="00364BB4" w:rsidRDefault="0050212F" w:rsidP="004021A8">
            <w:pPr>
              <w:ind w:right="155"/>
              <w:jc w:val="both"/>
              <w:rPr>
                <w:rFonts w:cstheme="minorHAnsi"/>
                <w:color w:val="000000" w:themeColor="text1"/>
                <w:lang w:val="sk-SK"/>
              </w:rPr>
            </w:pPr>
          </w:p>
          <w:p w14:paraId="1F8BD713" w14:textId="796AE495" w:rsidR="0050212F" w:rsidRDefault="0050212F" w:rsidP="004021A8">
            <w:pPr>
              <w:ind w:right="155"/>
              <w:jc w:val="both"/>
              <w:rPr>
                <w:rFonts w:cstheme="minorHAnsi"/>
                <w:color w:val="000000" w:themeColor="text1"/>
                <w:lang w:val="sk-SK"/>
              </w:rPr>
            </w:pPr>
          </w:p>
          <w:p w14:paraId="14D021E4" w14:textId="072A2283" w:rsidR="004C28FA" w:rsidRDefault="004C28FA" w:rsidP="004021A8">
            <w:pPr>
              <w:ind w:right="155"/>
              <w:jc w:val="both"/>
              <w:rPr>
                <w:rFonts w:cstheme="minorHAnsi"/>
                <w:color w:val="000000" w:themeColor="text1"/>
                <w:lang w:val="sk-SK"/>
              </w:rPr>
            </w:pPr>
          </w:p>
          <w:p w14:paraId="767AAC11" w14:textId="316A0401" w:rsidR="004C28FA" w:rsidRDefault="004C28FA" w:rsidP="004021A8">
            <w:pPr>
              <w:ind w:right="155"/>
              <w:jc w:val="both"/>
              <w:rPr>
                <w:rFonts w:cstheme="minorHAnsi"/>
                <w:color w:val="000000" w:themeColor="text1"/>
                <w:lang w:val="sk-SK"/>
              </w:rPr>
            </w:pPr>
          </w:p>
          <w:p w14:paraId="4B285C00" w14:textId="358F383D" w:rsidR="004C28FA" w:rsidRDefault="004C28FA" w:rsidP="004021A8">
            <w:pPr>
              <w:ind w:right="155"/>
              <w:jc w:val="both"/>
              <w:rPr>
                <w:rFonts w:cstheme="minorHAnsi"/>
                <w:color w:val="000000" w:themeColor="text1"/>
                <w:lang w:val="sk-SK"/>
              </w:rPr>
            </w:pPr>
          </w:p>
          <w:p w14:paraId="526D40CB" w14:textId="1C543739" w:rsidR="004C28FA" w:rsidRDefault="004C28FA" w:rsidP="004021A8">
            <w:pPr>
              <w:ind w:right="155"/>
              <w:jc w:val="both"/>
              <w:rPr>
                <w:rFonts w:cstheme="minorHAnsi"/>
                <w:color w:val="000000" w:themeColor="text1"/>
                <w:lang w:val="sk-SK"/>
              </w:rPr>
            </w:pPr>
          </w:p>
          <w:p w14:paraId="65D75042" w14:textId="5240AF66" w:rsidR="004C28FA" w:rsidRDefault="004C28FA" w:rsidP="004021A8">
            <w:pPr>
              <w:ind w:right="155"/>
              <w:jc w:val="both"/>
              <w:rPr>
                <w:rFonts w:cstheme="minorHAnsi"/>
                <w:color w:val="000000" w:themeColor="text1"/>
                <w:lang w:val="sk-SK"/>
              </w:rPr>
            </w:pPr>
          </w:p>
          <w:p w14:paraId="1695C16F" w14:textId="030A1B56" w:rsidR="004C28FA" w:rsidRDefault="004C28FA" w:rsidP="004021A8">
            <w:pPr>
              <w:ind w:right="155"/>
              <w:jc w:val="both"/>
              <w:rPr>
                <w:rFonts w:cstheme="minorHAnsi"/>
                <w:color w:val="000000" w:themeColor="text1"/>
                <w:lang w:val="sk-SK"/>
              </w:rPr>
            </w:pPr>
          </w:p>
          <w:p w14:paraId="35C75B61" w14:textId="726505B3" w:rsidR="004C28FA" w:rsidRDefault="004C28FA" w:rsidP="004021A8">
            <w:pPr>
              <w:ind w:right="155"/>
              <w:jc w:val="both"/>
              <w:rPr>
                <w:rFonts w:cstheme="minorHAnsi"/>
                <w:color w:val="000000" w:themeColor="text1"/>
                <w:lang w:val="sk-SK"/>
              </w:rPr>
            </w:pPr>
          </w:p>
          <w:p w14:paraId="2898A9DA" w14:textId="77777777" w:rsidR="004C28FA" w:rsidRPr="00364BB4" w:rsidRDefault="004C28FA" w:rsidP="004021A8">
            <w:pPr>
              <w:ind w:right="155"/>
              <w:jc w:val="both"/>
              <w:rPr>
                <w:rFonts w:cstheme="minorHAnsi"/>
                <w:color w:val="000000" w:themeColor="text1"/>
                <w:lang w:val="sk-SK"/>
              </w:rPr>
            </w:pPr>
          </w:p>
          <w:p w14:paraId="1F8BD714" w14:textId="77777777" w:rsidR="0050212F" w:rsidRPr="00364BB4" w:rsidRDefault="0050212F" w:rsidP="004021A8">
            <w:pPr>
              <w:ind w:right="155"/>
              <w:jc w:val="both"/>
              <w:rPr>
                <w:rFonts w:cstheme="minorHAnsi"/>
                <w:color w:val="000000" w:themeColor="text1"/>
                <w:lang w:val="sk-SK"/>
              </w:rPr>
            </w:pPr>
          </w:p>
          <w:p w14:paraId="1F8BD715" w14:textId="77777777" w:rsidR="0050212F" w:rsidRPr="00364BB4" w:rsidRDefault="0050212F" w:rsidP="004021A8">
            <w:pPr>
              <w:ind w:right="155"/>
              <w:jc w:val="both"/>
              <w:rPr>
                <w:rFonts w:cstheme="minorHAnsi"/>
                <w:color w:val="000000" w:themeColor="text1"/>
                <w:lang w:val="sk-SK"/>
              </w:rPr>
            </w:pPr>
          </w:p>
          <w:p w14:paraId="1F8BD716" w14:textId="77777777" w:rsidR="0050212F" w:rsidRPr="00364BB4" w:rsidRDefault="0050212F" w:rsidP="004021A8">
            <w:pPr>
              <w:ind w:right="155"/>
              <w:jc w:val="both"/>
              <w:rPr>
                <w:rFonts w:cstheme="minorHAnsi"/>
                <w:color w:val="000000" w:themeColor="text1"/>
                <w:lang w:val="sk-SK"/>
              </w:rPr>
            </w:pPr>
          </w:p>
          <w:p w14:paraId="1F8BD717" w14:textId="77777777" w:rsidR="0050212F" w:rsidRPr="00364BB4" w:rsidRDefault="0050212F" w:rsidP="004021A8">
            <w:pPr>
              <w:ind w:right="155"/>
              <w:jc w:val="both"/>
              <w:rPr>
                <w:rFonts w:cstheme="minorHAnsi"/>
                <w:color w:val="000000" w:themeColor="text1"/>
                <w:lang w:val="sk-SK"/>
              </w:rPr>
            </w:pPr>
          </w:p>
          <w:p w14:paraId="1F8BD718" w14:textId="77777777" w:rsidR="0050212F" w:rsidRPr="00364BB4" w:rsidRDefault="0050212F" w:rsidP="004021A8">
            <w:pPr>
              <w:ind w:right="155"/>
              <w:jc w:val="both"/>
              <w:rPr>
                <w:rFonts w:cstheme="minorHAnsi"/>
                <w:color w:val="000000" w:themeColor="text1"/>
                <w:lang w:val="sk-SK"/>
              </w:rPr>
            </w:pPr>
          </w:p>
          <w:tbl>
            <w:tblPr>
              <w:tblStyle w:val="Mriekatabuky"/>
              <w:tblpPr w:leftFromText="141" w:rightFromText="141" w:vertAnchor="text" w:horzAnchor="margin" w:tblpXSpec="center" w:tblpY="100"/>
              <w:tblOverlap w:val="never"/>
              <w:tblW w:w="9497" w:type="dxa"/>
              <w:tblLook w:val="04A0" w:firstRow="1" w:lastRow="0" w:firstColumn="1" w:lastColumn="0" w:noHBand="0" w:noVBand="1"/>
            </w:tblPr>
            <w:tblGrid>
              <w:gridCol w:w="1134"/>
              <w:gridCol w:w="850"/>
              <w:gridCol w:w="142"/>
              <w:gridCol w:w="2126"/>
              <w:gridCol w:w="1560"/>
              <w:gridCol w:w="1984"/>
              <w:gridCol w:w="1701"/>
            </w:tblGrid>
            <w:tr w:rsidR="00364BB4" w:rsidRPr="00364BB4" w14:paraId="1F8BD71A" w14:textId="77777777" w:rsidTr="0050212F">
              <w:trPr>
                <w:trHeight w:val="393"/>
              </w:trPr>
              <w:tc>
                <w:tcPr>
                  <w:tcW w:w="9497" w:type="dxa"/>
                  <w:gridSpan w:val="7"/>
                  <w:tcBorders>
                    <w:top w:val="single" w:sz="4" w:space="0" w:color="auto"/>
                    <w:left w:val="single" w:sz="4" w:space="0" w:color="auto"/>
                    <w:bottom w:val="single" w:sz="4" w:space="0" w:color="auto"/>
                    <w:right w:val="single" w:sz="4" w:space="0" w:color="auto"/>
                  </w:tcBorders>
                  <w:vAlign w:val="center"/>
                </w:tcPr>
                <w:p w14:paraId="1F8BD719"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IZCV</w:t>
                  </w:r>
                </w:p>
              </w:tc>
            </w:tr>
            <w:tr w:rsidR="00364BB4" w:rsidRPr="004C28FA" w14:paraId="1F8BD71F" w14:textId="77777777" w:rsidTr="0050212F">
              <w:tc>
                <w:tcPr>
                  <w:tcW w:w="1134" w:type="dxa"/>
                  <w:vMerge w:val="restart"/>
                  <w:tcBorders>
                    <w:top w:val="single" w:sz="4" w:space="0" w:color="auto"/>
                    <w:left w:val="single" w:sz="4" w:space="0" w:color="auto"/>
                    <w:right w:val="single" w:sz="4" w:space="0" w:color="auto"/>
                  </w:tcBorders>
                  <w:vAlign w:val="center"/>
                </w:tcPr>
                <w:p w14:paraId="1F8BD71B"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 xml:space="preserve">Prejavy </w:t>
                  </w:r>
                </w:p>
                <w:p w14:paraId="1F8BD71C"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v práci</w:t>
                  </w:r>
                </w:p>
              </w:tc>
              <w:tc>
                <w:tcPr>
                  <w:tcW w:w="992" w:type="dxa"/>
                  <w:gridSpan w:val="2"/>
                  <w:tcBorders>
                    <w:top w:val="single" w:sz="4" w:space="0" w:color="auto"/>
                    <w:left w:val="single" w:sz="4" w:space="0" w:color="auto"/>
                    <w:right w:val="single" w:sz="4" w:space="0" w:color="auto"/>
                  </w:tcBorders>
                  <w:vAlign w:val="center"/>
                </w:tcPr>
                <w:p w14:paraId="1F8BD71D" w14:textId="77777777" w:rsidR="0050212F" w:rsidRPr="00364BB4" w:rsidRDefault="0050212F" w:rsidP="00C350E1">
                  <w:pPr>
                    <w:jc w:val="center"/>
                    <w:rPr>
                      <w:rFonts w:cstheme="minorHAnsi"/>
                      <w:b/>
                      <w:bCs/>
                      <w:color w:val="000000" w:themeColor="text1"/>
                      <w:lang w:val="sk-SK"/>
                    </w:rPr>
                  </w:pPr>
                  <w:r w:rsidRPr="00364BB4">
                    <w:rPr>
                      <w:rFonts w:cstheme="minorHAnsi"/>
                      <w:b/>
                      <w:bCs/>
                      <w:color w:val="000000" w:themeColor="text1"/>
                      <w:lang w:val="sk-SK"/>
                    </w:rPr>
                    <w:t>plusy</w:t>
                  </w:r>
                </w:p>
              </w:tc>
              <w:tc>
                <w:tcPr>
                  <w:tcW w:w="7371" w:type="dxa"/>
                  <w:gridSpan w:val="4"/>
                  <w:tcBorders>
                    <w:top w:val="single" w:sz="4" w:space="0" w:color="auto"/>
                    <w:left w:val="single" w:sz="4" w:space="0" w:color="auto"/>
                    <w:bottom w:val="single" w:sz="4" w:space="0" w:color="auto"/>
                    <w:right w:val="single" w:sz="4" w:space="0" w:color="auto"/>
                  </w:tcBorders>
                </w:tcPr>
                <w:p w14:paraId="1F8BD71E" w14:textId="77777777" w:rsidR="0050212F" w:rsidRPr="00364BB4" w:rsidRDefault="0050212F" w:rsidP="00C350E1">
                  <w:pPr>
                    <w:ind w:right="155"/>
                    <w:rPr>
                      <w:rFonts w:cstheme="minorHAnsi"/>
                      <w:color w:val="000000" w:themeColor="text1"/>
                      <w:lang w:val="sk-SK"/>
                    </w:rPr>
                  </w:pPr>
                  <w:r w:rsidRPr="00364BB4">
                    <w:rPr>
                      <w:rFonts w:cstheme="minorHAnsi"/>
                      <w:color w:val="000000" w:themeColor="text1"/>
                      <w:lang w:val="sk-SK"/>
                    </w:rPr>
                    <w:t>majú radi zmenu; ľahko sa adaptujú na nové situácie; tvrdo pracujú, keď veria, že ich práca je dôležitá; sú lojálni;  príkazy nadriadených rešpektujú bez komentárov</w:t>
                  </w:r>
                </w:p>
              </w:tc>
            </w:tr>
            <w:tr w:rsidR="00364BB4" w:rsidRPr="004C28FA" w14:paraId="1F8BD723" w14:textId="77777777" w:rsidTr="0050212F">
              <w:tc>
                <w:tcPr>
                  <w:tcW w:w="1134" w:type="dxa"/>
                  <w:vMerge/>
                  <w:tcBorders>
                    <w:left w:val="single" w:sz="4" w:space="0" w:color="auto"/>
                    <w:bottom w:val="single" w:sz="4" w:space="0" w:color="auto"/>
                    <w:right w:val="single" w:sz="4" w:space="0" w:color="auto"/>
                  </w:tcBorders>
                </w:tcPr>
                <w:p w14:paraId="1F8BD720" w14:textId="77777777" w:rsidR="0050212F" w:rsidRPr="00364BB4" w:rsidRDefault="0050212F" w:rsidP="00C350E1">
                  <w:pPr>
                    <w:ind w:right="155"/>
                    <w:jc w:val="center"/>
                    <w:rPr>
                      <w:rFonts w:cstheme="minorHAnsi"/>
                      <w:b/>
                      <w:color w:val="000000" w:themeColor="text1"/>
                      <w:lang w:val="sk-SK"/>
                    </w:rPr>
                  </w:pPr>
                </w:p>
              </w:tc>
              <w:tc>
                <w:tcPr>
                  <w:tcW w:w="992" w:type="dxa"/>
                  <w:gridSpan w:val="2"/>
                  <w:tcBorders>
                    <w:left w:val="single" w:sz="4" w:space="0" w:color="auto"/>
                    <w:bottom w:val="single" w:sz="4" w:space="0" w:color="auto"/>
                    <w:right w:val="single" w:sz="4" w:space="0" w:color="auto"/>
                  </w:tcBorders>
                  <w:vAlign w:val="center"/>
                </w:tcPr>
                <w:p w14:paraId="1F8BD721" w14:textId="77777777" w:rsidR="0050212F" w:rsidRPr="00364BB4" w:rsidRDefault="0050212F" w:rsidP="00C350E1">
                  <w:pPr>
                    <w:jc w:val="center"/>
                    <w:rPr>
                      <w:rFonts w:cstheme="minorHAnsi"/>
                      <w:b/>
                      <w:bCs/>
                      <w:color w:val="000000" w:themeColor="text1"/>
                      <w:lang w:val="sk-SK"/>
                    </w:rPr>
                  </w:pPr>
                  <w:r w:rsidRPr="00364BB4">
                    <w:rPr>
                      <w:rFonts w:cstheme="minorHAnsi"/>
                      <w:b/>
                      <w:bCs/>
                      <w:color w:val="000000" w:themeColor="text1"/>
                      <w:lang w:val="sk-SK"/>
                    </w:rPr>
                    <w:t>mínusy</w:t>
                  </w:r>
                </w:p>
              </w:tc>
              <w:tc>
                <w:tcPr>
                  <w:tcW w:w="7371" w:type="dxa"/>
                  <w:gridSpan w:val="4"/>
                  <w:tcBorders>
                    <w:top w:val="single" w:sz="4" w:space="0" w:color="auto"/>
                    <w:left w:val="single" w:sz="4" w:space="0" w:color="auto"/>
                    <w:bottom w:val="single" w:sz="4" w:space="0" w:color="auto"/>
                    <w:right w:val="single" w:sz="4" w:space="0" w:color="auto"/>
                  </w:tcBorders>
                </w:tcPr>
                <w:p w14:paraId="1F8BD722" w14:textId="77777777" w:rsidR="0050212F" w:rsidRPr="00364BB4" w:rsidRDefault="0050212F" w:rsidP="00C350E1">
                  <w:pPr>
                    <w:ind w:right="155"/>
                    <w:rPr>
                      <w:rFonts w:cstheme="minorHAnsi"/>
                      <w:color w:val="000000" w:themeColor="text1"/>
                      <w:lang w:val="sk-SK"/>
                    </w:rPr>
                  </w:pPr>
                  <w:r w:rsidRPr="00364BB4">
                    <w:rPr>
                      <w:rFonts w:cstheme="minorHAnsi"/>
                      <w:color w:val="000000" w:themeColor="text1"/>
                      <w:lang w:val="sk-SK"/>
                    </w:rPr>
                    <w:t>akceptujú neštandardné správanie iných bez toho, aby hľadali význam; niekedy nevidia príležitosti, pokiaľ nejestvujú práve teraz; majú sklon prijímať kritiku aj negatívne reakcie osobne; neradi sa pripravujú vopred a môžu mať problémy s organizáciou času; majú pocit obmedzovania pri prehnaných predpisoch a byrokracii</w:t>
                  </w:r>
                </w:p>
              </w:tc>
            </w:tr>
            <w:tr w:rsidR="00364BB4" w:rsidRPr="00364BB4" w14:paraId="1F8BD725" w14:textId="77777777" w:rsidTr="0050212F">
              <w:tc>
                <w:tcPr>
                  <w:tcW w:w="9497" w:type="dxa"/>
                  <w:gridSpan w:val="7"/>
                  <w:tcBorders>
                    <w:top w:val="single" w:sz="4" w:space="0" w:color="auto"/>
                    <w:left w:val="single" w:sz="4" w:space="0" w:color="auto"/>
                    <w:bottom w:val="single" w:sz="4" w:space="0" w:color="auto"/>
                    <w:right w:val="single" w:sz="4" w:space="0" w:color="auto"/>
                  </w:tcBorders>
                  <w:vAlign w:val="center"/>
                  <w:hideMark/>
                </w:tcPr>
                <w:p w14:paraId="1F8BD724"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Profesijné okruhy</w:t>
                  </w:r>
                </w:p>
              </w:tc>
            </w:tr>
            <w:tr w:rsidR="00364BB4" w:rsidRPr="00364BB4" w14:paraId="1F8BD72B" w14:textId="77777777" w:rsidTr="0050212F">
              <w:tc>
                <w:tcPr>
                  <w:tcW w:w="1984" w:type="dxa"/>
                  <w:gridSpan w:val="2"/>
                  <w:tcBorders>
                    <w:top w:val="single" w:sz="4" w:space="0" w:color="auto"/>
                    <w:left w:val="single" w:sz="4" w:space="0" w:color="auto"/>
                    <w:bottom w:val="single" w:sz="4" w:space="0" w:color="auto"/>
                    <w:right w:val="single" w:sz="4" w:space="0" w:color="auto"/>
                  </w:tcBorders>
                  <w:vAlign w:val="center"/>
                </w:tcPr>
                <w:p w14:paraId="1F8BD726"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umelecké remeslá</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1F8BD727"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medicína</w:t>
                  </w:r>
                </w:p>
              </w:tc>
              <w:tc>
                <w:tcPr>
                  <w:tcW w:w="1560" w:type="dxa"/>
                  <w:tcBorders>
                    <w:top w:val="single" w:sz="4" w:space="0" w:color="auto"/>
                    <w:left w:val="single" w:sz="4" w:space="0" w:color="auto"/>
                    <w:bottom w:val="single" w:sz="4" w:space="0" w:color="auto"/>
                    <w:right w:val="single" w:sz="4" w:space="0" w:color="auto"/>
                  </w:tcBorders>
                  <w:vAlign w:val="center"/>
                </w:tcPr>
                <w:p w14:paraId="1F8BD728"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technika/  manuálne činnosti</w:t>
                  </w:r>
                </w:p>
              </w:tc>
              <w:tc>
                <w:tcPr>
                  <w:tcW w:w="1984" w:type="dxa"/>
                  <w:tcBorders>
                    <w:top w:val="single" w:sz="4" w:space="0" w:color="auto"/>
                    <w:left w:val="single" w:sz="4" w:space="0" w:color="auto"/>
                    <w:bottom w:val="single" w:sz="4" w:space="0" w:color="auto"/>
                    <w:right w:val="single" w:sz="4" w:space="0" w:color="auto"/>
                  </w:tcBorders>
                  <w:vAlign w:val="center"/>
                </w:tcPr>
                <w:p w14:paraId="1F8BD729"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služby</w:t>
                  </w:r>
                </w:p>
              </w:tc>
              <w:tc>
                <w:tcPr>
                  <w:tcW w:w="1701" w:type="dxa"/>
                  <w:tcBorders>
                    <w:top w:val="single" w:sz="4" w:space="0" w:color="auto"/>
                    <w:left w:val="single" w:sz="4" w:space="0" w:color="auto"/>
                    <w:bottom w:val="single" w:sz="4" w:space="0" w:color="auto"/>
                    <w:right w:val="single" w:sz="4" w:space="0" w:color="auto"/>
                  </w:tcBorders>
                  <w:vAlign w:val="center"/>
                </w:tcPr>
                <w:p w14:paraId="1F8BD72A" w14:textId="77777777" w:rsidR="0050212F" w:rsidRPr="00364BB4" w:rsidRDefault="0050212F" w:rsidP="00C350E1">
                  <w:pPr>
                    <w:ind w:right="155"/>
                    <w:jc w:val="center"/>
                    <w:rPr>
                      <w:rFonts w:cstheme="minorHAnsi"/>
                      <w:b/>
                      <w:color w:val="000000" w:themeColor="text1"/>
                      <w:lang w:val="sk-SK"/>
                    </w:rPr>
                  </w:pPr>
                  <w:r w:rsidRPr="00364BB4">
                    <w:rPr>
                      <w:rFonts w:cstheme="minorHAnsi"/>
                      <w:b/>
                      <w:color w:val="000000" w:themeColor="text1"/>
                      <w:lang w:val="sk-SK"/>
                    </w:rPr>
                    <w:t>administratíva</w:t>
                  </w:r>
                </w:p>
              </w:tc>
            </w:tr>
            <w:tr w:rsidR="00364BB4" w:rsidRPr="00364BB4" w14:paraId="1F8BD753" w14:textId="77777777" w:rsidTr="0050212F">
              <w:tc>
                <w:tcPr>
                  <w:tcW w:w="1984" w:type="dxa"/>
                  <w:gridSpan w:val="2"/>
                  <w:tcBorders>
                    <w:top w:val="single" w:sz="4" w:space="0" w:color="auto"/>
                    <w:left w:val="single" w:sz="4" w:space="0" w:color="auto"/>
                    <w:bottom w:val="single" w:sz="4" w:space="0" w:color="auto"/>
                    <w:right w:val="single" w:sz="4" w:space="0" w:color="auto"/>
                  </w:tcBorders>
                </w:tcPr>
                <w:p w14:paraId="1F8BD72C"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módny návrhár</w:t>
                  </w:r>
                </w:p>
                <w:p w14:paraId="1F8BD72D"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tesár</w:t>
                  </w:r>
                </w:p>
                <w:p w14:paraId="1F8BD72E"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klenotník</w:t>
                  </w:r>
                </w:p>
                <w:p w14:paraId="1F8BD72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záhradník</w:t>
                  </w:r>
                </w:p>
                <w:p w14:paraId="1F8BD73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čalúnnik</w:t>
                  </w:r>
                </w:p>
                <w:p w14:paraId="1F8BD73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hrnčiar</w:t>
                  </w:r>
                </w:p>
                <w:p w14:paraId="1F8BD732"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maliar</w:t>
                  </w:r>
                </w:p>
                <w:p w14:paraId="1F8BD733"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tanečník</w:t>
                  </w:r>
                </w:p>
                <w:p w14:paraId="1F8BD734"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šéfkuchár</w:t>
                  </w:r>
                </w:p>
                <w:p w14:paraId="1F8BD735"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dizajnér pre interiér/exteriér</w:t>
                  </w:r>
                </w:p>
              </w:tc>
              <w:tc>
                <w:tcPr>
                  <w:tcW w:w="2268" w:type="dxa"/>
                  <w:gridSpan w:val="2"/>
                  <w:tcBorders>
                    <w:top w:val="single" w:sz="4" w:space="0" w:color="auto"/>
                    <w:left w:val="single" w:sz="4" w:space="0" w:color="auto"/>
                    <w:bottom w:val="single" w:sz="4" w:space="0" w:color="auto"/>
                    <w:right w:val="single" w:sz="4" w:space="0" w:color="auto"/>
                  </w:tcBorders>
                </w:tcPr>
                <w:p w14:paraId="1F8BD736"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zdravotná sestra</w:t>
                  </w:r>
                </w:p>
                <w:p w14:paraId="1F8BD737"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fyzioterapeut</w:t>
                  </w:r>
                </w:p>
                <w:p w14:paraId="1F8BD738"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terapeut – masér</w:t>
                  </w:r>
                </w:p>
                <w:p w14:paraId="1F8BD739"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zubný asistent</w:t>
                  </w:r>
                </w:p>
                <w:p w14:paraId="1F8BD73A"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rádiológ</w:t>
                  </w:r>
                </w:p>
                <w:p w14:paraId="1F8BD73B"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asistentka lekára</w:t>
                  </w:r>
                </w:p>
                <w:p w14:paraId="1F8BD73C"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veterinárny asistent</w:t>
                  </w:r>
                </w:p>
                <w:p w14:paraId="1F8BD73D"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tréner/cvičiteľ zvierat</w:t>
                  </w:r>
                </w:p>
                <w:p w14:paraId="1F8BD73E"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opatrovateľ zvierat</w:t>
                  </w:r>
                </w:p>
              </w:tc>
              <w:tc>
                <w:tcPr>
                  <w:tcW w:w="1560" w:type="dxa"/>
                  <w:tcBorders>
                    <w:top w:val="single" w:sz="4" w:space="0" w:color="auto"/>
                    <w:left w:val="single" w:sz="4" w:space="0" w:color="auto"/>
                    <w:bottom w:val="single" w:sz="4" w:space="0" w:color="auto"/>
                    <w:right w:val="single" w:sz="4" w:space="0" w:color="auto"/>
                  </w:tcBorders>
                </w:tcPr>
                <w:p w14:paraId="1F8BD73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počítačový operátor</w:t>
                  </w:r>
                </w:p>
                <w:p w14:paraId="1F8BD74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zememerač</w:t>
                  </w:r>
                </w:p>
                <w:p w14:paraId="1F8BD74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horár</w:t>
                  </w:r>
                </w:p>
                <w:p w14:paraId="1F8BD742"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botanik</w:t>
                  </w:r>
                </w:p>
                <w:p w14:paraId="1F8BD743"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geológ</w:t>
                  </w:r>
                </w:p>
                <w:p w14:paraId="1F8BD744"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mechanik</w:t>
                  </w:r>
                </w:p>
                <w:p w14:paraId="1F8BD745"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baník</w:t>
                  </w:r>
                </w:p>
                <w:p w14:paraId="1F8BD746"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lesný robotník</w:t>
                  </w:r>
                </w:p>
              </w:tc>
              <w:tc>
                <w:tcPr>
                  <w:tcW w:w="1984" w:type="dxa"/>
                  <w:tcBorders>
                    <w:top w:val="single" w:sz="4" w:space="0" w:color="auto"/>
                    <w:left w:val="single" w:sz="4" w:space="0" w:color="auto"/>
                    <w:bottom w:val="single" w:sz="4" w:space="0" w:color="auto"/>
                    <w:right w:val="single" w:sz="4" w:space="0" w:color="auto"/>
                  </w:tcBorders>
                </w:tcPr>
                <w:p w14:paraId="1F8BD747"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operátor záchrannej linky</w:t>
                  </w:r>
                </w:p>
                <w:p w14:paraId="1F8BD748"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policajt</w:t>
                  </w:r>
                </w:p>
                <w:p w14:paraId="1F8BD749"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učiteľ - prírodovedné predmety</w:t>
                  </w:r>
                </w:p>
                <w:p w14:paraId="1F8BD74A"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skladník</w:t>
                  </w:r>
                </w:p>
                <w:p w14:paraId="1F8BD74B"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čašník/servírka</w:t>
                  </w:r>
                </w:p>
                <w:p w14:paraId="1F8BD74C"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majiteľ obchodu</w:t>
                  </w:r>
                </w:p>
                <w:p w14:paraId="1F8BD74D"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operátor čistiacej linky/služby</w:t>
                  </w:r>
                </w:p>
              </w:tc>
              <w:tc>
                <w:tcPr>
                  <w:tcW w:w="1701" w:type="dxa"/>
                  <w:tcBorders>
                    <w:top w:val="single" w:sz="4" w:space="0" w:color="auto"/>
                    <w:left w:val="single" w:sz="4" w:space="0" w:color="auto"/>
                    <w:bottom w:val="single" w:sz="4" w:space="0" w:color="auto"/>
                    <w:right w:val="single" w:sz="4" w:space="0" w:color="auto"/>
                  </w:tcBorders>
                </w:tcPr>
                <w:p w14:paraId="1F8BD74E"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účtovník</w:t>
                  </w:r>
                </w:p>
                <w:p w14:paraId="1F8BD74F"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sekretárka</w:t>
                  </w:r>
                </w:p>
                <w:p w14:paraId="1F8BD750"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pisárka</w:t>
                  </w:r>
                </w:p>
                <w:p w14:paraId="1F8BD751"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vedúci administratívy</w:t>
                  </w:r>
                </w:p>
                <w:p w14:paraId="1F8BD752" w14:textId="77777777" w:rsidR="0050212F" w:rsidRPr="00364BB4" w:rsidRDefault="0050212F" w:rsidP="00C350E1">
                  <w:pPr>
                    <w:pStyle w:val="Odsekzoznamu"/>
                    <w:numPr>
                      <w:ilvl w:val="0"/>
                      <w:numId w:val="13"/>
                    </w:numPr>
                    <w:ind w:left="216" w:right="155" w:hanging="216"/>
                    <w:rPr>
                      <w:rFonts w:cstheme="minorHAnsi"/>
                      <w:color w:val="000000" w:themeColor="text1"/>
                      <w:lang w:val="sk-SK"/>
                    </w:rPr>
                  </w:pPr>
                  <w:r w:rsidRPr="00364BB4">
                    <w:rPr>
                      <w:rFonts w:cstheme="minorHAnsi"/>
                      <w:color w:val="000000" w:themeColor="text1"/>
                      <w:lang w:val="sk-SK"/>
                    </w:rPr>
                    <w:t>administrátor</w:t>
                  </w:r>
                </w:p>
              </w:tc>
            </w:tr>
          </w:tbl>
          <w:p w14:paraId="1F8BD754" w14:textId="77777777" w:rsidR="0050212F" w:rsidRPr="00364BB4" w:rsidRDefault="0050212F" w:rsidP="004021A8">
            <w:pPr>
              <w:ind w:right="155"/>
              <w:jc w:val="both"/>
              <w:rPr>
                <w:rFonts w:cstheme="minorHAnsi"/>
                <w:color w:val="000000" w:themeColor="text1"/>
                <w:lang w:val="sk-SK"/>
              </w:rPr>
            </w:pPr>
          </w:p>
          <w:p w14:paraId="1F8BD755" w14:textId="77777777" w:rsidR="004021A8" w:rsidRPr="00364BB4" w:rsidRDefault="004021A8" w:rsidP="004021A8">
            <w:pPr>
              <w:jc w:val="both"/>
              <w:rPr>
                <w:rFonts w:cstheme="minorHAnsi"/>
                <w:iCs/>
                <w:color w:val="000000" w:themeColor="text1"/>
                <w:lang w:val="sk-SK"/>
              </w:rPr>
            </w:pPr>
          </w:p>
        </w:tc>
      </w:tr>
    </w:tbl>
    <w:p w14:paraId="1F8BD757" w14:textId="77777777" w:rsidR="004021A8" w:rsidRPr="004B746F" w:rsidRDefault="004021A8" w:rsidP="0050212F">
      <w:pPr>
        <w:rPr>
          <w:rFonts w:cstheme="minorHAnsi"/>
          <w:lang w:val="sk-SK"/>
        </w:rPr>
      </w:pPr>
    </w:p>
    <w:sectPr w:rsidR="004021A8" w:rsidRPr="004B746F" w:rsidSect="004C28FA">
      <w:footerReference w:type="default" r:id="rId10"/>
      <w:pgSz w:w="12240" w:h="15840" w:code="1"/>
      <w:pgMar w:top="1008" w:right="1008" w:bottom="1008" w:left="100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3B4C5" w14:textId="77777777" w:rsidR="005A0B79" w:rsidRDefault="005A0B79">
      <w:pPr>
        <w:spacing w:after="0" w:line="240" w:lineRule="auto"/>
      </w:pPr>
      <w:r>
        <w:separator/>
      </w:r>
    </w:p>
  </w:endnote>
  <w:endnote w:type="continuationSeparator" w:id="0">
    <w:p w14:paraId="384F88F2" w14:textId="77777777" w:rsidR="005A0B79" w:rsidRDefault="005A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F00DC" w14:textId="77777777" w:rsidR="004C28FA" w:rsidRDefault="004C28FA" w:rsidP="004C28FA">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4C28FA" w14:paraId="6663322D" w14:textId="77777777" w:rsidTr="002638A2">
          <w:trPr>
            <w:trHeight w:val="727"/>
          </w:trPr>
          <w:tc>
            <w:tcPr>
              <w:tcW w:w="3933" w:type="pct"/>
            </w:tcPr>
            <w:p w14:paraId="6380F174" w14:textId="77777777" w:rsidR="004C28FA" w:rsidRDefault="004C28FA" w:rsidP="004C28FA">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64BBE0CE" w14:textId="77777777" w:rsidR="004C28FA" w:rsidRDefault="004C28FA" w:rsidP="004C28FA">
              <w:pPr>
                <w:tabs>
                  <w:tab w:val="left" w:pos="620"/>
                  <w:tab w:val="center" w:pos="4320"/>
                </w:tabs>
                <w:jc w:val="right"/>
                <w:rPr>
                  <w:rFonts w:ascii="Arial" w:eastAsiaTheme="majorEastAsia" w:hAnsi="Arial" w:cs="Arial"/>
                  <w:color w:val="auto"/>
                  <w:szCs w:val="20"/>
                </w:rPr>
              </w:pPr>
            </w:p>
          </w:tc>
          <w:tc>
            <w:tcPr>
              <w:tcW w:w="1067" w:type="pct"/>
              <w:hideMark/>
            </w:tcPr>
            <w:p w14:paraId="16AC2DBC" w14:textId="1F28A0D6" w:rsidR="004C28FA" w:rsidRDefault="004C28FA" w:rsidP="004C28FA">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2638A2">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/38 </w:t>
              </w:r>
              <w:r w:rsidR="002638A2">
                <w:rPr>
                  <w:rFonts w:ascii="Arial" w:hAnsi="Arial" w:cs="Arial"/>
                </w:rPr>
                <w:t xml:space="preserve">    </w:t>
              </w:r>
              <w:proofErr w:type="spellStart"/>
              <w:r w:rsidR="002638A2">
                <w:rPr>
                  <w:rFonts w:ascii="Arial" w:hAnsi="Arial" w:cs="Arial"/>
                </w:rPr>
                <w:t>UPSVaR</w:t>
              </w:r>
              <w:proofErr w:type="spellEnd"/>
              <w:r w:rsidR="002638A2">
                <w:rPr>
                  <w:rFonts w:ascii="Arial" w:hAnsi="Arial" w:cs="Arial"/>
                </w:rPr>
                <w:t xml:space="preserve"> (2016</w:t>
              </w:r>
              <w:r>
                <w:rPr>
                  <w:rFonts w:ascii="Arial" w:hAnsi="Arial" w:cs="Arial"/>
                </w:rPr>
                <w:t>)</w:t>
              </w:r>
              <w:r>
                <w:rPr>
                  <w:rFonts w:ascii="Arial" w:hAnsi="Arial" w:cs="Arial"/>
                </w:rPr>
                <w:tab/>
              </w:r>
            </w:p>
          </w:tc>
        </w:tr>
      </w:sdtContent>
    </w:sdt>
  </w:tbl>
  <w:p w14:paraId="0688E0FC" w14:textId="77777777" w:rsidR="004C28FA" w:rsidRDefault="004C28FA" w:rsidP="004C28FA">
    <w:pPr>
      <w:pStyle w:val="Pta"/>
      <w:rPr>
        <w:rFonts w:asciiTheme="minorHAnsi" w:hAnsiTheme="minorHAnsi" w:cstheme="minorBidi"/>
        <w:sz w:val="22"/>
        <w:szCs w:val="22"/>
        <w:lang w:val="sk-SK"/>
      </w:rPr>
    </w:pPr>
  </w:p>
  <w:p w14:paraId="4C2BE7F5" w14:textId="77777777" w:rsidR="004C28FA" w:rsidRDefault="004C28FA" w:rsidP="004C28FA">
    <w:pPr>
      <w:pStyle w:val="Pta"/>
    </w:pPr>
  </w:p>
  <w:p w14:paraId="1F8BD763" w14:textId="77777777" w:rsidR="00416023" w:rsidRPr="004C28FA" w:rsidRDefault="00416023" w:rsidP="004C28F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AA57B" w14:textId="77777777" w:rsidR="005A0B79" w:rsidRDefault="005A0B79">
      <w:pPr>
        <w:spacing w:after="0" w:line="240" w:lineRule="auto"/>
      </w:pPr>
      <w:r>
        <w:separator/>
      </w:r>
    </w:p>
  </w:footnote>
  <w:footnote w:type="continuationSeparator" w:id="0">
    <w:p w14:paraId="3FFB53CB" w14:textId="77777777" w:rsidR="005A0B79" w:rsidRDefault="005A0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17141995"/>
    <w:multiLevelType w:val="hybridMultilevel"/>
    <w:tmpl w:val="CA3E54E6"/>
    <w:lvl w:ilvl="0" w:tplc="041B000F">
      <w:start w:val="1"/>
      <w:numFmt w:val="decimal"/>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2">
    <w:nsid w:val="251F51BD"/>
    <w:multiLevelType w:val="hybridMultilevel"/>
    <w:tmpl w:val="31FAD0B6"/>
    <w:lvl w:ilvl="0" w:tplc="BAF03DBE">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D06F0"/>
    <w:multiLevelType w:val="hybridMultilevel"/>
    <w:tmpl w:val="9B847BC0"/>
    <w:lvl w:ilvl="0" w:tplc="F98ABE64">
      <w:start w:val="1"/>
      <w:numFmt w:val="decimal"/>
      <w:lvlText w:val="%1."/>
      <w:lvlJc w:val="left"/>
      <w:pPr>
        <w:tabs>
          <w:tab w:val="num" w:pos="360"/>
        </w:tabs>
        <w:ind w:left="360" w:hanging="360"/>
      </w:pPr>
      <w:rPr>
        <w:b/>
        <w:bCs w:val="0"/>
      </w:r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4">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516F4"/>
    <w:multiLevelType w:val="hybridMultilevel"/>
    <w:tmpl w:val="423435F2"/>
    <w:lvl w:ilvl="0" w:tplc="041B000F">
      <w:start w:val="1"/>
      <w:numFmt w:val="decimal"/>
      <w:lvlText w:val="%1."/>
      <w:lvlJc w:val="left"/>
      <w:pPr>
        <w:tabs>
          <w:tab w:val="num" w:pos="644"/>
        </w:tabs>
        <w:ind w:left="644" w:hanging="360"/>
      </w:pPr>
    </w:lvl>
    <w:lvl w:ilvl="1" w:tplc="041B0019">
      <w:start w:val="1"/>
      <w:numFmt w:val="lowerLetter"/>
      <w:lvlText w:val="%2."/>
      <w:lvlJc w:val="left"/>
      <w:pPr>
        <w:tabs>
          <w:tab w:val="num" w:pos="1364"/>
        </w:tabs>
        <w:ind w:left="1364" w:hanging="360"/>
      </w:pPr>
    </w:lvl>
    <w:lvl w:ilvl="2" w:tplc="041B001B">
      <w:start w:val="1"/>
      <w:numFmt w:val="lowerRoman"/>
      <w:lvlText w:val="%3."/>
      <w:lvlJc w:val="right"/>
      <w:pPr>
        <w:tabs>
          <w:tab w:val="num" w:pos="2084"/>
        </w:tabs>
        <w:ind w:left="2084" w:hanging="180"/>
      </w:pPr>
    </w:lvl>
    <w:lvl w:ilvl="3" w:tplc="041B000F">
      <w:start w:val="1"/>
      <w:numFmt w:val="decimal"/>
      <w:lvlText w:val="%4."/>
      <w:lvlJc w:val="left"/>
      <w:pPr>
        <w:tabs>
          <w:tab w:val="num" w:pos="2804"/>
        </w:tabs>
        <w:ind w:left="2804" w:hanging="360"/>
      </w:pPr>
    </w:lvl>
    <w:lvl w:ilvl="4" w:tplc="041B0019">
      <w:start w:val="1"/>
      <w:numFmt w:val="lowerLetter"/>
      <w:lvlText w:val="%5."/>
      <w:lvlJc w:val="left"/>
      <w:pPr>
        <w:tabs>
          <w:tab w:val="num" w:pos="3524"/>
        </w:tabs>
        <w:ind w:left="3524" w:hanging="360"/>
      </w:pPr>
    </w:lvl>
    <w:lvl w:ilvl="5" w:tplc="041B001B">
      <w:start w:val="1"/>
      <w:numFmt w:val="lowerRoman"/>
      <w:lvlText w:val="%6."/>
      <w:lvlJc w:val="right"/>
      <w:pPr>
        <w:tabs>
          <w:tab w:val="num" w:pos="4244"/>
        </w:tabs>
        <w:ind w:left="4244" w:hanging="180"/>
      </w:pPr>
    </w:lvl>
    <w:lvl w:ilvl="6" w:tplc="041B000F">
      <w:start w:val="1"/>
      <w:numFmt w:val="decimal"/>
      <w:lvlText w:val="%7."/>
      <w:lvlJc w:val="left"/>
      <w:pPr>
        <w:tabs>
          <w:tab w:val="num" w:pos="4964"/>
        </w:tabs>
        <w:ind w:left="4964" w:hanging="360"/>
      </w:pPr>
    </w:lvl>
    <w:lvl w:ilvl="7" w:tplc="041B0019">
      <w:start w:val="1"/>
      <w:numFmt w:val="lowerLetter"/>
      <w:lvlText w:val="%8."/>
      <w:lvlJc w:val="left"/>
      <w:pPr>
        <w:tabs>
          <w:tab w:val="num" w:pos="5684"/>
        </w:tabs>
        <w:ind w:left="5684" w:hanging="360"/>
      </w:pPr>
    </w:lvl>
    <w:lvl w:ilvl="8" w:tplc="041B001B">
      <w:start w:val="1"/>
      <w:numFmt w:val="lowerRoman"/>
      <w:lvlText w:val="%9."/>
      <w:lvlJc w:val="right"/>
      <w:pPr>
        <w:tabs>
          <w:tab w:val="num" w:pos="6404"/>
        </w:tabs>
        <w:ind w:left="6404" w:hanging="180"/>
      </w:pPr>
    </w:lvl>
  </w:abstractNum>
  <w:abstractNum w:abstractNumId="6">
    <w:nsid w:val="5141690A"/>
    <w:multiLevelType w:val="hybridMultilevel"/>
    <w:tmpl w:val="61243A82"/>
    <w:lvl w:ilvl="0" w:tplc="4496BFB6">
      <w:start w:val="1"/>
      <w:numFmt w:val="bullet"/>
      <w:lvlText w:val="-"/>
      <w:lvlJc w:val="left"/>
      <w:pPr>
        <w:ind w:left="360" w:hanging="360"/>
      </w:pPr>
      <w:rPr>
        <w:rFonts w:ascii="Arial" w:eastAsiaTheme="minorEastAsia" w:hAnsi="Arial" w:cs="Aria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7">
    <w:nsid w:val="56194ECF"/>
    <w:multiLevelType w:val="hybridMultilevel"/>
    <w:tmpl w:val="9B847BC0"/>
    <w:lvl w:ilvl="0" w:tplc="F98ABE64">
      <w:start w:val="1"/>
      <w:numFmt w:val="decimal"/>
      <w:lvlText w:val="%1."/>
      <w:lvlJc w:val="left"/>
      <w:pPr>
        <w:tabs>
          <w:tab w:val="num" w:pos="720"/>
        </w:tabs>
        <w:ind w:left="720" w:hanging="360"/>
      </w:pPr>
      <w:rPr>
        <w:b/>
        <w:bCs w:val="0"/>
      </w:r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8">
    <w:nsid w:val="61D02565"/>
    <w:multiLevelType w:val="hybridMultilevel"/>
    <w:tmpl w:val="1F823C7A"/>
    <w:lvl w:ilvl="0" w:tplc="F976E134">
      <w:start w:val="1"/>
      <w:numFmt w:val="decimal"/>
      <w:lvlText w:val="%1."/>
      <w:lvlJc w:val="left"/>
      <w:pPr>
        <w:ind w:left="360" w:hanging="360"/>
      </w:pPr>
      <w:rPr>
        <w:rFonts w:hint="default"/>
        <w:b/>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9">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7"/>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60E5F"/>
    <w:rsid w:val="00003E7C"/>
    <w:rsid w:val="0006414D"/>
    <w:rsid w:val="00074E13"/>
    <w:rsid w:val="00083258"/>
    <w:rsid w:val="00087B4A"/>
    <w:rsid w:val="000B4C99"/>
    <w:rsid w:val="000C02C5"/>
    <w:rsid w:val="000C0EA6"/>
    <w:rsid w:val="000D0340"/>
    <w:rsid w:val="000D2B3F"/>
    <w:rsid w:val="00103253"/>
    <w:rsid w:val="0010403C"/>
    <w:rsid w:val="0012184F"/>
    <w:rsid w:val="001235EA"/>
    <w:rsid w:val="00126087"/>
    <w:rsid w:val="00140E06"/>
    <w:rsid w:val="00171A2F"/>
    <w:rsid w:val="00191924"/>
    <w:rsid w:val="00193A23"/>
    <w:rsid w:val="0019484D"/>
    <w:rsid w:val="001F0F8E"/>
    <w:rsid w:val="00222B5B"/>
    <w:rsid w:val="00227A71"/>
    <w:rsid w:val="002463B3"/>
    <w:rsid w:val="00247135"/>
    <w:rsid w:val="00247463"/>
    <w:rsid w:val="002638A2"/>
    <w:rsid w:val="002C6E4A"/>
    <w:rsid w:val="00305884"/>
    <w:rsid w:val="00320C8E"/>
    <w:rsid w:val="0032306E"/>
    <w:rsid w:val="003433F3"/>
    <w:rsid w:val="00357A49"/>
    <w:rsid w:val="00357BCD"/>
    <w:rsid w:val="00364429"/>
    <w:rsid w:val="00364BB4"/>
    <w:rsid w:val="003674AD"/>
    <w:rsid w:val="0037709A"/>
    <w:rsid w:val="00384A22"/>
    <w:rsid w:val="003B105A"/>
    <w:rsid w:val="003D24BF"/>
    <w:rsid w:val="003F1488"/>
    <w:rsid w:val="003F7E3F"/>
    <w:rsid w:val="004021A8"/>
    <w:rsid w:val="00403CD3"/>
    <w:rsid w:val="0041572D"/>
    <w:rsid w:val="00415FE1"/>
    <w:rsid w:val="00416023"/>
    <w:rsid w:val="0043259D"/>
    <w:rsid w:val="0046563E"/>
    <w:rsid w:val="00467A66"/>
    <w:rsid w:val="00474F04"/>
    <w:rsid w:val="004A2C49"/>
    <w:rsid w:val="004A5891"/>
    <w:rsid w:val="004B746F"/>
    <w:rsid w:val="004C28FA"/>
    <w:rsid w:val="0050212F"/>
    <w:rsid w:val="00503774"/>
    <w:rsid w:val="005307F0"/>
    <w:rsid w:val="00541A52"/>
    <w:rsid w:val="00587A23"/>
    <w:rsid w:val="005A0B79"/>
    <w:rsid w:val="005B0A3F"/>
    <w:rsid w:val="005B1D9B"/>
    <w:rsid w:val="006020A6"/>
    <w:rsid w:val="006165B5"/>
    <w:rsid w:val="00625A8B"/>
    <w:rsid w:val="0064299D"/>
    <w:rsid w:val="00660E5F"/>
    <w:rsid w:val="00683594"/>
    <w:rsid w:val="00696152"/>
    <w:rsid w:val="006B5171"/>
    <w:rsid w:val="006B578D"/>
    <w:rsid w:val="006C19DE"/>
    <w:rsid w:val="006D6E5A"/>
    <w:rsid w:val="006E02F0"/>
    <w:rsid w:val="00703877"/>
    <w:rsid w:val="007169B5"/>
    <w:rsid w:val="007213A1"/>
    <w:rsid w:val="00753FE7"/>
    <w:rsid w:val="00766302"/>
    <w:rsid w:val="00792BD0"/>
    <w:rsid w:val="007C239D"/>
    <w:rsid w:val="007C43D2"/>
    <w:rsid w:val="0080196B"/>
    <w:rsid w:val="008139B6"/>
    <w:rsid w:val="008229A9"/>
    <w:rsid w:val="008367B5"/>
    <w:rsid w:val="00873316"/>
    <w:rsid w:val="00885340"/>
    <w:rsid w:val="008C5C15"/>
    <w:rsid w:val="008D7971"/>
    <w:rsid w:val="008E23D8"/>
    <w:rsid w:val="008F783E"/>
    <w:rsid w:val="0090543C"/>
    <w:rsid w:val="00931BC0"/>
    <w:rsid w:val="00955A03"/>
    <w:rsid w:val="00965877"/>
    <w:rsid w:val="009C3050"/>
    <w:rsid w:val="009E6E20"/>
    <w:rsid w:val="00A01F63"/>
    <w:rsid w:val="00A168B4"/>
    <w:rsid w:val="00A21031"/>
    <w:rsid w:val="00A36387"/>
    <w:rsid w:val="00A546F6"/>
    <w:rsid w:val="00A572F0"/>
    <w:rsid w:val="00AD7307"/>
    <w:rsid w:val="00AE6AF3"/>
    <w:rsid w:val="00AF4A81"/>
    <w:rsid w:val="00B14AEF"/>
    <w:rsid w:val="00B14C78"/>
    <w:rsid w:val="00B442E1"/>
    <w:rsid w:val="00B474A3"/>
    <w:rsid w:val="00B52CA1"/>
    <w:rsid w:val="00B666FC"/>
    <w:rsid w:val="00BB5BF6"/>
    <w:rsid w:val="00BE5180"/>
    <w:rsid w:val="00BE5C66"/>
    <w:rsid w:val="00C0726B"/>
    <w:rsid w:val="00C30E8A"/>
    <w:rsid w:val="00C350E1"/>
    <w:rsid w:val="00C47E05"/>
    <w:rsid w:val="00C501B5"/>
    <w:rsid w:val="00C51FB0"/>
    <w:rsid w:val="00C61B5A"/>
    <w:rsid w:val="00CA6AE8"/>
    <w:rsid w:val="00CF2788"/>
    <w:rsid w:val="00D124DF"/>
    <w:rsid w:val="00D17F73"/>
    <w:rsid w:val="00D21AEC"/>
    <w:rsid w:val="00D43EAF"/>
    <w:rsid w:val="00D526E9"/>
    <w:rsid w:val="00D55CA5"/>
    <w:rsid w:val="00D602C9"/>
    <w:rsid w:val="00D60401"/>
    <w:rsid w:val="00D70FA2"/>
    <w:rsid w:val="00D73410"/>
    <w:rsid w:val="00D93B3C"/>
    <w:rsid w:val="00E1787C"/>
    <w:rsid w:val="00E32AC3"/>
    <w:rsid w:val="00E40732"/>
    <w:rsid w:val="00E631CE"/>
    <w:rsid w:val="00E82440"/>
    <w:rsid w:val="00EA134F"/>
    <w:rsid w:val="00EA2EC4"/>
    <w:rsid w:val="00EB211B"/>
    <w:rsid w:val="00EB72F8"/>
    <w:rsid w:val="00EF0250"/>
    <w:rsid w:val="00F05D2A"/>
    <w:rsid w:val="00F37FF0"/>
    <w:rsid w:val="00F6529C"/>
    <w:rsid w:val="00F752A3"/>
    <w:rsid w:val="00F9458D"/>
    <w:rsid w:val="00FB64D6"/>
    <w:rsid w:val="00FC2042"/>
    <w:rsid w:val="00FC55D1"/>
    <w:rsid w:val="00FE0C22"/>
    <w:rsid w:val="00FF2F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B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B211B"/>
    <w:pPr>
      <w:keepNext/>
      <w:keepLines/>
      <w:spacing w:before="600" w:after="240" w:line="240" w:lineRule="auto"/>
      <w:outlineLvl w:val="0"/>
    </w:pPr>
    <w:rPr>
      <w:b/>
      <w:bCs/>
      <w:caps/>
      <w:color w:val="1F4E79" w:themeColor="accent1" w:themeShade="80"/>
      <w:sz w:val="28"/>
      <w:szCs w:val="28"/>
    </w:rPr>
  </w:style>
  <w:style w:type="paragraph" w:styleId="Nadpis2">
    <w:name w:val="heading 2"/>
    <w:basedOn w:val="Normlny"/>
    <w:next w:val="Normlny"/>
    <w:link w:val="Nadpis2Char"/>
    <w:uiPriority w:val="9"/>
    <w:unhideWhenUsed/>
    <w:qFormat/>
    <w:rsid w:val="00EB211B"/>
    <w:pPr>
      <w:keepNext/>
      <w:keepLines/>
      <w:spacing w:before="360" w:after="120" w:line="240" w:lineRule="auto"/>
      <w:outlineLvl w:val="1"/>
    </w:pPr>
    <w:rPr>
      <w:b/>
      <w:bCs/>
      <w:color w:val="5B9BD5" w:themeColor="accent1"/>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B211B"/>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NzovChar">
    <w:name w:val="Názov Char"/>
    <w:basedOn w:val="Predvolenpsmoodseku"/>
    <w:link w:val="Nzov"/>
    <w:uiPriority w:val="10"/>
    <w:rsid w:val="00EB211B"/>
    <w:rPr>
      <w:rFonts w:asciiTheme="majorHAnsi" w:eastAsiaTheme="majorEastAsia" w:hAnsiTheme="majorHAnsi" w:cstheme="majorBidi"/>
      <w:caps/>
      <w:color w:val="1F4E79" w:themeColor="accent1" w:themeShade="80"/>
      <w:kern w:val="28"/>
      <w:sz w:val="38"/>
      <w:szCs w:val="38"/>
    </w:rPr>
  </w:style>
  <w:style w:type="table" w:styleId="Mriekatabuky">
    <w:name w:val="Table Grid"/>
    <w:basedOn w:val="Normlnatabuka"/>
    <w:rsid w:val="00EB2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EB211B"/>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EB211B"/>
    <w:rPr>
      <w:b/>
      <w:bCs/>
      <w:color w:val="5B9BD5" w:themeColor="accent1"/>
      <w:sz w:val="24"/>
      <w:szCs w:val="24"/>
    </w:rPr>
  </w:style>
  <w:style w:type="character" w:customStyle="1" w:styleId="Nadpis1Char">
    <w:name w:val="Nadpis 1 Char"/>
    <w:basedOn w:val="Predvolenpsmoodseku"/>
    <w:link w:val="Nadpis1"/>
    <w:uiPriority w:val="9"/>
    <w:rsid w:val="00EB211B"/>
    <w:rPr>
      <w:b/>
      <w:bCs/>
      <w:caps/>
      <w:color w:val="1F4E79" w:themeColor="accent1" w:themeShade="80"/>
      <w:sz w:val="28"/>
      <w:szCs w:val="28"/>
    </w:rPr>
  </w:style>
  <w:style w:type="table" w:customStyle="1" w:styleId="TipTable">
    <w:name w:val="Tip Table"/>
    <w:basedOn w:val="Normlnatabuka"/>
    <w:uiPriority w:val="99"/>
    <w:rsid w:val="00EB211B"/>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EB211B"/>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EB211B"/>
    <w:rPr>
      <w:color w:val="808080"/>
    </w:rPr>
  </w:style>
  <w:style w:type="paragraph" w:styleId="Bezriadkovania">
    <w:name w:val="No Spacing"/>
    <w:uiPriority w:val="36"/>
    <w:qFormat/>
    <w:rsid w:val="00EB211B"/>
    <w:pPr>
      <w:spacing w:after="0" w:line="240" w:lineRule="auto"/>
    </w:pPr>
  </w:style>
  <w:style w:type="character" w:customStyle="1" w:styleId="Nadpis2Char">
    <w:name w:val="Nadpis 2 Char"/>
    <w:basedOn w:val="Predvolenpsmoodseku"/>
    <w:link w:val="Nadpis2"/>
    <w:uiPriority w:val="9"/>
    <w:rsid w:val="00EB211B"/>
    <w:rPr>
      <w:b/>
      <w:bCs/>
      <w:color w:val="5B9BD5" w:themeColor="accent1"/>
      <w:sz w:val="24"/>
      <w:szCs w:val="24"/>
    </w:rPr>
  </w:style>
  <w:style w:type="paragraph" w:styleId="Zoznamsodrkami">
    <w:name w:val="List Bullet"/>
    <w:basedOn w:val="Normlny"/>
    <w:uiPriority w:val="1"/>
    <w:unhideWhenUsed/>
    <w:qFormat/>
    <w:rsid w:val="00EB211B"/>
    <w:pPr>
      <w:numPr>
        <w:numId w:val="2"/>
      </w:numPr>
      <w:spacing w:after="60"/>
    </w:pPr>
  </w:style>
  <w:style w:type="paragraph" w:styleId="Hlavika">
    <w:name w:val="header"/>
    <w:basedOn w:val="Normlny"/>
    <w:link w:val="HlavikaChar"/>
    <w:uiPriority w:val="99"/>
    <w:unhideWhenUsed/>
    <w:rsid w:val="00EB211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B211B"/>
  </w:style>
  <w:style w:type="paragraph" w:styleId="Pta">
    <w:name w:val="footer"/>
    <w:basedOn w:val="Normlny"/>
    <w:link w:val="PtaChar"/>
    <w:uiPriority w:val="99"/>
    <w:unhideWhenUsed/>
    <w:rsid w:val="00EB211B"/>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EB211B"/>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EB211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EB211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EB211B"/>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EB211B"/>
    <w:pPr>
      <w:tabs>
        <w:tab w:val="decimal" w:pos="936"/>
      </w:tabs>
      <w:spacing w:before="120" w:after="120" w:line="240" w:lineRule="auto"/>
    </w:pPr>
  </w:style>
  <w:style w:type="paragraph" w:styleId="Podpis">
    <w:name w:val="Signature"/>
    <w:basedOn w:val="Normlny"/>
    <w:link w:val="PodpisChar"/>
    <w:uiPriority w:val="12"/>
    <w:unhideWhenUsed/>
    <w:qFormat/>
    <w:rsid w:val="00EB211B"/>
    <w:pPr>
      <w:spacing w:before="960" w:after="0" w:line="240" w:lineRule="auto"/>
    </w:pPr>
  </w:style>
  <w:style w:type="character" w:customStyle="1" w:styleId="PodpisChar">
    <w:name w:val="Podpis Char"/>
    <w:basedOn w:val="Predvolenpsmoodseku"/>
    <w:link w:val="Podpis"/>
    <w:uiPriority w:val="12"/>
    <w:rsid w:val="00EB211B"/>
  </w:style>
  <w:style w:type="paragraph" w:customStyle="1" w:styleId="SpaceBefore">
    <w:name w:val="Space Before"/>
    <w:basedOn w:val="Normlny"/>
    <w:uiPriority w:val="2"/>
    <w:qFormat/>
    <w:rsid w:val="00EB211B"/>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660E5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60E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191">
      <w:bodyDiv w:val="1"/>
      <w:marLeft w:val="0"/>
      <w:marRight w:val="0"/>
      <w:marTop w:val="0"/>
      <w:marBottom w:val="0"/>
      <w:divBdr>
        <w:top w:val="none" w:sz="0" w:space="0" w:color="auto"/>
        <w:left w:val="none" w:sz="0" w:space="0" w:color="auto"/>
        <w:bottom w:val="none" w:sz="0" w:space="0" w:color="auto"/>
        <w:right w:val="none" w:sz="0" w:space="0" w:color="auto"/>
      </w:divBdr>
    </w:div>
    <w:div w:id="123237055">
      <w:bodyDiv w:val="1"/>
      <w:marLeft w:val="0"/>
      <w:marRight w:val="0"/>
      <w:marTop w:val="0"/>
      <w:marBottom w:val="0"/>
      <w:divBdr>
        <w:top w:val="none" w:sz="0" w:space="0" w:color="auto"/>
        <w:left w:val="none" w:sz="0" w:space="0" w:color="auto"/>
        <w:bottom w:val="none" w:sz="0" w:space="0" w:color="auto"/>
        <w:right w:val="none" w:sz="0" w:space="0" w:color="auto"/>
      </w:divBdr>
    </w:div>
    <w:div w:id="180362644">
      <w:bodyDiv w:val="1"/>
      <w:marLeft w:val="0"/>
      <w:marRight w:val="0"/>
      <w:marTop w:val="0"/>
      <w:marBottom w:val="0"/>
      <w:divBdr>
        <w:top w:val="none" w:sz="0" w:space="0" w:color="auto"/>
        <w:left w:val="none" w:sz="0" w:space="0" w:color="auto"/>
        <w:bottom w:val="none" w:sz="0" w:space="0" w:color="auto"/>
        <w:right w:val="none" w:sz="0" w:space="0" w:color="auto"/>
      </w:divBdr>
    </w:div>
    <w:div w:id="257568121">
      <w:bodyDiv w:val="1"/>
      <w:marLeft w:val="0"/>
      <w:marRight w:val="0"/>
      <w:marTop w:val="0"/>
      <w:marBottom w:val="0"/>
      <w:divBdr>
        <w:top w:val="none" w:sz="0" w:space="0" w:color="auto"/>
        <w:left w:val="none" w:sz="0" w:space="0" w:color="auto"/>
        <w:bottom w:val="none" w:sz="0" w:space="0" w:color="auto"/>
        <w:right w:val="none" w:sz="0" w:space="0" w:color="auto"/>
      </w:divBdr>
    </w:div>
    <w:div w:id="355692703">
      <w:bodyDiv w:val="1"/>
      <w:marLeft w:val="0"/>
      <w:marRight w:val="0"/>
      <w:marTop w:val="0"/>
      <w:marBottom w:val="0"/>
      <w:divBdr>
        <w:top w:val="none" w:sz="0" w:space="0" w:color="auto"/>
        <w:left w:val="none" w:sz="0" w:space="0" w:color="auto"/>
        <w:bottom w:val="none" w:sz="0" w:space="0" w:color="auto"/>
        <w:right w:val="none" w:sz="0" w:space="0" w:color="auto"/>
      </w:divBdr>
    </w:div>
    <w:div w:id="516118542">
      <w:bodyDiv w:val="1"/>
      <w:marLeft w:val="0"/>
      <w:marRight w:val="0"/>
      <w:marTop w:val="0"/>
      <w:marBottom w:val="0"/>
      <w:divBdr>
        <w:top w:val="none" w:sz="0" w:space="0" w:color="auto"/>
        <w:left w:val="none" w:sz="0" w:space="0" w:color="auto"/>
        <w:bottom w:val="none" w:sz="0" w:space="0" w:color="auto"/>
        <w:right w:val="none" w:sz="0" w:space="0" w:color="auto"/>
      </w:divBdr>
    </w:div>
    <w:div w:id="625085815">
      <w:bodyDiv w:val="1"/>
      <w:marLeft w:val="0"/>
      <w:marRight w:val="0"/>
      <w:marTop w:val="0"/>
      <w:marBottom w:val="0"/>
      <w:divBdr>
        <w:top w:val="none" w:sz="0" w:space="0" w:color="auto"/>
        <w:left w:val="none" w:sz="0" w:space="0" w:color="auto"/>
        <w:bottom w:val="none" w:sz="0" w:space="0" w:color="auto"/>
        <w:right w:val="none" w:sz="0" w:space="0" w:color="auto"/>
      </w:divBdr>
    </w:div>
    <w:div w:id="633144943">
      <w:bodyDiv w:val="1"/>
      <w:marLeft w:val="0"/>
      <w:marRight w:val="0"/>
      <w:marTop w:val="0"/>
      <w:marBottom w:val="0"/>
      <w:divBdr>
        <w:top w:val="none" w:sz="0" w:space="0" w:color="auto"/>
        <w:left w:val="none" w:sz="0" w:space="0" w:color="auto"/>
        <w:bottom w:val="none" w:sz="0" w:space="0" w:color="auto"/>
        <w:right w:val="none" w:sz="0" w:space="0" w:color="auto"/>
      </w:divBdr>
    </w:div>
    <w:div w:id="652414130">
      <w:bodyDiv w:val="1"/>
      <w:marLeft w:val="0"/>
      <w:marRight w:val="0"/>
      <w:marTop w:val="0"/>
      <w:marBottom w:val="0"/>
      <w:divBdr>
        <w:top w:val="none" w:sz="0" w:space="0" w:color="auto"/>
        <w:left w:val="none" w:sz="0" w:space="0" w:color="auto"/>
        <w:bottom w:val="none" w:sz="0" w:space="0" w:color="auto"/>
        <w:right w:val="none" w:sz="0" w:space="0" w:color="auto"/>
      </w:divBdr>
    </w:div>
    <w:div w:id="680623804">
      <w:bodyDiv w:val="1"/>
      <w:marLeft w:val="0"/>
      <w:marRight w:val="0"/>
      <w:marTop w:val="0"/>
      <w:marBottom w:val="0"/>
      <w:divBdr>
        <w:top w:val="none" w:sz="0" w:space="0" w:color="auto"/>
        <w:left w:val="none" w:sz="0" w:space="0" w:color="auto"/>
        <w:bottom w:val="none" w:sz="0" w:space="0" w:color="auto"/>
        <w:right w:val="none" w:sz="0" w:space="0" w:color="auto"/>
      </w:divBdr>
    </w:div>
    <w:div w:id="746225121">
      <w:bodyDiv w:val="1"/>
      <w:marLeft w:val="0"/>
      <w:marRight w:val="0"/>
      <w:marTop w:val="0"/>
      <w:marBottom w:val="0"/>
      <w:divBdr>
        <w:top w:val="none" w:sz="0" w:space="0" w:color="auto"/>
        <w:left w:val="none" w:sz="0" w:space="0" w:color="auto"/>
        <w:bottom w:val="none" w:sz="0" w:space="0" w:color="auto"/>
        <w:right w:val="none" w:sz="0" w:space="0" w:color="auto"/>
      </w:divBdr>
    </w:div>
    <w:div w:id="871259371">
      <w:bodyDiv w:val="1"/>
      <w:marLeft w:val="0"/>
      <w:marRight w:val="0"/>
      <w:marTop w:val="0"/>
      <w:marBottom w:val="0"/>
      <w:divBdr>
        <w:top w:val="none" w:sz="0" w:space="0" w:color="auto"/>
        <w:left w:val="none" w:sz="0" w:space="0" w:color="auto"/>
        <w:bottom w:val="none" w:sz="0" w:space="0" w:color="auto"/>
        <w:right w:val="none" w:sz="0" w:space="0" w:color="auto"/>
      </w:divBdr>
    </w:div>
    <w:div w:id="935098415">
      <w:bodyDiv w:val="1"/>
      <w:marLeft w:val="0"/>
      <w:marRight w:val="0"/>
      <w:marTop w:val="0"/>
      <w:marBottom w:val="0"/>
      <w:divBdr>
        <w:top w:val="none" w:sz="0" w:space="0" w:color="auto"/>
        <w:left w:val="none" w:sz="0" w:space="0" w:color="auto"/>
        <w:bottom w:val="none" w:sz="0" w:space="0" w:color="auto"/>
        <w:right w:val="none" w:sz="0" w:space="0" w:color="auto"/>
      </w:divBdr>
    </w:div>
    <w:div w:id="950164594">
      <w:bodyDiv w:val="1"/>
      <w:marLeft w:val="0"/>
      <w:marRight w:val="0"/>
      <w:marTop w:val="0"/>
      <w:marBottom w:val="0"/>
      <w:divBdr>
        <w:top w:val="none" w:sz="0" w:space="0" w:color="auto"/>
        <w:left w:val="none" w:sz="0" w:space="0" w:color="auto"/>
        <w:bottom w:val="none" w:sz="0" w:space="0" w:color="auto"/>
        <w:right w:val="none" w:sz="0" w:space="0" w:color="auto"/>
      </w:divBdr>
    </w:div>
    <w:div w:id="1006129995">
      <w:bodyDiv w:val="1"/>
      <w:marLeft w:val="0"/>
      <w:marRight w:val="0"/>
      <w:marTop w:val="0"/>
      <w:marBottom w:val="0"/>
      <w:divBdr>
        <w:top w:val="none" w:sz="0" w:space="0" w:color="auto"/>
        <w:left w:val="none" w:sz="0" w:space="0" w:color="auto"/>
        <w:bottom w:val="none" w:sz="0" w:space="0" w:color="auto"/>
        <w:right w:val="none" w:sz="0" w:space="0" w:color="auto"/>
      </w:divBdr>
    </w:div>
    <w:div w:id="1016733968">
      <w:bodyDiv w:val="1"/>
      <w:marLeft w:val="0"/>
      <w:marRight w:val="0"/>
      <w:marTop w:val="0"/>
      <w:marBottom w:val="0"/>
      <w:divBdr>
        <w:top w:val="none" w:sz="0" w:space="0" w:color="auto"/>
        <w:left w:val="none" w:sz="0" w:space="0" w:color="auto"/>
        <w:bottom w:val="none" w:sz="0" w:space="0" w:color="auto"/>
        <w:right w:val="none" w:sz="0" w:space="0" w:color="auto"/>
      </w:divBdr>
    </w:div>
    <w:div w:id="1040201588">
      <w:bodyDiv w:val="1"/>
      <w:marLeft w:val="0"/>
      <w:marRight w:val="0"/>
      <w:marTop w:val="0"/>
      <w:marBottom w:val="0"/>
      <w:divBdr>
        <w:top w:val="none" w:sz="0" w:space="0" w:color="auto"/>
        <w:left w:val="none" w:sz="0" w:space="0" w:color="auto"/>
        <w:bottom w:val="none" w:sz="0" w:space="0" w:color="auto"/>
        <w:right w:val="none" w:sz="0" w:space="0" w:color="auto"/>
      </w:divBdr>
    </w:div>
    <w:div w:id="1085735155">
      <w:bodyDiv w:val="1"/>
      <w:marLeft w:val="0"/>
      <w:marRight w:val="0"/>
      <w:marTop w:val="0"/>
      <w:marBottom w:val="0"/>
      <w:divBdr>
        <w:top w:val="none" w:sz="0" w:space="0" w:color="auto"/>
        <w:left w:val="none" w:sz="0" w:space="0" w:color="auto"/>
        <w:bottom w:val="none" w:sz="0" w:space="0" w:color="auto"/>
        <w:right w:val="none" w:sz="0" w:space="0" w:color="auto"/>
      </w:divBdr>
    </w:div>
    <w:div w:id="1085880515">
      <w:bodyDiv w:val="1"/>
      <w:marLeft w:val="0"/>
      <w:marRight w:val="0"/>
      <w:marTop w:val="0"/>
      <w:marBottom w:val="0"/>
      <w:divBdr>
        <w:top w:val="none" w:sz="0" w:space="0" w:color="auto"/>
        <w:left w:val="none" w:sz="0" w:space="0" w:color="auto"/>
        <w:bottom w:val="none" w:sz="0" w:space="0" w:color="auto"/>
        <w:right w:val="none" w:sz="0" w:space="0" w:color="auto"/>
      </w:divBdr>
    </w:div>
    <w:div w:id="1184902034">
      <w:bodyDiv w:val="1"/>
      <w:marLeft w:val="0"/>
      <w:marRight w:val="0"/>
      <w:marTop w:val="0"/>
      <w:marBottom w:val="0"/>
      <w:divBdr>
        <w:top w:val="none" w:sz="0" w:space="0" w:color="auto"/>
        <w:left w:val="none" w:sz="0" w:space="0" w:color="auto"/>
        <w:bottom w:val="none" w:sz="0" w:space="0" w:color="auto"/>
        <w:right w:val="none" w:sz="0" w:space="0" w:color="auto"/>
      </w:divBdr>
    </w:div>
    <w:div w:id="1236090695">
      <w:bodyDiv w:val="1"/>
      <w:marLeft w:val="0"/>
      <w:marRight w:val="0"/>
      <w:marTop w:val="0"/>
      <w:marBottom w:val="0"/>
      <w:divBdr>
        <w:top w:val="none" w:sz="0" w:space="0" w:color="auto"/>
        <w:left w:val="none" w:sz="0" w:space="0" w:color="auto"/>
        <w:bottom w:val="none" w:sz="0" w:space="0" w:color="auto"/>
        <w:right w:val="none" w:sz="0" w:space="0" w:color="auto"/>
      </w:divBdr>
    </w:div>
    <w:div w:id="1244531648">
      <w:bodyDiv w:val="1"/>
      <w:marLeft w:val="0"/>
      <w:marRight w:val="0"/>
      <w:marTop w:val="0"/>
      <w:marBottom w:val="0"/>
      <w:divBdr>
        <w:top w:val="none" w:sz="0" w:space="0" w:color="auto"/>
        <w:left w:val="none" w:sz="0" w:space="0" w:color="auto"/>
        <w:bottom w:val="none" w:sz="0" w:space="0" w:color="auto"/>
        <w:right w:val="none" w:sz="0" w:space="0" w:color="auto"/>
      </w:divBdr>
    </w:div>
    <w:div w:id="1255936212">
      <w:bodyDiv w:val="1"/>
      <w:marLeft w:val="0"/>
      <w:marRight w:val="0"/>
      <w:marTop w:val="0"/>
      <w:marBottom w:val="0"/>
      <w:divBdr>
        <w:top w:val="none" w:sz="0" w:space="0" w:color="auto"/>
        <w:left w:val="none" w:sz="0" w:space="0" w:color="auto"/>
        <w:bottom w:val="none" w:sz="0" w:space="0" w:color="auto"/>
        <w:right w:val="none" w:sz="0" w:space="0" w:color="auto"/>
      </w:divBdr>
    </w:div>
    <w:div w:id="1312632672">
      <w:bodyDiv w:val="1"/>
      <w:marLeft w:val="0"/>
      <w:marRight w:val="0"/>
      <w:marTop w:val="0"/>
      <w:marBottom w:val="0"/>
      <w:divBdr>
        <w:top w:val="none" w:sz="0" w:space="0" w:color="auto"/>
        <w:left w:val="none" w:sz="0" w:space="0" w:color="auto"/>
        <w:bottom w:val="none" w:sz="0" w:space="0" w:color="auto"/>
        <w:right w:val="none" w:sz="0" w:space="0" w:color="auto"/>
      </w:divBdr>
    </w:div>
    <w:div w:id="1330909955">
      <w:bodyDiv w:val="1"/>
      <w:marLeft w:val="0"/>
      <w:marRight w:val="0"/>
      <w:marTop w:val="0"/>
      <w:marBottom w:val="0"/>
      <w:divBdr>
        <w:top w:val="none" w:sz="0" w:space="0" w:color="auto"/>
        <w:left w:val="none" w:sz="0" w:space="0" w:color="auto"/>
        <w:bottom w:val="none" w:sz="0" w:space="0" w:color="auto"/>
        <w:right w:val="none" w:sz="0" w:space="0" w:color="auto"/>
      </w:divBdr>
    </w:div>
    <w:div w:id="1391687357">
      <w:bodyDiv w:val="1"/>
      <w:marLeft w:val="0"/>
      <w:marRight w:val="0"/>
      <w:marTop w:val="0"/>
      <w:marBottom w:val="0"/>
      <w:divBdr>
        <w:top w:val="none" w:sz="0" w:space="0" w:color="auto"/>
        <w:left w:val="none" w:sz="0" w:space="0" w:color="auto"/>
        <w:bottom w:val="none" w:sz="0" w:space="0" w:color="auto"/>
        <w:right w:val="none" w:sz="0" w:space="0" w:color="auto"/>
      </w:divBdr>
    </w:div>
    <w:div w:id="1477988563">
      <w:bodyDiv w:val="1"/>
      <w:marLeft w:val="0"/>
      <w:marRight w:val="0"/>
      <w:marTop w:val="0"/>
      <w:marBottom w:val="0"/>
      <w:divBdr>
        <w:top w:val="none" w:sz="0" w:space="0" w:color="auto"/>
        <w:left w:val="none" w:sz="0" w:space="0" w:color="auto"/>
        <w:bottom w:val="none" w:sz="0" w:space="0" w:color="auto"/>
        <w:right w:val="none" w:sz="0" w:space="0" w:color="auto"/>
      </w:divBdr>
    </w:div>
    <w:div w:id="1480422862">
      <w:bodyDiv w:val="1"/>
      <w:marLeft w:val="0"/>
      <w:marRight w:val="0"/>
      <w:marTop w:val="0"/>
      <w:marBottom w:val="0"/>
      <w:divBdr>
        <w:top w:val="none" w:sz="0" w:space="0" w:color="auto"/>
        <w:left w:val="none" w:sz="0" w:space="0" w:color="auto"/>
        <w:bottom w:val="none" w:sz="0" w:space="0" w:color="auto"/>
        <w:right w:val="none" w:sz="0" w:space="0" w:color="auto"/>
      </w:divBdr>
    </w:div>
    <w:div w:id="1518159358">
      <w:bodyDiv w:val="1"/>
      <w:marLeft w:val="0"/>
      <w:marRight w:val="0"/>
      <w:marTop w:val="0"/>
      <w:marBottom w:val="0"/>
      <w:divBdr>
        <w:top w:val="none" w:sz="0" w:space="0" w:color="auto"/>
        <w:left w:val="none" w:sz="0" w:space="0" w:color="auto"/>
        <w:bottom w:val="none" w:sz="0" w:space="0" w:color="auto"/>
        <w:right w:val="none" w:sz="0" w:space="0" w:color="auto"/>
      </w:divBdr>
    </w:div>
    <w:div w:id="1585409657">
      <w:bodyDiv w:val="1"/>
      <w:marLeft w:val="0"/>
      <w:marRight w:val="0"/>
      <w:marTop w:val="0"/>
      <w:marBottom w:val="0"/>
      <w:divBdr>
        <w:top w:val="none" w:sz="0" w:space="0" w:color="auto"/>
        <w:left w:val="none" w:sz="0" w:space="0" w:color="auto"/>
        <w:bottom w:val="none" w:sz="0" w:space="0" w:color="auto"/>
        <w:right w:val="none" w:sz="0" w:space="0" w:color="auto"/>
      </w:divBdr>
    </w:div>
    <w:div w:id="1613513411">
      <w:bodyDiv w:val="1"/>
      <w:marLeft w:val="0"/>
      <w:marRight w:val="0"/>
      <w:marTop w:val="0"/>
      <w:marBottom w:val="0"/>
      <w:divBdr>
        <w:top w:val="none" w:sz="0" w:space="0" w:color="auto"/>
        <w:left w:val="none" w:sz="0" w:space="0" w:color="auto"/>
        <w:bottom w:val="none" w:sz="0" w:space="0" w:color="auto"/>
        <w:right w:val="none" w:sz="0" w:space="0" w:color="auto"/>
      </w:divBdr>
    </w:div>
    <w:div w:id="1624340094">
      <w:bodyDiv w:val="1"/>
      <w:marLeft w:val="0"/>
      <w:marRight w:val="0"/>
      <w:marTop w:val="0"/>
      <w:marBottom w:val="0"/>
      <w:divBdr>
        <w:top w:val="none" w:sz="0" w:space="0" w:color="auto"/>
        <w:left w:val="none" w:sz="0" w:space="0" w:color="auto"/>
        <w:bottom w:val="none" w:sz="0" w:space="0" w:color="auto"/>
        <w:right w:val="none" w:sz="0" w:space="0" w:color="auto"/>
      </w:divBdr>
    </w:div>
    <w:div w:id="1706710120">
      <w:bodyDiv w:val="1"/>
      <w:marLeft w:val="0"/>
      <w:marRight w:val="0"/>
      <w:marTop w:val="0"/>
      <w:marBottom w:val="0"/>
      <w:divBdr>
        <w:top w:val="none" w:sz="0" w:space="0" w:color="auto"/>
        <w:left w:val="none" w:sz="0" w:space="0" w:color="auto"/>
        <w:bottom w:val="none" w:sz="0" w:space="0" w:color="auto"/>
        <w:right w:val="none" w:sz="0" w:space="0" w:color="auto"/>
      </w:divBdr>
    </w:div>
    <w:div w:id="1788966762">
      <w:bodyDiv w:val="1"/>
      <w:marLeft w:val="0"/>
      <w:marRight w:val="0"/>
      <w:marTop w:val="0"/>
      <w:marBottom w:val="0"/>
      <w:divBdr>
        <w:top w:val="none" w:sz="0" w:space="0" w:color="auto"/>
        <w:left w:val="none" w:sz="0" w:space="0" w:color="auto"/>
        <w:bottom w:val="none" w:sz="0" w:space="0" w:color="auto"/>
        <w:right w:val="none" w:sz="0" w:space="0" w:color="auto"/>
      </w:divBdr>
    </w:div>
    <w:div w:id="1882014308">
      <w:bodyDiv w:val="1"/>
      <w:marLeft w:val="0"/>
      <w:marRight w:val="0"/>
      <w:marTop w:val="0"/>
      <w:marBottom w:val="0"/>
      <w:divBdr>
        <w:top w:val="none" w:sz="0" w:space="0" w:color="auto"/>
        <w:left w:val="none" w:sz="0" w:space="0" w:color="auto"/>
        <w:bottom w:val="none" w:sz="0" w:space="0" w:color="auto"/>
        <w:right w:val="none" w:sz="0" w:space="0" w:color="auto"/>
      </w:divBdr>
    </w:div>
    <w:div w:id="1882547852">
      <w:bodyDiv w:val="1"/>
      <w:marLeft w:val="0"/>
      <w:marRight w:val="0"/>
      <w:marTop w:val="0"/>
      <w:marBottom w:val="0"/>
      <w:divBdr>
        <w:top w:val="none" w:sz="0" w:space="0" w:color="auto"/>
        <w:left w:val="none" w:sz="0" w:space="0" w:color="auto"/>
        <w:bottom w:val="none" w:sz="0" w:space="0" w:color="auto"/>
        <w:right w:val="none" w:sz="0" w:space="0" w:color="auto"/>
      </w:divBdr>
    </w:div>
    <w:div w:id="2091609919">
      <w:bodyDiv w:val="1"/>
      <w:marLeft w:val="0"/>
      <w:marRight w:val="0"/>
      <w:marTop w:val="0"/>
      <w:marBottom w:val="0"/>
      <w:divBdr>
        <w:top w:val="none" w:sz="0" w:space="0" w:color="auto"/>
        <w:left w:val="none" w:sz="0" w:space="0" w:color="auto"/>
        <w:bottom w:val="none" w:sz="0" w:space="0" w:color="auto"/>
        <w:right w:val="none" w:sz="0" w:space="0" w:color="auto"/>
      </w:divBdr>
    </w:div>
    <w:div w:id="2115830570">
      <w:bodyDiv w:val="1"/>
      <w:marLeft w:val="0"/>
      <w:marRight w:val="0"/>
      <w:marTop w:val="0"/>
      <w:marBottom w:val="0"/>
      <w:divBdr>
        <w:top w:val="none" w:sz="0" w:space="0" w:color="auto"/>
        <w:left w:val="none" w:sz="0" w:space="0" w:color="auto"/>
        <w:bottom w:val="none" w:sz="0" w:space="0" w:color="auto"/>
        <w:right w:val="none" w:sz="0" w:space="0" w:color="auto"/>
      </w:divBdr>
    </w:div>
    <w:div w:id="213320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nayovai\Documents\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2B7E8AC222422E8A9FB457A71C4049"/>
        <w:category>
          <w:name w:val="Všeobecné"/>
          <w:gallery w:val="placeholder"/>
        </w:category>
        <w:types>
          <w:type w:val="bbPlcHdr"/>
        </w:types>
        <w:behaviors>
          <w:behavior w:val="content"/>
        </w:behaviors>
        <w:guid w:val="{359EA828-D2CB-441B-B88E-F91E0AB80D0A}"/>
      </w:docPartPr>
      <w:docPartBody>
        <w:p w:rsidR="00A91F86" w:rsidRDefault="000C60BC">
          <w:pPr>
            <w:pStyle w:val="A32B7E8AC222422E8A9FB457A71C4049"/>
          </w:pPr>
          <w:r>
            <w:t>názov metódy</w:t>
          </w:r>
        </w:p>
      </w:docPartBody>
    </w:docPart>
    <w:docPart>
      <w:docPartPr>
        <w:name w:val="F22BC889E4E5450C9349F51F3DCEDD8A"/>
        <w:category>
          <w:name w:val="Všeobecné"/>
          <w:gallery w:val="placeholder"/>
        </w:category>
        <w:types>
          <w:type w:val="bbPlcHdr"/>
        </w:types>
        <w:behaviors>
          <w:behavior w:val="content"/>
        </w:behaviors>
        <w:guid w:val="{EAAF0D80-AC8D-4DEC-B014-5F9961B3DFB1}"/>
      </w:docPartPr>
      <w:docPartBody>
        <w:p w:rsidR="00A91F86" w:rsidRDefault="000C60BC">
          <w:pPr>
            <w:pStyle w:val="F22BC889E4E5450C9349F51F3DCEDD8A"/>
          </w:pPr>
          <w:r w:rsidRPr="00283D2B">
            <w:rPr>
              <w:rStyle w:val="Textzstupnhosymbolu"/>
            </w:rPr>
            <w:t>Choose an item.</w:t>
          </w:r>
        </w:p>
      </w:docPartBody>
    </w:docPart>
    <w:docPart>
      <w:docPartPr>
        <w:name w:val="4D8E2B2A4FB8413C972060F1C08406FE"/>
        <w:category>
          <w:name w:val="Všeobecné"/>
          <w:gallery w:val="placeholder"/>
        </w:category>
        <w:types>
          <w:type w:val="bbPlcHdr"/>
        </w:types>
        <w:behaviors>
          <w:behavior w:val="content"/>
        </w:behaviors>
        <w:guid w:val="{EDC51080-9386-42BC-8EF2-058721F3A781}"/>
      </w:docPartPr>
      <w:docPartBody>
        <w:p w:rsidR="00A91F86" w:rsidRDefault="000C60BC">
          <w:pPr>
            <w:pStyle w:val="4D8E2B2A4FB8413C972060F1C08406FE"/>
          </w:pPr>
          <w:r w:rsidRPr="00283D2B">
            <w:rPr>
              <w:rStyle w:val="Textzstupnhosymbolu"/>
            </w:rPr>
            <w:t>Click here to enter text.</w:t>
          </w:r>
        </w:p>
      </w:docPartBody>
    </w:docPart>
    <w:docPart>
      <w:docPartPr>
        <w:name w:val="9B39AA4B97C94E9B9DF31D033505CBB7"/>
        <w:category>
          <w:name w:val="Všeobecné"/>
          <w:gallery w:val="placeholder"/>
        </w:category>
        <w:types>
          <w:type w:val="bbPlcHdr"/>
        </w:types>
        <w:behaviors>
          <w:behavior w:val="content"/>
        </w:behaviors>
        <w:guid w:val="{F7C20C95-DB62-4DAB-A6C3-E2D4CDA2E730}"/>
      </w:docPartPr>
      <w:docPartBody>
        <w:p w:rsidR="00A91F86" w:rsidRDefault="000C60BC">
          <w:pPr>
            <w:pStyle w:val="9B39AA4B97C94E9B9DF31D033505CBB7"/>
          </w:pPr>
          <w:r w:rsidRPr="00283D2B">
            <w:rPr>
              <w:rStyle w:val="Textzstupnhosymbolu"/>
            </w:rPr>
            <w:t>Click here to enter text.</w:t>
          </w:r>
        </w:p>
      </w:docPartBody>
    </w:docPart>
    <w:docPart>
      <w:docPartPr>
        <w:name w:val="6295017D4D264057BD0C5F24FDAEECD6"/>
        <w:category>
          <w:name w:val="Všeobecné"/>
          <w:gallery w:val="placeholder"/>
        </w:category>
        <w:types>
          <w:type w:val="bbPlcHdr"/>
        </w:types>
        <w:behaviors>
          <w:behavior w:val="content"/>
        </w:behaviors>
        <w:guid w:val="{6C9E39A4-6415-4733-B207-5FC077631D42}"/>
      </w:docPartPr>
      <w:docPartBody>
        <w:p w:rsidR="00634893" w:rsidRDefault="004B45CD" w:rsidP="004B45CD">
          <w:pPr>
            <w:pStyle w:val="6295017D4D264057BD0C5F24FDAEECD6"/>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C60BC"/>
    <w:rsid w:val="000C60BC"/>
    <w:rsid w:val="00197FB4"/>
    <w:rsid w:val="002F65DC"/>
    <w:rsid w:val="003339EE"/>
    <w:rsid w:val="003B507F"/>
    <w:rsid w:val="00442B5F"/>
    <w:rsid w:val="004B45CD"/>
    <w:rsid w:val="004D29E9"/>
    <w:rsid w:val="005443E4"/>
    <w:rsid w:val="006265F6"/>
    <w:rsid w:val="00634893"/>
    <w:rsid w:val="00991072"/>
    <w:rsid w:val="00A54427"/>
    <w:rsid w:val="00A91F86"/>
    <w:rsid w:val="00B66098"/>
    <w:rsid w:val="00EC7F38"/>
    <w:rsid w:val="00F34333"/>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3433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B45CD"/>
    <w:rPr>
      <w:color w:val="808080"/>
    </w:rPr>
  </w:style>
  <w:style w:type="paragraph" w:customStyle="1" w:styleId="2BF30FF4B6E94A4A98CDAE0CB49597F2">
    <w:name w:val="2BF30FF4B6E94A4A98CDAE0CB49597F2"/>
    <w:rsid w:val="00F34333"/>
  </w:style>
  <w:style w:type="paragraph" w:customStyle="1" w:styleId="701B59F82F71478DAE0ACB510A49D372">
    <w:name w:val="701B59F82F71478DAE0ACB510A49D372"/>
    <w:rsid w:val="00F34333"/>
  </w:style>
  <w:style w:type="paragraph" w:customStyle="1" w:styleId="A32B7E8AC222422E8A9FB457A71C4049">
    <w:name w:val="A32B7E8AC222422E8A9FB457A71C4049"/>
    <w:rsid w:val="00F34333"/>
  </w:style>
  <w:style w:type="paragraph" w:customStyle="1" w:styleId="F22BC889E4E5450C9349F51F3DCEDD8A">
    <w:name w:val="F22BC889E4E5450C9349F51F3DCEDD8A"/>
    <w:rsid w:val="00F34333"/>
  </w:style>
  <w:style w:type="paragraph" w:customStyle="1" w:styleId="2C3309601C2D477BA3655245047315CD">
    <w:name w:val="2C3309601C2D477BA3655245047315CD"/>
    <w:rsid w:val="00F34333"/>
  </w:style>
  <w:style w:type="paragraph" w:customStyle="1" w:styleId="4D8E2B2A4FB8413C972060F1C08406FE">
    <w:name w:val="4D8E2B2A4FB8413C972060F1C08406FE"/>
    <w:rsid w:val="00F34333"/>
  </w:style>
  <w:style w:type="paragraph" w:customStyle="1" w:styleId="9B39AA4B97C94E9B9DF31D033505CBB7">
    <w:name w:val="9B39AA4B97C94E9B9DF31D033505CBB7"/>
    <w:rsid w:val="00F34333"/>
  </w:style>
  <w:style w:type="paragraph" w:customStyle="1" w:styleId="6295017D4D264057BD0C5F24FDAEECD6">
    <w:name w:val="6295017D4D264057BD0C5F24FDAEECD6"/>
    <w:rsid w:val="004B45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57E99A8C-04B2-4900-9BB5-449D57AB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96</TotalTime>
  <Pages>38</Pages>
  <Words>13724</Words>
  <Characters>78231</Characters>
  <Application>Microsoft Office Word</Application>
  <DocSecurity>0</DocSecurity>
  <Lines>651</Lines>
  <Paragraphs>183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ROB TO, ČO NAJLEPŠIE VIEŠ</Company>
  <LinksUpToDate>false</LinksUpToDate>
  <CharactersWithSpaces>91772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Karnayová Iveta</dc:creator>
  <cp:lastModifiedBy>Šprlák Tomáš</cp:lastModifiedBy>
  <cp:revision>12</cp:revision>
  <cp:lastPrinted>2014-10-08T08:36:00Z</cp:lastPrinted>
  <dcterms:created xsi:type="dcterms:W3CDTF">2014-10-08T13:49:00Z</dcterms:created>
  <dcterms:modified xsi:type="dcterms:W3CDTF">2016-08-09T11:31:00Z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