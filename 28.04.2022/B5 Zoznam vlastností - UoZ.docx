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3BFF" w14:textId="0682B27A" w:rsidR="001235EA" w:rsidRPr="009A4320" w:rsidRDefault="00906B5A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E5D0CC192294A5A853615378723F83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C13C3C">
            <w:rPr>
              <w:rStyle w:val="NzovChar"/>
              <w:lang w:val="sk-SK"/>
            </w:rPr>
            <w:t>B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DECEF5F3A1054E85A175E245089A0C0B"/>
          </w:placeholder>
        </w:sdtPr>
        <w:sdtEndPr>
          <w:rPr>
            <w:rStyle w:val="NzovChar"/>
          </w:rPr>
        </w:sdtEndPr>
        <w:sdtContent>
          <w:r w:rsidR="00C13C3C">
            <w:rPr>
              <w:rStyle w:val="NzovChar"/>
              <w:lang w:val="sk-SK"/>
            </w:rPr>
            <w:t>5</w:t>
          </w:r>
        </w:sdtContent>
      </w:sdt>
      <w:r w:rsidR="00753FE7" w:rsidRPr="009A4320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ECA358170DE746A08134F25F5195B9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C3C">
            <w:rPr>
              <w:caps w:val="0"/>
              <w:lang w:val="sk-SK"/>
            </w:rPr>
            <w:t>ZOZNAM VLASTNOSTÍ</w:t>
          </w:r>
        </w:sdtContent>
      </w:sdt>
    </w:p>
    <w:p w14:paraId="691322AC" w14:textId="7BD2CE02" w:rsidR="009A4320" w:rsidRPr="009A4320" w:rsidRDefault="006469DA" w:rsidP="00C13C3C">
      <w:pPr>
        <w:pStyle w:val="Podtitul"/>
        <w:spacing w:after="240"/>
        <w:rPr>
          <w:lang w:val="sk-SK"/>
        </w:rPr>
        <w:sectPr w:rsidR="009A4320" w:rsidRPr="009A4320" w:rsidSect="00C13C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864" w:right="1008" w:bottom="864" w:left="1008" w:header="432" w:footer="0" w:gutter="0"/>
          <w:cols w:space="720"/>
          <w:docGrid w:linePitch="360"/>
        </w:sectPr>
      </w:pPr>
      <w:r w:rsidRPr="009A4320">
        <w:rPr>
          <w:rStyle w:val="Nadpis1Char"/>
          <w:lang w:val="sk-SK"/>
        </w:rPr>
        <w:t>Pracovný mate</w:t>
      </w:r>
      <w:r w:rsidR="009A4320" w:rsidRPr="009A4320">
        <w:rPr>
          <w:rStyle w:val="Nadpis1Char"/>
          <w:lang w:val="sk-SK"/>
        </w:rPr>
        <w:t>riál pre uchádzača o zamestnaniE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436"/>
        <w:gridCol w:w="1639"/>
        <w:gridCol w:w="301"/>
        <w:gridCol w:w="284"/>
      </w:tblGrid>
      <w:tr w:rsidR="00C13C3C" w:rsidRPr="00C13C3C" w14:paraId="534F950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061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FFD6" w14:textId="2777FF14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analytický</w:t>
            </w:r>
          </w:p>
        </w:tc>
      </w:tr>
      <w:tr w:rsidR="00C13C3C" w:rsidRPr="00C13C3C" w14:paraId="3A915DF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0A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137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asertívny</w:t>
            </w:r>
          </w:p>
        </w:tc>
      </w:tr>
      <w:tr w:rsidR="00C13C3C" w:rsidRPr="00C13C3C" w14:paraId="1AD29215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031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DAE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bezkonfliktný</w:t>
            </w:r>
          </w:p>
        </w:tc>
      </w:tr>
      <w:tr w:rsidR="00C13C3C" w:rsidRPr="00C13C3C" w14:paraId="4FE38634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F21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3A9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cieľavedomý</w:t>
            </w:r>
          </w:p>
        </w:tc>
      </w:tr>
      <w:tr w:rsidR="00C13C3C" w:rsidRPr="00C13C3C" w14:paraId="18E64E4B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6BA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D68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ctižiadostivý</w:t>
            </w:r>
          </w:p>
        </w:tc>
      </w:tr>
      <w:tr w:rsidR="00C13C3C" w:rsidRPr="00C13C3C" w14:paraId="7FA8E7F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44C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3C3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dobrá pamäť</w:t>
            </w:r>
          </w:p>
        </w:tc>
      </w:tr>
      <w:tr w:rsidR="00C13C3C" w:rsidRPr="00C13C3C" w14:paraId="578C3E7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FFF2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9B4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dobrosrdečný</w:t>
            </w:r>
          </w:p>
        </w:tc>
      </w:tr>
      <w:tr w:rsidR="00C13C3C" w:rsidRPr="00C13C3C" w14:paraId="171CAEC5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901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21F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dochvíľny</w:t>
            </w:r>
          </w:p>
        </w:tc>
      </w:tr>
      <w:tr w:rsidR="00C13C3C" w:rsidRPr="00C13C3C" w14:paraId="754E389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7689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3DB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dôkladný</w:t>
            </w:r>
          </w:p>
        </w:tc>
      </w:tr>
      <w:tr w:rsidR="00C13C3C" w:rsidRPr="00C13C3C" w14:paraId="52EFF8D5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531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849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dominantný</w:t>
            </w:r>
          </w:p>
        </w:tc>
      </w:tr>
      <w:tr w:rsidR="00C13C3C" w:rsidRPr="00C13C3C" w14:paraId="1C27A621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DFC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3A9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dôsledný</w:t>
            </w:r>
          </w:p>
        </w:tc>
      </w:tr>
      <w:tr w:rsidR="00C13C3C" w:rsidRPr="00C13C3C" w14:paraId="217E2E8F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F4A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EBD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dôveryhodný</w:t>
            </w:r>
          </w:p>
        </w:tc>
      </w:tr>
      <w:tr w:rsidR="00C13C3C" w:rsidRPr="00C13C3C" w14:paraId="4B3AECAD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F82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69C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empatický</w:t>
            </w:r>
          </w:p>
        </w:tc>
      </w:tr>
      <w:tr w:rsidR="00C13C3C" w:rsidRPr="00C13C3C" w14:paraId="20EEF04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8CC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7A2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energia</w:t>
            </w:r>
          </w:p>
        </w:tc>
      </w:tr>
      <w:tr w:rsidR="00C13C3C" w:rsidRPr="00C13C3C" w14:paraId="5124A3D1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204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667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flexibilný</w:t>
            </w:r>
          </w:p>
        </w:tc>
      </w:tr>
      <w:tr w:rsidR="00C13C3C" w:rsidRPr="00C13C3C" w14:paraId="6C5A74B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651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032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húževnatý</w:t>
            </w:r>
          </w:p>
        </w:tc>
      </w:tr>
      <w:tr w:rsidR="00C13C3C" w:rsidRPr="00C13C3C" w14:paraId="2749246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54E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828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iniciatívny</w:t>
            </w:r>
          </w:p>
        </w:tc>
      </w:tr>
      <w:tr w:rsidR="00C13C3C" w:rsidRPr="00C13C3C" w14:paraId="2E7CB30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2F1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CE5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intuitívny</w:t>
            </w:r>
          </w:p>
        </w:tc>
      </w:tr>
      <w:tr w:rsidR="00C13C3C" w:rsidRPr="00C13C3C" w14:paraId="0A87C4B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A0F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C44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komunikatívny</w:t>
            </w:r>
          </w:p>
        </w:tc>
      </w:tr>
      <w:tr w:rsidR="00C13C3C" w:rsidRPr="00C13C3C" w14:paraId="3F3970B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700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E56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kreatívny</w:t>
            </w:r>
          </w:p>
        </w:tc>
      </w:tr>
      <w:tr w:rsidR="00C13C3C" w:rsidRPr="00C13C3C" w14:paraId="335A6524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F81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BC9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log. myslenie</w:t>
            </w:r>
          </w:p>
        </w:tc>
      </w:tr>
      <w:tr w:rsidR="00C13C3C" w:rsidRPr="00C13C3C" w14:paraId="18C44514" w14:textId="77777777" w:rsidTr="00A565C3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D4B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6AFE" w14:textId="0881C5DE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nadväz</w:t>
            </w:r>
            <w:r w:rsidR="00A565C3">
              <w:rPr>
                <w:rFonts w:eastAsia="Times New Roman" w:cstheme="minorHAnsi"/>
                <w:color w:val="000000"/>
                <w:lang w:val="sk-SK"/>
              </w:rPr>
              <w:t>ovanie</w:t>
            </w:r>
            <w:r w:rsidRPr="00C13C3C">
              <w:rPr>
                <w:rFonts w:eastAsia="Times New Roman" w:cstheme="minorHAnsi"/>
                <w:color w:val="000000"/>
                <w:lang w:val="sk-SK"/>
              </w:rPr>
              <w:t xml:space="preserve"> </w:t>
            </w:r>
            <w:r w:rsidR="00A565C3">
              <w:rPr>
                <w:rFonts w:eastAsia="Times New Roman" w:cstheme="minorHAnsi"/>
                <w:color w:val="000000"/>
                <w:lang w:val="sk-SK"/>
              </w:rPr>
              <w:t>k</w:t>
            </w:r>
            <w:r w:rsidRPr="00C13C3C">
              <w:rPr>
                <w:rFonts w:eastAsia="Times New Roman" w:cstheme="minorHAnsi"/>
                <w:color w:val="000000"/>
                <w:lang w:val="sk-SK"/>
              </w:rPr>
              <w:t>ontaktov</w:t>
            </w:r>
          </w:p>
        </w:tc>
      </w:tr>
      <w:tr w:rsidR="00C13C3C" w:rsidRPr="00C13C3C" w14:paraId="0811C687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99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579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obetavý</w:t>
            </w:r>
          </w:p>
        </w:tc>
      </w:tr>
      <w:tr w:rsidR="00C13C3C" w:rsidRPr="00C13C3C" w14:paraId="78AF169A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EE2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D9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objektívny</w:t>
            </w:r>
          </w:p>
        </w:tc>
      </w:tr>
      <w:tr w:rsidR="00C13C3C" w:rsidRPr="00C13C3C" w14:paraId="1BE7131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11D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8E12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ochota k výkonu</w:t>
            </w:r>
          </w:p>
        </w:tc>
      </w:tr>
      <w:tr w:rsidR="00C13C3C" w:rsidRPr="00C13C3C" w14:paraId="35AFC62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4F4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C65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ochota pomôcť</w:t>
            </w:r>
          </w:p>
        </w:tc>
      </w:tr>
      <w:tr w:rsidR="00C13C3C" w:rsidRPr="00C13C3C" w14:paraId="45301435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79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B3E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ochota riskovať</w:t>
            </w:r>
          </w:p>
        </w:tc>
      </w:tr>
      <w:tr w:rsidR="00C13C3C" w:rsidRPr="00C13C3C" w14:paraId="5327C50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220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1CA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odhodlaný</w:t>
            </w:r>
          </w:p>
        </w:tc>
      </w:tr>
      <w:tr w:rsidR="00C13C3C" w:rsidRPr="00C13C3C" w14:paraId="1A13AD8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8A5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21A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odolný</w:t>
            </w:r>
          </w:p>
        </w:tc>
      </w:tr>
      <w:tr w:rsidR="00C13C3C" w:rsidRPr="00C13C3C" w14:paraId="48FB9D7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E8A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B7E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ohľaduplný</w:t>
            </w:r>
          </w:p>
        </w:tc>
      </w:tr>
      <w:tr w:rsidR="00C13C3C" w:rsidRPr="00C13C3C" w14:paraId="57B3375D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78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A421" w14:textId="4C00D456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optimista</w:t>
            </w:r>
          </w:p>
        </w:tc>
      </w:tr>
      <w:tr w:rsidR="00C13C3C" w:rsidRPr="00C13C3C" w14:paraId="264E8D40" w14:textId="77777777" w:rsidTr="00A565C3">
        <w:trPr>
          <w:gridAfter w:val="1"/>
          <w:wAfter w:w="284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DF8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5F" w14:textId="67F9F7CC" w:rsidR="00C13C3C" w:rsidRPr="00C13C3C" w:rsidRDefault="00A565C3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>
              <w:rPr>
                <w:rFonts w:eastAsia="Times New Roman" w:cstheme="minorHAnsi"/>
                <w:color w:val="000000"/>
                <w:lang w:val="sk-SK"/>
              </w:rPr>
              <w:t xml:space="preserve">organizačne </w:t>
            </w:r>
            <w:r w:rsidR="00C13C3C" w:rsidRPr="00C13C3C">
              <w:rPr>
                <w:rFonts w:eastAsia="Times New Roman" w:cstheme="minorHAnsi"/>
                <w:color w:val="000000"/>
                <w:lang w:val="sk-SK"/>
              </w:rPr>
              <w:t xml:space="preserve"> zdatný</w:t>
            </w:r>
          </w:p>
        </w:tc>
      </w:tr>
      <w:tr w:rsidR="00C13C3C" w:rsidRPr="00C13C3C" w14:paraId="1392508B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8B8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3AC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organizovaný</w:t>
            </w:r>
          </w:p>
        </w:tc>
      </w:tr>
      <w:tr w:rsidR="00C13C3C" w:rsidRPr="00C13C3C" w14:paraId="0F12AE8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B35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2DE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otvorený</w:t>
            </w:r>
          </w:p>
        </w:tc>
      </w:tr>
      <w:tr w:rsidR="00C13C3C" w:rsidRPr="00C13C3C" w14:paraId="56E33794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F55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70B8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dobrá pamäť</w:t>
            </w:r>
          </w:p>
        </w:tc>
      </w:tr>
      <w:tr w:rsidR="00C13C3C" w:rsidRPr="00C13C3C" w14:paraId="4AE5D46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FF4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4BA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pevná vôľa</w:t>
            </w:r>
          </w:p>
        </w:tc>
      </w:tr>
      <w:tr w:rsidR="00C13C3C" w:rsidRPr="00C13C3C" w14:paraId="7706B2B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97B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C802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pohotový</w:t>
            </w:r>
          </w:p>
        </w:tc>
      </w:tr>
      <w:tr w:rsidR="00C13C3C" w:rsidRPr="00C13C3C" w14:paraId="3D54C0BF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127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EA8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pozorný</w:t>
            </w:r>
          </w:p>
        </w:tc>
      </w:tr>
      <w:tr w:rsidR="00C13C3C" w:rsidRPr="00C13C3C" w14:paraId="63C279AF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289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147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pracovitý</w:t>
            </w:r>
          </w:p>
        </w:tc>
      </w:tr>
      <w:tr w:rsidR="00C13C3C" w:rsidRPr="00C13C3C" w14:paraId="67CC827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1CB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992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praktický</w:t>
            </w:r>
          </w:p>
        </w:tc>
      </w:tr>
      <w:tr w:rsidR="00C13C3C" w:rsidRPr="00C13C3C" w14:paraId="10656AC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1C9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D03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pravdovravný</w:t>
            </w:r>
          </w:p>
        </w:tc>
      </w:tr>
      <w:tr w:rsidR="00C13C3C" w:rsidRPr="00C13C3C" w14:paraId="7AFDC24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647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A24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precízny</w:t>
            </w:r>
          </w:p>
        </w:tc>
      </w:tr>
      <w:tr w:rsidR="00C13C3C" w:rsidRPr="00C13C3C" w14:paraId="1707FD9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D54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50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predstavivosť</w:t>
            </w:r>
          </w:p>
        </w:tc>
      </w:tr>
      <w:tr w:rsidR="00C13C3C" w:rsidRPr="00C13C3C" w14:paraId="4A686AC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34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E78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predvídavý</w:t>
            </w:r>
          </w:p>
        </w:tc>
      </w:tr>
      <w:tr w:rsidR="00C13C3C" w:rsidRPr="00C13C3C" w14:paraId="6F3954A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3A3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A84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presný</w:t>
            </w:r>
          </w:p>
        </w:tc>
      </w:tr>
      <w:tr w:rsidR="00C13C3C" w:rsidRPr="00C13C3C" w14:paraId="7FDCE7E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43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F30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presvedčivý</w:t>
            </w:r>
          </w:p>
        </w:tc>
      </w:tr>
      <w:tr w:rsidR="00C13C3C" w:rsidRPr="00C13C3C" w14:paraId="69AF5711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786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12C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priebojný</w:t>
            </w:r>
          </w:p>
        </w:tc>
      </w:tr>
      <w:tr w:rsidR="00C13C3C" w:rsidRPr="00C13C3C" w14:paraId="6C7E2EA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290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C31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prispôsobivý</w:t>
            </w:r>
          </w:p>
        </w:tc>
      </w:tr>
      <w:tr w:rsidR="00C13C3C" w:rsidRPr="00C13C3C" w14:paraId="1565257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ACF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FE29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prístupný</w:t>
            </w:r>
          </w:p>
        </w:tc>
      </w:tr>
      <w:tr w:rsidR="00C13C3C" w:rsidRPr="00C13C3C" w14:paraId="767FCEB7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07E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D41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pružný</w:t>
            </w:r>
          </w:p>
        </w:tc>
      </w:tr>
      <w:tr w:rsidR="00C13C3C" w:rsidRPr="00C13C3C" w14:paraId="13743DF1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3F5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AB3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rozhodný</w:t>
            </w:r>
          </w:p>
        </w:tc>
      </w:tr>
      <w:tr w:rsidR="00C13C3C" w:rsidRPr="00C13C3C" w14:paraId="42AE20F7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FBA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ED5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rozvážny</w:t>
            </w:r>
          </w:p>
        </w:tc>
      </w:tr>
      <w:tr w:rsidR="00C13C3C" w:rsidRPr="00C13C3C" w14:paraId="7E84516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7A3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C18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rýchly</w:t>
            </w:r>
          </w:p>
        </w:tc>
      </w:tr>
      <w:tr w:rsidR="00C13C3C" w:rsidRPr="00C13C3C" w14:paraId="37838A4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A65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B55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samostatný</w:t>
            </w:r>
          </w:p>
        </w:tc>
      </w:tr>
      <w:tr w:rsidR="00C13C3C" w:rsidRPr="00C13C3C" w14:paraId="616E5FB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8E7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730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schopný učiť sa</w:t>
            </w:r>
          </w:p>
        </w:tc>
      </w:tr>
      <w:tr w:rsidR="00C13C3C" w:rsidRPr="00C13C3C" w14:paraId="044C3AF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A68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5C7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sebadisciplína</w:t>
            </w:r>
          </w:p>
        </w:tc>
      </w:tr>
      <w:tr w:rsidR="00C13C3C" w:rsidRPr="00C13C3C" w14:paraId="05A3496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C1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4D6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sebaistota</w:t>
            </w:r>
          </w:p>
        </w:tc>
      </w:tr>
      <w:tr w:rsidR="00C13C3C" w:rsidRPr="00C13C3C" w14:paraId="17B4C8E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E98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DC9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sebaovládanie</w:t>
            </w:r>
          </w:p>
        </w:tc>
      </w:tr>
      <w:tr w:rsidR="00C13C3C" w:rsidRPr="00C13C3C" w14:paraId="5FDD820D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DCB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7AE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sebavedomý</w:t>
            </w:r>
          </w:p>
        </w:tc>
      </w:tr>
      <w:tr w:rsidR="00C13C3C" w:rsidRPr="00C13C3C" w14:paraId="09BFEA5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04E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6D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seriózny</w:t>
            </w:r>
          </w:p>
        </w:tc>
      </w:tr>
      <w:tr w:rsidR="00C13C3C" w:rsidRPr="00C13C3C" w14:paraId="77E7724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F80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F80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skromný</w:t>
            </w:r>
          </w:p>
        </w:tc>
      </w:tr>
      <w:tr w:rsidR="00C13C3C" w:rsidRPr="00C13C3C" w14:paraId="17C5E85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791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224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spoľahlivý</w:t>
            </w:r>
          </w:p>
        </w:tc>
      </w:tr>
      <w:tr w:rsidR="00C13C3C" w:rsidRPr="00C13C3C" w14:paraId="6C0DB2C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36D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726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spoločenský</w:t>
            </w:r>
          </w:p>
        </w:tc>
      </w:tr>
      <w:tr w:rsidR="00C13C3C" w:rsidRPr="00C13C3C" w14:paraId="24629F5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3A5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84D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stabilný</w:t>
            </w:r>
          </w:p>
        </w:tc>
      </w:tr>
      <w:tr w:rsidR="00C13C3C" w:rsidRPr="00C13C3C" w14:paraId="1AF48C53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FE0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57D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starostlivý</w:t>
            </w:r>
          </w:p>
        </w:tc>
      </w:tr>
      <w:tr w:rsidR="00C13C3C" w:rsidRPr="00C13C3C" w14:paraId="0F45DF4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03C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AE0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súťaživý</w:t>
            </w:r>
          </w:p>
        </w:tc>
      </w:tr>
      <w:tr w:rsidR="00C13C3C" w:rsidRPr="00C13C3C" w14:paraId="1FD438E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CE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0D6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svedomitý</w:t>
            </w:r>
          </w:p>
        </w:tc>
      </w:tr>
      <w:tr w:rsidR="00C13C3C" w:rsidRPr="00C13C3C" w14:paraId="2D60BF8F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177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FB6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technický talent</w:t>
            </w:r>
          </w:p>
        </w:tc>
      </w:tr>
      <w:tr w:rsidR="00C13C3C" w:rsidRPr="00C13C3C" w14:paraId="539DE11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AC6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163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tímový</w:t>
            </w:r>
          </w:p>
        </w:tc>
      </w:tr>
      <w:tr w:rsidR="00C13C3C" w:rsidRPr="00C13C3C" w14:paraId="3B892A0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460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85B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tolerantný</w:t>
            </w:r>
          </w:p>
        </w:tc>
      </w:tr>
      <w:tr w:rsidR="00C13C3C" w:rsidRPr="00C13C3C" w14:paraId="0053AD3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93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CC2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trpezlivý</w:t>
            </w:r>
          </w:p>
        </w:tc>
      </w:tr>
      <w:tr w:rsidR="00C13C3C" w:rsidRPr="00C13C3C" w14:paraId="4D6C2C11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132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FEB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tvorivý</w:t>
            </w:r>
          </w:p>
        </w:tc>
      </w:tr>
      <w:tr w:rsidR="00C13C3C" w:rsidRPr="00C13C3C" w14:paraId="5608F98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3B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222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umelecký talent</w:t>
            </w:r>
          </w:p>
        </w:tc>
      </w:tr>
      <w:tr w:rsidR="00C13C3C" w:rsidRPr="00C13C3C" w14:paraId="64C0A58E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A5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497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úprimný</w:t>
            </w:r>
          </w:p>
        </w:tc>
      </w:tr>
      <w:tr w:rsidR="00C13C3C" w:rsidRPr="00C13C3C" w14:paraId="007B6E4B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1E3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FCF6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usilovný</w:t>
            </w:r>
          </w:p>
        </w:tc>
      </w:tr>
      <w:tr w:rsidR="00C13C3C" w:rsidRPr="00C13C3C" w14:paraId="4ABAF782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EFB7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095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ústretový</w:t>
            </w:r>
          </w:p>
        </w:tc>
      </w:tr>
      <w:tr w:rsidR="00C13C3C" w:rsidRPr="00C13C3C" w14:paraId="43A96E3D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19B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8D3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veselý</w:t>
            </w:r>
          </w:p>
        </w:tc>
      </w:tr>
      <w:tr w:rsidR="00C13C3C" w:rsidRPr="00C13C3C" w14:paraId="75B876F7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F80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AEAF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vnímavý</w:t>
            </w:r>
          </w:p>
        </w:tc>
      </w:tr>
      <w:tr w:rsidR="00C13C3C" w:rsidRPr="00C13C3C" w14:paraId="5A073FB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EAA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D09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stabilný</w:t>
            </w:r>
          </w:p>
        </w:tc>
      </w:tr>
      <w:tr w:rsidR="00C13C3C" w:rsidRPr="00C13C3C" w14:paraId="22D9CBC9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1EA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D2D2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vodcovstvo</w:t>
            </w:r>
          </w:p>
        </w:tc>
      </w:tr>
      <w:tr w:rsidR="00C13C3C" w:rsidRPr="00C13C3C" w14:paraId="6177BB1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9D7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721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výkonný</w:t>
            </w:r>
          </w:p>
        </w:tc>
      </w:tr>
      <w:tr w:rsidR="00C13C3C" w:rsidRPr="00C13C3C" w14:paraId="494D2680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6B99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AB4A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výrečný</w:t>
            </w:r>
          </w:p>
        </w:tc>
      </w:tr>
      <w:tr w:rsidR="00C13C3C" w:rsidRPr="00C13C3C" w14:paraId="05114FD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D69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38E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vyrovnaný</w:t>
            </w:r>
          </w:p>
        </w:tc>
      </w:tr>
      <w:tr w:rsidR="00C13C3C" w:rsidRPr="00C13C3C" w14:paraId="30E11045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53E9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D2D4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vytrvalý</w:t>
            </w:r>
          </w:p>
        </w:tc>
      </w:tr>
      <w:tr w:rsidR="00C13C3C" w:rsidRPr="00C13C3C" w14:paraId="6611146C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E74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822E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zhovorčivý</w:t>
            </w:r>
          </w:p>
        </w:tc>
      </w:tr>
      <w:tr w:rsidR="00C13C3C" w:rsidRPr="00C13C3C" w14:paraId="59CBC9C8" w14:textId="77777777" w:rsidTr="00A565C3">
        <w:trPr>
          <w:gridAfter w:val="1"/>
          <w:wAfter w:w="284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5AC9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ABE8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zmysel pre humor</w:t>
            </w:r>
          </w:p>
        </w:tc>
      </w:tr>
      <w:tr w:rsidR="00C13C3C" w:rsidRPr="00C13C3C" w14:paraId="44D6179F" w14:textId="77777777" w:rsidTr="00A565C3">
        <w:trPr>
          <w:gridAfter w:val="1"/>
          <w:wAfter w:w="284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EA13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D4BC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zmysel pre poriadok</w:t>
            </w:r>
          </w:p>
        </w:tc>
      </w:tr>
      <w:tr w:rsidR="00C13C3C" w:rsidRPr="00C13C3C" w14:paraId="36C82AC8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1B1B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CDAD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znášanlivý</w:t>
            </w:r>
          </w:p>
        </w:tc>
      </w:tr>
      <w:tr w:rsidR="00C13C3C" w:rsidRPr="00C13C3C" w14:paraId="7FBC9176" w14:textId="77777777" w:rsidTr="00A565C3">
        <w:trPr>
          <w:gridAfter w:val="2"/>
          <w:wAfter w:w="585" w:type="dxa"/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18B1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MS Gothic" w:cstheme="minorHAnsi"/>
                <w:color w:val="000000"/>
                <w:lang w:val="sk-SK"/>
              </w:rPr>
            </w:pPr>
            <w:r w:rsidRPr="00C13C3C">
              <w:rPr>
                <w:rFonts w:ascii="Segoe UI Symbol" w:eastAsia="MS Gothic" w:hAnsi="Segoe UI Symbol" w:cs="Segoe UI Symbol"/>
                <w:color w:val="000000"/>
                <w:lang w:val="sk-SK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690" w14:textId="77777777" w:rsidR="00C13C3C" w:rsidRPr="00C13C3C" w:rsidRDefault="00C13C3C" w:rsidP="00A565C3">
            <w:pPr>
              <w:tabs>
                <w:tab w:val="left" w:pos="2268"/>
              </w:tabs>
              <w:spacing w:after="0" w:line="240" w:lineRule="auto"/>
              <w:rPr>
                <w:rFonts w:eastAsia="Times New Roman" w:cstheme="minorHAnsi"/>
                <w:color w:val="000000"/>
                <w:lang w:val="sk-SK"/>
              </w:rPr>
            </w:pPr>
            <w:r w:rsidRPr="00C13C3C">
              <w:rPr>
                <w:rFonts w:eastAsia="Times New Roman" w:cstheme="minorHAnsi"/>
                <w:color w:val="000000"/>
                <w:lang w:val="sk-SK"/>
              </w:rPr>
              <w:t>zodpovedný</w:t>
            </w:r>
          </w:p>
        </w:tc>
      </w:tr>
    </w:tbl>
    <w:p w14:paraId="40816789" w14:textId="5D70148C" w:rsidR="00C13C3C" w:rsidRDefault="00C13C3C" w:rsidP="00A565C3">
      <w:pPr>
        <w:tabs>
          <w:tab w:val="left" w:pos="2268"/>
        </w:tabs>
        <w:rPr>
          <w:lang w:val="sk-SK"/>
        </w:rPr>
      </w:pPr>
    </w:p>
    <w:p w14:paraId="6DE65A9C" w14:textId="77777777" w:rsidR="00C13C3C" w:rsidRDefault="00C13C3C" w:rsidP="00A565C3">
      <w:pPr>
        <w:tabs>
          <w:tab w:val="left" w:pos="2268"/>
        </w:tabs>
        <w:rPr>
          <w:lang w:val="sk-SK"/>
        </w:rPr>
        <w:sectPr w:rsidR="00C13C3C" w:rsidSect="009A4320">
          <w:type w:val="continuous"/>
          <w:pgSz w:w="12240" w:h="15840" w:code="1"/>
          <w:pgMar w:top="864" w:right="1008" w:bottom="864" w:left="1008" w:header="432" w:footer="0" w:gutter="0"/>
          <w:cols w:num="3" w:space="720"/>
          <w:docGrid w:linePitch="360"/>
        </w:sectPr>
      </w:pPr>
    </w:p>
    <w:p w14:paraId="7BA44956" w14:textId="77777777" w:rsidR="00A565C3" w:rsidRDefault="00A565C3" w:rsidP="00A565C3">
      <w:pPr>
        <w:pStyle w:val="Nadpis2"/>
        <w:tabs>
          <w:tab w:val="left" w:pos="2268"/>
        </w:tabs>
        <w:rPr>
          <w:sz w:val="18"/>
          <w:szCs w:val="18"/>
        </w:rPr>
      </w:pPr>
    </w:p>
    <w:p w14:paraId="47701115" w14:textId="36334FAD" w:rsidR="00C13C3C" w:rsidRPr="00C13C3C" w:rsidRDefault="00C13C3C" w:rsidP="00A565C3">
      <w:pPr>
        <w:pStyle w:val="Nadpis2"/>
        <w:tabs>
          <w:tab w:val="left" w:pos="2268"/>
        </w:tabs>
        <w:rPr>
          <w:sz w:val="18"/>
          <w:szCs w:val="18"/>
        </w:rPr>
      </w:pPr>
      <w:r w:rsidRPr="00C13C3C">
        <w:rPr>
          <w:sz w:val="18"/>
          <w:szCs w:val="18"/>
        </w:rPr>
        <w:t>Z vybraných vlastností sa pokúste vybrať maximálne 5, o ktorých si myslíte, že Vás najviac vystihujú:</w:t>
      </w:r>
    </w:p>
    <w:p w14:paraId="314C1D2F" w14:textId="77777777" w:rsidR="00C13C3C" w:rsidRPr="00C13C3C" w:rsidRDefault="00C13C3C" w:rsidP="00C13C3C">
      <w:pPr>
        <w:spacing w:after="240"/>
        <w:rPr>
          <w:color w:val="auto"/>
          <w:lang w:val="sk-SK"/>
        </w:rPr>
      </w:pPr>
      <w:r w:rsidRPr="00C13C3C">
        <w:rPr>
          <w:color w:val="auto"/>
          <w:lang w:val="sk-SK"/>
        </w:rPr>
        <w:t>1.</w:t>
      </w:r>
    </w:p>
    <w:p w14:paraId="500863A6" w14:textId="77777777" w:rsidR="00C13C3C" w:rsidRPr="00C13C3C" w:rsidRDefault="00C13C3C" w:rsidP="00C13C3C">
      <w:pPr>
        <w:spacing w:after="240"/>
        <w:rPr>
          <w:color w:val="auto"/>
          <w:lang w:val="sk-SK"/>
        </w:rPr>
      </w:pPr>
      <w:r w:rsidRPr="00C13C3C">
        <w:rPr>
          <w:color w:val="auto"/>
          <w:lang w:val="sk-SK"/>
        </w:rPr>
        <w:t>2.</w:t>
      </w:r>
    </w:p>
    <w:p w14:paraId="6CE3AD65" w14:textId="77777777" w:rsidR="00C13C3C" w:rsidRPr="00C13C3C" w:rsidRDefault="00C13C3C" w:rsidP="00C13C3C">
      <w:pPr>
        <w:spacing w:after="240"/>
        <w:rPr>
          <w:color w:val="auto"/>
          <w:lang w:val="sk-SK"/>
        </w:rPr>
      </w:pPr>
      <w:r w:rsidRPr="00C13C3C">
        <w:rPr>
          <w:color w:val="auto"/>
          <w:lang w:val="sk-SK"/>
        </w:rPr>
        <w:t>3.</w:t>
      </w:r>
    </w:p>
    <w:p w14:paraId="757FF094" w14:textId="77777777" w:rsidR="00C13C3C" w:rsidRPr="00C13C3C" w:rsidRDefault="00C13C3C" w:rsidP="00C13C3C">
      <w:pPr>
        <w:spacing w:after="240"/>
        <w:rPr>
          <w:color w:val="auto"/>
          <w:lang w:val="sk-SK"/>
        </w:rPr>
      </w:pPr>
      <w:r w:rsidRPr="00C13C3C">
        <w:rPr>
          <w:color w:val="auto"/>
          <w:lang w:val="sk-SK"/>
        </w:rPr>
        <w:t>4.</w:t>
      </w:r>
    </w:p>
    <w:p w14:paraId="2FD11840" w14:textId="5A0193C1" w:rsidR="00C13C3C" w:rsidRPr="00C13C3C" w:rsidRDefault="00C13C3C" w:rsidP="00C13C3C">
      <w:pPr>
        <w:spacing w:after="240"/>
        <w:rPr>
          <w:lang w:val="sk-SK"/>
        </w:rPr>
      </w:pPr>
      <w:r w:rsidRPr="00C13C3C">
        <w:rPr>
          <w:color w:val="auto"/>
          <w:lang w:val="sk-SK"/>
        </w:rPr>
        <w:t>5.</w:t>
      </w:r>
    </w:p>
    <w:sectPr w:rsidR="00C13C3C" w:rsidRPr="00C13C3C" w:rsidSect="00C13C3C">
      <w:type w:val="continuous"/>
      <w:pgSz w:w="12240" w:h="15840" w:code="1"/>
      <w:pgMar w:top="864" w:right="1008" w:bottom="864" w:left="1008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62416" w14:textId="77777777" w:rsidR="00906B5A" w:rsidRDefault="00906B5A">
      <w:pPr>
        <w:spacing w:after="0" w:line="240" w:lineRule="auto"/>
      </w:pPr>
      <w:r>
        <w:separator/>
      </w:r>
    </w:p>
  </w:endnote>
  <w:endnote w:type="continuationSeparator" w:id="0">
    <w:p w14:paraId="7C336AB1" w14:textId="77777777" w:rsidR="00906B5A" w:rsidRDefault="0090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804C9" w14:textId="77777777" w:rsidR="00FD44B5" w:rsidRDefault="00FD44B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1A9A5" w14:textId="77777777" w:rsidR="00A9582C" w:rsidRDefault="00A9582C" w:rsidP="00A9582C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925465600"/>
        <w:docPartObj>
          <w:docPartGallery w:val="Page Numbers (Bottom of Page)"/>
          <w:docPartUnique/>
        </w:docPartObj>
      </w:sdtPr>
      <w:sdtEndPr/>
      <w:sdtContent>
        <w:tr w:rsidR="00A9582C" w14:paraId="1649D69E" w14:textId="77777777" w:rsidTr="00FD44B5">
          <w:trPr>
            <w:trHeight w:val="727"/>
          </w:trPr>
          <w:tc>
            <w:tcPr>
              <w:tcW w:w="3933" w:type="pct"/>
            </w:tcPr>
            <w:p w14:paraId="5205CA8D" w14:textId="77777777" w:rsidR="00A9582C" w:rsidRDefault="00A9582C" w:rsidP="00A9582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3385220" w14:textId="77777777" w:rsidR="00A9582C" w:rsidRDefault="00A9582C" w:rsidP="00A9582C">
              <w:pPr>
                <w:tabs>
                  <w:tab w:val="left" w:pos="620"/>
                  <w:tab w:val="center" w:pos="4320"/>
                  <w:tab w:val="left" w:pos="5760"/>
                </w:tabs>
                <w:rPr>
                  <w:rFonts w:ascii="Arial" w:eastAsiaTheme="majorEastAsia" w:hAnsi="Arial" w:cs="Arial"/>
                  <w:color w:val="auto"/>
                  <w:szCs w:val="20"/>
                </w:rPr>
              </w:pP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</w:p>
          </w:tc>
          <w:tc>
            <w:tcPr>
              <w:tcW w:w="1067" w:type="pct"/>
              <w:hideMark/>
            </w:tcPr>
            <w:p w14:paraId="62B35ED4" w14:textId="46E1D9BE" w:rsidR="00A9582C" w:rsidRDefault="00A9582C" w:rsidP="00FD44B5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FD44B5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FD44B5">
                <w:rPr>
                  <w:rFonts w:ascii="Arial" w:hAnsi="Arial" w:cs="Arial"/>
                </w:rPr>
                <w:t>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9BB1895" w14:textId="77777777" w:rsidR="00A9582C" w:rsidRDefault="00A9582C" w:rsidP="00A9582C">
    <w:pPr>
      <w:pStyle w:val="Pta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54E62" w14:textId="77777777" w:rsidR="00FD44B5" w:rsidRDefault="00FD44B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70755" w14:textId="77777777" w:rsidR="00906B5A" w:rsidRDefault="00906B5A">
      <w:pPr>
        <w:spacing w:after="0" w:line="240" w:lineRule="auto"/>
      </w:pPr>
      <w:r>
        <w:separator/>
      </w:r>
    </w:p>
  </w:footnote>
  <w:footnote w:type="continuationSeparator" w:id="0">
    <w:p w14:paraId="6374DED0" w14:textId="77777777" w:rsidR="00906B5A" w:rsidRDefault="0090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90064" w14:textId="77777777" w:rsidR="00FD44B5" w:rsidRDefault="00FD44B5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812D2" w14:textId="77777777" w:rsidR="00FD44B5" w:rsidRDefault="00FD44B5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5B5A6" w14:textId="77777777" w:rsidR="00FD44B5" w:rsidRDefault="00FD44B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BD0299"/>
    <w:multiLevelType w:val="hybridMultilevel"/>
    <w:tmpl w:val="F5FA23A0"/>
    <w:lvl w:ilvl="0" w:tplc="8C7E26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C342B"/>
    <w:multiLevelType w:val="hybridMultilevel"/>
    <w:tmpl w:val="452C0258"/>
    <w:lvl w:ilvl="0" w:tplc="C04E1C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07"/>
    <w:rsid w:val="00087B4A"/>
    <w:rsid w:val="000A599F"/>
    <w:rsid w:val="000B3506"/>
    <w:rsid w:val="000B4C99"/>
    <w:rsid w:val="000E1B2F"/>
    <w:rsid w:val="001235EA"/>
    <w:rsid w:val="001B404A"/>
    <w:rsid w:val="00217E71"/>
    <w:rsid w:val="002348AA"/>
    <w:rsid w:val="00247135"/>
    <w:rsid w:val="003378D4"/>
    <w:rsid w:val="003B105A"/>
    <w:rsid w:val="003C75BA"/>
    <w:rsid w:val="00467A66"/>
    <w:rsid w:val="004A5891"/>
    <w:rsid w:val="00587A23"/>
    <w:rsid w:val="005F415E"/>
    <w:rsid w:val="006469DA"/>
    <w:rsid w:val="006C19DE"/>
    <w:rsid w:val="006D6E5A"/>
    <w:rsid w:val="006E02F0"/>
    <w:rsid w:val="00703877"/>
    <w:rsid w:val="00753FE7"/>
    <w:rsid w:val="00781A07"/>
    <w:rsid w:val="00792BD0"/>
    <w:rsid w:val="008139B6"/>
    <w:rsid w:val="00846A89"/>
    <w:rsid w:val="00864C0B"/>
    <w:rsid w:val="008C5C15"/>
    <w:rsid w:val="008C7A8F"/>
    <w:rsid w:val="008F0DE8"/>
    <w:rsid w:val="00906B5A"/>
    <w:rsid w:val="00931BC0"/>
    <w:rsid w:val="00961C19"/>
    <w:rsid w:val="009A4320"/>
    <w:rsid w:val="009C340B"/>
    <w:rsid w:val="00A34BA8"/>
    <w:rsid w:val="00A565C3"/>
    <w:rsid w:val="00A572F0"/>
    <w:rsid w:val="00A92F30"/>
    <w:rsid w:val="00A9582C"/>
    <w:rsid w:val="00BD3394"/>
    <w:rsid w:val="00C13C3C"/>
    <w:rsid w:val="00C5160E"/>
    <w:rsid w:val="00C51FB0"/>
    <w:rsid w:val="00C61B5A"/>
    <w:rsid w:val="00D2016C"/>
    <w:rsid w:val="00D36A09"/>
    <w:rsid w:val="00D55CA5"/>
    <w:rsid w:val="00D602C9"/>
    <w:rsid w:val="00D60401"/>
    <w:rsid w:val="00D93B3C"/>
    <w:rsid w:val="00E029CF"/>
    <w:rsid w:val="00E40732"/>
    <w:rsid w:val="00E50CB7"/>
    <w:rsid w:val="00E57701"/>
    <w:rsid w:val="00E631CE"/>
    <w:rsid w:val="00EB6311"/>
    <w:rsid w:val="00EB72F8"/>
    <w:rsid w:val="00EF774E"/>
    <w:rsid w:val="00F1745F"/>
    <w:rsid w:val="00F35799"/>
    <w:rsid w:val="00F752A3"/>
    <w:rsid w:val="00FB64D6"/>
    <w:rsid w:val="00FD04BC"/>
    <w:rsid w:val="00FD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13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C13C3C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13C3C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C13C3C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13C3C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D0CC192294A5A853615378723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91E-9F05-4CA8-AA12-A3B7726FA65C}"/>
      </w:docPartPr>
      <w:docPartBody>
        <w:p w:rsidR="00DD1B9A" w:rsidRDefault="005F3107">
          <w:pPr>
            <w:pStyle w:val="CE5D0CC192294A5A853615378723F83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DECEF5F3A1054E85A175E245089A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3158-A04C-4B06-9519-729AB5A90BFA}"/>
      </w:docPartPr>
      <w:docPartBody>
        <w:p w:rsidR="00DD1B9A" w:rsidRDefault="005F3107">
          <w:pPr>
            <w:pStyle w:val="DECEF5F3A1054E85A175E245089A0C0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CA358170DE746A08134F25F5195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C2E1-3832-4DC6-98B9-F3EDC74DCE5B}"/>
      </w:docPartPr>
      <w:docPartBody>
        <w:p w:rsidR="00DD1B9A" w:rsidRDefault="005F3107">
          <w:pPr>
            <w:pStyle w:val="ECA358170DE746A08134F25F5195B95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107"/>
    <w:rsid w:val="00412DDE"/>
    <w:rsid w:val="005E0100"/>
    <w:rsid w:val="005F3107"/>
    <w:rsid w:val="00624CB6"/>
    <w:rsid w:val="008E7702"/>
    <w:rsid w:val="00906638"/>
    <w:rsid w:val="00930725"/>
    <w:rsid w:val="00C45AD5"/>
    <w:rsid w:val="00DD1B9A"/>
    <w:rsid w:val="00DE6C93"/>
    <w:rsid w:val="00EC4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30725"/>
    <w:rPr>
      <w:color w:val="808080"/>
    </w:rPr>
  </w:style>
  <w:style w:type="paragraph" w:customStyle="1" w:styleId="CE5D0CC192294A5A853615378723F832">
    <w:name w:val="CE5D0CC192294A5A853615378723F832"/>
    <w:rsid w:val="00930725"/>
  </w:style>
  <w:style w:type="paragraph" w:customStyle="1" w:styleId="DECEF5F3A1054E85A175E245089A0C0B">
    <w:name w:val="DECEF5F3A1054E85A175E245089A0C0B"/>
    <w:rsid w:val="00930725"/>
  </w:style>
  <w:style w:type="paragraph" w:customStyle="1" w:styleId="ECA358170DE746A08134F25F5195B954">
    <w:name w:val="ECA358170DE746A08134F25F5195B954"/>
    <w:rsid w:val="00930725"/>
  </w:style>
  <w:style w:type="paragraph" w:customStyle="1" w:styleId="1C081086C10948DB834250DD60FDC1AB">
    <w:name w:val="1C081086C10948DB834250DD60FDC1AB"/>
    <w:rsid w:val="009307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B4E10-2D8D-4635-B44A-E87441D7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ZOZNAM VLASTNOSTÍ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7</cp:revision>
  <cp:lastPrinted>2014-10-09T08:14:00Z</cp:lastPrinted>
  <dcterms:created xsi:type="dcterms:W3CDTF">2015-07-13T18:33:00Z</dcterms:created>
  <dcterms:modified xsi:type="dcterms:W3CDTF">2016-08-09T11:41:00Z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