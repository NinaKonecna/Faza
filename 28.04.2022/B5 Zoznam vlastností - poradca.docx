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329C75A" w14:textId="2DAB8463" w:rsidR="001235EA" w:rsidRPr="00483790" w:rsidRDefault="00571414" w:rsidP="00E03366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F15163A39A0642CE9875A9640CD64A4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AA3B65">
            <w:rPr>
              <w:rStyle w:val="NzovChar"/>
              <w:sz w:val="28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7051708FD60E4D028C50203BDABCC40E"/>
          </w:placeholder>
        </w:sdtPr>
        <w:sdtEndPr>
          <w:rPr>
            <w:rStyle w:val="NzovChar"/>
          </w:rPr>
        </w:sdtEndPr>
        <w:sdtContent>
          <w:r w:rsidR="00AA3B65">
            <w:rPr>
              <w:rStyle w:val="NzovChar"/>
              <w:sz w:val="28"/>
              <w:lang w:val="sk-SK"/>
            </w:rPr>
            <w:t>5</w:t>
          </w:r>
        </w:sdtContent>
      </w:sdt>
      <w:r w:rsidR="00753FE7" w:rsidRPr="002D0AFF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3A9D0125B83B4C0B950D2007A4A5132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A3B65" w:rsidRPr="00AA3B65">
            <w:rPr>
              <w:caps w:val="0"/>
              <w:sz w:val="28"/>
              <w:lang w:val="sk-SK"/>
            </w:rPr>
            <w:t>ZOZNAM VLASTNOSTÍ</w:t>
          </w:r>
        </w:sdtContent>
      </w:sdt>
      <w:r w:rsidR="00C61B5A" w:rsidRPr="002D0AFF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CC44CBCF99194455836E25A2946B3181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E03366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1329C75B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8B12AA" w:rsidRPr="008B12AA" w14:paraId="1329C761" w14:textId="77777777" w:rsidTr="002D0AF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552C1F00" w14:textId="77777777" w:rsidR="00AA3B65" w:rsidRPr="0053737D" w:rsidRDefault="00AA3B65" w:rsidP="00AA3B6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iCs/>
                <w:color w:val="000000" w:themeColor="text1"/>
                <w:lang w:val="sk-SK"/>
              </w:rPr>
              <w:t xml:space="preserve">Analyzovať </w:t>
            </w:r>
            <w:r>
              <w:rPr>
                <w:iCs/>
                <w:color w:val="000000" w:themeColor="text1"/>
                <w:lang w:val="sk-SK"/>
              </w:rPr>
              <w:t>svoje silné stránky a predstaviť ich skupine</w:t>
            </w:r>
            <w:r w:rsidRPr="0053737D">
              <w:rPr>
                <w:iCs/>
                <w:color w:val="000000" w:themeColor="text1"/>
                <w:lang w:val="sk-SK"/>
              </w:rPr>
              <w:t>.</w:t>
            </w:r>
          </w:p>
          <w:p w14:paraId="18AE1EB7" w14:textId="77777777" w:rsidR="00AA3B65" w:rsidRPr="0053737D" w:rsidRDefault="00AA3B65" w:rsidP="00AA3B65">
            <w:pPr>
              <w:pStyle w:val="Odsekzoznamu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6ADD128B" w14:textId="77777777" w:rsidR="00AA3B65" w:rsidRPr="0053737D" w:rsidRDefault="00AA3B65" w:rsidP="00AA3B65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53737D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53737D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FF75E51C576A4368BC3DE16389DC9BF1"/>
                </w:placeholder>
                <w:text/>
              </w:sdtPr>
              <w:sdtEndPr/>
              <w:sdtContent>
                <w:r>
                  <w:rPr>
                    <w:iCs/>
                    <w:color w:val="000000" w:themeColor="text1"/>
                    <w:lang w:val="sk-SK"/>
                  </w:rPr>
                  <w:t>dlhodobo nezamestnaní uchádzači o zamestnanie</w:t>
                </w:r>
              </w:sdtContent>
            </w:sdt>
          </w:p>
          <w:p w14:paraId="3E1D43F3" w14:textId="77777777" w:rsidR="00AA3B65" w:rsidRPr="0053737D" w:rsidRDefault="00AA3B65" w:rsidP="00AA3B65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53737D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C96D54B057204FEEB14F7405CBB5ED4B"/>
                </w:placeholder>
                <w:text/>
              </w:sdtPr>
              <w:sdtEndPr/>
              <w:sdtContent>
                <w:r w:rsidRPr="0053737D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>
                  <w:rPr>
                    <w:iCs/>
                    <w:color w:val="000000" w:themeColor="text1"/>
                    <w:lang w:val="sk-SK"/>
                  </w:rPr>
                  <w:t>30</w:t>
                </w:r>
                <w:r w:rsidRPr="0053737D">
                  <w:rPr>
                    <w:iCs/>
                    <w:color w:val="000000" w:themeColor="text1"/>
                    <w:lang w:val="sk-SK"/>
                  </w:rPr>
                  <w:t xml:space="preserve"> minút</w:t>
                </w:r>
              </w:sdtContent>
            </w:sdt>
          </w:p>
          <w:p w14:paraId="1329C760" w14:textId="03C49906" w:rsidR="008C5C15" w:rsidRPr="008B12AA" w:rsidRDefault="00AA3B65" w:rsidP="00AA3B65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53737D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5A0C3A15BE4C4EDD835F2ED8230F24B0"/>
                </w:placeholder>
                <w:text/>
              </w:sdtPr>
              <w:sdtEndPr/>
              <w:sdtContent>
                <w:r w:rsidRPr="0053737D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>
                  <w:rPr>
                    <w:iCs/>
                    <w:color w:val="000000" w:themeColor="text1"/>
                    <w:lang w:val="sk-SK"/>
                  </w:rPr>
                  <w:t>skupinová</w:t>
                </w:r>
              </w:sdtContent>
            </w:sdt>
          </w:p>
        </w:tc>
      </w:tr>
    </w:tbl>
    <w:p w14:paraId="1329C76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8B12AA" w:rsidRPr="00AA3B65" w14:paraId="1329C76B" w14:textId="77777777" w:rsidTr="0078390F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1329C763" w14:textId="2D44E1B8" w:rsidR="00D602C9" w:rsidRPr="008B12AA" w:rsidRDefault="008F776F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1329C777" wp14:editId="3991E682">
                      <wp:extent cx="141605" cy="141605"/>
                      <wp:effectExtent l="3810" t="0" r="0" b="0"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3D79A81F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B3cBsXQKAAChMwAADgAAAAAAAAAAAAAAAAAu&#10;AgAAZHJzL2Uyb0RvYy54bWxQSwECLQAUAAYACAAAACEABeIMPdkAAAADAQAADwAAAAAAAAAAAAAA&#10;AADODAAAZHJzL2Rvd25yZXYueG1sUEsFBgAAAAAEAAQA8wAAANQNAAAAAA==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0CAC1154" w14:textId="0A7A4FD3" w:rsidR="00AA3B65" w:rsidRDefault="00AA3B65" w:rsidP="00AA3B65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Rovnako ako zoznam slovies môže zoznam vlastností pomôcť uchádzačovi o zamestnanie dodať potrebnú slovnú zásobu pre vyjadrenie vlastných silných stránok.</w:t>
            </w:r>
          </w:p>
          <w:p w14:paraId="1329C76A" w14:textId="7E6F2F66" w:rsidR="00DE18E3" w:rsidRPr="0050172C" w:rsidRDefault="0078390F" w:rsidP="00AA3B65">
            <w:pPr>
              <w:spacing w:after="60" w:line="264" w:lineRule="auto"/>
              <w:ind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="00AA3B65">
              <w:rPr>
                <w:iCs/>
                <w:color w:val="000000" w:themeColor="text1"/>
                <w:szCs w:val="16"/>
                <w:lang w:val="sk-SK"/>
              </w:rPr>
              <w:t xml:space="preserve">Zdroj: Návod je prevzatý z publikácie </w:t>
            </w:r>
            <w:proofErr w:type="spellStart"/>
            <w:r w:rsidR="00AA3B65">
              <w:rPr>
                <w:iCs/>
                <w:color w:val="000000" w:themeColor="text1"/>
                <w:szCs w:val="16"/>
                <w:lang w:val="sk-SK"/>
              </w:rPr>
              <w:t>Profesní</w:t>
            </w:r>
            <w:proofErr w:type="spellEnd"/>
            <w:r w:rsidR="00AA3B65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AA3B65">
              <w:rPr>
                <w:iCs/>
                <w:color w:val="000000" w:themeColor="text1"/>
                <w:szCs w:val="16"/>
                <w:lang w:val="sk-SK"/>
              </w:rPr>
              <w:t>poradenství</w:t>
            </w:r>
            <w:proofErr w:type="spellEnd"/>
            <w:r w:rsidR="00AA3B65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AA3B65">
              <w:rPr>
                <w:iCs/>
                <w:color w:val="000000" w:themeColor="text1"/>
                <w:szCs w:val="16"/>
                <w:lang w:val="sk-SK"/>
              </w:rPr>
              <w:t>pro</w:t>
            </w:r>
            <w:proofErr w:type="spellEnd"/>
            <w:r w:rsidR="00AA3B65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AA3B65">
              <w:rPr>
                <w:iCs/>
                <w:color w:val="000000" w:themeColor="text1"/>
                <w:szCs w:val="16"/>
                <w:lang w:val="sk-SK"/>
              </w:rPr>
              <w:t>dlouhodobě</w:t>
            </w:r>
            <w:proofErr w:type="spellEnd"/>
            <w:r w:rsidR="00AA3B65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AA3B65">
              <w:rPr>
                <w:iCs/>
                <w:color w:val="000000" w:themeColor="text1"/>
                <w:szCs w:val="16"/>
                <w:lang w:val="sk-SK"/>
              </w:rPr>
              <w:t>nezaměstnané</w:t>
            </w:r>
            <w:proofErr w:type="spellEnd"/>
            <w:r w:rsidR="00AA3B65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="00AA3B65">
              <w:rPr>
                <w:iCs/>
                <w:color w:val="000000" w:themeColor="text1"/>
                <w:szCs w:val="16"/>
                <w:lang w:val="sk-SK"/>
              </w:rPr>
              <w:t>www.careerguidance.eu</w:t>
            </w:r>
            <w:proofErr w:type="spellEnd"/>
          </w:p>
        </w:tc>
      </w:tr>
    </w:tbl>
    <w:p w14:paraId="1329C76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B12AA" w:rsidRPr="002A030D" w14:paraId="1329C770" w14:textId="77777777" w:rsidTr="002D0A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1D239B3" w14:textId="77777777" w:rsidR="00AA3B65" w:rsidRPr="00C01B58" w:rsidRDefault="00AA3B65" w:rsidP="00AA3B65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 xml:space="preserve">Na začiatku techniky </w:t>
            </w:r>
            <w:r w:rsidRPr="00C01B58">
              <w:rPr>
                <w:iCs/>
                <w:color w:val="000000" w:themeColor="text1"/>
                <w:lang w:val="sk-SK"/>
              </w:rPr>
              <w:t xml:space="preserve">dostane účastník 5 až 15 nepopísaných papierových kartičiek, a na každú z nich má napísať jednu svoju vlastnosť. </w:t>
            </w:r>
          </w:p>
          <w:p w14:paraId="5D29AB7A" w14:textId="7EF18041" w:rsidR="00AA3B65" w:rsidRPr="00C01B58" w:rsidRDefault="00AA3B65" w:rsidP="00AA3B65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Pre väčšinu dlhodobo nezamestnaných ľudí je prekvapivo ťažké nájsť a napísať svoje dobré povahové vlastnosti. Poradca ich často musí slovne podporiť a uistiť, že ich majú veľa, stačí sa len zamyslieť. Poradca môže podporiť užívateľa prostredníctvom otázok, napríklad:</w:t>
            </w:r>
          </w:p>
          <w:p w14:paraId="22A45AC9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Čo o sebe môžete povedať? Aký ste?</w:t>
            </w:r>
          </w:p>
          <w:p w14:paraId="163BA757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Čo si na vás cení vaša rodina?</w:t>
            </w:r>
          </w:p>
          <w:p w14:paraId="098F71AD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Čo si na vás cenia vaši priatelia a známi?</w:t>
            </w:r>
          </w:p>
          <w:p w14:paraId="5F08AEBF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Keď ste v kolektíve ľudí, ako sa prejavujete, o akých vlastnostiach to svedčí?</w:t>
            </w:r>
          </w:p>
          <w:p w14:paraId="6B24B85D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Keď na niečom pracujete, aké vaše vlastnosti sa pritom prejavujú?</w:t>
            </w:r>
          </w:p>
          <w:p w14:paraId="7AC1C5F6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Keď máte pred sebou niečo náročného, aké vlastnosti sa vám hodia?</w:t>
            </w:r>
          </w:p>
          <w:p w14:paraId="76D46A12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Ako sa správate v situácii, keď musíte rýchlo pracovať / rozhodovať sa? O akých vlastnostiach to vypovedá?</w:t>
            </w:r>
          </w:p>
          <w:p w14:paraId="4DF6308B" w14:textId="77777777" w:rsidR="00AA3B65" w:rsidRPr="00C01B58" w:rsidRDefault="00AA3B65" w:rsidP="00AA3B65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Ako sa správate v situácii, keď musíte s niekým pracovať na spoločnej úlohe? O akých vlastnostiach to svedčí?</w:t>
            </w:r>
          </w:p>
          <w:p w14:paraId="12A22736" w14:textId="77777777" w:rsidR="00AA3B65" w:rsidRPr="00C01B58" w:rsidRDefault="00AA3B65" w:rsidP="00AA3B65">
            <w:pPr>
              <w:pStyle w:val="Odsekzoznamu"/>
              <w:ind w:right="57"/>
              <w:jc w:val="both"/>
              <w:rPr>
                <w:iCs/>
                <w:color w:val="000000" w:themeColor="text1"/>
                <w:sz w:val="12"/>
                <w:lang w:val="sk-SK"/>
              </w:rPr>
            </w:pPr>
          </w:p>
          <w:p w14:paraId="4171F20C" w14:textId="7998D787" w:rsidR="00AA3B65" w:rsidRPr="00C01B58" w:rsidRDefault="00AA3B65" w:rsidP="00AA3B65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 xml:space="preserve">Pre zjednodušenie môže poradca </w:t>
            </w:r>
            <w:r w:rsidR="0078390F" w:rsidRPr="00C01B58">
              <w:rPr>
                <w:iCs/>
                <w:color w:val="000000" w:themeColor="text1"/>
                <w:lang w:val="sk-SK"/>
              </w:rPr>
              <w:t>uchádzačovi o zamestnanie</w:t>
            </w:r>
            <w:r w:rsidRPr="00C01B58">
              <w:rPr>
                <w:iCs/>
                <w:color w:val="000000" w:themeColor="text1"/>
                <w:lang w:val="sk-SK"/>
              </w:rPr>
              <w:t xml:space="preserve"> ponúknuť zoznam vlastností z pracovného materiálu a požiadať ho, aby označil tie, ktoré určite nemá. Alebo mu môže povedať prvú vlastnosť, o ktorej vie, že ju má (napríklad dochvíľnosť).</w:t>
            </w:r>
          </w:p>
          <w:p w14:paraId="65A04468" w14:textId="77777777" w:rsidR="00AA3B65" w:rsidRPr="00C01B58" w:rsidRDefault="00AA3B65" w:rsidP="00AA3B65">
            <w:pPr>
              <w:pStyle w:val="Odsekzoznamu"/>
              <w:ind w:right="57"/>
              <w:jc w:val="both"/>
              <w:rPr>
                <w:iCs/>
                <w:color w:val="000000" w:themeColor="text1"/>
                <w:sz w:val="12"/>
                <w:lang w:val="sk-SK"/>
              </w:rPr>
            </w:pPr>
          </w:p>
          <w:p w14:paraId="4B5F91FF" w14:textId="5DD3F172" w:rsidR="00AA3B65" w:rsidRPr="00C01B58" w:rsidRDefault="00AA3B65" w:rsidP="00AA3B65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 xml:space="preserve">Zároveň je úlohou </w:t>
            </w:r>
            <w:r w:rsidR="0078390F" w:rsidRPr="00C01B58">
              <w:rPr>
                <w:iCs/>
                <w:color w:val="000000" w:themeColor="text1"/>
                <w:lang w:val="sk-SK"/>
              </w:rPr>
              <w:t>uchádzača o zamestnanie</w:t>
            </w:r>
            <w:r w:rsidRPr="00C01B58">
              <w:rPr>
                <w:iCs/>
                <w:color w:val="000000" w:themeColor="text1"/>
                <w:lang w:val="sk-SK"/>
              </w:rPr>
              <w:t xml:space="preserve"> napísať alebo premyslieť, kedy a ako sa každá vlastnosť prejavuje (napr. uvedie, že je "pracovitý" - stále niečo vytvára, nevydrží len tak sedieť, často pracuje na záhrade atď.).</w:t>
            </w:r>
          </w:p>
          <w:p w14:paraId="24B57687" w14:textId="77777777" w:rsidR="00AA3B65" w:rsidRPr="00C01B58" w:rsidRDefault="00AA3B65" w:rsidP="00AA3B65">
            <w:pPr>
              <w:pStyle w:val="Odsekzoznamu"/>
              <w:ind w:right="57"/>
              <w:jc w:val="both"/>
              <w:rPr>
                <w:iCs/>
                <w:color w:val="000000" w:themeColor="text1"/>
                <w:sz w:val="12"/>
                <w:lang w:val="sk-SK"/>
              </w:rPr>
            </w:pPr>
          </w:p>
          <w:p w14:paraId="7CF9594A" w14:textId="685FA735" w:rsidR="00AA3B65" w:rsidRPr="00AA3B65" w:rsidRDefault="00AA3B65" w:rsidP="00AA3B65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C01B58">
              <w:rPr>
                <w:iCs/>
                <w:color w:val="000000" w:themeColor="text1"/>
                <w:lang w:val="sk-SK"/>
              </w:rPr>
              <w:t>Po vypísaní všetkých kartičiek (</w:t>
            </w:r>
            <w:r w:rsidR="00C01B58" w:rsidRPr="00C01B58">
              <w:rPr>
                <w:iCs/>
                <w:color w:val="000000" w:themeColor="text1"/>
                <w:lang w:val="sk-SK"/>
              </w:rPr>
              <w:t>5</w:t>
            </w:r>
            <w:r w:rsidRPr="00C01B58">
              <w:rPr>
                <w:iCs/>
                <w:color w:val="000000" w:themeColor="text1"/>
                <w:lang w:val="sk-SK"/>
              </w:rPr>
              <w:t>-1</w:t>
            </w:r>
            <w:r w:rsidR="00C01B58" w:rsidRPr="00C01B58">
              <w:rPr>
                <w:iCs/>
                <w:color w:val="000000" w:themeColor="text1"/>
                <w:lang w:val="sk-SK"/>
              </w:rPr>
              <w:t>5</w:t>
            </w:r>
            <w:r w:rsidRPr="00C01B58">
              <w:rPr>
                <w:iCs/>
                <w:color w:val="000000" w:themeColor="text1"/>
                <w:lang w:val="sk-SK"/>
              </w:rPr>
              <w:t xml:space="preserve">) je </w:t>
            </w:r>
            <w:r w:rsidR="0078390F" w:rsidRPr="00C01B58">
              <w:rPr>
                <w:iCs/>
                <w:color w:val="000000" w:themeColor="text1"/>
                <w:lang w:val="sk-SK"/>
              </w:rPr>
              <w:t xml:space="preserve">uchádzač o zamestnanie </w:t>
            </w:r>
            <w:r w:rsidRPr="00C01B58">
              <w:rPr>
                <w:iCs/>
                <w:color w:val="000000" w:themeColor="text1"/>
                <w:lang w:val="sk-SK"/>
              </w:rPr>
              <w:t xml:space="preserve">vyzvaný poradcom, aby svoje vlastnosti predstavil. Počas rozboru kartičiek poradca </w:t>
            </w:r>
            <w:r w:rsidR="0078390F" w:rsidRPr="00C01B58">
              <w:rPr>
                <w:iCs/>
                <w:color w:val="000000" w:themeColor="text1"/>
                <w:lang w:val="sk-SK"/>
              </w:rPr>
              <w:t>uchádzača</w:t>
            </w:r>
            <w:r w:rsidR="0078390F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AA3B65">
              <w:rPr>
                <w:iCs/>
                <w:color w:val="000000" w:themeColor="text1"/>
                <w:lang w:val="sk-SK"/>
              </w:rPr>
              <w:t xml:space="preserve"> nielen počúva, ale môže ho v hovore ďalej povzbudzovať otvorenými otázkami. </w:t>
            </w:r>
          </w:p>
          <w:p w14:paraId="2351BE31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Ako sa vám pracovalo?</w:t>
            </w:r>
          </w:p>
          <w:p w14:paraId="11FA2DFA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Ako sa vám hľadali vaše vlastnosti?</w:t>
            </w:r>
          </w:p>
          <w:p w14:paraId="45C290EF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Čo na tom bolo najťažšie (najľahšia)?</w:t>
            </w:r>
          </w:p>
          <w:p w14:paraId="543EF4BE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Ako sa vám hľadali vaše dobré vlastnosti?</w:t>
            </w:r>
          </w:p>
          <w:p w14:paraId="0E4007A6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Napadali vás pritom niektoré zlé vlastnosti?</w:t>
            </w:r>
          </w:p>
          <w:p w14:paraId="497230FD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Popíšte mi, prosím, svoje vlastnosti, ktoré ste napísal.</w:t>
            </w:r>
          </w:p>
          <w:p w14:paraId="3CCE30E7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Ktorú vlastnosť v živote najviac využívate?</w:t>
            </w:r>
          </w:p>
          <w:p w14:paraId="4D36E356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Akú vlastnosť považujete za najcennejšiu?</w:t>
            </w:r>
          </w:p>
          <w:p w14:paraId="4DBC36C7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Na akú vlastnosť ste najviac pyšný?</w:t>
            </w:r>
          </w:p>
          <w:p w14:paraId="488E56A5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Ktorá vlastnosť vám v živote pomáha a ktorá vám prináša komplikácie?</w:t>
            </w:r>
          </w:p>
          <w:p w14:paraId="179ED66E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Aké ste z toho mali pocity?</w:t>
            </w:r>
          </w:p>
          <w:p w14:paraId="4394EF4F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Aké z toho máte pocity teraz?</w:t>
            </w:r>
          </w:p>
          <w:p w14:paraId="43AD9020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Čo by ste prípadne na kartičkách teraz zmenil?</w:t>
            </w:r>
          </w:p>
          <w:p w14:paraId="747F0113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lastRenderedPageBreak/>
              <w:t>Keď sa teraz pozeráte na svoje vlastnosti, čo by ste ešte doplnil?</w:t>
            </w:r>
          </w:p>
          <w:p w14:paraId="475933DB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Ako ste sa svojimi vlastnosťami spokojný?</w:t>
            </w:r>
          </w:p>
          <w:p w14:paraId="44273F6F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---</w:t>
            </w:r>
          </w:p>
          <w:p w14:paraId="30B96E3A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Hovoril ste, že by sa vám páčila práca záhradníka. Ktoré z týchto vašich vlastností by sa vám pre túto prácu hodili? Pri akých pracovných úlohách, činnostiach?</w:t>
            </w:r>
          </w:p>
          <w:p w14:paraId="54C665EF" w14:textId="77777777" w:rsidR="00AA3B65" w:rsidRPr="00AA3B65" w:rsidRDefault="00AA3B65" w:rsidP="00AA3B65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Pri akej profesii alebo práci je podľa vás táto vlastnosť dôležitá a potrebná?</w:t>
            </w:r>
          </w:p>
          <w:p w14:paraId="1329C76F" w14:textId="5BC904D2" w:rsidR="004C2927" w:rsidRPr="008B12AA" w:rsidRDefault="00AA3B65" w:rsidP="0078390F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AA3B65">
              <w:rPr>
                <w:iCs/>
                <w:color w:val="000000" w:themeColor="text1"/>
                <w:lang w:val="sk-SK"/>
              </w:rPr>
              <w:t>V akom zamestnan</w:t>
            </w:r>
            <w:r w:rsidR="0078390F">
              <w:rPr>
                <w:iCs/>
                <w:color w:val="000000" w:themeColor="text1"/>
                <w:lang w:val="sk-SK"/>
              </w:rPr>
              <w:t>í</w:t>
            </w:r>
            <w:r w:rsidRPr="00AA3B65">
              <w:rPr>
                <w:iCs/>
                <w:color w:val="000000" w:themeColor="text1"/>
                <w:lang w:val="sk-SK"/>
              </w:rPr>
              <w:t xml:space="preserve"> ste už využil túto vašu vlastnosť</w:t>
            </w:r>
            <w:r w:rsidR="004C2927">
              <w:rPr>
                <w:iCs/>
                <w:color w:val="000000" w:themeColor="text1"/>
                <w:lang w:val="sk-SK"/>
              </w:rPr>
              <w:t xml:space="preserve"> </w:t>
            </w:r>
          </w:p>
        </w:tc>
      </w:tr>
    </w:tbl>
    <w:p w14:paraId="1329C771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B12AA" w:rsidRPr="002A030D" w14:paraId="1329C774" w14:textId="77777777" w:rsidTr="002D0A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329C773" w14:textId="05FCB0B0" w:rsidR="007F20AD" w:rsidRPr="008B12AA" w:rsidRDefault="0078390F" w:rsidP="00AA3B65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>Ide</w:t>
            </w:r>
            <w:r w:rsidR="00AA3B65"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 xml:space="preserve"> o jednoduchú a transparentnú metódu, ktorú je možné použiť aj s ľuďmi s nízkou kvalifikáciou.</w:t>
            </w:r>
          </w:p>
        </w:tc>
      </w:tr>
    </w:tbl>
    <w:p w14:paraId="1329C775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2D0AFF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22B79" w14:textId="77777777" w:rsidR="00571414" w:rsidRDefault="00571414">
      <w:pPr>
        <w:spacing w:after="0" w:line="240" w:lineRule="auto"/>
      </w:pPr>
      <w:r>
        <w:separator/>
      </w:r>
    </w:p>
  </w:endnote>
  <w:endnote w:type="continuationSeparator" w:id="0">
    <w:p w14:paraId="671A35B5" w14:textId="77777777" w:rsidR="00571414" w:rsidRDefault="0057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44FB6" w14:textId="77777777" w:rsidR="002D0AFF" w:rsidRDefault="002D0AFF" w:rsidP="002D0AFF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2D0AFF" w14:paraId="5245DAC1" w14:textId="77777777" w:rsidTr="00924C5F">
          <w:trPr>
            <w:trHeight w:val="727"/>
          </w:trPr>
          <w:tc>
            <w:tcPr>
              <w:tcW w:w="3933" w:type="pct"/>
            </w:tcPr>
            <w:p w14:paraId="4822D01C" w14:textId="77777777" w:rsidR="002D0AFF" w:rsidRDefault="002D0AFF" w:rsidP="002D0AF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A969796" w14:textId="77777777" w:rsidR="002D0AFF" w:rsidRDefault="002D0AFF" w:rsidP="002D0AF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E425863" w14:textId="125BC427" w:rsidR="002D0AFF" w:rsidRDefault="002D0AFF" w:rsidP="00AA3B65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24C5F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/</w:t>
              </w:r>
              <w:r w:rsidR="00AA3B65"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 w:rsidR="00924C5F">
                <w:rPr>
                  <w:rFonts w:ascii="Arial" w:hAnsi="Arial" w:cs="Arial"/>
                </w:rPr>
                <w:t xml:space="preserve">    </w:t>
              </w:r>
              <w:proofErr w:type="spellStart"/>
              <w:r w:rsidR="00924C5F">
                <w:rPr>
                  <w:rFonts w:ascii="Arial" w:hAnsi="Arial" w:cs="Arial"/>
                </w:rPr>
                <w:t>UPSVaR</w:t>
              </w:r>
              <w:proofErr w:type="spellEnd"/>
              <w:r w:rsidR="00924C5F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CE603A4" w14:textId="77777777" w:rsidR="002D0AFF" w:rsidRDefault="002D0AFF" w:rsidP="002D0AFF">
    <w:pPr>
      <w:pStyle w:val="Pta"/>
      <w:jc w:val="left"/>
    </w:pPr>
  </w:p>
  <w:p w14:paraId="1329C77F" w14:textId="4A6623B2" w:rsidR="00E03366" w:rsidRPr="002D0AFF" w:rsidRDefault="00E03366" w:rsidP="002D0AF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F360F" w14:textId="77777777" w:rsidR="00571414" w:rsidRDefault="00571414">
      <w:pPr>
        <w:spacing w:after="0" w:line="240" w:lineRule="auto"/>
      </w:pPr>
      <w:r>
        <w:separator/>
      </w:r>
    </w:p>
  </w:footnote>
  <w:footnote w:type="continuationSeparator" w:id="0">
    <w:p w14:paraId="3B36B372" w14:textId="77777777" w:rsidR="00571414" w:rsidRDefault="00571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412357"/>
    <w:multiLevelType w:val="hybridMultilevel"/>
    <w:tmpl w:val="14846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934890"/>
    <w:multiLevelType w:val="hybridMultilevel"/>
    <w:tmpl w:val="F13A03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A4877"/>
    <w:multiLevelType w:val="hybridMultilevel"/>
    <w:tmpl w:val="8D5A5B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D29D1"/>
    <w:multiLevelType w:val="hybridMultilevel"/>
    <w:tmpl w:val="DE305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8383F"/>
    <w:multiLevelType w:val="hybridMultilevel"/>
    <w:tmpl w:val="480EA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61226"/>
    <w:multiLevelType w:val="hybridMultilevel"/>
    <w:tmpl w:val="B9A221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EA"/>
    <w:rsid w:val="000169CA"/>
    <w:rsid w:val="0006130C"/>
    <w:rsid w:val="00087B4A"/>
    <w:rsid w:val="00091544"/>
    <w:rsid w:val="000B4C99"/>
    <w:rsid w:val="000B6BF9"/>
    <w:rsid w:val="001235EA"/>
    <w:rsid w:val="001A3C1C"/>
    <w:rsid w:val="001C067F"/>
    <w:rsid w:val="001C5700"/>
    <w:rsid w:val="00247135"/>
    <w:rsid w:val="002A030D"/>
    <w:rsid w:val="002B24FE"/>
    <w:rsid w:val="002D0AFF"/>
    <w:rsid w:val="002F7CD4"/>
    <w:rsid w:val="003017DE"/>
    <w:rsid w:val="003219C4"/>
    <w:rsid w:val="00355390"/>
    <w:rsid w:val="00372E15"/>
    <w:rsid w:val="003B105A"/>
    <w:rsid w:val="003C08B8"/>
    <w:rsid w:val="00437126"/>
    <w:rsid w:val="00467A66"/>
    <w:rsid w:val="00483790"/>
    <w:rsid w:val="004A5891"/>
    <w:rsid w:val="004A7D6B"/>
    <w:rsid w:val="004C2927"/>
    <w:rsid w:val="0050172C"/>
    <w:rsid w:val="0053003F"/>
    <w:rsid w:val="00571414"/>
    <w:rsid w:val="00587A23"/>
    <w:rsid w:val="006600C1"/>
    <w:rsid w:val="00681AF8"/>
    <w:rsid w:val="006A18D6"/>
    <w:rsid w:val="006B7A60"/>
    <w:rsid w:val="006C19DE"/>
    <w:rsid w:val="006D6E5A"/>
    <w:rsid w:val="006E02F0"/>
    <w:rsid w:val="00703877"/>
    <w:rsid w:val="007224F2"/>
    <w:rsid w:val="00753FE7"/>
    <w:rsid w:val="0078390F"/>
    <w:rsid w:val="00792BD0"/>
    <w:rsid w:val="007F20AD"/>
    <w:rsid w:val="008139B6"/>
    <w:rsid w:val="00895054"/>
    <w:rsid w:val="008B12AA"/>
    <w:rsid w:val="008C5C15"/>
    <w:rsid w:val="008E7F5B"/>
    <w:rsid w:val="008F776F"/>
    <w:rsid w:val="00924C5F"/>
    <w:rsid w:val="00931BC0"/>
    <w:rsid w:val="00970C6E"/>
    <w:rsid w:val="009C0A25"/>
    <w:rsid w:val="00A03CCE"/>
    <w:rsid w:val="00A572F0"/>
    <w:rsid w:val="00A6239F"/>
    <w:rsid w:val="00AA3B65"/>
    <w:rsid w:val="00AF4D49"/>
    <w:rsid w:val="00BD2831"/>
    <w:rsid w:val="00C01B58"/>
    <w:rsid w:val="00C51FB0"/>
    <w:rsid w:val="00C61B5A"/>
    <w:rsid w:val="00CC71A4"/>
    <w:rsid w:val="00CF161F"/>
    <w:rsid w:val="00D55CA5"/>
    <w:rsid w:val="00D602C9"/>
    <w:rsid w:val="00D60401"/>
    <w:rsid w:val="00D6601F"/>
    <w:rsid w:val="00D93B3C"/>
    <w:rsid w:val="00DC3FA3"/>
    <w:rsid w:val="00DE18E3"/>
    <w:rsid w:val="00E03366"/>
    <w:rsid w:val="00E40732"/>
    <w:rsid w:val="00E62310"/>
    <w:rsid w:val="00E631CE"/>
    <w:rsid w:val="00E777FA"/>
    <w:rsid w:val="00EB72F8"/>
    <w:rsid w:val="00F750D9"/>
    <w:rsid w:val="00F752A3"/>
    <w:rsid w:val="00F869EA"/>
    <w:rsid w:val="00FB64D6"/>
    <w:rsid w:val="00FC7CCD"/>
    <w:rsid w:val="00FE7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9C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061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06130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6130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06130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06130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6130C"/>
    <w:rPr>
      <w:color w:val="808080"/>
    </w:rPr>
  </w:style>
  <w:style w:type="paragraph" w:styleId="Bezriadkovania">
    <w:name w:val="No Spacing"/>
    <w:uiPriority w:val="36"/>
    <w:qFormat/>
    <w:rsid w:val="0006130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06130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06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130C"/>
  </w:style>
  <w:style w:type="paragraph" w:styleId="Pta">
    <w:name w:val="footer"/>
    <w:basedOn w:val="Normlny"/>
    <w:link w:val="PtaChar"/>
    <w:uiPriority w:val="99"/>
    <w:unhideWhenUsed/>
    <w:rsid w:val="0006130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06130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061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0613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06130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06130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06130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06130C"/>
  </w:style>
  <w:style w:type="paragraph" w:customStyle="1" w:styleId="SpaceBefore">
    <w:name w:val="Space Before"/>
    <w:basedOn w:val="Normlny"/>
    <w:uiPriority w:val="2"/>
    <w:qFormat/>
    <w:rsid w:val="0006130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0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061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06130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6130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06130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06130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6130C"/>
    <w:rPr>
      <w:color w:val="808080"/>
    </w:rPr>
  </w:style>
  <w:style w:type="paragraph" w:styleId="Bezriadkovania">
    <w:name w:val="No Spacing"/>
    <w:uiPriority w:val="36"/>
    <w:qFormat/>
    <w:rsid w:val="0006130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06130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06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130C"/>
  </w:style>
  <w:style w:type="paragraph" w:styleId="Pta">
    <w:name w:val="footer"/>
    <w:basedOn w:val="Normlny"/>
    <w:link w:val="PtaChar"/>
    <w:uiPriority w:val="99"/>
    <w:unhideWhenUsed/>
    <w:rsid w:val="0006130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06130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061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0613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06130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06130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06130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06130C"/>
  </w:style>
  <w:style w:type="paragraph" w:customStyle="1" w:styleId="SpaceBefore">
    <w:name w:val="Space Before"/>
    <w:basedOn w:val="Normlny"/>
    <w:uiPriority w:val="2"/>
    <w:qFormat/>
    <w:rsid w:val="0006130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5163A39A0642CE9875A9640CD64A4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1397145-1B16-4564-A818-CB68E8E8713C}"/>
      </w:docPartPr>
      <w:docPartBody>
        <w:p w:rsidR="00107AB8" w:rsidRDefault="00C12972">
          <w:pPr>
            <w:pStyle w:val="F15163A39A0642CE9875A9640CD64A4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051708FD60E4D028C50203BDABCC4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D02E94-9AEA-41AD-A634-7901A356DA0D}"/>
      </w:docPartPr>
      <w:docPartBody>
        <w:p w:rsidR="00107AB8" w:rsidRDefault="00C12972">
          <w:pPr>
            <w:pStyle w:val="7051708FD60E4D028C50203BDABCC40E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3A9D0125B83B4C0B950D2007A4A5132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13516F-CF91-445F-95B0-04F453DF5E81}"/>
      </w:docPartPr>
      <w:docPartBody>
        <w:p w:rsidR="00107AB8" w:rsidRDefault="00C12972">
          <w:pPr>
            <w:pStyle w:val="3A9D0125B83B4C0B950D2007A4A51326"/>
          </w:pPr>
          <w:r>
            <w:t>názov metódy</w:t>
          </w:r>
        </w:p>
      </w:docPartBody>
    </w:docPart>
    <w:docPart>
      <w:docPartPr>
        <w:name w:val="CC44CBCF99194455836E25A2946B318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F83AE81-64D9-4BC9-99C4-ABC58CE16C35}"/>
      </w:docPartPr>
      <w:docPartBody>
        <w:p w:rsidR="00107AB8" w:rsidRDefault="00C12972">
          <w:pPr>
            <w:pStyle w:val="CC44CBCF99194455836E25A2946B3181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FF75E51C576A4368BC3DE16389DC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9443-CBF5-4EEE-B53C-717939F556BA}"/>
      </w:docPartPr>
      <w:docPartBody>
        <w:p w:rsidR="00074140" w:rsidRDefault="005E7C37" w:rsidP="005E7C37">
          <w:pPr>
            <w:pStyle w:val="FF75E51C576A4368BC3DE16389DC9BF1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C96D54B057204FEEB14F7405CBB5E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314-DFDE-432F-A146-75E2EC8A77A9}"/>
      </w:docPartPr>
      <w:docPartBody>
        <w:p w:rsidR="00074140" w:rsidRDefault="005E7C37" w:rsidP="005E7C37">
          <w:pPr>
            <w:pStyle w:val="C96D54B057204FEEB14F7405CBB5ED4B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5A0C3A15BE4C4EDD835F2ED8230F2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F0F8D-07CC-4EE1-9A85-914A67371653}"/>
      </w:docPartPr>
      <w:docPartBody>
        <w:p w:rsidR="00074140" w:rsidRDefault="005E7C37" w:rsidP="005E7C37">
          <w:pPr>
            <w:pStyle w:val="5A0C3A15BE4C4EDD835F2ED8230F24B0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2972"/>
    <w:rsid w:val="00074140"/>
    <w:rsid w:val="00107AB8"/>
    <w:rsid w:val="0017786D"/>
    <w:rsid w:val="003A2DCE"/>
    <w:rsid w:val="005E7C37"/>
    <w:rsid w:val="007C02A7"/>
    <w:rsid w:val="008A4152"/>
    <w:rsid w:val="00956B18"/>
    <w:rsid w:val="00B66C95"/>
    <w:rsid w:val="00C12972"/>
    <w:rsid w:val="00F07663"/>
    <w:rsid w:val="00F9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A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E7C37"/>
    <w:rPr>
      <w:color w:val="808080"/>
    </w:rPr>
  </w:style>
  <w:style w:type="paragraph" w:customStyle="1" w:styleId="F15163A39A0642CE9875A9640CD64A4A">
    <w:name w:val="F15163A39A0642CE9875A9640CD64A4A"/>
    <w:rsid w:val="00107AB8"/>
  </w:style>
  <w:style w:type="paragraph" w:customStyle="1" w:styleId="7051708FD60E4D028C50203BDABCC40E">
    <w:name w:val="7051708FD60E4D028C50203BDABCC40E"/>
    <w:rsid w:val="00107AB8"/>
  </w:style>
  <w:style w:type="paragraph" w:customStyle="1" w:styleId="3A9D0125B83B4C0B950D2007A4A51326">
    <w:name w:val="3A9D0125B83B4C0B950D2007A4A51326"/>
    <w:rsid w:val="00107AB8"/>
  </w:style>
  <w:style w:type="paragraph" w:customStyle="1" w:styleId="CC44CBCF99194455836E25A2946B3181">
    <w:name w:val="CC44CBCF99194455836E25A2946B3181"/>
    <w:rsid w:val="00107AB8"/>
  </w:style>
  <w:style w:type="paragraph" w:customStyle="1" w:styleId="0BACE90F471D44A599042F2365B1B3A6">
    <w:name w:val="0BACE90F471D44A599042F2365B1B3A6"/>
    <w:rsid w:val="00107AB8"/>
  </w:style>
  <w:style w:type="paragraph" w:customStyle="1" w:styleId="54CD433F44FF47D5A07BCE6816FA2D9D">
    <w:name w:val="54CD433F44FF47D5A07BCE6816FA2D9D"/>
    <w:rsid w:val="00107AB8"/>
  </w:style>
  <w:style w:type="paragraph" w:customStyle="1" w:styleId="C511245AD4C1416CA143A89E3F1EB185">
    <w:name w:val="C511245AD4C1416CA143A89E3F1EB185"/>
    <w:rsid w:val="00107AB8"/>
  </w:style>
  <w:style w:type="paragraph" w:customStyle="1" w:styleId="FF75E51C576A4368BC3DE16389DC9BF1">
    <w:name w:val="FF75E51C576A4368BC3DE16389DC9BF1"/>
    <w:rsid w:val="005E7C37"/>
    <w:pPr>
      <w:spacing w:after="160" w:line="259" w:lineRule="auto"/>
    </w:pPr>
    <w:rPr>
      <w:lang w:val="en-US" w:eastAsia="en-US"/>
    </w:rPr>
  </w:style>
  <w:style w:type="paragraph" w:customStyle="1" w:styleId="C96D54B057204FEEB14F7405CBB5ED4B">
    <w:name w:val="C96D54B057204FEEB14F7405CBB5ED4B"/>
    <w:rsid w:val="005E7C37"/>
    <w:pPr>
      <w:spacing w:after="160" w:line="259" w:lineRule="auto"/>
    </w:pPr>
    <w:rPr>
      <w:lang w:val="en-US" w:eastAsia="en-US"/>
    </w:rPr>
  </w:style>
  <w:style w:type="paragraph" w:customStyle="1" w:styleId="5A0C3A15BE4C4EDD835F2ED8230F24B0">
    <w:name w:val="5A0C3A15BE4C4EDD835F2ED8230F24B0"/>
    <w:rsid w:val="005E7C37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62CBFE-3389-4478-B195-8BE0D948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ZOZNAM VLASTNOSTÍ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7</cp:revision>
  <dcterms:created xsi:type="dcterms:W3CDTF">2015-07-13T19:12:00Z</dcterms:created>
  <dcterms:modified xsi:type="dcterms:W3CDTF">2016-08-09T11:41:00Z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