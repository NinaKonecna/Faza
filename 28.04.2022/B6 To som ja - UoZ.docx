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470FD" w14:textId="5EFC2E03" w:rsidR="001235EA" w:rsidRPr="005323A6" w:rsidRDefault="006F3FA6" w:rsidP="005323A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C131D456D9724391848D731E1E43811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9A1B95">
            <w:rPr>
              <w:rStyle w:val="NzovChar"/>
            </w:rPr>
            <w:t>B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E8A321E3E9E34CCB9008FBEB342F0EAD"/>
          </w:placeholder>
        </w:sdtPr>
        <w:sdtEndPr>
          <w:rPr>
            <w:rStyle w:val="NzovChar"/>
          </w:rPr>
        </w:sdtEndPr>
        <w:sdtContent>
          <w:r w:rsidR="009A1B95">
            <w:rPr>
              <w:rStyle w:val="NzovChar"/>
            </w:rPr>
            <w:t>6</w:t>
          </w:r>
        </w:sdtContent>
      </w:sdt>
      <w:r w:rsidR="00753FE7" w:rsidRPr="005323A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9375C4A928CD413A847D92A1520F6B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910EE">
            <w:t>To som ja</w:t>
          </w:r>
        </w:sdtContent>
      </w:sdt>
    </w:p>
    <w:p w14:paraId="588470FE" w14:textId="77777777" w:rsidR="001235EA" w:rsidRPr="00D602C9" w:rsidRDefault="00B4427A">
      <w:pPr>
        <w:pStyle w:val="Podtitul"/>
        <w:rPr>
          <w:lang w:val="sk-SK"/>
        </w:rPr>
      </w:pPr>
      <w:r>
        <w:rPr>
          <w:rStyle w:val="Nadpis1Char"/>
          <w:lang w:val="sk-SK"/>
        </w:rPr>
        <w:t xml:space="preserve">PRacovný materiál </w:t>
      </w:r>
      <w:r w:rsidR="005B5886">
        <w:rPr>
          <w:rStyle w:val="Nadpis1Char"/>
          <w:lang w:val="sk-SK"/>
        </w:rPr>
        <w:t xml:space="preserve">PRE </w:t>
      </w:r>
      <w:r>
        <w:rPr>
          <w:rStyle w:val="Nadpis1Char"/>
          <w:lang w:val="sk-SK"/>
        </w:rPr>
        <w:t>uchádzača o zamestnanie</w:t>
      </w:r>
    </w:p>
    <w:p w14:paraId="588470FF" w14:textId="35D26550" w:rsidR="001235EA" w:rsidRDefault="00A86E7D" w:rsidP="00F910EE">
      <w:pPr>
        <w:pStyle w:val="Nadpis2"/>
      </w:pPr>
      <w:r>
        <w:t xml:space="preserve">1. </w:t>
      </w:r>
      <w:r w:rsidR="00F910EE">
        <w:t xml:space="preserve">Tieto </w:t>
      </w:r>
      <w:r w:rsidR="00F910EE" w:rsidRPr="00F910EE">
        <w:rPr>
          <w:b/>
        </w:rPr>
        <w:t>hodnoty</w:t>
      </w:r>
      <w:r w:rsidR="00F910EE">
        <w:t xml:space="preserve"> sú v práci pre mňa najdôležitejšie: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9A1B95" w14:paraId="58847103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00" w14:textId="600286CD" w:rsidR="004154DF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1.</w:t>
            </w:r>
          </w:p>
          <w:p w14:paraId="5BFA5B6F" w14:textId="463C4726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2.</w:t>
            </w:r>
          </w:p>
          <w:p w14:paraId="118264BC" w14:textId="2FF64696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3.</w:t>
            </w:r>
          </w:p>
          <w:p w14:paraId="15FEA291" w14:textId="56DA84F0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4.</w:t>
            </w:r>
          </w:p>
          <w:p w14:paraId="58847102" w14:textId="4CDD9A55" w:rsidR="00A86E7D" w:rsidRPr="006C19D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5.</w:t>
            </w:r>
          </w:p>
        </w:tc>
      </w:tr>
    </w:tbl>
    <w:p w14:paraId="58847104" w14:textId="3BAA474E" w:rsidR="004154DF" w:rsidRDefault="00A86E7D" w:rsidP="009554C5">
      <w:pPr>
        <w:spacing w:before="120" w:after="60"/>
        <w:rPr>
          <w:lang w:val="sk-SK"/>
        </w:rPr>
      </w:pPr>
      <w:r>
        <w:rPr>
          <w:lang w:val="sk-SK"/>
        </w:rPr>
        <w:t xml:space="preserve">2. </w:t>
      </w:r>
      <w:r w:rsidR="00F910EE">
        <w:rPr>
          <w:lang w:val="sk-SK"/>
        </w:rPr>
        <w:t xml:space="preserve">Toto sú moje </w:t>
      </w:r>
      <w:r w:rsidR="00F910EE" w:rsidRPr="00F910EE">
        <w:rPr>
          <w:b/>
          <w:lang w:val="sk-SK"/>
        </w:rPr>
        <w:t>silné stránky</w:t>
      </w:r>
      <w:r w:rsidR="00F910EE">
        <w:rPr>
          <w:lang w:val="sk-SK"/>
        </w:rPr>
        <w:t>, ktoré si na sebe najviac cením:</w:t>
      </w:r>
    </w:p>
    <w:tbl>
      <w:tblPr>
        <w:tblStyle w:val="TipTable"/>
        <w:tblW w:w="4985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03"/>
      </w:tblGrid>
      <w:tr w:rsidR="004154DF" w:rsidRPr="00F910EE" w14:paraId="5884710A" w14:textId="77777777" w:rsidTr="00064FAD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7FC0274" w14:textId="77777777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1.</w:t>
            </w:r>
          </w:p>
          <w:p w14:paraId="19F71095" w14:textId="77777777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2.</w:t>
            </w:r>
          </w:p>
          <w:p w14:paraId="3643E218" w14:textId="77777777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3.</w:t>
            </w:r>
          </w:p>
          <w:p w14:paraId="654594DF" w14:textId="77777777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4.</w:t>
            </w:r>
          </w:p>
          <w:p w14:paraId="5953B08C" w14:textId="77777777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5.</w:t>
            </w:r>
          </w:p>
          <w:p w14:paraId="58847109" w14:textId="6A1C436E" w:rsidR="004154DF" w:rsidRPr="006C19DE" w:rsidRDefault="004154DF" w:rsidP="00F910EE">
            <w:pPr>
              <w:spacing w:after="180" w:line="288" w:lineRule="auto"/>
              <w:jc w:val="both"/>
              <w:rPr>
                <w:iCs/>
                <w:lang w:val="sk-SK"/>
              </w:rPr>
            </w:pPr>
          </w:p>
        </w:tc>
      </w:tr>
    </w:tbl>
    <w:p w14:paraId="58847116" w14:textId="48375AAF" w:rsidR="004154DF" w:rsidRDefault="00F910EE" w:rsidP="009554C5">
      <w:pPr>
        <w:spacing w:before="120" w:after="60"/>
        <w:rPr>
          <w:lang w:val="sk-SK"/>
        </w:rPr>
      </w:pPr>
      <w:r>
        <w:rPr>
          <w:lang w:val="sk-SK"/>
        </w:rPr>
        <w:t>3</w:t>
      </w:r>
      <w:r w:rsidR="00A86E7D">
        <w:rPr>
          <w:lang w:val="sk-SK"/>
        </w:rPr>
        <w:t xml:space="preserve">. </w:t>
      </w:r>
      <w:r>
        <w:rPr>
          <w:lang w:val="sk-SK"/>
        </w:rPr>
        <w:t xml:space="preserve">Takéto </w:t>
      </w:r>
      <w:r w:rsidRPr="00F910EE">
        <w:rPr>
          <w:b/>
          <w:lang w:val="sk-SK"/>
        </w:rPr>
        <w:t>typy pracovného prostredia</w:t>
      </w:r>
      <w:r>
        <w:rPr>
          <w:lang w:val="sk-SK"/>
        </w:rPr>
        <w:t xml:space="preserve"> by mi najviac vyhovovali:</w:t>
      </w:r>
    </w:p>
    <w:tbl>
      <w:tblPr>
        <w:tblStyle w:val="TipTable"/>
        <w:tblW w:w="4991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0216"/>
      </w:tblGrid>
      <w:tr w:rsidR="004154DF" w:rsidRPr="00F910EE" w14:paraId="5884711A" w14:textId="77777777" w:rsidTr="00F910EE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58847117" w14:textId="3C3BF2EF" w:rsidR="004154DF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1.</w:t>
            </w:r>
          </w:p>
          <w:p w14:paraId="62E37CC2" w14:textId="3F58A744" w:rsidR="00F910E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2.</w:t>
            </w:r>
          </w:p>
          <w:p w14:paraId="58847119" w14:textId="5F1572E3" w:rsidR="00A86E7D" w:rsidRPr="006C19DE" w:rsidRDefault="00F910EE" w:rsidP="00F910EE">
            <w:pPr>
              <w:spacing w:after="480" w:line="288" w:lineRule="auto"/>
              <w:jc w:val="both"/>
              <w:rPr>
                <w:iCs/>
                <w:lang w:val="sk-SK"/>
              </w:rPr>
            </w:pPr>
            <w:r>
              <w:rPr>
                <w:iCs/>
                <w:lang w:val="sk-SK"/>
              </w:rPr>
              <w:t>3.</w:t>
            </w:r>
          </w:p>
        </w:tc>
      </w:tr>
    </w:tbl>
    <w:p w14:paraId="58847121" w14:textId="77777777" w:rsidR="004154DF" w:rsidRPr="00F910EE" w:rsidRDefault="004154DF" w:rsidP="00F910EE">
      <w:pPr>
        <w:spacing w:before="120" w:after="60"/>
        <w:rPr>
          <w:sz w:val="2"/>
          <w:lang w:val="sk-SK"/>
        </w:rPr>
      </w:pPr>
    </w:p>
    <w:sectPr w:rsidR="004154DF" w:rsidRPr="00F910EE" w:rsidSect="00F910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1008" w:bottom="86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A2950" w14:textId="77777777" w:rsidR="006F3FA6" w:rsidRDefault="006F3FA6">
      <w:pPr>
        <w:spacing w:after="0" w:line="240" w:lineRule="auto"/>
      </w:pPr>
      <w:r>
        <w:separator/>
      </w:r>
    </w:p>
  </w:endnote>
  <w:endnote w:type="continuationSeparator" w:id="0">
    <w:p w14:paraId="2982670A" w14:textId="77777777" w:rsidR="006F3FA6" w:rsidRDefault="006F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50D6D" w14:textId="77777777" w:rsidR="00915617" w:rsidRDefault="00915617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B78D" w14:textId="77777777" w:rsidR="005323A6" w:rsidRDefault="005323A6" w:rsidP="005323A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323A6" w14:paraId="3233BB9C" w14:textId="77777777" w:rsidTr="00915617">
          <w:trPr>
            <w:trHeight w:val="727"/>
          </w:trPr>
          <w:tc>
            <w:tcPr>
              <w:tcW w:w="3933" w:type="pct"/>
            </w:tcPr>
            <w:p w14:paraId="7A2E76BC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38DF452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7E2C887" w14:textId="54BEE03D" w:rsidR="005323A6" w:rsidRDefault="005323A6" w:rsidP="005323A6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15617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915617">
                <w:rPr>
                  <w:rFonts w:ascii="Arial" w:hAnsi="Arial" w:cs="Arial"/>
                </w:rPr>
                <w:t xml:space="preserve">    </w:t>
              </w:r>
              <w:proofErr w:type="spellStart"/>
              <w:r w:rsidR="00915617">
                <w:rPr>
                  <w:rFonts w:ascii="Arial" w:hAnsi="Arial" w:cs="Arial"/>
                </w:rPr>
                <w:t>UPSVaR</w:t>
              </w:r>
              <w:proofErr w:type="spellEnd"/>
              <w:r w:rsidR="00915617">
                <w:rPr>
                  <w:rFonts w:ascii="Arial" w:hAnsi="Arial" w:cs="Arial"/>
                </w:rPr>
                <w:t xml:space="preserve"> (2016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8847129" w14:textId="2EB45B56" w:rsidR="007F52AB" w:rsidRPr="005323A6" w:rsidRDefault="007F52AB" w:rsidP="005323A6">
    <w:pPr>
      <w:pStyle w:val="Pt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D1ADC" w14:textId="77777777" w:rsidR="00915617" w:rsidRDefault="00915617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61ABE" w14:textId="77777777" w:rsidR="006F3FA6" w:rsidRDefault="006F3FA6">
      <w:pPr>
        <w:spacing w:after="0" w:line="240" w:lineRule="auto"/>
      </w:pPr>
      <w:r>
        <w:separator/>
      </w:r>
    </w:p>
  </w:footnote>
  <w:footnote w:type="continuationSeparator" w:id="0">
    <w:p w14:paraId="1729F135" w14:textId="77777777" w:rsidR="006F3FA6" w:rsidRDefault="006F3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79704" w14:textId="77777777" w:rsidR="00915617" w:rsidRDefault="00915617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44D7" w14:textId="77777777" w:rsidR="00915617" w:rsidRDefault="00915617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9BF21" w14:textId="77777777" w:rsidR="00915617" w:rsidRDefault="00915617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DF"/>
    <w:rsid w:val="00010274"/>
    <w:rsid w:val="00064FAD"/>
    <w:rsid w:val="00087B4A"/>
    <w:rsid w:val="000B4C99"/>
    <w:rsid w:val="001235EA"/>
    <w:rsid w:val="001810E4"/>
    <w:rsid w:val="00247135"/>
    <w:rsid w:val="002A7A54"/>
    <w:rsid w:val="002C09B9"/>
    <w:rsid w:val="003B105A"/>
    <w:rsid w:val="004154DF"/>
    <w:rsid w:val="00467A66"/>
    <w:rsid w:val="004A5891"/>
    <w:rsid w:val="004D64F4"/>
    <w:rsid w:val="005323A6"/>
    <w:rsid w:val="00587A23"/>
    <w:rsid w:val="005B5886"/>
    <w:rsid w:val="005F415E"/>
    <w:rsid w:val="006C19DE"/>
    <w:rsid w:val="006D6E5A"/>
    <w:rsid w:val="006E02F0"/>
    <w:rsid w:val="006F3FA6"/>
    <w:rsid w:val="00703877"/>
    <w:rsid w:val="00706DB8"/>
    <w:rsid w:val="00753FE7"/>
    <w:rsid w:val="00792BD0"/>
    <w:rsid w:val="007F52AB"/>
    <w:rsid w:val="008139B6"/>
    <w:rsid w:val="008649A9"/>
    <w:rsid w:val="00864DA5"/>
    <w:rsid w:val="008C5C15"/>
    <w:rsid w:val="00915617"/>
    <w:rsid w:val="00931BC0"/>
    <w:rsid w:val="009554C5"/>
    <w:rsid w:val="009A1B95"/>
    <w:rsid w:val="00A34BA8"/>
    <w:rsid w:val="00A5431E"/>
    <w:rsid w:val="00A572F0"/>
    <w:rsid w:val="00A86E7D"/>
    <w:rsid w:val="00B37DB4"/>
    <w:rsid w:val="00B4427A"/>
    <w:rsid w:val="00C5160E"/>
    <w:rsid w:val="00C51FB0"/>
    <w:rsid w:val="00C61B5A"/>
    <w:rsid w:val="00CC4062"/>
    <w:rsid w:val="00D55CA5"/>
    <w:rsid w:val="00D602C9"/>
    <w:rsid w:val="00D60401"/>
    <w:rsid w:val="00D93B3C"/>
    <w:rsid w:val="00E40732"/>
    <w:rsid w:val="00E631CE"/>
    <w:rsid w:val="00EB72F8"/>
    <w:rsid w:val="00F752A3"/>
    <w:rsid w:val="00F910EE"/>
    <w:rsid w:val="00FB64D6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47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F910EE"/>
    <w:pPr>
      <w:keepNext/>
      <w:keepLines/>
      <w:spacing w:before="120" w:after="6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F910EE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F910EE"/>
    <w:pPr>
      <w:keepNext/>
      <w:keepLines/>
      <w:spacing w:before="120" w:after="6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F910EE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31D456D9724391848D731E1E4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CD61-1D9C-4393-85D9-9F3D67C499E8}"/>
      </w:docPartPr>
      <w:docPartBody>
        <w:p w:rsidR="000D413E" w:rsidRDefault="00262085">
          <w:pPr>
            <w:pStyle w:val="C131D456D9724391848D731E1E43811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E8A321E3E9E34CCB9008FBEB342F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75D-AB3B-4D03-8F8B-553E0D75EA94}"/>
      </w:docPartPr>
      <w:docPartBody>
        <w:p w:rsidR="000D413E" w:rsidRDefault="00262085">
          <w:pPr>
            <w:pStyle w:val="E8A321E3E9E34CCB9008FBEB342F0EAD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9375C4A928CD413A847D92A1520F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FCF9-B7CC-42B1-87DB-BE09377FD732}"/>
      </w:docPartPr>
      <w:docPartBody>
        <w:p w:rsidR="000D413E" w:rsidRDefault="00262085">
          <w:pPr>
            <w:pStyle w:val="9375C4A928CD413A847D92A1520F6BE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85"/>
    <w:rsid w:val="000D413E"/>
    <w:rsid w:val="00262085"/>
    <w:rsid w:val="00490DD9"/>
    <w:rsid w:val="00522741"/>
    <w:rsid w:val="00B20676"/>
    <w:rsid w:val="00B7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39FAA-72CB-479D-8618-1D7BA703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To som ja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4</cp:revision>
  <dcterms:created xsi:type="dcterms:W3CDTF">2015-07-14T08:46:00Z</dcterms:created>
  <dcterms:modified xsi:type="dcterms:W3CDTF">2016-08-09T11:42:00Z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