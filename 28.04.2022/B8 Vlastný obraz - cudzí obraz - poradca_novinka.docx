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BD2D3" w14:textId="7878AC91" w:rsidR="001235EA" w:rsidRPr="00CB53BA" w:rsidRDefault="0088156F">
      <w:pPr>
        <w:pStyle w:val="Nzov"/>
        <w:rPr>
          <w:sz w:val="28"/>
          <w:lang w:val="sk-SK"/>
        </w:rPr>
      </w:pPr>
      <w:sdt>
        <w:sdtPr>
          <w:rPr>
            <w:rStyle w:val="NzovChar"/>
            <w:sz w:val="28"/>
            <w:lang w:val="sk-SK"/>
          </w:rPr>
          <w:alias w:val="Kategória metódy"/>
          <w:tag w:val="Kategória metódy"/>
          <w:id w:val="-1961954746"/>
          <w:placeholder>
            <w:docPart w:val="EA7582F562134B189B5B8C260A06826A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766B09" w:rsidRPr="00CB53BA">
            <w:rPr>
              <w:rStyle w:val="NzovChar"/>
              <w:sz w:val="28"/>
              <w:lang w:val="sk-SK"/>
            </w:rPr>
            <w:t>B</w:t>
          </w:r>
        </w:sdtContent>
      </w:sdt>
      <w:sdt>
        <w:sdtPr>
          <w:rPr>
            <w:rStyle w:val="NzovChar"/>
            <w:sz w:val="28"/>
            <w:lang w:val="sk-SK"/>
          </w:rPr>
          <w:alias w:val="Číslo metódy"/>
          <w:tag w:val="Číslo metódy"/>
          <w:id w:val="1385379514"/>
          <w:placeholder>
            <w:docPart w:val="553136DAED584072857CE8ACF3498125"/>
          </w:placeholder>
        </w:sdtPr>
        <w:sdtEndPr>
          <w:rPr>
            <w:rStyle w:val="NzovChar"/>
          </w:rPr>
        </w:sdtEndPr>
        <w:sdtContent>
          <w:r w:rsidR="007D72FC">
            <w:rPr>
              <w:rStyle w:val="NzovChar"/>
              <w:sz w:val="28"/>
              <w:lang w:val="sk-SK"/>
            </w:rPr>
            <w:t>8</w:t>
          </w:r>
        </w:sdtContent>
      </w:sdt>
      <w:r w:rsidR="00753FE7" w:rsidRPr="00CB53BA">
        <w:rPr>
          <w:rStyle w:val="NzovChar"/>
          <w:sz w:val="28"/>
          <w:lang w:val="sk-SK"/>
        </w:rPr>
        <w:t xml:space="preserve">: </w:t>
      </w:r>
      <w:sdt>
        <w:sdtPr>
          <w:rPr>
            <w:caps w:val="0"/>
            <w:sz w:val="28"/>
            <w:lang w:val="sk-SK"/>
          </w:rPr>
          <w:alias w:val="Názov metódy"/>
          <w:tag w:val="Názov metódy"/>
          <w:id w:val="1501239775"/>
          <w:placeholder>
            <w:docPart w:val="B06268264D9F4714853AE299445C0D6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D72FC">
            <w:rPr>
              <w:caps w:val="0"/>
              <w:sz w:val="28"/>
              <w:lang w:val="sk-SK"/>
            </w:rPr>
            <w:t>VLASTNÝ OBRAZ – CUDZÍ OBRAZ</w:t>
          </w:r>
        </w:sdtContent>
      </w:sdt>
    </w:p>
    <w:sdt>
      <w:sdtPr>
        <w:rPr>
          <w:rStyle w:val="Nadpis1Char"/>
          <w:lang w:val="sk-SK"/>
        </w:rPr>
        <w:alias w:val="Návod/Materiál"/>
        <w:tag w:val="Návod/Materiál"/>
        <w:id w:val="-1926566735"/>
        <w:placeholder>
          <w:docPart w:val="1D37200746CB491B83560DCDFB34492A"/>
        </w:placeholder>
        <w:dropDownList>
          <w:listItem w:value="Choose an item."/>
          <w:listItem w:displayText="Materiál pre poradcu" w:value="Materiál pre poradcu"/>
          <w:listItem w:displayText="Pracovný materiál pre klienta" w:value="Pracovný materiál pre klienta"/>
        </w:dropDownList>
      </w:sdtPr>
      <w:sdtEndPr>
        <w:rPr>
          <w:rStyle w:val="Nadpis1Char"/>
        </w:rPr>
      </w:sdtEndPr>
      <w:sdtContent>
        <w:p w14:paraId="498BD2D4" w14:textId="77777777" w:rsidR="001235EA" w:rsidRPr="00CB53BA" w:rsidRDefault="00753FE7">
          <w:pPr>
            <w:pStyle w:val="Podtitul"/>
            <w:rPr>
              <w:lang w:val="sk-SK"/>
            </w:rPr>
          </w:pPr>
          <w:r w:rsidRPr="00CB53BA">
            <w:rPr>
              <w:rStyle w:val="Nadpis1Char"/>
              <w:lang w:val="sk-SK"/>
            </w:rPr>
            <w:t>Materiál pre poradcu</w:t>
          </w:r>
        </w:p>
      </w:sdtContent>
    </w:sdt>
    <w:p w14:paraId="498BD2D5" w14:textId="77777777" w:rsidR="00D602C9" w:rsidRPr="00CB53BA" w:rsidRDefault="00753FE7" w:rsidP="00CF161F">
      <w:pPr>
        <w:pStyle w:val="Nadpis2"/>
        <w:rPr>
          <w:lang w:val="sk-SK"/>
        </w:rPr>
      </w:pPr>
      <w:r w:rsidRPr="00CB53BA">
        <w:rPr>
          <w:lang w:val="sk-SK"/>
        </w:rPr>
        <w:t>CIEĽ</w:t>
      </w:r>
      <w:r w:rsidR="008C5C15" w:rsidRPr="00CB53BA">
        <w:rPr>
          <w:lang w:val="sk-SK"/>
        </w:rPr>
        <w:t xml:space="preserve"> A ZÁKLADNÉ CHARAKTERISTIKY</w:t>
      </w:r>
      <w:r w:rsidR="000B4C99" w:rsidRPr="00CB53BA">
        <w:rPr>
          <w:lang w:val="sk-SK"/>
        </w:rPr>
        <w:tab/>
      </w:r>
      <w:r w:rsidR="000B4C99" w:rsidRPr="00CB53BA">
        <w:rPr>
          <w:lang w:val="sk-SK"/>
        </w:rPr>
        <w:tab/>
      </w:r>
      <w:r w:rsidR="000B4C99" w:rsidRPr="00CB53BA">
        <w:rPr>
          <w:lang w:val="sk-SK"/>
        </w:rPr>
        <w:tab/>
      </w:r>
      <w:r w:rsidR="00792BD0" w:rsidRPr="00CB53BA">
        <w:rPr>
          <w:lang w:val="sk-SK"/>
        </w:rPr>
        <w:tab/>
      </w:r>
      <w:r w:rsidR="00792BD0" w:rsidRPr="00CB53BA">
        <w:rPr>
          <w:lang w:val="sk-SK"/>
        </w:rPr>
        <w:tab/>
      </w:r>
      <w:r w:rsidR="000B4C99" w:rsidRPr="00CB53BA">
        <w:rPr>
          <w:lang w:val="sk-SK"/>
        </w:rPr>
        <w:tab/>
      </w:r>
      <w:r w:rsidR="00D602C9" w:rsidRPr="00CB53BA">
        <w:rPr>
          <w:lang w:val="sk-SK"/>
        </w:rPr>
        <w:t xml:space="preserve"> </w:t>
      </w:r>
    </w:p>
    <w:tbl>
      <w:tblPr>
        <w:tblStyle w:val="TipTable"/>
        <w:tblW w:w="4977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87"/>
      </w:tblGrid>
      <w:tr w:rsidR="00753FE7" w:rsidRPr="00CB53BA" w14:paraId="498BD2DB" w14:textId="77777777" w:rsidTr="00B15E21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98BD2D7" w14:textId="34691D53" w:rsidR="00161B14" w:rsidRPr="00CB53BA" w:rsidRDefault="00A617C5" w:rsidP="00B15E21">
            <w:pPr>
              <w:pStyle w:val="Odsekzoznamu"/>
              <w:numPr>
                <w:ilvl w:val="0"/>
                <w:numId w:val="5"/>
              </w:numPr>
              <w:spacing w:after="120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Porovnať vlastné hodnotenie samého seba s obrazom, ktorý si o</w:t>
            </w:r>
            <w:r w:rsidR="0031033E">
              <w:rPr>
                <w:iCs/>
                <w:color w:val="000000" w:themeColor="text1"/>
                <w:lang w:val="sk-SK"/>
              </w:rPr>
              <w:t> uchádzačovi o zamestnanie</w:t>
            </w:r>
            <w:r>
              <w:rPr>
                <w:iCs/>
                <w:color w:val="000000" w:themeColor="text1"/>
                <w:lang w:val="sk-SK"/>
              </w:rPr>
              <w:t xml:space="preserve"> vytvárajú ostatní</w:t>
            </w:r>
            <w:r w:rsidR="008004B2">
              <w:rPr>
                <w:iCs/>
                <w:color w:val="000000" w:themeColor="text1"/>
                <w:lang w:val="sk-SK"/>
              </w:rPr>
              <w:t>.</w:t>
            </w:r>
          </w:p>
          <w:p w14:paraId="498BD2D8" w14:textId="30F28634" w:rsidR="004A5891" w:rsidRPr="00CB53BA" w:rsidRDefault="004A5891" w:rsidP="00B15E21">
            <w:pPr>
              <w:spacing w:after="18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CB53BA">
              <w:rPr>
                <w:b/>
                <w:iCs/>
                <w:color w:val="000000" w:themeColor="text1"/>
                <w:lang w:val="sk-SK"/>
              </w:rPr>
              <w:t>Cieľová skupina</w:t>
            </w:r>
            <w:r w:rsidRPr="00CB53BA">
              <w:rPr>
                <w:iCs/>
                <w:color w:val="000000" w:themeColor="text1"/>
                <w:lang w:val="sk-SK"/>
              </w:rPr>
              <w:t xml:space="preserve">: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1625503289"/>
                <w:placeholder>
                  <w:docPart w:val="75E52614FA434FD383A31A1D05C47BDE"/>
                </w:placeholder>
                <w:text/>
              </w:sdtPr>
              <w:sdtContent>
                <w:r w:rsidR="0031033E">
                  <w:rPr>
                    <w:iCs/>
                    <w:color w:val="000000" w:themeColor="text1"/>
                    <w:lang w:val="sk-SK"/>
                  </w:rPr>
                  <w:t>uchádzači</w:t>
                </w:r>
                <w:r w:rsidR="0031033E" w:rsidRPr="0031033E">
                  <w:rPr>
                    <w:iCs/>
                    <w:color w:val="000000" w:themeColor="text1"/>
                    <w:lang w:val="sk-SK"/>
                  </w:rPr>
                  <w:t xml:space="preserve"> o zamestnanie s potrebou lepšieho sebapoznania, </w:t>
                </w:r>
                <w:r w:rsidR="0031033E" w:rsidRPr="001A3407">
                  <w:rPr>
                    <w:iCs/>
                    <w:color w:val="000000" w:themeColor="text1"/>
                    <w:lang w:val="sk-SK"/>
                  </w:rPr>
                  <w:t>uchádzači o zamestnanie</w:t>
                </w:r>
                <w:r w:rsidR="0031033E" w:rsidRPr="0031033E">
                  <w:rPr>
                    <w:iCs/>
                    <w:color w:val="000000" w:themeColor="text1"/>
                    <w:lang w:val="sk-SK"/>
                  </w:rPr>
                  <w:t xml:space="preserve"> s potrebou rozvoja </w:t>
                </w:r>
                <w:proofErr w:type="spellStart"/>
                <w:r w:rsidR="0031033E" w:rsidRPr="0031033E">
                  <w:rPr>
                    <w:iCs/>
                    <w:color w:val="000000" w:themeColor="text1"/>
                    <w:lang w:val="sk-SK"/>
                  </w:rPr>
                  <w:t>sebaprezentačných</w:t>
                </w:r>
                <w:proofErr w:type="spellEnd"/>
                <w:r w:rsidR="0031033E" w:rsidRPr="0031033E">
                  <w:rPr>
                    <w:iCs/>
                    <w:color w:val="000000" w:themeColor="text1"/>
                    <w:lang w:val="sk-SK"/>
                  </w:rPr>
                  <w:t xml:space="preserve"> zručností</w:t>
                </w:r>
              </w:sdtContent>
            </w:sdt>
          </w:p>
          <w:p w14:paraId="498BD2D9" w14:textId="2C87B65D" w:rsidR="008C5C15" w:rsidRPr="00CB53BA" w:rsidRDefault="008C5C15" w:rsidP="00B15E21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CB53BA">
              <w:rPr>
                <w:b/>
                <w:iCs/>
                <w:color w:val="000000" w:themeColor="text1"/>
                <w:lang w:val="sk-SK"/>
              </w:rPr>
              <w:t>Dĺžka aktivity:</w:t>
            </w:r>
            <w:r w:rsidRPr="00CB53BA">
              <w:rPr>
                <w:b/>
                <w:i/>
                <w:iCs/>
                <w:color w:val="000000" w:themeColor="text1"/>
                <w:lang w:val="sk-SK"/>
              </w:rPr>
              <w:t xml:space="preserve">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-824815402"/>
                <w:placeholder>
                  <w:docPart w:val="023F847C3E0A4A15BCB24F7865DB4F35"/>
                </w:placeholder>
                <w:text/>
              </w:sdtPr>
              <w:sdtEndPr/>
              <w:sdtContent>
                <w:r w:rsidR="00282C6F">
                  <w:rPr>
                    <w:iCs/>
                    <w:color w:val="000000" w:themeColor="text1"/>
                    <w:lang w:val="sk-SK"/>
                  </w:rPr>
                  <w:t xml:space="preserve">skupinové poradenstvo: </w:t>
                </w:r>
                <w:r w:rsidR="00A617C5">
                  <w:rPr>
                    <w:iCs/>
                    <w:color w:val="000000" w:themeColor="text1"/>
                    <w:lang w:val="sk-SK"/>
                  </w:rPr>
                  <w:t>60</w:t>
                </w:r>
                <w:r w:rsidR="004D4A24" w:rsidRPr="00CB53BA">
                  <w:rPr>
                    <w:iCs/>
                    <w:color w:val="000000" w:themeColor="text1"/>
                    <w:lang w:val="sk-SK"/>
                  </w:rPr>
                  <w:t xml:space="preserve"> minút</w:t>
                </w:r>
                <w:r w:rsidR="00282C6F">
                  <w:rPr>
                    <w:iCs/>
                    <w:color w:val="000000" w:themeColor="text1"/>
                    <w:lang w:val="sk-SK"/>
                  </w:rPr>
                  <w:t>, individuálne použitie: 10 minút + práca na doma</w:t>
                </w:r>
              </w:sdtContent>
            </w:sdt>
          </w:p>
          <w:p w14:paraId="498BD2DA" w14:textId="74D79CF6" w:rsidR="008C5C15" w:rsidRPr="00CB53BA" w:rsidRDefault="008C5C15" w:rsidP="00A617C5">
            <w:pPr>
              <w:spacing w:line="288" w:lineRule="auto"/>
              <w:ind w:left="57" w:right="57"/>
              <w:jc w:val="both"/>
              <w:rPr>
                <w:i/>
                <w:iCs/>
                <w:lang w:val="sk-SK"/>
              </w:rPr>
            </w:pPr>
            <w:r w:rsidRPr="00CB53BA">
              <w:rPr>
                <w:b/>
                <w:iCs/>
                <w:color w:val="000000" w:themeColor="text1"/>
                <w:lang w:val="sk-SK"/>
              </w:rPr>
              <w:t>Forma:</w:t>
            </w:r>
            <w:r w:rsidRPr="00CB53BA">
              <w:rPr>
                <w:i/>
                <w:iCs/>
                <w:color w:val="000000" w:themeColor="text1"/>
                <w:lang w:val="sk-SK"/>
              </w:rPr>
              <w:t xml:space="preserve"> </w:t>
            </w:r>
            <w:sdt>
              <w:sdtPr>
                <w:rPr>
                  <w:color w:val="auto"/>
                  <w:szCs w:val="24"/>
                </w:rPr>
                <w:id w:val="601385832"/>
                <w:placeholder>
                  <w:docPart w:val="308F05CEAE5E4E96A16F4E3E26EA95C3"/>
                </w:placeholder>
                <w:text/>
              </w:sdtPr>
              <w:sdtEndPr/>
              <w:sdtContent>
                <w:proofErr w:type="spellStart"/>
                <w:r w:rsidR="00A617C5">
                  <w:rPr>
                    <w:color w:val="auto"/>
                    <w:szCs w:val="24"/>
                  </w:rPr>
                  <w:t>skupinová</w:t>
                </w:r>
                <w:proofErr w:type="spellEnd"/>
                <w:r w:rsidR="00A617C5">
                  <w:rPr>
                    <w:color w:val="auto"/>
                    <w:szCs w:val="24"/>
                  </w:rPr>
                  <w:t xml:space="preserve">, </w:t>
                </w:r>
                <w:proofErr w:type="spellStart"/>
                <w:r w:rsidR="00A617C5">
                  <w:rPr>
                    <w:color w:val="auto"/>
                    <w:szCs w:val="24"/>
                  </w:rPr>
                  <w:t>možnosť</w:t>
                </w:r>
                <w:proofErr w:type="spellEnd"/>
                <w:r w:rsidR="00A617C5">
                  <w:rPr>
                    <w:color w:val="auto"/>
                    <w:szCs w:val="24"/>
                  </w:rPr>
                  <w:t xml:space="preserve"> </w:t>
                </w:r>
                <w:proofErr w:type="spellStart"/>
                <w:r w:rsidR="00A617C5">
                  <w:rPr>
                    <w:color w:val="auto"/>
                    <w:szCs w:val="24"/>
                  </w:rPr>
                  <w:t>individuálneho</w:t>
                </w:r>
                <w:proofErr w:type="spellEnd"/>
                <w:r w:rsidR="00A617C5">
                  <w:rPr>
                    <w:color w:val="auto"/>
                    <w:szCs w:val="24"/>
                  </w:rPr>
                  <w:t xml:space="preserve"> </w:t>
                </w:r>
                <w:proofErr w:type="spellStart"/>
                <w:r w:rsidR="00A617C5">
                  <w:rPr>
                    <w:color w:val="auto"/>
                    <w:szCs w:val="24"/>
                  </w:rPr>
                  <w:t>využitia</w:t>
                </w:r>
                <w:proofErr w:type="spellEnd"/>
              </w:sdtContent>
            </w:sdt>
          </w:p>
        </w:tc>
      </w:tr>
    </w:tbl>
    <w:p w14:paraId="498BD2DC" w14:textId="77777777" w:rsidR="001235EA" w:rsidRPr="00CB53BA" w:rsidRDefault="00D602C9" w:rsidP="00FA4670">
      <w:pPr>
        <w:pStyle w:val="Nadpis2"/>
        <w:spacing w:before="120" w:after="60"/>
        <w:rPr>
          <w:lang w:val="sk-SK"/>
        </w:rPr>
      </w:pPr>
      <w:r w:rsidRPr="00CB53BA">
        <w:rPr>
          <w:lang w:val="sk-SK"/>
        </w:rPr>
        <w:t>TEORETICKÉ VÝCHODISKÁ</w:t>
      </w:r>
    </w:p>
    <w:tbl>
      <w:tblPr>
        <w:tblStyle w:val="TipTable1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9604"/>
      </w:tblGrid>
      <w:tr w:rsidR="00D602C9" w:rsidRPr="00CB53BA" w14:paraId="498BD2E1" w14:textId="77777777" w:rsidTr="00B15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FFFFFF" w:themeFill="background1"/>
          </w:tcPr>
          <w:p w14:paraId="498BD2DD" w14:textId="77777777" w:rsidR="00D602C9" w:rsidRPr="00CB53BA" w:rsidRDefault="009C171B" w:rsidP="00B15E21">
            <w:pPr>
              <w:spacing w:after="180" w:line="288" w:lineRule="auto"/>
              <w:ind w:left="57"/>
              <w:jc w:val="left"/>
              <w:rPr>
                <w:lang w:val="sk-SK"/>
              </w:rPr>
            </w:pPr>
            <w:r w:rsidRPr="00CB53BA">
              <w:rPr>
                <w:noProof/>
                <w:lang w:val="sk-SK" w:eastAsia="sk-SK"/>
              </w:rPr>
              <mc:AlternateContent>
                <mc:Choice Requires="wpg">
                  <w:drawing>
                    <wp:inline distT="0" distB="0" distL="0" distR="0" wp14:anchorId="498BD2ED" wp14:editId="498BD2EE">
                      <wp:extent cx="141605" cy="141605"/>
                      <wp:effectExtent l="0" t="0" r="0" b="0"/>
                      <wp:docPr id="62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group w14:anchorId="51C5E023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">
                      <v:rect id="Rectangle 63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" fillcolor="#5b9bd5" stroked="f" strokeweight="0"/>
                      <v:shape id="Freeform 64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  <w:shd w:val="clear" w:color="auto" w:fill="FFFFFF" w:themeFill="background1"/>
          </w:tcPr>
          <w:p w14:paraId="1EDD9A36" w14:textId="3671D11A" w:rsidR="00955E25" w:rsidRDefault="00A22EC3" w:rsidP="00CB53BA">
            <w:pPr>
              <w:spacing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sk-SK"/>
              </w:rPr>
            </w:pPr>
            <w:r w:rsidRPr="00A22EC3">
              <w:rPr>
                <w:color w:val="auto"/>
                <w:szCs w:val="24"/>
                <w:lang w:val="sk-SK"/>
              </w:rPr>
              <w:t xml:space="preserve">Vlastný obraz a obraz, ktorý si o nás robia iní (cudzí obraz) sa môžu značne rozchádzať. Jednou z príčin môže byť skutočnosť, že jedna osoba sa málo alebo iba jednostranne otvára voči druhým. To vedie k nesprávnemu vnímaniu druhými, a tým k nesprávnemu </w:t>
            </w:r>
            <w:proofErr w:type="spellStart"/>
            <w:r w:rsidRPr="00A22EC3">
              <w:rPr>
                <w:color w:val="auto"/>
                <w:szCs w:val="24"/>
                <w:lang w:val="sk-SK"/>
              </w:rPr>
              <w:t>sebahodnoteniu</w:t>
            </w:r>
            <w:proofErr w:type="spellEnd"/>
            <w:r w:rsidRPr="00A22EC3">
              <w:rPr>
                <w:color w:val="auto"/>
                <w:szCs w:val="24"/>
                <w:lang w:val="sk-SK"/>
              </w:rPr>
              <w:t xml:space="preserve">. Rozdiel medzi </w:t>
            </w:r>
            <w:proofErr w:type="spellStart"/>
            <w:r w:rsidRPr="00A22EC3">
              <w:rPr>
                <w:color w:val="auto"/>
                <w:szCs w:val="24"/>
                <w:lang w:val="sk-SK"/>
              </w:rPr>
              <w:t>sebahodnotením</w:t>
            </w:r>
            <w:proofErr w:type="spellEnd"/>
            <w:r w:rsidRPr="00A22EC3">
              <w:rPr>
                <w:color w:val="auto"/>
                <w:szCs w:val="24"/>
                <w:lang w:val="sk-SK"/>
              </w:rPr>
              <w:t xml:space="preserve"> a hodnotením druhými môže vyvolať neistotu a viesť k strate sebaistoty.</w:t>
            </w:r>
          </w:p>
          <w:p w14:paraId="2B6BD4EC" w14:textId="6791FB11" w:rsidR="002362AC" w:rsidRDefault="002362AC" w:rsidP="00CB53BA">
            <w:pPr>
              <w:spacing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sk-SK"/>
              </w:rPr>
            </w:pPr>
            <w:r>
              <w:rPr>
                <w:color w:val="auto"/>
                <w:szCs w:val="24"/>
                <w:lang w:val="sk-SK"/>
              </w:rPr>
              <w:t xml:space="preserve">Zamýšľanie sa nad spôsobom, akým </w:t>
            </w:r>
            <w:r w:rsidR="0031033E">
              <w:rPr>
                <w:iCs/>
                <w:color w:val="000000" w:themeColor="text1"/>
                <w:lang w:val="sk-SK"/>
              </w:rPr>
              <w:t>uchádzač</w:t>
            </w:r>
            <w:r w:rsidR="0031033E">
              <w:rPr>
                <w:iCs/>
                <w:color w:val="000000" w:themeColor="text1"/>
                <w:lang w:val="sk-SK"/>
              </w:rPr>
              <w:t>a</w:t>
            </w:r>
            <w:r w:rsidR="0031033E" w:rsidRPr="0031033E">
              <w:rPr>
                <w:iCs/>
                <w:color w:val="000000" w:themeColor="text1"/>
                <w:lang w:val="sk-SK"/>
              </w:rPr>
              <w:t xml:space="preserve"> o zamestnanie</w:t>
            </w:r>
            <w:r>
              <w:rPr>
                <w:color w:val="auto"/>
                <w:szCs w:val="24"/>
                <w:lang w:val="sk-SK"/>
              </w:rPr>
              <w:t xml:space="preserve"> vnímajú iní je vhodným spôsobom ako u neho iniciovať nielen proces sebareflexie, ale aj rozvoj schopnosti dávať spätnú väzbu v prípade skupinovej aktivity.</w:t>
            </w:r>
          </w:p>
          <w:p w14:paraId="77D44E3E" w14:textId="77777777" w:rsidR="000541C4" w:rsidRPr="000541C4" w:rsidRDefault="000541C4" w:rsidP="00CB53BA">
            <w:pPr>
              <w:spacing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  <w:lang w:val="sk-SK"/>
              </w:rPr>
            </w:pPr>
          </w:p>
          <w:p w14:paraId="59D4ADE4" w14:textId="77777777" w:rsidR="000541C4" w:rsidRPr="000541C4" w:rsidRDefault="000541C4" w:rsidP="00CB53BA">
            <w:pPr>
              <w:spacing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sk-SK"/>
              </w:rPr>
            </w:pPr>
            <w:r w:rsidRPr="000541C4">
              <w:rPr>
                <w:color w:val="auto"/>
                <w:lang w:val="sk-SK"/>
              </w:rPr>
              <w:t xml:space="preserve">Spracované podľa: </w:t>
            </w:r>
          </w:p>
          <w:p w14:paraId="26CA93FD" w14:textId="4F1FEB14" w:rsidR="00A22EC3" w:rsidRPr="000541C4" w:rsidRDefault="000541C4" w:rsidP="00CB53BA">
            <w:pPr>
              <w:spacing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sk-SK"/>
              </w:rPr>
            </w:pPr>
            <w:r w:rsidRPr="000541C4">
              <w:rPr>
                <w:color w:val="auto"/>
                <w:lang w:val="sk-SK"/>
              </w:rPr>
              <w:t xml:space="preserve">M. </w:t>
            </w:r>
            <w:proofErr w:type="spellStart"/>
            <w:r w:rsidRPr="000541C4">
              <w:rPr>
                <w:color w:val="auto"/>
                <w:lang w:val="sk-SK"/>
              </w:rPr>
              <w:t>Siegrist</w:t>
            </w:r>
            <w:proofErr w:type="spellEnd"/>
            <w:r w:rsidRPr="000541C4">
              <w:rPr>
                <w:color w:val="auto"/>
                <w:lang w:val="sk-SK"/>
              </w:rPr>
              <w:t xml:space="preserve"> – Rozvoj osobnosti</w:t>
            </w:r>
          </w:p>
          <w:p w14:paraId="291AAB3B" w14:textId="77777777" w:rsidR="000541C4" w:rsidRDefault="000541C4" w:rsidP="000541C4">
            <w:pPr>
              <w:spacing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sk-SK"/>
              </w:rPr>
            </w:pPr>
            <w:r w:rsidRPr="000541C4">
              <w:rPr>
                <w:color w:val="auto"/>
                <w:lang w:val="sk-SK"/>
              </w:rPr>
              <w:t xml:space="preserve">M. Gemerská, V. </w:t>
            </w:r>
            <w:proofErr w:type="spellStart"/>
            <w:r w:rsidRPr="000541C4">
              <w:rPr>
                <w:color w:val="auto"/>
                <w:lang w:val="sk-SK"/>
              </w:rPr>
              <w:t>Záškvarová</w:t>
            </w:r>
            <w:proofErr w:type="spellEnd"/>
            <w:r w:rsidRPr="000541C4">
              <w:rPr>
                <w:color w:val="auto"/>
                <w:lang w:val="sk-SK"/>
              </w:rPr>
              <w:t xml:space="preserve"> - Byť človekom ... to stačí</w:t>
            </w:r>
          </w:p>
          <w:p w14:paraId="498BD2E0" w14:textId="7F27AF87" w:rsidR="005668DB" w:rsidRPr="00CB53BA" w:rsidRDefault="005668DB" w:rsidP="000541C4">
            <w:pPr>
              <w:spacing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color w:val="auto"/>
                <w:lang w:val="sk-SK"/>
              </w:rPr>
              <w:t>A. Eliášová (</w:t>
            </w:r>
            <w:proofErr w:type="spellStart"/>
            <w:r>
              <w:rPr>
                <w:color w:val="auto"/>
                <w:lang w:val="sk-SK"/>
              </w:rPr>
              <w:t>UPSVaR</w:t>
            </w:r>
            <w:proofErr w:type="spellEnd"/>
            <w:r>
              <w:rPr>
                <w:color w:val="auto"/>
                <w:lang w:val="sk-SK"/>
              </w:rPr>
              <w:t xml:space="preserve"> Bratislava)</w:t>
            </w:r>
          </w:p>
        </w:tc>
      </w:tr>
    </w:tbl>
    <w:p w14:paraId="498BD2E2" w14:textId="5D74830F" w:rsidR="001235EA" w:rsidRPr="00CB53BA" w:rsidRDefault="00D602C9" w:rsidP="00FA4670">
      <w:pPr>
        <w:pStyle w:val="Nadpis2"/>
        <w:spacing w:before="120" w:after="60"/>
        <w:rPr>
          <w:lang w:val="sk-SK"/>
        </w:rPr>
      </w:pPr>
      <w:r w:rsidRPr="00CB53BA">
        <w:rPr>
          <w:lang w:val="sk-SK"/>
        </w:rPr>
        <w:t>POSTUP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D602C9" w:rsidRPr="00CB53BA" w14:paraId="498BD2E8" w14:textId="77777777" w:rsidTr="00B15E21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C31F12" w14:textId="5640B715" w:rsidR="00656DC4" w:rsidRPr="00656DC4" w:rsidRDefault="00656DC4" w:rsidP="00656DC4">
            <w:pPr>
              <w:ind w:right="57"/>
              <w:jc w:val="both"/>
              <w:rPr>
                <w:iCs/>
                <w:color w:val="auto"/>
                <w:lang w:val="sk-SK"/>
              </w:rPr>
            </w:pPr>
            <w:r w:rsidRPr="00656DC4">
              <w:rPr>
                <w:iCs/>
                <w:color w:val="auto"/>
                <w:u w:val="single"/>
                <w:lang w:val="sk-SK"/>
              </w:rPr>
              <w:t>Skupinové poradenstvo</w:t>
            </w:r>
            <w:r>
              <w:rPr>
                <w:iCs/>
                <w:color w:val="auto"/>
                <w:lang w:val="sk-SK"/>
              </w:rPr>
              <w:t>:</w:t>
            </w:r>
          </w:p>
          <w:p w14:paraId="178AB42C" w14:textId="4B5F8BFA" w:rsidR="00656DC4" w:rsidRDefault="00656DC4" w:rsidP="00656DC4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>
              <w:rPr>
                <w:iCs/>
                <w:color w:val="auto"/>
                <w:lang w:val="sk-SK"/>
              </w:rPr>
              <w:t xml:space="preserve">Poradca vysvetlí </w:t>
            </w:r>
            <w:r w:rsidR="0031033E">
              <w:rPr>
                <w:iCs/>
                <w:color w:val="000000" w:themeColor="text1"/>
                <w:lang w:val="sk-SK"/>
              </w:rPr>
              <w:t>uchádzač</w:t>
            </w:r>
            <w:r w:rsidR="0031033E">
              <w:rPr>
                <w:iCs/>
                <w:color w:val="000000" w:themeColor="text1"/>
                <w:lang w:val="sk-SK"/>
              </w:rPr>
              <w:t>om</w:t>
            </w:r>
            <w:r w:rsidR="0031033E" w:rsidRPr="0031033E">
              <w:rPr>
                <w:iCs/>
                <w:color w:val="000000" w:themeColor="text1"/>
                <w:lang w:val="sk-SK"/>
              </w:rPr>
              <w:t xml:space="preserve"> o zamestnanie</w:t>
            </w:r>
            <w:r>
              <w:rPr>
                <w:iCs/>
                <w:color w:val="auto"/>
                <w:lang w:val="sk-SK"/>
              </w:rPr>
              <w:t xml:space="preserve"> inštrukciu:</w:t>
            </w:r>
            <w:r w:rsidR="0088253A" w:rsidRPr="00CB53BA">
              <w:rPr>
                <w:iCs/>
                <w:color w:val="auto"/>
                <w:lang w:val="sk-SK"/>
              </w:rPr>
              <w:t xml:space="preserve"> </w:t>
            </w:r>
            <w:r w:rsidRPr="00656DC4">
              <w:rPr>
                <w:iCs/>
                <w:color w:val="auto"/>
                <w:lang w:val="sk-SK"/>
              </w:rPr>
              <w:t>„</w:t>
            </w:r>
            <w:r>
              <w:rPr>
                <w:iCs/>
                <w:color w:val="auto"/>
                <w:lang w:val="sk-SK"/>
              </w:rPr>
              <w:t>V pracovnom materiáli nájdete zoznam desiatich protikladných vlastností. Napíšte si navrch Vaše meno a potom z</w:t>
            </w:r>
            <w:r w:rsidRPr="00656DC4">
              <w:rPr>
                <w:iCs/>
                <w:color w:val="auto"/>
                <w:lang w:val="sk-SK"/>
              </w:rPr>
              <w:t>hodnoťte sami seba v</w:t>
            </w:r>
            <w:r>
              <w:rPr>
                <w:iCs/>
                <w:color w:val="auto"/>
                <w:lang w:val="sk-SK"/>
              </w:rPr>
              <w:t> poslednom stĺpc</w:t>
            </w:r>
            <w:r w:rsidR="00904100">
              <w:rPr>
                <w:iCs/>
                <w:color w:val="auto"/>
                <w:lang w:val="sk-SK"/>
              </w:rPr>
              <w:t>i MOJE HODNOTENIE na škále od 1 do 7</w:t>
            </w:r>
            <w:r>
              <w:rPr>
                <w:iCs/>
                <w:color w:val="auto"/>
                <w:lang w:val="sk-SK"/>
              </w:rPr>
              <w:t xml:space="preserve"> podľa uvedeného vysvetlenia. Následne</w:t>
            </w:r>
            <w:r w:rsidRPr="00656DC4">
              <w:rPr>
                <w:iCs/>
                <w:color w:val="auto"/>
                <w:lang w:val="sk-SK"/>
              </w:rPr>
              <w:t xml:space="preserve"> preložte papier dozadu</w:t>
            </w:r>
            <w:r>
              <w:rPr>
                <w:iCs/>
                <w:color w:val="auto"/>
                <w:lang w:val="sk-SK"/>
              </w:rPr>
              <w:t>, tak, aby Vaše hodnotenie nikto nemohol vidieť.“</w:t>
            </w:r>
          </w:p>
          <w:p w14:paraId="3260ADE7" w14:textId="4A1FC6F8" w:rsidR="00656DC4" w:rsidRPr="00656DC4" w:rsidRDefault="00656DC4" w:rsidP="00656DC4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>
              <w:rPr>
                <w:iCs/>
                <w:color w:val="auto"/>
                <w:lang w:val="sk-SK"/>
              </w:rPr>
              <w:t xml:space="preserve">Následne nechá poradca </w:t>
            </w:r>
            <w:r w:rsidRPr="00656DC4">
              <w:rPr>
                <w:iCs/>
                <w:color w:val="auto"/>
                <w:lang w:val="sk-SK"/>
              </w:rPr>
              <w:t>listy kolovať v smere hodinových ručičiek</w:t>
            </w:r>
            <w:r>
              <w:rPr>
                <w:iCs/>
                <w:color w:val="auto"/>
                <w:lang w:val="sk-SK"/>
              </w:rPr>
              <w:t xml:space="preserve">. Každý </w:t>
            </w:r>
            <w:r w:rsidR="0031033E">
              <w:rPr>
                <w:iCs/>
                <w:color w:val="000000" w:themeColor="text1"/>
                <w:lang w:val="sk-SK"/>
              </w:rPr>
              <w:t>uchádzač</w:t>
            </w:r>
            <w:r w:rsidR="0031033E" w:rsidRPr="0031033E">
              <w:rPr>
                <w:iCs/>
                <w:color w:val="000000" w:themeColor="text1"/>
                <w:lang w:val="sk-SK"/>
              </w:rPr>
              <w:t xml:space="preserve"> o zamestnanie</w:t>
            </w:r>
            <w:r w:rsidRPr="00656DC4">
              <w:rPr>
                <w:iCs/>
                <w:color w:val="auto"/>
                <w:lang w:val="sk-SK"/>
              </w:rPr>
              <w:t xml:space="preserve"> </w:t>
            </w:r>
            <w:r>
              <w:rPr>
                <w:iCs/>
                <w:color w:val="auto"/>
                <w:lang w:val="sk-SK"/>
              </w:rPr>
              <w:t>vyhodnotí vlastnosti osoby, ktorej pr</w:t>
            </w:r>
            <w:r w:rsidRPr="00656DC4">
              <w:rPr>
                <w:iCs/>
                <w:color w:val="auto"/>
                <w:lang w:val="sk-SK"/>
              </w:rPr>
              <w:t>a</w:t>
            </w:r>
            <w:r>
              <w:rPr>
                <w:iCs/>
                <w:color w:val="auto"/>
                <w:lang w:val="sk-SK"/>
              </w:rPr>
              <w:t xml:space="preserve">covný materiál má práve pred sebou – nad hodnotenie napíše svoje meno a opäť papier preloží dozadu tak, aby ostatní nevideli jeho hodnotenie a neboli ním ovplyvnení. </w:t>
            </w:r>
            <w:r w:rsidRPr="00656DC4">
              <w:rPr>
                <w:iCs/>
                <w:color w:val="auto"/>
                <w:lang w:val="sk-SK"/>
              </w:rPr>
              <w:t xml:space="preserve">Pracovné listy si </w:t>
            </w:r>
            <w:r w:rsidR="0088156F">
              <w:rPr>
                <w:iCs/>
                <w:color w:val="000000" w:themeColor="text1"/>
                <w:lang w:val="sk-SK"/>
              </w:rPr>
              <w:t>uchádzači</w:t>
            </w:r>
            <w:r w:rsidR="0088156F" w:rsidRPr="0031033E">
              <w:rPr>
                <w:iCs/>
                <w:color w:val="000000" w:themeColor="text1"/>
                <w:lang w:val="sk-SK"/>
              </w:rPr>
              <w:t xml:space="preserve"> o zamestnanie</w:t>
            </w:r>
            <w:r w:rsidRPr="00656DC4">
              <w:rPr>
                <w:iCs/>
                <w:color w:val="auto"/>
                <w:lang w:val="sk-SK"/>
              </w:rPr>
              <w:t xml:space="preserve"> posúvajú až po ukončení hodnotenia a na vyzvanie </w:t>
            </w:r>
            <w:r>
              <w:rPr>
                <w:iCs/>
                <w:color w:val="auto"/>
                <w:lang w:val="sk-SK"/>
              </w:rPr>
              <w:t>poradcu</w:t>
            </w:r>
            <w:r w:rsidR="0088156F">
              <w:rPr>
                <w:iCs/>
                <w:color w:val="auto"/>
                <w:lang w:val="sk-SK"/>
              </w:rPr>
              <w:t>.</w:t>
            </w:r>
          </w:p>
          <w:p w14:paraId="3AD99D41" w14:textId="51B0EBDD" w:rsidR="0088253A" w:rsidRDefault="00656DC4" w:rsidP="00656DC4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 w:rsidRPr="00656DC4">
              <w:rPr>
                <w:iCs/>
                <w:color w:val="auto"/>
                <w:lang w:val="sk-SK"/>
              </w:rPr>
              <w:t xml:space="preserve">Po ukončení práce dostane každý </w:t>
            </w:r>
            <w:r w:rsidR="0088156F">
              <w:rPr>
                <w:iCs/>
                <w:color w:val="000000" w:themeColor="text1"/>
                <w:lang w:val="sk-SK"/>
              </w:rPr>
              <w:t>uchádzač</w:t>
            </w:r>
            <w:r w:rsidR="0088156F" w:rsidRPr="0031033E">
              <w:rPr>
                <w:iCs/>
                <w:color w:val="000000" w:themeColor="text1"/>
                <w:lang w:val="sk-SK"/>
              </w:rPr>
              <w:t xml:space="preserve"> o zamestnanie </w:t>
            </w:r>
            <w:r w:rsidRPr="00656DC4">
              <w:rPr>
                <w:iCs/>
                <w:color w:val="auto"/>
                <w:lang w:val="sk-SK"/>
              </w:rPr>
              <w:t xml:space="preserve">svoj pracovný list s hodnoteniami ostatných členov skupiny. </w:t>
            </w:r>
            <w:r>
              <w:rPr>
                <w:iCs/>
                <w:color w:val="auto"/>
                <w:lang w:val="sk-SK"/>
              </w:rPr>
              <w:t>Poradca</w:t>
            </w:r>
            <w:r w:rsidRPr="00656DC4">
              <w:rPr>
                <w:iCs/>
                <w:color w:val="auto"/>
                <w:lang w:val="sk-SK"/>
              </w:rPr>
              <w:t xml:space="preserve"> poskytne dostatok priestoru, aby si </w:t>
            </w:r>
            <w:r w:rsidR="0088156F">
              <w:rPr>
                <w:iCs/>
                <w:color w:val="000000" w:themeColor="text1"/>
                <w:lang w:val="sk-SK"/>
              </w:rPr>
              <w:t>uchádzači</w:t>
            </w:r>
            <w:r w:rsidR="0088156F" w:rsidRPr="0031033E">
              <w:rPr>
                <w:iCs/>
                <w:color w:val="000000" w:themeColor="text1"/>
                <w:lang w:val="sk-SK"/>
              </w:rPr>
              <w:t xml:space="preserve"> o zamestnanie</w:t>
            </w:r>
            <w:r w:rsidRPr="00656DC4">
              <w:rPr>
                <w:iCs/>
                <w:color w:val="auto"/>
                <w:lang w:val="sk-SK"/>
              </w:rPr>
              <w:t xml:space="preserve"> porovnali svoje hodnotenie s hodnoteniami ostatných.</w:t>
            </w:r>
          </w:p>
          <w:p w14:paraId="24C91D79" w14:textId="578FCC5E" w:rsidR="00656DC4" w:rsidRDefault="00656DC4" w:rsidP="00656DC4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 w:rsidRPr="00656DC4">
              <w:rPr>
                <w:iCs/>
                <w:color w:val="auto"/>
                <w:lang w:val="sk-SK"/>
              </w:rPr>
              <w:t xml:space="preserve">Každý člen skupiny </w:t>
            </w:r>
            <w:r>
              <w:rPr>
                <w:iCs/>
                <w:color w:val="auto"/>
                <w:lang w:val="sk-SK"/>
              </w:rPr>
              <w:t>dostane</w:t>
            </w:r>
            <w:r w:rsidRPr="00656DC4">
              <w:rPr>
                <w:iCs/>
                <w:color w:val="auto"/>
                <w:lang w:val="sk-SK"/>
              </w:rPr>
              <w:t xml:space="preserve"> možnosť hovoriť o svojom výsledku. </w:t>
            </w:r>
            <w:r>
              <w:rPr>
                <w:iCs/>
                <w:color w:val="auto"/>
                <w:lang w:val="sk-SK"/>
              </w:rPr>
              <w:t xml:space="preserve">Je vhodné </w:t>
            </w:r>
            <w:r w:rsidRPr="00656DC4">
              <w:rPr>
                <w:iCs/>
                <w:color w:val="auto"/>
                <w:lang w:val="sk-SK"/>
              </w:rPr>
              <w:t xml:space="preserve">poskytnúť </w:t>
            </w:r>
            <w:r w:rsidR="0088156F">
              <w:rPr>
                <w:iCs/>
                <w:color w:val="000000" w:themeColor="text1"/>
                <w:lang w:val="sk-SK"/>
              </w:rPr>
              <w:t>uchádzač</w:t>
            </w:r>
            <w:r w:rsidR="0088156F">
              <w:rPr>
                <w:iCs/>
                <w:color w:val="000000" w:themeColor="text1"/>
                <w:lang w:val="sk-SK"/>
              </w:rPr>
              <w:t>om</w:t>
            </w:r>
            <w:r w:rsidR="0088156F" w:rsidRPr="0031033E">
              <w:rPr>
                <w:iCs/>
                <w:color w:val="000000" w:themeColor="text1"/>
                <w:lang w:val="sk-SK"/>
              </w:rPr>
              <w:t xml:space="preserve"> o zamestnanie</w:t>
            </w:r>
            <w:r>
              <w:rPr>
                <w:iCs/>
                <w:color w:val="auto"/>
                <w:lang w:val="sk-SK"/>
              </w:rPr>
              <w:t xml:space="preserve"> </w:t>
            </w:r>
            <w:r w:rsidRPr="00656DC4">
              <w:rPr>
                <w:iCs/>
                <w:color w:val="auto"/>
                <w:lang w:val="sk-SK"/>
              </w:rPr>
              <w:t>príležitosť na rozhovor o pocitoch počas porovnávania vlastného a cudzieho obrazu.</w:t>
            </w:r>
          </w:p>
          <w:p w14:paraId="4E299F50" w14:textId="77777777" w:rsidR="00656DC4" w:rsidRDefault="00656DC4" w:rsidP="00656DC4">
            <w:pPr>
              <w:ind w:right="57"/>
              <w:jc w:val="both"/>
              <w:rPr>
                <w:iCs/>
                <w:color w:val="auto"/>
                <w:lang w:val="sk-SK"/>
              </w:rPr>
            </w:pPr>
          </w:p>
          <w:p w14:paraId="5A9E3FB6" w14:textId="11F2CF55" w:rsidR="00656DC4" w:rsidRPr="00656DC4" w:rsidRDefault="0088156F" w:rsidP="00656DC4">
            <w:pPr>
              <w:ind w:right="57"/>
              <w:jc w:val="both"/>
              <w:rPr>
                <w:iCs/>
                <w:color w:val="auto"/>
                <w:lang w:val="sk-SK"/>
              </w:rPr>
            </w:pPr>
            <w:r>
              <w:rPr>
                <w:iCs/>
                <w:color w:val="auto"/>
                <w:u w:val="single"/>
                <w:lang w:val="sk-SK"/>
              </w:rPr>
              <w:t>Individuálne</w:t>
            </w:r>
            <w:r w:rsidR="00656DC4" w:rsidRPr="00656DC4">
              <w:rPr>
                <w:iCs/>
                <w:color w:val="auto"/>
                <w:u w:val="single"/>
                <w:lang w:val="sk-SK"/>
              </w:rPr>
              <w:t xml:space="preserve"> poradenstvo</w:t>
            </w:r>
            <w:r w:rsidR="00656DC4">
              <w:rPr>
                <w:iCs/>
                <w:color w:val="auto"/>
                <w:lang w:val="sk-SK"/>
              </w:rPr>
              <w:t>:</w:t>
            </w:r>
          </w:p>
          <w:p w14:paraId="1C2BAD79" w14:textId="33F9C864" w:rsidR="00656DC4" w:rsidRDefault="00656DC4" w:rsidP="00656DC4">
            <w:pPr>
              <w:pStyle w:val="Odsekzoznamu"/>
              <w:numPr>
                <w:ilvl w:val="0"/>
                <w:numId w:val="15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>
              <w:rPr>
                <w:iCs/>
                <w:color w:val="auto"/>
                <w:lang w:val="sk-SK"/>
              </w:rPr>
              <w:t xml:space="preserve">Pri individuálnom poradenstve sa používa osobitná forma pracovného materiálu pre </w:t>
            </w:r>
            <w:r w:rsidR="0088156F">
              <w:rPr>
                <w:iCs/>
                <w:color w:val="000000" w:themeColor="text1"/>
                <w:lang w:val="sk-SK"/>
              </w:rPr>
              <w:t>uchádzač</w:t>
            </w:r>
            <w:r w:rsidR="0088156F">
              <w:rPr>
                <w:iCs/>
                <w:color w:val="000000" w:themeColor="text1"/>
                <w:lang w:val="sk-SK"/>
              </w:rPr>
              <w:t>a</w:t>
            </w:r>
            <w:r w:rsidR="0088156F" w:rsidRPr="0031033E">
              <w:rPr>
                <w:iCs/>
                <w:color w:val="000000" w:themeColor="text1"/>
                <w:lang w:val="sk-SK"/>
              </w:rPr>
              <w:t xml:space="preserve"> o zamestnanie</w:t>
            </w:r>
            <w:r w:rsidR="0088156F">
              <w:rPr>
                <w:iCs/>
                <w:color w:val="auto"/>
                <w:lang w:val="sk-SK"/>
              </w:rPr>
              <w:t xml:space="preserve">. Poradca môže vyzvať </w:t>
            </w:r>
            <w:r w:rsidR="0088156F">
              <w:rPr>
                <w:iCs/>
                <w:color w:val="000000" w:themeColor="text1"/>
                <w:lang w:val="sk-SK"/>
              </w:rPr>
              <w:t>uchádzač</w:t>
            </w:r>
            <w:r w:rsidR="0088156F">
              <w:rPr>
                <w:iCs/>
                <w:color w:val="000000" w:themeColor="text1"/>
                <w:lang w:val="sk-SK"/>
              </w:rPr>
              <w:t>a</w:t>
            </w:r>
            <w:r w:rsidR="0088156F" w:rsidRPr="0031033E">
              <w:rPr>
                <w:iCs/>
                <w:color w:val="000000" w:themeColor="text1"/>
                <w:lang w:val="sk-SK"/>
              </w:rPr>
              <w:t xml:space="preserve"> o zamestnanie</w:t>
            </w:r>
            <w:r>
              <w:rPr>
                <w:iCs/>
                <w:color w:val="auto"/>
                <w:lang w:val="sk-SK"/>
              </w:rPr>
              <w:t xml:space="preserve">, aby sa najskôr zhodnotil sám napísaním krížika </w:t>
            </w:r>
            <w:r w:rsidR="00BD6A54">
              <w:rPr>
                <w:iCs/>
                <w:color w:val="auto"/>
                <w:lang w:val="sk-SK"/>
              </w:rPr>
              <w:t>pri jednotlivých charakteristikách</w:t>
            </w:r>
            <w:r>
              <w:rPr>
                <w:iCs/>
                <w:color w:val="auto"/>
                <w:lang w:val="sk-SK"/>
              </w:rPr>
              <w:t>.</w:t>
            </w:r>
          </w:p>
          <w:p w14:paraId="1479051D" w14:textId="69EDD998" w:rsidR="00656DC4" w:rsidRDefault="00BD6A54" w:rsidP="00BD6A54">
            <w:pPr>
              <w:pStyle w:val="Odsekzoznamu"/>
              <w:numPr>
                <w:ilvl w:val="0"/>
                <w:numId w:val="15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>
              <w:rPr>
                <w:iCs/>
                <w:color w:val="auto"/>
                <w:lang w:val="sk-SK"/>
              </w:rPr>
              <w:t xml:space="preserve">Následne odovzdá poradca </w:t>
            </w:r>
            <w:r w:rsidR="0088156F">
              <w:rPr>
                <w:iCs/>
                <w:color w:val="000000" w:themeColor="text1"/>
                <w:lang w:val="sk-SK"/>
              </w:rPr>
              <w:t>uchádzač</w:t>
            </w:r>
            <w:r w:rsidR="0088156F">
              <w:rPr>
                <w:iCs/>
                <w:color w:val="000000" w:themeColor="text1"/>
                <w:lang w:val="sk-SK"/>
              </w:rPr>
              <w:t>ovi</w:t>
            </w:r>
            <w:r w:rsidR="0088156F" w:rsidRPr="0031033E">
              <w:rPr>
                <w:iCs/>
                <w:color w:val="000000" w:themeColor="text1"/>
                <w:lang w:val="sk-SK"/>
              </w:rPr>
              <w:t xml:space="preserve"> o zamestnanie</w:t>
            </w:r>
            <w:r>
              <w:rPr>
                <w:iCs/>
                <w:color w:val="auto"/>
                <w:lang w:val="sk-SK"/>
              </w:rPr>
              <w:t xml:space="preserve"> viacero nastrihaných tabuliek z pracovného materiálu (aspoň 3) a vyzve </w:t>
            </w:r>
            <w:r w:rsidR="0088156F">
              <w:rPr>
                <w:iCs/>
                <w:color w:val="000000" w:themeColor="text1"/>
                <w:lang w:val="sk-SK"/>
              </w:rPr>
              <w:t>uchádzač</w:t>
            </w:r>
            <w:r w:rsidR="0088156F">
              <w:rPr>
                <w:iCs/>
                <w:color w:val="000000" w:themeColor="text1"/>
                <w:lang w:val="sk-SK"/>
              </w:rPr>
              <w:t>a</w:t>
            </w:r>
            <w:r w:rsidR="0088156F" w:rsidRPr="0031033E">
              <w:rPr>
                <w:iCs/>
                <w:color w:val="000000" w:themeColor="text1"/>
                <w:lang w:val="sk-SK"/>
              </w:rPr>
              <w:t xml:space="preserve"> o zamestnanie</w:t>
            </w:r>
            <w:r>
              <w:rPr>
                <w:iCs/>
                <w:color w:val="auto"/>
                <w:lang w:val="sk-SK"/>
              </w:rPr>
              <w:t xml:space="preserve">, aby </w:t>
            </w:r>
            <w:r w:rsidRPr="00BD6A54">
              <w:rPr>
                <w:iCs/>
                <w:color w:val="auto"/>
                <w:lang w:val="sk-SK"/>
              </w:rPr>
              <w:t>popros</w:t>
            </w:r>
            <w:r>
              <w:rPr>
                <w:iCs/>
                <w:color w:val="auto"/>
                <w:lang w:val="sk-SK"/>
              </w:rPr>
              <w:t>il</w:t>
            </w:r>
            <w:r w:rsidRPr="00BD6A54">
              <w:rPr>
                <w:iCs/>
                <w:color w:val="auto"/>
                <w:lang w:val="sk-SK"/>
              </w:rPr>
              <w:t xml:space="preserve"> troch ľudí, ktorí sú </w:t>
            </w:r>
            <w:r>
              <w:rPr>
                <w:iCs/>
                <w:color w:val="auto"/>
                <w:lang w:val="sk-SK"/>
              </w:rPr>
              <w:t xml:space="preserve">mu </w:t>
            </w:r>
            <w:r w:rsidRPr="00BD6A54">
              <w:rPr>
                <w:iCs/>
                <w:color w:val="auto"/>
                <w:lang w:val="sk-SK"/>
              </w:rPr>
              <w:t xml:space="preserve">blízki, aby </w:t>
            </w:r>
            <w:r>
              <w:rPr>
                <w:iCs/>
                <w:color w:val="auto"/>
                <w:lang w:val="sk-SK"/>
              </w:rPr>
              <w:t xml:space="preserve">ho </w:t>
            </w:r>
            <w:r w:rsidRPr="00BD6A54">
              <w:rPr>
                <w:iCs/>
                <w:color w:val="auto"/>
                <w:lang w:val="sk-SK"/>
              </w:rPr>
              <w:t>ohodnotili rovnakým spôsobom</w:t>
            </w:r>
            <w:r>
              <w:rPr>
                <w:iCs/>
                <w:color w:val="auto"/>
                <w:lang w:val="sk-SK"/>
              </w:rPr>
              <w:t xml:space="preserve"> </w:t>
            </w:r>
            <w:r w:rsidRPr="00BD6A54">
              <w:rPr>
                <w:iCs/>
                <w:color w:val="auto"/>
                <w:lang w:val="sk-SK"/>
              </w:rPr>
              <w:t xml:space="preserve">na stupnici od 1 po </w:t>
            </w:r>
            <w:r>
              <w:rPr>
                <w:iCs/>
                <w:color w:val="auto"/>
                <w:lang w:val="sk-SK"/>
              </w:rPr>
              <w:t>7</w:t>
            </w:r>
            <w:r w:rsidRPr="00BD6A54">
              <w:rPr>
                <w:iCs/>
                <w:color w:val="auto"/>
                <w:lang w:val="sk-SK"/>
              </w:rPr>
              <w:t xml:space="preserve">, podľa toho, ako </w:t>
            </w:r>
            <w:r>
              <w:rPr>
                <w:iCs/>
                <w:color w:val="auto"/>
                <w:lang w:val="sk-SK"/>
              </w:rPr>
              <w:t xml:space="preserve">ho </w:t>
            </w:r>
            <w:r w:rsidRPr="00BD6A54">
              <w:rPr>
                <w:iCs/>
                <w:color w:val="auto"/>
                <w:lang w:val="sk-SK"/>
              </w:rPr>
              <w:t>vnímajú</w:t>
            </w:r>
            <w:r>
              <w:rPr>
                <w:iCs/>
                <w:color w:val="auto"/>
                <w:lang w:val="sk-SK"/>
              </w:rPr>
              <w:t>.</w:t>
            </w:r>
          </w:p>
          <w:p w14:paraId="7F5006E0" w14:textId="37517355" w:rsidR="00BD6A54" w:rsidRDefault="00D22E18" w:rsidP="00D22E18">
            <w:pPr>
              <w:pStyle w:val="Odsekzoznamu"/>
              <w:numPr>
                <w:ilvl w:val="0"/>
                <w:numId w:val="15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>
              <w:rPr>
                <w:iCs/>
                <w:color w:val="auto"/>
                <w:lang w:val="sk-SK"/>
              </w:rPr>
              <w:t xml:space="preserve">Na ďalšom stretnutí (prípadne ako samostatnú prácu na doma) </w:t>
            </w:r>
            <w:r w:rsidR="0088156F">
              <w:rPr>
                <w:iCs/>
                <w:color w:val="000000" w:themeColor="text1"/>
                <w:lang w:val="sk-SK"/>
              </w:rPr>
              <w:t>uchádzač</w:t>
            </w:r>
            <w:bookmarkStart w:id="0" w:name="_GoBack"/>
            <w:bookmarkEnd w:id="0"/>
            <w:r w:rsidR="0088156F" w:rsidRPr="0031033E">
              <w:rPr>
                <w:iCs/>
                <w:color w:val="000000" w:themeColor="text1"/>
                <w:lang w:val="sk-SK"/>
              </w:rPr>
              <w:t xml:space="preserve"> o zamestnanie</w:t>
            </w:r>
            <w:r>
              <w:rPr>
                <w:iCs/>
                <w:color w:val="auto"/>
                <w:lang w:val="sk-SK"/>
              </w:rPr>
              <w:t xml:space="preserve"> môže vyplniť tabuľku „Vyhodnotenie“ a spoločne s poradcom môžu diskutovať na otázky uvedené na druhej strane pracovného materiálu. Ďalšie možné doplňujúce otázky:</w:t>
            </w:r>
          </w:p>
          <w:p w14:paraId="5C5276CE" w14:textId="77777777" w:rsidR="00D22E18" w:rsidRDefault="00D22E18" w:rsidP="00D22E18">
            <w:pPr>
              <w:pStyle w:val="Odsekzoznamu"/>
              <w:numPr>
                <w:ilvl w:val="1"/>
                <w:numId w:val="15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>
              <w:rPr>
                <w:iCs/>
                <w:color w:val="auto"/>
                <w:lang w:val="sk-SK"/>
              </w:rPr>
              <w:t xml:space="preserve">Aký je rozdiel medzi Vašim </w:t>
            </w:r>
            <w:proofErr w:type="spellStart"/>
            <w:r>
              <w:rPr>
                <w:iCs/>
                <w:color w:val="auto"/>
                <w:lang w:val="sk-SK"/>
              </w:rPr>
              <w:t>sebahodno</w:t>
            </w:r>
            <w:r w:rsidR="00C14FE3">
              <w:rPr>
                <w:iCs/>
                <w:color w:val="auto"/>
                <w:lang w:val="sk-SK"/>
              </w:rPr>
              <w:t>tením</w:t>
            </w:r>
            <w:proofErr w:type="spellEnd"/>
            <w:r w:rsidR="00C14FE3">
              <w:rPr>
                <w:iCs/>
                <w:color w:val="auto"/>
                <w:lang w:val="sk-SK"/>
              </w:rPr>
              <w:t xml:space="preserve"> a hodnotením druhých? O čom tento rozdiel hovorí?</w:t>
            </w:r>
          </w:p>
          <w:p w14:paraId="2A4FE63F" w14:textId="77777777" w:rsidR="00C14FE3" w:rsidRDefault="00C14FE3" w:rsidP="00D22E18">
            <w:pPr>
              <w:pStyle w:val="Odsekzoznamu"/>
              <w:numPr>
                <w:ilvl w:val="1"/>
                <w:numId w:val="15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>
              <w:rPr>
                <w:iCs/>
                <w:color w:val="auto"/>
                <w:lang w:val="sk-SK"/>
              </w:rPr>
              <w:t>Čo Vás milo prekvapilo? Čo ste si o sebe nemysleli a teraz ste si to uvedomili?</w:t>
            </w:r>
          </w:p>
          <w:p w14:paraId="498BD2E7" w14:textId="7D9FD5A6" w:rsidR="00C14FE3" w:rsidRPr="00656DC4" w:rsidRDefault="00C14FE3" w:rsidP="00D22E18">
            <w:pPr>
              <w:pStyle w:val="Odsekzoznamu"/>
              <w:numPr>
                <w:ilvl w:val="1"/>
                <w:numId w:val="15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>
              <w:rPr>
                <w:iCs/>
                <w:color w:val="auto"/>
                <w:lang w:val="sk-SK"/>
              </w:rPr>
              <w:t>Čo Vás zaskočilo</w:t>
            </w:r>
            <w:r w:rsidR="000541C4">
              <w:rPr>
                <w:iCs/>
                <w:color w:val="auto"/>
                <w:lang w:val="sk-SK"/>
              </w:rPr>
              <w:t>? Čo ste si predtým neuvedomovali?</w:t>
            </w:r>
          </w:p>
        </w:tc>
      </w:tr>
    </w:tbl>
    <w:p w14:paraId="498BD2E9" w14:textId="77777777" w:rsidR="001235EA" w:rsidRPr="00CB53BA" w:rsidRDefault="00D602C9" w:rsidP="00FA4670">
      <w:pPr>
        <w:pStyle w:val="Nadpis2"/>
        <w:spacing w:before="120" w:after="60"/>
        <w:rPr>
          <w:lang w:val="sk-SK"/>
        </w:rPr>
      </w:pPr>
      <w:r w:rsidRPr="00CB53BA">
        <w:rPr>
          <w:lang w:val="sk-SK"/>
        </w:rPr>
        <w:lastRenderedPageBreak/>
        <w:t>POZNÁMKY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D602C9" w:rsidRPr="00CB53BA" w14:paraId="498BD2EB" w14:textId="77777777" w:rsidTr="00B15E21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1678ADE" w14:textId="62DA341C" w:rsidR="0003606F" w:rsidRDefault="00282C6F" w:rsidP="00282C6F">
            <w:pPr>
              <w:pStyle w:val="Odsekzoznamu"/>
              <w:numPr>
                <w:ilvl w:val="0"/>
                <w:numId w:val="16"/>
              </w:numPr>
              <w:ind w:right="57"/>
              <w:jc w:val="both"/>
              <w:rPr>
                <w:color w:val="auto"/>
                <w:lang w:val="sk-SK"/>
              </w:rPr>
            </w:pPr>
            <w:r>
              <w:rPr>
                <w:color w:val="auto"/>
                <w:lang w:val="sk-SK"/>
              </w:rPr>
              <w:t>Na metódu je možné nadviazať výkladom alebo priamym použitím techniky „</w:t>
            </w:r>
            <w:proofErr w:type="spellStart"/>
            <w:r>
              <w:rPr>
                <w:color w:val="auto"/>
                <w:lang w:val="sk-SK"/>
              </w:rPr>
              <w:t>Johari</w:t>
            </w:r>
            <w:proofErr w:type="spellEnd"/>
            <w:r>
              <w:rPr>
                <w:color w:val="auto"/>
                <w:lang w:val="sk-SK"/>
              </w:rPr>
              <w:t xml:space="preserve"> okno“ (B7).</w:t>
            </w:r>
          </w:p>
          <w:p w14:paraId="680DF16F" w14:textId="1832A0B5" w:rsidR="00282C6F" w:rsidRPr="00282C6F" w:rsidRDefault="00282C6F" w:rsidP="00282C6F">
            <w:pPr>
              <w:pStyle w:val="Odsekzoznamu"/>
              <w:numPr>
                <w:ilvl w:val="0"/>
                <w:numId w:val="16"/>
              </w:numPr>
              <w:ind w:right="57"/>
              <w:jc w:val="both"/>
              <w:rPr>
                <w:color w:val="auto"/>
                <w:lang w:val="sk-SK"/>
              </w:rPr>
            </w:pPr>
            <w:r>
              <w:rPr>
                <w:color w:val="auto"/>
                <w:lang w:val="sk-SK"/>
              </w:rPr>
              <w:t xml:space="preserve">V prípade skupinového použitia je možné použiť pracovný materiál bez </w:t>
            </w:r>
            <w:proofErr w:type="spellStart"/>
            <w:r>
              <w:rPr>
                <w:color w:val="auto"/>
                <w:lang w:val="sk-SK"/>
              </w:rPr>
              <w:t>predvyplnených</w:t>
            </w:r>
            <w:proofErr w:type="spellEnd"/>
            <w:r>
              <w:rPr>
                <w:color w:val="auto"/>
                <w:lang w:val="sk-SK"/>
              </w:rPr>
              <w:t xml:space="preserve"> dvojíc vlastností a tieto dvojice vymyslieť </w:t>
            </w:r>
            <w:r w:rsidR="00BA53CF">
              <w:rPr>
                <w:color w:val="auto"/>
                <w:lang w:val="sk-SK"/>
              </w:rPr>
              <w:t xml:space="preserve">a doplniť </w:t>
            </w:r>
            <w:r>
              <w:rPr>
                <w:color w:val="auto"/>
                <w:lang w:val="sk-SK"/>
              </w:rPr>
              <w:t>spolu so skupinou</w:t>
            </w:r>
            <w:r w:rsidR="00BA53CF">
              <w:rPr>
                <w:color w:val="auto"/>
                <w:lang w:val="sk-SK"/>
              </w:rPr>
              <w:t>.</w:t>
            </w:r>
          </w:p>
          <w:p w14:paraId="498BD2EA" w14:textId="2E282893" w:rsidR="0003606F" w:rsidRPr="00CB6DE2" w:rsidRDefault="0003606F" w:rsidP="0003606F">
            <w:pPr>
              <w:ind w:right="57"/>
              <w:rPr>
                <w:lang w:val="sk-SK"/>
              </w:rPr>
            </w:pPr>
          </w:p>
        </w:tc>
      </w:tr>
    </w:tbl>
    <w:p w14:paraId="498BD2EC" w14:textId="77777777" w:rsidR="00D602C9" w:rsidRPr="00CB53BA" w:rsidRDefault="00D602C9" w:rsidP="00D602C9">
      <w:pPr>
        <w:rPr>
          <w:lang w:val="sk-SK"/>
        </w:rPr>
      </w:pPr>
    </w:p>
    <w:sectPr w:rsidR="00D602C9" w:rsidRPr="00CB53BA" w:rsidSect="003803FA">
      <w:footerReference w:type="default" r:id="rId10"/>
      <w:pgSz w:w="12240" w:h="15840" w:code="1"/>
      <w:pgMar w:top="1008" w:right="1008" w:bottom="1008" w:left="100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FB7C4C" w14:textId="77777777" w:rsidR="007B5881" w:rsidRDefault="007B5881">
      <w:pPr>
        <w:spacing w:after="0" w:line="240" w:lineRule="auto"/>
      </w:pPr>
      <w:r>
        <w:separator/>
      </w:r>
    </w:p>
  </w:endnote>
  <w:endnote w:type="continuationSeparator" w:id="0">
    <w:p w14:paraId="31289062" w14:textId="77777777" w:rsidR="007B5881" w:rsidRDefault="007B5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4A80FD" w14:textId="77777777" w:rsidR="009D591B" w:rsidRDefault="009D591B" w:rsidP="009D591B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9D591B" w14:paraId="05D8EB76" w14:textId="77777777" w:rsidTr="005E263D">
          <w:trPr>
            <w:trHeight w:val="727"/>
          </w:trPr>
          <w:tc>
            <w:tcPr>
              <w:tcW w:w="3933" w:type="pct"/>
            </w:tcPr>
            <w:p w14:paraId="4E4330F1" w14:textId="77777777" w:rsidR="009D591B" w:rsidRDefault="009D591B" w:rsidP="009D591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02B96EE3" w14:textId="77777777" w:rsidR="009D591B" w:rsidRDefault="009D591B" w:rsidP="009D591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1EDFAC12" w14:textId="19CDF6D0" w:rsidR="009D591B" w:rsidRDefault="009D591B" w:rsidP="009D591B">
              <w:pPr>
                <w:tabs>
                  <w:tab w:val="center" w:pos="794"/>
                </w:tabs>
                <w:rPr>
                  <w:rFonts w:ascii="Arial" w:eastAsiaTheme="minorHAnsi" w:hAnsi="Arial" w:cs="Arial"/>
                  <w:szCs w:val="22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88156F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2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 w:rsidR="005E263D">
                <w:rPr>
                  <w:rFonts w:ascii="Arial" w:hAnsi="Arial" w:cs="Arial"/>
                </w:rPr>
                <w:t xml:space="preserve">    </w:t>
              </w:r>
              <w:proofErr w:type="spellStart"/>
              <w:r w:rsidR="005E263D">
                <w:rPr>
                  <w:rFonts w:ascii="Arial" w:hAnsi="Arial" w:cs="Arial"/>
                </w:rPr>
                <w:t>UPSVaR</w:t>
              </w:r>
              <w:proofErr w:type="spellEnd"/>
              <w:r w:rsidR="005E263D">
                <w:rPr>
                  <w:rFonts w:ascii="Arial" w:hAnsi="Arial" w:cs="Arial"/>
                </w:rPr>
                <w:t xml:space="preserve"> (2016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6DCDCBD5" w14:textId="77777777" w:rsidR="009D591B" w:rsidRDefault="009D591B" w:rsidP="009D591B">
    <w:pPr>
      <w:pStyle w:val="Pta"/>
      <w:rPr>
        <w:rFonts w:asciiTheme="minorHAnsi" w:hAnsiTheme="minorHAnsi" w:cstheme="minorBidi"/>
        <w:sz w:val="22"/>
        <w:szCs w:val="22"/>
        <w:lang w:val="sk-SK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1DF0A9" w14:textId="77777777" w:rsidR="007B5881" w:rsidRDefault="007B5881">
      <w:pPr>
        <w:spacing w:after="0" w:line="240" w:lineRule="auto"/>
      </w:pPr>
      <w:r>
        <w:separator/>
      </w:r>
    </w:p>
  </w:footnote>
  <w:footnote w:type="continuationSeparator" w:id="0">
    <w:p w14:paraId="3A963806" w14:textId="77777777" w:rsidR="007B5881" w:rsidRDefault="007B5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E1236F"/>
    <w:multiLevelType w:val="hybridMultilevel"/>
    <w:tmpl w:val="379A748C"/>
    <w:lvl w:ilvl="0" w:tplc="79D07DB8">
      <w:start w:val="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35E4C"/>
    <w:multiLevelType w:val="hybridMultilevel"/>
    <w:tmpl w:val="6F1AC6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D07DB8">
      <w:start w:val="8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366DD"/>
    <w:multiLevelType w:val="hybridMultilevel"/>
    <w:tmpl w:val="F87A1526"/>
    <w:lvl w:ilvl="0" w:tplc="79D07DB8">
      <w:start w:val="8"/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38B0093"/>
    <w:multiLevelType w:val="hybridMultilevel"/>
    <w:tmpl w:val="D9CE32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D7132"/>
    <w:multiLevelType w:val="hybridMultilevel"/>
    <w:tmpl w:val="B692B14E"/>
    <w:lvl w:ilvl="0" w:tplc="041B000F">
      <w:start w:val="1"/>
      <w:numFmt w:val="decimal"/>
      <w:lvlText w:val="%1."/>
      <w:lvlJc w:val="left"/>
      <w:pPr>
        <w:ind w:left="777" w:hanging="360"/>
      </w:pPr>
    </w:lvl>
    <w:lvl w:ilvl="1" w:tplc="041B0019" w:tentative="1">
      <w:start w:val="1"/>
      <w:numFmt w:val="lowerLetter"/>
      <w:lvlText w:val="%2."/>
      <w:lvlJc w:val="left"/>
      <w:pPr>
        <w:ind w:left="1497" w:hanging="360"/>
      </w:pPr>
    </w:lvl>
    <w:lvl w:ilvl="2" w:tplc="041B001B" w:tentative="1">
      <w:start w:val="1"/>
      <w:numFmt w:val="lowerRoman"/>
      <w:lvlText w:val="%3."/>
      <w:lvlJc w:val="right"/>
      <w:pPr>
        <w:ind w:left="2217" w:hanging="180"/>
      </w:pPr>
    </w:lvl>
    <w:lvl w:ilvl="3" w:tplc="041B000F" w:tentative="1">
      <w:start w:val="1"/>
      <w:numFmt w:val="decimal"/>
      <w:lvlText w:val="%4."/>
      <w:lvlJc w:val="left"/>
      <w:pPr>
        <w:ind w:left="2937" w:hanging="360"/>
      </w:pPr>
    </w:lvl>
    <w:lvl w:ilvl="4" w:tplc="041B0019" w:tentative="1">
      <w:start w:val="1"/>
      <w:numFmt w:val="lowerLetter"/>
      <w:lvlText w:val="%5."/>
      <w:lvlJc w:val="left"/>
      <w:pPr>
        <w:ind w:left="3657" w:hanging="360"/>
      </w:pPr>
    </w:lvl>
    <w:lvl w:ilvl="5" w:tplc="041B001B" w:tentative="1">
      <w:start w:val="1"/>
      <w:numFmt w:val="lowerRoman"/>
      <w:lvlText w:val="%6."/>
      <w:lvlJc w:val="right"/>
      <w:pPr>
        <w:ind w:left="4377" w:hanging="180"/>
      </w:pPr>
    </w:lvl>
    <w:lvl w:ilvl="6" w:tplc="041B000F" w:tentative="1">
      <w:start w:val="1"/>
      <w:numFmt w:val="decimal"/>
      <w:lvlText w:val="%7."/>
      <w:lvlJc w:val="left"/>
      <w:pPr>
        <w:ind w:left="5097" w:hanging="360"/>
      </w:pPr>
    </w:lvl>
    <w:lvl w:ilvl="7" w:tplc="041B0019" w:tentative="1">
      <w:start w:val="1"/>
      <w:numFmt w:val="lowerLetter"/>
      <w:lvlText w:val="%8."/>
      <w:lvlJc w:val="left"/>
      <w:pPr>
        <w:ind w:left="5817" w:hanging="360"/>
      </w:pPr>
    </w:lvl>
    <w:lvl w:ilvl="8" w:tplc="041B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>
    <w:nsid w:val="32841D4C"/>
    <w:multiLevelType w:val="hybridMultilevel"/>
    <w:tmpl w:val="4886C536"/>
    <w:lvl w:ilvl="0" w:tplc="79D07DB8">
      <w:start w:val="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633254"/>
    <w:multiLevelType w:val="hybridMultilevel"/>
    <w:tmpl w:val="5F1E94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8C03B0"/>
    <w:multiLevelType w:val="hybridMultilevel"/>
    <w:tmpl w:val="67F6E1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8D3CB6"/>
    <w:multiLevelType w:val="hybridMultilevel"/>
    <w:tmpl w:val="D65079D4"/>
    <w:lvl w:ilvl="0" w:tplc="3BBC10C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37" w:hanging="360"/>
      </w:pPr>
    </w:lvl>
    <w:lvl w:ilvl="2" w:tplc="041B001B" w:tentative="1">
      <w:start w:val="1"/>
      <w:numFmt w:val="lowerRoman"/>
      <w:lvlText w:val="%3."/>
      <w:lvlJc w:val="right"/>
      <w:pPr>
        <w:ind w:left="1857" w:hanging="180"/>
      </w:pPr>
    </w:lvl>
    <w:lvl w:ilvl="3" w:tplc="041B000F" w:tentative="1">
      <w:start w:val="1"/>
      <w:numFmt w:val="decimal"/>
      <w:lvlText w:val="%4."/>
      <w:lvlJc w:val="left"/>
      <w:pPr>
        <w:ind w:left="2577" w:hanging="360"/>
      </w:pPr>
    </w:lvl>
    <w:lvl w:ilvl="4" w:tplc="041B0019" w:tentative="1">
      <w:start w:val="1"/>
      <w:numFmt w:val="lowerLetter"/>
      <w:lvlText w:val="%5."/>
      <w:lvlJc w:val="left"/>
      <w:pPr>
        <w:ind w:left="3297" w:hanging="360"/>
      </w:pPr>
    </w:lvl>
    <w:lvl w:ilvl="5" w:tplc="041B001B" w:tentative="1">
      <w:start w:val="1"/>
      <w:numFmt w:val="lowerRoman"/>
      <w:lvlText w:val="%6."/>
      <w:lvlJc w:val="right"/>
      <w:pPr>
        <w:ind w:left="4017" w:hanging="180"/>
      </w:pPr>
    </w:lvl>
    <w:lvl w:ilvl="6" w:tplc="041B000F" w:tentative="1">
      <w:start w:val="1"/>
      <w:numFmt w:val="decimal"/>
      <w:lvlText w:val="%7."/>
      <w:lvlJc w:val="left"/>
      <w:pPr>
        <w:ind w:left="4737" w:hanging="360"/>
      </w:pPr>
    </w:lvl>
    <w:lvl w:ilvl="7" w:tplc="041B0019" w:tentative="1">
      <w:start w:val="1"/>
      <w:numFmt w:val="lowerLetter"/>
      <w:lvlText w:val="%8."/>
      <w:lvlJc w:val="left"/>
      <w:pPr>
        <w:ind w:left="5457" w:hanging="360"/>
      </w:pPr>
    </w:lvl>
    <w:lvl w:ilvl="8" w:tplc="041B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1">
    <w:nsid w:val="51C95A8C"/>
    <w:multiLevelType w:val="hybridMultilevel"/>
    <w:tmpl w:val="DA10131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375714B"/>
    <w:multiLevelType w:val="hybridMultilevel"/>
    <w:tmpl w:val="6FD6D8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8B06D0"/>
    <w:multiLevelType w:val="hybridMultilevel"/>
    <w:tmpl w:val="F84896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4"/>
    <w:lvlOverride w:ilvl="0">
      <w:startOverride w:val="1"/>
    </w:lvlOverride>
  </w:num>
  <w:num w:numId="4">
    <w:abstractNumId w:val="9"/>
  </w:num>
  <w:num w:numId="5">
    <w:abstractNumId w:val="11"/>
  </w:num>
  <w:num w:numId="6">
    <w:abstractNumId w:val="4"/>
  </w:num>
  <w:num w:numId="7">
    <w:abstractNumId w:val="2"/>
  </w:num>
  <w:num w:numId="8">
    <w:abstractNumId w:val="8"/>
  </w:num>
  <w:num w:numId="9">
    <w:abstractNumId w:val="6"/>
  </w:num>
  <w:num w:numId="10">
    <w:abstractNumId w:val="7"/>
  </w:num>
  <w:num w:numId="11">
    <w:abstractNumId w:val="1"/>
  </w:num>
  <w:num w:numId="12">
    <w:abstractNumId w:val="5"/>
  </w:num>
  <w:num w:numId="13">
    <w:abstractNumId w:val="10"/>
  </w:num>
  <w:num w:numId="14">
    <w:abstractNumId w:val="3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1A1"/>
    <w:rsid w:val="0003606F"/>
    <w:rsid w:val="000541C4"/>
    <w:rsid w:val="00063ED8"/>
    <w:rsid w:val="00066482"/>
    <w:rsid w:val="000740C5"/>
    <w:rsid w:val="00086D56"/>
    <w:rsid w:val="00087B4A"/>
    <w:rsid w:val="000B4C99"/>
    <w:rsid w:val="000D0947"/>
    <w:rsid w:val="001235EA"/>
    <w:rsid w:val="00154EF9"/>
    <w:rsid w:val="00161B14"/>
    <w:rsid w:val="001871A1"/>
    <w:rsid w:val="0019061D"/>
    <w:rsid w:val="00192853"/>
    <w:rsid w:val="001A3C1C"/>
    <w:rsid w:val="001D1AA5"/>
    <w:rsid w:val="002362AC"/>
    <w:rsid w:val="00247135"/>
    <w:rsid w:val="00261DB0"/>
    <w:rsid w:val="00282C6F"/>
    <w:rsid w:val="002E4BCA"/>
    <w:rsid w:val="002F7CD4"/>
    <w:rsid w:val="0031033E"/>
    <w:rsid w:val="00310FA6"/>
    <w:rsid w:val="003803FA"/>
    <w:rsid w:val="003A7A88"/>
    <w:rsid w:val="003B105A"/>
    <w:rsid w:val="003C08B8"/>
    <w:rsid w:val="00442D6D"/>
    <w:rsid w:val="00453C8C"/>
    <w:rsid w:val="00461349"/>
    <w:rsid w:val="00467A66"/>
    <w:rsid w:val="00473E86"/>
    <w:rsid w:val="004A196A"/>
    <w:rsid w:val="004A5891"/>
    <w:rsid w:val="004B08D5"/>
    <w:rsid w:val="004B6F77"/>
    <w:rsid w:val="004C5D96"/>
    <w:rsid w:val="004D4A24"/>
    <w:rsid w:val="00543EF7"/>
    <w:rsid w:val="005668DB"/>
    <w:rsid w:val="00587A23"/>
    <w:rsid w:val="005E263D"/>
    <w:rsid w:val="006102F1"/>
    <w:rsid w:val="00656DC4"/>
    <w:rsid w:val="00681AF8"/>
    <w:rsid w:val="006B726D"/>
    <w:rsid w:val="006B7A60"/>
    <w:rsid w:val="006C19DE"/>
    <w:rsid w:val="006D0CB1"/>
    <w:rsid w:val="006D6E5A"/>
    <w:rsid w:val="006E02F0"/>
    <w:rsid w:val="00703877"/>
    <w:rsid w:val="00752C9A"/>
    <w:rsid w:val="00753FE7"/>
    <w:rsid w:val="00766B09"/>
    <w:rsid w:val="0078770F"/>
    <w:rsid w:val="00792BD0"/>
    <w:rsid w:val="00794C2C"/>
    <w:rsid w:val="007B5881"/>
    <w:rsid w:val="007C06F7"/>
    <w:rsid w:val="007D72FC"/>
    <w:rsid w:val="008004B2"/>
    <w:rsid w:val="00804855"/>
    <w:rsid w:val="008139B6"/>
    <w:rsid w:val="0083426B"/>
    <w:rsid w:val="0088156F"/>
    <w:rsid w:val="0088253A"/>
    <w:rsid w:val="008A2979"/>
    <w:rsid w:val="008A55B4"/>
    <w:rsid w:val="008C5C15"/>
    <w:rsid w:val="00904100"/>
    <w:rsid w:val="00931BC0"/>
    <w:rsid w:val="00955E25"/>
    <w:rsid w:val="009C171B"/>
    <w:rsid w:val="009D591B"/>
    <w:rsid w:val="00A14EA2"/>
    <w:rsid w:val="00A17CB6"/>
    <w:rsid w:val="00A22EC3"/>
    <w:rsid w:val="00A41025"/>
    <w:rsid w:val="00A572F0"/>
    <w:rsid w:val="00A617C5"/>
    <w:rsid w:val="00A978A1"/>
    <w:rsid w:val="00AB0F80"/>
    <w:rsid w:val="00AB341B"/>
    <w:rsid w:val="00B03AD0"/>
    <w:rsid w:val="00B15E21"/>
    <w:rsid w:val="00B4645F"/>
    <w:rsid w:val="00BA2283"/>
    <w:rsid w:val="00BA53CF"/>
    <w:rsid w:val="00BB5A72"/>
    <w:rsid w:val="00BD6A54"/>
    <w:rsid w:val="00C134D1"/>
    <w:rsid w:val="00C14FE3"/>
    <w:rsid w:val="00C16555"/>
    <w:rsid w:val="00C51FB0"/>
    <w:rsid w:val="00C61B5A"/>
    <w:rsid w:val="00C7259D"/>
    <w:rsid w:val="00CB53BA"/>
    <w:rsid w:val="00CB5B8A"/>
    <w:rsid w:val="00CB6DE2"/>
    <w:rsid w:val="00CC71A4"/>
    <w:rsid w:val="00CF10A7"/>
    <w:rsid w:val="00CF161F"/>
    <w:rsid w:val="00D05B69"/>
    <w:rsid w:val="00D22E18"/>
    <w:rsid w:val="00D23A85"/>
    <w:rsid w:val="00D55CA5"/>
    <w:rsid w:val="00D602C9"/>
    <w:rsid w:val="00D60401"/>
    <w:rsid w:val="00D93B3C"/>
    <w:rsid w:val="00E40732"/>
    <w:rsid w:val="00E56087"/>
    <w:rsid w:val="00E631CE"/>
    <w:rsid w:val="00E777FA"/>
    <w:rsid w:val="00E80EB9"/>
    <w:rsid w:val="00EB72F8"/>
    <w:rsid w:val="00F34675"/>
    <w:rsid w:val="00F71FB7"/>
    <w:rsid w:val="00F73CC2"/>
    <w:rsid w:val="00F752A3"/>
    <w:rsid w:val="00FA4670"/>
    <w:rsid w:val="00FB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98B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F73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F73CC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73CC2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F73CC2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F73CC2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F73CC2"/>
    <w:rPr>
      <w:color w:val="808080"/>
    </w:rPr>
  </w:style>
  <w:style w:type="paragraph" w:styleId="Bezriadkovania">
    <w:name w:val="No Spacing"/>
    <w:uiPriority w:val="36"/>
    <w:qFormat/>
    <w:rsid w:val="00F73CC2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F73CC2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F73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73CC2"/>
  </w:style>
  <w:style w:type="paragraph" w:styleId="Pta">
    <w:name w:val="footer"/>
    <w:basedOn w:val="Normlny"/>
    <w:link w:val="PtaChar"/>
    <w:uiPriority w:val="99"/>
    <w:unhideWhenUsed/>
    <w:rsid w:val="00F73CC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F73CC2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F73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F73CC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F73CC2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F73CC2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F73CC2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F73CC2"/>
  </w:style>
  <w:style w:type="paragraph" w:customStyle="1" w:styleId="SpaceBefore">
    <w:name w:val="Space Before"/>
    <w:basedOn w:val="Normlny"/>
    <w:uiPriority w:val="2"/>
    <w:qFormat/>
    <w:rsid w:val="00F73CC2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61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1B14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9C171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C171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9C171B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C171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C171B"/>
    <w:rPr>
      <w:b/>
      <w:bC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4D4A24"/>
    <w:rPr>
      <w:color w:val="40ACD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F73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F73CC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73CC2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F73CC2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F73CC2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F73CC2"/>
    <w:rPr>
      <w:color w:val="808080"/>
    </w:rPr>
  </w:style>
  <w:style w:type="paragraph" w:styleId="Bezriadkovania">
    <w:name w:val="No Spacing"/>
    <w:uiPriority w:val="36"/>
    <w:qFormat/>
    <w:rsid w:val="00F73CC2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F73CC2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F73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73CC2"/>
  </w:style>
  <w:style w:type="paragraph" w:styleId="Pta">
    <w:name w:val="footer"/>
    <w:basedOn w:val="Normlny"/>
    <w:link w:val="PtaChar"/>
    <w:uiPriority w:val="99"/>
    <w:unhideWhenUsed/>
    <w:rsid w:val="00F73CC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F73CC2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F73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F73CC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F73CC2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F73CC2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F73CC2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F73CC2"/>
  </w:style>
  <w:style w:type="paragraph" w:customStyle="1" w:styleId="SpaceBefore">
    <w:name w:val="Space Before"/>
    <w:basedOn w:val="Normlny"/>
    <w:uiPriority w:val="2"/>
    <w:qFormat/>
    <w:rsid w:val="00F73CC2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61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1B14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9C171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C171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9C171B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C171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C171B"/>
    <w:rPr>
      <w:b/>
      <w:bC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4D4A24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08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91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poradca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7582F562134B189B5B8C260A06826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7DE58FB-C8AA-47A1-AA09-87F6D9479412}"/>
      </w:docPartPr>
      <w:docPartBody>
        <w:p w:rsidR="00975182" w:rsidRDefault="000B4ACB">
          <w:pPr>
            <w:pStyle w:val="EA7582F562134B189B5B8C260A06826A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553136DAED584072857CE8ACF349812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2E7BFAD-9121-404E-B31B-447024133FC6}"/>
      </w:docPartPr>
      <w:docPartBody>
        <w:p w:rsidR="00975182" w:rsidRDefault="000B4ACB">
          <w:pPr>
            <w:pStyle w:val="553136DAED584072857CE8ACF3498125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B06268264D9F4714853AE299445C0D6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CA41E74-926A-483A-9A4C-F6F6B1D76520}"/>
      </w:docPartPr>
      <w:docPartBody>
        <w:p w:rsidR="00975182" w:rsidRDefault="000B4ACB">
          <w:pPr>
            <w:pStyle w:val="B06268264D9F4714853AE299445C0D62"/>
          </w:pPr>
          <w:r>
            <w:t>názov metódy</w:t>
          </w:r>
        </w:p>
      </w:docPartBody>
    </w:docPart>
    <w:docPart>
      <w:docPartPr>
        <w:name w:val="1D37200746CB491B83560DCDFB34492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DAA1E6D-3173-4DAA-87C4-6E371A442848}"/>
      </w:docPartPr>
      <w:docPartBody>
        <w:p w:rsidR="00975182" w:rsidRDefault="000B4ACB">
          <w:pPr>
            <w:pStyle w:val="1D37200746CB491B83560DCDFB34492A"/>
          </w:pPr>
          <w:r w:rsidRPr="00283D2B">
            <w:rPr>
              <w:rStyle w:val="Textzstupnhosymbolu"/>
            </w:rPr>
            <w:t>Choose an item.</w:t>
          </w:r>
        </w:p>
      </w:docPartBody>
    </w:docPart>
    <w:docPart>
      <w:docPartPr>
        <w:name w:val="75E52614FA434FD383A31A1D05C47BD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0D9516E-0D2C-43B2-A5CF-FF23A46F4CAF}"/>
      </w:docPartPr>
      <w:docPartBody>
        <w:p w:rsidR="00975182" w:rsidRDefault="000B4ACB">
          <w:pPr>
            <w:pStyle w:val="75E52614FA434FD383A31A1D05C47BDE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023F847C3E0A4A15BCB24F7865DB4F3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84A75F9-1046-4220-B037-F8F5803DA36C}"/>
      </w:docPartPr>
      <w:docPartBody>
        <w:p w:rsidR="00975182" w:rsidRDefault="000B4ACB">
          <w:pPr>
            <w:pStyle w:val="023F847C3E0A4A15BCB24F7865DB4F35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308F05CEAE5E4E96A16F4E3E26EA95C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657A5DE-D424-4366-8ECE-7F527314BED3}"/>
      </w:docPartPr>
      <w:docPartBody>
        <w:p w:rsidR="00975182" w:rsidRDefault="000B4ACB">
          <w:pPr>
            <w:pStyle w:val="308F05CEAE5E4E96A16F4E3E26EA95C3"/>
          </w:pPr>
          <w:r w:rsidRPr="00283D2B">
            <w:rPr>
              <w:rStyle w:val="Textzstupnhosymbolu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B4ACB"/>
    <w:rsid w:val="00034D4A"/>
    <w:rsid w:val="000B4ACB"/>
    <w:rsid w:val="0026204D"/>
    <w:rsid w:val="00270676"/>
    <w:rsid w:val="00276D17"/>
    <w:rsid w:val="00357F50"/>
    <w:rsid w:val="0036016A"/>
    <w:rsid w:val="00570A21"/>
    <w:rsid w:val="005C38C7"/>
    <w:rsid w:val="006908C0"/>
    <w:rsid w:val="00975182"/>
    <w:rsid w:val="009E4387"/>
    <w:rsid w:val="00C46118"/>
    <w:rsid w:val="00CC4C45"/>
    <w:rsid w:val="00CD55CD"/>
    <w:rsid w:val="00E310B1"/>
    <w:rsid w:val="00EE720C"/>
    <w:rsid w:val="00F60A0E"/>
    <w:rsid w:val="00F8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customStyle="1" w:styleId="EA7582F562134B189B5B8C260A06826A">
    <w:name w:val="EA7582F562134B189B5B8C260A06826A"/>
  </w:style>
  <w:style w:type="paragraph" w:customStyle="1" w:styleId="553136DAED584072857CE8ACF3498125">
    <w:name w:val="553136DAED584072857CE8ACF3498125"/>
  </w:style>
  <w:style w:type="paragraph" w:customStyle="1" w:styleId="B06268264D9F4714853AE299445C0D62">
    <w:name w:val="B06268264D9F4714853AE299445C0D62"/>
  </w:style>
  <w:style w:type="paragraph" w:customStyle="1" w:styleId="1D37200746CB491B83560DCDFB34492A">
    <w:name w:val="1D37200746CB491B83560DCDFB34492A"/>
  </w:style>
  <w:style w:type="paragraph" w:customStyle="1" w:styleId="75E52614FA434FD383A31A1D05C47BDE">
    <w:name w:val="75E52614FA434FD383A31A1D05C47BDE"/>
  </w:style>
  <w:style w:type="paragraph" w:customStyle="1" w:styleId="023F847C3E0A4A15BCB24F7865DB4F35">
    <w:name w:val="023F847C3E0A4A15BCB24F7865DB4F35"/>
  </w:style>
  <w:style w:type="paragraph" w:customStyle="1" w:styleId="308F05CEAE5E4E96A16F4E3E26EA95C3">
    <w:name w:val="308F05CEAE5E4E96A16F4E3E26EA95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ED7484-9E33-4158-B118-48A64C11F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poradca v1.dotx</Template>
  <TotalTime>69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VLASTNÝ OBRAZ – CUDZÍ OBRAZ</Company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Sláviková Alena</cp:lastModifiedBy>
  <cp:revision>9</cp:revision>
  <cp:lastPrinted>2015-01-12T13:38:00Z</cp:lastPrinted>
  <dcterms:created xsi:type="dcterms:W3CDTF">2016-08-08T09:12:00Z</dcterms:created>
  <dcterms:modified xsi:type="dcterms:W3CDTF">2016-08-09T12:08:00Z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