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D89D2" w14:textId="5D81C8F8" w:rsidR="001235EA" w:rsidRPr="00E551F6" w:rsidRDefault="002A489A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8C5CAD">
            <w:rPr>
              <w:rStyle w:val="NzovChar"/>
            </w:rPr>
            <w:t>C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641333">
            <w:rPr>
              <w:rStyle w:val="NzovChar"/>
            </w:rPr>
            <w:t>10</w:t>
          </w:r>
        </w:sdtContent>
      </w:sdt>
      <w:r w:rsidR="00753FE7" w:rsidRPr="00E551F6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641333" w:rsidRPr="00641333">
            <w:t>V akých povolaniach sa môžem uplatniť?</w:t>
          </w:r>
        </w:sdtContent>
      </w:sdt>
    </w:p>
    <w:p w14:paraId="536D89D3" w14:textId="77777777" w:rsidR="001235EA" w:rsidRDefault="002A47F6">
      <w:pPr>
        <w:pStyle w:val="Podtitul"/>
        <w:rPr>
          <w:rStyle w:val="Nadpis1Char"/>
          <w:lang w:val="sk-SK"/>
        </w:rPr>
      </w:pPr>
      <w:r>
        <w:rPr>
          <w:rStyle w:val="Nadpis1Char"/>
          <w:lang w:val="sk-SK"/>
        </w:rPr>
        <w:t>PRACOVNÝ mATERIÁL PRE UCHádzača o</w:t>
      </w:r>
      <w:r w:rsidR="00EB270A">
        <w:rPr>
          <w:rStyle w:val="Nadpis1Char"/>
          <w:lang w:val="sk-SK"/>
        </w:rPr>
        <w:t> </w:t>
      </w:r>
      <w:r>
        <w:rPr>
          <w:rStyle w:val="Nadpis1Char"/>
          <w:lang w:val="sk-SK"/>
        </w:rPr>
        <w:t>zamestnanie</w:t>
      </w:r>
    </w:p>
    <w:tbl>
      <w:tblPr>
        <w:tblStyle w:val="Mriekatabuky"/>
        <w:tblpPr w:leftFromText="141" w:rightFromText="141" w:vertAnchor="text" w:horzAnchor="margin" w:tblpY="462"/>
        <w:tblW w:w="1116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3350"/>
        <w:gridCol w:w="236"/>
        <w:gridCol w:w="3678"/>
        <w:gridCol w:w="236"/>
        <w:gridCol w:w="3665"/>
      </w:tblGrid>
      <w:tr w:rsidR="002E2898" w14:paraId="417DBBB8" w14:textId="77777777" w:rsidTr="00E95A0A">
        <w:tc>
          <w:tcPr>
            <w:tcW w:w="3350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43DFF1BB" w14:textId="51353D10" w:rsidR="002E2898" w:rsidRPr="00E95A0A" w:rsidRDefault="002E2898" w:rsidP="002E2898">
            <w:pPr>
              <w:pStyle w:val="Nadpis2"/>
              <w:spacing w:before="0" w:after="0"/>
              <w:ind w:left="-113"/>
              <w:outlineLvl w:val="1"/>
              <w:rPr>
                <w:rFonts w:ascii="Broadway" w:hAnsi="Broadway"/>
                <w:color w:val="A6A6A6" w:themeColor="background1" w:themeShade="A6"/>
              </w:rPr>
            </w:pPr>
            <w:r w:rsidRPr="00E95A0A">
              <w:rPr>
                <w:rFonts w:ascii="Broadway" w:hAnsi="Broadway"/>
                <w:color w:val="A6A6A6" w:themeColor="background1" w:themeShade="A6"/>
                <w:sz w:val="72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18" w:space="0" w:color="5B9BD5" w:themeColor="accent1"/>
              <w:bottom w:val="nil"/>
              <w:right w:val="single" w:sz="18" w:space="0" w:color="5B9BD5" w:themeColor="accent1"/>
            </w:tcBorders>
          </w:tcPr>
          <w:p w14:paraId="014962A9" w14:textId="77777777" w:rsidR="002E2898" w:rsidRPr="00E95A0A" w:rsidRDefault="002E2898" w:rsidP="002E2898">
            <w:pPr>
              <w:pStyle w:val="Nadpis2"/>
              <w:spacing w:before="0"/>
              <w:ind w:left="0"/>
              <w:outlineLvl w:val="1"/>
              <w:rPr>
                <w:i/>
                <w:color w:val="A6A6A6" w:themeColor="background1" w:themeShade="A6"/>
                <w:sz w:val="2"/>
                <w:szCs w:val="2"/>
              </w:rPr>
            </w:pPr>
          </w:p>
        </w:tc>
        <w:tc>
          <w:tcPr>
            <w:tcW w:w="3678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775AAB0F" w14:textId="454D3272" w:rsidR="002E2898" w:rsidRPr="00E95A0A" w:rsidRDefault="00E95A0A" w:rsidP="00E95A0A">
            <w:pPr>
              <w:pStyle w:val="Nadpis2"/>
              <w:spacing w:before="0" w:after="0"/>
              <w:ind w:left="-57"/>
              <w:outlineLvl w:val="1"/>
              <w:rPr>
                <w:i/>
                <w:color w:val="A6A6A6" w:themeColor="background1" w:themeShade="A6"/>
              </w:rPr>
            </w:pPr>
            <w:r w:rsidRPr="00E95A0A">
              <w:rPr>
                <w:rFonts w:ascii="Broadway" w:hAnsi="Broadway"/>
                <w:color w:val="A6A6A6" w:themeColor="background1" w:themeShade="A6"/>
                <w:sz w:val="72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18" w:space="0" w:color="5B9BD5" w:themeColor="accent1"/>
              <w:bottom w:val="nil"/>
              <w:right w:val="single" w:sz="18" w:space="0" w:color="5B9BD5" w:themeColor="accent1"/>
            </w:tcBorders>
          </w:tcPr>
          <w:p w14:paraId="6C614B18" w14:textId="77777777" w:rsidR="002E2898" w:rsidRPr="00E95A0A" w:rsidRDefault="002E2898" w:rsidP="002E2898">
            <w:pPr>
              <w:pStyle w:val="Nadpis2"/>
              <w:spacing w:before="0"/>
              <w:ind w:left="0"/>
              <w:outlineLvl w:val="1"/>
              <w:rPr>
                <w:i/>
                <w:color w:val="A6A6A6" w:themeColor="background1" w:themeShade="A6"/>
                <w:sz w:val="2"/>
                <w:szCs w:val="2"/>
              </w:rPr>
            </w:pPr>
          </w:p>
        </w:tc>
        <w:tc>
          <w:tcPr>
            <w:tcW w:w="3665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573C5B0C" w14:textId="2B80835C" w:rsidR="002E2898" w:rsidRPr="00E95A0A" w:rsidRDefault="00E95A0A" w:rsidP="00E95A0A">
            <w:pPr>
              <w:pStyle w:val="Nadpis2"/>
              <w:spacing w:before="0" w:after="0"/>
              <w:ind w:left="-57"/>
              <w:outlineLvl w:val="1"/>
              <w:rPr>
                <w:rFonts w:ascii="Broadway" w:hAnsi="Broadway"/>
                <w:color w:val="A6A6A6" w:themeColor="background1" w:themeShade="A6"/>
                <w:sz w:val="72"/>
              </w:rPr>
            </w:pPr>
            <w:r w:rsidRPr="00E95A0A">
              <w:rPr>
                <w:rFonts w:ascii="Broadway" w:hAnsi="Broadway"/>
                <w:color w:val="A6A6A6" w:themeColor="background1" w:themeShade="A6"/>
                <w:sz w:val="72"/>
              </w:rPr>
              <w:t>3</w:t>
            </w:r>
          </w:p>
        </w:tc>
      </w:tr>
      <w:tr w:rsidR="00E95A0A" w14:paraId="4FDF77BD" w14:textId="77777777" w:rsidTr="00E95A0A">
        <w:tc>
          <w:tcPr>
            <w:tcW w:w="3350" w:type="dxa"/>
            <w:tcBorders>
              <w:top w:val="single" w:sz="18" w:space="0" w:color="5B9BD5" w:themeColor="accent1"/>
              <w:left w:val="nil"/>
              <w:bottom w:val="single" w:sz="18" w:space="0" w:color="5B9BD5" w:themeColor="accent1"/>
              <w:right w:val="nil"/>
            </w:tcBorders>
            <w:shd w:val="clear" w:color="auto" w:fill="DEEAF6" w:themeFill="accent1" w:themeFillTint="33"/>
          </w:tcPr>
          <w:p w14:paraId="0F974BF3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</w:rPr>
            </w:pPr>
            <w:r w:rsidRPr="00E95A0A">
              <w:rPr>
                <w:rFonts w:ascii="Calibri" w:hAnsi="Calibri"/>
                <w:sz w:val="18"/>
              </w:rPr>
              <w:t>Zaujíma ma, pretože: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497568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  <w:szCs w:val="2"/>
              </w:rPr>
            </w:pPr>
          </w:p>
        </w:tc>
        <w:tc>
          <w:tcPr>
            <w:tcW w:w="3678" w:type="dxa"/>
            <w:tcBorders>
              <w:top w:val="single" w:sz="18" w:space="0" w:color="5B9BD5" w:themeColor="accent1"/>
              <w:left w:val="nil"/>
              <w:bottom w:val="single" w:sz="18" w:space="0" w:color="5B9BD5" w:themeColor="accent1"/>
              <w:right w:val="nil"/>
            </w:tcBorders>
            <w:shd w:val="clear" w:color="auto" w:fill="DEEAF6" w:themeFill="accent1" w:themeFillTint="33"/>
          </w:tcPr>
          <w:p w14:paraId="2F29DF3D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</w:rPr>
            </w:pPr>
            <w:r w:rsidRPr="00E95A0A">
              <w:rPr>
                <w:rFonts w:ascii="Calibri" w:hAnsi="Calibri"/>
                <w:sz w:val="18"/>
              </w:rPr>
              <w:t>Zaujíma ma, pretože: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65F36F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  <w:szCs w:val="2"/>
              </w:rPr>
            </w:pPr>
          </w:p>
        </w:tc>
        <w:tc>
          <w:tcPr>
            <w:tcW w:w="3665" w:type="dxa"/>
            <w:tcBorders>
              <w:top w:val="single" w:sz="18" w:space="0" w:color="5B9BD5" w:themeColor="accent1"/>
              <w:left w:val="nil"/>
              <w:bottom w:val="single" w:sz="18" w:space="0" w:color="5B9BD5" w:themeColor="accent1"/>
              <w:right w:val="nil"/>
            </w:tcBorders>
            <w:shd w:val="clear" w:color="auto" w:fill="DEEAF6" w:themeFill="accent1" w:themeFillTint="33"/>
          </w:tcPr>
          <w:p w14:paraId="0638E615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</w:rPr>
            </w:pPr>
            <w:r w:rsidRPr="00E95A0A">
              <w:rPr>
                <w:rFonts w:ascii="Calibri" w:hAnsi="Calibri"/>
                <w:sz w:val="18"/>
              </w:rPr>
              <w:t>Zaujíma ma, pretože:</w:t>
            </w:r>
          </w:p>
        </w:tc>
      </w:tr>
      <w:tr w:rsidR="002E2898" w14:paraId="7F3AA3EE" w14:textId="77777777" w:rsidTr="00E95A0A">
        <w:tc>
          <w:tcPr>
            <w:tcW w:w="3350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4B016BC5" w14:textId="77777777" w:rsidR="002E2898" w:rsidRDefault="002E2898" w:rsidP="002E2898">
            <w:pPr>
              <w:pStyle w:val="Nadpis2"/>
              <w:ind w:left="0"/>
              <w:outlineLvl w:val="1"/>
            </w:pPr>
          </w:p>
          <w:p w14:paraId="109043CE" w14:textId="77777777" w:rsidR="002E2898" w:rsidRDefault="002E2898" w:rsidP="002E2898">
            <w:pPr>
              <w:rPr>
                <w:lang w:val="sk-SK"/>
              </w:rPr>
            </w:pPr>
          </w:p>
          <w:p w14:paraId="0985E425" w14:textId="77777777" w:rsidR="002E2898" w:rsidRDefault="002E2898" w:rsidP="002E2898">
            <w:pPr>
              <w:rPr>
                <w:lang w:val="sk-SK"/>
              </w:rPr>
            </w:pPr>
          </w:p>
          <w:p w14:paraId="708E1CA8" w14:textId="77777777" w:rsidR="002E2898" w:rsidRDefault="002E2898" w:rsidP="002E2898">
            <w:pPr>
              <w:rPr>
                <w:lang w:val="sk-SK"/>
              </w:rPr>
            </w:pPr>
          </w:p>
          <w:p w14:paraId="2285296F" w14:textId="67375226" w:rsidR="00E95A0A" w:rsidRDefault="00E95A0A" w:rsidP="002E2898">
            <w:pPr>
              <w:rPr>
                <w:lang w:val="sk-SK"/>
              </w:rPr>
            </w:pPr>
          </w:p>
          <w:p w14:paraId="16EE423C" w14:textId="77777777" w:rsidR="002E2898" w:rsidRDefault="002E2898" w:rsidP="002E2898">
            <w:pPr>
              <w:rPr>
                <w:lang w:val="sk-SK"/>
              </w:rPr>
            </w:pPr>
          </w:p>
          <w:p w14:paraId="0320898F" w14:textId="77777777" w:rsidR="002E2898" w:rsidRDefault="002E2898" w:rsidP="002E2898">
            <w:pPr>
              <w:rPr>
                <w:lang w:val="sk-SK"/>
              </w:rPr>
            </w:pPr>
          </w:p>
          <w:p w14:paraId="4D6FAC2C" w14:textId="77777777" w:rsidR="002E2898" w:rsidRDefault="002E2898" w:rsidP="002E2898">
            <w:pPr>
              <w:rPr>
                <w:lang w:val="sk-SK"/>
              </w:rPr>
            </w:pPr>
          </w:p>
          <w:p w14:paraId="502CEC8D" w14:textId="77777777" w:rsidR="002E2898" w:rsidRPr="00641333" w:rsidRDefault="002E2898" w:rsidP="002E2898">
            <w:pPr>
              <w:rPr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5B9BD5" w:themeColor="accent1"/>
              <w:bottom w:val="nil"/>
              <w:right w:val="single" w:sz="18" w:space="0" w:color="5B9BD5" w:themeColor="accent1"/>
            </w:tcBorders>
          </w:tcPr>
          <w:p w14:paraId="667BAB85" w14:textId="77777777" w:rsidR="002E2898" w:rsidRPr="00641333" w:rsidRDefault="002E2898" w:rsidP="002E2898">
            <w:pPr>
              <w:pStyle w:val="Nadpis2"/>
              <w:ind w:left="0"/>
              <w:outlineLvl w:val="1"/>
              <w:rPr>
                <w:sz w:val="2"/>
                <w:szCs w:val="2"/>
              </w:rPr>
            </w:pPr>
          </w:p>
        </w:tc>
        <w:tc>
          <w:tcPr>
            <w:tcW w:w="3678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31700667" w14:textId="77777777" w:rsidR="002E2898" w:rsidRDefault="002E2898" w:rsidP="002E2898">
            <w:pPr>
              <w:pStyle w:val="Nadpis2"/>
              <w:ind w:left="0"/>
              <w:outlineLvl w:val="1"/>
            </w:pPr>
          </w:p>
        </w:tc>
        <w:tc>
          <w:tcPr>
            <w:tcW w:w="236" w:type="dxa"/>
            <w:tcBorders>
              <w:top w:val="nil"/>
              <w:left w:val="single" w:sz="18" w:space="0" w:color="5B9BD5" w:themeColor="accent1"/>
              <w:bottom w:val="nil"/>
              <w:right w:val="single" w:sz="18" w:space="0" w:color="5B9BD5" w:themeColor="accent1"/>
            </w:tcBorders>
          </w:tcPr>
          <w:p w14:paraId="31B26547" w14:textId="77777777" w:rsidR="002E2898" w:rsidRPr="00641333" w:rsidRDefault="002E2898" w:rsidP="002E2898">
            <w:pPr>
              <w:pStyle w:val="Nadpis2"/>
              <w:ind w:left="0"/>
              <w:outlineLvl w:val="1"/>
              <w:rPr>
                <w:sz w:val="2"/>
                <w:szCs w:val="2"/>
              </w:rPr>
            </w:pPr>
          </w:p>
        </w:tc>
        <w:tc>
          <w:tcPr>
            <w:tcW w:w="3665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23E40FB0" w14:textId="77777777" w:rsidR="002E2898" w:rsidRDefault="002E2898" w:rsidP="002E2898">
            <w:pPr>
              <w:pStyle w:val="Nadpis2"/>
              <w:ind w:left="0"/>
              <w:outlineLvl w:val="1"/>
            </w:pPr>
          </w:p>
        </w:tc>
      </w:tr>
      <w:tr w:rsidR="00E95A0A" w14:paraId="60C20574" w14:textId="77777777" w:rsidTr="00E95A0A">
        <w:tc>
          <w:tcPr>
            <w:tcW w:w="3350" w:type="dxa"/>
            <w:tcBorders>
              <w:top w:val="single" w:sz="18" w:space="0" w:color="5B9BD5" w:themeColor="accent1"/>
              <w:left w:val="nil"/>
              <w:bottom w:val="single" w:sz="18" w:space="0" w:color="5B9BD5" w:themeColor="accent1"/>
              <w:right w:val="nil"/>
            </w:tcBorders>
            <w:shd w:val="clear" w:color="auto" w:fill="DEEAF6" w:themeFill="accent1" w:themeFillTint="33"/>
          </w:tcPr>
          <w:p w14:paraId="07AFEF3B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</w:rPr>
            </w:pPr>
            <w:r w:rsidRPr="00E95A0A">
              <w:rPr>
                <w:rFonts w:ascii="Calibri" w:hAnsi="Calibri"/>
                <w:sz w:val="18"/>
              </w:rPr>
              <w:t>Môžem ponúknuť (</w:t>
            </w:r>
            <w:r w:rsidRPr="00E95A0A">
              <w:rPr>
                <w:rFonts w:ascii="Calibri" w:hAnsi="Calibri"/>
                <w:i/>
                <w:sz w:val="18"/>
              </w:rPr>
              <w:t>skúsenosti, odborné vedomosti, zručnosti, osobnostné predpoklady...):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795107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  <w:szCs w:val="2"/>
              </w:rPr>
            </w:pPr>
          </w:p>
        </w:tc>
        <w:tc>
          <w:tcPr>
            <w:tcW w:w="3678" w:type="dxa"/>
            <w:tcBorders>
              <w:top w:val="single" w:sz="18" w:space="0" w:color="5B9BD5" w:themeColor="accent1"/>
              <w:left w:val="nil"/>
              <w:bottom w:val="single" w:sz="18" w:space="0" w:color="5B9BD5" w:themeColor="accent1"/>
              <w:right w:val="nil"/>
            </w:tcBorders>
            <w:shd w:val="clear" w:color="auto" w:fill="DEEAF6" w:themeFill="accent1" w:themeFillTint="33"/>
          </w:tcPr>
          <w:p w14:paraId="60261B8F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</w:rPr>
            </w:pPr>
            <w:r w:rsidRPr="00E95A0A">
              <w:rPr>
                <w:rFonts w:ascii="Calibri" w:hAnsi="Calibri"/>
                <w:sz w:val="18"/>
              </w:rPr>
              <w:t>Môžem ponúknuť (</w:t>
            </w:r>
            <w:r w:rsidRPr="00E95A0A">
              <w:rPr>
                <w:rFonts w:ascii="Calibri" w:hAnsi="Calibri"/>
                <w:i/>
                <w:sz w:val="18"/>
              </w:rPr>
              <w:t>skúsenosti, odborné vedomosti, zručnosti, osobnostné predpoklady...):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FC289F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  <w:szCs w:val="2"/>
              </w:rPr>
            </w:pPr>
          </w:p>
        </w:tc>
        <w:tc>
          <w:tcPr>
            <w:tcW w:w="3665" w:type="dxa"/>
            <w:tcBorders>
              <w:top w:val="single" w:sz="18" w:space="0" w:color="5B9BD5" w:themeColor="accent1"/>
              <w:left w:val="nil"/>
              <w:bottom w:val="single" w:sz="18" w:space="0" w:color="5B9BD5" w:themeColor="accent1"/>
              <w:right w:val="nil"/>
            </w:tcBorders>
            <w:shd w:val="clear" w:color="auto" w:fill="DEEAF6" w:themeFill="accent1" w:themeFillTint="33"/>
          </w:tcPr>
          <w:p w14:paraId="54AF3646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</w:rPr>
            </w:pPr>
            <w:r w:rsidRPr="00E95A0A">
              <w:rPr>
                <w:rFonts w:ascii="Calibri" w:hAnsi="Calibri"/>
                <w:sz w:val="18"/>
              </w:rPr>
              <w:t>Môžem ponúknuť (</w:t>
            </w:r>
            <w:r w:rsidRPr="00E95A0A">
              <w:rPr>
                <w:rFonts w:ascii="Calibri" w:hAnsi="Calibri"/>
                <w:i/>
                <w:sz w:val="18"/>
              </w:rPr>
              <w:t>skúsenosti, odborné vedomosti, zručnosti, osobnostné predpoklady...):</w:t>
            </w:r>
          </w:p>
        </w:tc>
      </w:tr>
      <w:tr w:rsidR="002E2898" w14:paraId="46AC766F" w14:textId="77777777" w:rsidTr="00E95A0A">
        <w:tc>
          <w:tcPr>
            <w:tcW w:w="3350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0E580DCF" w14:textId="77777777" w:rsidR="002E2898" w:rsidRDefault="002E2898" w:rsidP="002E2898">
            <w:pPr>
              <w:pStyle w:val="Nadpis2"/>
              <w:ind w:left="0"/>
              <w:outlineLvl w:val="1"/>
            </w:pPr>
          </w:p>
          <w:p w14:paraId="6316696E" w14:textId="77777777" w:rsidR="002E2898" w:rsidRDefault="002E2898" w:rsidP="002E2898">
            <w:pPr>
              <w:rPr>
                <w:lang w:val="sk-SK"/>
              </w:rPr>
            </w:pPr>
          </w:p>
          <w:p w14:paraId="6DD799BE" w14:textId="7C09CCDA" w:rsidR="002E2898" w:rsidRDefault="002E2898" w:rsidP="002E2898">
            <w:pPr>
              <w:rPr>
                <w:lang w:val="sk-SK"/>
              </w:rPr>
            </w:pPr>
          </w:p>
          <w:p w14:paraId="033206BD" w14:textId="77777777" w:rsidR="002E2898" w:rsidRDefault="002E2898" w:rsidP="002E2898">
            <w:pPr>
              <w:rPr>
                <w:lang w:val="sk-SK"/>
              </w:rPr>
            </w:pPr>
          </w:p>
          <w:p w14:paraId="2229393A" w14:textId="1F04C574" w:rsidR="00E95A0A" w:rsidRDefault="00650030" w:rsidP="002E2898">
            <w:pPr>
              <w:rPr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anchor distT="0" distB="0" distL="114300" distR="114300" simplePos="0" relativeHeight="251658240" behindDoc="1" locked="0" layoutInCell="1" allowOverlap="1" wp14:anchorId="6E91DA8F" wp14:editId="10F4309A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93980</wp:posOffset>
                  </wp:positionV>
                  <wp:extent cx="5867400" cy="4383405"/>
                  <wp:effectExtent l="0" t="0" r="0" b="0"/>
                  <wp:wrapNone/>
                  <wp:docPr id="1" name="Obrázok 1" descr="http://sadhbhavanaschool.org/media/4867/career-advice-for-studen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adhbhavanaschool.org/media/4867/career-advice-for-studen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438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49E049" w14:textId="77777777" w:rsidR="002E2898" w:rsidRDefault="002E2898" w:rsidP="002E2898">
            <w:pPr>
              <w:rPr>
                <w:lang w:val="sk-SK"/>
              </w:rPr>
            </w:pPr>
          </w:p>
          <w:p w14:paraId="4E7B3817" w14:textId="77777777" w:rsidR="002E2898" w:rsidRPr="00641333" w:rsidRDefault="002E2898" w:rsidP="002E2898">
            <w:pPr>
              <w:rPr>
                <w:lang w:val="sk-SK"/>
              </w:rPr>
            </w:pPr>
          </w:p>
          <w:p w14:paraId="313925C0" w14:textId="77777777" w:rsidR="002E2898" w:rsidRDefault="002E2898" w:rsidP="002E2898">
            <w:pPr>
              <w:rPr>
                <w:lang w:val="sk-SK"/>
              </w:rPr>
            </w:pPr>
          </w:p>
          <w:p w14:paraId="786A0D37" w14:textId="77777777" w:rsidR="002E2898" w:rsidRDefault="002E2898" w:rsidP="002E2898">
            <w:pPr>
              <w:rPr>
                <w:lang w:val="sk-SK"/>
              </w:rPr>
            </w:pPr>
          </w:p>
          <w:p w14:paraId="1789FF5A" w14:textId="77777777" w:rsidR="002E2898" w:rsidRDefault="002E2898" w:rsidP="002E2898">
            <w:pPr>
              <w:rPr>
                <w:lang w:val="sk-SK"/>
              </w:rPr>
            </w:pPr>
          </w:p>
          <w:p w14:paraId="2415E9A7" w14:textId="77777777" w:rsidR="002E2898" w:rsidRPr="00641333" w:rsidRDefault="002E2898" w:rsidP="002E2898">
            <w:pPr>
              <w:rPr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5B9BD5" w:themeColor="accent1"/>
              <w:bottom w:val="nil"/>
              <w:right w:val="single" w:sz="18" w:space="0" w:color="5B9BD5" w:themeColor="accent1"/>
            </w:tcBorders>
          </w:tcPr>
          <w:p w14:paraId="77B169DB" w14:textId="77777777" w:rsidR="002E2898" w:rsidRPr="00641333" w:rsidRDefault="002E2898" w:rsidP="002E2898">
            <w:pPr>
              <w:pStyle w:val="Nadpis2"/>
              <w:ind w:left="0"/>
              <w:outlineLvl w:val="1"/>
              <w:rPr>
                <w:sz w:val="2"/>
                <w:szCs w:val="2"/>
              </w:rPr>
            </w:pPr>
          </w:p>
        </w:tc>
        <w:tc>
          <w:tcPr>
            <w:tcW w:w="3678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6C36ED9E" w14:textId="77777777" w:rsidR="002E2898" w:rsidRDefault="002E2898" w:rsidP="002E2898">
            <w:pPr>
              <w:pStyle w:val="Nadpis2"/>
              <w:ind w:left="0"/>
              <w:outlineLvl w:val="1"/>
            </w:pPr>
          </w:p>
        </w:tc>
        <w:tc>
          <w:tcPr>
            <w:tcW w:w="236" w:type="dxa"/>
            <w:tcBorders>
              <w:top w:val="nil"/>
              <w:left w:val="single" w:sz="18" w:space="0" w:color="5B9BD5" w:themeColor="accent1"/>
              <w:bottom w:val="nil"/>
              <w:right w:val="single" w:sz="18" w:space="0" w:color="5B9BD5" w:themeColor="accent1"/>
            </w:tcBorders>
          </w:tcPr>
          <w:p w14:paraId="1246B85E" w14:textId="77777777" w:rsidR="002E2898" w:rsidRPr="00641333" w:rsidRDefault="002E2898" w:rsidP="002E2898">
            <w:pPr>
              <w:pStyle w:val="Nadpis2"/>
              <w:ind w:left="0"/>
              <w:outlineLvl w:val="1"/>
              <w:rPr>
                <w:sz w:val="2"/>
                <w:szCs w:val="2"/>
              </w:rPr>
            </w:pPr>
          </w:p>
        </w:tc>
        <w:tc>
          <w:tcPr>
            <w:tcW w:w="3665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3E1BAC44" w14:textId="77777777" w:rsidR="002E2898" w:rsidRDefault="002E2898" w:rsidP="002E2898">
            <w:pPr>
              <w:pStyle w:val="Nadpis2"/>
              <w:ind w:left="0"/>
              <w:outlineLvl w:val="1"/>
            </w:pPr>
            <w:bookmarkStart w:id="0" w:name="_GoBack"/>
            <w:bookmarkEnd w:id="0"/>
          </w:p>
        </w:tc>
      </w:tr>
      <w:tr w:rsidR="00E95A0A" w14:paraId="0BC6BA9D" w14:textId="77777777" w:rsidTr="00E95A0A">
        <w:tc>
          <w:tcPr>
            <w:tcW w:w="3350" w:type="dxa"/>
            <w:tcBorders>
              <w:top w:val="single" w:sz="18" w:space="0" w:color="5B9BD5" w:themeColor="accent1"/>
              <w:left w:val="nil"/>
              <w:bottom w:val="single" w:sz="18" w:space="0" w:color="5B9BD5" w:themeColor="accent1"/>
              <w:right w:val="nil"/>
            </w:tcBorders>
            <w:shd w:val="clear" w:color="auto" w:fill="DEEAF6" w:themeFill="accent1" w:themeFillTint="33"/>
          </w:tcPr>
          <w:p w14:paraId="61484FF9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</w:rPr>
            </w:pPr>
            <w:r w:rsidRPr="00E95A0A">
              <w:rPr>
                <w:rFonts w:ascii="Calibri" w:hAnsi="Calibri"/>
                <w:sz w:val="18"/>
              </w:rPr>
              <w:t>Prekážky: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30E085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  <w:szCs w:val="2"/>
              </w:rPr>
            </w:pPr>
          </w:p>
        </w:tc>
        <w:tc>
          <w:tcPr>
            <w:tcW w:w="3678" w:type="dxa"/>
            <w:tcBorders>
              <w:top w:val="single" w:sz="18" w:space="0" w:color="5B9BD5" w:themeColor="accent1"/>
              <w:left w:val="nil"/>
              <w:bottom w:val="single" w:sz="18" w:space="0" w:color="5B9BD5" w:themeColor="accent1"/>
              <w:right w:val="nil"/>
            </w:tcBorders>
            <w:shd w:val="clear" w:color="auto" w:fill="DEEAF6" w:themeFill="accent1" w:themeFillTint="33"/>
          </w:tcPr>
          <w:p w14:paraId="242218B9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</w:rPr>
            </w:pPr>
            <w:r w:rsidRPr="00E95A0A">
              <w:rPr>
                <w:rFonts w:ascii="Calibri" w:hAnsi="Calibri"/>
                <w:sz w:val="18"/>
              </w:rPr>
              <w:t>Prekážky: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1B32D8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  <w:szCs w:val="2"/>
              </w:rPr>
            </w:pPr>
          </w:p>
        </w:tc>
        <w:tc>
          <w:tcPr>
            <w:tcW w:w="3665" w:type="dxa"/>
            <w:tcBorders>
              <w:top w:val="single" w:sz="18" w:space="0" w:color="5B9BD5" w:themeColor="accent1"/>
              <w:left w:val="nil"/>
              <w:bottom w:val="single" w:sz="18" w:space="0" w:color="5B9BD5" w:themeColor="accent1"/>
              <w:right w:val="nil"/>
            </w:tcBorders>
            <w:shd w:val="clear" w:color="auto" w:fill="DEEAF6" w:themeFill="accent1" w:themeFillTint="33"/>
          </w:tcPr>
          <w:p w14:paraId="6D7A66CD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</w:rPr>
            </w:pPr>
            <w:r w:rsidRPr="00E95A0A">
              <w:rPr>
                <w:rFonts w:ascii="Calibri" w:hAnsi="Calibri"/>
                <w:sz w:val="18"/>
              </w:rPr>
              <w:t>Prekážky:</w:t>
            </w:r>
          </w:p>
        </w:tc>
      </w:tr>
      <w:tr w:rsidR="002E2898" w14:paraId="627D2D1F" w14:textId="77777777" w:rsidTr="00E95A0A">
        <w:tc>
          <w:tcPr>
            <w:tcW w:w="3350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61F1E157" w14:textId="77777777" w:rsidR="002E2898" w:rsidRDefault="002E2898" w:rsidP="002E2898">
            <w:pPr>
              <w:pStyle w:val="Nadpis2"/>
              <w:ind w:left="0"/>
              <w:outlineLvl w:val="1"/>
            </w:pPr>
          </w:p>
          <w:p w14:paraId="175EAB50" w14:textId="77777777" w:rsidR="002E2898" w:rsidRDefault="002E2898" w:rsidP="002E2898">
            <w:pPr>
              <w:rPr>
                <w:lang w:val="sk-SK"/>
              </w:rPr>
            </w:pPr>
          </w:p>
          <w:p w14:paraId="25DED456" w14:textId="77777777" w:rsidR="002E2898" w:rsidRDefault="002E2898" w:rsidP="002E2898">
            <w:pPr>
              <w:rPr>
                <w:lang w:val="sk-SK"/>
              </w:rPr>
            </w:pPr>
          </w:p>
          <w:p w14:paraId="7084AA86" w14:textId="77777777" w:rsidR="002E2898" w:rsidRDefault="002E2898" w:rsidP="002E2898">
            <w:pPr>
              <w:rPr>
                <w:lang w:val="sk-SK"/>
              </w:rPr>
            </w:pPr>
          </w:p>
          <w:p w14:paraId="372DFFE1" w14:textId="77777777" w:rsidR="002E2898" w:rsidRDefault="002E2898" w:rsidP="002E2898">
            <w:pPr>
              <w:rPr>
                <w:lang w:val="sk-SK"/>
              </w:rPr>
            </w:pPr>
          </w:p>
          <w:p w14:paraId="2C8EDB3B" w14:textId="77777777" w:rsidR="002E2898" w:rsidRDefault="002E2898" w:rsidP="002E2898">
            <w:pPr>
              <w:rPr>
                <w:lang w:val="sk-SK"/>
              </w:rPr>
            </w:pPr>
          </w:p>
          <w:p w14:paraId="7F7D2658" w14:textId="77777777" w:rsidR="002E2898" w:rsidRDefault="002E2898" w:rsidP="002E2898">
            <w:pPr>
              <w:rPr>
                <w:lang w:val="sk-SK"/>
              </w:rPr>
            </w:pPr>
          </w:p>
          <w:p w14:paraId="7F37FE71" w14:textId="77777777" w:rsidR="00E95A0A" w:rsidRDefault="00E95A0A" w:rsidP="002E2898">
            <w:pPr>
              <w:rPr>
                <w:lang w:val="sk-SK"/>
              </w:rPr>
            </w:pPr>
          </w:p>
          <w:p w14:paraId="7F34FBD8" w14:textId="77777777" w:rsidR="002E2898" w:rsidRDefault="002E2898" w:rsidP="002E2898">
            <w:pPr>
              <w:rPr>
                <w:lang w:val="sk-SK"/>
              </w:rPr>
            </w:pPr>
          </w:p>
          <w:p w14:paraId="2EAE93AB" w14:textId="71099210" w:rsidR="002E2898" w:rsidRPr="00641333" w:rsidRDefault="002E2898" w:rsidP="002E2898">
            <w:pPr>
              <w:rPr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5B9BD5" w:themeColor="accent1"/>
              <w:bottom w:val="nil"/>
              <w:right w:val="single" w:sz="18" w:space="0" w:color="5B9BD5" w:themeColor="accent1"/>
            </w:tcBorders>
          </w:tcPr>
          <w:p w14:paraId="7A63C6E2" w14:textId="77777777" w:rsidR="002E2898" w:rsidRPr="00641333" w:rsidRDefault="002E2898" w:rsidP="002E2898">
            <w:pPr>
              <w:pStyle w:val="Nadpis2"/>
              <w:ind w:left="0"/>
              <w:outlineLvl w:val="1"/>
              <w:rPr>
                <w:sz w:val="2"/>
                <w:szCs w:val="2"/>
              </w:rPr>
            </w:pPr>
          </w:p>
        </w:tc>
        <w:tc>
          <w:tcPr>
            <w:tcW w:w="3678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60D1BC0B" w14:textId="77777777" w:rsidR="002E2898" w:rsidRDefault="002E2898" w:rsidP="002E2898">
            <w:pPr>
              <w:pStyle w:val="Nadpis2"/>
              <w:ind w:left="0"/>
              <w:outlineLvl w:val="1"/>
            </w:pPr>
          </w:p>
        </w:tc>
        <w:tc>
          <w:tcPr>
            <w:tcW w:w="236" w:type="dxa"/>
            <w:tcBorders>
              <w:top w:val="nil"/>
              <w:left w:val="single" w:sz="18" w:space="0" w:color="5B9BD5" w:themeColor="accent1"/>
              <w:bottom w:val="nil"/>
              <w:right w:val="single" w:sz="18" w:space="0" w:color="5B9BD5" w:themeColor="accent1"/>
            </w:tcBorders>
          </w:tcPr>
          <w:p w14:paraId="6927DA12" w14:textId="77777777" w:rsidR="002E2898" w:rsidRPr="00641333" w:rsidRDefault="002E2898" w:rsidP="002E2898">
            <w:pPr>
              <w:pStyle w:val="Nadpis2"/>
              <w:ind w:left="0"/>
              <w:outlineLvl w:val="1"/>
              <w:rPr>
                <w:sz w:val="2"/>
                <w:szCs w:val="2"/>
              </w:rPr>
            </w:pPr>
          </w:p>
        </w:tc>
        <w:tc>
          <w:tcPr>
            <w:tcW w:w="3665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38E5C9D8" w14:textId="77777777" w:rsidR="002E2898" w:rsidRDefault="002E2898" w:rsidP="002E2898">
            <w:pPr>
              <w:pStyle w:val="Nadpis2"/>
              <w:ind w:left="0"/>
              <w:outlineLvl w:val="1"/>
            </w:pPr>
          </w:p>
        </w:tc>
      </w:tr>
      <w:tr w:rsidR="00E95A0A" w14:paraId="03B363CE" w14:textId="77777777" w:rsidTr="00E95A0A">
        <w:tc>
          <w:tcPr>
            <w:tcW w:w="3350" w:type="dxa"/>
            <w:tcBorders>
              <w:top w:val="single" w:sz="18" w:space="0" w:color="5B9BD5" w:themeColor="accent1"/>
              <w:left w:val="nil"/>
              <w:bottom w:val="single" w:sz="18" w:space="0" w:color="5B9BD5" w:themeColor="accent1"/>
              <w:right w:val="nil"/>
            </w:tcBorders>
            <w:shd w:val="clear" w:color="auto" w:fill="DEEAF6" w:themeFill="accent1" w:themeFillTint="33"/>
          </w:tcPr>
          <w:p w14:paraId="7738ED4D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</w:rPr>
            </w:pPr>
            <w:r w:rsidRPr="00E95A0A">
              <w:rPr>
                <w:rFonts w:ascii="Calibri" w:hAnsi="Calibri"/>
                <w:sz w:val="18"/>
              </w:rPr>
              <w:t>Potrebné kroky: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F4AA84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  <w:szCs w:val="2"/>
              </w:rPr>
            </w:pPr>
          </w:p>
        </w:tc>
        <w:tc>
          <w:tcPr>
            <w:tcW w:w="3678" w:type="dxa"/>
            <w:tcBorders>
              <w:top w:val="single" w:sz="18" w:space="0" w:color="5B9BD5" w:themeColor="accent1"/>
              <w:left w:val="nil"/>
              <w:bottom w:val="single" w:sz="18" w:space="0" w:color="5B9BD5" w:themeColor="accent1"/>
              <w:right w:val="nil"/>
            </w:tcBorders>
            <w:shd w:val="clear" w:color="auto" w:fill="DEEAF6" w:themeFill="accent1" w:themeFillTint="33"/>
          </w:tcPr>
          <w:p w14:paraId="0E3E7A6D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</w:rPr>
            </w:pPr>
            <w:r w:rsidRPr="00E95A0A">
              <w:rPr>
                <w:rFonts w:ascii="Calibri" w:hAnsi="Calibri"/>
                <w:sz w:val="18"/>
              </w:rPr>
              <w:t>Potrebné kroky: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EB4D5D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  <w:szCs w:val="2"/>
              </w:rPr>
            </w:pPr>
          </w:p>
        </w:tc>
        <w:tc>
          <w:tcPr>
            <w:tcW w:w="3665" w:type="dxa"/>
            <w:tcBorders>
              <w:top w:val="single" w:sz="18" w:space="0" w:color="5B9BD5" w:themeColor="accent1"/>
              <w:left w:val="nil"/>
              <w:bottom w:val="single" w:sz="18" w:space="0" w:color="5B9BD5" w:themeColor="accent1"/>
              <w:right w:val="nil"/>
            </w:tcBorders>
            <w:shd w:val="clear" w:color="auto" w:fill="DEEAF6" w:themeFill="accent1" w:themeFillTint="33"/>
          </w:tcPr>
          <w:p w14:paraId="1703B13E" w14:textId="77777777" w:rsidR="002E2898" w:rsidRPr="00E95A0A" w:rsidRDefault="002E2898" w:rsidP="00E95A0A">
            <w:pPr>
              <w:pStyle w:val="Nadpis2"/>
              <w:spacing w:before="20" w:after="20"/>
              <w:ind w:left="0"/>
              <w:outlineLvl w:val="1"/>
              <w:rPr>
                <w:rFonts w:ascii="Calibri" w:hAnsi="Calibri"/>
                <w:sz w:val="18"/>
              </w:rPr>
            </w:pPr>
            <w:r w:rsidRPr="00E95A0A">
              <w:rPr>
                <w:rFonts w:ascii="Calibri" w:hAnsi="Calibri"/>
                <w:sz w:val="18"/>
              </w:rPr>
              <w:t>Potrebné kroky:</w:t>
            </w:r>
          </w:p>
        </w:tc>
      </w:tr>
      <w:tr w:rsidR="002E2898" w14:paraId="28227F52" w14:textId="77777777" w:rsidTr="002E2898">
        <w:tc>
          <w:tcPr>
            <w:tcW w:w="3350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140885DE" w14:textId="77777777" w:rsidR="002E2898" w:rsidRDefault="002E2898" w:rsidP="002E2898">
            <w:pPr>
              <w:pStyle w:val="Nadpis2"/>
              <w:ind w:left="0"/>
              <w:outlineLvl w:val="1"/>
            </w:pPr>
          </w:p>
          <w:p w14:paraId="260459AF" w14:textId="77777777" w:rsidR="002E2898" w:rsidRDefault="002E2898" w:rsidP="002E2898">
            <w:pPr>
              <w:rPr>
                <w:lang w:val="sk-SK"/>
              </w:rPr>
            </w:pPr>
          </w:p>
          <w:p w14:paraId="0FF165B8" w14:textId="77777777" w:rsidR="002E2898" w:rsidRDefault="002E2898" w:rsidP="002E2898">
            <w:pPr>
              <w:rPr>
                <w:lang w:val="sk-SK"/>
              </w:rPr>
            </w:pPr>
          </w:p>
          <w:p w14:paraId="3AD800D6" w14:textId="77777777" w:rsidR="002E2898" w:rsidRDefault="002E2898" w:rsidP="002E2898">
            <w:pPr>
              <w:rPr>
                <w:lang w:val="sk-SK"/>
              </w:rPr>
            </w:pPr>
          </w:p>
          <w:p w14:paraId="49A94E91" w14:textId="77777777" w:rsidR="00E95A0A" w:rsidRPr="00641333" w:rsidRDefault="00E95A0A" w:rsidP="002E2898">
            <w:pPr>
              <w:rPr>
                <w:lang w:val="sk-SK"/>
              </w:rPr>
            </w:pPr>
          </w:p>
          <w:p w14:paraId="0BA4E60A" w14:textId="77777777" w:rsidR="002E2898" w:rsidRDefault="002E2898" w:rsidP="002E2898">
            <w:pPr>
              <w:rPr>
                <w:lang w:val="sk-SK"/>
              </w:rPr>
            </w:pPr>
          </w:p>
          <w:p w14:paraId="71404523" w14:textId="77777777" w:rsidR="00E95A0A" w:rsidRDefault="00E95A0A" w:rsidP="002E2898">
            <w:pPr>
              <w:rPr>
                <w:lang w:val="sk-SK"/>
              </w:rPr>
            </w:pPr>
          </w:p>
          <w:p w14:paraId="7ABE1D6C" w14:textId="77777777" w:rsidR="002E2898" w:rsidRDefault="002E2898" w:rsidP="002E2898">
            <w:pPr>
              <w:rPr>
                <w:lang w:val="sk-SK"/>
              </w:rPr>
            </w:pPr>
          </w:p>
          <w:p w14:paraId="5019CE5F" w14:textId="77777777" w:rsidR="002E2898" w:rsidRDefault="002E2898" w:rsidP="002E2898">
            <w:pPr>
              <w:rPr>
                <w:lang w:val="sk-SK"/>
              </w:rPr>
            </w:pPr>
          </w:p>
          <w:p w14:paraId="090EE9F5" w14:textId="77777777" w:rsidR="002E2898" w:rsidRPr="00641333" w:rsidRDefault="002E2898" w:rsidP="002E2898">
            <w:pPr>
              <w:rPr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5B9BD5" w:themeColor="accent1"/>
              <w:bottom w:val="nil"/>
              <w:right w:val="single" w:sz="18" w:space="0" w:color="5B9BD5" w:themeColor="accent1"/>
            </w:tcBorders>
          </w:tcPr>
          <w:p w14:paraId="1C320E82" w14:textId="77777777" w:rsidR="002E2898" w:rsidRPr="00641333" w:rsidRDefault="002E2898" w:rsidP="002E2898">
            <w:pPr>
              <w:pStyle w:val="Nadpis2"/>
              <w:ind w:left="0"/>
              <w:outlineLvl w:val="1"/>
              <w:rPr>
                <w:sz w:val="2"/>
                <w:szCs w:val="2"/>
              </w:rPr>
            </w:pPr>
          </w:p>
        </w:tc>
        <w:tc>
          <w:tcPr>
            <w:tcW w:w="3678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47635509" w14:textId="77777777" w:rsidR="002E2898" w:rsidRDefault="002E2898" w:rsidP="002E2898">
            <w:pPr>
              <w:pStyle w:val="Nadpis2"/>
              <w:ind w:left="0"/>
              <w:outlineLvl w:val="1"/>
            </w:pPr>
          </w:p>
        </w:tc>
        <w:tc>
          <w:tcPr>
            <w:tcW w:w="236" w:type="dxa"/>
            <w:tcBorders>
              <w:top w:val="nil"/>
              <w:left w:val="single" w:sz="18" w:space="0" w:color="5B9BD5" w:themeColor="accent1"/>
              <w:bottom w:val="nil"/>
              <w:right w:val="single" w:sz="18" w:space="0" w:color="5B9BD5" w:themeColor="accent1"/>
            </w:tcBorders>
          </w:tcPr>
          <w:p w14:paraId="48C222DF" w14:textId="77777777" w:rsidR="002E2898" w:rsidRPr="00641333" w:rsidRDefault="002E2898" w:rsidP="002E2898">
            <w:pPr>
              <w:pStyle w:val="Nadpis2"/>
              <w:ind w:left="0"/>
              <w:outlineLvl w:val="1"/>
              <w:rPr>
                <w:sz w:val="2"/>
                <w:szCs w:val="2"/>
              </w:rPr>
            </w:pPr>
          </w:p>
        </w:tc>
        <w:tc>
          <w:tcPr>
            <w:tcW w:w="3665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5AC08E5D" w14:textId="77777777" w:rsidR="002E2898" w:rsidRDefault="002E2898" w:rsidP="002E2898">
            <w:pPr>
              <w:pStyle w:val="Nadpis2"/>
              <w:ind w:left="0"/>
              <w:outlineLvl w:val="1"/>
            </w:pPr>
          </w:p>
        </w:tc>
      </w:tr>
    </w:tbl>
    <w:p w14:paraId="0AE98E2F" w14:textId="362BD30D" w:rsidR="002E2898" w:rsidRPr="005F5FBA" w:rsidRDefault="002E2898" w:rsidP="00E95A0A">
      <w:pPr>
        <w:spacing w:before="60" w:after="0" w:line="276" w:lineRule="auto"/>
        <w:rPr>
          <w:rFonts w:ascii="Calibri" w:eastAsia="Calibri" w:hAnsi="Calibri" w:cs="Times New Roman"/>
          <w:b/>
          <w:sz w:val="24"/>
          <w:szCs w:val="24"/>
          <w:lang w:val="sk-SK"/>
        </w:rPr>
      </w:pPr>
      <w:r>
        <w:rPr>
          <w:rFonts w:ascii="Calibri" w:eastAsia="Calibri" w:hAnsi="Calibri" w:cs="Times New Roman"/>
          <w:b/>
          <w:sz w:val="24"/>
          <w:szCs w:val="24"/>
          <w:lang w:val="sk-SK"/>
        </w:rPr>
        <w:t>V ktorých troch profesiách si myslíte, že sa môžete realisticky uplatniť?</w:t>
      </w:r>
    </w:p>
    <w:sectPr w:rsidR="002E2898" w:rsidRPr="005F5FBA" w:rsidSect="008C5CAD">
      <w:footerReference w:type="default" r:id="rId12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F3BA9" w14:textId="77777777" w:rsidR="002A489A" w:rsidRDefault="002A489A">
      <w:pPr>
        <w:spacing w:after="0" w:line="240" w:lineRule="auto"/>
      </w:pPr>
      <w:r>
        <w:separator/>
      </w:r>
    </w:p>
  </w:endnote>
  <w:endnote w:type="continuationSeparator" w:id="0">
    <w:p w14:paraId="7527B48A" w14:textId="77777777" w:rsidR="002A489A" w:rsidRDefault="002A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8D71" w14:textId="77777777"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752"/>
      <w:gridCol w:w="2374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E551F6" w14:paraId="0BE62F90" w14:textId="77777777" w:rsidTr="008C5CAD">
          <w:trPr>
            <w:trHeight w:val="727"/>
          </w:trPr>
          <w:tc>
            <w:tcPr>
              <w:tcW w:w="3933" w:type="pct"/>
            </w:tcPr>
            <w:p w14:paraId="35D2E245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63F5013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5EFCF07" w14:textId="5DEB293C" w:rsidR="00E551F6" w:rsidRDefault="00E551F6" w:rsidP="00E551F6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650030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 w:rsidR="008C5CAD">
                <w:rPr>
                  <w:rFonts w:ascii="Arial" w:hAnsi="Arial" w:cs="Arial"/>
                </w:rPr>
                <w:t>UPSVaR</w:t>
              </w:r>
              <w:proofErr w:type="spellEnd"/>
              <w:r w:rsidR="008C5CAD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8BB7012" w14:textId="77777777"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36D89FD" w14:textId="3654DFBE"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F6637" w14:textId="77777777" w:rsidR="002A489A" w:rsidRDefault="002A489A">
      <w:pPr>
        <w:spacing w:after="0" w:line="240" w:lineRule="auto"/>
      </w:pPr>
      <w:r>
        <w:separator/>
      </w:r>
    </w:p>
  </w:footnote>
  <w:footnote w:type="continuationSeparator" w:id="0">
    <w:p w14:paraId="0D3BE39D" w14:textId="77777777" w:rsidR="002A489A" w:rsidRDefault="002A4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87B4A"/>
    <w:rsid w:val="000A062C"/>
    <w:rsid w:val="000B4C99"/>
    <w:rsid w:val="0010578C"/>
    <w:rsid w:val="001235EA"/>
    <w:rsid w:val="001810E4"/>
    <w:rsid w:val="00247135"/>
    <w:rsid w:val="00263B93"/>
    <w:rsid w:val="002A47F6"/>
    <w:rsid w:val="002A489A"/>
    <w:rsid w:val="002E2898"/>
    <w:rsid w:val="003A0845"/>
    <w:rsid w:val="003B105A"/>
    <w:rsid w:val="00444561"/>
    <w:rsid w:val="00467A66"/>
    <w:rsid w:val="00493F84"/>
    <w:rsid w:val="004A5891"/>
    <w:rsid w:val="004D64F4"/>
    <w:rsid w:val="005806C3"/>
    <w:rsid w:val="00587A23"/>
    <w:rsid w:val="005F415E"/>
    <w:rsid w:val="00641333"/>
    <w:rsid w:val="00650030"/>
    <w:rsid w:val="00673A5F"/>
    <w:rsid w:val="006C19DE"/>
    <w:rsid w:val="006D6E5A"/>
    <w:rsid w:val="006E02F0"/>
    <w:rsid w:val="006E62AA"/>
    <w:rsid w:val="00703877"/>
    <w:rsid w:val="00706DB8"/>
    <w:rsid w:val="00723BC3"/>
    <w:rsid w:val="00753FE7"/>
    <w:rsid w:val="00792BD0"/>
    <w:rsid w:val="007D24D1"/>
    <w:rsid w:val="008139B6"/>
    <w:rsid w:val="008B575D"/>
    <w:rsid w:val="008C5C15"/>
    <w:rsid w:val="008C5CAD"/>
    <w:rsid w:val="008F3085"/>
    <w:rsid w:val="00931BC0"/>
    <w:rsid w:val="009950E1"/>
    <w:rsid w:val="009D52A8"/>
    <w:rsid w:val="00A12C3C"/>
    <w:rsid w:val="00A34BA8"/>
    <w:rsid w:val="00A572F0"/>
    <w:rsid w:val="00AF5EFC"/>
    <w:rsid w:val="00B16ABB"/>
    <w:rsid w:val="00B176B0"/>
    <w:rsid w:val="00C10928"/>
    <w:rsid w:val="00C1390E"/>
    <w:rsid w:val="00C5160E"/>
    <w:rsid w:val="00C51FB0"/>
    <w:rsid w:val="00C61B5A"/>
    <w:rsid w:val="00CC7DFB"/>
    <w:rsid w:val="00D55CA5"/>
    <w:rsid w:val="00D602C9"/>
    <w:rsid w:val="00D60401"/>
    <w:rsid w:val="00D652BD"/>
    <w:rsid w:val="00D70798"/>
    <w:rsid w:val="00D93B3C"/>
    <w:rsid w:val="00E40732"/>
    <w:rsid w:val="00E551F6"/>
    <w:rsid w:val="00E631CE"/>
    <w:rsid w:val="00E95A0A"/>
    <w:rsid w:val="00EB270A"/>
    <w:rsid w:val="00EB72F8"/>
    <w:rsid w:val="00F752A3"/>
    <w:rsid w:val="00F80156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D8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41333"/>
    <w:pPr>
      <w:keepNext/>
      <w:keepLines/>
      <w:spacing w:before="240" w:after="120" w:line="240" w:lineRule="auto"/>
      <w:ind w:left="284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41333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41333"/>
    <w:pPr>
      <w:keepNext/>
      <w:keepLines/>
      <w:spacing w:before="240" w:after="120" w:line="240" w:lineRule="auto"/>
      <w:ind w:left="284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41333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1D70D7"/>
    <w:rsid w:val="002E7F97"/>
    <w:rsid w:val="00433442"/>
    <w:rsid w:val="00450C3D"/>
    <w:rsid w:val="00585545"/>
    <w:rsid w:val="00A274AF"/>
    <w:rsid w:val="00A81170"/>
    <w:rsid w:val="00E431CD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30372A-D03E-4E05-BB14-A01DF8708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32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 akých povolaniach sa môžem uplatniť?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3</cp:revision>
  <cp:lastPrinted>2016-08-09T08:17:00Z</cp:lastPrinted>
  <dcterms:created xsi:type="dcterms:W3CDTF">2016-08-09T07:20:00Z</dcterms:created>
  <dcterms:modified xsi:type="dcterms:W3CDTF">2016-08-09T08:18:00Z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