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BCEAF" w14:textId="77777777" w:rsidR="006E0FEC" w:rsidRPr="00263719" w:rsidRDefault="00E55BEB" w:rsidP="00263719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816B2486C184C658B8D4B6C8E0EE700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C41B48" w:rsidRPr="00263719">
            <w:rPr>
              <w:rStyle w:val="NzovChar"/>
            </w:rPr>
            <w:t>C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F6CEF90A0A754E91AEE6D5CE62C79D82"/>
          </w:placeholder>
        </w:sdtPr>
        <w:sdtEndPr>
          <w:rPr>
            <w:rStyle w:val="NzovChar"/>
          </w:rPr>
        </w:sdtEndPr>
        <w:sdtContent>
          <w:r w:rsidR="002901C5" w:rsidRPr="00263719">
            <w:rPr>
              <w:rStyle w:val="NzovChar"/>
            </w:rPr>
            <w:t>2</w:t>
          </w:r>
        </w:sdtContent>
      </w:sdt>
      <w:r w:rsidR="00753FE7" w:rsidRPr="00263719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E54D138626C0464D945F2336E1E5B6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443A2" w:rsidRPr="00263719">
            <w:t>PROFESIJNÉ OKRUHY RIASEC – DOTAZNÍK</w:t>
          </w:r>
        </w:sdtContent>
      </w:sdt>
    </w:p>
    <w:p w14:paraId="03ABCEB0" w14:textId="77777777" w:rsidR="001235EA" w:rsidRPr="00A821F6" w:rsidRDefault="006E0FEC" w:rsidP="006E0FEC">
      <w:pPr>
        <w:pStyle w:val="Podtitul"/>
        <w:rPr>
          <w:rStyle w:val="Nadpis1Char"/>
          <w:lang w:val="sk-SK"/>
        </w:rPr>
      </w:pPr>
      <w:r w:rsidRPr="00A821F6">
        <w:rPr>
          <w:rStyle w:val="Nadpis1Char"/>
          <w:lang w:val="sk-SK"/>
        </w:rPr>
        <w:t>PRACOVNÝ MATERIÁL PRE UCHÁDZAČA O ZAMESTNANIE</w:t>
      </w:r>
    </w:p>
    <w:p w14:paraId="03ABCEB1" w14:textId="77777777" w:rsidR="00D602C9" w:rsidRPr="00D602C9" w:rsidRDefault="00A34BA8" w:rsidP="005D7736">
      <w:pPr>
        <w:pStyle w:val="Nadpis2"/>
      </w:pPr>
      <w:r>
        <w:t>POSTUP</w:t>
      </w:r>
      <w:r w:rsidR="002901C5">
        <w:t xml:space="preserve">: </w:t>
      </w:r>
      <w:r w:rsidR="002901C5" w:rsidRPr="002901C5">
        <w:rPr>
          <w:rFonts w:eastAsia="Calibri"/>
          <w:lang w:eastAsia="en-US"/>
        </w:rPr>
        <w:t>Prečítajte si nasledovné tvrdenia. Ak s tvrdením súhlasíte, vyplňte krúžok v príslušnom riadku. Neexistujú správne alebo nesprávne odpovede.</w:t>
      </w:r>
      <w:r w:rsidR="00792BD0" w:rsidRPr="00D602C9">
        <w:tab/>
      </w:r>
      <w:r w:rsidR="00792BD0" w:rsidRPr="00D602C9">
        <w:tab/>
      </w:r>
      <w:r w:rsidR="000B4C99" w:rsidRPr="00D602C9">
        <w:tab/>
      </w:r>
    </w:p>
    <w:tbl>
      <w:tblPr>
        <w:tblStyle w:val="GridTable2-Accent11"/>
        <w:tblW w:w="9594" w:type="dxa"/>
        <w:tblLook w:val="0480" w:firstRow="0" w:lastRow="0" w:firstColumn="1" w:lastColumn="0" w:noHBand="0" w:noVBand="1"/>
      </w:tblPr>
      <w:tblGrid>
        <w:gridCol w:w="556"/>
        <w:gridCol w:w="5900"/>
        <w:gridCol w:w="523"/>
        <w:gridCol w:w="523"/>
        <w:gridCol w:w="523"/>
        <w:gridCol w:w="523"/>
        <w:gridCol w:w="523"/>
        <w:gridCol w:w="523"/>
      </w:tblGrid>
      <w:tr w:rsidR="00E422BC" w:rsidRPr="002901C5" w14:paraId="03ABCEBA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B2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</w:t>
            </w:r>
          </w:p>
        </w:tc>
        <w:tc>
          <w:tcPr>
            <w:tcW w:w="5900" w:type="dxa"/>
            <w:hideMark/>
          </w:tcPr>
          <w:p w14:paraId="03ABCEB3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opravovať autá.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B4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B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B6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B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B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B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C3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BB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</w:t>
            </w:r>
          </w:p>
        </w:tc>
        <w:tc>
          <w:tcPr>
            <w:tcW w:w="5900" w:type="dxa"/>
            <w:hideMark/>
          </w:tcPr>
          <w:p w14:paraId="03ABCEBC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riešiť logické hádanky.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BD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B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BF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C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C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C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CC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C4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</w:t>
            </w:r>
          </w:p>
        </w:tc>
        <w:tc>
          <w:tcPr>
            <w:tcW w:w="5900" w:type="dxa"/>
            <w:hideMark/>
          </w:tcPr>
          <w:p w14:paraId="03ABCEC5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Najradšej pracujem nezávisle a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 samostatne.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C6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C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C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C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C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C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D5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CD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4</w:t>
            </w:r>
          </w:p>
        </w:tc>
        <w:tc>
          <w:tcPr>
            <w:tcW w:w="5900" w:type="dxa"/>
            <w:hideMark/>
          </w:tcPr>
          <w:p w14:paraId="03ABCECE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pracovať v tíme.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CF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D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D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DE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D6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5</w:t>
            </w:r>
          </w:p>
        </w:tc>
        <w:tc>
          <w:tcPr>
            <w:tcW w:w="5900" w:type="dxa"/>
            <w:hideMark/>
          </w:tcPr>
          <w:p w14:paraId="03ABCED7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Som cieľavedomý a stanovujem si vlastné ciele.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D8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D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D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E7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DF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6</w:t>
            </w:r>
          </w:p>
        </w:tc>
        <w:tc>
          <w:tcPr>
            <w:tcW w:w="5900" w:type="dxa"/>
            <w:hideMark/>
          </w:tcPr>
          <w:p w14:paraId="03ABCEE0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Baví ma organizovať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moje prostredie 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(napr.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papiere, 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dokumenty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...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).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E1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E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EF0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E8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7</w:t>
            </w:r>
          </w:p>
        </w:tc>
        <w:tc>
          <w:tcPr>
            <w:tcW w:w="5900" w:type="dxa"/>
            <w:hideMark/>
          </w:tcPr>
          <w:p w14:paraId="03ABCEE9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Baví ma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montovať a konštruovať rôzne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 veci.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E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E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E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E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EF9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F1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8</w:t>
            </w:r>
          </w:p>
        </w:tc>
        <w:tc>
          <w:tcPr>
            <w:tcW w:w="5900" w:type="dxa"/>
            <w:hideMark/>
          </w:tcPr>
          <w:p w14:paraId="03ABCEF2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čítať o umení a hudbe.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F3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EF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EF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02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EFA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9</w:t>
            </w:r>
          </w:p>
        </w:tc>
        <w:tc>
          <w:tcPr>
            <w:tcW w:w="5900" w:type="dxa"/>
            <w:hideMark/>
          </w:tcPr>
          <w:p w14:paraId="03ABCEFB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R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ád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pracujem s jasnými pokynmi a postupmi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.</w:t>
            </w:r>
          </w:p>
        </w:tc>
        <w:tc>
          <w:tcPr>
            <w:tcW w:w="523" w:type="dxa"/>
            <w:noWrap/>
            <w:vAlign w:val="center"/>
            <w:hideMark/>
          </w:tcPr>
          <w:p w14:paraId="03ABCEFC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EF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01" w14:textId="77777777" w:rsidR="00E422BC" w:rsidRPr="002901C5" w:rsidRDefault="007D30E2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F0B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03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10</w:t>
            </w:r>
          </w:p>
        </w:tc>
        <w:tc>
          <w:tcPr>
            <w:tcW w:w="5900" w:type="dxa"/>
            <w:hideMark/>
          </w:tcPr>
          <w:p w14:paraId="03ABCF04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presviedčať alebo ovplyvňovať iných.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05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9" w14:textId="77777777" w:rsidR="00E422BC" w:rsidRPr="002901C5" w:rsidRDefault="007D30E2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7D30E2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t></w:t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0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14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0C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11</w:t>
            </w:r>
          </w:p>
        </w:tc>
        <w:tc>
          <w:tcPr>
            <w:tcW w:w="5900" w:type="dxa"/>
            <w:hideMark/>
          </w:tcPr>
          <w:p w14:paraId="03ABCF0D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skúšať nové veci.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0E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0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1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1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12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1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1D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15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12</w:t>
            </w:r>
          </w:p>
        </w:tc>
        <w:tc>
          <w:tcPr>
            <w:tcW w:w="5900" w:type="dxa"/>
            <w:hideMark/>
          </w:tcPr>
          <w:p w14:paraId="03ABCF16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Baví ma učiť niečo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ostatných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17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1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1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1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1B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1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26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1E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13</w:t>
            </w:r>
          </w:p>
        </w:tc>
        <w:tc>
          <w:tcPr>
            <w:tcW w:w="5900" w:type="dxa"/>
            <w:hideMark/>
          </w:tcPr>
          <w:p w14:paraId="03ABCF1F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pomáhať druhým riešiť ich problémy.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20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2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24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2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2F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27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14</w:t>
            </w:r>
          </w:p>
        </w:tc>
        <w:tc>
          <w:tcPr>
            <w:tcW w:w="5900" w:type="dxa"/>
            <w:hideMark/>
          </w:tcPr>
          <w:p w14:paraId="03ABCF28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starať sa o zvieratá.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2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2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B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2D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2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38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30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15</w:t>
            </w:r>
          </w:p>
        </w:tc>
        <w:tc>
          <w:tcPr>
            <w:tcW w:w="5900" w:type="dxa"/>
            <w:hideMark/>
          </w:tcPr>
          <w:p w14:paraId="03ABCF31" w14:textId="77777777" w:rsidR="00E422BC" w:rsidRPr="002901C5" w:rsidRDefault="00E422BC" w:rsidP="00C4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Ne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prekážalo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 by mi pracovať 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väčšinu času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 v kancelárii.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32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4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6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3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F41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39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16</w:t>
            </w:r>
          </w:p>
        </w:tc>
        <w:tc>
          <w:tcPr>
            <w:tcW w:w="5900" w:type="dxa"/>
            <w:hideMark/>
          </w:tcPr>
          <w:p w14:paraId="03ABCF3A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predávať.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3B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D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3F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4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4A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42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17</w:t>
            </w:r>
          </w:p>
        </w:tc>
        <w:tc>
          <w:tcPr>
            <w:tcW w:w="5900" w:type="dxa"/>
            <w:hideMark/>
          </w:tcPr>
          <w:p w14:paraId="03ABCF43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písanie (príbehov, básničiek...).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44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4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46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4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4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4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53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4B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18</w:t>
            </w:r>
          </w:p>
        </w:tc>
        <w:tc>
          <w:tcPr>
            <w:tcW w:w="5900" w:type="dxa"/>
            <w:hideMark/>
          </w:tcPr>
          <w:p w14:paraId="03ABCF4C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Zaujíma ma veda.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4D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4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4F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5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5C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54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19</w:t>
            </w:r>
          </w:p>
        </w:tc>
        <w:tc>
          <w:tcPr>
            <w:tcW w:w="5900" w:type="dxa"/>
            <w:hideMark/>
          </w:tcPr>
          <w:p w14:paraId="03ABCF55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Ľahko na seba beriem zodpovednosť.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56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5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5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65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5D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20</w:t>
            </w:r>
          </w:p>
        </w:tc>
        <w:tc>
          <w:tcPr>
            <w:tcW w:w="5900" w:type="dxa"/>
            <w:hideMark/>
          </w:tcPr>
          <w:p w14:paraId="03ABCF5E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Zaujíma ma liečiť druhých.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5F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6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6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6E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66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21</w:t>
            </w:r>
          </w:p>
        </w:tc>
        <w:tc>
          <w:tcPr>
            <w:tcW w:w="5900" w:type="dxa"/>
            <w:hideMark/>
          </w:tcPr>
          <w:p w14:paraId="03ABCF67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ma, keď sa snažím pochopiť, ako veci fungujú.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68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6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6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6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77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6F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22</w:t>
            </w:r>
          </w:p>
        </w:tc>
        <w:tc>
          <w:tcPr>
            <w:tcW w:w="5900" w:type="dxa"/>
            <w:hideMark/>
          </w:tcPr>
          <w:p w14:paraId="03ABCF70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montovať a skladať veci.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7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7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7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80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78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23</w:t>
            </w:r>
          </w:p>
        </w:tc>
        <w:tc>
          <w:tcPr>
            <w:tcW w:w="5900" w:type="dxa"/>
            <w:hideMark/>
          </w:tcPr>
          <w:p w14:paraId="03ABCF79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Som kreatívny.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7A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7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7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7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89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81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24</w:t>
            </w:r>
          </w:p>
        </w:tc>
        <w:tc>
          <w:tcPr>
            <w:tcW w:w="5900" w:type="dxa"/>
            <w:hideMark/>
          </w:tcPr>
          <w:p w14:paraId="03ABCF82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Dávam pozor na detaily.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83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8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F92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8A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25</w:t>
            </w:r>
          </w:p>
        </w:tc>
        <w:tc>
          <w:tcPr>
            <w:tcW w:w="5900" w:type="dxa"/>
            <w:hideMark/>
          </w:tcPr>
          <w:p w14:paraId="03ABCF8B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Dokážem sa sústrediť aj na monotónnu prácu.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8C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8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9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9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F9B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93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26</w:t>
            </w:r>
          </w:p>
        </w:tc>
        <w:tc>
          <w:tcPr>
            <w:tcW w:w="5900" w:type="dxa"/>
            <w:hideMark/>
          </w:tcPr>
          <w:p w14:paraId="03ABCF94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analyzovať problémy alebo situácie.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95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9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9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9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9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9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A4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9C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27</w:t>
            </w:r>
          </w:p>
        </w:tc>
        <w:tc>
          <w:tcPr>
            <w:tcW w:w="5900" w:type="dxa"/>
            <w:hideMark/>
          </w:tcPr>
          <w:p w14:paraId="03ABCF9D" w14:textId="77777777" w:rsidR="00E422BC" w:rsidRPr="002901C5" w:rsidRDefault="00E422BC" w:rsidP="00C41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hrať na hudobnom nástroji alebo spieva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ť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9E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9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A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A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A2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A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AD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A5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28</w:t>
            </w:r>
          </w:p>
        </w:tc>
        <w:tc>
          <w:tcPr>
            <w:tcW w:w="5900" w:type="dxa"/>
            <w:hideMark/>
          </w:tcPr>
          <w:p w14:paraId="03ABCFA6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Zaujíma  ma naučiť sa niečo o nových kultúrach.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A7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A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A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A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AB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A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B6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AE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29</w:t>
            </w:r>
          </w:p>
        </w:tc>
        <w:tc>
          <w:tcPr>
            <w:tcW w:w="5900" w:type="dxa"/>
            <w:hideMark/>
          </w:tcPr>
          <w:p w14:paraId="03ABCFAF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Láka ma podnikanie.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B0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2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4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B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BF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B7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30</w:t>
            </w:r>
          </w:p>
        </w:tc>
        <w:tc>
          <w:tcPr>
            <w:tcW w:w="5900" w:type="dxa"/>
            <w:hideMark/>
          </w:tcPr>
          <w:p w14:paraId="03ABCFB8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varenie.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B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B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B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BD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B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C8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C0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31</w:t>
            </w:r>
          </w:p>
        </w:tc>
        <w:tc>
          <w:tcPr>
            <w:tcW w:w="5900" w:type="dxa"/>
            <w:hideMark/>
          </w:tcPr>
          <w:p w14:paraId="03ABCFC1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divadlo a hranie scénok.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C2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4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C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6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C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D1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C9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32</w:t>
            </w:r>
          </w:p>
        </w:tc>
        <w:tc>
          <w:tcPr>
            <w:tcW w:w="5900" w:type="dxa"/>
            <w:hideMark/>
          </w:tcPr>
          <w:p w14:paraId="03ABCFCA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Som praktický človek.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CB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CC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D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CF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D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DA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D2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33</w:t>
            </w:r>
          </w:p>
        </w:tc>
        <w:tc>
          <w:tcPr>
            <w:tcW w:w="5900" w:type="dxa"/>
            <w:hideMark/>
          </w:tcPr>
          <w:p w14:paraId="03ABCFD3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pracovať s číslami a tabuľkami.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D4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D5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D6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D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D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D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E3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DB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34</w:t>
            </w:r>
          </w:p>
        </w:tc>
        <w:tc>
          <w:tcPr>
            <w:tcW w:w="5900" w:type="dxa"/>
            <w:hideMark/>
          </w:tcPr>
          <w:p w14:paraId="03ABCFDC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rozprávať sa o problémoch druhých.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DD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DE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DF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E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E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E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EC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E4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35</w:t>
            </w:r>
          </w:p>
        </w:tc>
        <w:tc>
          <w:tcPr>
            <w:tcW w:w="5900" w:type="dxa"/>
            <w:hideMark/>
          </w:tcPr>
          <w:p w14:paraId="03ABCFE5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Dokážem si dobre zorganizovať prácu.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E6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E7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E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E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E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E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CFF5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ED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36</w:t>
            </w:r>
          </w:p>
        </w:tc>
        <w:tc>
          <w:tcPr>
            <w:tcW w:w="5900" w:type="dxa"/>
            <w:hideMark/>
          </w:tcPr>
          <w:p w14:paraId="03ABCFEE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</w:t>
            </w:r>
            <w:r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, keď môžem viesť </w:t>
            </w: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 xml:space="preserve"> vedenie druhých.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EF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0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1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F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CFFE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F6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37</w:t>
            </w:r>
          </w:p>
        </w:tc>
        <w:tc>
          <w:tcPr>
            <w:tcW w:w="5900" w:type="dxa"/>
            <w:hideMark/>
          </w:tcPr>
          <w:p w14:paraId="03ABCFF7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pracovať vonku.</w:t>
            </w:r>
          </w:p>
        </w:tc>
        <w:tc>
          <w:tcPr>
            <w:tcW w:w="523" w:type="dxa"/>
            <w:noWrap/>
            <w:vAlign w:val="center"/>
            <w:hideMark/>
          </w:tcPr>
          <w:p w14:paraId="03ABCFF8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CFF9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A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CFF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CFF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D007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CFFF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38</w:t>
            </w:r>
          </w:p>
        </w:tc>
        <w:tc>
          <w:tcPr>
            <w:tcW w:w="5900" w:type="dxa"/>
            <w:hideMark/>
          </w:tcPr>
          <w:p w14:paraId="03ABD000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Rád by som pracoval v kancelárii.</w:t>
            </w:r>
          </w:p>
        </w:tc>
        <w:tc>
          <w:tcPr>
            <w:tcW w:w="523" w:type="dxa"/>
            <w:noWrap/>
            <w:vAlign w:val="center"/>
            <w:hideMark/>
          </w:tcPr>
          <w:p w14:paraId="03ABD001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2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3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D00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</w:tr>
      <w:tr w:rsidR="00E422BC" w:rsidRPr="002901C5" w14:paraId="03ABD010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08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39</w:t>
            </w:r>
          </w:p>
        </w:tc>
        <w:tc>
          <w:tcPr>
            <w:tcW w:w="5900" w:type="dxa"/>
            <w:hideMark/>
          </w:tcPr>
          <w:p w14:paraId="03ABD009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Dobre mi ide matematika.</w:t>
            </w:r>
          </w:p>
        </w:tc>
        <w:tc>
          <w:tcPr>
            <w:tcW w:w="523" w:type="dxa"/>
            <w:noWrap/>
            <w:vAlign w:val="center"/>
            <w:hideMark/>
          </w:tcPr>
          <w:p w14:paraId="03ABD00A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B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D00C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0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D00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D019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11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40</w:t>
            </w:r>
          </w:p>
        </w:tc>
        <w:tc>
          <w:tcPr>
            <w:tcW w:w="5900" w:type="dxa"/>
            <w:hideMark/>
          </w:tcPr>
          <w:p w14:paraId="03ABD012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pomáhať druhým.</w:t>
            </w:r>
          </w:p>
        </w:tc>
        <w:tc>
          <w:tcPr>
            <w:tcW w:w="523" w:type="dxa"/>
            <w:noWrap/>
            <w:vAlign w:val="center"/>
            <w:hideMark/>
          </w:tcPr>
          <w:p w14:paraId="03ABD013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14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15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1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D01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D01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D022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1A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41</w:t>
            </w:r>
          </w:p>
        </w:tc>
        <w:tc>
          <w:tcPr>
            <w:tcW w:w="5900" w:type="dxa"/>
            <w:hideMark/>
          </w:tcPr>
          <w:p w14:paraId="03ABD01B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kreslenie.</w:t>
            </w:r>
          </w:p>
        </w:tc>
        <w:tc>
          <w:tcPr>
            <w:tcW w:w="523" w:type="dxa"/>
            <w:noWrap/>
            <w:vAlign w:val="center"/>
            <w:hideMark/>
          </w:tcPr>
          <w:p w14:paraId="03ABD01C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1D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1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noWrap/>
            <w:vAlign w:val="center"/>
            <w:hideMark/>
          </w:tcPr>
          <w:p w14:paraId="03ABD01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2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D02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D02B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23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42</w:t>
            </w:r>
          </w:p>
        </w:tc>
        <w:tc>
          <w:tcPr>
            <w:tcW w:w="5900" w:type="dxa"/>
            <w:hideMark/>
          </w:tcPr>
          <w:p w14:paraId="03ABD024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Baví ma byť v centre diania.</w:t>
            </w:r>
          </w:p>
        </w:tc>
        <w:tc>
          <w:tcPr>
            <w:tcW w:w="523" w:type="dxa"/>
            <w:noWrap/>
            <w:vAlign w:val="center"/>
            <w:hideMark/>
          </w:tcPr>
          <w:p w14:paraId="03ABD025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26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27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28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vAlign w:val="center"/>
            <w:hideMark/>
          </w:tcPr>
          <w:p w14:paraId="03ABD029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  <w:sym w:font="Wingdings" w:char="F0A1"/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vAlign w:val="center"/>
            <w:hideMark/>
          </w:tcPr>
          <w:p w14:paraId="03ABD02A" w14:textId="77777777" w:rsidR="00E422BC" w:rsidRPr="002901C5" w:rsidRDefault="00E422BC" w:rsidP="00290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E422BC" w:rsidRPr="002901C5" w14:paraId="03ABD034" w14:textId="77777777" w:rsidTr="00E42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2C" w14:textId="77777777" w:rsidR="00E422BC" w:rsidRPr="002901C5" w:rsidRDefault="00E422BC" w:rsidP="002901C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538135"/>
                <w:szCs w:val="20"/>
                <w:lang w:val="sk-SK" w:eastAsia="en-US"/>
              </w:rPr>
            </w:pPr>
          </w:p>
        </w:tc>
        <w:tc>
          <w:tcPr>
            <w:tcW w:w="5900" w:type="dxa"/>
            <w:hideMark/>
          </w:tcPr>
          <w:p w14:paraId="03ABD02D" w14:textId="77777777" w:rsidR="00E422BC" w:rsidRPr="002901C5" w:rsidRDefault="00E422BC" w:rsidP="00290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hideMark/>
          </w:tcPr>
          <w:p w14:paraId="03ABD02E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R</w:t>
            </w:r>
          </w:p>
        </w:tc>
        <w:tc>
          <w:tcPr>
            <w:tcW w:w="523" w:type="dxa"/>
            <w:noWrap/>
            <w:hideMark/>
          </w:tcPr>
          <w:p w14:paraId="03ABD02F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I</w:t>
            </w:r>
          </w:p>
        </w:tc>
        <w:tc>
          <w:tcPr>
            <w:tcW w:w="523" w:type="dxa"/>
            <w:noWrap/>
            <w:hideMark/>
          </w:tcPr>
          <w:p w14:paraId="03ABD030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A</w:t>
            </w:r>
          </w:p>
        </w:tc>
        <w:tc>
          <w:tcPr>
            <w:tcW w:w="523" w:type="dxa"/>
            <w:noWrap/>
            <w:hideMark/>
          </w:tcPr>
          <w:p w14:paraId="03ABD031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S</w:t>
            </w:r>
          </w:p>
        </w:tc>
        <w:tc>
          <w:tcPr>
            <w:tcW w:w="523" w:type="dxa"/>
            <w:noWrap/>
            <w:hideMark/>
          </w:tcPr>
          <w:p w14:paraId="03ABD032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E</w:t>
            </w: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hideMark/>
          </w:tcPr>
          <w:p w14:paraId="03ABD033" w14:textId="77777777" w:rsidR="00E422BC" w:rsidRPr="002901C5" w:rsidRDefault="00E422BC" w:rsidP="00290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  <w:t>C</w:t>
            </w:r>
          </w:p>
        </w:tc>
      </w:tr>
      <w:tr w:rsidR="00E422BC" w:rsidRPr="002901C5" w14:paraId="03ABD03D" w14:textId="77777777" w:rsidTr="00E422BC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  <w:tcBorders>
              <w:left w:val="single" w:sz="2" w:space="0" w:color="9CC2E5" w:themeColor="accent1" w:themeTint="99"/>
            </w:tcBorders>
            <w:noWrap/>
            <w:hideMark/>
          </w:tcPr>
          <w:p w14:paraId="03ABD035" w14:textId="77777777" w:rsidR="00E422BC" w:rsidRPr="002901C5" w:rsidRDefault="00E422BC" w:rsidP="002901C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</w:p>
        </w:tc>
        <w:tc>
          <w:tcPr>
            <w:tcW w:w="5900" w:type="dxa"/>
            <w:hideMark/>
          </w:tcPr>
          <w:p w14:paraId="03ABD036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Cs w:val="20"/>
                <w:lang w:val="sk-SK" w:eastAsia="en-US"/>
              </w:rPr>
            </w:pPr>
            <w:r w:rsidRPr="002901C5"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  <w:t>Súčet bodov v každom stĺpci:</w:t>
            </w:r>
          </w:p>
        </w:tc>
        <w:tc>
          <w:tcPr>
            <w:tcW w:w="523" w:type="dxa"/>
            <w:noWrap/>
            <w:hideMark/>
          </w:tcPr>
          <w:p w14:paraId="03ABD037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hideMark/>
          </w:tcPr>
          <w:p w14:paraId="03ABD038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hideMark/>
          </w:tcPr>
          <w:p w14:paraId="03ABD039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hideMark/>
          </w:tcPr>
          <w:p w14:paraId="03ABD03A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noWrap/>
            <w:hideMark/>
          </w:tcPr>
          <w:p w14:paraId="03ABD03B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  <w:tc>
          <w:tcPr>
            <w:tcW w:w="523" w:type="dxa"/>
            <w:tcBorders>
              <w:right w:val="single" w:sz="2" w:space="0" w:color="9CC2E5" w:themeColor="accent1" w:themeTint="99"/>
            </w:tcBorders>
            <w:noWrap/>
            <w:hideMark/>
          </w:tcPr>
          <w:p w14:paraId="03ABD03C" w14:textId="77777777" w:rsidR="00E422BC" w:rsidRPr="002901C5" w:rsidRDefault="00E422BC" w:rsidP="00290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38135"/>
                <w:sz w:val="20"/>
                <w:szCs w:val="20"/>
                <w:lang w:val="sk-SK" w:eastAsia="en-US"/>
              </w:rPr>
            </w:pPr>
          </w:p>
        </w:tc>
      </w:tr>
    </w:tbl>
    <w:p w14:paraId="03ABD03E" w14:textId="77777777" w:rsidR="001235EA" w:rsidRPr="005D7736" w:rsidRDefault="00E55BEB" w:rsidP="005D7736">
      <w:pPr>
        <w:pStyle w:val="Nadpis2"/>
      </w:pPr>
      <w:r>
        <w:rPr>
          <w:noProof/>
          <w:lang w:eastAsia="sk-SK"/>
        </w:rPr>
        <w:pict w14:anchorId="03ABD03F">
          <v:rect id="Rectangle 2" o:spid="_x0000_s1026" style="position:absolute;margin-left:160.6pt;margin-top:8.5pt;width:21.95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" filled="f" strokecolor="#2e74b5 [2404]" strokeweight="1pt"/>
        </w:pict>
      </w:r>
      <w:r>
        <w:rPr>
          <w:noProof/>
          <w:lang w:eastAsia="sk-SK"/>
        </w:rPr>
        <w:pict w14:anchorId="03ABD040">
          <v:rect id="Rectangle 1" o:spid="_x0000_s1028" style="position:absolute;margin-left:131.8pt;margin-top:8.4pt;width:21.95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" filled="f" strokecolor="#2e74b5 [2404]" strokeweight="1pt"/>
        </w:pict>
      </w:r>
      <w:r>
        <w:rPr>
          <w:noProof/>
          <w:lang w:eastAsia="sk-SK"/>
        </w:rPr>
        <w:pict w14:anchorId="03ABD041">
          <v:rect id="Rectangle 4" o:spid="_x0000_s1027" style="position:absolute;margin-left:190.4pt;margin-top:8.55pt;width:21.9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" filled="f" strokecolor="#2e74b5 [2404]" strokeweight="1pt"/>
        </w:pict>
      </w:r>
      <w:r w:rsidR="00427229" w:rsidRPr="005D7736">
        <w:t xml:space="preserve">             Môj výsledný kód:</w:t>
      </w:r>
    </w:p>
    <w:sectPr w:rsidR="001235EA" w:rsidRPr="005D7736" w:rsidSect="002637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08" w:right="1008" w:bottom="86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7E0D71" w14:textId="77777777" w:rsidR="00E55BEB" w:rsidRDefault="00E55BEB">
      <w:pPr>
        <w:spacing w:after="0" w:line="240" w:lineRule="auto"/>
      </w:pPr>
      <w:r>
        <w:separator/>
      </w:r>
    </w:p>
  </w:endnote>
  <w:endnote w:type="continuationSeparator" w:id="0">
    <w:p w14:paraId="7FF71CDC" w14:textId="77777777" w:rsidR="00E55BEB" w:rsidRDefault="00E5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B8111" w14:textId="77777777" w:rsidR="00F32B1C" w:rsidRDefault="00F32B1C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B36C0" w14:textId="77777777" w:rsidR="00263719" w:rsidRDefault="00263719" w:rsidP="00263719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263719" w14:paraId="23131C2E" w14:textId="77777777" w:rsidTr="00832253">
          <w:trPr>
            <w:trHeight w:val="727"/>
          </w:trPr>
          <w:tc>
            <w:tcPr>
              <w:tcW w:w="3933" w:type="pct"/>
            </w:tcPr>
            <w:p w14:paraId="4D503379" w14:textId="77777777" w:rsidR="00263719" w:rsidRDefault="00263719" w:rsidP="0026371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18D38CFD" w14:textId="77777777" w:rsidR="00263719" w:rsidRDefault="00263719" w:rsidP="0026371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6D48C32" w14:textId="66B531A3" w:rsidR="00263719" w:rsidRDefault="00263719" w:rsidP="00263719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32253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 w:rsidR="00F32B1C">
                <w:rPr>
                  <w:rFonts w:ascii="Arial" w:hAnsi="Arial" w:cs="Arial"/>
                </w:rPr>
                <w:t xml:space="preserve">    </w:t>
              </w:r>
              <w:proofErr w:type="spellStart"/>
              <w:r w:rsidR="00F32B1C">
                <w:rPr>
                  <w:rFonts w:ascii="Arial" w:hAnsi="Arial" w:cs="Arial"/>
                </w:rPr>
                <w:t>UPSVaR</w:t>
              </w:r>
              <w:proofErr w:type="spellEnd"/>
              <w:r w:rsidR="00F32B1C">
                <w:rPr>
                  <w:rFonts w:ascii="Arial" w:hAnsi="Arial" w:cs="Arial"/>
                </w:rPr>
                <w:t xml:space="preserve"> (2016</w:t>
              </w:r>
              <w:bookmarkStart w:id="0" w:name="_GoBack"/>
              <w:bookmarkEnd w:id="0"/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F2CC529" w14:textId="77777777" w:rsidR="00263719" w:rsidRDefault="00263719" w:rsidP="00263719">
    <w:pPr>
      <w:pStyle w:val="Pta"/>
      <w:jc w:val="left"/>
    </w:pPr>
  </w:p>
  <w:p w14:paraId="03ABD049" w14:textId="0ABA97B8" w:rsidR="00A821F6" w:rsidRPr="00263719" w:rsidRDefault="00A821F6" w:rsidP="00263719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41D4C" w14:textId="77777777" w:rsidR="00F32B1C" w:rsidRDefault="00F32B1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22816" w14:textId="77777777" w:rsidR="00E55BEB" w:rsidRDefault="00E55BEB">
      <w:pPr>
        <w:spacing w:after="0" w:line="240" w:lineRule="auto"/>
      </w:pPr>
      <w:r>
        <w:separator/>
      </w:r>
    </w:p>
  </w:footnote>
  <w:footnote w:type="continuationSeparator" w:id="0">
    <w:p w14:paraId="5687B91D" w14:textId="77777777" w:rsidR="00E55BEB" w:rsidRDefault="00E55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EBC8E" w14:textId="77777777" w:rsidR="00F32B1C" w:rsidRDefault="00F32B1C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959AD" w14:textId="77777777" w:rsidR="00F32B1C" w:rsidRDefault="00F32B1C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6A325" w14:textId="77777777" w:rsidR="00F32B1C" w:rsidRDefault="00F32B1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01C5"/>
    <w:rsid w:val="0004631D"/>
    <w:rsid w:val="00050E25"/>
    <w:rsid w:val="00087B4A"/>
    <w:rsid w:val="000B4C99"/>
    <w:rsid w:val="001235EA"/>
    <w:rsid w:val="001274AC"/>
    <w:rsid w:val="001570E4"/>
    <w:rsid w:val="001810E4"/>
    <w:rsid w:val="00247135"/>
    <w:rsid w:val="00263719"/>
    <w:rsid w:val="002901C5"/>
    <w:rsid w:val="00332173"/>
    <w:rsid w:val="003B105A"/>
    <w:rsid w:val="00427229"/>
    <w:rsid w:val="00467A66"/>
    <w:rsid w:val="00481E95"/>
    <w:rsid w:val="004A5891"/>
    <w:rsid w:val="004D64F4"/>
    <w:rsid w:val="00587A23"/>
    <w:rsid w:val="005D7736"/>
    <w:rsid w:val="005F415E"/>
    <w:rsid w:val="005F5D5A"/>
    <w:rsid w:val="00607AA7"/>
    <w:rsid w:val="006752EC"/>
    <w:rsid w:val="006C19DE"/>
    <w:rsid w:val="006D6E5A"/>
    <w:rsid w:val="006E02F0"/>
    <w:rsid w:val="006E0FEC"/>
    <w:rsid w:val="00703877"/>
    <w:rsid w:val="00706DB8"/>
    <w:rsid w:val="00747C92"/>
    <w:rsid w:val="00753FE7"/>
    <w:rsid w:val="00792BD0"/>
    <w:rsid w:val="007D30E2"/>
    <w:rsid w:val="008139B6"/>
    <w:rsid w:val="00832253"/>
    <w:rsid w:val="008B0E8C"/>
    <w:rsid w:val="008C5C15"/>
    <w:rsid w:val="00931BC0"/>
    <w:rsid w:val="00A3323B"/>
    <w:rsid w:val="00A34BA8"/>
    <w:rsid w:val="00A572F0"/>
    <w:rsid w:val="00A6560D"/>
    <w:rsid w:val="00A821F6"/>
    <w:rsid w:val="00BF7625"/>
    <w:rsid w:val="00C41B48"/>
    <w:rsid w:val="00C443A2"/>
    <w:rsid w:val="00C5160E"/>
    <w:rsid w:val="00C51FB0"/>
    <w:rsid w:val="00C61B5A"/>
    <w:rsid w:val="00CB0AB3"/>
    <w:rsid w:val="00D419F5"/>
    <w:rsid w:val="00D55CA5"/>
    <w:rsid w:val="00D602C9"/>
    <w:rsid w:val="00D60401"/>
    <w:rsid w:val="00D93B3C"/>
    <w:rsid w:val="00E40732"/>
    <w:rsid w:val="00E422BC"/>
    <w:rsid w:val="00E55BEB"/>
    <w:rsid w:val="00E631CE"/>
    <w:rsid w:val="00E919F3"/>
    <w:rsid w:val="00EB72F8"/>
    <w:rsid w:val="00F27CF6"/>
    <w:rsid w:val="00F32B1C"/>
    <w:rsid w:val="00F752A3"/>
    <w:rsid w:val="00FA6C32"/>
    <w:rsid w:val="00FB64D6"/>
    <w:rsid w:val="00FC6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BCE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5D7736"/>
    <w:pPr>
      <w:keepNext/>
      <w:keepLines/>
      <w:spacing w:before="240" w:after="120" w:line="240" w:lineRule="auto"/>
      <w:outlineLvl w:val="1"/>
    </w:pPr>
    <w:rPr>
      <w:b/>
      <w:bCs/>
      <w:color w:val="1F4E79" w:themeColor="accent1" w:themeShade="80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26371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263719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A65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A6560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A6560D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A6560D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A6560D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6560D"/>
    <w:rPr>
      <w:color w:val="808080"/>
    </w:rPr>
  </w:style>
  <w:style w:type="paragraph" w:styleId="Bezriadkovania">
    <w:name w:val="No Spacing"/>
    <w:uiPriority w:val="36"/>
    <w:qFormat/>
    <w:rsid w:val="00A6560D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5D7736"/>
    <w:rPr>
      <w:b/>
      <w:bCs/>
      <w:color w:val="1F4E79" w:themeColor="accent1" w:themeShade="80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A6560D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A65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6560D"/>
  </w:style>
  <w:style w:type="paragraph" w:styleId="Pta">
    <w:name w:val="footer"/>
    <w:basedOn w:val="Normlny"/>
    <w:link w:val="PtaChar"/>
    <w:uiPriority w:val="99"/>
    <w:unhideWhenUsed/>
    <w:rsid w:val="00A6560D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A6560D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A656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A6560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A6560D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A6560D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A6560D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A6560D"/>
  </w:style>
  <w:style w:type="paragraph" w:customStyle="1" w:styleId="SpaceBefore">
    <w:name w:val="Space Before"/>
    <w:basedOn w:val="Normlny"/>
    <w:uiPriority w:val="2"/>
    <w:qFormat/>
    <w:rsid w:val="00A6560D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table" w:customStyle="1" w:styleId="ListTable7Colorful-Accent61">
    <w:name w:val="List Table 7 Colorful - Accent 61"/>
    <w:basedOn w:val="Normlnatabuka"/>
    <w:next w:val="ListTable7Colorful-Accent62"/>
    <w:uiPriority w:val="52"/>
    <w:rsid w:val="002901C5"/>
    <w:pPr>
      <w:spacing w:after="0" w:line="240" w:lineRule="auto"/>
    </w:pPr>
    <w:rPr>
      <w:rFonts w:eastAsia="Calibri"/>
      <w:color w:val="538135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Normlnatabuka"/>
    <w:uiPriority w:val="52"/>
    <w:rsid w:val="002901C5"/>
    <w:pPr>
      <w:spacing w:after="0" w:line="240" w:lineRule="auto"/>
    </w:pPr>
    <w:rPr>
      <w:color w:val="D7230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53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53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53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53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CD8" w:themeFill="accent6" w:themeFillTint="33"/>
      </w:tcPr>
    </w:tblStylePr>
    <w:tblStylePr w:type="band1Horz">
      <w:tblPr/>
      <w:tcPr>
        <w:shd w:val="clear" w:color="auto" w:fill="FCDC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11">
    <w:name w:val="Grid Table 2 - Accent 11"/>
    <w:basedOn w:val="Normlnatabuka"/>
    <w:uiPriority w:val="47"/>
    <w:rsid w:val="002901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42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7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16B2486C184C658B8D4B6C8E0EE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215-07A7-4B1C-ACD0-7D5D030F1232}"/>
      </w:docPartPr>
      <w:docPartBody>
        <w:p w:rsidR="00AF41CA" w:rsidRDefault="00474880">
          <w:pPr>
            <w:pStyle w:val="2816B2486C184C658B8D4B6C8E0EE700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F6CEF90A0A754E91AEE6D5CE62C79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EF09-848E-45CC-83A8-5D5C37BC6631}"/>
      </w:docPartPr>
      <w:docPartBody>
        <w:p w:rsidR="00AF41CA" w:rsidRDefault="00474880">
          <w:pPr>
            <w:pStyle w:val="F6CEF90A0A754E91AEE6D5CE62C79D82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54D138626C0464D945F2336E1E5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DB5BB-0ABC-416C-A08A-066146608377}"/>
      </w:docPartPr>
      <w:docPartBody>
        <w:p w:rsidR="00AF41CA" w:rsidRDefault="00474880">
          <w:pPr>
            <w:pStyle w:val="E54D138626C0464D945F2336E1E5B6E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4880"/>
    <w:rsid w:val="001A1903"/>
    <w:rsid w:val="00474880"/>
    <w:rsid w:val="00511D03"/>
    <w:rsid w:val="005E2DAC"/>
    <w:rsid w:val="007E66DA"/>
    <w:rsid w:val="00865D1E"/>
    <w:rsid w:val="00A046C4"/>
    <w:rsid w:val="00AF41CA"/>
    <w:rsid w:val="00BC684C"/>
    <w:rsid w:val="00D95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41C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AF41CA"/>
    <w:rPr>
      <w:color w:val="808080"/>
    </w:rPr>
  </w:style>
  <w:style w:type="paragraph" w:customStyle="1" w:styleId="2816B2486C184C658B8D4B6C8E0EE700">
    <w:name w:val="2816B2486C184C658B8D4B6C8E0EE700"/>
    <w:rsid w:val="00AF41CA"/>
  </w:style>
  <w:style w:type="paragraph" w:customStyle="1" w:styleId="F6CEF90A0A754E91AEE6D5CE62C79D82">
    <w:name w:val="F6CEF90A0A754E91AEE6D5CE62C79D82"/>
    <w:rsid w:val="00AF41CA"/>
  </w:style>
  <w:style w:type="paragraph" w:customStyle="1" w:styleId="E54D138626C0464D945F2336E1E5B6E3">
    <w:name w:val="E54D138626C0464D945F2336E1E5B6E3"/>
    <w:rsid w:val="00AF41CA"/>
  </w:style>
  <w:style w:type="paragraph" w:customStyle="1" w:styleId="7E7164A67165446485B3EB7C9B34B1AA">
    <w:name w:val="7E7164A67165446485B3EB7C9B34B1AA"/>
    <w:rsid w:val="00AF41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9D1982-7B88-4A4E-A9A8-83C54971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39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PROFESIJNÉ OKRUHY RIASEC – DOTAZNÍK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8</cp:revision>
  <dcterms:created xsi:type="dcterms:W3CDTF">2014-10-08T17:42:00Z</dcterms:created>
  <dcterms:modified xsi:type="dcterms:W3CDTF">2016-08-09T12:02:00Z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