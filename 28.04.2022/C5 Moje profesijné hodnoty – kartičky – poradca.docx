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D3245D3" w14:textId="312B7A16" w:rsidR="001235EA" w:rsidRPr="00E158C3" w:rsidRDefault="00D47E93" w:rsidP="00FB252D">
      <w:pPr>
        <w:pStyle w:val="Nzov"/>
        <w:rPr>
          <w:rStyle w:val="Nadpis1Char"/>
          <w:rFonts w:asciiTheme="minorHAnsi" w:eastAsiaTheme="minorEastAsia" w:hAnsiTheme="minorHAnsi" w:cstheme="minorBidi"/>
          <w:kern w:val="0"/>
          <w:lang w:val="fr-FR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A56A6DAE1E124EF49D09F3E7BD64D6C1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161600" w:rsidRPr="00605720">
            <w:rPr>
              <w:rStyle w:val="NzovChar"/>
              <w:sz w:val="28"/>
              <w:lang w:val="sk-SK"/>
            </w:rPr>
            <w:t>C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8034D876500E410DBE1A7425B22BD497"/>
          </w:placeholder>
        </w:sdtPr>
        <w:sdtEndPr>
          <w:rPr>
            <w:rStyle w:val="NzovChar"/>
          </w:rPr>
        </w:sdtEndPr>
        <w:sdtContent>
          <w:r w:rsidR="00E158C3">
            <w:rPr>
              <w:rStyle w:val="NzovChar"/>
              <w:sz w:val="28"/>
              <w:lang w:val="sk-SK"/>
            </w:rPr>
            <w:t>5</w:t>
          </w:r>
        </w:sdtContent>
      </w:sdt>
      <w:r w:rsidR="00753FE7" w:rsidRPr="00605720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57B5F9E9500B4F90A128F705F8598BD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158C3">
            <w:rPr>
              <w:sz w:val="28"/>
              <w:lang w:val="sk-SK"/>
            </w:rPr>
            <w:t>MOJe profesijné hodnoty</w:t>
          </w:r>
          <w:r w:rsidR="00161600" w:rsidRPr="00605720">
            <w:rPr>
              <w:sz w:val="28"/>
              <w:lang w:val="sk-SK"/>
            </w:rPr>
            <w:t xml:space="preserve"> – </w:t>
          </w:r>
          <w:r w:rsidR="00E158C3">
            <w:rPr>
              <w:sz w:val="28"/>
              <w:lang w:val="sk-SK"/>
            </w:rPr>
            <w:t>kartičky</w:t>
          </w:r>
        </w:sdtContent>
      </w:sdt>
      <w:r w:rsidR="00C61B5A" w:rsidRPr="00605720">
        <w:rPr>
          <w:sz w:val="28"/>
          <w:lang w:val="sk-SK"/>
        </w:rPr>
        <w:br/>
      </w:r>
      <w:sdt>
        <w:sdtPr>
          <w:rPr>
            <w:rStyle w:val="Nadpis1Char"/>
            <w:rFonts w:asciiTheme="minorHAnsi" w:eastAsiaTheme="minorEastAsia" w:hAnsiTheme="minorHAnsi" w:cstheme="minorBidi"/>
            <w:b w:val="0"/>
            <w:bCs w:val="0"/>
            <w:caps/>
            <w:kern w:val="0"/>
            <w:lang w:val="sk-SK"/>
          </w:rPr>
          <w:alias w:val="Návod/Materiál"/>
          <w:tag w:val="Návod/Materiál"/>
          <w:id w:val="-1926566735"/>
          <w:placeholder>
            <w:docPart w:val="997B211419ED4554B6180351D6D3A679"/>
          </w:placeholder>
          <w:dropDownList>
            <w:listItem w:value="Choose an item."/>
            <w:listItem w:displayText="Materiál pre poradcu" w:value="Materiál pre poradcu"/>
            <w:listItem w:displayText="Pracovný materiál pre uchádzača o zamestnanie" w:value="Pracovný materiál pre uchádzača o zamestnanie"/>
          </w:dropDownList>
        </w:sdtPr>
        <w:sdtEndPr>
          <w:rPr>
            <w:rStyle w:val="Nadpis1Char"/>
          </w:rPr>
        </w:sdtEndPr>
        <w:sdtContent>
          <w:r w:rsidR="00753FE7" w:rsidRPr="00FB252D">
            <w:rPr>
              <w:rStyle w:val="Nadpis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lang w:val="sk-SK"/>
            </w:rPr>
            <w:t>Materiál pre poradcu</w:t>
          </w:r>
        </w:sdtContent>
      </w:sdt>
    </w:p>
    <w:p w14:paraId="3D3245D4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F95AA2" w:rsidRPr="00F95AA2" w14:paraId="3D3245D9" w14:textId="77777777" w:rsidTr="00F95AA2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D3245D5" w14:textId="58BD687F" w:rsidR="00FB64D6" w:rsidRPr="00F95AA2" w:rsidRDefault="00E158C3" w:rsidP="00F95AA2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Jednoducho identifikovať, ktoré hodnoty sú pre </w:t>
            </w:r>
            <w:r w:rsidR="000C4C9E">
              <w:rPr>
                <w:iCs/>
                <w:color w:val="000000" w:themeColor="text1"/>
                <w:lang w:val="sk-SK"/>
              </w:rPr>
              <w:t xml:space="preserve">uchádzača o zamestnanie </w:t>
            </w:r>
            <w:r>
              <w:rPr>
                <w:iCs/>
                <w:color w:val="000000" w:themeColor="text1"/>
                <w:lang w:val="sk-SK"/>
              </w:rPr>
              <w:t>v práci najdôležitejšie</w:t>
            </w:r>
          </w:p>
          <w:p w14:paraId="3D3245D6" w14:textId="77777777" w:rsidR="004A5891" w:rsidRPr="00F95AA2" w:rsidRDefault="004A5891" w:rsidP="00F95AA2">
            <w:pPr>
              <w:spacing w:after="12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F95AA2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B1297AF92AE7486F8810735543540719"/>
                </w:placeholder>
                <w:text/>
              </w:sdtPr>
              <w:sdtEndPr/>
              <w:sdtContent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mladí</w:t>
                </w:r>
                <w:r w:rsidR="00AC7210" w:rsidRPr="00F95AA2">
                  <w:rPr>
                    <w:iCs/>
                    <w:color w:val="000000" w:themeColor="text1"/>
                    <w:lang w:val="sk-SK"/>
                  </w:rPr>
                  <w:t xml:space="preserve"> uchádzači o zamestnanie, absolventi, uchádzači o zamestnanie </w:t>
                </w:r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s problematikou profesijnej orientácie</w:t>
                </w:r>
              </w:sdtContent>
            </w:sdt>
          </w:p>
          <w:p w14:paraId="3D3245D7" w14:textId="77777777" w:rsidR="00F95AA2" w:rsidRDefault="008C5C15" w:rsidP="00F95AA2">
            <w:pPr>
              <w:spacing w:after="12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F95AA2">
              <w:rPr>
                <w:b/>
                <w:iCs/>
                <w:color w:val="000000" w:themeColor="text1"/>
                <w:lang w:val="sk-SK"/>
              </w:rPr>
              <w:t>Dĺžka aktivity:</w:t>
            </w:r>
            <w:r w:rsidR="00AC7210" w:rsidRPr="00F95AA2">
              <w:rPr>
                <w:b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73D6471AAB3F4B24A39680343E96A599"/>
                </w:placeholder>
                <w:text/>
              </w:sdtPr>
              <w:sdtEndPr/>
              <w:sdtContent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20 minút</w:t>
                </w:r>
              </w:sdtContent>
            </w:sdt>
          </w:p>
          <w:p w14:paraId="3D3245D8" w14:textId="25CCBC88" w:rsidR="008C5C15" w:rsidRPr="00F95AA2" w:rsidRDefault="008C5C15" w:rsidP="00F95AA2">
            <w:pPr>
              <w:spacing w:after="12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F95AA2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46F737D7330C4F7E9ADC4F8CD60A04E2"/>
                </w:placeholder>
                <w:text/>
              </w:sdtPr>
              <w:sdtEndPr/>
              <w:sdtContent>
                <w:r w:rsidR="00AC7210" w:rsidRPr="00F95AA2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individuálna</w:t>
                </w:r>
                <w:r w:rsidR="00E158C3">
                  <w:rPr>
                    <w:iCs/>
                    <w:color w:val="000000" w:themeColor="text1"/>
                    <w:lang w:val="sk-SK"/>
                  </w:rPr>
                  <w:t xml:space="preserve"> / skupinová</w:t>
                </w:r>
              </w:sdtContent>
            </w:sdt>
          </w:p>
        </w:tc>
      </w:tr>
    </w:tbl>
    <w:p w14:paraId="3D3245DA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F95AA2" w:rsidRPr="008D3E07" w14:paraId="3D3245DD" w14:textId="77777777" w:rsidTr="00F95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3D3245DB" w14:textId="534BCADA" w:rsidR="00D602C9" w:rsidRPr="00F95AA2" w:rsidRDefault="008C364A" w:rsidP="00D602C9">
            <w:pPr>
              <w:spacing w:after="180" w:line="288" w:lineRule="auto"/>
              <w:jc w:val="left"/>
              <w:rPr>
                <w:color w:val="000000" w:themeColor="text1"/>
                <w:lang w:val="sk-SK"/>
              </w:rPr>
            </w:pPr>
            <w:r>
              <w:rPr>
                <w:noProof/>
                <w:color w:val="000000" w:themeColor="text1"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3D3245F1" wp14:editId="31DF0190">
                      <wp:extent cx="141605" cy="141605"/>
                      <wp:effectExtent l="3810" t="0" r="0" b="3175"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1373 w 541"/>
                                    <a:gd name="T1" fmla="*/ 35727 h 2151"/>
                                    <a:gd name="T2" fmla="*/ 23392 w 541"/>
                                    <a:gd name="T3" fmla="*/ 35727 h 2151"/>
                                    <a:gd name="T4" fmla="*/ 23392 w 541"/>
                                    <a:gd name="T5" fmla="*/ 97155 h 2151"/>
                                    <a:gd name="T6" fmla="*/ 1373 w 541"/>
                                    <a:gd name="T7" fmla="*/ 97155 h 2151"/>
                                    <a:gd name="T8" fmla="*/ 1373 w 541"/>
                                    <a:gd name="T9" fmla="*/ 35727 h 2151"/>
                                    <a:gd name="T10" fmla="*/ 12405 w 541"/>
                                    <a:gd name="T11" fmla="*/ 0 h 2151"/>
                                    <a:gd name="T12" fmla="*/ 14236 w 541"/>
                                    <a:gd name="T13" fmla="*/ 136 h 2151"/>
                                    <a:gd name="T14" fmla="*/ 15976 w 541"/>
                                    <a:gd name="T15" fmla="*/ 497 h 2151"/>
                                    <a:gd name="T16" fmla="*/ 17578 w 541"/>
                                    <a:gd name="T17" fmla="*/ 1174 h 2151"/>
                                    <a:gd name="T18" fmla="*/ 19135 w 541"/>
                                    <a:gd name="T19" fmla="*/ 1987 h 2151"/>
                                    <a:gd name="T20" fmla="*/ 20462 w 541"/>
                                    <a:gd name="T21" fmla="*/ 2981 h 2151"/>
                                    <a:gd name="T22" fmla="*/ 21744 w 541"/>
                                    <a:gd name="T23" fmla="*/ 4201 h 2151"/>
                                    <a:gd name="T24" fmla="*/ 22751 w 541"/>
                                    <a:gd name="T25" fmla="*/ 5556 h 2151"/>
                                    <a:gd name="T26" fmla="*/ 23621 w 541"/>
                                    <a:gd name="T27" fmla="*/ 7091 h 2151"/>
                                    <a:gd name="T28" fmla="*/ 24261 w 541"/>
                                    <a:gd name="T29" fmla="*/ 8717 h 2151"/>
                                    <a:gd name="T30" fmla="*/ 24628 w 541"/>
                                    <a:gd name="T31" fmla="*/ 10388 h 2151"/>
                                    <a:gd name="T32" fmla="*/ 24765 w 541"/>
                                    <a:gd name="T33" fmla="*/ 12195 h 2151"/>
                                    <a:gd name="T34" fmla="*/ 24628 w 541"/>
                                    <a:gd name="T35" fmla="*/ 14002 h 2151"/>
                                    <a:gd name="T36" fmla="*/ 24261 w 541"/>
                                    <a:gd name="T37" fmla="*/ 15673 h 2151"/>
                                    <a:gd name="T38" fmla="*/ 23621 w 541"/>
                                    <a:gd name="T39" fmla="*/ 17344 h 2151"/>
                                    <a:gd name="T40" fmla="*/ 22751 w 541"/>
                                    <a:gd name="T41" fmla="*/ 18835 h 2151"/>
                                    <a:gd name="T42" fmla="*/ 21744 w 541"/>
                                    <a:gd name="T43" fmla="*/ 20190 h 2151"/>
                                    <a:gd name="T44" fmla="*/ 20462 w 541"/>
                                    <a:gd name="T45" fmla="*/ 21409 h 2151"/>
                                    <a:gd name="T46" fmla="*/ 19135 w 541"/>
                                    <a:gd name="T47" fmla="*/ 22403 h 2151"/>
                                    <a:gd name="T48" fmla="*/ 17578 w 541"/>
                                    <a:gd name="T49" fmla="*/ 23261 h 2151"/>
                                    <a:gd name="T50" fmla="*/ 15976 w 541"/>
                                    <a:gd name="T51" fmla="*/ 23894 h 2151"/>
                                    <a:gd name="T52" fmla="*/ 14236 w 541"/>
                                    <a:gd name="T53" fmla="*/ 24300 h 2151"/>
                                    <a:gd name="T54" fmla="*/ 12405 w 541"/>
                                    <a:gd name="T55" fmla="*/ 24390 h 2151"/>
                                    <a:gd name="T56" fmla="*/ 10574 w 541"/>
                                    <a:gd name="T57" fmla="*/ 24300 h 2151"/>
                                    <a:gd name="T58" fmla="*/ 8835 w 541"/>
                                    <a:gd name="T59" fmla="*/ 23894 h 2151"/>
                                    <a:gd name="T60" fmla="*/ 7187 w 541"/>
                                    <a:gd name="T61" fmla="*/ 23261 h 2151"/>
                                    <a:gd name="T62" fmla="*/ 5722 w 541"/>
                                    <a:gd name="T63" fmla="*/ 22403 h 2151"/>
                                    <a:gd name="T64" fmla="*/ 4303 w 541"/>
                                    <a:gd name="T65" fmla="*/ 21409 h 2151"/>
                                    <a:gd name="T66" fmla="*/ 3113 w 541"/>
                                    <a:gd name="T67" fmla="*/ 20190 h 2151"/>
                                    <a:gd name="T68" fmla="*/ 2014 w 541"/>
                                    <a:gd name="T69" fmla="*/ 18835 h 2151"/>
                                    <a:gd name="T70" fmla="*/ 1190 w 541"/>
                                    <a:gd name="T71" fmla="*/ 17344 h 2151"/>
                                    <a:gd name="T72" fmla="*/ 595 w 541"/>
                                    <a:gd name="T73" fmla="*/ 15673 h 2151"/>
                                    <a:gd name="T74" fmla="*/ 137 w 541"/>
                                    <a:gd name="T75" fmla="*/ 14002 h 2151"/>
                                    <a:gd name="T76" fmla="*/ 0 w 541"/>
                                    <a:gd name="T77" fmla="*/ 12195 h 2151"/>
                                    <a:gd name="T78" fmla="*/ 137 w 541"/>
                                    <a:gd name="T79" fmla="*/ 10388 h 2151"/>
                                    <a:gd name="T80" fmla="*/ 595 w 541"/>
                                    <a:gd name="T81" fmla="*/ 8717 h 2151"/>
                                    <a:gd name="T82" fmla="*/ 1190 w 541"/>
                                    <a:gd name="T83" fmla="*/ 7091 h 2151"/>
                                    <a:gd name="T84" fmla="*/ 2014 w 541"/>
                                    <a:gd name="T85" fmla="*/ 5556 h 2151"/>
                                    <a:gd name="T86" fmla="*/ 3113 w 541"/>
                                    <a:gd name="T87" fmla="*/ 4201 h 2151"/>
                                    <a:gd name="T88" fmla="*/ 4303 w 541"/>
                                    <a:gd name="T89" fmla="*/ 2981 h 2151"/>
                                    <a:gd name="T90" fmla="*/ 5722 w 541"/>
                                    <a:gd name="T91" fmla="*/ 1987 h 2151"/>
                                    <a:gd name="T92" fmla="*/ 7187 w 541"/>
                                    <a:gd name="T93" fmla="*/ 1174 h 2151"/>
                                    <a:gd name="T94" fmla="*/ 8835 w 541"/>
                                    <a:gd name="T95" fmla="*/ 497 h 2151"/>
                                    <a:gd name="T96" fmla="*/ 10574 w 541"/>
                                    <a:gd name="T97" fmla="*/ 136 h 2151"/>
                                    <a:gd name="T98" fmla="*/ 1240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5ED01322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B3cBsXQKAAChMwAADgAAAAAAAAAAAAAAAAAu&#10;AgAAZHJzL2Uyb0RvYy54bWxQSwECLQAUAAYACAAAACEABeIMPdkAAAADAQAADwAAAAAAAAAAAAAA&#10;AADODAAAZHJzL2Rvd25yZXYueG1sUEsFBgAAAAAEAAQA8wAAANQNAAAAAA==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62851,1613694;1070800,1613694;1070800,4388235;62851,4388235;62851,1613694;567855,0;651672,6143;731323,22448;804657,53026;875930,89748;936675,134644;995361,189748;1041458,250950;1081283,320282;1110580,393724;1127380,469199;1133651,550816;1127380,632433;1110580,707908;1081283,783383;1041458,850727;995361,911929;936675,966988;875930,1011884;804657,1050638;731323,1079229;651672,1097567;567855,1101632;484039,1097567;404434,1079229;328995,1050638;261932,1011884;196976,966988;142502,911929;92194,850727;54474,783383;27237,707908;6271,632433;0,550816;6271,469199;27237,393724;54474,320282;92194,250950;142502,189748;196976,134644;261932,89748;328995,53026;404434,22448;484039,6143;56785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743A204C" w14:textId="77777777" w:rsidR="00B5118A" w:rsidRDefault="00E158C3" w:rsidP="00B5118A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>Profesijné hodnoty sú p</w:t>
            </w:r>
            <w:r w:rsidRPr="00E158C3">
              <w:rPr>
                <w:iCs/>
                <w:color w:val="000000" w:themeColor="text1"/>
                <w:szCs w:val="16"/>
                <w:lang w:val="sk-SK"/>
              </w:rPr>
              <w:t>rincípy, ktoré vedú a usmerňujú rozhodnutia a aktivity týkajúce sa kariéry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. </w:t>
            </w:r>
            <w:r w:rsidR="00B5118A">
              <w:rPr>
                <w:iCs/>
                <w:color w:val="000000" w:themeColor="text1"/>
                <w:szCs w:val="16"/>
                <w:lang w:val="sk-SK"/>
              </w:rPr>
              <w:t>Z hľadiska poradenstva je pomoc uchádzačovi o zamestnanie pri analýze vlastných profesijných hodnôt dôležitou súčasťou práce pri hľadaní vhodnej profesijnej orientácie.</w:t>
            </w:r>
          </w:p>
          <w:p w14:paraId="3D3245DC" w14:textId="755EA58D" w:rsidR="006E02F0" w:rsidRPr="00F95AA2" w:rsidRDefault="00B5118A" w:rsidP="008D3E07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>Existuje niekoľko prístupov pri analýze profesijných hodnôt. Zvolený prístup prostredníctvo</w:t>
            </w:r>
            <w:r w:rsidR="000C4C9E">
              <w:rPr>
                <w:iCs/>
                <w:color w:val="000000" w:themeColor="text1"/>
                <w:szCs w:val="16"/>
                <w:lang w:val="sk-SK"/>
              </w:rPr>
              <w:t>m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 kartičiek je inšpirovaný </w:t>
            </w:r>
            <w:proofErr w:type="spellStart"/>
            <w:r>
              <w:rPr>
                <w:iCs/>
                <w:color w:val="000000" w:themeColor="text1"/>
                <w:szCs w:val="16"/>
                <w:lang w:val="sk-SK"/>
              </w:rPr>
              <w:t>Knowdellovými</w:t>
            </w:r>
            <w:proofErr w:type="spellEnd"/>
            <w:r>
              <w:rPr>
                <w:iCs/>
                <w:color w:val="000000" w:themeColor="text1"/>
                <w:szCs w:val="16"/>
                <w:lang w:val="sk-SK"/>
              </w:rPr>
              <w:t xml:space="preserve"> kartičkami</w:t>
            </w:r>
            <w:r w:rsidR="00E60125">
              <w:rPr>
                <w:iCs/>
                <w:color w:val="000000" w:themeColor="text1"/>
                <w:szCs w:val="16"/>
                <w:lang w:val="sk-SK"/>
              </w:rPr>
              <w:t xml:space="preserve"> hodnôt</w:t>
            </w:r>
            <w:r w:rsidR="008D3E07">
              <w:rPr>
                <w:iCs/>
                <w:color w:val="000000" w:themeColor="text1"/>
                <w:szCs w:val="16"/>
                <w:lang w:val="sk-SK"/>
              </w:rPr>
              <w:t>, ktoré boli zjednodušené tak, aby boli zrozumiteľné aj pre ľudí s nižšou mierou vedomostí a zručností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 (</w:t>
            </w:r>
            <w:proofErr w:type="spellStart"/>
            <w:r>
              <w:rPr>
                <w:i/>
                <w:iCs/>
                <w:color w:val="000000" w:themeColor="text1"/>
                <w:szCs w:val="16"/>
                <w:lang w:val="sk-SK"/>
              </w:rPr>
              <w:t>Knowdell</w:t>
            </w:r>
            <w:proofErr w:type="spellEnd"/>
            <w:r>
              <w:rPr>
                <w:i/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Cs w:val="16"/>
                <w:lang w:val="sk-SK"/>
              </w:rPr>
              <w:t>value</w:t>
            </w:r>
            <w:proofErr w:type="spellEnd"/>
            <w:r>
              <w:rPr>
                <w:i/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Cs w:val="16"/>
                <w:lang w:val="sk-SK"/>
              </w:rPr>
              <w:t>cards</w:t>
            </w:r>
            <w:proofErr w:type="spellEnd"/>
            <w:r>
              <w:rPr>
                <w:i/>
                <w:iCs/>
                <w:color w:val="000000" w:themeColor="text1"/>
                <w:szCs w:val="16"/>
                <w:lang w:val="sk-SK"/>
              </w:rPr>
              <w:t xml:space="preserve">, 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viď </w:t>
            </w:r>
            <w:r w:rsidRPr="00B5118A">
              <w:rPr>
                <w:iCs/>
                <w:color w:val="000000" w:themeColor="text1"/>
                <w:szCs w:val="16"/>
                <w:lang w:val="sk-SK"/>
              </w:rPr>
              <w:t>http://www.careerplanner.com/Knowdell-Career-Values-CardSort.cfm</w:t>
            </w:r>
            <w:r>
              <w:rPr>
                <w:iCs/>
                <w:color w:val="000000" w:themeColor="text1"/>
                <w:szCs w:val="16"/>
                <w:lang w:val="sk-SK"/>
              </w:rPr>
              <w:t>)</w:t>
            </w:r>
            <w:r w:rsidR="00E60125">
              <w:rPr>
                <w:iCs/>
                <w:color w:val="000000" w:themeColor="text1"/>
                <w:szCs w:val="16"/>
                <w:lang w:val="sk-SK"/>
              </w:rPr>
              <w:t>.</w:t>
            </w:r>
          </w:p>
        </w:tc>
      </w:tr>
    </w:tbl>
    <w:p w14:paraId="3D3245DE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F95AA2" w:rsidRPr="008C364A" w14:paraId="3D3245E1" w14:textId="77777777" w:rsidTr="00F95AA2">
        <w:trPr>
          <w:trHeight w:val="2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D0798C0" w14:textId="1AC6A13E" w:rsidR="00E60125" w:rsidRDefault="00B5118A" w:rsidP="006C438A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6C438A">
              <w:rPr>
                <w:iCs/>
                <w:color w:val="000000" w:themeColor="text1"/>
                <w:lang w:val="sk-SK"/>
              </w:rPr>
              <w:t xml:space="preserve">Poradca s </w:t>
            </w:r>
            <w:r w:rsidR="000C4C9E">
              <w:rPr>
                <w:iCs/>
                <w:color w:val="000000" w:themeColor="text1"/>
                <w:lang w:val="sk-SK"/>
              </w:rPr>
              <w:t xml:space="preserve">uchádzačom o zamestnanie </w:t>
            </w:r>
            <w:r w:rsidRPr="006C438A">
              <w:rPr>
                <w:iCs/>
                <w:color w:val="000000" w:themeColor="text1"/>
                <w:lang w:val="sk-SK"/>
              </w:rPr>
              <w:t>diskutuje na tému hodnôt – najlepšie prostredníctvom kladenia otázok</w:t>
            </w:r>
            <w:r w:rsidR="00E60125">
              <w:rPr>
                <w:iCs/>
                <w:color w:val="000000" w:themeColor="text1"/>
                <w:lang w:val="sk-SK"/>
              </w:rPr>
              <w:t>:</w:t>
            </w:r>
            <w:r w:rsidRPr="006C438A">
              <w:rPr>
                <w:iCs/>
                <w:color w:val="000000" w:themeColor="text1"/>
                <w:lang w:val="sk-SK"/>
              </w:rPr>
              <w:t xml:space="preserve"> </w:t>
            </w:r>
          </w:p>
          <w:p w14:paraId="4F88290E" w14:textId="033EE438" w:rsidR="00E60125" w:rsidRDefault="00B5118A" w:rsidP="00E60125">
            <w:pPr>
              <w:pStyle w:val="Odsekzoznamu"/>
              <w:ind w:left="41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6C438A">
              <w:rPr>
                <w:i/>
                <w:iCs/>
                <w:color w:val="000000" w:themeColor="text1"/>
                <w:lang w:val="sk-SK"/>
              </w:rPr>
              <w:t xml:space="preserve">Ktoré z Vašich rôznych zamestnaní bolo pre Vás najuspokojujúcejšie? </w:t>
            </w:r>
            <w:r w:rsidR="006C438A" w:rsidRPr="006C438A">
              <w:rPr>
                <w:i/>
                <w:iCs/>
                <w:color w:val="000000" w:themeColor="text1"/>
                <w:lang w:val="sk-SK"/>
              </w:rPr>
              <w:t>Z akých dôvodov</w:t>
            </w:r>
            <w:r w:rsidR="00E60125">
              <w:rPr>
                <w:i/>
                <w:iCs/>
                <w:color w:val="000000" w:themeColor="text1"/>
                <w:lang w:val="sk-SK"/>
              </w:rPr>
              <w:t>?</w:t>
            </w:r>
          </w:p>
          <w:p w14:paraId="3E69D3F5" w14:textId="564380EF" w:rsidR="00E60125" w:rsidRDefault="00E60125" w:rsidP="00E60125">
            <w:pPr>
              <w:pStyle w:val="Odsekzoznamu"/>
              <w:ind w:left="41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>
              <w:rPr>
                <w:i/>
                <w:iCs/>
                <w:color w:val="000000" w:themeColor="text1"/>
                <w:lang w:val="sk-SK"/>
              </w:rPr>
              <w:t>Ako by malo vyzerať Vaše ideálne zamestnanie? S akými kolegami? V akých pracovných podmienkach?</w:t>
            </w:r>
          </w:p>
          <w:p w14:paraId="023FB255" w14:textId="04F18C17" w:rsidR="006C438A" w:rsidRPr="006C438A" w:rsidRDefault="006C438A" w:rsidP="006C438A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6C438A">
              <w:rPr>
                <w:iCs/>
                <w:color w:val="000000" w:themeColor="text1"/>
                <w:lang w:val="sk-SK"/>
              </w:rPr>
              <w:t>Po pochopení pojmu „profesijné hodnoty“,</w:t>
            </w:r>
            <w:r w:rsidR="00B5118A" w:rsidRPr="006C438A">
              <w:rPr>
                <w:iCs/>
                <w:color w:val="000000" w:themeColor="text1"/>
                <w:lang w:val="sk-SK"/>
              </w:rPr>
              <w:t xml:space="preserve">  rozdá uchádzačovi o zamestnanie kartičky a vyzve h</w:t>
            </w:r>
            <w:r w:rsidRPr="006C438A">
              <w:rPr>
                <w:iCs/>
                <w:color w:val="000000" w:themeColor="text1"/>
                <w:lang w:val="sk-SK"/>
              </w:rPr>
              <w:t>o, aby ich zoradil do piatich stĺpcov, podľa svojho vlastného vzťahu ku každej z hodnôt:</w:t>
            </w:r>
          </w:p>
          <w:p w14:paraId="136FB82B" w14:textId="727724DB" w:rsidR="006C438A" w:rsidRDefault="006C438A" w:rsidP="006C438A">
            <w:pPr>
              <w:pStyle w:val="Odsekzoznamu"/>
              <w:numPr>
                <w:ilvl w:val="0"/>
                <w:numId w:val="8"/>
              </w:numPr>
              <w:ind w:left="1260" w:right="57"/>
              <w:jc w:val="both"/>
              <w:rPr>
                <w:iCs/>
                <w:color w:val="000000" w:themeColor="text1"/>
                <w:lang w:val="sk-SK"/>
              </w:rPr>
            </w:pPr>
            <w:r w:rsidRPr="006C438A">
              <w:rPr>
                <w:iCs/>
                <w:color w:val="000000" w:themeColor="text1"/>
                <w:lang w:val="sk-SK"/>
              </w:rPr>
              <w:t>PRE MŇA NEVYHNUTNÉ</w:t>
            </w:r>
          </w:p>
          <w:p w14:paraId="32F9FE30" w14:textId="77777777" w:rsidR="006C438A" w:rsidRDefault="006C438A" w:rsidP="006C438A">
            <w:pPr>
              <w:pStyle w:val="Odsekzoznamu"/>
              <w:numPr>
                <w:ilvl w:val="0"/>
                <w:numId w:val="8"/>
              </w:numPr>
              <w:ind w:left="1260" w:right="57"/>
              <w:jc w:val="both"/>
              <w:rPr>
                <w:iCs/>
                <w:color w:val="000000" w:themeColor="text1"/>
                <w:lang w:val="sk-SK"/>
              </w:rPr>
            </w:pPr>
            <w:r w:rsidRPr="006C438A">
              <w:rPr>
                <w:iCs/>
                <w:color w:val="000000" w:themeColor="text1"/>
                <w:lang w:val="sk-SK"/>
              </w:rPr>
              <w:t>DÔLEŽITÉ</w:t>
            </w:r>
          </w:p>
          <w:p w14:paraId="50AF08D1" w14:textId="049FA0B3" w:rsidR="006C438A" w:rsidRPr="006C438A" w:rsidRDefault="006C438A" w:rsidP="006C438A">
            <w:pPr>
              <w:pStyle w:val="Odsekzoznamu"/>
              <w:numPr>
                <w:ilvl w:val="0"/>
                <w:numId w:val="8"/>
              </w:numPr>
              <w:ind w:left="1260" w:right="57"/>
              <w:jc w:val="both"/>
              <w:rPr>
                <w:iCs/>
                <w:color w:val="000000" w:themeColor="text1"/>
                <w:lang w:val="sk-SK"/>
              </w:rPr>
            </w:pPr>
            <w:r w:rsidRPr="006C438A">
              <w:rPr>
                <w:iCs/>
                <w:color w:val="000000" w:themeColor="text1"/>
                <w:lang w:val="sk-SK"/>
              </w:rPr>
              <w:t>NEUTRÁLNE</w:t>
            </w:r>
          </w:p>
          <w:p w14:paraId="65F223F3" w14:textId="638EA15C" w:rsidR="006C438A" w:rsidRDefault="006C438A" w:rsidP="006C438A">
            <w:pPr>
              <w:pStyle w:val="Odsekzoznamu"/>
              <w:numPr>
                <w:ilvl w:val="0"/>
                <w:numId w:val="8"/>
              </w:numPr>
              <w:ind w:left="1260" w:right="57"/>
              <w:jc w:val="both"/>
            </w:pPr>
            <w:r>
              <w:rPr>
                <w:iCs/>
                <w:color w:val="000000" w:themeColor="text1"/>
                <w:lang w:val="sk-SK"/>
              </w:rPr>
              <w:t>NIE JE PRE MŇA DÔLEŽITÉ</w:t>
            </w:r>
          </w:p>
          <w:p w14:paraId="08A2E580" w14:textId="77777777" w:rsidR="006C438A" w:rsidRDefault="006C438A" w:rsidP="006C438A">
            <w:pPr>
              <w:pStyle w:val="Odsekzoznamu"/>
              <w:ind w:left="41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Podmienkou je, aby v prvom stĺpci nebolo viac, ako 5 najdôležitejších hodnôt</w:t>
            </w:r>
          </w:p>
          <w:p w14:paraId="59CA208F" w14:textId="5AFA70CC" w:rsidR="006C438A" w:rsidRDefault="006C438A" w:rsidP="006C438A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 zoradení kartičiek vyzve poradca </w:t>
            </w:r>
            <w:r w:rsidR="000C4C9E">
              <w:rPr>
                <w:iCs/>
                <w:color w:val="000000" w:themeColor="text1"/>
                <w:lang w:val="sk-SK"/>
              </w:rPr>
              <w:t>uchádzača o zamestnanie</w:t>
            </w:r>
            <w:r>
              <w:rPr>
                <w:iCs/>
                <w:color w:val="000000" w:themeColor="text1"/>
                <w:lang w:val="sk-SK"/>
              </w:rPr>
              <w:t>, aby 5 hodnôt z prvého stĺpca zoradil podľa dôležitosti od 1 do 5.</w:t>
            </w:r>
          </w:p>
          <w:p w14:paraId="09335E9A" w14:textId="5693FAFF" w:rsidR="00E60125" w:rsidRDefault="006C438A" w:rsidP="005A67A5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6C438A">
              <w:rPr>
                <w:iCs/>
                <w:color w:val="000000" w:themeColor="text1"/>
                <w:lang w:val="sk-SK"/>
              </w:rPr>
              <w:t>P</w:t>
            </w:r>
            <w:r w:rsidR="000C4C9E">
              <w:rPr>
                <w:iCs/>
                <w:color w:val="000000" w:themeColor="text1"/>
                <w:lang w:val="sk-SK"/>
              </w:rPr>
              <w:t>o dokončení úlohy môže poradca s</w:t>
            </w:r>
            <w:r w:rsidRPr="006C438A">
              <w:rPr>
                <w:iCs/>
                <w:color w:val="000000" w:themeColor="text1"/>
                <w:lang w:val="sk-SK"/>
              </w:rPr>
              <w:t> </w:t>
            </w:r>
            <w:r w:rsidR="000C4C9E">
              <w:rPr>
                <w:iCs/>
                <w:color w:val="000000" w:themeColor="text1"/>
                <w:lang w:val="sk-SK"/>
              </w:rPr>
              <w:t xml:space="preserve">uchádzačom o zamestnanie </w:t>
            </w:r>
            <w:r w:rsidRPr="006C438A">
              <w:rPr>
                <w:iCs/>
                <w:color w:val="000000" w:themeColor="text1"/>
                <w:lang w:val="sk-SK"/>
              </w:rPr>
              <w:t xml:space="preserve"> diskutovať ohľadom výsledku prostredníctvom otázok: </w:t>
            </w:r>
          </w:p>
          <w:p w14:paraId="010C72E1" w14:textId="77777777" w:rsidR="00E60125" w:rsidRDefault="006C438A" w:rsidP="00E60125">
            <w:pPr>
              <w:pStyle w:val="Odsekzoznamu"/>
              <w:ind w:left="417" w:right="57"/>
              <w:jc w:val="both"/>
              <w:rPr>
                <w:iCs/>
                <w:color w:val="000000" w:themeColor="text1"/>
                <w:lang w:val="sk-SK"/>
              </w:rPr>
            </w:pPr>
            <w:r w:rsidRPr="006C438A">
              <w:rPr>
                <w:iCs/>
                <w:color w:val="000000" w:themeColor="text1"/>
                <w:lang w:val="sk-SK"/>
              </w:rPr>
              <w:t xml:space="preserve">Ktorá Vaša doterajšia skúsenosť najlepšie zodpovedala týmto hodnotám? Ktorá najmenej? Ako ste sa s tým </w:t>
            </w:r>
            <w:proofErr w:type="spellStart"/>
            <w:r w:rsidRPr="006C438A">
              <w:rPr>
                <w:iCs/>
                <w:color w:val="000000" w:themeColor="text1"/>
                <w:lang w:val="sk-SK"/>
              </w:rPr>
              <w:t>vysporiadali</w:t>
            </w:r>
            <w:proofErr w:type="spellEnd"/>
            <w:r w:rsidRPr="006C438A">
              <w:rPr>
                <w:iCs/>
                <w:color w:val="000000" w:themeColor="text1"/>
                <w:lang w:val="sk-SK"/>
              </w:rPr>
              <w:t xml:space="preserve">? </w:t>
            </w:r>
          </w:p>
          <w:p w14:paraId="61C53B64" w14:textId="0610E33B" w:rsidR="00E60125" w:rsidRDefault="00E60125" w:rsidP="00E60125">
            <w:pPr>
              <w:pStyle w:val="Odsekzoznamu"/>
              <w:ind w:left="41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Zmenili sa nejak</w:t>
            </w:r>
            <w:r w:rsidR="000C4C9E">
              <w:rPr>
                <w:iCs/>
                <w:color w:val="000000" w:themeColor="text1"/>
                <w:lang w:val="sk-SK"/>
              </w:rPr>
              <w:t>o</w:t>
            </w:r>
            <w:r>
              <w:rPr>
                <w:iCs/>
                <w:color w:val="000000" w:themeColor="text1"/>
                <w:lang w:val="sk-SK"/>
              </w:rPr>
              <w:t xml:space="preserve"> Vaše hodnoty v priebehu Vášho života?</w:t>
            </w:r>
          </w:p>
          <w:p w14:paraId="2AC82EFF" w14:textId="0650CB31" w:rsidR="006C438A" w:rsidRDefault="006C438A" w:rsidP="00E60125">
            <w:pPr>
              <w:pStyle w:val="Odsekzoznamu"/>
              <w:ind w:left="417" w:right="57"/>
              <w:jc w:val="both"/>
              <w:rPr>
                <w:iCs/>
                <w:color w:val="000000" w:themeColor="text1"/>
                <w:lang w:val="sk-SK"/>
              </w:rPr>
            </w:pPr>
            <w:r w:rsidRPr="006C438A">
              <w:rPr>
                <w:iCs/>
                <w:color w:val="000000" w:themeColor="text1"/>
                <w:lang w:val="sk-SK"/>
              </w:rPr>
              <w:t>Akým spôsobom môžete tieto hodnoty napĺňať vo vašej dnešnej situácii?</w:t>
            </w:r>
          </w:p>
          <w:p w14:paraId="648FC255" w14:textId="3C255847" w:rsidR="00E60125" w:rsidRDefault="00E60125" w:rsidP="00E60125">
            <w:pPr>
              <w:pStyle w:val="Odsekzoznamu"/>
              <w:ind w:left="41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Ako by malo vyzerať zamestnanie, v ktorom by ste mohli tieto hodnoty napĺňať? Ako by vyzerala Vaša pracovná náplň a pracovné podmienky?</w:t>
            </w:r>
          </w:p>
          <w:p w14:paraId="7CA98DBE" w14:textId="77777777" w:rsidR="00E60125" w:rsidRPr="006C438A" w:rsidRDefault="00E60125" w:rsidP="00E60125">
            <w:pPr>
              <w:pStyle w:val="Odsekzoznamu"/>
              <w:ind w:left="41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3D3245E0" w14:textId="140F51F7" w:rsidR="006C438A" w:rsidRPr="006C438A" w:rsidRDefault="006C438A" w:rsidP="006C438A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</w:tc>
      </w:tr>
    </w:tbl>
    <w:p w14:paraId="3D3245E2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F95AA2" w:rsidRPr="008D3E07" w14:paraId="3D3245EE" w14:textId="77777777" w:rsidTr="00F95AA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D7D09F8" w14:textId="503F8412" w:rsidR="00161600" w:rsidRDefault="00E60125" w:rsidP="00E60125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Hravý prístup analýzy hodnôt má svoje výhody v tom, že je pre </w:t>
            </w:r>
            <w:r w:rsidR="000C4C9E">
              <w:rPr>
                <w:iCs/>
                <w:color w:val="000000" w:themeColor="text1"/>
                <w:lang w:val="sk-SK"/>
              </w:rPr>
              <w:t xml:space="preserve">uchádzača o zamestnanie </w:t>
            </w:r>
            <w:r>
              <w:rPr>
                <w:iCs/>
                <w:color w:val="000000" w:themeColor="text1"/>
                <w:lang w:val="sk-SK"/>
              </w:rPr>
              <w:t xml:space="preserve"> transparentný (sám sa rozhoduje, čo je pre neho dôležité), jednoduchý na pochopenie. Zároveň sa jedná o jednoduchý nástroj, ktorým je možné nadviazať s </w:t>
            </w:r>
            <w:r w:rsidR="000C4C9E">
              <w:rPr>
                <w:iCs/>
                <w:color w:val="000000" w:themeColor="text1"/>
                <w:lang w:val="sk-SK"/>
              </w:rPr>
              <w:t xml:space="preserve">uchádzačom o zamestnanie </w:t>
            </w:r>
            <w:r>
              <w:rPr>
                <w:iCs/>
                <w:color w:val="000000" w:themeColor="text1"/>
                <w:lang w:val="sk-SK"/>
              </w:rPr>
              <w:t xml:space="preserve"> hlbší vzťah.</w:t>
            </w:r>
          </w:p>
          <w:p w14:paraId="3D3245ED" w14:textId="6FEACB10" w:rsidR="00E60125" w:rsidRPr="00F95AA2" w:rsidRDefault="00E60125" w:rsidP="00E60125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</w:tc>
      </w:tr>
    </w:tbl>
    <w:p w14:paraId="3D3245EF" w14:textId="77777777" w:rsidR="00D602C9" w:rsidRPr="00D602C9" w:rsidRDefault="00D602C9" w:rsidP="00F95AA2">
      <w:pPr>
        <w:rPr>
          <w:lang w:val="sk-SK"/>
        </w:rPr>
      </w:pPr>
    </w:p>
    <w:sectPr w:rsidR="00D602C9" w:rsidRPr="00D602C9" w:rsidSect="00605720">
      <w:footerReference w:type="default" r:id="rId10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AA30D" w14:textId="77777777" w:rsidR="00D47E93" w:rsidRDefault="00D47E93">
      <w:pPr>
        <w:spacing w:after="0" w:line="240" w:lineRule="auto"/>
      </w:pPr>
      <w:r>
        <w:separator/>
      </w:r>
    </w:p>
  </w:endnote>
  <w:endnote w:type="continuationSeparator" w:id="0">
    <w:p w14:paraId="3E3FF319" w14:textId="77777777" w:rsidR="00D47E93" w:rsidRDefault="00D4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7A4A" w14:textId="77777777" w:rsidR="00605720" w:rsidRDefault="00605720" w:rsidP="00605720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605720" w14:paraId="64D9B75A" w14:textId="77777777" w:rsidTr="00D81372">
          <w:trPr>
            <w:trHeight w:val="727"/>
          </w:trPr>
          <w:tc>
            <w:tcPr>
              <w:tcW w:w="3933" w:type="pct"/>
            </w:tcPr>
            <w:p w14:paraId="331856BB" w14:textId="77777777" w:rsidR="00605720" w:rsidRDefault="00605720" w:rsidP="0060572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47C40259" w14:textId="77777777" w:rsidR="00605720" w:rsidRDefault="00605720" w:rsidP="0060572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459AF5EF" w14:textId="4CF0662D" w:rsidR="00605720" w:rsidRDefault="00605720" w:rsidP="00D81372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D81372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D81372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0F5BD642" w14:textId="77777777" w:rsidR="00605720" w:rsidRDefault="00605720" w:rsidP="00605720">
    <w:pPr>
      <w:pStyle w:val="Pta"/>
      <w:jc w:val="left"/>
    </w:pPr>
  </w:p>
  <w:p w14:paraId="3D3245F9" w14:textId="3650B40F" w:rsidR="00FB252D" w:rsidRPr="00605720" w:rsidRDefault="00FB252D" w:rsidP="0060572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E38B0" w14:textId="77777777" w:rsidR="00D47E93" w:rsidRDefault="00D47E93">
      <w:pPr>
        <w:spacing w:after="0" w:line="240" w:lineRule="auto"/>
      </w:pPr>
      <w:r>
        <w:separator/>
      </w:r>
    </w:p>
  </w:footnote>
  <w:footnote w:type="continuationSeparator" w:id="0">
    <w:p w14:paraId="018B9438" w14:textId="77777777" w:rsidR="00D47E93" w:rsidRDefault="00D47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1E13431"/>
    <w:multiLevelType w:val="hybridMultilevel"/>
    <w:tmpl w:val="5222604A"/>
    <w:lvl w:ilvl="0" w:tplc="F638627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C3FB8"/>
    <w:multiLevelType w:val="hybridMultilevel"/>
    <w:tmpl w:val="7AB4D1DC"/>
    <w:lvl w:ilvl="0" w:tplc="04090017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82239E"/>
    <w:multiLevelType w:val="hybridMultilevel"/>
    <w:tmpl w:val="2AFEDE54"/>
    <w:lvl w:ilvl="0" w:tplc="F638627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>
    <w:nsid w:val="7E794571"/>
    <w:multiLevelType w:val="hybridMultilevel"/>
    <w:tmpl w:val="69AEB766"/>
    <w:lvl w:ilvl="0" w:tplc="04090013">
      <w:start w:val="1"/>
      <w:numFmt w:val="upperRoman"/>
      <w:lvlText w:val="%1."/>
      <w:lvlJc w:val="righ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00"/>
    <w:rsid w:val="000110A0"/>
    <w:rsid w:val="000215FB"/>
    <w:rsid w:val="00025B21"/>
    <w:rsid w:val="0006592B"/>
    <w:rsid w:val="00087B4A"/>
    <w:rsid w:val="000B4C99"/>
    <w:rsid w:val="000C4C9E"/>
    <w:rsid w:val="001235EA"/>
    <w:rsid w:val="00161600"/>
    <w:rsid w:val="001A3C1C"/>
    <w:rsid w:val="001B7B0B"/>
    <w:rsid w:val="00247135"/>
    <w:rsid w:val="002F7CD4"/>
    <w:rsid w:val="003B105A"/>
    <w:rsid w:val="003C08B8"/>
    <w:rsid w:val="00467A66"/>
    <w:rsid w:val="004A5891"/>
    <w:rsid w:val="00587A23"/>
    <w:rsid w:val="00605720"/>
    <w:rsid w:val="00681AF8"/>
    <w:rsid w:val="006B7A60"/>
    <w:rsid w:val="006C19DE"/>
    <w:rsid w:val="006C438A"/>
    <w:rsid w:val="006D6E5A"/>
    <w:rsid w:val="006E02F0"/>
    <w:rsid w:val="00703877"/>
    <w:rsid w:val="00753FE7"/>
    <w:rsid w:val="00792BD0"/>
    <w:rsid w:val="008139B6"/>
    <w:rsid w:val="008C364A"/>
    <w:rsid w:val="008C5C15"/>
    <w:rsid w:val="008D3E07"/>
    <w:rsid w:val="00931BC0"/>
    <w:rsid w:val="00944563"/>
    <w:rsid w:val="009621C6"/>
    <w:rsid w:val="009C59B8"/>
    <w:rsid w:val="009C6EE6"/>
    <w:rsid w:val="00A572F0"/>
    <w:rsid w:val="00AC7210"/>
    <w:rsid w:val="00AD499F"/>
    <w:rsid w:val="00B5118A"/>
    <w:rsid w:val="00B575D3"/>
    <w:rsid w:val="00C51FB0"/>
    <w:rsid w:val="00C61B5A"/>
    <w:rsid w:val="00C977BF"/>
    <w:rsid w:val="00CC71A4"/>
    <w:rsid w:val="00CF161F"/>
    <w:rsid w:val="00D47E93"/>
    <w:rsid w:val="00D55CA5"/>
    <w:rsid w:val="00D602C9"/>
    <w:rsid w:val="00D60401"/>
    <w:rsid w:val="00D81372"/>
    <w:rsid w:val="00D93B3C"/>
    <w:rsid w:val="00E158C3"/>
    <w:rsid w:val="00E40732"/>
    <w:rsid w:val="00E60125"/>
    <w:rsid w:val="00E631CE"/>
    <w:rsid w:val="00E777FA"/>
    <w:rsid w:val="00EB72F8"/>
    <w:rsid w:val="00F752A3"/>
    <w:rsid w:val="00F95AA2"/>
    <w:rsid w:val="00FB252D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24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B57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B575D3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575D3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B575D3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B575D3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B575D3"/>
    <w:rPr>
      <w:color w:val="808080"/>
    </w:rPr>
  </w:style>
  <w:style w:type="paragraph" w:styleId="Bezriadkovania">
    <w:name w:val="No Spacing"/>
    <w:uiPriority w:val="36"/>
    <w:qFormat/>
    <w:rsid w:val="00B575D3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B575D3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B5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575D3"/>
  </w:style>
  <w:style w:type="paragraph" w:styleId="Pta">
    <w:name w:val="footer"/>
    <w:basedOn w:val="Normlny"/>
    <w:link w:val="PtaChar"/>
    <w:uiPriority w:val="99"/>
    <w:unhideWhenUsed/>
    <w:rsid w:val="00B575D3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B575D3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B5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B575D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B575D3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B575D3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B575D3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B575D3"/>
  </w:style>
  <w:style w:type="paragraph" w:customStyle="1" w:styleId="SpaceBefore">
    <w:name w:val="Space Before"/>
    <w:basedOn w:val="Normlny"/>
    <w:uiPriority w:val="2"/>
    <w:qFormat/>
    <w:rsid w:val="00B575D3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B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7B0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6C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B57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B575D3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575D3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B575D3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B575D3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B575D3"/>
    <w:rPr>
      <w:color w:val="808080"/>
    </w:rPr>
  </w:style>
  <w:style w:type="paragraph" w:styleId="Bezriadkovania">
    <w:name w:val="No Spacing"/>
    <w:uiPriority w:val="36"/>
    <w:qFormat/>
    <w:rsid w:val="00B575D3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B575D3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B5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575D3"/>
  </w:style>
  <w:style w:type="paragraph" w:styleId="Pta">
    <w:name w:val="footer"/>
    <w:basedOn w:val="Normlny"/>
    <w:link w:val="PtaChar"/>
    <w:uiPriority w:val="99"/>
    <w:unhideWhenUsed/>
    <w:rsid w:val="00B575D3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B575D3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B5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B575D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B575D3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B575D3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B575D3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B575D3"/>
  </w:style>
  <w:style w:type="paragraph" w:customStyle="1" w:styleId="SpaceBefore">
    <w:name w:val="Space Before"/>
    <w:basedOn w:val="Normlny"/>
    <w:uiPriority w:val="2"/>
    <w:qFormat/>
    <w:rsid w:val="00B575D3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B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7B0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6C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6A6DAE1E124EF49D09F3E7BD64D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2785B-C0C4-4BBB-8E80-839F2A03732B}"/>
      </w:docPartPr>
      <w:docPartBody>
        <w:p w:rsidR="00EA36B6" w:rsidRDefault="000C0874">
          <w:pPr>
            <w:pStyle w:val="A56A6DAE1E124EF49D09F3E7BD64D6C1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8034D876500E410DBE1A7425B22BD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D9FB-61DC-4B3A-BEF3-8E6117606125}"/>
      </w:docPartPr>
      <w:docPartBody>
        <w:p w:rsidR="00EA36B6" w:rsidRDefault="000C0874">
          <w:pPr>
            <w:pStyle w:val="8034D876500E410DBE1A7425B22BD49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57B5F9E9500B4F90A128F705F8598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BA348-AAE3-4A13-9A32-62AC9AAE3967}"/>
      </w:docPartPr>
      <w:docPartBody>
        <w:p w:rsidR="00EA36B6" w:rsidRDefault="000C0874">
          <w:pPr>
            <w:pStyle w:val="57B5F9E9500B4F90A128F705F8598BDD"/>
          </w:pPr>
          <w:r>
            <w:t>názov metódy</w:t>
          </w:r>
        </w:p>
      </w:docPartBody>
    </w:docPart>
    <w:docPart>
      <w:docPartPr>
        <w:name w:val="997B211419ED4554B6180351D6D3A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0AF4C-49C6-4BA1-8944-9C63712B1890}"/>
      </w:docPartPr>
      <w:docPartBody>
        <w:p w:rsidR="00EA36B6" w:rsidRDefault="000C0874">
          <w:pPr>
            <w:pStyle w:val="997B211419ED4554B6180351D6D3A679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B1297AF92AE7486F8810735543540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1D37B-05AA-4296-9C01-9264F48208AB}"/>
      </w:docPartPr>
      <w:docPartBody>
        <w:p w:rsidR="00EA36B6" w:rsidRDefault="000C0874">
          <w:pPr>
            <w:pStyle w:val="B1297AF92AE7486F8810735543540719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73D6471AAB3F4B24A39680343E96A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FFE82-D428-4BC4-99A8-34E5BC3512AD}"/>
      </w:docPartPr>
      <w:docPartBody>
        <w:p w:rsidR="00EA36B6" w:rsidRDefault="000C0874">
          <w:pPr>
            <w:pStyle w:val="73D6471AAB3F4B24A39680343E96A599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46F737D7330C4F7E9ADC4F8CD60A0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CD15C-A69C-4E86-B1BD-900F8EB4EBE5}"/>
      </w:docPartPr>
      <w:docPartBody>
        <w:p w:rsidR="00EA36B6" w:rsidRDefault="000C0874">
          <w:pPr>
            <w:pStyle w:val="46F737D7330C4F7E9ADC4F8CD60A04E2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C0874"/>
    <w:rsid w:val="000C0874"/>
    <w:rsid w:val="00266EF0"/>
    <w:rsid w:val="005D4C71"/>
    <w:rsid w:val="00A54A36"/>
    <w:rsid w:val="00D63D10"/>
    <w:rsid w:val="00EA3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3D1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D63D10"/>
    <w:rPr>
      <w:color w:val="808080"/>
    </w:rPr>
  </w:style>
  <w:style w:type="paragraph" w:customStyle="1" w:styleId="A56A6DAE1E124EF49D09F3E7BD64D6C1">
    <w:name w:val="A56A6DAE1E124EF49D09F3E7BD64D6C1"/>
    <w:rsid w:val="00D63D10"/>
  </w:style>
  <w:style w:type="paragraph" w:customStyle="1" w:styleId="8034D876500E410DBE1A7425B22BD497">
    <w:name w:val="8034D876500E410DBE1A7425B22BD497"/>
    <w:rsid w:val="00D63D10"/>
  </w:style>
  <w:style w:type="paragraph" w:customStyle="1" w:styleId="57B5F9E9500B4F90A128F705F8598BDD">
    <w:name w:val="57B5F9E9500B4F90A128F705F8598BDD"/>
    <w:rsid w:val="00D63D10"/>
  </w:style>
  <w:style w:type="paragraph" w:customStyle="1" w:styleId="997B211419ED4554B6180351D6D3A679">
    <w:name w:val="997B211419ED4554B6180351D6D3A679"/>
    <w:rsid w:val="00D63D10"/>
  </w:style>
  <w:style w:type="paragraph" w:customStyle="1" w:styleId="B1297AF92AE7486F8810735543540719">
    <w:name w:val="B1297AF92AE7486F8810735543540719"/>
    <w:rsid w:val="00D63D10"/>
  </w:style>
  <w:style w:type="paragraph" w:customStyle="1" w:styleId="73D6471AAB3F4B24A39680343E96A599">
    <w:name w:val="73D6471AAB3F4B24A39680343E96A599"/>
    <w:rsid w:val="00D63D10"/>
  </w:style>
  <w:style w:type="paragraph" w:customStyle="1" w:styleId="46F737D7330C4F7E9ADC4F8CD60A04E2">
    <w:name w:val="46F737D7330C4F7E9ADC4F8CD60A04E2"/>
    <w:rsid w:val="00D63D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341329-98F2-4E43-997D-57F2EE816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58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MOJe profesijné hodnoty – kartičky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8</cp:revision>
  <dcterms:created xsi:type="dcterms:W3CDTF">2015-07-12T19:55:00Z</dcterms:created>
  <dcterms:modified xsi:type="dcterms:W3CDTF">2016-08-09T12:08:00Z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