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7FEE4B98" w:rsidR="001235EA" w:rsidRPr="00E551F6" w:rsidRDefault="008F3085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8C5CAD">
            <w:rPr>
              <w:rStyle w:val="NzovChar"/>
            </w:rPr>
            <w:t>C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8C5CAD">
            <w:rPr>
              <w:rStyle w:val="NzovChar"/>
            </w:rPr>
            <w:t>9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C5CAD">
            <w:t>Takýto život by sa mi páčil!</w:t>
          </w:r>
        </w:sdtContent>
      </w:sdt>
    </w:p>
    <w:p w14:paraId="536D89D3" w14:textId="77777777" w:rsidR="001235EA" w:rsidRDefault="002A47F6">
      <w:pPr>
        <w:pStyle w:val="Podtitul"/>
        <w:rPr>
          <w:rStyle w:val="Nadpis1Char"/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EB270A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</w:p>
    <w:p w14:paraId="536D89D4" w14:textId="73D71361" w:rsidR="00D602C9" w:rsidRPr="008B575D" w:rsidRDefault="00D602C9" w:rsidP="008B575D">
      <w:pPr>
        <w:pStyle w:val="Nadpis2"/>
      </w:pPr>
    </w:p>
    <w:tbl>
      <w:tblPr>
        <w:tblStyle w:val="ProjectTable"/>
        <w:tblW w:w="1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3702"/>
        <w:gridCol w:w="3702"/>
        <w:gridCol w:w="3702"/>
      </w:tblGrid>
      <w:tr w:rsidR="008C5CAD" w:rsidRPr="00E551F6" w14:paraId="536D89DB" w14:textId="77777777" w:rsidTr="008C5CAD">
        <w:trPr>
          <w:trHeight w:val="1642"/>
        </w:trPr>
        <w:tc>
          <w:tcPr>
            <w:tcW w:w="3702" w:type="dxa"/>
            <w:vAlign w:val="center"/>
          </w:tcPr>
          <w:p w14:paraId="536D89D6" w14:textId="5B82D828" w:rsidR="006E62AA" w:rsidRPr="008C5CAD" w:rsidRDefault="008C5CAD" w:rsidP="008C5CAD">
            <w:pPr>
              <w:spacing w:before="0" w:after="0"/>
              <w:jc w:val="center"/>
              <w:rPr>
                <w:color w:val="auto"/>
                <w:sz w:val="24"/>
                <w:szCs w:val="24"/>
                <w:lang w:val="sk-SK"/>
              </w:rPr>
            </w:pPr>
            <w:r w:rsidRPr="008C5CAD">
              <w:rPr>
                <w:color w:val="auto"/>
                <w:sz w:val="24"/>
                <w:szCs w:val="24"/>
                <w:lang w:val="sk-SK"/>
              </w:rPr>
              <w:t>Zarábam v</w:t>
            </w:r>
            <w:bookmarkStart w:id="0" w:name="_GoBack"/>
            <w:bookmarkEnd w:id="0"/>
            <w:r w:rsidRPr="008C5CAD">
              <w:rPr>
                <w:color w:val="auto"/>
                <w:sz w:val="24"/>
                <w:szCs w:val="24"/>
                <w:lang w:val="sk-SK"/>
              </w:rPr>
              <w:t>eľa peňazí</w:t>
            </w:r>
          </w:p>
        </w:tc>
        <w:tc>
          <w:tcPr>
            <w:tcW w:w="3702" w:type="dxa"/>
            <w:vAlign w:val="center"/>
          </w:tcPr>
          <w:p w14:paraId="536D89D8" w14:textId="45AB570A" w:rsidR="006E62AA" w:rsidRPr="008C5CAD" w:rsidRDefault="008C5CAD" w:rsidP="008C5CAD">
            <w:pPr>
              <w:spacing w:before="0" w:after="0"/>
              <w:jc w:val="center"/>
              <w:rPr>
                <w:color w:val="auto"/>
                <w:sz w:val="24"/>
                <w:szCs w:val="24"/>
                <w:lang w:val="sk-SK"/>
              </w:rPr>
            </w:pPr>
            <w:r w:rsidRPr="008C5CAD">
              <w:rPr>
                <w:color w:val="auto"/>
                <w:sz w:val="24"/>
                <w:szCs w:val="24"/>
                <w:lang w:val="sk-SK"/>
              </w:rPr>
              <w:t>Mám prácu, ktorá ma baví</w:t>
            </w:r>
          </w:p>
        </w:tc>
        <w:tc>
          <w:tcPr>
            <w:tcW w:w="3702" w:type="dxa"/>
            <w:vAlign w:val="center"/>
          </w:tcPr>
          <w:p w14:paraId="536D89DA" w14:textId="571D90A5" w:rsidR="006E62AA" w:rsidRPr="008C5CAD" w:rsidRDefault="008C5CAD" w:rsidP="008C5CAD">
            <w:pPr>
              <w:spacing w:before="0" w:after="0"/>
              <w:jc w:val="center"/>
              <w:rPr>
                <w:color w:val="auto"/>
                <w:sz w:val="24"/>
                <w:szCs w:val="24"/>
                <w:lang w:val="sk-SK"/>
              </w:rPr>
            </w:pPr>
            <w:r w:rsidRPr="008C5CAD">
              <w:rPr>
                <w:color w:val="auto"/>
                <w:sz w:val="24"/>
                <w:szCs w:val="24"/>
                <w:lang w:val="sk-SK"/>
              </w:rPr>
              <w:t xml:space="preserve">Mám mnoho </w:t>
            </w:r>
            <w:r>
              <w:rPr>
                <w:color w:val="auto"/>
                <w:sz w:val="24"/>
                <w:szCs w:val="24"/>
                <w:lang w:val="sk-SK"/>
              </w:rPr>
              <w:t>známych</w:t>
            </w:r>
          </w:p>
        </w:tc>
      </w:tr>
      <w:tr w:rsidR="008C5CAD" w:rsidRPr="00E551F6" w14:paraId="536D89E3" w14:textId="77777777" w:rsidTr="008C5CAD">
        <w:trPr>
          <w:trHeight w:val="1642"/>
        </w:trPr>
        <w:tc>
          <w:tcPr>
            <w:tcW w:w="3702" w:type="dxa"/>
            <w:vAlign w:val="center"/>
          </w:tcPr>
          <w:p w14:paraId="536D89E0" w14:textId="16C696F6" w:rsidR="006E62AA" w:rsidRPr="008C5CAD" w:rsidRDefault="00CC7DFB" w:rsidP="008C5CAD">
            <w:pPr>
              <w:spacing w:before="0" w:after="0"/>
              <w:jc w:val="center"/>
              <w:rPr>
                <w:color w:val="auto"/>
                <w:sz w:val="24"/>
                <w:szCs w:val="24"/>
                <w:lang w:val="sk-SK"/>
              </w:rPr>
            </w:pPr>
            <w:r>
              <w:rPr>
                <w:color w:val="auto"/>
                <w:sz w:val="24"/>
                <w:szCs w:val="24"/>
                <w:lang w:val="sk-SK"/>
              </w:rPr>
              <w:t>Mám pravidelnú pracovnú dobu</w:t>
            </w:r>
          </w:p>
        </w:tc>
        <w:tc>
          <w:tcPr>
            <w:tcW w:w="3702" w:type="dxa"/>
            <w:vAlign w:val="center"/>
          </w:tcPr>
          <w:p w14:paraId="536D89E1" w14:textId="6A035120" w:rsidR="000A062C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U</w:t>
            </w:r>
            <w:r w:rsidR="008C5CAD" w:rsidRPr="008C5CAD">
              <w:rPr>
                <w:sz w:val="24"/>
              </w:rPr>
              <w:t xml:space="preserve">čím </w:t>
            </w:r>
            <w:r>
              <w:rPr>
                <w:sz w:val="24"/>
              </w:rPr>
              <w:t xml:space="preserve">sa </w:t>
            </w:r>
            <w:r w:rsidR="008C5CAD" w:rsidRPr="008C5CAD">
              <w:rPr>
                <w:sz w:val="24"/>
              </w:rPr>
              <w:t>nové veci</w:t>
            </w:r>
          </w:p>
        </w:tc>
        <w:tc>
          <w:tcPr>
            <w:tcW w:w="3702" w:type="dxa"/>
            <w:vAlign w:val="center"/>
          </w:tcPr>
          <w:p w14:paraId="536D89E2" w14:textId="6822DCCF" w:rsidR="000A062C" w:rsidRPr="008C5CAD" w:rsidRDefault="008C5CAD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 w:rsidRPr="008C5CAD">
              <w:rPr>
                <w:sz w:val="24"/>
              </w:rPr>
              <w:t>Venujem sa umeniu</w:t>
            </w:r>
          </w:p>
        </w:tc>
      </w:tr>
      <w:tr w:rsidR="008C5CAD" w:rsidRPr="00E551F6" w14:paraId="536D89EB" w14:textId="77777777" w:rsidTr="008C5CAD">
        <w:trPr>
          <w:trHeight w:val="1642"/>
        </w:trPr>
        <w:tc>
          <w:tcPr>
            <w:tcW w:w="3702" w:type="dxa"/>
            <w:vAlign w:val="center"/>
          </w:tcPr>
          <w:p w14:paraId="536D89E4" w14:textId="77777777" w:rsidR="000A062C" w:rsidRPr="008C5CAD" w:rsidRDefault="000A062C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  <w:p w14:paraId="536D89E7" w14:textId="72B8C263" w:rsidR="006E62AA" w:rsidRPr="008C5CAD" w:rsidRDefault="008C5CAD" w:rsidP="008C5CAD">
            <w:pPr>
              <w:spacing w:before="0" w:after="0"/>
              <w:jc w:val="center"/>
              <w:rPr>
                <w:color w:val="auto"/>
                <w:sz w:val="24"/>
                <w:szCs w:val="24"/>
                <w:lang w:val="sk-SK"/>
              </w:rPr>
            </w:pPr>
            <w:r w:rsidRPr="008C5CAD">
              <w:rPr>
                <w:color w:val="auto"/>
                <w:sz w:val="24"/>
                <w:szCs w:val="24"/>
                <w:lang w:val="sk-SK"/>
              </w:rPr>
              <w:t>Zažívam úspech a uznanie</w:t>
            </w:r>
          </w:p>
          <w:p w14:paraId="536D89E8" w14:textId="77777777" w:rsidR="006E62AA" w:rsidRPr="008C5CAD" w:rsidRDefault="006E62AA" w:rsidP="008C5CAD">
            <w:pPr>
              <w:spacing w:before="0" w:after="0"/>
              <w:jc w:val="center"/>
              <w:rPr>
                <w:color w:val="auto"/>
                <w:sz w:val="24"/>
                <w:szCs w:val="24"/>
                <w:lang w:val="sk-SK"/>
              </w:rPr>
            </w:pPr>
          </w:p>
        </w:tc>
        <w:tc>
          <w:tcPr>
            <w:tcW w:w="3702" w:type="dxa"/>
            <w:vAlign w:val="center"/>
          </w:tcPr>
          <w:p w14:paraId="536D89E9" w14:textId="2C16769F" w:rsidR="000A062C" w:rsidRPr="008C5CAD" w:rsidRDefault="008C5CAD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 w:rsidRPr="008C5CAD">
              <w:rPr>
                <w:sz w:val="24"/>
              </w:rPr>
              <w:t>Starám sa o iných ľudí</w:t>
            </w:r>
          </w:p>
        </w:tc>
        <w:tc>
          <w:tcPr>
            <w:tcW w:w="3702" w:type="dxa"/>
            <w:vAlign w:val="center"/>
          </w:tcPr>
          <w:p w14:paraId="536D89EA" w14:textId="30F6A82A" w:rsidR="000A062C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Pracujem vlastnými rukami</w:t>
            </w:r>
          </w:p>
        </w:tc>
      </w:tr>
      <w:tr w:rsidR="00CC7DFB" w:rsidRPr="00E551F6" w14:paraId="536D89F3" w14:textId="77777777" w:rsidTr="008C5CAD">
        <w:trPr>
          <w:trHeight w:val="1642"/>
        </w:trPr>
        <w:tc>
          <w:tcPr>
            <w:tcW w:w="3702" w:type="dxa"/>
            <w:vAlign w:val="center"/>
          </w:tcPr>
          <w:p w14:paraId="3DA7C094" w14:textId="77777777" w:rsidR="00CC7DFB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  <w:p w14:paraId="6793BF10" w14:textId="77777777" w:rsidR="00CC7DFB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  <w:p w14:paraId="536D89EC" w14:textId="74C3F6D9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 w:rsidRPr="008C5CAD">
              <w:rPr>
                <w:sz w:val="24"/>
              </w:rPr>
              <w:t>Venujem sa rodine a deťom</w:t>
            </w:r>
          </w:p>
          <w:p w14:paraId="536D89ED" w14:textId="77777777" w:rsidR="00CC7DFB" w:rsidRPr="008C5CAD" w:rsidRDefault="00CC7DFB" w:rsidP="008C5CAD">
            <w:pPr>
              <w:spacing w:before="0" w:after="0"/>
              <w:jc w:val="center"/>
              <w:rPr>
                <w:bCs/>
                <w:color w:val="auto"/>
                <w:sz w:val="24"/>
                <w:szCs w:val="24"/>
                <w:lang w:val="sk-SK"/>
              </w:rPr>
            </w:pPr>
          </w:p>
          <w:p w14:paraId="536D89F0" w14:textId="77777777" w:rsidR="00CC7DFB" w:rsidRPr="008C5CAD" w:rsidRDefault="00CC7DFB" w:rsidP="008C5CAD">
            <w:pPr>
              <w:spacing w:before="0" w:after="0"/>
              <w:jc w:val="center"/>
              <w:rPr>
                <w:bCs/>
                <w:color w:val="auto"/>
                <w:sz w:val="24"/>
                <w:szCs w:val="24"/>
                <w:lang w:val="sk-SK"/>
              </w:rPr>
            </w:pPr>
          </w:p>
        </w:tc>
        <w:tc>
          <w:tcPr>
            <w:tcW w:w="3702" w:type="dxa"/>
            <w:vAlign w:val="center"/>
          </w:tcPr>
          <w:p w14:paraId="536D89F1" w14:textId="3E146E66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Cítim, že môj život má zmysel</w:t>
            </w:r>
          </w:p>
        </w:tc>
        <w:tc>
          <w:tcPr>
            <w:tcW w:w="3702" w:type="dxa"/>
            <w:vAlign w:val="center"/>
          </w:tcPr>
          <w:p w14:paraId="536D89F2" w14:textId="726532C4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Pracujem v dobrom kolektíve</w:t>
            </w:r>
          </w:p>
        </w:tc>
      </w:tr>
      <w:tr w:rsidR="00CC7DFB" w:rsidRPr="00E551F6" w14:paraId="07E55864" w14:textId="77777777" w:rsidTr="008C5CAD">
        <w:trPr>
          <w:trHeight w:val="1642"/>
        </w:trPr>
        <w:tc>
          <w:tcPr>
            <w:tcW w:w="3702" w:type="dxa"/>
            <w:vAlign w:val="center"/>
          </w:tcPr>
          <w:p w14:paraId="08685D93" w14:textId="6224CA2D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 w:rsidRPr="008C5CAD">
              <w:rPr>
                <w:sz w:val="24"/>
              </w:rPr>
              <w:t>Stretávam sa s veľa ľuďmi</w:t>
            </w:r>
          </w:p>
        </w:tc>
        <w:tc>
          <w:tcPr>
            <w:tcW w:w="3702" w:type="dxa"/>
            <w:vAlign w:val="center"/>
          </w:tcPr>
          <w:p w14:paraId="26DA951D" w14:textId="386D026E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 w:rsidRPr="008C5CAD">
              <w:rPr>
                <w:sz w:val="24"/>
              </w:rPr>
              <w:t>Vôbec nemusím pracovať</w:t>
            </w:r>
          </w:p>
        </w:tc>
        <w:tc>
          <w:tcPr>
            <w:tcW w:w="3702" w:type="dxa"/>
            <w:vAlign w:val="center"/>
          </w:tcPr>
          <w:p w14:paraId="2A9742AB" w14:textId="473D87AB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Mám istotu pravidelného príjmu</w:t>
            </w:r>
          </w:p>
        </w:tc>
      </w:tr>
      <w:tr w:rsidR="00CC7DFB" w:rsidRPr="00E551F6" w14:paraId="32CF13BB" w14:textId="77777777" w:rsidTr="008C5CAD">
        <w:trPr>
          <w:trHeight w:val="1642"/>
        </w:trPr>
        <w:tc>
          <w:tcPr>
            <w:tcW w:w="3702" w:type="dxa"/>
            <w:vAlign w:val="center"/>
          </w:tcPr>
          <w:p w14:paraId="5AE3CCCA" w14:textId="74ACE576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</w:tc>
        <w:tc>
          <w:tcPr>
            <w:tcW w:w="3702" w:type="dxa"/>
            <w:vAlign w:val="center"/>
          </w:tcPr>
          <w:p w14:paraId="7034554B" w14:textId="779E006B" w:rsidR="00CC7DFB" w:rsidRPr="008C5CAD" w:rsidRDefault="00CC7DFB" w:rsidP="00CC7DFB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</w:tc>
        <w:tc>
          <w:tcPr>
            <w:tcW w:w="3702" w:type="dxa"/>
            <w:vAlign w:val="center"/>
          </w:tcPr>
          <w:p w14:paraId="22B91E60" w14:textId="77777777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</w:tc>
      </w:tr>
      <w:tr w:rsidR="00CC7DFB" w:rsidRPr="00E551F6" w14:paraId="0B91EAEB" w14:textId="77777777" w:rsidTr="008C5CAD">
        <w:trPr>
          <w:trHeight w:val="1642"/>
        </w:trPr>
        <w:tc>
          <w:tcPr>
            <w:tcW w:w="3702" w:type="dxa"/>
            <w:vAlign w:val="center"/>
          </w:tcPr>
          <w:p w14:paraId="7DE72656" w14:textId="77777777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</w:tc>
        <w:tc>
          <w:tcPr>
            <w:tcW w:w="3702" w:type="dxa"/>
            <w:vAlign w:val="center"/>
          </w:tcPr>
          <w:p w14:paraId="27B6A3E2" w14:textId="77777777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</w:tc>
        <w:tc>
          <w:tcPr>
            <w:tcW w:w="3702" w:type="dxa"/>
            <w:vAlign w:val="center"/>
          </w:tcPr>
          <w:p w14:paraId="24B9EBA5" w14:textId="77777777" w:rsidR="00CC7DFB" w:rsidRPr="008C5CAD" w:rsidRDefault="00CC7DFB" w:rsidP="008C5CAD">
            <w:pPr>
              <w:pStyle w:val="Nadpis2"/>
              <w:spacing w:before="0" w:after="0"/>
              <w:jc w:val="center"/>
              <w:outlineLvl w:val="1"/>
              <w:rPr>
                <w:sz w:val="24"/>
              </w:rPr>
            </w:pPr>
          </w:p>
        </w:tc>
      </w:tr>
    </w:tbl>
    <w:p w14:paraId="536D89F4" w14:textId="77777777" w:rsidR="001235EA" w:rsidRPr="00D602C9" w:rsidRDefault="001235EA" w:rsidP="00E551F6">
      <w:pPr>
        <w:pStyle w:val="Nadpis2"/>
      </w:pPr>
    </w:p>
    <w:sectPr w:rsidR="001235EA" w:rsidRPr="00D602C9" w:rsidSect="008C5CAD">
      <w:footerReference w:type="default" r:id="rId10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9AB95" w14:textId="77777777" w:rsidR="008F3085" w:rsidRDefault="008F3085">
      <w:pPr>
        <w:spacing w:after="0" w:line="240" w:lineRule="auto"/>
      </w:pPr>
      <w:r>
        <w:separator/>
      </w:r>
    </w:p>
  </w:endnote>
  <w:endnote w:type="continuationSeparator" w:id="0">
    <w:p w14:paraId="019E187A" w14:textId="77777777" w:rsidR="008F3085" w:rsidRDefault="008F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8C5CAD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DEB293C" w:rsidR="00E551F6" w:rsidRDefault="00E551F6" w:rsidP="00E551F6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CC7DFB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 w:rsidR="008C5CAD">
                <w:rPr>
                  <w:rFonts w:ascii="Arial" w:hAnsi="Arial" w:cs="Arial"/>
                </w:rPr>
                <w:t>UPSVaR</w:t>
              </w:r>
              <w:proofErr w:type="spellEnd"/>
              <w:r w:rsidR="008C5CA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F0DE0" w14:textId="77777777" w:rsidR="008F3085" w:rsidRDefault="008F3085">
      <w:pPr>
        <w:spacing w:after="0" w:line="240" w:lineRule="auto"/>
      </w:pPr>
      <w:r>
        <w:separator/>
      </w:r>
    </w:p>
  </w:footnote>
  <w:footnote w:type="continuationSeparator" w:id="0">
    <w:p w14:paraId="3A3FCA73" w14:textId="77777777" w:rsidR="008F3085" w:rsidRDefault="008F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87B4A"/>
    <w:rsid w:val="000A062C"/>
    <w:rsid w:val="000B4C99"/>
    <w:rsid w:val="0010578C"/>
    <w:rsid w:val="001235EA"/>
    <w:rsid w:val="001810E4"/>
    <w:rsid w:val="00247135"/>
    <w:rsid w:val="00263B93"/>
    <w:rsid w:val="002A47F6"/>
    <w:rsid w:val="003A0845"/>
    <w:rsid w:val="003B105A"/>
    <w:rsid w:val="00444561"/>
    <w:rsid w:val="00467A66"/>
    <w:rsid w:val="00493F84"/>
    <w:rsid w:val="004A5891"/>
    <w:rsid w:val="004D64F4"/>
    <w:rsid w:val="005806C3"/>
    <w:rsid w:val="00587A23"/>
    <w:rsid w:val="005F415E"/>
    <w:rsid w:val="00673A5F"/>
    <w:rsid w:val="006C19DE"/>
    <w:rsid w:val="006D6E5A"/>
    <w:rsid w:val="006E02F0"/>
    <w:rsid w:val="006E62AA"/>
    <w:rsid w:val="00703877"/>
    <w:rsid w:val="00706DB8"/>
    <w:rsid w:val="00723BC3"/>
    <w:rsid w:val="00753FE7"/>
    <w:rsid w:val="00792BD0"/>
    <w:rsid w:val="007D24D1"/>
    <w:rsid w:val="008139B6"/>
    <w:rsid w:val="008B575D"/>
    <w:rsid w:val="008C5C15"/>
    <w:rsid w:val="008C5CAD"/>
    <w:rsid w:val="008F3085"/>
    <w:rsid w:val="00931BC0"/>
    <w:rsid w:val="009950E1"/>
    <w:rsid w:val="009D52A8"/>
    <w:rsid w:val="00A12C3C"/>
    <w:rsid w:val="00A34BA8"/>
    <w:rsid w:val="00A572F0"/>
    <w:rsid w:val="00AF5EFC"/>
    <w:rsid w:val="00B176B0"/>
    <w:rsid w:val="00C10928"/>
    <w:rsid w:val="00C1390E"/>
    <w:rsid w:val="00C5160E"/>
    <w:rsid w:val="00C51FB0"/>
    <w:rsid w:val="00C61B5A"/>
    <w:rsid w:val="00CC7DFB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B575D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B575D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B575D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B575D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1D70D7"/>
    <w:rsid w:val="002E7F97"/>
    <w:rsid w:val="00433442"/>
    <w:rsid w:val="00585545"/>
    <w:rsid w:val="00A274AF"/>
    <w:rsid w:val="00A81170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1228D9-F21F-48D4-8362-501D1AD6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Takýto život by sa mi páčil!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3</cp:revision>
  <cp:lastPrinted>2016-07-28T06:41:00Z</cp:lastPrinted>
  <dcterms:created xsi:type="dcterms:W3CDTF">2016-07-28T06:32:00Z</dcterms:created>
  <dcterms:modified xsi:type="dcterms:W3CDTF">2016-07-28T06:45:00Z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