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209F9" w14:textId="608EEB19" w:rsidR="001235EA" w:rsidRPr="00D9323E" w:rsidRDefault="00E833F4" w:rsidP="00D9323E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546C281A5B234BD8B6016B3CE2F2136F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C76E3F">
            <w:rPr>
              <w:rStyle w:val="NzovChar"/>
            </w:rPr>
            <w:t>D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B266EB8BB27746B4ADBE14E109C948DA"/>
          </w:placeholder>
        </w:sdtPr>
        <w:sdtEndPr>
          <w:rPr>
            <w:rStyle w:val="NzovChar"/>
          </w:rPr>
        </w:sdtEndPr>
        <w:sdtContent>
          <w:r w:rsidR="00C76E3F">
            <w:rPr>
              <w:rStyle w:val="NzovChar"/>
            </w:rPr>
            <w:t>2</w:t>
          </w:r>
        </w:sdtContent>
      </w:sdt>
      <w:r w:rsidR="00753FE7" w:rsidRPr="00D9323E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CE61F56ABD74419F9D02B8B74E4F01A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76E3F">
            <w:t>KRIVKA ŽIVOTA</w:t>
          </w:r>
        </w:sdtContent>
      </w:sdt>
    </w:p>
    <w:p w14:paraId="633209FA" w14:textId="25FA4CFB" w:rsidR="00C76E3F" w:rsidRDefault="00362347">
      <w:pPr>
        <w:pStyle w:val="Podtitul"/>
        <w:rPr>
          <w:lang w:val="sk-SK"/>
        </w:rPr>
      </w:pPr>
      <w:r>
        <w:rPr>
          <w:rStyle w:val="Nadpis1Char"/>
          <w:lang w:val="sk-SK"/>
        </w:rPr>
        <w:t>PRACOVný materiál pre uchádzača o zamestnanie</w:t>
      </w:r>
    </w:p>
    <w:p w14:paraId="0E6807B6" w14:textId="54D7A46E" w:rsidR="00C76E3F" w:rsidRDefault="00C76E3F" w:rsidP="00C76E3F">
      <w:pPr>
        <w:spacing w:before="240" w:after="0"/>
        <w:ind w:left="-284"/>
        <w:rPr>
          <w:lang w:val="sk-SK"/>
        </w:rPr>
      </w:pPr>
      <w:r>
        <w:rPr>
          <w:szCs w:val="24"/>
        </w:rPr>
        <w:t xml:space="preserve">      </w:t>
      </w:r>
      <w:proofErr w:type="spellStart"/>
      <w:r>
        <w:rPr>
          <w:szCs w:val="24"/>
        </w:rPr>
        <w:t>Hodnotenie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pozitívne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alebo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negatívne</w:t>
      </w:r>
      <w:proofErr w:type="spellEnd"/>
      <w:r>
        <w:rPr>
          <w:szCs w:val="24"/>
        </w:rPr>
        <w:t>)</w:t>
      </w:r>
    </w:p>
    <w:tbl>
      <w:tblPr>
        <w:tblStyle w:val="TableGrid1"/>
        <w:tblpPr w:leftFromText="141" w:rightFromText="141" w:vertAnchor="text" w:horzAnchor="margin" w:tblpX="-68" w:tblpY="189"/>
        <w:tblW w:w="14277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89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C76E3F" w:rsidRPr="00C76E3F" w14:paraId="4DD272CE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737D4ECA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8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29449EB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8A55C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0AB2E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7F07E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053E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80D84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52D0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CE13B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D7B5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64E8F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49E72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35AF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9847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FF0E8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DDEE8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4401A" w14:textId="75160B81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EC12D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9BA37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D9D7A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3304F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51AB9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311E2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F2EB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8EF25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F3329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E7CB6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73096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3BBB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9CF70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EA7E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3D39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C4FDD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4B78C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42E9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5C7D0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60A8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FB13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7E7DB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8F30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8013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7D06C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793E6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5CE8D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5D42A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065B7610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1D8B31E3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0059E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95778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16AA2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8A0EB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62F15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D0C02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67E76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24B7A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A650B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36E8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3CFB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377F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BD2CB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6881D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4981B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01882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D0BE4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212EB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09286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60953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48709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14FB8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01F80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609B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FF9D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207B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36970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4DFF2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259C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7BF7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C43E7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9C81B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283AD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6543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E54F8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28D70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CDA0A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98E53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9EFBF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355C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3C45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FFCC8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5C36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367CB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498158FC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7DCD07C5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23B034" wp14:editId="7A2B99AC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-342900</wp:posOffset>
                      </wp:positionV>
                      <wp:extent cx="45720" cy="4808855"/>
                      <wp:effectExtent l="38100" t="38100" r="68580" b="10795"/>
                      <wp:wrapNone/>
                      <wp:docPr id="2" name="Straight Arrow Connector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" cy="4808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35EA68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4" o:spid="_x0000_s1026" type="#_x0000_t32" style="position:absolute;margin-left:13.3pt;margin-top:-27pt;width:3.6pt;height:378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Pr="00C76E3F">
              <w:rPr>
                <w:sz w:val="16"/>
                <w:szCs w:val="16"/>
              </w:rPr>
              <w:t>7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DB0071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0D581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F88C6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2EE11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7D5C5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C1F3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556D7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5495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FE804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8C4F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C294F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D8EA3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9E4C2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DD082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8DB32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EBED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8CA05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EF053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A7D4E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EF45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115CD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2381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3617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43324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EDBBA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45671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909A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7B3CC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D6A35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44F14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EA40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A9647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80B06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FB50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3BFD1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69FFF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8CF2E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4E87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A81A4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045F0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BE25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A2FC1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ADE96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E0EA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4A4FCF64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023F9338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BFF6C6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EDEF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147FA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722C4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191D9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922C6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BE953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6EDCC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19C0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5422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C86E7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41EA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D976C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AF05B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A16C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C831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71CA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B20A0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36A726" w14:textId="61D0FAE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B72E0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6D987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7FB4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292D8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38EF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0A98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841C9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49E5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011F7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2020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E57C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CB60B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4A0F0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2EF1A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FA894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709C2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22F1F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A93EF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E1400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63270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DC745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67D45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4A0A5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C55D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F5306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1814CA5D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72D40A97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6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4BA725D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635AA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98D52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367DB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814D3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7CF7B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394B7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107EA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79A8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4FAF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10147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ECEB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1DD1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12C3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0A226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D7B7B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B0CF8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15A63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9551D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72374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BF1D7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96E1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038DF" w14:textId="48D47886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72B3C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67C14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F389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DA79E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8381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0F3C3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8528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7B03C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4C07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CEC49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58F22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DBFF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C9663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63AB9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B9B4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3F9F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A42A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3B5EC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B0B46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062D7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0AD18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3D342DCB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0A40CC0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08A201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FD82B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BC1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9B84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26CB2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4C99D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6C4E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AD2FD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11BF2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DEDF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2E7BD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52C59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7433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EEBE9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11E1A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0970E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3CDCC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EDB0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9CF1A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EEF76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96B1B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2C9E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C02F9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EE264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3FE9C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F971F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96847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64EB1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B1E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FE60F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D98DF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27E7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221B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03499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2AC1A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540C6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D3C2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A9F08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7E8BA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C00FC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2A59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868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85517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93551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669B1DEE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15CDA7CE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5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DAB42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19AF3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630D7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089BA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46F33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EE21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2DF7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3514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A1556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51C2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2569D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5B4CD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A033E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4875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F95E6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A6DBE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4DE70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A502C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67B90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32F9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A496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3EE5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B272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1AC83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F717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FF44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BC68F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4C0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29BB6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0639A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DE851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A4EA3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BA53F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33FA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21D7E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4EA0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73B77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52E3D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FAA59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B05CF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EB3CE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8C84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C6AB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A5C59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417FFE73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67D82400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9EA0D7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132C3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93938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900E5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8401F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4B539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D1B36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D16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B88F5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5F2F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A5A59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F445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7C877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65578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DC204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CF00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5E01B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74126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F30C9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3659B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C940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68970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75EAD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BFF08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7B7FD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E49D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8E044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6B3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4909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0C619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091BF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820C4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1EA35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D116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088E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D02D5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8BB1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DD988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3137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2EF08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CD4B6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D1526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54146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9FE0C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32B29E3F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665163C8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4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B6DDFF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36380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0F9BC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D85FE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E44B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12B8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8F13F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FE8AC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1DF0A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A5BE5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82CAC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A9BAE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736F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91330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6000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2DB8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7BA56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861DF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385EA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930E6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9D071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2616F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B9CC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CA6E2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0FC1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03554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EC09C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F972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96327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BF39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5E118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D317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43D57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60AA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84030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7638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F09D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D8408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2FB42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F692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12CCE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4C50F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CA649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82383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51E02ECD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096DA6B0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4EA072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58339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F041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0BB14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9BE37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72A9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DD2F5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6F3F3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D98D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1A3E9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E0D59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DEEE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73A60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45F4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B855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A4A6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A4909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4BCE1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2D3A8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2AB9B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235A3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48439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57169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0A3A9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76218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1D35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45CED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1D730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D2108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208F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AE4BB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C55F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9BE44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91BDC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296AE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F71F6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7B583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4854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AAF22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19975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CED8A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59D9B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029FB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B626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12D12DD5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20703E46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3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D11C81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34F65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B29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E6CCB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8615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B572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DAFFA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8F9CD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819E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A1FB6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35C68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0E006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328E0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8003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3835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71D41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2D83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8C951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412DA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827C9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F2D43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5467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2DD57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632EF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0C9E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39DFF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1AF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C6476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AED21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BFB87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498D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37D09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48EC2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990EE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C9EE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8397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5068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CFC9F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8413B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F577E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0493C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63D7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0E7F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1F60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50F8595C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DD7EEEF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FF64D9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0C9DE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12C29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1127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EE751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0EB1A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C0F86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075B5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4902F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035AB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BC76B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23794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F0DCC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53AB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E52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13C44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5E761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E5528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9B0C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32214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34ABA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AA7C3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6B18B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9F6E0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4C1A8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A31BD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6FDCA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719CF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9F411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1D4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9C5E3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D8076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9FD71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0ACEA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A6422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4453B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4D72B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37D13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6318C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BA81A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0CCB1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D73E7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85302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533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1843F3D9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62890034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2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CD9A64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CDC8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A0A26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831F8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CB31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50472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C6D1C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69952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8AFFC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8391F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83A9A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10BF0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7DCC2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0D04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76670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5B64A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0AD0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6B1A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FC69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A1AD4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8229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89AA2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1AB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39C20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644F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2176B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D3943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EA882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62F8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098B4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31401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73B02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38C7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50B15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AFC4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270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492F4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A7AB0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583B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DC4FB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EBA5E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4786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0A323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3480F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04DD8D04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01EE9232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86B2A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55115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877A3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69807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2C5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FC746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0B7B3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831CA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063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32986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0D7F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DF51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E0E7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285E0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AC67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0E1FE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EA04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C550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A5B0C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7B74D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3F59C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47ED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63AE17" w14:textId="43876ADB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1A7F0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88CF4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8450B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19AE1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7622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BDFAF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1AC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64AE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83A4E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59315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C6BC2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2C42F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2A73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5075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17C78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4EA35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DC49D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09C12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42EAC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59B5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94A07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31FEDA52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2778F85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1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7FC9BC9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45C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76E3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F9F72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8C782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E94A5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D639A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ECFA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1098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77E53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A2944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035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C08FE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5E22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69289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475C8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B5BD4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2B078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CCFC3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3D37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0388C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A2A49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900E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8C8E6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3EB25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4CC00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6F68C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3F99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5A87B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484D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9096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2A20A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32E8D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1BD2B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701A3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A97D9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435DF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77FC2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1266C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FE842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201F5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5FF4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3F10E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90D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441DD9B6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190A55DB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C8C72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1BE2F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EA05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BA845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731FA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91DF5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1399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7AFF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A6649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6F083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9A375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48C70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088F5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FEC1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C15F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81A0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02069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3212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B90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40E62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AAC0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763E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00BE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A3D00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70806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FB8DF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81472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9416A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371E2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8C8B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C7AC7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2FEEE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ECEB0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0281E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3D70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FE92F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597F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69F85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91D8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9EFB3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957A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43C11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5349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2EEBE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3DADA247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835E333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0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659EB5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A5BA2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E32C5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287B4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0DB7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321F9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F1C9B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D4CC6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31BA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37EBD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6091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BD53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917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4AB76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6B939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09A3C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DDE62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D381F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2CEC9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7D483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48BE1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0B30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1AC8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D47084" w14:textId="4D2ED588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ED37A4" w14:textId="1425B7FF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7C778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03486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FE15C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9726B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B56B7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E8690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31A1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DD0D0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494DD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3CD10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2CE1A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D975CB" w14:textId="18C2ACBB" w:rsidR="00C76E3F" w:rsidRPr="00C76E3F" w:rsidRDefault="00C76E3F" w:rsidP="00C76E3F">
            <w:pPr>
              <w:rPr>
                <w:sz w:val="16"/>
                <w:szCs w:val="16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2E4CE2" wp14:editId="4AB93866">
                      <wp:simplePos x="0" y="0"/>
                      <wp:positionH relativeFrom="column">
                        <wp:posOffset>-7288530</wp:posOffset>
                      </wp:positionH>
                      <wp:positionV relativeFrom="paragraph">
                        <wp:posOffset>130175</wp:posOffset>
                      </wp:positionV>
                      <wp:extent cx="9021445" cy="0"/>
                      <wp:effectExtent l="0" t="76200" r="27305" b="95250"/>
                      <wp:wrapNone/>
                      <wp:docPr id="12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14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77886C7" id="AutoShape 7" o:spid="_x0000_s1026" type="#_x0000_t32" style="position:absolute;margin-left:-573.9pt;margin-top:10.25pt;width:71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88DA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0F7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2D3A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F52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23B9F1" w14:textId="30B7A7F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A1381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F135E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12807836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93762F2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CDBBF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616A8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41D06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E410A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6084D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D58E6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C45B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71CC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4801A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73DA6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8D81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9AA2F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6B6A0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D039A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40C01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1524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23DBD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B5AA6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6654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78BE9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33B6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DD5C0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208A47" w14:textId="5A3D73BE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65AA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562842" w14:textId="6AE7C119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531E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D097F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6329F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4CA70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B116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A8E93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08992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E9799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EB583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A3600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A82C5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BA9F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7C9F0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ED0F7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77AFF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7294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E703EB" w14:textId="0A4DE865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E55FE" w14:textId="0F328CA6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85C26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676A2EEB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65907453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-1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71CB83A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8635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1F9C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983C0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43D89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D9295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12EA0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A0E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0B6C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5D5C0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FE29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C48C3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4470F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DF91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8AC0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2CAB3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B11D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8338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6E3C9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17C95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950AC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CBD9F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750EB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C1D78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76EC9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609D0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3F1F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16C9A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42F09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14EAC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7EF1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0DA52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857E7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50949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6108A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96819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F5F58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D982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7CD4B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FA025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38D6D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96CD07" w14:textId="1AA87DC1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442DA1" w14:textId="1E4B1A33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975A26" w14:textId="4CED2463" w:rsidR="00C76E3F" w:rsidRPr="00C76E3F" w:rsidRDefault="00C76E3F" w:rsidP="00C76E3F">
            <w:pPr>
              <w:rPr>
                <w:sz w:val="16"/>
                <w:szCs w:val="16"/>
              </w:rPr>
            </w:pPr>
            <w:r w:rsidRPr="00C76E3F">
              <w:rPr>
                <w:noProof/>
                <w:sz w:val="2"/>
                <w:lang w:eastAsia="sk-SK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022AA8E" wp14:editId="521B66B4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-121285</wp:posOffset>
                      </wp:positionV>
                      <wp:extent cx="457200" cy="219075"/>
                      <wp:effectExtent l="0" t="0" r="19050" b="285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BA382" w14:textId="286FE51B" w:rsidR="00C76E3F" w:rsidRDefault="00C76E3F" w:rsidP="00C76E3F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Roky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4022AA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5.45pt;margin-top:-9.55pt;width:36pt;height:1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" fillcolor="white [3212]" strokecolor="white [3212]">
                      <v:textbox>
                        <w:txbxContent>
                          <w:p w14:paraId="0A2BA382" w14:textId="286FE51B" w:rsidR="00C76E3F" w:rsidRDefault="00C76E3F" w:rsidP="00C76E3F">
                            <w:pPr>
                              <w:spacing w:after="0"/>
                            </w:pPr>
                            <w:r>
                              <w:t>Roky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76E3F" w:rsidRPr="00C76E3F" w14:paraId="3694ECD0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6F96DE10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9D1ECD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77FD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31BD5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3AAD3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1410B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D302D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21E12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C876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66CB7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99354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EC25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921E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A07D1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EC638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B403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0642B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39DD6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F0062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29979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A9188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F8F6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CC441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5D2DF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B9A0D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5B595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7EB87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779C0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AA6B0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D7B56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56A7B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6D61B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4A667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A129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B921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49C6B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592AE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CECFC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50D0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D1D7A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4B032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C4AE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F30C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AFA9D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12C17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0A0B9F25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0A4DC7B3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-2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4F2D33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9E308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B9CBA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C64FC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EF998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A8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A4916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6AB53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B703E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1D979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4DAAF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A48C2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A1F73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57ED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2F44F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746E5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B9366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68D59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D63F2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423B8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1600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FE1E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E4D7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22F92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BE63B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04C6B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4917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ED7B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77121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FD476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A8445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52408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82581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ACE3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45D59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20ECB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26B61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23BF3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6B390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77CD8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13D9C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959FA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1B6C2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11699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2F9B920A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AE4FC38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DACEFD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7B1DD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34CD8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BD504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BE131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EECB3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60A5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F788E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B723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9643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6BA0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8C21F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FF149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C67A6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52205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0D8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77D10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9A076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1BC85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E2D44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F78E7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21A58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D70E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5E6B5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49B9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69162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84CB7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7E454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35C09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293E7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4F03B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4EA08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71507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8644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9B040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F6686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0FBB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89376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1E256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8ED8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C796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6998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09F9D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C2C8B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6D92E0ED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7E3E56E1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-3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898005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527E6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C7D2A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8B14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E5A02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3DA3D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C3B81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791D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78E8B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85550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1BDA7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99CB4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18ECF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46943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B10A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F827D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1E88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5EE5B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F296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03DCF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4097F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12D8C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13932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01FE5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88078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95CC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D454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B8B3D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D7947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7B23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2D7E5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54A19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C779A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9352D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DEB58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E72D0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B71A5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B642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BE54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9445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4FE36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D47EF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70C8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47EE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621B325F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36CBE4AD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47108EF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AB7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796A1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E8E16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1C2AD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A3A49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EEEB4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517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273E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9EEA0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84AA5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7B45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1EDE5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4ED9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5CDF2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EAA93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69D9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DA2F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4E707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D1B2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48BC6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6FBB1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684F3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B4F61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1678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FCC50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1ED56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ED13F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233B1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E340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3EA82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C53E6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F6C5C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0E92D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247F1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2BD97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3653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8F539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86828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4A312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4BD9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D51FB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2EF58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DA5B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4EE6F019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8685F12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-4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714195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1D1CB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E3407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2DFB7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4C7F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8305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42D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F943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A9D4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36F25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FCEF6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79AB9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B8CA3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3BF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4A8CA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02B95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8DDE5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97298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2151A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52D5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E8F74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638A7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C3634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C54EA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6804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7847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662A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8128E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0C48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36907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50231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5EA2E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9CAD0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A673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B1A6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5C654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A51BB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25490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6F234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AA1CA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1B4C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F817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5616B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B2EAD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37819DF1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0C95D450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AFEC3B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8698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E6271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770B5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A6B2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DCEF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2A009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65B4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48C4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159DA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4D52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FB76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B7F0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84E12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BE2BD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A5E55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C714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72AAD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142F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43BC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B3A1D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4BBD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B67E2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11377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899FA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BEB83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ACE03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2211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10752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6C2B8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CF586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801A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8FFB3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A54C4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6C8E8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A46F4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4DC89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16165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64B3C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51591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D2CC7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FB1B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6DB78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701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3125786F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0294ECEA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-5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26516FA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3423D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4EFFD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998B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3CA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1C17D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CB8B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B9DC9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F580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1DF7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168B8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F4B0A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2B0B3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9BDB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081B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0DB1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693C9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47246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4C8DA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E36B1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90B51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7F00E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5177F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398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B4A77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898E3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21DC3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09731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8FDAD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CA72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8416F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718E3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6AC74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ABD3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E9AE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C86A4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A293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F1BD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EFC5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82C2B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74265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EFC53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6E11F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B33C8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69935D29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058A040F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ACA73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6EDA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98114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DAF8E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8B8D4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B7FB6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34FFC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4643B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FF6E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CFE3B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5EED1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A8BD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43E1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1F5AB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E7EE3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AA24E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57380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0CD9D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D74D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47C88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E5936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54A98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F7F14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F0708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1A0AA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170B5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C148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4C50C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435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4E842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FB21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0F15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C7FC5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2845A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04424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6E686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A7A7B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D8B8D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3903B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51B43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7A94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A907C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9D27F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12855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60F7F01C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5569D675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-6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8551F8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A7031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2D5D2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5C2B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EDDD7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56A68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E6F2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A8E7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787B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39966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4C43D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D4499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1799D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76B11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74983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0868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55E8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7936F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3D8EC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9BFA6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E1460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47B4C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EF58B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2C1CB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5621A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54B0C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0D5D0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61CD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7CA83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4EA4F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1B872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1C9A7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5EA30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0BDE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A2EF0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B900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463C4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82CD7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1193D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60923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D71BC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51978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2F080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53192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1D73C3B5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22C35C62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BBBD8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7C92F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20174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28F18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79F5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3997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6CD56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44D2F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5E778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1BF3B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1C1D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5659C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C001A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D8C3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C8D43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81878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3978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DFD92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99D56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9D9BE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72B69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D2EE1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047CF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3AC15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17BD2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C09B3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0F9E9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42F7B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27106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AD64A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FA888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5539B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375D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1DE7C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52056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A706B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A0F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F153A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220ED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9F652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F790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C204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F043E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68C5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6E99D9F2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7D27AC06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-7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75FF68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45B1B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BFEB7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B7EA6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A731A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299AA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EEC9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66E9E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27C0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1FEEC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181D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21ACB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EABCE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5D842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4B8EC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56F1E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AFF4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70819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28514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C1E48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691EE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D3918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82F3E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D4F66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FCF04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ADC7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0880B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3E00B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EFEA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6BCB5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63D84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6D5E0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C455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E34C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B023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90EEF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C64A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1E3C3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F9439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A25BC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6F6E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5A8BB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AF45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F6D01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4A8AC7AB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1F4AFFB8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B40F16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A32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EFF47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81B01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4DA47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C67D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781F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E092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6DA32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9350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5602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15D08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E365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A6A8C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A4BA1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841D9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6FC86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68DBA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EAE1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A8DA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8A7C2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95DC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204A7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D51AD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33D4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03068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EC0F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DE701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80104D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FE5F4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99B94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6693B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DBE0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AFF7A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BB785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04527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DC3CD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1661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9E35C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22FD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15B6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BC57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638AF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842E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  <w:tr w:rsidR="00C76E3F" w:rsidRPr="00C76E3F" w14:paraId="6452235E" w14:textId="77777777" w:rsidTr="00C76E3F">
        <w:trPr>
          <w:trHeight w:hRule="exact" w:val="228"/>
        </w:trPr>
        <w:tc>
          <w:tcPr>
            <w:tcW w:w="3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91AD6CB" w14:textId="77777777" w:rsidR="00C76E3F" w:rsidRPr="00C76E3F" w:rsidRDefault="00C76E3F" w:rsidP="00C76E3F">
            <w:pPr>
              <w:jc w:val="right"/>
              <w:rPr>
                <w:sz w:val="16"/>
                <w:szCs w:val="16"/>
              </w:rPr>
            </w:pPr>
            <w:r w:rsidRPr="00C76E3F">
              <w:rPr>
                <w:sz w:val="16"/>
                <w:szCs w:val="16"/>
              </w:rPr>
              <w:t>-8</w:t>
            </w:r>
          </w:p>
        </w:tc>
        <w:tc>
          <w:tcPr>
            <w:tcW w:w="3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14:paraId="25AF0443" w14:textId="77777777" w:rsidR="00C76E3F" w:rsidRPr="00C76E3F" w:rsidRDefault="00C76E3F" w:rsidP="00C76E3F">
            <w:pPr>
              <w:rPr>
                <w:sz w:val="16"/>
                <w:szCs w:val="16"/>
              </w:rPr>
            </w:pPr>
            <w:r w:rsidRPr="00C76E3F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B35311" wp14:editId="7B86AF7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126365</wp:posOffset>
                      </wp:positionV>
                      <wp:extent cx="635" cy="165735"/>
                      <wp:effectExtent l="76200" t="0" r="75565" b="62865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657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3F0B0FC" id="AutoShape 6" o:spid="_x0000_s1026" type="#_x0000_t32" style="position:absolute;margin-left:-5.85pt;margin-top:9.95pt;width:.0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434200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47D4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B64F5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0F287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90C907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7D034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F3D70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8CA9F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60553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1466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E7360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10D5D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E808B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A276F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BAEDE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464AC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0932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B3D7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415AA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F14B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A100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16108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84A3B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88BFE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36CB6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25D0AA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C2BD9B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0D7D2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947E71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C35EE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1DE545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F157D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4A448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DF46AF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A769F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98D9A9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E2F35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9D8334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BF49B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7CCE9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0D9AFE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FE7F3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7241C6" w14:textId="77777777" w:rsidR="00C76E3F" w:rsidRPr="00C76E3F" w:rsidRDefault="00C76E3F" w:rsidP="00C76E3F">
            <w:pPr>
              <w:rPr>
                <w:sz w:val="16"/>
                <w:szCs w:val="16"/>
              </w:rPr>
            </w:pPr>
          </w:p>
        </w:tc>
      </w:tr>
    </w:tbl>
    <w:p w14:paraId="45D63FBA" w14:textId="137D0273" w:rsidR="001235EA" w:rsidRPr="00C76E3F" w:rsidRDefault="001235EA" w:rsidP="00C76E3F">
      <w:pPr>
        <w:rPr>
          <w:sz w:val="2"/>
          <w:lang w:val="sk-SK"/>
        </w:rPr>
      </w:pPr>
    </w:p>
    <w:sectPr w:rsidR="001235EA" w:rsidRPr="00C76E3F" w:rsidSect="00C76E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720" w:right="864" w:bottom="720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23026" w14:textId="77777777" w:rsidR="00E833F4" w:rsidRDefault="00E833F4">
      <w:pPr>
        <w:spacing w:after="0" w:line="240" w:lineRule="auto"/>
      </w:pPr>
      <w:r>
        <w:separator/>
      </w:r>
    </w:p>
  </w:endnote>
  <w:endnote w:type="continuationSeparator" w:id="0">
    <w:p w14:paraId="09D56E05" w14:textId="77777777" w:rsidR="00E833F4" w:rsidRDefault="00E8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4CC89" w14:textId="77777777" w:rsidR="00B9629F" w:rsidRDefault="00B9629F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1EA92" w14:textId="77777777" w:rsidR="00D9323E" w:rsidRDefault="00D9323E" w:rsidP="00D9323E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11383"/>
      <w:gridCol w:w="30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D9323E" w14:paraId="2A305ABE" w14:textId="77777777" w:rsidTr="00B9629F">
          <w:trPr>
            <w:trHeight w:val="727"/>
          </w:trPr>
          <w:tc>
            <w:tcPr>
              <w:tcW w:w="3933" w:type="pct"/>
            </w:tcPr>
            <w:p w14:paraId="72409011" w14:textId="77777777" w:rsidR="00D9323E" w:rsidRDefault="00D9323E" w:rsidP="00D9323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31E3E2C0" w14:textId="77777777" w:rsidR="00D9323E" w:rsidRDefault="00D9323E" w:rsidP="00D9323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0E7E9BEC" w14:textId="5307630A" w:rsidR="00D9323E" w:rsidRDefault="00D9323E" w:rsidP="00D9323E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B9629F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B9629F">
                <w:rPr>
                  <w:rFonts w:ascii="Arial" w:hAnsi="Arial" w:cs="Arial"/>
                </w:rPr>
                <w:t xml:space="preserve">    </w:t>
              </w:r>
              <w:proofErr w:type="spellStart"/>
              <w:r w:rsidR="00B9629F">
                <w:rPr>
                  <w:rFonts w:ascii="Arial" w:hAnsi="Arial" w:cs="Arial"/>
                </w:rPr>
                <w:t>UPSVaR</w:t>
              </w:r>
              <w:proofErr w:type="spellEnd"/>
              <w:r w:rsidR="00B9629F">
                <w:rPr>
                  <w:rFonts w:ascii="Arial" w:hAnsi="Arial" w:cs="Arial"/>
                </w:rPr>
                <w:t xml:space="preserve"> (2016</w:t>
              </w:r>
              <w:bookmarkStart w:id="0" w:name="_GoBack"/>
              <w:bookmarkEnd w:id="0"/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C15F2BB" w14:textId="77777777" w:rsidR="00D9323E" w:rsidRDefault="00D9323E" w:rsidP="00D9323E">
    <w:pPr>
      <w:pStyle w:val="Pta"/>
      <w:jc w:val="left"/>
    </w:pPr>
  </w:p>
  <w:p w14:paraId="63320A21" w14:textId="6D3E488B" w:rsidR="000A2F69" w:rsidRPr="00D9323E" w:rsidRDefault="000A2F69" w:rsidP="00D9323E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C868E" w14:textId="77777777" w:rsidR="00B9629F" w:rsidRDefault="00B9629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5DF63" w14:textId="77777777" w:rsidR="00E833F4" w:rsidRDefault="00E833F4">
      <w:pPr>
        <w:spacing w:after="0" w:line="240" w:lineRule="auto"/>
      </w:pPr>
      <w:r>
        <w:separator/>
      </w:r>
    </w:p>
  </w:footnote>
  <w:footnote w:type="continuationSeparator" w:id="0">
    <w:p w14:paraId="16A581F0" w14:textId="77777777" w:rsidR="00E833F4" w:rsidRDefault="00E8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8EF00" w14:textId="77777777" w:rsidR="00B9629F" w:rsidRDefault="00B9629F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33600" w14:textId="77777777" w:rsidR="00B9629F" w:rsidRDefault="00B9629F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8BEB5" w14:textId="77777777" w:rsidR="00B9629F" w:rsidRDefault="00B9629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63"/>
    <w:rsid w:val="00003E63"/>
    <w:rsid w:val="00010274"/>
    <w:rsid w:val="00087B4A"/>
    <w:rsid w:val="000A2F69"/>
    <w:rsid w:val="000B4C99"/>
    <w:rsid w:val="001235EA"/>
    <w:rsid w:val="00172494"/>
    <w:rsid w:val="001810E4"/>
    <w:rsid w:val="00185AFF"/>
    <w:rsid w:val="00247135"/>
    <w:rsid w:val="00362347"/>
    <w:rsid w:val="003B105A"/>
    <w:rsid w:val="003C7243"/>
    <w:rsid w:val="00467A66"/>
    <w:rsid w:val="004A5891"/>
    <w:rsid w:val="004D64F4"/>
    <w:rsid w:val="00587A23"/>
    <w:rsid w:val="005F415E"/>
    <w:rsid w:val="00662DF4"/>
    <w:rsid w:val="006B703A"/>
    <w:rsid w:val="006C19DE"/>
    <w:rsid w:val="006D6E5A"/>
    <w:rsid w:val="006E02F0"/>
    <w:rsid w:val="00703877"/>
    <w:rsid w:val="00706DB8"/>
    <w:rsid w:val="00753FE7"/>
    <w:rsid w:val="00792BD0"/>
    <w:rsid w:val="008139B6"/>
    <w:rsid w:val="008C5C15"/>
    <w:rsid w:val="00931BC0"/>
    <w:rsid w:val="00995025"/>
    <w:rsid w:val="00A34BA8"/>
    <w:rsid w:val="00A5314D"/>
    <w:rsid w:val="00A5431E"/>
    <w:rsid w:val="00A572F0"/>
    <w:rsid w:val="00AE77D4"/>
    <w:rsid w:val="00B9629F"/>
    <w:rsid w:val="00C5160E"/>
    <w:rsid w:val="00C51FB0"/>
    <w:rsid w:val="00C61B5A"/>
    <w:rsid w:val="00C76E3F"/>
    <w:rsid w:val="00C91885"/>
    <w:rsid w:val="00C94760"/>
    <w:rsid w:val="00C962CA"/>
    <w:rsid w:val="00D55CA5"/>
    <w:rsid w:val="00D602C9"/>
    <w:rsid w:val="00D60401"/>
    <w:rsid w:val="00D9323E"/>
    <w:rsid w:val="00D93B3C"/>
    <w:rsid w:val="00E40732"/>
    <w:rsid w:val="00E631CE"/>
    <w:rsid w:val="00E833F4"/>
    <w:rsid w:val="00EB72F8"/>
    <w:rsid w:val="00F0085E"/>
    <w:rsid w:val="00F4526B"/>
    <w:rsid w:val="00F752A3"/>
    <w:rsid w:val="00FA1D65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20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03E63"/>
    <w:pPr>
      <w:keepNext/>
      <w:keepLines/>
      <w:spacing w:before="240" w:after="120" w:line="240" w:lineRule="auto"/>
      <w:jc w:val="both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D9323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D9323E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F45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4526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4526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4526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4526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4526B"/>
    <w:rPr>
      <w:color w:val="808080"/>
    </w:rPr>
  </w:style>
  <w:style w:type="paragraph" w:styleId="Bezriadkovania">
    <w:name w:val="No Spacing"/>
    <w:uiPriority w:val="1"/>
    <w:qFormat/>
    <w:rsid w:val="00F4526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03E63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F4526B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4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4526B"/>
  </w:style>
  <w:style w:type="paragraph" w:styleId="Pta">
    <w:name w:val="footer"/>
    <w:basedOn w:val="Normlny"/>
    <w:link w:val="PtaChar"/>
    <w:uiPriority w:val="99"/>
    <w:unhideWhenUsed/>
    <w:rsid w:val="00F4526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4526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452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4526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4526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4526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4526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4526B"/>
  </w:style>
  <w:style w:type="paragraph" w:customStyle="1" w:styleId="SpaceBefore">
    <w:name w:val="Space Before"/>
    <w:basedOn w:val="Normlny"/>
    <w:uiPriority w:val="2"/>
    <w:qFormat/>
    <w:rsid w:val="00F4526B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9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5025"/>
    <w:rPr>
      <w:rFonts w:ascii="Tahoma" w:hAnsi="Tahoma" w:cs="Tahoma"/>
      <w:sz w:val="16"/>
      <w:szCs w:val="16"/>
    </w:rPr>
  </w:style>
  <w:style w:type="numbering" w:customStyle="1" w:styleId="NoList1">
    <w:name w:val="No List1"/>
    <w:next w:val="Bezzoznamu"/>
    <w:uiPriority w:val="99"/>
    <w:semiHidden/>
    <w:unhideWhenUsed/>
    <w:rsid w:val="00C76E3F"/>
  </w:style>
  <w:style w:type="character" w:customStyle="1" w:styleId="Hyperlink1">
    <w:name w:val="Hyperlink1"/>
    <w:basedOn w:val="Predvolenpsmoodseku"/>
    <w:uiPriority w:val="99"/>
    <w:semiHidden/>
    <w:unhideWhenUsed/>
    <w:rsid w:val="00C76E3F"/>
    <w:rPr>
      <w:color w:val="0000FF"/>
      <w:u w:val="single"/>
    </w:rPr>
  </w:style>
  <w:style w:type="character" w:customStyle="1" w:styleId="FollowedHyperlink1">
    <w:name w:val="FollowedHyperlink1"/>
    <w:basedOn w:val="Predvolenpsmoodseku"/>
    <w:uiPriority w:val="99"/>
    <w:semiHidden/>
    <w:unhideWhenUsed/>
    <w:rsid w:val="00C76E3F"/>
    <w:rPr>
      <w:color w:val="800080"/>
      <w:u w:val="single"/>
    </w:rPr>
  </w:style>
  <w:style w:type="paragraph" w:customStyle="1" w:styleId="msonormal0">
    <w:name w:val="msonormal"/>
    <w:basedOn w:val="Normlny"/>
    <w:uiPriority w:val="99"/>
    <w:semiHidden/>
    <w:rsid w:val="00C7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rmlnywebov">
    <w:name w:val="Normal (Web)"/>
    <w:basedOn w:val="Normlny"/>
    <w:uiPriority w:val="99"/>
    <w:semiHidden/>
    <w:unhideWhenUsed/>
    <w:rsid w:val="00C7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Obsah1">
    <w:name w:val="toc 1"/>
    <w:basedOn w:val="Normlny"/>
    <w:next w:val="Normlny"/>
    <w:autoRedefine/>
    <w:uiPriority w:val="39"/>
    <w:semiHidden/>
    <w:unhideWhenUsed/>
    <w:rsid w:val="00C76E3F"/>
    <w:pPr>
      <w:tabs>
        <w:tab w:val="right" w:leader="dot" w:pos="9062"/>
      </w:tabs>
      <w:spacing w:after="100" w:line="360" w:lineRule="auto"/>
    </w:pPr>
    <w:rPr>
      <w:rFonts w:ascii="Calibri" w:eastAsia="Calibri" w:hAnsi="Calibri" w:cs="Times New Roman"/>
      <w:b/>
      <w:noProof/>
      <w:color w:val="auto"/>
      <w:sz w:val="24"/>
      <w:szCs w:val="22"/>
      <w:lang w:val="sk-SK" w:eastAsia="en-US"/>
    </w:rPr>
  </w:style>
  <w:style w:type="paragraph" w:styleId="Obsah2">
    <w:name w:val="toc 2"/>
    <w:basedOn w:val="Normlny"/>
    <w:next w:val="Normlny"/>
    <w:autoRedefine/>
    <w:uiPriority w:val="39"/>
    <w:semiHidden/>
    <w:unhideWhenUsed/>
    <w:rsid w:val="00C76E3F"/>
    <w:pPr>
      <w:spacing w:after="100" w:line="276" w:lineRule="auto"/>
      <w:ind w:left="220"/>
    </w:pPr>
    <w:rPr>
      <w:rFonts w:ascii="Calibri" w:eastAsia="Calibri" w:hAnsi="Calibri" w:cs="Times New Roman"/>
      <w:color w:val="auto"/>
      <w:sz w:val="22"/>
      <w:szCs w:val="22"/>
      <w:lang w:val="sk-SK" w:eastAsia="en-US"/>
    </w:rPr>
  </w:style>
  <w:style w:type="table" w:customStyle="1" w:styleId="TableGrid1">
    <w:name w:val="Table Grid1"/>
    <w:basedOn w:val="Normlnatabuka"/>
    <w:next w:val="Mriekatabuky"/>
    <w:uiPriority w:val="39"/>
    <w:rsid w:val="00C76E3F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val="sk-S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Normlnatabuka"/>
    <w:next w:val="GridTable2Accent1"/>
    <w:uiPriority w:val="47"/>
    <w:rsid w:val="00C76E3F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val="sk-SK" w:eastAsia="en-US"/>
    </w:rPr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2">
    <w:name w:val="Grid Table 4 - Accent 12"/>
    <w:basedOn w:val="Normlnatabuka"/>
    <w:next w:val="GridTable4Accent1"/>
    <w:uiPriority w:val="49"/>
    <w:rsid w:val="00C76E3F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val="sk-SK" w:eastAsia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Hypertextovprepojenie">
    <w:name w:val="Hyperlink"/>
    <w:basedOn w:val="Predvolenpsmoodseku"/>
    <w:uiPriority w:val="99"/>
    <w:semiHidden/>
    <w:unhideWhenUsed/>
    <w:rsid w:val="00C76E3F"/>
    <w:rPr>
      <w:color w:val="40ACD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76E3F"/>
    <w:rPr>
      <w:color w:val="92588D" w:themeColor="followedHyperlink"/>
      <w:u w:val="single"/>
    </w:rPr>
  </w:style>
  <w:style w:type="table" w:customStyle="1" w:styleId="GridTable2Accent1">
    <w:name w:val="Grid Table 2 Accent 1"/>
    <w:basedOn w:val="Normlnatabuka"/>
    <w:uiPriority w:val="47"/>
    <w:rsid w:val="00C76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1">
    <w:name w:val="Grid Table 4 Accent 1"/>
    <w:basedOn w:val="Normlnatabuka"/>
    <w:uiPriority w:val="49"/>
    <w:rsid w:val="00C76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03E63"/>
    <w:pPr>
      <w:keepNext/>
      <w:keepLines/>
      <w:spacing w:before="240" w:after="120" w:line="240" w:lineRule="auto"/>
      <w:jc w:val="both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D9323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D9323E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F45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4526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4526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4526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4526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4526B"/>
    <w:rPr>
      <w:color w:val="808080"/>
    </w:rPr>
  </w:style>
  <w:style w:type="paragraph" w:styleId="Bezriadkovania">
    <w:name w:val="No Spacing"/>
    <w:uiPriority w:val="1"/>
    <w:qFormat/>
    <w:rsid w:val="00F4526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03E63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F4526B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4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4526B"/>
  </w:style>
  <w:style w:type="paragraph" w:styleId="Pta">
    <w:name w:val="footer"/>
    <w:basedOn w:val="Normlny"/>
    <w:link w:val="PtaChar"/>
    <w:uiPriority w:val="99"/>
    <w:unhideWhenUsed/>
    <w:rsid w:val="00F4526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4526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452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4526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4526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4526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4526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4526B"/>
  </w:style>
  <w:style w:type="paragraph" w:customStyle="1" w:styleId="SpaceBefore">
    <w:name w:val="Space Before"/>
    <w:basedOn w:val="Normlny"/>
    <w:uiPriority w:val="2"/>
    <w:qFormat/>
    <w:rsid w:val="00F4526B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9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5025"/>
    <w:rPr>
      <w:rFonts w:ascii="Tahoma" w:hAnsi="Tahoma" w:cs="Tahoma"/>
      <w:sz w:val="16"/>
      <w:szCs w:val="16"/>
    </w:rPr>
  </w:style>
  <w:style w:type="numbering" w:customStyle="1" w:styleId="NoList1">
    <w:name w:val="No List1"/>
    <w:next w:val="Bezzoznamu"/>
    <w:uiPriority w:val="99"/>
    <w:semiHidden/>
    <w:unhideWhenUsed/>
    <w:rsid w:val="00C76E3F"/>
  </w:style>
  <w:style w:type="character" w:customStyle="1" w:styleId="Hyperlink1">
    <w:name w:val="Hyperlink1"/>
    <w:basedOn w:val="Predvolenpsmoodseku"/>
    <w:uiPriority w:val="99"/>
    <w:semiHidden/>
    <w:unhideWhenUsed/>
    <w:rsid w:val="00C76E3F"/>
    <w:rPr>
      <w:color w:val="0000FF"/>
      <w:u w:val="single"/>
    </w:rPr>
  </w:style>
  <w:style w:type="character" w:customStyle="1" w:styleId="FollowedHyperlink1">
    <w:name w:val="FollowedHyperlink1"/>
    <w:basedOn w:val="Predvolenpsmoodseku"/>
    <w:uiPriority w:val="99"/>
    <w:semiHidden/>
    <w:unhideWhenUsed/>
    <w:rsid w:val="00C76E3F"/>
    <w:rPr>
      <w:color w:val="800080"/>
      <w:u w:val="single"/>
    </w:rPr>
  </w:style>
  <w:style w:type="paragraph" w:customStyle="1" w:styleId="msonormal0">
    <w:name w:val="msonormal"/>
    <w:basedOn w:val="Normlny"/>
    <w:uiPriority w:val="99"/>
    <w:semiHidden/>
    <w:rsid w:val="00C7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rmlnywebov">
    <w:name w:val="Normal (Web)"/>
    <w:basedOn w:val="Normlny"/>
    <w:uiPriority w:val="99"/>
    <w:semiHidden/>
    <w:unhideWhenUsed/>
    <w:rsid w:val="00C7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Obsah1">
    <w:name w:val="toc 1"/>
    <w:basedOn w:val="Normlny"/>
    <w:next w:val="Normlny"/>
    <w:autoRedefine/>
    <w:uiPriority w:val="39"/>
    <w:semiHidden/>
    <w:unhideWhenUsed/>
    <w:rsid w:val="00C76E3F"/>
    <w:pPr>
      <w:tabs>
        <w:tab w:val="right" w:leader="dot" w:pos="9062"/>
      </w:tabs>
      <w:spacing w:after="100" w:line="360" w:lineRule="auto"/>
    </w:pPr>
    <w:rPr>
      <w:rFonts w:ascii="Calibri" w:eastAsia="Calibri" w:hAnsi="Calibri" w:cs="Times New Roman"/>
      <w:b/>
      <w:noProof/>
      <w:color w:val="auto"/>
      <w:sz w:val="24"/>
      <w:szCs w:val="22"/>
      <w:lang w:val="sk-SK" w:eastAsia="en-US"/>
    </w:rPr>
  </w:style>
  <w:style w:type="paragraph" w:styleId="Obsah2">
    <w:name w:val="toc 2"/>
    <w:basedOn w:val="Normlny"/>
    <w:next w:val="Normlny"/>
    <w:autoRedefine/>
    <w:uiPriority w:val="39"/>
    <w:semiHidden/>
    <w:unhideWhenUsed/>
    <w:rsid w:val="00C76E3F"/>
    <w:pPr>
      <w:spacing w:after="100" w:line="276" w:lineRule="auto"/>
      <w:ind w:left="220"/>
    </w:pPr>
    <w:rPr>
      <w:rFonts w:ascii="Calibri" w:eastAsia="Calibri" w:hAnsi="Calibri" w:cs="Times New Roman"/>
      <w:color w:val="auto"/>
      <w:sz w:val="22"/>
      <w:szCs w:val="22"/>
      <w:lang w:val="sk-SK" w:eastAsia="en-US"/>
    </w:rPr>
  </w:style>
  <w:style w:type="table" w:customStyle="1" w:styleId="TableGrid1">
    <w:name w:val="Table Grid1"/>
    <w:basedOn w:val="Normlnatabuka"/>
    <w:next w:val="Mriekatabuky"/>
    <w:uiPriority w:val="39"/>
    <w:rsid w:val="00C76E3F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val="sk-S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Normlnatabuka"/>
    <w:next w:val="GridTable2Accent1"/>
    <w:uiPriority w:val="47"/>
    <w:rsid w:val="00C76E3F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val="sk-SK" w:eastAsia="en-US"/>
    </w:rPr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2">
    <w:name w:val="Grid Table 4 - Accent 12"/>
    <w:basedOn w:val="Normlnatabuka"/>
    <w:next w:val="GridTable4Accent1"/>
    <w:uiPriority w:val="49"/>
    <w:rsid w:val="00C76E3F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val="sk-SK" w:eastAsia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Hypertextovprepojenie">
    <w:name w:val="Hyperlink"/>
    <w:basedOn w:val="Predvolenpsmoodseku"/>
    <w:uiPriority w:val="99"/>
    <w:semiHidden/>
    <w:unhideWhenUsed/>
    <w:rsid w:val="00C76E3F"/>
    <w:rPr>
      <w:color w:val="40ACD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76E3F"/>
    <w:rPr>
      <w:color w:val="92588D" w:themeColor="followedHyperlink"/>
      <w:u w:val="single"/>
    </w:rPr>
  </w:style>
  <w:style w:type="table" w:customStyle="1" w:styleId="GridTable2Accent1">
    <w:name w:val="Grid Table 2 Accent 1"/>
    <w:basedOn w:val="Normlnatabuka"/>
    <w:uiPriority w:val="47"/>
    <w:rsid w:val="00C76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1">
    <w:name w:val="Grid Table 4 Accent 1"/>
    <w:basedOn w:val="Normlnatabuka"/>
    <w:uiPriority w:val="49"/>
    <w:rsid w:val="00C76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6C281A5B234BD8B6016B3CE2F21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31BAA-6EDD-455E-9F50-A0B32BFD888B}"/>
      </w:docPartPr>
      <w:docPartBody>
        <w:p w:rsidR="0062114E" w:rsidRDefault="00F947D0">
          <w:pPr>
            <w:pStyle w:val="546C281A5B234BD8B6016B3CE2F2136F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B266EB8BB27746B4ADBE14E109C94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5A7CE-FE78-4389-8771-36F271265180}"/>
      </w:docPartPr>
      <w:docPartBody>
        <w:p w:rsidR="0062114E" w:rsidRDefault="00F947D0">
          <w:pPr>
            <w:pStyle w:val="B266EB8BB27746B4ADBE14E109C948DA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CE61F56ABD74419F9D02B8B74E4F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7649B-3A06-4EB8-9094-DA471ABADE74}"/>
      </w:docPartPr>
      <w:docPartBody>
        <w:p w:rsidR="0062114E" w:rsidRDefault="00F947D0">
          <w:pPr>
            <w:pStyle w:val="CE61F56ABD74419F9D02B8B74E4F01A5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47D0"/>
    <w:rsid w:val="00080868"/>
    <w:rsid w:val="001F757C"/>
    <w:rsid w:val="00355DCE"/>
    <w:rsid w:val="00361750"/>
    <w:rsid w:val="0062114E"/>
    <w:rsid w:val="00A45342"/>
    <w:rsid w:val="00C7423C"/>
    <w:rsid w:val="00F94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08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80868"/>
    <w:rPr>
      <w:color w:val="808080"/>
    </w:rPr>
  </w:style>
  <w:style w:type="paragraph" w:customStyle="1" w:styleId="546C281A5B234BD8B6016B3CE2F2136F">
    <w:name w:val="546C281A5B234BD8B6016B3CE2F2136F"/>
    <w:rsid w:val="00080868"/>
  </w:style>
  <w:style w:type="paragraph" w:customStyle="1" w:styleId="B266EB8BB27746B4ADBE14E109C948DA">
    <w:name w:val="B266EB8BB27746B4ADBE14E109C948DA"/>
    <w:rsid w:val="00080868"/>
  </w:style>
  <w:style w:type="paragraph" w:customStyle="1" w:styleId="CE61F56ABD74419F9D02B8B74E4F01A5">
    <w:name w:val="CE61F56ABD74419F9D02B8B74E4F01A5"/>
    <w:rsid w:val="00080868"/>
  </w:style>
  <w:style w:type="paragraph" w:customStyle="1" w:styleId="297F283ED9C6444BB007534F6A28A817">
    <w:name w:val="297F283ED9C6444BB007534F6A28A817"/>
    <w:rsid w:val="000808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9DB70D-739C-4481-95C4-72D773A2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KRIVKA ŽIVOTA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4</cp:revision>
  <dcterms:created xsi:type="dcterms:W3CDTF">2015-07-12T19:12:00Z</dcterms:created>
  <dcterms:modified xsi:type="dcterms:W3CDTF">2016-08-09T12:10:00Z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