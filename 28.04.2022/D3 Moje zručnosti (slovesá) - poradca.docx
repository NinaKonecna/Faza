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329C75A" w14:textId="0E40A9C5" w:rsidR="001235EA" w:rsidRPr="008B12AA" w:rsidRDefault="00015EEF" w:rsidP="00E03366">
      <w:pPr>
        <w:pStyle w:val="Nzov"/>
        <w:rPr>
          <w:rStyle w:val="Nadpis1Char"/>
          <w:rFonts w:asciiTheme="minorHAnsi" w:eastAsiaTheme="minorEastAsia" w:hAnsiTheme="minorHAnsi" w:cstheme="minorBidi"/>
          <w:kern w:val="0"/>
          <w:lang w:val="fr-FR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F15163A39A0642CE9875A9640CD64A4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FE73F0" w:rsidRPr="002D0AFF">
            <w:rPr>
              <w:rStyle w:val="NzovChar"/>
              <w:sz w:val="28"/>
              <w:lang w:val="sk-SK"/>
            </w:rPr>
            <w:t>D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7051708FD60E4D028C50203BDABCC40E"/>
          </w:placeholder>
        </w:sdtPr>
        <w:sdtEndPr>
          <w:rPr>
            <w:rStyle w:val="NzovChar"/>
          </w:rPr>
        </w:sdtEndPr>
        <w:sdtContent>
          <w:r w:rsidR="00167B4F">
            <w:rPr>
              <w:rStyle w:val="NzovChar"/>
              <w:sz w:val="28"/>
              <w:lang w:val="sk-SK"/>
            </w:rPr>
            <w:t>3</w:t>
          </w:r>
        </w:sdtContent>
      </w:sdt>
      <w:r w:rsidR="00753FE7" w:rsidRPr="002D0AFF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3A9D0125B83B4C0B950D2007A4A5132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C0A25" w:rsidRPr="002D0AFF">
            <w:rPr>
              <w:caps w:val="0"/>
              <w:sz w:val="28"/>
              <w:lang w:val="sk-SK"/>
            </w:rPr>
            <w:t>MOJE ZRUČNOSTI</w:t>
          </w:r>
          <w:r w:rsidR="006600C1">
            <w:rPr>
              <w:caps w:val="0"/>
              <w:sz w:val="28"/>
              <w:lang w:val="sk-SK"/>
            </w:rPr>
            <w:t xml:space="preserve"> (SLOVESÁ)</w:t>
          </w:r>
        </w:sdtContent>
      </w:sdt>
      <w:r w:rsidR="00C61B5A" w:rsidRPr="002D0AFF">
        <w:rPr>
          <w:sz w:val="28"/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CC44CBCF99194455836E25A2946B3181"/>
          </w:placeholder>
          <w:dropDownList>
            <w:listItem w:value="Choose an item."/>
            <w:listItem w:displayText="Materiál pre poradcu" w:value="Materiál pre poradcu"/>
            <w:listItem w:displayText="Pracovný materiál pre klienta" w:value="Pracovný materiál pre klienta"/>
          </w:dropDownList>
        </w:sdtPr>
        <w:sdtEndPr>
          <w:rPr>
            <w:rStyle w:val="Nadpis1Char"/>
          </w:rPr>
        </w:sdtEndPr>
        <w:sdtContent>
          <w:r w:rsidR="00753FE7" w:rsidRPr="00E03366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1329C75B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8B12AA" w:rsidRPr="008B12AA" w14:paraId="1329C761" w14:textId="77777777" w:rsidTr="002D0AF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14:paraId="1329C75C" w14:textId="77777777" w:rsidR="00AF4D49" w:rsidRPr="008B12AA" w:rsidRDefault="003219C4" w:rsidP="008B12AA">
            <w:pPr>
              <w:pStyle w:val="Odsekzoznamu"/>
              <w:numPr>
                <w:ilvl w:val="0"/>
                <w:numId w:val="5"/>
              </w:num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8B12AA">
              <w:rPr>
                <w:iCs/>
                <w:color w:val="000000" w:themeColor="text1"/>
                <w:lang w:val="sk-SK"/>
              </w:rPr>
              <w:t>Podporiť sebavedomie uchádzača o zamestnanie identifikáciou naj</w:t>
            </w:r>
            <w:r w:rsidR="00AF4D49" w:rsidRPr="008B12AA">
              <w:rPr>
                <w:iCs/>
                <w:color w:val="000000" w:themeColor="text1"/>
                <w:lang w:val="sk-SK"/>
              </w:rPr>
              <w:t>významnejších nadobudnutých zručností</w:t>
            </w:r>
          </w:p>
          <w:p w14:paraId="1329C75D" w14:textId="77777777" w:rsidR="00FB64D6" w:rsidRPr="008B12AA" w:rsidRDefault="00AF4D49" w:rsidP="008B12AA">
            <w:pPr>
              <w:pStyle w:val="Odsekzoznamu"/>
              <w:numPr>
                <w:ilvl w:val="0"/>
                <w:numId w:val="5"/>
              </w:num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8B12AA">
              <w:rPr>
                <w:iCs/>
                <w:color w:val="000000" w:themeColor="text1"/>
                <w:lang w:val="sk-SK"/>
              </w:rPr>
              <w:t>Rozvíjať schopnosť pomenovať vlastné zručnosti</w:t>
            </w:r>
          </w:p>
          <w:p w14:paraId="1329C75E" w14:textId="77777777" w:rsidR="004A5891" w:rsidRPr="008B12AA" w:rsidRDefault="004A5891" w:rsidP="008B12AA">
            <w:pPr>
              <w:spacing w:before="120"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8B12AA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8B12AA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0BACE90F471D44A599042F2365B1B3A6"/>
                </w:placeholder>
                <w:text/>
              </w:sdtPr>
              <w:sdtEndPr/>
              <w:sdtContent>
                <w:r w:rsidR="00970C6E" w:rsidRPr="008B12AA">
                  <w:rPr>
                    <w:iCs/>
                    <w:color w:val="000000" w:themeColor="text1"/>
                    <w:lang w:val="sk-SK"/>
                  </w:rPr>
                  <w:t>u</w:t>
                </w:r>
                <w:r w:rsidR="00AF4D49" w:rsidRPr="008B12AA">
                  <w:rPr>
                    <w:iCs/>
                    <w:color w:val="000000" w:themeColor="text1"/>
                    <w:lang w:val="sk-SK"/>
                  </w:rPr>
                  <w:t>chádzači o zamestnanie starší ako 50 rokov, uchádzači o zamestnanie s ťažkosťami ohľadom pomenovania vlastných zručností</w:t>
                </w:r>
              </w:sdtContent>
            </w:sdt>
          </w:p>
          <w:p w14:paraId="1329C75F" w14:textId="77777777" w:rsidR="008C5C15" w:rsidRPr="008B12AA" w:rsidRDefault="008C5C15" w:rsidP="008B12AA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8B12AA">
              <w:rPr>
                <w:b/>
                <w:iCs/>
                <w:color w:val="000000" w:themeColor="text1"/>
                <w:lang w:val="sk-SK"/>
              </w:rPr>
              <w:t>Dĺžka aktivity: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54CD433F44FF47D5A07BCE6816FA2D9D"/>
                </w:placeholder>
                <w:text/>
              </w:sdtPr>
              <w:sdtEndPr/>
              <w:sdtContent>
                <w:r w:rsidR="00970C6E" w:rsidRPr="008B12AA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895054" w:rsidRPr="008B12AA">
                  <w:rPr>
                    <w:iCs/>
                    <w:color w:val="000000" w:themeColor="text1"/>
                    <w:lang w:val="sk-SK"/>
                  </w:rPr>
                  <w:t>3</w:t>
                </w:r>
                <w:r w:rsidR="00AF4D49" w:rsidRPr="008B12AA">
                  <w:rPr>
                    <w:iCs/>
                    <w:color w:val="000000" w:themeColor="text1"/>
                    <w:lang w:val="sk-SK"/>
                  </w:rPr>
                  <w:t>0 minút</w:t>
                </w:r>
              </w:sdtContent>
            </w:sdt>
          </w:p>
          <w:p w14:paraId="1329C760" w14:textId="77777777" w:rsidR="008C5C15" w:rsidRPr="008B12AA" w:rsidRDefault="008C5C15" w:rsidP="008B12AA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8B12AA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C511245AD4C1416CA143A89E3F1EB185"/>
                </w:placeholder>
                <w:text/>
              </w:sdtPr>
              <w:sdtEndPr/>
              <w:sdtContent>
                <w:r w:rsidR="00970C6E" w:rsidRPr="008B12AA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0B6BF9" w:rsidRPr="008B12AA">
                  <w:rPr>
                    <w:iCs/>
                    <w:color w:val="000000" w:themeColor="text1"/>
                    <w:lang w:val="sk-SK"/>
                  </w:rPr>
                  <w:t>s</w:t>
                </w:r>
                <w:r w:rsidR="00AF4D49" w:rsidRPr="008B12AA">
                  <w:rPr>
                    <w:iCs/>
                    <w:color w:val="000000" w:themeColor="text1"/>
                    <w:lang w:val="sk-SK"/>
                  </w:rPr>
                  <w:t>kupinová alebo individuálna</w:t>
                </w:r>
              </w:sdtContent>
            </w:sdt>
          </w:p>
        </w:tc>
      </w:tr>
    </w:tbl>
    <w:p w14:paraId="1329C762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8B12AA" w:rsidRPr="008B12AA" w14:paraId="1329C76B" w14:textId="77777777" w:rsidTr="002D0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1329C763" w14:textId="77777777" w:rsidR="00D602C9" w:rsidRPr="008B12AA" w:rsidRDefault="00015EEF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</w:r>
            <w:r>
              <w:rPr>
                <w:noProof/>
                <w:color w:val="000000" w:themeColor="text1"/>
                <w:lang w:val="sk-SK" w:eastAsia="sk-SK"/>
              </w:rPr>
              <w:pict w14:anchorId="1329C777">
                <v:group id="Group 5" o:spid="_x0000_s1026" style="width:11.15pt;height:11.15pt;mso-position-horizontal-relative:char;mso-position-vertical-relative:line" coordsize="141605,141605">
                  <v:rect id="Rectangle 6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FYcMA&#10;AADbAAAADwAAAGRycy9kb3ducmV2LnhtbESPQYvCMBSE74L/ITxhb5rqgmg1igiCHsS1u+j12bxt&#10;yzYvpYm2+us3guBxmJlvmPmyNaW4Ue0KywqGgwgEcWp1wZmCn+9NfwLCeWSNpWVScCcHy0W3M8dY&#10;24aPdEt8JgKEXYwKcu+rWEqX5mTQDWxFHLxfWxv0QdaZ1DU2AW5KOYqisTRYcFjIsaJ1TulfcjUK&#10;LtNduztcH1/TkzmvpGuKarNPlProtasZCE+tf4df7a1WMP6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FYcMAAADbAAAADwAAAAAAAAAAAAAAAACYAgAAZHJzL2Rv&#10;d25yZXYueG1sUEsFBgAAAAAEAAQA9QAAAIgDAAAAAA==&#10;" fillcolor="#5b9bd5" stroked="f" strokeweight="0"/>
                  <v:shape id="Freeform 6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  <w:shd w:val="clear" w:color="auto" w:fill="FFFFFF" w:themeFill="background1"/>
          </w:tcPr>
          <w:p w14:paraId="1329C764" w14:textId="77777777" w:rsidR="006E02F0" w:rsidRPr="008B12AA" w:rsidRDefault="00355390" w:rsidP="008B12AA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8B12AA">
              <w:rPr>
                <w:iCs/>
                <w:color w:val="000000" w:themeColor="text1"/>
                <w:szCs w:val="16"/>
                <w:lang w:val="sk-SK"/>
              </w:rPr>
              <w:t>Rozvoj zručností prebieha v štyroch fázach:</w:t>
            </w:r>
          </w:p>
          <w:p w14:paraId="1329C765" w14:textId="77777777" w:rsidR="00355390" w:rsidRPr="008B12AA" w:rsidRDefault="00355390" w:rsidP="001A6A15">
            <w:pPr>
              <w:pStyle w:val="Odsekzoznamu"/>
              <w:numPr>
                <w:ilvl w:val="0"/>
                <w:numId w:val="9"/>
              </w:numPr>
              <w:spacing w:after="160" w:line="264" w:lineRule="auto"/>
              <w:ind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8B12AA">
              <w:rPr>
                <w:iCs/>
                <w:color w:val="000000" w:themeColor="text1"/>
                <w:szCs w:val="16"/>
                <w:lang w:val="sk-SK"/>
              </w:rPr>
              <w:t xml:space="preserve">Nevedomá </w:t>
            </w:r>
            <w:proofErr w:type="spellStart"/>
            <w:r w:rsidRPr="008B12AA">
              <w:rPr>
                <w:iCs/>
                <w:color w:val="000000" w:themeColor="text1"/>
                <w:szCs w:val="16"/>
                <w:lang w:val="sk-SK"/>
              </w:rPr>
              <w:t>nekompetenci</w:t>
            </w:r>
            <w:r w:rsidR="004A7D6B" w:rsidRPr="008B12AA">
              <w:rPr>
                <w:iCs/>
                <w:color w:val="000000" w:themeColor="text1"/>
                <w:szCs w:val="16"/>
                <w:lang w:val="sk-SK"/>
              </w:rPr>
              <w:t>a</w:t>
            </w:r>
            <w:proofErr w:type="spellEnd"/>
            <w:r w:rsidRPr="008B12AA">
              <w:rPr>
                <w:iCs/>
                <w:color w:val="000000" w:themeColor="text1"/>
                <w:szCs w:val="16"/>
                <w:lang w:val="sk-SK"/>
              </w:rPr>
              <w:t xml:space="preserve"> („neviem, že neviem“)</w:t>
            </w:r>
          </w:p>
          <w:p w14:paraId="1329C766" w14:textId="77777777" w:rsidR="00355390" w:rsidRPr="008B12AA" w:rsidRDefault="00355390" w:rsidP="001A6A15">
            <w:pPr>
              <w:pStyle w:val="Odsekzoznamu"/>
              <w:numPr>
                <w:ilvl w:val="0"/>
                <w:numId w:val="9"/>
              </w:numPr>
              <w:spacing w:after="160" w:line="264" w:lineRule="auto"/>
              <w:ind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8B12AA">
              <w:rPr>
                <w:iCs/>
                <w:color w:val="000000" w:themeColor="text1"/>
                <w:szCs w:val="16"/>
                <w:lang w:val="sk-SK"/>
              </w:rPr>
              <w:t xml:space="preserve">Vedomá </w:t>
            </w:r>
            <w:proofErr w:type="spellStart"/>
            <w:r w:rsidRPr="008B12AA">
              <w:rPr>
                <w:iCs/>
                <w:color w:val="000000" w:themeColor="text1"/>
                <w:szCs w:val="16"/>
                <w:lang w:val="sk-SK"/>
              </w:rPr>
              <w:t>nekompetencia</w:t>
            </w:r>
            <w:proofErr w:type="spellEnd"/>
            <w:r w:rsidRPr="008B12AA">
              <w:rPr>
                <w:iCs/>
                <w:color w:val="000000" w:themeColor="text1"/>
                <w:szCs w:val="16"/>
                <w:lang w:val="sk-SK"/>
              </w:rPr>
              <w:t xml:space="preserve"> („viem, že neviem“)</w:t>
            </w:r>
          </w:p>
          <w:p w14:paraId="1329C767" w14:textId="77777777" w:rsidR="00355390" w:rsidRPr="008B12AA" w:rsidRDefault="00355390" w:rsidP="001A6A15">
            <w:pPr>
              <w:pStyle w:val="Odsekzoznamu"/>
              <w:numPr>
                <w:ilvl w:val="0"/>
                <w:numId w:val="9"/>
              </w:numPr>
              <w:spacing w:after="160" w:line="264" w:lineRule="auto"/>
              <w:ind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8B12AA">
              <w:rPr>
                <w:iCs/>
                <w:color w:val="000000" w:themeColor="text1"/>
                <w:szCs w:val="16"/>
                <w:lang w:val="sk-SK"/>
              </w:rPr>
              <w:t>Vedomá kompetencia („viem, že viem“)</w:t>
            </w:r>
          </w:p>
          <w:p w14:paraId="1329C768" w14:textId="77777777" w:rsidR="00355390" w:rsidRPr="008B12AA" w:rsidRDefault="00355390" w:rsidP="001A6A15">
            <w:pPr>
              <w:pStyle w:val="Odsekzoznamu"/>
              <w:numPr>
                <w:ilvl w:val="0"/>
                <w:numId w:val="9"/>
              </w:numPr>
              <w:spacing w:after="160" w:line="264" w:lineRule="auto"/>
              <w:ind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8B12AA">
              <w:rPr>
                <w:iCs/>
                <w:color w:val="000000" w:themeColor="text1"/>
                <w:szCs w:val="16"/>
                <w:lang w:val="sk-SK"/>
              </w:rPr>
              <w:t>Nevedomá kompetencia („neviem, že viem“).</w:t>
            </w:r>
          </w:p>
          <w:p w14:paraId="1329C769" w14:textId="77777777" w:rsidR="00355390" w:rsidRPr="008B12AA" w:rsidRDefault="00372E15" w:rsidP="008B12AA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8B12AA">
              <w:rPr>
                <w:iCs/>
                <w:color w:val="000000" w:themeColor="text1"/>
                <w:szCs w:val="16"/>
                <w:lang w:val="sk-SK"/>
              </w:rPr>
              <w:t xml:space="preserve">Uchádzači o zamestnanie sa často nachádzajú v štvrtej fáze: vďaka často dlhoročným pracovným skúsenostiam majú reálne zručnosti, pod vplyvom nezamestnanosti a zníženého sebavedomia </w:t>
            </w:r>
            <w:r w:rsidR="00DE18E3" w:rsidRPr="008B12AA">
              <w:rPr>
                <w:iCs/>
                <w:color w:val="000000" w:themeColor="text1"/>
                <w:szCs w:val="16"/>
                <w:lang w:val="sk-SK"/>
              </w:rPr>
              <w:t xml:space="preserve">si ich ale nie sú vedomí a nedokážu ich pomenovať. </w:t>
            </w:r>
          </w:p>
          <w:p w14:paraId="1329C76A" w14:textId="77777777" w:rsidR="00DE18E3" w:rsidRPr="008B12AA" w:rsidRDefault="00DE18E3" w:rsidP="008B12AA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8B12AA">
              <w:rPr>
                <w:iCs/>
                <w:color w:val="000000" w:themeColor="text1"/>
                <w:szCs w:val="16"/>
                <w:lang w:val="sk-SK"/>
              </w:rPr>
              <w:t xml:space="preserve">Zdroj: </w:t>
            </w:r>
            <w:proofErr w:type="spellStart"/>
            <w:r w:rsidRPr="008B12AA">
              <w:rPr>
                <w:iCs/>
                <w:color w:val="000000" w:themeColor="text1"/>
                <w:szCs w:val="16"/>
                <w:lang w:val="sk-SK"/>
              </w:rPr>
              <w:t>FourStagesforLearningAny</w:t>
            </w:r>
            <w:proofErr w:type="spellEnd"/>
            <w:r w:rsidRPr="008B12AA">
              <w:rPr>
                <w:iCs/>
                <w:color w:val="000000" w:themeColor="text1"/>
                <w:szCs w:val="16"/>
                <w:lang w:val="sk-SK"/>
              </w:rPr>
              <w:t xml:space="preserve"> New </w:t>
            </w:r>
            <w:proofErr w:type="spellStart"/>
            <w:r w:rsidRPr="008B12AA">
              <w:rPr>
                <w:iCs/>
                <w:color w:val="000000" w:themeColor="text1"/>
                <w:szCs w:val="16"/>
                <w:lang w:val="sk-SK"/>
              </w:rPr>
              <w:t>Skill</w:t>
            </w:r>
            <w:proofErr w:type="spellEnd"/>
            <w:r w:rsidRPr="008B12AA">
              <w:rPr>
                <w:iCs/>
                <w:color w:val="000000" w:themeColor="text1"/>
                <w:szCs w:val="16"/>
                <w:lang w:val="sk-SK"/>
              </w:rPr>
              <w:t xml:space="preserve">, </w:t>
            </w:r>
            <w:proofErr w:type="spellStart"/>
            <w:r w:rsidRPr="008B12AA">
              <w:rPr>
                <w:iCs/>
                <w:color w:val="000000" w:themeColor="text1"/>
                <w:szCs w:val="16"/>
                <w:lang w:val="sk-SK"/>
              </w:rPr>
              <w:t>NoelBurch</w:t>
            </w:r>
            <w:proofErr w:type="spellEnd"/>
          </w:p>
        </w:tc>
      </w:tr>
    </w:tbl>
    <w:p w14:paraId="1329C76C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8B12AA" w:rsidRPr="001A6A15" w14:paraId="1329C770" w14:textId="77777777" w:rsidTr="002D0AF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329C76D" w14:textId="77777777" w:rsidR="006C19DE" w:rsidRPr="008B12AA" w:rsidRDefault="007F20AD" w:rsidP="008B12AA">
            <w:pPr>
              <w:pStyle w:val="Odsekzoznamu"/>
              <w:numPr>
                <w:ilvl w:val="0"/>
                <w:numId w:val="8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8B12AA">
              <w:rPr>
                <w:iCs/>
                <w:color w:val="000000" w:themeColor="text1"/>
                <w:lang w:val="sk-SK"/>
              </w:rPr>
              <w:t xml:space="preserve">Poradca s uchádzačom o zamestnanie diskutujú o tom, čo sú to zručnosti, ako je možné ich získať a rozvíjať </w:t>
            </w:r>
            <w:r w:rsidR="00970C6E" w:rsidRPr="008B12AA">
              <w:rPr>
                <w:iCs/>
                <w:color w:val="000000" w:themeColor="text1"/>
                <w:lang w:val="sk-SK"/>
              </w:rPr>
              <w:t xml:space="preserve">        </w:t>
            </w:r>
            <w:r w:rsidRPr="008B12AA">
              <w:rPr>
                <w:iCs/>
                <w:color w:val="000000" w:themeColor="text1"/>
                <w:lang w:val="sk-SK"/>
              </w:rPr>
              <w:t xml:space="preserve">(v škole, vzdelávacích aktivitách, praxou, </w:t>
            </w:r>
            <w:proofErr w:type="spellStart"/>
            <w:r w:rsidRPr="008B12AA">
              <w:rPr>
                <w:iCs/>
                <w:color w:val="000000" w:themeColor="text1"/>
                <w:lang w:val="sk-SK"/>
              </w:rPr>
              <w:t>voľnočasových</w:t>
            </w:r>
            <w:proofErr w:type="spellEnd"/>
            <w:r w:rsidRPr="008B12AA">
              <w:rPr>
                <w:iCs/>
                <w:color w:val="000000" w:themeColor="text1"/>
                <w:lang w:val="sk-SK"/>
              </w:rPr>
              <w:t xml:space="preserve"> aktivitách atď</w:t>
            </w:r>
            <w:r w:rsidR="004A7D6B" w:rsidRPr="008B12AA">
              <w:rPr>
                <w:iCs/>
                <w:color w:val="000000" w:themeColor="text1"/>
                <w:lang w:val="sk-SK"/>
              </w:rPr>
              <w:t>.</w:t>
            </w:r>
            <w:r w:rsidRPr="008B12AA">
              <w:rPr>
                <w:iCs/>
                <w:color w:val="000000" w:themeColor="text1"/>
                <w:lang w:val="sk-SK"/>
              </w:rPr>
              <w:t xml:space="preserve">). </w:t>
            </w:r>
            <w:r w:rsidR="00F750D9" w:rsidRPr="008B12AA">
              <w:rPr>
                <w:iCs/>
                <w:color w:val="000000" w:themeColor="text1"/>
                <w:lang w:val="sk-SK"/>
              </w:rPr>
              <w:t xml:space="preserve">Poradca sa môže uchádzača o zamestnanie opýtať, </w:t>
            </w:r>
            <w:r w:rsidR="00FE73F0" w:rsidRPr="008B12AA">
              <w:rPr>
                <w:iCs/>
                <w:color w:val="000000" w:themeColor="text1"/>
                <w:lang w:val="sk-SK"/>
              </w:rPr>
              <w:t xml:space="preserve">čo </w:t>
            </w:r>
            <w:r w:rsidR="00F750D9" w:rsidRPr="008B12AA">
              <w:rPr>
                <w:iCs/>
                <w:color w:val="000000" w:themeColor="text1"/>
                <w:lang w:val="sk-SK"/>
              </w:rPr>
              <w:t xml:space="preserve">si myslí, </w:t>
            </w:r>
            <w:r w:rsidR="00FE73F0" w:rsidRPr="008B12AA">
              <w:rPr>
                <w:iCs/>
                <w:color w:val="000000" w:themeColor="text1"/>
                <w:lang w:val="sk-SK"/>
              </w:rPr>
              <w:t xml:space="preserve">aké </w:t>
            </w:r>
            <w:r w:rsidR="00F750D9" w:rsidRPr="008B12AA">
              <w:rPr>
                <w:iCs/>
                <w:color w:val="000000" w:themeColor="text1"/>
                <w:lang w:val="sk-SK"/>
              </w:rPr>
              <w:t>má zručnosti</w:t>
            </w:r>
            <w:r w:rsidR="001C5700" w:rsidRPr="008B12AA">
              <w:rPr>
                <w:iCs/>
                <w:color w:val="000000" w:themeColor="text1"/>
                <w:lang w:val="sk-SK"/>
              </w:rPr>
              <w:t xml:space="preserve"> (napr. </w:t>
            </w:r>
            <w:r w:rsidR="001C5700" w:rsidRPr="008B12AA">
              <w:rPr>
                <w:i/>
                <w:iCs/>
                <w:color w:val="000000" w:themeColor="text1"/>
                <w:lang w:val="sk-SK"/>
              </w:rPr>
              <w:t xml:space="preserve">„Skúste pomenovať aspoň 5 vlastných zručností: </w:t>
            </w:r>
            <w:r w:rsidR="00970C6E" w:rsidRPr="008B12AA">
              <w:rPr>
                <w:i/>
                <w:iCs/>
                <w:color w:val="000000" w:themeColor="text1"/>
                <w:lang w:val="sk-SK"/>
              </w:rPr>
              <w:t>Č</w:t>
            </w:r>
            <w:r w:rsidR="001C5700" w:rsidRPr="008B12AA">
              <w:rPr>
                <w:i/>
                <w:iCs/>
                <w:color w:val="000000" w:themeColor="text1"/>
                <w:lang w:val="sk-SK"/>
              </w:rPr>
              <w:t>o viete dobre robiť?</w:t>
            </w:r>
            <w:r w:rsidR="001C5700" w:rsidRPr="008B12AA">
              <w:rPr>
                <w:iCs/>
                <w:color w:val="000000" w:themeColor="text1"/>
                <w:lang w:val="sk-SK"/>
              </w:rPr>
              <w:t>“</w:t>
            </w:r>
            <w:r w:rsidR="00FE73F0" w:rsidRPr="008B12AA">
              <w:rPr>
                <w:iCs/>
                <w:color w:val="000000" w:themeColor="text1"/>
                <w:lang w:val="sk-SK"/>
              </w:rPr>
              <w:t>)</w:t>
            </w:r>
            <w:r w:rsidR="00970C6E" w:rsidRPr="008B12AA">
              <w:rPr>
                <w:iCs/>
                <w:color w:val="000000" w:themeColor="text1"/>
                <w:lang w:val="sk-SK"/>
              </w:rPr>
              <w:t>.</w:t>
            </w:r>
          </w:p>
          <w:p w14:paraId="1329C76E" w14:textId="77777777" w:rsidR="001C5700" w:rsidRPr="008B12AA" w:rsidRDefault="001C5700" w:rsidP="008B12AA">
            <w:pPr>
              <w:pStyle w:val="Odsekzoznamu"/>
              <w:numPr>
                <w:ilvl w:val="0"/>
                <w:numId w:val="8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8B12AA">
              <w:rPr>
                <w:iCs/>
                <w:color w:val="000000" w:themeColor="text1"/>
                <w:lang w:val="sk-SK"/>
              </w:rPr>
              <w:t xml:space="preserve">Poradca odovzdá uchádzačovi o zamestnanie </w:t>
            </w:r>
            <w:r w:rsidR="00895054" w:rsidRPr="008B12AA">
              <w:rPr>
                <w:iCs/>
                <w:color w:val="000000" w:themeColor="text1"/>
                <w:lang w:val="sk-SK"/>
              </w:rPr>
              <w:t>pracovný materiál – zoznam slovies a vyzve ho, aby označil všetky zručnosti, ktoré počas svojho života používal – bez obmedzenia množstva.</w:t>
            </w:r>
          </w:p>
          <w:p w14:paraId="1329C76F" w14:textId="77777777" w:rsidR="00895054" w:rsidRPr="008B12AA" w:rsidRDefault="00895054" w:rsidP="008B12AA">
            <w:pPr>
              <w:pStyle w:val="Odsekzoznamu"/>
              <w:numPr>
                <w:ilvl w:val="0"/>
                <w:numId w:val="8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8B12AA">
              <w:rPr>
                <w:iCs/>
                <w:color w:val="000000" w:themeColor="text1"/>
                <w:lang w:val="sk-SK"/>
              </w:rPr>
              <w:t xml:space="preserve">Poradca spolu s  </w:t>
            </w:r>
            <w:r w:rsidR="004A7D6B" w:rsidRPr="008B12AA">
              <w:rPr>
                <w:iCs/>
                <w:color w:val="000000" w:themeColor="text1"/>
                <w:lang w:val="sk-SK"/>
              </w:rPr>
              <w:t xml:space="preserve">uchádzačom o zamestnanie </w:t>
            </w:r>
            <w:r w:rsidRPr="008B12AA">
              <w:rPr>
                <w:iCs/>
                <w:color w:val="000000" w:themeColor="text1"/>
                <w:lang w:val="sk-SK"/>
              </w:rPr>
              <w:t>diskutujú, ktoré zo zakrúžkovaných zručností sú najzaujímavejšie z pohľadu uplatnenia na trhu práce, vyberú z nich niekoľko a rozvinú ich pridaním predmetu a konkrétnej skúsenosti do nasledujúcej tabuľky.</w:t>
            </w:r>
          </w:p>
        </w:tc>
      </w:tr>
    </w:tbl>
    <w:p w14:paraId="1329C771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8B12AA" w:rsidRPr="001A6A15" w14:paraId="1329C774" w14:textId="77777777" w:rsidTr="002D0AF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329C772" w14:textId="0C88AB25" w:rsidR="00F752A3" w:rsidRPr="008B12AA" w:rsidRDefault="007F20AD" w:rsidP="008B12AA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8B12AA">
              <w:rPr>
                <w:rFonts w:ascii="Arial" w:eastAsia="Times New Roman" w:hAnsi="Arial" w:cs="Times New Roman"/>
                <w:iCs/>
                <w:color w:val="000000" w:themeColor="text1"/>
                <w:lang w:val="sk-SK"/>
              </w:rPr>
              <w:t>Uchádzača o zamestnanie je vhodné uviesť do aktivity rozhovorom o jeho životopise - pracovnej skúsenosti, v ktorom ho poradca vedie k reflexii vlastných životných skúseností (pracovných a mimopracovných).</w:t>
            </w:r>
          </w:p>
          <w:p w14:paraId="13364BF2" w14:textId="77777777" w:rsidR="007F20AD" w:rsidRPr="0098099C" w:rsidRDefault="00895054" w:rsidP="008B12AA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8B12AA">
              <w:rPr>
                <w:rFonts w:ascii="Arial" w:eastAsia="Times New Roman" w:hAnsi="Arial" w:cs="Times New Roman"/>
                <w:iCs/>
                <w:color w:val="000000" w:themeColor="text1"/>
                <w:lang w:val="sk-SK"/>
              </w:rPr>
              <w:t xml:space="preserve">Aktivitu je možné použiť aj v procese profesijnej orientácie </w:t>
            </w:r>
            <w:r w:rsidR="00437126" w:rsidRPr="008B12AA">
              <w:rPr>
                <w:rFonts w:ascii="Arial" w:eastAsia="Times New Roman" w:hAnsi="Arial" w:cs="Times New Roman"/>
                <w:iCs/>
                <w:color w:val="000000" w:themeColor="text1"/>
                <w:lang w:val="sk-SK"/>
              </w:rPr>
              <w:t>– ako kritérium výberu najdôležitejších zručností sa použije preferencia uchádzača o zamestnanie („</w:t>
            </w:r>
            <w:r w:rsidR="00437126" w:rsidRPr="008B12AA">
              <w:rPr>
                <w:rFonts w:ascii="Arial" w:eastAsia="Times New Roman" w:hAnsi="Arial" w:cs="Times New Roman"/>
                <w:i/>
                <w:iCs/>
                <w:color w:val="000000" w:themeColor="text1"/>
                <w:lang w:val="sk-SK"/>
              </w:rPr>
              <w:t>Ktorých 5 zručností by ste chceli používať vo Vašom budúcom povolaní bez ohľadu na to, či ich máte alebo nie?</w:t>
            </w:r>
            <w:r w:rsidR="00437126" w:rsidRPr="008B12AA">
              <w:rPr>
                <w:rFonts w:ascii="Arial" w:eastAsia="Times New Roman" w:hAnsi="Arial" w:cs="Times New Roman"/>
                <w:iCs/>
                <w:color w:val="000000" w:themeColor="text1"/>
                <w:lang w:val="sk-SK"/>
              </w:rPr>
              <w:t>“</w:t>
            </w:r>
            <w:r w:rsidR="004A7D6B" w:rsidRPr="008B12AA">
              <w:rPr>
                <w:rFonts w:ascii="Arial" w:eastAsia="Times New Roman" w:hAnsi="Arial" w:cs="Times New Roman"/>
                <w:iCs/>
                <w:color w:val="000000" w:themeColor="text1"/>
                <w:lang w:val="sk-SK"/>
              </w:rPr>
              <w:t>)</w:t>
            </w:r>
          </w:p>
          <w:p w14:paraId="4D33B82B" w14:textId="77777777" w:rsidR="0098099C" w:rsidRDefault="0098099C" w:rsidP="0098099C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7DC2F31F" w14:textId="77777777" w:rsidR="0098099C" w:rsidRDefault="0098099C" w:rsidP="0098099C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3AF5DB9B" w14:textId="77777777" w:rsidR="0098099C" w:rsidRDefault="0098099C" w:rsidP="0098099C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4F6A001" w14:textId="77777777" w:rsidR="0098099C" w:rsidRDefault="0098099C" w:rsidP="0098099C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464FFEA" w14:textId="77777777" w:rsidR="0098099C" w:rsidRDefault="0098099C" w:rsidP="0098099C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31BA544E" w14:textId="77777777" w:rsidR="0098099C" w:rsidRDefault="0098099C" w:rsidP="0098099C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440F2D3" w14:textId="77777777" w:rsidR="0098099C" w:rsidRDefault="0098099C" w:rsidP="0098099C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AB07539" w14:textId="77777777" w:rsidR="0098099C" w:rsidRDefault="0098099C" w:rsidP="0098099C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3E8DED1D" w14:textId="77777777" w:rsidR="0098099C" w:rsidRDefault="0098099C" w:rsidP="0098099C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65CE5078" w14:textId="77777777" w:rsidR="0098099C" w:rsidRDefault="0098099C" w:rsidP="0098099C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80D97E4" w14:textId="77777777" w:rsidR="0098099C" w:rsidRDefault="0098099C" w:rsidP="0098099C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lastRenderedPageBreak/>
              <w:t>Príklad vyplneného pracovného materiálu (K. Kurillová, Spišská Nová Ves):</w:t>
            </w:r>
          </w:p>
          <w:p w14:paraId="36F1EAC1" w14:textId="77777777" w:rsidR="0098099C" w:rsidRDefault="0098099C" w:rsidP="0098099C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721A6F73" w14:textId="77777777" w:rsidR="0098099C" w:rsidRDefault="0098099C" w:rsidP="0098099C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79C7BBD0" w14:textId="77777777" w:rsidR="0098099C" w:rsidRDefault="0098099C" w:rsidP="0098099C">
            <w:pPr>
              <w:ind w:right="57"/>
              <w:rPr>
                <w:iCs/>
                <w:color w:val="000000" w:themeColor="text1"/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inline distT="0" distB="0" distL="0" distR="0" wp14:anchorId="7A0EB4FB" wp14:editId="21420B94">
                  <wp:extent cx="5972810" cy="6930390"/>
                  <wp:effectExtent l="0" t="0" r="8890" b="381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693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9C773" w14:textId="489E401F" w:rsidR="0098099C" w:rsidRPr="0098099C" w:rsidRDefault="0098099C" w:rsidP="0098099C">
            <w:pPr>
              <w:ind w:right="57"/>
              <w:rPr>
                <w:iCs/>
                <w:color w:val="000000" w:themeColor="text1"/>
                <w:lang w:val="sk-SK"/>
              </w:rPr>
            </w:pPr>
          </w:p>
        </w:tc>
      </w:tr>
    </w:tbl>
    <w:p w14:paraId="1329C775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2D0AFF">
      <w:footerReference w:type="default" r:id="rId11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6D5C23" w14:textId="77777777" w:rsidR="00015EEF" w:rsidRDefault="00015EEF">
      <w:pPr>
        <w:spacing w:after="0" w:line="240" w:lineRule="auto"/>
      </w:pPr>
      <w:r>
        <w:separator/>
      </w:r>
    </w:p>
  </w:endnote>
  <w:endnote w:type="continuationSeparator" w:id="0">
    <w:p w14:paraId="23D718B2" w14:textId="77777777" w:rsidR="00015EEF" w:rsidRDefault="00015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44FB6" w14:textId="77777777" w:rsidR="002D0AFF" w:rsidRDefault="002D0AFF" w:rsidP="002D0AFF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2D0AFF" w14:paraId="5245DAC1" w14:textId="77777777" w:rsidTr="00CA79B9">
          <w:trPr>
            <w:trHeight w:val="727"/>
          </w:trPr>
          <w:tc>
            <w:tcPr>
              <w:tcW w:w="3933" w:type="pct"/>
            </w:tcPr>
            <w:p w14:paraId="4822D01C" w14:textId="77777777" w:rsidR="002D0AFF" w:rsidRDefault="002D0AFF" w:rsidP="002D0AF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A969796" w14:textId="77777777" w:rsidR="002D0AFF" w:rsidRDefault="002D0AFF" w:rsidP="002D0AF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E425863" w14:textId="3F46B13F" w:rsidR="002D0AFF" w:rsidRDefault="002D0AFF" w:rsidP="002D0AFF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CA79B9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CA79B9">
                <w:rPr>
                  <w:rFonts w:ascii="Arial" w:hAnsi="Arial" w:cs="Arial"/>
                </w:rPr>
                <w:t xml:space="preserve">    </w:t>
              </w:r>
              <w:proofErr w:type="spellStart"/>
              <w:r w:rsidR="00CA79B9">
                <w:rPr>
                  <w:rFonts w:ascii="Arial" w:hAnsi="Arial" w:cs="Arial"/>
                </w:rPr>
                <w:t>UPSVaR</w:t>
              </w:r>
              <w:proofErr w:type="spellEnd"/>
              <w:r w:rsidR="00CA79B9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5CE603A4" w14:textId="77777777" w:rsidR="002D0AFF" w:rsidRDefault="002D0AFF" w:rsidP="002D0AFF">
    <w:pPr>
      <w:pStyle w:val="Pta"/>
      <w:jc w:val="left"/>
    </w:pPr>
  </w:p>
  <w:p w14:paraId="1329C77F" w14:textId="4A6623B2" w:rsidR="00E03366" w:rsidRPr="002D0AFF" w:rsidRDefault="00E03366" w:rsidP="002D0AF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A3CFD" w14:textId="77777777" w:rsidR="00015EEF" w:rsidRDefault="00015EEF">
      <w:pPr>
        <w:spacing w:after="0" w:line="240" w:lineRule="auto"/>
      </w:pPr>
      <w:r>
        <w:separator/>
      </w:r>
    </w:p>
  </w:footnote>
  <w:footnote w:type="continuationSeparator" w:id="0">
    <w:p w14:paraId="68353DB0" w14:textId="77777777" w:rsidR="00015EEF" w:rsidRDefault="00015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934890"/>
    <w:multiLevelType w:val="hybridMultilevel"/>
    <w:tmpl w:val="F13A03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A4877"/>
    <w:multiLevelType w:val="hybridMultilevel"/>
    <w:tmpl w:val="8D5A5B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81A28"/>
    <w:multiLevelType w:val="hybridMultilevel"/>
    <w:tmpl w:val="364C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8383F"/>
    <w:multiLevelType w:val="hybridMultilevel"/>
    <w:tmpl w:val="480EA1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61226"/>
    <w:multiLevelType w:val="hybridMultilevel"/>
    <w:tmpl w:val="B9A221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69EA"/>
    <w:rsid w:val="00015EEF"/>
    <w:rsid w:val="0006130C"/>
    <w:rsid w:val="00087B4A"/>
    <w:rsid w:val="00091544"/>
    <w:rsid w:val="000B4C99"/>
    <w:rsid w:val="000B6BF9"/>
    <w:rsid w:val="001235EA"/>
    <w:rsid w:val="00167B4F"/>
    <w:rsid w:val="001A3C1C"/>
    <w:rsid w:val="001A6A15"/>
    <w:rsid w:val="001C067F"/>
    <w:rsid w:val="001C5700"/>
    <w:rsid w:val="00247135"/>
    <w:rsid w:val="002B24FE"/>
    <w:rsid w:val="002D0AFF"/>
    <w:rsid w:val="002F7CD4"/>
    <w:rsid w:val="003017DE"/>
    <w:rsid w:val="003219C4"/>
    <w:rsid w:val="00355390"/>
    <w:rsid w:val="00372E15"/>
    <w:rsid w:val="003B105A"/>
    <w:rsid w:val="003C08B8"/>
    <w:rsid w:val="00437126"/>
    <w:rsid w:val="00467A66"/>
    <w:rsid w:val="004A5891"/>
    <w:rsid w:val="004A7D6B"/>
    <w:rsid w:val="0053003F"/>
    <w:rsid w:val="00587A23"/>
    <w:rsid w:val="006600C1"/>
    <w:rsid w:val="00681AF8"/>
    <w:rsid w:val="006B7A60"/>
    <w:rsid w:val="006C19DE"/>
    <w:rsid w:val="006D6E5A"/>
    <w:rsid w:val="006E02F0"/>
    <w:rsid w:val="00703877"/>
    <w:rsid w:val="007224F2"/>
    <w:rsid w:val="00753FE7"/>
    <w:rsid w:val="00792BD0"/>
    <w:rsid w:val="007F20AD"/>
    <w:rsid w:val="008139B6"/>
    <w:rsid w:val="00895054"/>
    <w:rsid w:val="008B12AA"/>
    <w:rsid w:val="008C5C15"/>
    <w:rsid w:val="008E54B9"/>
    <w:rsid w:val="008E7F5B"/>
    <w:rsid w:val="00931BC0"/>
    <w:rsid w:val="00970C6E"/>
    <w:rsid w:val="0098099C"/>
    <w:rsid w:val="009C0A25"/>
    <w:rsid w:val="00A03CCE"/>
    <w:rsid w:val="00A572F0"/>
    <w:rsid w:val="00A6239F"/>
    <w:rsid w:val="00AF4D49"/>
    <w:rsid w:val="00BD2831"/>
    <w:rsid w:val="00C51FB0"/>
    <w:rsid w:val="00C61B5A"/>
    <w:rsid w:val="00CA79B9"/>
    <w:rsid w:val="00CC71A4"/>
    <w:rsid w:val="00CF161F"/>
    <w:rsid w:val="00D55CA5"/>
    <w:rsid w:val="00D602C9"/>
    <w:rsid w:val="00D60401"/>
    <w:rsid w:val="00D6601F"/>
    <w:rsid w:val="00D93B3C"/>
    <w:rsid w:val="00DC3FA3"/>
    <w:rsid w:val="00DE18E3"/>
    <w:rsid w:val="00E03366"/>
    <w:rsid w:val="00E40732"/>
    <w:rsid w:val="00E62310"/>
    <w:rsid w:val="00E631CE"/>
    <w:rsid w:val="00E777FA"/>
    <w:rsid w:val="00EB72F8"/>
    <w:rsid w:val="00F0746F"/>
    <w:rsid w:val="00F750D9"/>
    <w:rsid w:val="00F752A3"/>
    <w:rsid w:val="00F869EA"/>
    <w:rsid w:val="00FB64D6"/>
    <w:rsid w:val="00FC7CCD"/>
    <w:rsid w:val="00FE7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9C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061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06130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6130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06130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06130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06130C"/>
    <w:rPr>
      <w:color w:val="808080"/>
    </w:rPr>
  </w:style>
  <w:style w:type="paragraph" w:styleId="Bezriadkovania">
    <w:name w:val="No Spacing"/>
    <w:uiPriority w:val="36"/>
    <w:qFormat/>
    <w:rsid w:val="0006130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06130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06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6130C"/>
  </w:style>
  <w:style w:type="paragraph" w:styleId="Pta">
    <w:name w:val="footer"/>
    <w:basedOn w:val="Normlny"/>
    <w:link w:val="PtaChar"/>
    <w:uiPriority w:val="99"/>
    <w:unhideWhenUsed/>
    <w:rsid w:val="0006130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06130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061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06130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06130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06130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06130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06130C"/>
  </w:style>
  <w:style w:type="paragraph" w:customStyle="1" w:styleId="SpaceBefore">
    <w:name w:val="Space Before"/>
    <w:basedOn w:val="Normlny"/>
    <w:uiPriority w:val="2"/>
    <w:qFormat/>
    <w:rsid w:val="0006130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C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0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5163A39A0642CE9875A9640CD64A4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1397145-1B16-4564-A818-CB68E8E8713C}"/>
      </w:docPartPr>
      <w:docPartBody>
        <w:p w:rsidR="00107AB8" w:rsidRDefault="00C12972">
          <w:pPr>
            <w:pStyle w:val="F15163A39A0642CE9875A9640CD64A4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051708FD60E4D028C50203BDABCC40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5D02E94-9AEA-41AD-A634-7901A356DA0D}"/>
      </w:docPartPr>
      <w:docPartBody>
        <w:p w:rsidR="00107AB8" w:rsidRDefault="00C12972">
          <w:pPr>
            <w:pStyle w:val="7051708FD60E4D028C50203BDABCC40E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3A9D0125B83B4C0B950D2007A4A5132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D13516F-CF91-445F-95B0-04F453DF5E81}"/>
      </w:docPartPr>
      <w:docPartBody>
        <w:p w:rsidR="00107AB8" w:rsidRDefault="00C12972">
          <w:pPr>
            <w:pStyle w:val="3A9D0125B83B4C0B950D2007A4A51326"/>
          </w:pPr>
          <w:r>
            <w:t>názov metódy</w:t>
          </w:r>
        </w:p>
      </w:docPartBody>
    </w:docPart>
    <w:docPart>
      <w:docPartPr>
        <w:name w:val="CC44CBCF99194455836E25A2946B318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F83AE81-64D9-4BC9-99C4-ABC58CE16C35}"/>
      </w:docPartPr>
      <w:docPartBody>
        <w:p w:rsidR="00107AB8" w:rsidRDefault="00C12972">
          <w:pPr>
            <w:pStyle w:val="CC44CBCF99194455836E25A2946B3181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0BACE90F471D44A599042F2365B1B3A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C04E06D-9E62-4F8B-B353-A4B041209B25}"/>
      </w:docPartPr>
      <w:docPartBody>
        <w:p w:rsidR="00107AB8" w:rsidRDefault="00C12972">
          <w:pPr>
            <w:pStyle w:val="0BACE90F471D44A599042F2365B1B3A6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54CD433F44FF47D5A07BCE6816FA2D9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1B120F2-5DE5-4C8B-AC14-47ECF7BBB1EB}"/>
      </w:docPartPr>
      <w:docPartBody>
        <w:p w:rsidR="00107AB8" w:rsidRDefault="00C12972">
          <w:pPr>
            <w:pStyle w:val="54CD433F44FF47D5A07BCE6816FA2D9D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C511245AD4C1416CA143A89E3F1EB18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6652AF5-4530-49A7-96E4-77FA11486FE2}"/>
      </w:docPartPr>
      <w:docPartBody>
        <w:p w:rsidR="00107AB8" w:rsidRDefault="00C12972">
          <w:pPr>
            <w:pStyle w:val="C511245AD4C1416CA143A89E3F1EB185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12972"/>
    <w:rsid w:val="00081E7E"/>
    <w:rsid w:val="00107AB8"/>
    <w:rsid w:val="0017786D"/>
    <w:rsid w:val="007C02A7"/>
    <w:rsid w:val="00956B18"/>
    <w:rsid w:val="00B66C95"/>
    <w:rsid w:val="00C12972"/>
    <w:rsid w:val="00DB2E72"/>
    <w:rsid w:val="00F07663"/>
    <w:rsid w:val="00F97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A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107AB8"/>
    <w:rPr>
      <w:color w:val="808080"/>
    </w:rPr>
  </w:style>
  <w:style w:type="paragraph" w:customStyle="1" w:styleId="F15163A39A0642CE9875A9640CD64A4A">
    <w:name w:val="F15163A39A0642CE9875A9640CD64A4A"/>
    <w:rsid w:val="00107AB8"/>
  </w:style>
  <w:style w:type="paragraph" w:customStyle="1" w:styleId="7051708FD60E4D028C50203BDABCC40E">
    <w:name w:val="7051708FD60E4D028C50203BDABCC40E"/>
    <w:rsid w:val="00107AB8"/>
  </w:style>
  <w:style w:type="paragraph" w:customStyle="1" w:styleId="3A9D0125B83B4C0B950D2007A4A51326">
    <w:name w:val="3A9D0125B83B4C0B950D2007A4A51326"/>
    <w:rsid w:val="00107AB8"/>
  </w:style>
  <w:style w:type="paragraph" w:customStyle="1" w:styleId="CC44CBCF99194455836E25A2946B3181">
    <w:name w:val="CC44CBCF99194455836E25A2946B3181"/>
    <w:rsid w:val="00107AB8"/>
  </w:style>
  <w:style w:type="paragraph" w:customStyle="1" w:styleId="0BACE90F471D44A599042F2365B1B3A6">
    <w:name w:val="0BACE90F471D44A599042F2365B1B3A6"/>
    <w:rsid w:val="00107AB8"/>
  </w:style>
  <w:style w:type="paragraph" w:customStyle="1" w:styleId="54CD433F44FF47D5A07BCE6816FA2D9D">
    <w:name w:val="54CD433F44FF47D5A07BCE6816FA2D9D"/>
    <w:rsid w:val="00107AB8"/>
  </w:style>
  <w:style w:type="paragraph" w:customStyle="1" w:styleId="C511245AD4C1416CA143A89E3F1EB185">
    <w:name w:val="C511245AD4C1416CA143A89E3F1EB185"/>
    <w:rsid w:val="00107A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58F9C7-EBB1-4456-8649-1C03AF758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7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MOJE ZRUČNOSTI (SLOVESÁ)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12</cp:revision>
  <dcterms:created xsi:type="dcterms:W3CDTF">2014-10-08T17:52:00Z</dcterms:created>
  <dcterms:modified xsi:type="dcterms:W3CDTF">2016-08-09T12:10:00Z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