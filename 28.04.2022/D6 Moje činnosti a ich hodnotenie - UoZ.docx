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19840B58" w14:textId="0824FB30" w:rsidR="001235EA" w:rsidRPr="00B9321B" w:rsidRDefault="007E6400" w:rsidP="00B9321B">
      <w:pPr>
        <w:pStyle w:val="Nzov"/>
      </w:pPr>
      <w:sdt>
        <w:sdtPr>
          <w:rPr>
            <w:rStyle w:val="NzovChar"/>
          </w:rPr>
          <w:alias w:val="Kategória metódy"/>
          <w:tag w:val="Kategória metódy"/>
          <w:id w:val="-1961954746"/>
          <w:placeholder>
            <w:docPart w:val="3A029587469145F9B5D0D4BE5B1ED909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  <w:listItem w:displayText="E" w:value="E"/>
          </w:dropDownList>
        </w:sdtPr>
        <w:sdtEndPr>
          <w:rPr>
            <w:rStyle w:val="Predvolenpsmoodseku"/>
            <w:caps/>
          </w:rPr>
        </w:sdtEndPr>
        <w:sdtContent>
          <w:r w:rsidR="003C0C9D" w:rsidRPr="00B9321B">
            <w:rPr>
              <w:rStyle w:val="NzovChar"/>
            </w:rPr>
            <w:t>D</w:t>
          </w:r>
        </w:sdtContent>
      </w:sdt>
      <w:sdt>
        <w:sdtPr>
          <w:rPr>
            <w:rStyle w:val="NzovChar"/>
          </w:rPr>
          <w:alias w:val="Číslo metódy"/>
          <w:tag w:val="Číslo metódy"/>
          <w:id w:val="1385379514"/>
          <w:placeholder>
            <w:docPart w:val="F0B5692FAEB149FE90DA92ADD67487EA"/>
          </w:placeholder>
        </w:sdtPr>
        <w:sdtEndPr>
          <w:rPr>
            <w:rStyle w:val="NzovChar"/>
          </w:rPr>
        </w:sdtEndPr>
        <w:sdtContent>
          <w:r w:rsidR="00B9321B" w:rsidRPr="00B9321B">
            <w:rPr>
              <w:rStyle w:val="NzovChar"/>
            </w:rPr>
            <w:t>6</w:t>
          </w:r>
        </w:sdtContent>
      </w:sdt>
      <w:r w:rsidR="00753FE7" w:rsidRPr="00B9321B">
        <w:rPr>
          <w:rStyle w:val="NzovChar"/>
        </w:rPr>
        <w:t xml:space="preserve">: </w:t>
      </w:r>
      <w:sdt>
        <w:sdtPr>
          <w:alias w:val="Názov metódy"/>
          <w:tag w:val="Názov metódy"/>
          <w:id w:val="1501239775"/>
          <w:placeholder>
            <w:docPart w:val="E1658A47BF1E4D7D88B2F01BC63BB4D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817663" w:rsidRPr="00B9321B">
            <w:t>MOJE ČINNOSTI A ICH HODNOTENIE</w:t>
          </w:r>
        </w:sdtContent>
      </w:sdt>
    </w:p>
    <w:p w14:paraId="19840B59" w14:textId="77777777" w:rsidR="001235EA" w:rsidRPr="00D602C9" w:rsidRDefault="002375A5">
      <w:pPr>
        <w:pStyle w:val="Podtitul"/>
        <w:rPr>
          <w:lang w:val="sk-SK"/>
        </w:rPr>
      </w:pPr>
      <w:r>
        <w:rPr>
          <w:rStyle w:val="Nadpis1Char"/>
          <w:lang w:val="sk-SK"/>
        </w:rPr>
        <w:t>pracovný materiál pre uchádzača o zamestnanie</w:t>
      </w:r>
    </w:p>
    <w:p w14:paraId="19840B5A" w14:textId="77777777" w:rsidR="00817663" w:rsidRDefault="00817663" w:rsidP="00B9321B">
      <w:pPr>
        <w:pStyle w:val="Nadpis2"/>
        <w:rPr>
          <w:lang w:val="sk-SK"/>
        </w:rPr>
      </w:pPr>
    </w:p>
    <w:tbl>
      <w:tblPr>
        <w:tblStyle w:val="Mriekatabuky"/>
        <w:tblW w:w="14635" w:type="dxa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281"/>
        <w:gridCol w:w="1901"/>
        <w:gridCol w:w="3808"/>
        <w:gridCol w:w="3502"/>
        <w:gridCol w:w="1703"/>
        <w:gridCol w:w="2440"/>
      </w:tblGrid>
      <w:tr w:rsidR="0008328B" w14:paraId="19840B61" w14:textId="77777777" w:rsidTr="0008328B">
        <w:trPr>
          <w:trHeight w:val="1848"/>
        </w:trPr>
        <w:tc>
          <w:tcPr>
            <w:tcW w:w="1281" w:type="dxa"/>
            <w:shd w:val="clear" w:color="auto" w:fill="DEEAF6" w:themeFill="accent1" w:themeFillTint="33"/>
          </w:tcPr>
          <w:p w14:paraId="19840B5B" w14:textId="77777777" w:rsidR="00817663" w:rsidRPr="00B9321B" w:rsidRDefault="00817663" w:rsidP="00B9321B">
            <w:pPr>
              <w:pStyle w:val="Nadpis2"/>
              <w:outlineLvl w:val="1"/>
              <w:rPr>
                <w:color w:val="1F4E79" w:themeColor="accent1" w:themeShade="80"/>
                <w:lang w:val="sk-SK"/>
              </w:rPr>
            </w:pPr>
            <w:r w:rsidRPr="00B9321B">
              <w:rPr>
                <w:color w:val="1F4E79" w:themeColor="accent1" w:themeShade="80"/>
                <w:lang w:val="sk-SK"/>
              </w:rPr>
              <w:t>Dátum od</w:t>
            </w:r>
            <w:r w:rsidR="008B0425" w:rsidRPr="00B9321B">
              <w:rPr>
                <w:color w:val="1F4E79" w:themeColor="accent1" w:themeShade="80"/>
                <w:lang w:val="sk-SK"/>
              </w:rPr>
              <w:t xml:space="preserve"> – </w:t>
            </w:r>
            <w:r w:rsidRPr="00B9321B">
              <w:rPr>
                <w:color w:val="1F4E79" w:themeColor="accent1" w:themeShade="80"/>
                <w:lang w:val="sk-SK"/>
              </w:rPr>
              <w:t>do</w:t>
            </w:r>
            <w:r w:rsidR="008B0425" w:rsidRPr="00B9321B">
              <w:rPr>
                <w:color w:val="1F4E79" w:themeColor="accent1" w:themeShade="80"/>
                <w:lang w:val="sk-SK"/>
              </w:rPr>
              <w:t xml:space="preserve"> (alebo doba trvania)</w:t>
            </w:r>
          </w:p>
        </w:tc>
        <w:tc>
          <w:tcPr>
            <w:tcW w:w="1901" w:type="dxa"/>
            <w:shd w:val="clear" w:color="auto" w:fill="DEEAF6" w:themeFill="accent1" w:themeFillTint="33"/>
          </w:tcPr>
          <w:p w14:paraId="19840B5C" w14:textId="77777777" w:rsidR="00817663" w:rsidRPr="00B9321B" w:rsidRDefault="00817663" w:rsidP="00B9321B">
            <w:pPr>
              <w:pStyle w:val="Nadpis2"/>
              <w:outlineLvl w:val="1"/>
              <w:rPr>
                <w:color w:val="1F4E79" w:themeColor="accent1" w:themeShade="80"/>
                <w:lang w:val="sk-SK"/>
              </w:rPr>
            </w:pPr>
            <w:r w:rsidRPr="00B9321B">
              <w:rPr>
                <w:color w:val="1F4E79" w:themeColor="accent1" w:themeShade="80"/>
                <w:lang w:val="sk-SK"/>
              </w:rPr>
              <w:t>Zamestnanie</w:t>
            </w:r>
            <w:r w:rsidR="008B0425" w:rsidRPr="00B9321B">
              <w:rPr>
                <w:color w:val="1F4E79" w:themeColor="accent1" w:themeShade="80"/>
                <w:lang w:val="sk-SK"/>
              </w:rPr>
              <w:t xml:space="preserve"> / aktivita / rola / funkcia</w:t>
            </w:r>
          </w:p>
        </w:tc>
        <w:tc>
          <w:tcPr>
            <w:tcW w:w="3808" w:type="dxa"/>
            <w:shd w:val="clear" w:color="auto" w:fill="DEEAF6" w:themeFill="accent1" w:themeFillTint="33"/>
          </w:tcPr>
          <w:p w14:paraId="19840B5D" w14:textId="77777777" w:rsidR="00817663" w:rsidRPr="00B9321B" w:rsidRDefault="00817663" w:rsidP="00B9321B">
            <w:pPr>
              <w:pStyle w:val="Nadpis2"/>
              <w:outlineLvl w:val="1"/>
              <w:rPr>
                <w:color w:val="1F4E79" w:themeColor="accent1" w:themeShade="80"/>
                <w:lang w:val="sk-SK"/>
              </w:rPr>
            </w:pPr>
            <w:r w:rsidRPr="00B9321B">
              <w:rPr>
                <w:color w:val="1F4E79" w:themeColor="accent1" w:themeShade="80"/>
                <w:lang w:val="sk-SK"/>
              </w:rPr>
              <w:t>Vykonávané činnosti</w:t>
            </w:r>
          </w:p>
        </w:tc>
        <w:tc>
          <w:tcPr>
            <w:tcW w:w="3502" w:type="dxa"/>
            <w:shd w:val="clear" w:color="auto" w:fill="DEEAF6" w:themeFill="accent1" w:themeFillTint="33"/>
          </w:tcPr>
          <w:p w14:paraId="19840B5E" w14:textId="0EC01919" w:rsidR="00817663" w:rsidRPr="00B9321B" w:rsidRDefault="0008328B" w:rsidP="00B9321B">
            <w:pPr>
              <w:pStyle w:val="Nadpis2"/>
              <w:outlineLvl w:val="1"/>
              <w:rPr>
                <w:color w:val="1F4E79" w:themeColor="accent1" w:themeShade="80"/>
                <w:lang w:val="sk-SK"/>
              </w:rPr>
            </w:pPr>
            <w:r>
              <w:rPr>
                <w:color w:val="1F4E79" w:themeColor="accent1" w:themeShade="80"/>
                <w:lang w:val="sk-SK"/>
              </w:rPr>
              <w:t>Čo ma motivovalo (+) a </w:t>
            </w:r>
            <w:proofErr w:type="spellStart"/>
            <w:r>
              <w:rPr>
                <w:color w:val="1F4E79" w:themeColor="accent1" w:themeShade="80"/>
                <w:lang w:val="sk-SK"/>
              </w:rPr>
              <w:t>demotivovalo</w:t>
            </w:r>
            <w:proofErr w:type="spellEnd"/>
            <w:r w:rsidR="00817663" w:rsidRPr="00B9321B">
              <w:rPr>
                <w:color w:val="1F4E79" w:themeColor="accent1" w:themeShade="80"/>
                <w:lang w:val="sk-SK"/>
              </w:rPr>
              <w:t xml:space="preserve"> (-) faktory</w:t>
            </w:r>
          </w:p>
        </w:tc>
        <w:tc>
          <w:tcPr>
            <w:tcW w:w="1703" w:type="dxa"/>
            <w:shd w:val="clear" w:color="auto" w:fill="DEEAF6" w:themeFill="accent1" w:themeFillTint="33"/>
          </w:tcPr>
          <w:p w14:paraId="19840B5F" w14:textId="77777777" w:rsidR="00817663" w:rsidRPr="00B9321B" w:rsidRDefault="00817663" w:rsidP="00B9321B">
            <w:pPr>
              <w:pStyle w:val="Nadpis2"/>
              <w:outlineLvl w:val="1"/>
              <w:rPr>
                <w:color w:val="1F4E79" w:themeColor="accent1" w:themeShade="80"/>
                <w:lang w:val="sk-SK"/>
              </w:rPr>
            </w:pPr>
            <w:r w:rsidRPr="00B9321B">
              <w:rPr>
                <w:color w:val="1F4E79" w:themeColor="accent1" w:themeShade="80"/>
                <w:lang w:val="sk-SK"/>
              </w:rPr>
              <w:t>Úspešná (+) alebo neúspešná (-) skúsenosť</w:t>
            </w:r>
          </w:p>
        </w:tc>
        <w:tc>
          <w:tcPr>
            <w:tcW w:w="2440" w:type="dxa"/>
            <w:shd w:val="clear" w:color="auto" w:fill="DEEAF6" w:themeFill="accent1" w:themeFillTint="33"/>
          </w:tcPr>
          <w:p w14:paraId="19840B60" w14:textId="77777777" w:rsidR="00817663" w:rsidRPr="00B9321B" w:rsidRDefault="00817663" w:rsidP="00B9321B">
            <w:pPr>
              <w:pStyle w:val="Nadpis2"/>
              <w:outlineLvl w:val="1"/>
              <w:rPr>
                <w:color w:val="1F4E79" w:themeColor="accent1" w:themeShade="80"/>
                <w:lang w:val="sk-SK"/>
              </w:rPr>
            </w:pPr>
            <w:r w:rsidRPr="00B9321B">
              <w:rPr>
                <w:color w:val="1F4E79" w:themeColor="accent1" w:themeShade="80"/>
                <w:lang w:val="sk-SK"/>
              </w:rPr>
              <w:t>Dôvody úspechu / neúspechu</w:t>
            </w:r>
          </w:p>
        </w:tc>
      </w:tr>
      <w:tr w:rsidR="0008328B" w14:paraId="19840B68" w14:textId="77777777" w:rsidTr="0008328B">
        <w:trPr>
          <w:trHeight w:val="3498"/>
        </w:trPr>
        <w:tc>
          <w:tcPr>
            <w:tcW w:w="1281" w:type="dxa"/>
          </w:tcPr>
          <w:p w14:paraId="19840B62" w14:textId="77777777" w:rsidR="00817663" w:rsidRPr="00817663" w:rsidRDefault="00817663" w:rsidP="00B9321B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1901" w:type="dxa"/>
          </w:tcPr>
          <w:p w14:paraId="19840B63" w14:textId="77777777" w:rsidR="00817663" w:rsidRPr="00817663" w:rsidRDefault="00817663" w:rsidP="00B9321B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3808" w:type="dxa"/>
          </w:tcPr>
          <w:p w14:paraId="19840B64" w14:textId="77777777" w:rsidR="00817663" w:rsidRPr="00817663" w:rsidRDefault="00817663" w:rsidP="00B9321B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3502" w:type="dxa"/>
          </w:tcPr>
          <w:p w14:paraId="19840B65" w14:textId="77777777" w:rsidR="00817663" w:rsidRPr="00817663" w:rsidRDefault="00817663" w:rsidP="00B9321B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1703" w:type="dxa"/>
          </w:tcPr>
          <w:p w14:paraId="19840B66" w14:textId="77777777" w:rsidR="00817663" w:rsidRPr="00817663" w:rsidRDefault="00817663" w:rsidP="00B9321B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2440" w:type="dxa"/>
          </w:tcPr>
          <w:p w14:paraId="19840B67" w14:textId="77777777" w:rsidR="00817663" w:rsidRPr="00817663" w:rsidRDefault="00817663" w:rsidP="00B9321B">
            <w:pPr>
              <w:pStyle w:val="Nadpis2"/>
              <w:outlineLvl w:val="1"/>
              <w:rPr>
                <w:lang w:val="sk-SK"/>
              </w:rPr>
            </w:pPr>
          </w:p>
        </w:tc>
      </w:tr>
      <w:tr w:rsidR="0008328B" w14:paraId="19840B6F" w14:textId="77777777" w:rsidTr="0008328B">
        <w:trPr>
          <w:trHeight w:val="3391"/>
        </w:trPr>
        <w:tc>
          <w:tcPr>
            <w:tcW w:w="1281" w:type="dxa"/>
          </w:tcPr>
          <w:p w14:paraId="19840B69" w14:textId="77777777" w:rsidR="00817663" w:rsidRPr="00817663" w:rsidRDefault="00817663" w:rsidP="00B9321B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1901" w:type="dxa"/>
          </w:tcPr>
          <w:p w14:paraId="19840B6A" w14:textId="77777777" w:rsidR="00817663" w:rsidRPr="00817663" w:rsidRDefault="00817663" w:rsidP="00B9321B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3808" w:type="dxa"/>
          </w:tcPr>
          <w:p w14:paraId="19840B6B" w14:textId="77777777" w:rsidR="00817663" w:rsidRPr="00817663" w:rsidRDefault="00817663" w:rsidP="00B9321B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3502" w:type="dxa"/>
          </w:tcPr>
          <w:p w14:paraId="19840B6C" w14:textId="77777777" w:rsidR="00817663" w:rsidRPr="00817663" w:rsidRDefault="00817663" w:rsidP="00B9321B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1703" w:type="dxa"/>
          </w:tcPr>
          <w:p w14:paraId="19840B6D" w14:textId="77777777" w:rsidR="00817663" w:rsidRPr="00817663" w:rsidRDefault="00817663" w:rsidP="00B9321B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2440" w:type="dxa"/>
          </w:tcPr>
          <w:p w14:paraId="19840B6E" w14:textId="77777777" w:rsidR="00817663" w:rsidRPr="00817663" w:rsidRDefault="00817663" w:rsidP="00B9321B">
            <w:pPr>
              <w:pStyle w:val="Nadpis2"/>
              <w:outlineLvl w:val="1"/>
              <w:rPr>
                <w:lang w:val="sk-SK"/>
              </w:rPr>
            </w:pPr>
          </w:p>
        </w:tc>
      </w:tr>
    </w:tbl>
    <w:p w14:paraId="259602AE" w14:textId="1D07C280" w:rsidR="00D602C9" w:rsidRDefault="00D602C9" w:rsidP="00B9321B">
      <w:pPr>
        <w:rPr>
          <w:sz w:val="2"/>
          <w:szCs w:val="2"/>
          <w:lang w:val="sk-SK"/>
        </w:rPr>
      </w:pPr>
    </w:p>
    <w:p w14:paraId="4DBD5B27" w14:textId="60324792" w:rsidR="0008328B" w:rsidRDefault="0008328B" w:rsidP="00B9321B">
      <w:pPr>
        <w:rPr>
          <w:sz w:val="2"/>
          <w:szCs w:val="2"/>
          <w:lang w:val="sk-SK"/>
        </w:rPr>
      </w:pPr>
    </w:p>
    <w:tbl>
      <w:tblPr>
        <w:tblStyle w:val="Mriekatabuky"/>
        <w:tblpPr w:leftFromText="180" w:rightFromText="180" w:vertAnchor="text" w:tblpY="103"/>
        <w:tblW w:w="14510" w:type="dxa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270"/>
        <w:gridCol w:w="1885"/>
        <w:gridCol w:w="3775"/>
        <w:gridCol w:w="3473"/>
        <w:gridCol w:w="1688"/>
        <w:gridCol w:w="2419"/>
      </w:tblGrid>
      <w:tr w:rsidR="0008328B" w14:paraId="1084E546" w14:textId="77777777" w:rsidTr="0008328B">
        <w:trPr>
          <w:trHeight w:val="2000"/>
        </w:trPr>
        <w:tc>
          <w:tcPr>
            <w:tcW w:w="1270" w:type="dxa"/>
            <w:shd w:val="clear" w:color="auto" w:fill="DEEAF6" w:themeFill="accent1" w:themeFillTint="33"/>
          </w:tcPr>
          <w:p w14:paraId="51ACCE57" w14:textId="77777777" w:rsidR="0008328B" w:rsidRPr="00B9321B" w:rsidRDefault="0008328B" w:rsidP="0008328B">
            <w:pPr>
              <w:pStyle w:val="Nadpis2"/>
              <w:outlineLvl w:val="1"/>
              <w:rPr>
                <w:color w:val="1F4E79" w:themeColor="accent1" w:themeShade="80"/>
                <w:lang w:val="sk-SK"/>
              </w:rPr>
            </w:pPr>
            <w:r w:rsidRPr="00B9321B">
              <w:rPr>
                <w:color w:val="1F4E79" w:themeColor="accent1" w:themeShade="80"/>
                <w:lang w:val="sk-SK"/>
              </w:rPr>
              <w:lastRenderedPageBreak/>
              <w:t>Dátum od – do (alebo doba trvania)</w:t>
            </w:r>
          </w:p>
        </w:tc>
        <w:tc>
          <w:tcPr>
            <w:tcW w:w="1885" w:type="dxa"/>
            <w:shd w:val="clear" w:color="auto" w:fill="DEEAF6" w:themeFill="accent1" w:themeFillTint="33"/>
          </w:tcPr>
          <w:p w14:paraId="6D74D1DF" w14:textId="77777777" w:rsidR="0008328B" w:rsidRPr="00B9321B" w:rsidRDefault="0008328B" w:rsidP="0008328B">
            <w:pPr>
              <w:pStyle w:val="Nadpis2"/>
              <w:outlineLvl w:val="1"/>
              <w:rPr>
                <w:color w:val="1F4E79" w:themeColor="accent1" w:themeShade="80"/>
                <w:lang w:val="sk-SK"/>
              </w:rPr>
            </w:pPr>
            <w:r w:rsidRPr="00B9321B">
              <w:rPr>
                <w:color w:val="1F4E79" w:themeColor="accent1" w:themeShade="80"/>
                <w:lang w:val="sk-SK"/>
              </w:rPr>
              <w:t>Zamestnanie / aktivita / rola / funkcia</w:t>
            </w:r>
          </w:p>
        </w:tc>
        <w:tc>
          <w:tcPr>
            <w:tcW w:w="3775" w:type="dxa"/>
            <w:shd w:val="clear" w:color="auto" w:fill="DEEAF6" w:themeFill="accent1" w:themeFillTint="33"/>
          </w:tcPr>
          <w:p w14:paraId="35A448EE" w14:textId="77777777" w:rsidR="0008328B" w:rsidRPr="00B9321B" w:rsidRDefault="0008328B" w:rsidP="0008328B">
            <w:pPr>
              <w:pStyle w:val="Nadpis2"/>
              <w:outlineLvl w:val="1"/>
              <w:rPr>
                <w:color w:val="1F4E79" w:themeColor="accent1" w:themeShade="80"/>
                <w:lang w:val="sk-SK"/>
              </w:rPr>
            </w:pPr>
            <w:r w:rsidRPr="00B9321B">
              <w:rPr>
                <w:color w:val="1F4E79" w:themeColor="accent1" w:themeShade="80"/>
                <w:lang w:val="sk-SK"/>
              </w:rPr>
              <w:t>Vykonávané činnosti</w:t>
            </w:r>
          </w:p>
        </w:tc>
        <w:tc>
          <w:tcPr>
            <w:tcW w:w="3473" w:type="dxa"/>
            <w:shd w:val="clear" w:color="auto" w:fill="DEEAF6" w:themeFill="accent1" w:themeFillTint="33"/>
          </w:tcPr>
          <w:p w14:paraId="7A8EA21B" w14:textId="77777777" w:rsidR="0008328B" w:rsidRPr="00B9321B" w:rsidRDefault="0008328B" w:rsidP="0008328B">
            <w:pPr>
              <w:pStyle w:val="Nadpis2"/>
              <w:outlineLvl w:val="1"/>
              <w:rPr>
                <w:color w:val="1F4E79" w:themeColor="accent1" w:themeShade="80"/>
                <w:lang w:val="sk-SK"/>
              </w:rPr>
            </w:pPr>
            <w:r w:rsidRPr="00B9321B">
              <w:rPr>
                <w:color w:val="1F4E79" w:themeColor="accent1" w:themeShade="80"/>
                <w:lang w:val="sk-SK"/>
              </w:rPr>
              <w:t>Motivujúce (+) a </w:t>
            </w:r>
            <w:proofErr w:type="spellStart"/>
            <w:r w:rsidRPr="00B9321B">
              <w:rPr>
                <w:color w:val="1F4E79" w:themeColor="accent1" w:themeShade="80"/>
                <w:lang w:val="sk-SK"/>
              </w:rPr>
              <w:t>demotivujúce</w:t>
            </w:r>
            <w:proofErr w:type="spellEnd"/>
            <w:r w:rsidRPr="00B9321B">
              <w:rPr>
                <w:color w:val="1F4E79" w:themeColor="accent1" w:themeShade="80"/>
                <w:lang w:val="sk-SK"/>
              </w:rPr>
              <w:t xml:space="preserve"> (-) faktory</w:t>
            </w:r>
          </w:p>
        </w:tc>
        <w:tc>
          <w:tcPr>
            <w:tcW w:w="1688" w:type="dxa"/>
            <w:shd w:val="clear" w:color="auto" w:fill="DEEAF6" w:themeFill="accent1" w:themeFillTint="33"/>
          </w:tcPr>
          <w:p w14:paraId="4CEDE93B" w14:textId="77777777" w:rsidR="0008328B" w:rsidRPr="00B9321B" w:rsidRDefault="0008328B" w:rsidP="0008328B">
            <w:pPr>
              <w:pStyle w:val="Nadpis2"/>
              <w:outlineLvl w:val="1"/>
              <w:rPr>
                <w:color w:val="1F4E79" w:themeColor="accent1" w:themeShade="80"/>
                <w:lang w:val="sk-SK"/>
              </w:rPr>
            </w:pPr>
            <w:r w:rsidRPr="00B9321B">
              <w:rPr>
                <w:color w:val="1F4E79" w:themeColor="accent1" w:themeShade="80"/>
                <w:lang w:val="sk-SK"/>
              </w:rPr>
              <w:t>Úspešná (+) alebo neúspešná (-) skúsenosť</w:t>
            </w:r>
          </w:p>
        </w:tc>
        <w:tc>
          <w:tcPr>
            <w:tcW w:w="2419" w:type="dxa"/>
            <w:shd w:val="clear" w:color="auto" w:fill="DEEAF6" w:themeFill="accent1" w:themeFillTint="33"/>
          </w:tcPr>
          <w:p w14:paraId="5E196D59" w14:textId="77777777" w:rsidR="0008328B" w:rsidRPr="00B9321B" w:rsidRDefault="0008328B" w:rsidP="0008328B">
            <w:pPr>
              <w:pStyle w:val="Nadpis2"/>
              <w:outlineLvl w:val="1"/>
              <w:rPr>
                <w:color w:val="1F4E79" w:themeColor="accent1" w:themeShade="80"/>
                <w:lang w:val="sk-SK"/>
              </w:rPr>
            </w:pPr>
            <w:r w:rsidRPr="00B9321B">
              <w:rPr>
                <w:color w:val="1F4E79" w:themeColor="accent1" w:themeShade="80"/>
                <w:lang w:val="sk-SK"/>
              </w:rPr>
              <w:t>Dôvody úspechu / neúspechu</w:t>
            </w:r>
          </w:p>
        </w:tc>
      </w:tr>
      <w:tr w:rsidR="0008328B" w14:paraId="44DF902E" w14:textId="77777777" w:rsidTr="0008328B">
        <w:trPr>
          <w:trHeight w:val="3786"/>
        </w:trPr>
        <w:tc>
          <w:tcPr>
            <w:tcW w:w="1270" w:type="dxa"/>
          </w:tcPr>
          <w:p w14:paraId="555C5E28" w14:textId="77777777" w:rsidR="0008328B" w:rsidRPr="00817663" w:rsidRDefault="0008328B" w:rsidP="0008328B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1885" w:type="dxa"/>
          </w:tcPr>
          <w:p w14:paraId="5395196B" w14:textId="77777777" w:rsidR="0008328B" w:rsidRPr="00817663" w:rsidRDefault="0008328B" w:rsidP="0008328B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3775" w:type="dxa"/>
          </w:tcPr>
          <w:p w14:paraId="19FD0580" w14:textId="77777777" w:rsidR="0008328B" w:rsidRPr="00817663" w:rsidRDefault="0008328B" w:rsidP="0008328B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3473" w:type="dxa"/>
          </w:tcPr>
          <w:p w14:paraId="1AC8BAFF" w14:textId="77777777" w:rsidR="0008328B" w:rsidRPr="00817663" w:rsidRDefault="0008328B" w:rsidP="0008328B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1688" w:type="dxa"/>
          </w:tcPr>
          <w:p w14:paraId="21BA84A8" w14:textId="77777777" w:rsidR="0008328B" w:rsidRPr="00817663" w:rsidRDefault="0008328B" w:rsidP="0008328B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2419" w:type="dxa"/>
          </w:tcPr>
          <w:p w14:paraId="0B7FE778" w14:textId="77777777" w:rsidR="0008328B" w:rsidRPr="00817663" w:rsidRDefault="0008328B" w:rsidP="0008328B">
            <w:pPr>
              <w:pStyle w:val="Nadpis2"/>
              <w:outlineLvl w:val="1"/>
              <w:rPr>
                <w:lang w:val="sk-SK"/>
              </w:rPr>
            </w:pPr>
          </w:p>
        </w:tc>
      </w:tr>
      <w:tr w:rsidR="0008328B" w14:paraId="39E61C34" w14:textId="77777777" w:rsidTr="0008328B">
        <w:trPr>
          <w:trHeight w:val="3670"/>
        </w:trPr>
        <w:tc>
          <w:tcPr>
            <w:tcW w:w="1270" w:type="dxa"/>
          </w:tcPr>
          <w:p w14:paraId="4FAB0748" w14:textId="77777777" w:rsidR="0008328B" w:rsidRPr="00817663" w:rsidRDefault="0008328B" w:rsidP="0008328B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1885" w:type="dxa"/>
          </w:tcPr>
          <w:p w14:paraId="6F433570" w14:textId="77777777" w:rsidR="0008328B" w:rsidRPr="00817663" w:rsidRDefault="0008328B" w:rsidP="0008328B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3775" w:type="dxa"/>
          </w:tcPr>
          <w:p w14:paraId="0065F331" w14:textId="77777777" w:rsidR="0008328B" w:rsidRPr="00817663" w:rsidRDefault="0008328B" w:rsidP="0008328B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3473" w:type="dxa"/>
          </w:tcPr>
          <w:p w14:paraId="622F48AF" w14:textId="77777777" w:rsidR="0008328B" w:rsidRPr="00817663" w:rsidRDefault="0008328B" w:rsidP="0008328B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1688" w:type="dxa"/>
          </w:tcPr>
          <w:p w14:paraId="4B045005" w14:textId="77777777" w:rsidR="0008328B" w:rsidRPr="00817663" w:rsidRDefault="0008328B" w:rsidP="0008328B">
            <w:pPr>
              <w:pStyle w:val="Nadpis2"/>
              <w:outlineLvl w:val="1"/>
              <w:rPr>
                <w:lang w:val="sk-SK"/>
              </w:rPr>
            </w:pPr>
          </w:p>
        </w:tc>
        <w:tc>
          <w:tcPr>
            <w:tcW w:w="2419" w:type="dxa"/>
          </w:tcPr>
          <w:p w14:paraId="7F7EADFF" w14:textId="77777777" w:rsidR="0008328B" w:rsidRPr="00817663" w:rsidRDefault="0008328B" w:rsidP="0008328B">
            <w:pPr>
              <w:pStyle w:val="Nadpis2"/>
              <w:outlineLvl w:val="1"/>
              <w:rPr>
                <w:lang w:val="sk-SK"/>
              </w:rPr>
            </w:pPr>
          </w:p>
        </w:tc>
      </w:tr>
    </w:tbl>
    <w:p w14:paraId="60DC88EE" w14:textId="377567BC" w:rsidR="0008328B" w:rsidRDefault="0008328B" w:rsidP="00B9321B">
      <w:pPr>
        <w:rPr>
          <w:sz w:val="2"/>
          <w:szCs w:val="2"/>
          <w:lang w:val="sk-SK"/>
        </w:rPr>
      </w:pPr>
    </w:p>
    <w:p w14:paraId="0C55DC99" w14:textId="77777777" w:rsidR="0008328B" w:rsidRPr="00B9321B" w:rsidRDefault="0008328B" w:rsidP="00B9321B">
      <w:pPr>
        <w:rPr>
          <w:sz w:val="2"/>
          <w:szCs w:val="2"/>
          <w:lang w:val="sk-SK"/>
        </w:rPr>
      </w:pPr>
    </w:p>
    <w:sectPr w:rsidR="0008328B" w:rsidRPr="00B9321B" w:rsidSect="00B9321B">
      <w:headerReference w:type="default" r:id="rId10"/>
      <w:footerReference w:type="default" r:id="rId11"/>
      <w:pgSz w:w="15840" w:h="12240" w:orient="landscape" w:code="1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D89C3F" w14:textId="77777777" w:rsidR="007E6400" w:rsidRDefault="007E6400">
      <w:pPr>
        <w:spacing w:after="0" w:line="240" w:lineRule="auto"/>
      </w:pPr>
      <w:r>
        <w:separator/>
      </w:r>
    </w:p>
  </w:endnote>
  <w:endnote w:type="continuationSeparator" w:id="0">
    <w:p w14:paraId="43B023EF" w14:textId="77777777" w:rsidR="007E6400" w:rsidRDefault="007E6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0C4011" w14:textId="77777777" w:rsidR="00B9321B" w:rsidRDefault="00B9321B" w:rsidP="00B9321B">
    <w:pPr>
      <w:pStyle w:val="Pta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11612"/>
      <w:gridCol w:w="3150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-585848699"/>
        <w:docPartObj>
          <w:docPartGallery w:val="Page Numbers (Bottom of Page)"/>
          <w:docPartUnique/>
        </w:docPartObj>
      </w:sdtPr>
      <w:sdtEndPr/>
      <w:sdtContent>
        <w:tr w:rsidR="00B9321B" w14:paraId="0436B052" w14:textId="77777777" w:rsidTr="009C45D0">
          <w:trPr>
            <w:trHeight w:val="727"/>
          </w:trPr>
          <w:tc>
            <w:tcPr>
              <w:tcW w:w="3933" w:type="pct"/>
            </w:tcPr>
            <w:p w14:paraId="42027F0D" w14:textId="77777777" w:rsidR="00B9321B" w:rsidRDefault="00B9321B" w:rsidP="00B9321B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74D0FC5F" w14:textId="77777777" w:rsidR="00B9321B" w:rsidRDefault="00B9321B" w:rsidP="00B9321B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106EC2DF" w14:textId="296BDFF2" w:rsidR="00B9321B" w:rsidRDefault="00B9321B" w:rsidP="009C45D0">
              <w:pPr>
                <w:tabs>
                  <w:tab w:val="center" w:pos="794"/>
                </w:tabs>
                <w:rPr>
                  <w:rFonts w:ascii="Arial" w:eastAsiaTheme="minorHAnsi" w:hAnsi="Arial" w:cs="Arial"/>
                  <w:szCs w:val="22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9C45D0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2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/1 </w:t>
              </w:r>
              <w:r>
                <w:rPr>
                  <w:rFonts w:ascii="Arial" w:hAnsi="Arial" w:cs="Arial"/>
                </w:rPr>
                <w:t xml:space="preserve">    </w:t>
              </w:r>
              <w:proofErr w:type="spellStart"/>
              <w:r>
                <w:rPr>
                  <w:rFonts w:ascii="Arial" w:hAnsi="Arial" w:cs="Arial"/>
                </w:rPr>
                <w:t>UPSVaR</w:t>
              </w:r>
              <w:proofErr w:type="spellEnd"/>
              <w:r>
                <w:rPr>
                  <w:rFonts w:ascii="Arial" w:hAnsi="Arial" w:cs="Arial"/>
                </w:rPr>
                <w:t xml:space="preserve"> (201</w:t>
              </w:r>
              <w:r w:rsidR="009C45D0">
                <w:rPr>
                  <w:rFonts w:ascii="Arial" w:hAnsi="Arial" w:cs="Arial"/>
                </w:rPr>
                <w:t>6</w:t>
              </w:r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4116DBF5" w14:textId="77777777" w:rsidR="00B9321B" w:rsidRDefault="00B9321B" w:rsidP="00B9321B">
    <w:pPr>
      <w:pStyle w:val="Pta"/>
      <w:rPr>
        <w:rFonts w:asciiTheme="minorHAnsi" w:hAnsiTheme="minorHAnsi" w:cstheme="minorBidi"/>
        <w:sz w:val="22"/>
        <w:szCs w:val="22"/>
        <w:lang w:val="sk-SK"/>
      </w:rPr>
    </w:pPr>
  </w:p>
  <w:p w14:paraId="19840B8E" w14:textId="1417D538" w:rsidR="004E2731" w:rsidRDefault="00B9321B" w:rsidP="00B9321B">
    <w:pPr>
      <w:pStyle w:val="Pta"/>
      <w:tabs>
        <w:tab w:val="center" w:pos="4680"/>
        <w:tab w:val="right" w:pos="9360"/>
      </w:tabs>
      <w:spacing w:before="0"/>
      <w:jc w:val="center"/>
      <w:rPr>
        <w:rFonts w:asciiTheme="minorHAnsi" w:eastAsiaTheme="minorHAnsi" w:hAnsiTheme="minorHAnsi" w:cstheme="minorBidi"/>
        <w:noProof w:val="0"/>
        <w:color w:val="808080" w:themeColor="background1" w:themeShade="80"/>
        <w:sz w:val="18"/>
        <w:szCs w:val="18"/>
        <w:lang w:val="sk-SK" w:eastAsia="en-US"/>
      </w:rPr>
    </w:pPr>
    <w:r>
      <w:rPr>
        <w:rFonts w:asciiTheme="minorHAnsi" w:eastAsiaTheme="minorHAnsi" w:hAnsiTheme="minorHAnsi" w:cstheme="minorBidi"/>
        <w:noProof w:val="0"/>
        <w:color w:val="808080" w:themeColor="background1" w:themeShade="80"/>
        <w:sz w:val="18"/>
        <w:szCs w:val="18"/>
        <w:lang w:val="sk-SK" w:eastAsia="en-US"/>
      </w:rPr>
      <w:t xml:space="preserve"> </w:t>
    </w:r>
    <w:r w:rsidR="004E2731">
      <w:rPr>
        <w:rFonts w:asciiTheme="minorHAnsi" w:eastAsiaTheme="minorHAnsi" w:hAnsiTheme="minorHAnsi" w:cstheme="minorBidi"/>
        <w:noProof w:val="0"/>
        <w:color w:val="808080" w:themeColor="background1" w:themeShade="80"/>
        <w:sz w:val="18"/>
        <w:szCs w:val="18"/>
        <w:lang w:val="sk-SK" w:eastAsia="en-US"/>
      </w:rPr>
      <w:t>[</w:t>
    </w:r>
    <w:r w:rsidR="00B4523C">
      <w:rPr>
        <w:rFonts w:asciiTheme="minorHAnsi" w:eastAsiaTheme="minorHAnsi" w:hAnsiTheme="minorHAnsi" w:cstheme="minorBidi"/>
        <w:noProof w:val="0"/>
        <w:color w:val="808080" w:themeColor="background1" w:themeShade="80"/>
        <w:sz w:val="18"/>
        <w:szCs w:val="18"/>
        <w:lang w:val="sk-SK" w:eastAsia="en-US"/>
      </w:rPr>
      <w:fldChar w:fldCharType="begin"/>
    </w:r>
    <w:r w:rsidR="004E2731">
      <w:rPr>
        <w:rFonts w:asciiTheme="minorHAnsi" w:eastAsiaTheme="minorHAnsi" w:hAnsiTheme="minorHAnsi" w:cstheme="minorBidi"/>
        <w:noProof w:val="0"/>
        <w:color w:val="808080" w:themeColor="background1" w:themeShade="80"/>
        <w:sz w:val="18"/>
        <w:szCs w:val="18"/>
        <w:lang w:val="sk-SK" w:eastAsia="en-US"/>
      </w:rPr>
      <w:instrText>PAGE   \* MERGEFORMAT</w:instrText>
    </w:r>
    <w:r w:rsidR="00B4523C">
      <w:rPr>
        <w:rFonts w:asciiTheme="minorHAnsi" w:eastAsiaTheme="minorHAnsi" w:hAnsiTheme="minorHAnsi" w:cstheme="minorBidi"/>
        <w:noProof w:val="0"/>
        <w:color w:val="808080" w:themeColor="background1" w:themeShade="80"/>
        <w:sz w:val="18"/>
        <w:szCs w:val="18"/>
        <w:lang w:val="sk-SK" w:eastAsia="en-US"/>
      </w:rPr>
      <w:fldChar w:fldCharType="separate"/>
    </w:r>
    <w:r w:rsidR="009C45D0">
      <w:rPr>
        <w:rFonts w:asciiTheme="minorHAnsi" w:eastAsiaTheme="minorHAnsi" w:hAnsiTheme="minorHAnsi" w:cstheme="minorBidi"/>
        <w:color w:val="808080" w:themeColor="background1" w:themeShade="80"/>
        <w:sz w:val="18"/>
        <w:szCs w:val="18"/>
        <w:lang w:val="sk-SK" w:eastAsia="en-US"/>
      </w:rPr>
      <w:t>2</w:t>
    </w:r>
    <w:r w:rsidR="00B4523C">
      <w:rPr>
        <w:rFonts w:asciiTheme="minorHAnsi" w:eastAsiaTheme="minorHAnsi" w:hAnsiTheme="minorHAnsi" w:cstheme="minorBidi"/>
        <w:noProof w:val="0"/>
        <w:color w:val="808080" w:themeColor="background1" w:themeShade="80"/>
        <w:sz w:val="18"/>
        <w:szCs w:val="18"/>
        <w:lang w:val="sk-SK" w:eastAsia="en-US"/>
      </w:rPr>
      <w:fldChar w:fldCharType="end"/>
    </w:r>
    <w:r w:rsidR="004E2731">
      <w:rPr>
        <w:rFonts w:asciiTheme="minorHAnsi" w:eastAsiaTheme="minorHAnsi" w:hAnsiTheme="minorHAnsi" w:cstheme="minorBidi"/>
        <w:noProof w:val="0"/>
        <w:color w:val="808080" w:themeColor="background1" w:themeShade="80"/>
        <w:sz w:val="18"/>
        <w:szCs w:val="18"/>
        <w:lang w:val="sk-SK" w:eastAsia="en-US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0CCD43" w14:textId="77777777" w:rsidR="007E6400" w:rsidRDefault="007E6400">
      <w:pPr>
        <w:spacing w:after="0" w:line="240" w:lineRule="auto"/>
      </w:pPr>
      <w:r>
        <w:separator/>
      </w:r>
    </w:p>
  </w:footnote>
  <w:footnote w:type="continuationSeparator" w:id="0">
    <w:p w14:paraId="1CCB1498" w14:textId="77777777" w:rsidR="007E6400" w:rsidRDefault="007E6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840B8A" w14:textId="77777777" w:rsidR="006C19DE" w:rsidRDefault="006C19DE" w:rsidP="004E2731">
    <w:pPr>
      <w:pStyle w:val="Hlavika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B3037"/>
    <w:rsid w:val="0008328B"/>
    <w:rsid w:val="00087B4A"/>
    <w:rsid w:val="000A1D46"/>
    <w:rsid w:val="000B4C99"/>
    <w:rsid w:val="000F3A96"/>
    <w:rsid w:val="001235EA"/>
    <w:rsid w:val="001810E4"/>
    <w:rsid w:val="002375A5"/>
    <w:rsid w:val="00247135"/>
    <w:rsid w:val="003B105A"/>
    <w:rsid w:val="003C0C9D"/>
    <w:rsid w:val="00467A66"/>
    <w:rsid w:val="00495814"/>
    <w:rsid w:val="004A5891"/>
    <w:rsid w:val="004D64F4"/>
    <w:rsid w:val="004E2731"/>
    <w:rsid w:val="00587A23"/>
    <w:rsid w:val="005E7D8B"/>
    <w:rsid w:val="005F415E"/>
    <w:rsid w:val="006272A2"/>
    <w:rsid w:val="006C19DE"/>
    <w:rsid w:val="006D6E5A"/>
    <w:rsid w:val="006E02F0"/>
    <w:rsid w:val="00703877"/>
    <w:rsid w:val="00706DB8"/>
    <w:rsid w:val="00753FE7"/>
    <w:rsid w:val="00792BD0"/>
    <w:rsid w:val="007E6400"/>
    <w:rsid w:val="008139B6"/>
    <w:rsid w:val="00817663"/>
    <w:rsid w:val="008B0425"/>
    <w:rsid w:val="008C5C15"/>
    <w:rsid w:val="00931BC0"/>
    <w:rsid w:val="009540DF"/>
    <w:rsid w:val="009A6076"/>
    <w:rsid w:val="009C45D0"/>
    <w:rsid w:val="009F4A5A"/>
    <w:rsid w:val="00A34BA8"/>
    <w:rsid w:val="00A572F0"/>
    <w:rsid w:val="00B4523C"/>
    <w:rsid w:val="00B67B48"/>
    <w:rsid w:val="00B9321B"/>
    <w:rsid w:val="00C2164F"/>
    <w:rsid w:val="00C5160E"/>
    <w:rsid w:val="00C51FB0"/>
    <w:rsid w:val="00C61B5A"/>
    <w:rsid w:val="00CF1002"/>
    <w:rsid w:val="00D46472"/>
    <w:rsid w:val="00D55CA5"/>
    <w:rsid w:val="00D602C9"/>
    <w:rsid w:val="00D60401"/>
    <w:rsid w:val="00D93B3C"/>
    <w:rsid w:val="00E40732"/>
    <w:rsid w:val="00E631CE"/>
    <w:rsid w:val="00EB3037"/>
    <w:rsid w:val="00EB72F8"/>
    <w:rsid w:val="00F752A3"/>
    <w:rsid w:val="00FB64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840B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706DB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B9321B"/>
    <w:pPr>
      <w:keepNext/>
      <w:keepLines/>
      <w:spacing w:after="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B9321B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character" w:customStyle="1" w:styleId="NzovChar">
    <w:name w:val="Názov Char"/>
    <w:basedOn w:val="Predvolenpsmoodseku"/>
    <w:link w:val="Nzov"/>
    <w:uiPriority w:val="10"/>
    <w:rsid w:val="00B9321B"/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table" w:styleId="Mriekatabuky">
    <w:name w:val="Table Grid"/>
    <w:basedOn w:val="Normlnatabuka"/>
    <w:uiPriority w:val="39"/>
    <w:rsid w:val="000A1D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0A1D4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0A1D46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706DB8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0A1D46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0A1D46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0A1D46"/>
    <w:rPr>
      <w:color w:val="808080"/>
    </w:rPr>
  </w:style>
  <w:style w:type="paragraph" w:styleId="Bezriadkovania">
    <w:name w:val="No Spacing"/>
    <w:uiPriority w:val="36"/>
    <w:qFormat/>
    <w:rsid w:val="000A1D46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B9321B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0A1D46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0A1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A1D46"/>
  </w:style>
  <w:style w:type="paragraph" w:styleId="Pta">
    <w:name w:val="footer"/>
    <w:basedOn w:val="Normlny"/>
    <w:link w:val="PtaChar"/>
    <w:uiPriority w:val="99"/>
    <w:unhideWhenUsed/>
    <w:rsid w:val="000A1D46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0A1D46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0A1D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0A1D4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0A1D46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0A1D46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0A1D46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0A1D46"/>
  </w:style>
  <w:style w:type="paragraph" w:customStyle="1" w:styleId="SpaceBefore">
    <w:name w:val="Space Before"/>
    <w:basedOn w:val="Normlny"/>
    <w:uiPriority w:val="2"/>
    <w:qFormat/>
    <w:rsid w:val="000A1D46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17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176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prlakt\Desktop\UPSVaR\Metodika\metodika%20template%20klient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A029587469145F9B5D0D4BE5B1ED90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86204BE-57A4-4AB8-912C-9866EFCC05B1}"/>
      </w:docPartPr>
      <w:docPartBody>
        <w:p w:rsidR="00CA1DD6" w:rsidRDefault="008C5D3A">
          <w:pPr>
            <w:pStyle w:val="3A029587469145F9B5D0D4BE5B1ED909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F0B5692FAEB149FE90DA92ADD67487E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4DCA527-1559-4377-B532-1B76C3ED3687}"/>
      </w:docPartPr>
      <w:docPartBody>
        <w:p w:rsidR="00CA1DD6" w:rsidRDefault="008C5D3A">
          <w:pPr>
            <w:pStyle w:val="F0B5692FAEB149FE90DA92ADD67487EA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E1658A47BF1E4D7D88B2F01BC63BB4D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08FF2D63-5E04-4DD1-A052-7A66CAA88FCC}"/>
      </w:docPartPr>
      <w:docPartBody>
        <w:p w:rsidR="00CA1DD6" w:rsidRDefault="008C5D3A">
          <w:pPr>
            <w:pStyle w:val="E1658A47BF1E4D7D88B2F01BC63BB4D8"/>
          </w:pPr>
          <w:r>
            <w:t>názov metódy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C5D3A"/>
    <w:rsid w:val="00176625"/>
    <w:rsid w:val="00336666"/>
    <w:rsid w:val="005E0235"/>
    <w:rsid w:val="008C5D3A"/>
    <w:rsid w:val="009557BB"/>
    <w:rsid w:val="009F6B4E"/>
    <w:rsid w:val="00BC483C"/>
    <w:rsid w:val="00CA1D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A1DD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CA1DD6"/>
    <w:rPr>
      <w:color w:val="808080"/>
    </w:rPr>
  </w:style>
  <w:style w:type="paragraph" w:customStyle="1" w:styleId="3A029587469145F9B5D0D4BE5B1ED909">
    <w:name w:val="3A029587469145F9B5D0D4BE5B1ED909"/>
    <w:rsid w:val="00CA1DD6"/>
  </w:style>
  <w:style w:type="paragraph" w:customStyle="1" w:styleId="F0B5692FAEB149FE90DA92ADD67487EA">
    <w:name w:val="F0B5692FAEB149FE90DA92ADD67487EA"/>
    <w:rsid w:val="00CA1DD6"/>
  </w:style>
  <w:style w:type="paragraph" w:customStyle="1" w:styleId="E1658A47BF1E4D7D88B2F01BC63BB4D8">
    <w:name w:val="E1658A47BF1E4D7D88B2F01BC63BB4D8"/>
    <w:rsid w:val="00CA1DD6"/>
  </w:style>
  <w:style w:type="paragraph" w:customStyle="1" w:styleId="C8B33F57696A4DC598602784FC42AF28">
    <w:name w:val="C8B33F57696A4DC598602784FC42AF28"/>
    <w:rsid w:val="00CA1DD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DF55CB-8E60-49CC-AE78-1F65ED574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klient v1</Template>
  <TotalTime>6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MOJE ČINNOSTI A ICH HODNOTENIE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sprlakt</dc:creator>
  <cp:lastModifiedBy>Šprlák Tomáš</cp:lastModifiedBy>
  <cp:revision>6</cp:revision>
  <dcterms:created xsi:type="dcterms:W3CDTF">2014-10-08T18:06:00Z</dcterms:created>
  <dcterms:modified xsi:type="dcterms:W3CDTF">2016-08-09T12:12:00Z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