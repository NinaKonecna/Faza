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5A651251" w:rsidR="001235EA" w:rsidRPr="00E551F6" w:rsidRDefault="00695CE1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2A1C4E">
            <w:rPr>
              <w:rStyle w:val="NzovChar"/>
            </w:rPr>
            <w:t>D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A06A1B">
            <w:rPr>
              <w:rStyle w:val="NzovChar"/>
            </w:rPr>
            <w:t>7</w:t>
          </w:r>
        </w:sdtContent>
      </w:sdt>
      <w:r w:rsidR="00753FE7" w:rsidRPr="00E551F6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A1C4E">
            <w:t>HVIEZDY A PRAŠIVÉ PSY</w:t>
          </w:r>
        </w:sdtContent>
      </w:sdt>
    </w:p>
    <w:p w14:paraId="536D89D4" w14:textId="772F662D" w:rsidR="00D602C9" w:rsidRDefault="002A47F6" w:rsidP="003F6716">
      <w:pPr>
        <w:pStyle w:val="Podtitul"/>
        <w:rPr>
          <w:rStyle w:val="Nadpis1Char"/>
          <w:lang w:val="sk-SK"/>
        </w:rPr>
      </w:pPr>
      <w:r>
        <w:rPr>
          <w:rStyle w:val="Nadpis1Char"/>
          <w:lang w:val="sk-SK"/>
        </w:rPr>
        <w:t>PRACOVNÝ mATERIÁL PRE UCHádzača o</w:t>
      </w:r>
      <w:r w:rsidR="00036339">
        <w:rPr>
          <w:rStyle w:val="Nadpis1Char"/>
          <w:lang w:val="sk-SK"/>
        </w:rPr>
        <w:t> </w:t>
      </w:r>
      <w:r>
        <w:rPr>
          <w:rStyle w:val="Nadpis1Char"/>
          <w:lang w:val="sk-SK"/>
        </w:rPr>
        <w:t>zamestnanie</w:t>
      </w:r>
    </w:p>
    <w:p w14:paraId="6A21F3AE" w14:textId="77777777" w:rsidR="00036339" w:rsidRPr="00036339" w:rsidRDefault="00036339" w:rsidP="00036339">
      <w:pPr>
        <w:spacing w:after="120"/>
        <w:rPr>
          <w:sz w:val="2"/>
          <w:lang w:val="sk-SK"/>
        </w:rPr>
      </w:pPr>
    </w:p>
    <w:p w14:paraId="536D89F4" w14:textId="77777777" w:rsidR="001235EA" w:rsidRPr="00036339" w:rsidRDefault="001235EA" w:rsidP="00036339">
      <w:pPr>
        <w:pStyle w:val="Nadpis2"/>
        <w:framePr w:wrap="around"/>
      </w:pPr>
    </w:p>
    <w:p w14:paraId="63853A47" w14:textId="5062C60E" w:rsidR="00601A49" w:rsidRDefault="00601A49" w:rsidP="003F6716">
      <w:pPr>
        <w:rPr>
          <w:sz w:val="2"/>
          <w:lang w:val="sk-SK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649"/>
        <w:gridCol w:w="4568"/>
        <w:gridCol w:w="2292"/>
        <w:gridCol w:w="2286"/>
        <w:gridCol w:w="4572"/>
      </w:tblGrid>
      <w:tr w:rsidR="003614B0" w14:paraId="26DFA199" w14:textId="77777777" w:rsidTr="002A1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shd w:val="clear" w:color="auto" w:fill="FFFFFF" w:themeFill="background1"/>
          </w:tcPr>
          <w:p w14:paraId="4A5C8709" w14:textId="77777777" w:rsidR="002A1C4E" w:rsidRDefault="002A1C4E" w:rsidP="00F24B02">
            <w:pPr>
              <w:rPr>
                <w:lang w:val="sk-SK"/>
              </w:rPr>
            </w:pPr>
          </w:p>
        </w:tc>
        <w:tc>
          <w:tcPr>
            <w:tcW w:w="4603" w:type="dxa"/>
            <w:tcBorders>
              <w:bottom w:val="single" w:sz="4" w:space="0" w:color="9CC2E5" w:themeColor="accent1" w:themeTint="99"/>
            </w:tcBorders>
            <w:vAlign w:val="center"/>
          </w:tcPr>
          <w:p w14:paraId="5AB537F7" w14:textId="77777777" w:rsidR="002A1C4E" w:rsidRDefault="002A1C4E" w:rsidP="00F2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NÍZKA</w:t>
            </w:r>
          </w:p>
        </w:tc>
        <w:tc>
          <w:tcPr>
            <w:tcW w:w="4603" w:type="dxa"/>
            <w:gridSpan w:val="2"/>
            <w:tcBorders>
              <w:bottom w:val="single" w:sz="4" w:space="0" w:color="9CC2E5" w:themeColor="accent1" w:themeTint="99"/>
            </w:tcBorders>
            <w:vAlign w:val="center"/>
          </w:tcPr>
          <w:p w14:paraId="7530D472" w14:textId="72DCF0E3" w:rsidR="002A1C4E" w:rsidRPr="00465BF1" w:rsidRDefault="00465BF1" w:rsidP="00465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 w:rsidRPr="00465BF1">
              <w:rPr>
                <w:sz w:val="36"/>
                <w:lang w:val="sk-SK"/>
              </w:rPr>
              <w:t>←</w:t>
            </w:r>
            <w:r>
              <w:rPr>
                <w:sz w:val="28"/>
                <w:lang w:val="sk-SK"/>
              </w:rPr>
              <w:t xml:space="preserve">   </w:t>
            </w:r>
            <w:r w:rsidRPr="00465BF1">
              <w:rPr>
                <w:sz w:val="28"/>
                <w:lang w:val="sk-SK"/>
              </w:rPr>
              <w:t xml:space="preserve"> </w:t>
            </w:r>
            <w:r>
              <w:rPr>
                <w:sz w:val="28"/>
                <w:lang w:val="sk-SK"/>
              </w:rPr>
              <w:t xml:space="preserve">  </w:t>
            </w:r>
            <w:r w:rsidR="002A1C4E" w:rsidRPr="00465BF1">
              <w:rPr>
                <w:sz w:val="28"/>
                <w:lang w:val="sk-SK"/>
              </w:rPr>
              <w:t>ODBORNOSŤ</w:t>
            </w:r>
            <w:r w:rsidRPr="00465BF1">
              <w:t xml:space="preserve"> </w:t>
            </w:r>
            <w:r>
              <w:t xml:space="preserve">      </w:t>
            </w:r>
            <w:r w:rsidRPr="00465BF1">
              <w:rPr>
                <w:sz w:val="36"/>
                <w:lang w:val="sk-SK"/>
              </w:rPr>
              <w:t>→</w:t>
            </w:r>
          </w:p>
        </w:tc>
        <w:tc>
          <w:tcPr>
            <w:tcW w:w="4604" w:type="dxa"/>
            <w:tcBorders>
              <w:bottom w:val="single" w:sz="4" w:space="0" w:color="9CC2E5" w:themeColor="accent1" w:themeTint="99"/>
            </w:tcBorders>
            <w:vAlign w:val="center"/>
          </w:tcPr>
          <w:p w14:paraId="6D5311D2" w14:textId="77777777" w:rsidR="002A1C4E" w:rsidRDefault="002A1C4E" w:rsidP="00F24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k-SK"/>
              </w:rPr>
            </w:pPr>
            <w:r>
              <w:rPr>
                <w:lang w:val="sk-SK"/>
              </w:rPr>
              <w:t>VYSOKÁ</w:t>
            </w:r>
          </w:p>
        </w:tc>
      </w:tr>
      <w:tr w:rsidR="003614B0" w14:paraId="41E66D53" w14:textId="77777777" w:rsidTr="002A1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vMerge w:val="restart"/>
            <w:tcBorders>
              <w:right w:val="single" w:sz="4" w:space="0" w:color="9CC2E5" w:themeColor="accent1" w:themeTint="99"/>
            </w:tcBorders>
            <w:textDirection w:val="tbRl"/>
          </w:tcPr>
          <w:p w14:paraId="6C472B3E" w14:textId="37A43FEE" w:rsidR="002A1C4E" w:rsidRDefault="002A1C4E" w:rsidP="00465BF1">
            <w:pPr>
              <w:ind w:left="113" w:right="113"/>
              <w:jc w:val="both"/>
              <w:rPr>
                <w:lang w:val="sk-SK"/>
              </w:rPr>
            </w:pPr>
            <w:r>
              <w:rPr>
                <w:lang w:val="sk-SK"/>
              </w:rPr>
              <w:t xml:space="preserve">           VEĽKÝ  </w:t>
            </w:r>
            <w:r>
              <w:rPr>
                <w:lang w:val="sk-SK"/>
              </w:rPr>
              <w:t xml:space="preserve">  </w:t>
            </w:r>
            <w:r w:rsidR="00465BF1">
              <w:rPr>
                <w:lang w:val="sk-SK"/>
              </w:rPr>
              <w:t xml:space="preserve">     </w:t>
            </w:r>
            <w:r>
              <w:rPr>
                <w:lang w:val="sk-SK"/>
              </w:rPr>
              <w:t xml:space="preserve"> </w:t>
            </w:r>
            <w:r w:rsidR="00465BF1">
              <w:rPr>
                <w:lang w:val="sk-SK"/>
              </w:rPr>
              <w:t xml:space="preserve">    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  </w:t>
            </w:r>
            <w:r w:rsidR="00465BF1" w:rsidRPr="00465BF1">
              <w:rPr>
                <w:sz w:val="36"/>
                <w:lang w:val="sk-SK"/>
              </w:rPr>
              <w:t>←</w:t>
            </w:r>
            <w:r w:rsidR="00465BF1">
              <w:rPr>
                <w:sz w:val="28"/>
                <w:lang w:val="sk-SK"/>
              </w:rPr>
              <w:t xml:space="preserve">  </w:t>
            </w:r>
            <w:r w:rsidR="00465BF1">
              <w:rPr>
                <w:sz w:val="28"/>
                <w:lang w:val="sk-SK"/>
              </w:rPr>
              <w:t xml:space="preserve">  </w:t>
            </w:r>
            <w:r w:rsidR="00465BF1">
              <w:rPr>
                <w:sz w:val="28"/>
                <w:lang w:val="sk-SK"/>
              </w:rPr>
              <w:t xml:space="preserve"> </w:t>
            </w:r>
            <w:r w:rsidR="00465BF1" w:rsidRPr="00465BF1">
              <w:rPr>
                <w:sz w:val="28"/>
                <w:lang w:val="sk-SK"/>
              </w:rPr>
              <w:t xml:space="preserve"> </w:t>
            </w:r>
            <w:r w:rsidR="00465BF1">
              <w:rPr>
                <w:sz w:val="28"/>
                <w:lang w:val="sk-SK"/>
              </w:rPr>
              <w:t>ZÁUJEM</w:t>
            </w:r>
            <w:r w:rsidR="00465BF1" w:rsidRPr="00465BF1">
              <w:t xml:space="preserve"> </w:t>
            </w:r>
            <w:r w:rsidR="00465BF1">
              <w:t xml:space="preserve"> </w:t>
            </w:r>
            <w:r w:rsidR="00465BF1">
              <w:t xml:space="preserve">  </w:t>
            </w:r>
            <w:r w:rsidR="00465BF1">
              <w:t xml:space="preserve">   </w:t>
            </w:r>
            <w:r w:rsidR="00465BF1" w:rsidRPr="00465BF1">
              <w:rPr>
                <w:sz w:val="36"/>
                <w:lang w:val="sk-SK"/>
              </w:rPr>
              <w:t>→</w:t>
            </w:r>
            <w:r w:rsidRPr="002A1C4E">
              <w:rPr>
                <w:sz w:val="28"/>
                <w:lang w:val="sk-SK"/>
              </w:rPr>
              <w:t xml:space="preserve"> </w:t>
            </w:r>
            <w:r>
              <w:rPr>
                <w:lang w:val="sk-SK"/>
              </w:rPr>
              <w:t xml:space="preserve">             </w:t>
            </w:r>
            <w:r>
              <w:rPr>
                <w:lang w:val="sk-SK"/>
              </w:rPr>
              <w:t xml:space="preserve">       </w:t>
            </w:r>
            <w:r>
              <w:rPr>
                <w:lang w:val="sk-SK"/>
              </w:rPr>
              <w:t xml:space="preserve">     MALÝ</w:t>
            </w:r>
          </w:p>
        </w:tc>
        <w:tc>
          <w:tcPr>
            <w:tcW w:w="6905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0152E05D" w14:textId="3D1BDEE5" w:rsidR="002A1C4E" w:rsidRPr="002A1C4E" w:rsidRDefault="002A1C4E" w:rsidP="002A1C4E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lang w:val="sk-SK"/>
              </w:rPr>
            </w:pPr>
            <w:r w:rsidRPr="002A1C4E">
              <w:rPr>
                <w:i/>
                <w:color w:val="7F7F7F" w:themeColor="text1" w:themeTint="80"/>
                <w:sz w:val="20"/>
                <w:u w:val="single"/>
                <w:lang w:val="sk-SK"/>
              </w:rPr>
              <w:t>Potenciál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–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ne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viem robiť dobre a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le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 zaujíma ma to...</w:t>
            </w:r>
          </w:p>
        </w:tc>
        <w:tc>
          <w:tcPr>
            <w:tcW w:w="6906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6376068E" w14:textId="19893D42" w:rsidR="002A1C4E" w:rsidRPr="002A1C4E" w:rsidRDefault="002A1C4E" w:rsidP="002A1C4E">
            <w:pPr>
              <w:spacing w:before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7F7F7F" w:themeColor="text1" w:themeTint="80"/>
                <w:sz w:val="20"/>
                <w:lang w:val="sk-SK"/>
              </w:rPr>
            </w:pPr>
            <w:r w:rsidRPr="002A1C4E">
              <w:rPr>
                <w:i/>
                <w:color w:val="7F7F7F" w:themeColor="text1" w:themeTint="80"/>
                <w:sz w:val="20"/>
                <w:u w:val="single"/>
                <w:lang w:val="sk-SK"/>
              </w:rPr>
              <w:t>Hviezdy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– viem</w:t>
            </w:r>
            <w:bookmarkStart w:id="0" w:name="_GoBack"/>
            <w:bookmarkEnd w:id="0"/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robiť dobre a zaujíma ma to...</w:t>
            </w:r>
          </w:p>
        </w:tc>
      </w:tr>
      <w:tr w:rsidR="003614B0" w14:paraId="40BB9CF0" w14:textId="77777777" w:rsidTr="002A1C4E">
        <w:trPr>
          <w:trHeight w:val="4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  <w:vMerge/>
            <w:tcBorders>
              <w:right w:val="single" w:sz="4" w:space="0" w:color="9CC2E5" w:themeColor="accent1" w:themeTint="99"/>
            </w:tcBorders>
          </w:tcPr>
          <w:p w14:paraId="3FFCD222" w14:textId="77777777" w:rsidR="002A1C4E" w:rsidRDefault="002A1C4E" w:rsidP="00F24B02">
            <w:pPr>
              <w:rPr>
                <w:lang w:val="sk-SK"/>
              </w:rPr>
            </w:pPr>
          </w:p>
        </w:tc>
        <w:tc>
          <w:tcPr>
            <w:tcW w:w="6905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6116390B" w14:textId="236CACFB" w:rsidR="002A1C4E" w:rsidRPr="002A1C4E" w:rsidRDefault="003614B0" w:rsidP="002A1C4E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lang w:val="sk-SK"/>
              </w:rPr>
            </w:pPr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58240" behindDoc="0" locked="0" layoutInCell="1" allowOverlap="1" wp14:anchorId="22388DC8" wp14:editId="4C77B6E1">
                  <wp:simplePos x="0" y="0"/>
                  <wp:positionH relativeFrom="column">
                    <wp:posOffset>2884967</wp:posOffset>
                  </wp:positionH>
                  <wp:positionV relativeFrom="paragraph">
                    <wp:posOffset>1058545</wp:posOffset>
                  </wp:positionV>
                  <wp:extent cx="1382232" cy="1549252"/>
                  <wp:effectExtent l="0" t="0" r="8890" b="0"/>
                  <wp:wrapNone/>
                  <wp:docPr id="17" name="Obrázok 17" descr="http://blog.halopets.com/wp-content/Old_dog_carto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halopets.com/wp-content/Old_dog_carto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2232" cy="1549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1C4E" w:rsidRPr="002A1C4E">
              <w:rPr>
                <w:i/>
                <w:color w:val="7F7F7F" w:themeColor="text1" w:themeTint="80"/>
                <w:sz w:val="20"/>
                <w:u w:val="single"/>
                <w:lang w:val="sk-SK"/>
              </w:rPr>
              <w:t>Prašivé psy</w:t>
            </w:r>
            <w:r w:rsidR="002A1C4E"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–</w:t>
            </w:r>
            <w:r w:rsidR="002A1C4E"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ne</w:t>
            </w:r>
            <w:r w:rsidR="002A1C4E" w:rsidRPr="002A1C4E">
              <w:rPr>
                <w:i/>
                <w:color w:val="7F7F7F" w:themeColor="text1" w:themeTint="80"/>
                <w:sz w:val="20"/>
                <w:lang w:val="sk-SK"/>
              </w:rPr>
              <w:t>viem robiť dobre a </w:t>
            </w:r>
            <w:r w:rsidR="002A1C4E" w:rsidRPr="002A1C4E">
              <w:rPr>
                <w:i/>
                <w:color w:val="7F7F7F" w:themeColor="text1" w:themeTint="80"/>
                <w:sz w:val="20"/>
                <w:lang w:val="sk-SK"/>
              </w:rPr>
              <w:t>ne</w:t>
            </w:r>
            <w:r w:rsidR="002A1C4E" w:rsidRPr="002A1C4E">
              <w:rPr>
                <w:i/>
                <w:color w:val="7F7F7F" w:themeColor="text1" w:themeTint="80"/>
                <w:sz w:val="20"/>
                <w:lang w:val="sk-SK"/>
              </w:rPr>
              <w:t>zaujíma ma to...</w:t>
            </w:r>
            <w:r>
              <w:t xml:space="preserve"> </w:t>
            </w:r>
          </w:p>
        </w:tc>
        <w:tc>
          <w:tcPr>
            <w:tcW w:w="6906" w:type="dxa"/>
            <w:gridSpan w:val="2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shd w:val="clear" w:color="auto" w:fill="FFFFFF" w:themeFill="background1"/>
          </w:tcPr>
          <w:p w14:paraId="2C973AE8" w14:textId="40FFD535" w:rsidR="002A1C4E" w:rsidRPr="002A1C4E" w:rsidRDefault="002A1C4E" w:rsidP="002A1C4E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lang w:val="sk-SK"/>
              </w:rPr>
            </w:pPr>
            <w:r w:rsidRPr="002A1C4E">
              <w:rPr>
                <w:i/>
                <w:color w:val="7F7F7F" w:themeColor="text1" w:themeTint="80"/>
                <w:sz w:val="20"/>
                <w:u w:val="single"/>
                <w:lang w:val="sk-SK"/>
              </w:rPr>
              <w:t>Vyhorenie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–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 xml:space="preserve"> 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viem robiť dobre a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le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 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ne</w:t>
            </w:r>
            <w:r w:rsidRPr="002A1C4E">
              <w:rPr>
                <w:i/>
                <w:color w:val="7F7F7F" w:themeColor="text1" w:themeTint="80"/>
                <w:sz w:val="20"/>
                <w:lang w:val="sk-SK"/>
              </w:rPr>
              <w:t>zaujíma ma to...</w:t>
            </w:r>
          </w:p>
        </w:tc>
      </w:tr>
    </w:tbl>
    <w:p w14:paraId="17C342CA" w14:textId="27B2CFBF" w:rsidR="00601A49" w:rsidRPr="00036339" w:rsidRDefault="00601A49" w:rsidP="003F6716">
      <w:pPr>
        <w:rPr>
          <w:lang w:val="sk-SK"/>
        </w:rPr>
      </w:pPr>
    </w:p>
    <w:sectPr w:rsidR="00601A49" w:rsidRPr="00036339" w:rsidSect="002A1C4E">
      <w:footerReference w:type="default" r:id="rId11"/>
      <w:pgSz w:w="15840" w:h="12240" w:orient="landscape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303DF" w14:textId="77777777" w:rsidR="00695CE1" w:rsidRDefault="00695CE1">
      <w:pPr>
        <w:spacing w:after="0" w:line="240" w:lineRule="auto"/>
      </w:pPr>
      <w:r>
        <w:separator/>
      </w:r>
    </w:p>
  </w:endnote>
  <w:endnote w:type="continuationSeparator" w:id="0">
    <w:p w14:paraId="57CA51DF" w14:textId="77777777" w:rsidR="00695CE1" w:rsidRDefault="0069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11612"/>
      <w:gridCol w:w="31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601A49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3614B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C128B2" w14:textId="77777777" w:rsidR="00695CE1" w:rsidRDefault="00695CE1">
      <w:pPr>
        <w:spacing w:after="0" w:line="240" w:lineRule="auto"/>
      </w:pPr>
      <w:r>
        <w:separator/>
      </w:r>
    </w:p>
  </w:footnote>
  <w:footnote w:type="continuationSeparator" w:id="0">
    <w:p w14:paraId="1CE00AF4" w14:textId="77777777" w:rsidR="00695CE1" w:rsidRDefault="0069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6339"/>
    <w:rsid w:val="00087B4A"/>
    <w:rsid w:val="000A062C"/>
    <w:rsid w:val="000B4C99"/>
    <w:rsid w:val="0010578C"/>
    <w:rsid w:val="001235EA"/>
    <w:rsid w:val="001810E4"/>
    <w:rsid w:val="00247135"/>
    <w:rsid w:val="00263B93"/>
    <w:rsid w:val="002A1C4E"/>
    <w:rsid w:val="002A47F6"/>
    <w:rsid w:val="003614B0"/>
    <w:rsid w:val="003A0845"/>
    <w:rsid w:val="003B105A"/>
    <w:rsid w:val="003F6716"/>
    <w:rsid w:val="00444561"/>
    <w:rsid w:val="00465BF1"/>
    <w:rsid w:val="00467A66"/>
    <w:rsid w:val="00493F84"/>
    <w:rsid w:val="004A5891"/>
    <w:rsid w:val="004D64F4"/>
    <w:rsid w:val="005806C3"/>
    <w:rsid w:val="0058576C"/>
    <w:rsid w:val="00587A23"/>
    <w:rsid w:val="005F415E"/>
    <w:rsid w:val="00601A49"/>
    <w:rsid w:val="00640CD1"/>
    <w:rsid w:val="00673A5F"/>
    <w:rsid w:val="00695CE1"/>
    <w:rsid w:val="006C19DE"/>
    <w:rsid w:val="006D6E5A"/>
    <w:rsid w:val="006E02F0"/>
    <w:rsid w:val="006E62AA"/>
    <w:rsid w:val="00703877"/>
    <w:rsid w:val="00706DB8"/>
    <w:rsid w:val="00723BC3"/>
    <w:rsid w:val="00753FE7"/>
    <w:rsid w:val="00792BD0"/>
    <w:rsid w:val="007D24D1"/>
    <w:rsid w:val="008139B6"/>
    <w:rsid w:val="008B575D"/>
    <w:rsid w:val="008C5C15"/>
    <w:rsid w:val="00931BC0"/>
    <w:rsid w:val="009950E1"/>
    <w:rsid w:val="009D52A8"/>
    <w:rsid w:val="00A06A1B"/>
    <w:rsid w:val="00A2372E"/>
    <w:rsid w:val="00A34BA8"/>
    <w:rsid w:val="00A572F0"/>
    <w:rsid w:val="00AF5EFC"/>
    <w:rsid w:val="00B176B0"/>
    <w:rsid w:val="00C10928"/>
    <w:rsid w:val="00C1390E"/>
    <w:rsid w:val="00C5160E"/>
    <w:rsid w:val="00C51FB0"/>
    <w:rsid w:val="00C61B5A"/>
    <w:rsid w:val="00D35944"/>
    <w:rsid w:val="00D55CA5"/>
    <w:rsid w:val="00D602C9"/>
    <w:rsid w:val="00D60401"/>
    <w:rsid w:val="00D652BD"/>
    <w:rsid w:val="00D70798"/>
    <w:rsid w:val="00D93B3C"/>
    <w:rsid w:val="00E40732"/>
    <w:rsid w:val="00E551F6"/>
    <w:rsid w:val="00E631CE"/>
    <w:rsid w:val="00EB270A"/>
    <w:rsid w:val="00EB72F8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table" w:customStyle="1" w:styleId="GridTable5DarkAccent1">
    <w:name w:val="Grid Table 5 Dark Accent 1"/>
    <w:basedOn w:val="Normlnatabuka"/>
    <w:uiPriority w:val="50"/>
    <w:rsid w:val="002A1C4E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table" w:customStyle="1" w:styleId="GridTable5DarkAccent1">
    <w:name w:val="Grid Table 5 Dark Accent 1"/>
    <w:basedOn w:val="Normlnatabuka"/>
    <w:uiPriority w:val="50"/>
    <w:rsid w:val="002A1C4E"/>
    <w:pPr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433442"/>
    <w:rsid w:val="00585545"/>
    <w:rsid w:val="005A0AC6"/>
    <w:rsid w:val="00A274AF"/>
    <w:rsid w:val="00A81170"/>
    <w:rsid w:val="00B31602"/>
    <w:rsid w:val="00DF7741"/>
    <w:rsid w:val="00E431CD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4FCCE-3D9D-4165-B359-D0EB1CCA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HVIEZDY A PRAŠIVÉ PSY</Company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Šprlák Tomáš</cp:lastModifiedBy>
  <cp:revision>4</cp:revision>
  <cp:lastPrinted>2016-08-08T14:57:00Z</cp:lastPrinted>
  <dcterms:created xsi:type="dcterms:W3CDTF">2016-08-08T14:38:00Z</dcterms:created>
  <dcterms:modified xsi:type="dcterms:W3CDTF">2016-08-08T14:58:00Z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