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EE5" w:rsidRDefault="00E04EE5" w:rsidP="008905F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E04EE5" w:rsidRDefault="00E04EE5" w:rsidP="008905FA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E04EE5" w:rsidRDefault="00E04EE5" w:rsidP="008905FA">
      <w:pPr>
        <w:spacing w:after="0" w:line="240" w:lineRule="auto"/>
        <w:rPr>
          <w:sz w:val="28"/>
          <w:szCs w:val="28"/>
        </w:rPr>
      </w:pPr>
    </w:p>
    <w:p w:rsidR="00E04EE5" w:rsidRDefault="00E04EE5" w:rsidP="008905F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Nemecký jazyk - 2 h týždenne (66 h ročne) 2.CJ</w:t>
      </w:r>
    </w:p>
    <w:p w:rsidR="00E04EE5" w:rsidRDefault="00E04EE5" w:rsidP="008905FA">
      <w:pPr>
        <w:rPr>
          <w:b/>
          <w:bCs/>
        </w:rPr>
      </w:pPr>
      <w:r>
        <w:rPr>
          <w:b/>
          <w:bCs/>
        </w:rPr>
        <w:t>Školský rok: 2012/2013</w:t>
      </w:r>
    </w:p>
    <w:p w:rsidR="00E04EE5" w:rsidRDefault="00E04EE5" w:rsidP="008905FA">
      <w:r>
        <w:t>Trieda: 3.A/B</w:t>
      </w:r>
    </w:p>
    <w:p w:rsidR="00E04EE5" w:rsidRDefault="00E04EE5" w:rsidP="008905FA">
      <w:r>
        <w:t>Vyučujúca: Marieta Helcmanovská</w:t>
      </w:r>
    </w:p>
    <w:p w:rsidR="00E04EE5" w:rsidRDefault="00E04EE5" w:rsidP="008905FA">
      <w:r>
        <w:t>Aktualizácia plánu podľa potreby.</w:t>
      </w:r>
    </w:p>
    <w:p w:rsidR="00E04EE5" w:rsidRDefault="00E04EE5" w:rsidP="008905FA"/>
    <w:p w:rsidR="00E04EE5" w:rsidRDefault="00E04EE5" w:rsidP="008905FA">
      <w:r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E04EE5" w:rsidRDefault="00E04EE5" w:rsidP="008905FA">
      <w:pPr>
        <w:tabs>
          <w:tab w:val="left" w:pos="5103"/>
          <w:tab w:val="left" w:pos="5529"/>
        </w:tabs>
      </w:pPr>
      <w:r>
        <w:t xml:space="preserve">Plán prerokovaný na PK CJ dňa 4.9.2012        </w:t>
      </w:r>
      <w:r>
        <w:tab/>
        <w:t>.............................................</w:t>
      </w:r>
    </w:p>
    <w:p w:rsidR="00E04EE5" w:rsidRDefault="00E04EE5" w:rsidP="008905FA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>PaedDr. Daniela Molnárová</w:t>
      </w:r>
    </w:p>
    <w:p w:rsidR="00E04EE5" w:rsidRDefault="00E04EE5" w:rsidP="008905FA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                      vedúca PK CJ</w:t>
      </w:r>
    </w:p>
    <w:p w:rsidR="00E04EE5" w:rsidRDefault="00E04EE5" w:rsidP="008905FA">
      <w:pPr>
        <w:tabs>
          <w:tab w:val="left" w:pos="5529"/>
          <w:tab w:val="left" w:pos="6090"/>
        </w:tabs>
      </w:pPr>
    </w:p>
    <w:p w:rsidR="00E04EE5" w:rsidRDefault="00E04EE5" w:rsidP="008905FA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E04EE5" w:rsidRDefault="00E04EE5" w:rsidP="008905FA">
      <w:pPr>
        <w:tabs>
          <w:tab w:val="left" w:pos="5529"/>
          <w:tab w:val="left" w:pos="6090"/>
        </w:tabs>
      </w:pPr>
      <w:r>
        <w:tab/>
        <w:t>RNDr. D. Andraško</w:t>
      </w:r>
    </w:p>
    <w:p w:rsidR="00E04EE5" w:rsidRDefault="00E04EE5" w:rsidP="008905FA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  <w:t xml:space="preserve">  riaditeľ školy</w:t>
      </w:r>
    </w:p>
    <w:p w:rsidR="00E04EE5" w:rsidRDefault="00E04EE5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68"/>
        <w:gridCol w:w="3402"/>
        <w:gridCol w:w="5528"/>
        <w:gridCol w:w="2578"/>
      </w:tblGrid>
      <w:tr w:rsidR="00E04EE5">
        <w:tc>
          <w:tcPr>
            <w:tcW w:w="1668" w:type="dxa"/>
          </w:tcPr>
          <w:p w:rsidR="00E04EE5" w:rsidRDefault="00E04EE5" w:rsidP="009437EC">
            <w:pPr>
              <w:spacing w:after="0" w:line="240" w:lineRule="auto"/>
            </w:pPr>
            <w:r>
              <w:t>Mesiac</w:t>
            </w:r>
          </w:p>
        </w:tc>
        <w:tc>
          <w:tcPr>
            <w:tcW w:w="3402" w:type="dxa"/>
          </w:tcPr>
          <w:p w:rsidR="00E04EE5" w:rsidRDefault="00E04EE5" w:rsidP="009437EC">
            <w:pPr>
              <w:spacing w:after="0" w:line="240" w:lineRule="auto"/>
            </w:pPr>
            <w:r>
              <w:t>Tematický celok</w:t>
            </w:r>
          </w:p>
          <w:p w:rsidR="00E04EE5" w:rsidRDefault="00E04EE5" w:rsidP="009437EC">
            <w:pPr>
              <w:spacing w:after="0" w:line="240" w:lineRule="auto"/>
            </w:pPr>
            <w:r>
              <w:t>Počet hodín</w:t>
            </w:r>
          </w:p>
        </w:tc>
        <w:tc>
          <w:tcPr>
            <w:tcW w:w="5528" w:type="dxa"/>
          </w:tcPr>
          <w:p w:rsidR="00E04EE5" w:rsidRDefault="00E04EE5" w:rsidP="009437EC">
            <w:pPr>
              <w:spacing w:after="0" w:line="240" w:lineRule="auto"/>
            </w:pPr>
            <w:r>
              <w:t>Téma</w:t>
            </w:r>
          </w:p>
        </w:tc>
        <w:tc>
          <w:tcPr>
            <w:tcW w:w="2578" w:type="dxa"/>
          </w:tcPr>
          <w:p w:rsidR="00E04EE5" w:rsidRDefault="00E04EE5" w:rsidP="009437EC">
            <w:pPr>
              <w:spacing w:after="0" w:line="240" w:lineRule="auto"/>
            </w:pPr>
            <w:r>
              <w:t>Prostriedky hodnotenia</w:t>
            </w:r>
          </w:p>
        </w:tc>
      </w:tr>
      <w:tr w:rsidR="00E04EE5">
        <w:tc>
          <w:tcPr>
            <w:tcW w:w="1668" w:type="dxa"/>
          </w:tcPr>
          <w:p w:rsidR="00E04EE5" w:rsidRDefault="00E04EE5" w:rsidP="009437EC">
            <w:pPr>
              <w:spacing w:after="0" w:line="240" w:lineRule="auto"/>
            </w:pPr>
            <w:r>
              <w:t>September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Október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November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December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Január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Február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Marec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Apríl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Máj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Jún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</w:tc>
        <w:tc>
          <w:tcPr>
            <w:tcW w:w="3402" w:type="dxa"/>
          </w:tcPr>
          <w:p w:rsidR="00E04EE5" w:rsidRPr="009437EC" w:rsidRDefault="00E04EE5" w:rsidP="009437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 w:rsidRPr="009437EC">
              <w:rPr>
                <w:b/>
                <w:bCs/>
              </w:rPr>
              <w:t>Šport</w:t>
            </w: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9437EC">
              <w:rPr>
                <w:b/>
                <w:bCs/>
                <w:i/>
                <w:iCs/>
              </w:rPr>
              <w:t>6  hodín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Pr="009437EC" w:rsidRDefault="00E04EE5" w:rsidP="009437EC">
            <w:pPr>
              <w:pStyle w:val="ListParagraph"/>
              <w:spacing w:after="0" w:line="240" w:lineRule="auto"/>
              <w:ind w:left="390"/>
              <w:rPr>
                <w:b/>
                <w:b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9437EC">
              <w:rPr>
                <w:b/>
                <w:bCs/>
              </w:rPr>
              <w:t>2. Človek a spoločnosť, komunikácia</w:t>
            </w: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9437EC">
              <w:rPr>
                <w:b/>
                <w:bCs/>
                <w:i/>
                <w:iCs/>
              </w:rPr>
              <w:t>8  hodín</w:t>
            </w: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  <w:r w:rsidRPr="009437EC">
              <w:rPr>
                <w:b/>
                <w:bCs/>
              </w:rPr>
              <w:t xml:space="preserve"> </w:t>
            </w: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9437EC">
              <w:rPr>
                <w:b/>
                <w:bCs/>
              </w:rPr>
              <w:t>3. Mládež a jej svet</w:t>
            </w: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9437EC">
              <w:rPr>
                <w:b/>
                <w:bCs/>
                <w:i/>
                <w:iCs/>
              </w:rPr>
              <w:t>8  hodín</w:t>
            </w: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</w:p>
          <w:p w:rsidR="00E04EE5" w:rsidRPr="008242BB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  <w:r w:rsidRPr="009437EC">
              <w:rPr>
                <w:b/>
                <w:bCs/>
              </w:rPr>
              <w:t>4. Zamestnanie</w:t>
            </w: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9437EC">
              <w:rPr>
                <w:b/>
                <w:bCs/>
                <w:i/>
                <w:iCs/>
              </w:rPr>
              <w:t>6 hodín</w:t>
            </w: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u w:val="single"/>
              </w:rPr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  <w:r w:rsidRPr="009437EC">
              <w:rPr>
                <w:b/>
                <w:bCs/>
              </w:rPr>
              <w:t>5. Veda a technika v službách ľudstva</w:t>
            </w: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9437EC">
              <w:rPr>
                <w:b/>
                <w:bCs/>
                <w:i/>
                <w:iCs/>
              </w:rPr>
              <w:t>6 hodín</w:t>
            </w: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132DCE" w:rsidRDefault="00E04EE5" w:rsidP="009437EC">
            <w:pPr>
              <w:spacing w:after="0" w:line="240" w:lineRule="auto"/>
            </w:pPr>
            <w:r>
              <w:t>6. Rodina a spoločnosť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9437EC">
              <w:rPr>
                <w:b/>
                <w:bCs/>
                <w:i/>
                <w:iCs/>
              </w:rPr>
              <w:t>6 hodín</w:t>
            </w: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</w:p>
          <w:p w:rsidR="00E04EE5" w:rsidRPr="00132DCE" w:rsidRDefault="00E04EE5" w:rsidP="009437EC">
            <w:pPr>
              <w:spacing w:after="0" w:line="240" w:lineRule="auto"/>
            </w:pPr>
          </w:p>
          <w:p w:rsidR="00E04EE5" w:rsidRPr="00132DCE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  <w:r w:rsidRPr="009437EC">
              <w:rPr>
                <w:b/>
                <w:bCs/>
              </w:rPr>
              <w:t>7. Domov a bývanie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9437EC">
              <w:rPr>
                <w:b/>
                <w:bCs/>
                <w:i/>
                <w:iCs/>
              </w:rPr>
              <w:t>8  hodín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  <w:r w:rsidRPr="009437EC">
              <w:rPr>
                <w:b/>
                <w:bCs/>
              </w:rPr>
              <w:t>8. Ľudské telo, starostlivosť o zdravie</w:t>
            </w: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9437EC">
              <w:rPr>
                <w:b/>
                <w:bCs/>
                <w:i/>
                <w:iCs/>
              </w:rPr>
              <w:t>6 hodín</w:t>
            </w: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  <w:r w:rsidRPr="009437EC">
              <w:rPr>
                <w:b/>
                <w:bCs/>
              </w:rPr>
              <w:t xml:space="preserve"> 9. Doprava a cestovanie</w:t>
            </w: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9437EC">
              <w:rPr>
                <w:b/>
                <w:bCs/>
                <w:i/>
                <w:iCs/>
              </w:rPr>
              <w:t>6  hodín</w:t>
            </w: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6 hodín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b/>
                <w:bCs/>
              </w:rPr>
            </w:pPr>
          </w:p>
          <w:p w:rsidR="00E04EE5" w:rsidRDefault="00E04EE5" w:rsidP="009437EC">
            <w:pPr>
              <w:spacing w:after="0" w:line="240" w:lineRule="auto"/>
            </w:pPr>
          </w:p>
        </w:tc>
        <w:tc>
          <w:tcPr>
            <w:tcW w:w="5528" w:type="dxa"/>
          </w:tcPr>
          <w:p w:rsidR="00E04EE5" w:rsidRDefault="00E04EE5" w:rsidP="009437EC">
            <w:pPr>
              <w:spacing w:after="0" w:line="240" w:lineRule="auto"/>
            </w:pPr>
            <w:r>
              <w:t>DRUHY ŠPORTU: ZIMNÉ A LETNÉ, INDIVIDUÁLNE A KOLEKTÍVNE   1h</w:t>
            </w:r>
          </w:p>
          <w:p w:rsidR="00E04EE5" w:rsidRDefault="00E04EE5" w:rsidP="009437EC">
            <w:pPr>
              <w:spacing w:after="0" w:line="240" w:lineRule="auto"/>
            </w:pPr>
            <w:r>
              <w:t>RH:</w:t>
            </w:r>
          </w:p>
          <w:p w:rsidR="00E04EE5" w:rsidRPr="009437EC" w:rsidRDefault="00E04EE5" w:rsidP="009437EC">
            <w:pPr>
              <w:spacing w:after="0" w:line="240" w:lineRule="auto"/>
              <w:rPr>
                <w:u w:val="single"/>
              </w:rPr>
            </w:pPr>
            <w:r w:rsidRPr="009437EC">
              <w:rPr>
                <w:u w:val="single"/>
              </w:rPr>
              <w:t xml:space="preserve">Prierezová téma: </w:t>
            </w:r>
          </w:p>
          <w:p w:rsidR="00E04EE5" w:rsidRDefault="00E04EE5" w:rsidP="009437EC">
            <w:pPr>
              <w:spacing w:after="0" w:line="240" w:lineRule="auto"/>
            </w:pPr>
            <w:r w:rsidRPr="009437EC">
              <w:rPr>
                <w:i/>
                <w:iCs/>
              </w:rPr>
              <w:t>Obľúbený šport</w:t>
            </w:r>
            <w:r>
              <w:t xml:space="preserve"> /prezentácia/   1h</w:t>
            </w:r>
          </w:p>
          <w:p w:rsidR="00E04EE5" w:rsidRDefault="00E04EE5" w:rsidP="009437EC">
            <w:pPr>
              <w:spacing w:after="0" w:line="240" w:lineRule="auto"/>
            </w:pPr>
            <w:r>
              <w:t>Tvorba projektu a prezentačné zručnosti</w:t>
            </w:r>
          </w:p>
          <w:p w:rsidR="00E04EE5" w:rsidRDefault="00E04EE5" w:rsidP="009437EC">
            <w:pPr>
              <w:spacing w:after="0" w:line="240" w:lineRule="auto"/>
            </w:pPr>
            <w:r>
              <w:t>Mediálna výchova</w:t>
            </w:r>
          </w:p>
          <w:p w:rsidR="00E04EE5" w:rsidRDefault="00E04EE5" w:rsidP="009437EC">
            <w:pPr>
              <w:spacing w:after="0" w:line="240" w:lineRule="auto"/>
            </w:pPr>
            <w:r>
              <w:t>L14</w:t>
            </w:r>
          </w:p>
          <w:p w:rsidR="00E04EE5" w:rsidRDefault="00E04EE5" w:rsidP="009437EC">
            <w:pPr>
              <w:spacing w:after="0" w:line="240" w:lineRule="auto"/>
            </w:pPr>
            <w:r>
              <w:t>Predložky s 3. alebo  4. pádom</w:t>
            </w:r>
          </w:p>
          <w:p w:rsidR="00E04EE5" w:rsidRPr="003F41AA" w:rsidRDefault="00E04EE5" w:rsidP="009437EC">
            <w:pPr>
              <w:spacing w:after="0" w:line="240" w:lineRule="auto"/>
            </w:pPr>
            <w:r>
              <w:t>an, auf, hinter, neben, über, unter, vor, zwischen   4h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JAZYK AKO DOROZUMIEVACÍ PROSTRIEDOK   1h</w:t>
            </w:r>
          </w:p>
          <w:p w:rsidR="00E04EE5" w:rsidRPr="00535D5C" w:rsidRDefault="00E04EE5" w:rsidP="009437EC">
            <w:pPr>
              <w:spacing w:after="0" w:line="240" w:lineRule="auto"/>
            </w:pPr>
            <w:r>
              <w:t>FORMY KOMUNIKÁCIE   1h</w:t>
            </w:r>
          </w:p>
          <w:p w:rsidR="00E04EE5" w:rsidRDefault="00E04EE5" w:rsidP="009437EC">
            <w:pPr>
              <w:spacing w:after="0" w:line="240" w:lineRule="auto"/>
            </w:pPr>
            <w:r>
              <w:t>L14</w:t>
            </w:r>
          </w:p>
          <w:p w:rsidR="00E04EE5" w:rsidRDefault="00E04EE5" w:rsidP="009437EC">
            <w:pPr>
              <w:spacing w:after="0" w:line="240" w:lineRule="auto"/>
            </w:pPr>
            <w:r>
              <w:t xml:space="preserve">Predložky s 3. alebo  4. pádom    4h  </w:t>
            </w:r>
          </w:p>
          <w:p w:rsidR="00E04EE5" w:rsidRDefault="00E04EE5" w:rsidP="009437EC">
            <w:pPr>
              <w:spacing w:after="0" w:line="240" w:lineRule="auto"/>
            </w:pPr>
            <w:r>
              <w:t xml:space="preserve">An, auf, hinter, neben, über, unter, vor, zwischen   </w:t>
            </w:r>
          </w:p>
          <w:p w:rsidR="00E04EE5" w:rsidRDefault="00E04EE5" w:rsidP="009437EC">
            <w:pPr>
              <w:spacing w:after="0" w:line="240" w:lineRule="auto"/>
            </w:pPr>
            <w:r>
              <w:t>L15</w:t>
            </w:r>
          </w:p>
          <w:p w:rsidR="00E04EE5" w:rsidRDefault="00E04EE5" w:rsidP="009437EC">
            <w:pPr>
              <w:spacing w:after="0" w:line="240" w:lineRule="auto"/>
            </w:pPr>
            <w:r>
              <w:t xml:space="preserve">Príslovkové určenie miest    2h  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AKTIVITY MLÁDEŽE</w:t>
            </w:r>
          </w:p>
          <w:p w:rsidR="00E04EE5" w:rsidRPr="008242BB" w:rsidRDefault="00E04EE5" w:rsidP="009437EC">
            <w:pPr>
              <w:spacing w:after="0" w:line="240" w:lineRule="auto"/>
            </w:pPr>
            <w:r>
              <w:t>VZŤAHY MEDZI ROVESNÍKMI   1h</w:t>
            </w: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</w:p>
          <w:p w:rsidR="00E04EE5" w:rsidRDefault="00E04EE5" w:rsidP="009437EC">
            <w:pPr>
              <w:spacing w:after="0" w:line="240" w:lineRule="auto"/>
            </w:pPr>
            <w:r>
              <w:t>RH:</w:t>
            </w:r>
          </w:p>
          <w:p w:rsidR="00E04EE5" w:rsidRPr="009437EC" w:rsidRDefault="00E04EE5" w:rsidP="009437EC">
            <w:pPr>
              <w:spacing w:after="0" w:line="240" w:lineRule="auto"/>
              <w:rPr>
                <w:u w:val="single"/>
              </w:rPr>
            </w:pPr>
            <w:r w:rsidRPr="009437EC">
              <w:rPr>
                <w:u w:val="single"/>
              </w:rPr>
              <w:t xml:space="preserve">Prierezová téma: </w:t>
            </w:r>
          </w:p>
          <w:p w:rsidR="00E04EE5" w:rsidRPr="00290E11" w:rsidRDefault="00E04EE5" w:rsidP="009437EC">
            <w:pPr>
              <w:spacing w:after="0" w:line="240" w:lineRule="auto"/>
            </w:pPr>
            <w:r w:rsidRPr="009437EC">
              <w:rPr>
                <w:i/>
                <w:iCs/>
              </w:rPr>
              <w:t xml:space="preserve">Čo nás baví </w:t>
            </w:r>
            <w:r>
              <w:t>/anketa/   1h</w:t>
            </w:r>
          </w:p>
          <w:p w:rsidR="00E04EE5" w:rsidRDefault="00E04EE5" w:rsidP="009437EC">
            <w:pPr>
              <w:spacing w:after="0" w:line="240" w:lineRule="auto"/>
            </w:pPr>
            <w:r>
              <w:t>Osobnostný a sociálny rozvoj</w:t>
            </w:r>
          </w:p>
          <w:p w:rsidR="00E04EE5" w:rsidRDefault="00E04EE5" w:rsidP="009437EC">
            <w:pPr>
              <w:spacing w:after="0" w:line="240" w:lineRule="auto"/>
            </w:pPr>
            <w:r>
              <w:t>L15</w:t>
            </w:r>
          </w:p>
          <w:p w:rsidR="00E04EE5" w:rsidRDefault="00E04EE5" w:rsidP="009437EC">
            <w:pPr>
              <w:spacing w:after="0" w:line="240" w:lineRule="auto"/>
            </w:pPr>
            <w:r>
              <w:t>Podraďovacie súvetie s dass a wenn   3h</w:t>
            </w:r>
          </w:p>
          <w:p w:rsidR="00E04EE5" w:rsidRDefault="00E04EE5" w:rsidP="009437EC">
            <w:pPr>
              <w:spacing w:after="0" w:line="240" w:lineRule="auto"/>
            </w:pPr>
            <w:r>
              <w:t>L16</w:t>
            </w:r>
          </w:p>
          <w:p w:rsidR="00E04EE5" w:rsidRDefault="00E04EE5" w:rsidP="009437E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stupeň prídavných mien   1h</w:t>
            </w:r>
          </w:p>
          <w:p w:rsidR="00E04EE5" w:rsidRDefault="00E04EE5" w:rsidP="009437E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stupeň prídavných mien   1h</w:t>
            </w:r>
          </w:p>
          <w:p w:rsidR="00E04EE5" w:rsidRPr="009437EC" w:rsidRDefault="00E04EE5" w:rsidP="009437E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i/>
                <w:iCs/>
              </w:rPr>
            </w:pPr>
            <w:r w:rsidRPr="009437EC">
              <w:rPr>
                <w:i/>
                <w:iCs/>
              </w:rPr>
              <w:t>stupeň prídavných mien   1h</w:t>
            </w:r>
          </w:p>
          <w:p w:rsidR="00E04EE5" w:rsidRPr="008242BB" w:rsidRDefault="00E04EE5" w:rsidP="009437EC">
            <w:pPr>
              <w:spacing w:after="0" w:line="240" w:lineRule="auto"/>
            </w:pPr>
            <w:r>
              <w:t>PRACOVNÉ POMERY A KARIÉRA   1h</w:t>
            </w: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  <w:r w:rsidRPr="009437EC">
              <w:rPr>
                <w:i/>
                <w:iCs/>
              </w:rPr>
              <w:t>L16</w:t>
            </w: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  <w:r w:rsidRPr="009437EC">
              <w:rPr>
                <w:i/>
                <w:iCs/>
              </w:rPr>
              <w:t>Prídavné meno vo funkcii prívlasku</w:t>
            </w: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  <w:r w:rsidRPr="009437EC">
              <w:rPr>
                <w:i/>
                <w:iCs/>
              </w:rPr>
              <w:t>Sloveso gefallen   1h</w:t>
            </w: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  <w:r w:rsidRPr="009437EC">
              <w:rPr>
                <w:i/>
                <w:iCs/>
              </w:rPr>
              <w:t>L17</w:t>
            </w: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  <w:r w:rsidRPr="009437EC">
              <w:rPr>
                <w:i/>
                <w:iCs/>
              </w:rPr>
              <w:t>Sloveso werden   2h</w:t>
            </w: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  <w:r w:rsidRPr="009437EC">
              <w:rPr>
                <w:i/>
                <w:iCs/>
              </w:rPr>
              <w:t>Skloňovanie podstatných mien -2. Pád   2h</w:t>
            </w: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EXPERIMENTY   1h</w:t>
            </w:r>
          </w:p>
          <w:p w:rsidR="00E04EE5" w:rsidRPr="008242BB" w:rsidRDefault="00E04EE5" w:rsidP="009437EC">
            <w:pPr>
              <w:spacing w:after="0" w:line="240" w:lineRule="auto"/>
            </w:pPr>
            <w:r>
              <w:t>VÝHODY A NEVÝHODY TECHNIKY</w:t>
            </w: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  <w:r w:rsidRPr="009437EC">
              <w:rPr>
                <w:i/>
                <w:iCs/>
              </w:rPr>
              <w:t>L17</w:t>
            </w: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  <w:r w:rsidRPr="009437EC">
              <w:rPr>
                <w:i/>
                <w:iCs/>
              </w:rPr>
              <w:t>Skoloňovanie podstatných mien typu –en – 2. pád   2h</w:t>
            </w: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  <w:r w:rsidRPr="009437EC">
              <w:rPr>
                <w:i/>
                <w:iCs/>
              </w:rPr>
              <w:t>Účelové vety so spojkou damit /konštrukcia um...zu/   3h</w:t>
            </w: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</w:p>
          <w:p w:rsidR="00E04EE5" w:rsidRPr="00132DCE" w:rsidRDefault="00E04EE5" w:rsidP="009437EC">
            <w:pPr>
              <w:spacing w:after="0" w:line="240" w:lineRule="auto"/>
            </w:pPr>
            <w:r>
              <w:t>VZŤAHY MEDZI ĽUĎMI   1h</w:t>
            </w:r>
          </w:p>
          <w:p w:rsidR="00E04EE5" w:rsidRDefault="00E04EE5" w:rsidP="009437EC">
            <w:pPr>
              <w:spacing w:after="0" w:line="240" w:lineRule="auto"/>
            </w:pPr>
            <w:r>
              <w:t>RH:</w:t>
            </w:r>
          </w:p>
          <w:p w:rsidR="00E04EE5" w:rsidRPr="009437EC" w:rsidRDefault="00E04EE5" w:rsidP="009437EC">
            <w:pPr>
              <w:spacing w:after="0" w:line="240" w:lineRule="auto"/>
              <w:rPr>
                <w:u w:val="single"/>
              </w:rPr>
            </w:pPr>
            <w:r w:rsidRPr="009437EC">
              <w:rPr>
                <w:u w:val="single"/>
              </w:rPr>
              <w:t xml:space="preserve">Prierezová téma: </w:t>
            </w:r>
          </w:p>
          <w:p w:rsidR="00E04EE5" w:rsidRDefault="00E04EE5" w:rsidP="009437EC">
            <w:pPr>
              <w:spacing w:after="0" w:line="240" w:lineRule="auto"/>
            </w:pPr>
            <w:r w:rsidRPr="009437EC">
              <w:rPr>
                <w:i/>
                <w:iCs/>
              </w:rPr>
              <w:t>Moji starí rodičia</w:t>
            </w:r>
            <w:r>
              <w:t xml:space="preserve"> / ústna prezentácia/   2h</w:t>
            </w:r>
          </w:p>
          <w:p w:rsidR="00E04EE5" w:rsidRDefault="00E04EE5" w:rsidP="009437EC">
            <w:pPr>
              <w:spacing w:after="0" w:line="240" w:lineRule="auto"/>
            </w:pPr>
            <w:r>
              <w:t>Osobnostný a sociálny rozvoj</w:t>
            </w:r>
          </w:p>
          <w:p w:rsidR="00E04EE5" w:rsidRDefault="00E04EE5" w:rsidP="009437EC">
            <w:pPr>
              <w:spacing w:after="0" w:line="240" w:lineRule="auto"/>
            </w:pPr>
            <w:r>
              <w:t xml:space="preserve"> L18</w:t>
            </w:r>
          </w:p>
          <w:p w:rsidR="00E04EE5" w:rsidRDefault="00E04EE5" w:rsidP="009437EC">
            <w:pPr>
              <w:spacing w:after="0" w:line="240" w:lineRule="auto"/>
            </w:pPr>
            <w:r>
              <w:t>Préteritum slovies haben a sein   1h</w:t>
            </w:r>
          </w:p>
          <w:p w:rsidR="00E04EE5" w:rsidRDefault="00E04EE5" w:rsidP="009437EC">
            <w:pPr>
              <w:spacing w:after="0" w:line="240" w:lineRule="auto"/>
            </w:pPr>
            <w:r>
              <w:t>Préteritum pravidelných a spôsobových slovies   1h</w:t>
            </w:r>
          </w:p>
          <w:p w:rsidR="00E04EE5" w:rsidRDefault="00E04EE5" w:rsidP="009437EC">
            <w:pPr>
              <w:spacing w:after="0" w:line="240" w:lineRule="auto"/>
            </w:pPr>
            <w:r>
              <w:t>Préteritum nepravidelných slovies   1h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SPOLOČNOSŤ A ŽIVOTNÉ PROSTREDIE   1h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RH:</w:t>
            </w:r>
          </w:p>
          <w:p w:rsidR="00E04EE5" w:rsidRPr="009437EC" w:rsidRDefault="00E04EE5" w:rsidP="009437EC">
            <w:pPr>
              <w:spacing w:after="0" w:line="240" w:lineRule="auto"/>
              <w:rPr>
                <w:u w:val="single"/>
              </w:rPr>
            </w:pPr>
            <w:r w:rsidRPr="009437EC">
              <w:rPr>
                <w:u w:val="single"/>
              </w:rPr>
              <w:t>Prierezová téma:</w:t>
            </w:r>
          </w:p>
          <w:p w:rsidR="00E04EE5" w:rsidRDefault="00E04EE5" w:rsidP="009437EC">
            <w:pPr>
              <w:spacing w:after="0" w:line="240" w:lineRule="auto"/>
            </w:pPr>
            <w:r w:rsidRPr="009437EC">
              <w:rPr>
                <w:i/>
                <w:iCs/>
              </w:rPr>
              <w:t>Bývanie</w:t>
            </w:r>
            <w:r>
              <w:t xml:space="preserve"> /obrázkový slovník/   3h</w:t>
            </w:r>
          </w:p>
          <w:p w:rsidR="00E04EE5" w:rsidRDefault="00E04EE5" w:rsidP="009437EC">
            <w:pPr>
              <w:spacing w:after="0" w:line="240" w:lineRule="auto"/>
            </w:pPr>
            <w:r>
              <w:t>Tvorba projektu a prezentačné zručnosti</w:t>
            </w:r>
          </w:p>
          <w:p w:rsidR="00E04EE5" w:rsidRDefault="00E04EE5" w:rsidP="009437EC">
            <w:pPr>
              <w:spacing w:after="0" w:line="240" w:lineRule="auto"/>
            </w:pPr>
            <w:r>
              <w:t>Osobnostný a sociálny rozvoj</w:t>
            </w:r>
          </w:p>
          <w:p w:rsidR="00E04EE5" w:rsidRDefault="00E04EE5" w:rsidP="009437EC">
            <w:pPr>
              <w:spacing w:after="0" w:line="240" w:lineRule="auto"/>
            </w:pPr>
            <w:r>
              <w:t>L18</w:t>
            </w:r>
          </w:p>
          <w:p w:rsidR="00E04EE5" w:rsidRDefault="00E04EE5" w:rsidP="009437EC">
            <w:pPr>
              <w:spacing w:after="0" w:line="240" w:lineRule="auto"/>
            </w:pPr>
            <w:r>
              <w:t>Časové vety so spojkami als/ wenn   1h</w:t>
            </w:r>
          </w:p>
          <w:p w:rsidR="00E04EE5" w:rsidRDefault="00E04EE5" w:rsidP="009437EC">
            <w:pPr>
              <w:spacing w:after="0" w:line="240" w:lineRule="auto"/>
            </w:pPr>
            <w:r>
              <w:t>Časové vety so spojkami während/bevor/nachdem   2h</w:t>
            </w:r>
          </w:p>
          <w:p w:rsidR="00E04EE5" w:rsidRDefault="00E04EE5" w:rsidP="009437EC">
            <w:pPr>
              <w:spacing w:after="0" w:line="240" w:lineRule="auto"/>
            </w:pPr>
            <w:r>
              <w:t xml:space="preserve"> L19</w:t>
            </w:r>
          </w:p>
          <w:p w:rsidR="00E04EE5" w:rsidRDefault="00E04EE5" w:rsidP="009437EC">
            <w:pPr>
              <w:spacing w:after="0" w:line="240" w:lineRule="auto"/>
            </w:pPr>
            <w:r>
              <w:t>Budúci čas /futúrum I/   1h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HYGIENA A STAROSTLIVOSŤ O TELO   1h</w:t>
            </w:r>
          </w:p>
          <w:p w:rsidR="00E04EE5" w:rsidRPr="00132DCE" w:rsidRDefault="00E04EE5" w:rsidP="009437EC">
            <w:pPr>
              <w:spacing w:after="0" w:line="240" w:lineRule="auto"/>
            </w:pPr>
            <w:r>
              <w:t>ZDRAVÝ SP</w:t>
            </w:r>
            <w:r w:rsidRPr="009437EC">
              <w:rPr>
                <w:rFonts w:ascii="Georgia" w:hAnsi="Georgia" w:cs="Georgia"/>
              </w:rPr>
              <w:t>Ô</w:t>
            </w:r>
            <w:r>
              <w:t>SOB ŽIVOTA</w:t>
            </w: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</w:p>
          <w:p w:rsidR="00E04EE5" w:rsidRDefault="00E04EE5" w:rsidP="009437EC">
            <w:pPr>
              <w:spacing w:after="0" w:line="240" w:lineRule="auto"/>
            </w:pPr>
            <w:r>
              <w:t>RH:</w:t>
            </w:r>
          </w:p>
          <w:p w:rsidR="00E04EE5" w:rsidRPr="009437EC" w:rsidRDefault="00E04EE5" w:rsidP="009437EC">
            <w:pPr>
              <w:spacing w:after="0" w:line="240" w:lineRule="auto"/>
              <w:rPr>
                <w:u w:val="single"/>
              </w:rPr>
            </w:pPr>
            <w:r w:rsidRPr="009437EC">
              <w:rPr>
                <w:u w:val="single"/>
              </w:rPr>
              <w:t>Prierezová téma:</w:t>
            </w:r>
          </w:p>
          <w:p w:rsidR="00E04EE5" w:rsidRDefault="00E04EE5" w:rsidP="009437EC">
            <w:pPr>
              <w:spacing w:after="0" w:line="240" w:lineRule="auto"/>
            </w:pPr>
            <w:r w:rsidRPr="009437EC">
              <w:rPr>
                <w:i/>
                <w:iCs/>
              </w:rPr>
              <w:t>Alternatívny spôsob liečenia</w:t>
            </w:r>
            <w:r>
              <w:t xml:space="preserve"> /projekt/   2h</w:t>
            </w:r>
          </w:p>
          <w:p w:rsidR="00E04EE5" w:rsidRDefault="00E04EE5" w:rsidP="009437EC">
            <w:pPr>
              <w:spacing w:after="0" w:line="240" w:lineRule="auto"/>
            </w:pPr>
            <w:r>
              <w:t>Tvorba projektu a prezentačné zručnosti</w:t>
            </w:r>
          </w:p>
          <w:p w:rsidR="00E04EE5" w:rsidRDefault="00E04EE5" w:rsidP="009437EC">
            <w:pPr>
              <w:spacing w:after="0" w:line="240" w:lineRule="auto"/>
            </w:pPr>
            <w:r>
              <w:t>Ochrana života a zdravia</w:t>
            </w:r>
          </w:p>
          <w:p w:rsidR="00E04EE5" w:rsidRDefault="00E04EE5" w:rsidP="009437EC">
            <w:pPr>
              <w:spacing w:after="0" w:line="240" w:lineRule="auto"/>
            </w:pPr>
            <w:r>
              <w:t>Enviromentálna výchova</w:t>
            </w:r>
          </w:p>
          <w:p w:rsidR="00E04EE5" w:rsidRDefault="00E04EE5" w:rsidP="009437EC">
            <w:pPr>
              <w:spacing w:after="0" w:line="240" w:lineRule="auto"/>
            </w:pPr>
            <w:r>
              <w:t>L19</w:t>
            </w:r>
          </w:p>
          <w:p w:rsidR="00E04EE5" w:rsidRDefault="00E04EE5" w:rsidP="009437EC">
            <w:pPr>
              <w:spacing w:after="0" w:line="240" w:lineRule="auto"/>
            </w:pPr>
            <w:r>
              <w:t>Nepriama otázka   2h</w:t>
            </w:r>
          </w:p>
          <w:p w:rsidR="00E04EE5" w:rsidRDefault="00E04EE5" w:rsidP="009437EC">
            <w:pPr>
              <w:spacing w:after="0" w:line="240" w:lineRule="auto"/>
            </w:pPr>
            <w:r>
              <w:t>Súvetie so spojkou obwohl/trotzdem   1h</w:t>
            </w: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</w:p>
          <w:p w:rsidR="00E04EE5" w:rsidRPr="009437EC" w:rsidRDefault="00E04EE5" w:rsidP="009437EC">
            <w:pPr>
              <w:spacing w:after="0" w:line="240" w:lineRule="auto"/>
              <w:rPr>
                <w:i/>
                <w:iCs/>
              </w:rPr>
            </w:pPr>
          </w:p>
          <w:p w:rsidR="00E04EE5" w:rsidRPr="00132DCE" w:rsidRDefault="00E04EE5" w:rsidP="009437EC">
            <w:pPr>
              <w:spacing w:after="0" w:line="240" w:lineRule="auto"/>
            </w:pPr>
            <w:r>
              <w:t>TURISTIKA A CESTOVNÝ RUCH   1h</w:t>
            </w:r>
          </w:p>
          <w:p w:rsidR="00E04EE5" w:rsidRDefault="00E04EE5" w:rsidP="009437EC">
            <w:pPr>
              <w:spacing w:after="0" w:line="240" w:lineRule="auto"/>
            </w:pPr>
            <w:r>
              <w:t>RH:</w:t>
            </w:r>
          </w:p>
          <w:p w:rsidR="00E04EE5" w:rsidRPr="009437EC" w:rsidRDefault="00E04EE5" w:rsidP="009437EC">
            <w:pPr>
              <w:spacing w:after="0" w:line="240" w:lineRule="auto"/>
              <w:rPr>
                <w:u w:val="single"/>
              </w:rPr>
            </w:pPr>
            <w:r w:rsidRPr="009437EC">
              <w:rPr>
                <w:u w:val="single"/>
              </w:rPr>
              <w:t xml:space="preserve">Prierezová téma: </w:t>
            </w:r>
          </w:p>
          <w:p w:rsidR="00E04EE5" w:rsidRDefault="00E04EE5" w:rsidP="009437EC">
            <w:pPr>
              <w:spacing w:after="0" w:line="240" w:lineRule="auto"/>
            </w:pPr>
            <w:r w:rsidRPr="009437EC">
              <w:rPr>
                <w:i/>
                <w:iCs/>
              </w:rPr>
              <w:t>Slováci v cudzine a cudzinci na Slovensku</w:t>
            </w:r>
            <w:r>
              <w:t xml:space="preserve"> /prieskum/</w:t>
            </w:r>
          </w:p>
          <w:p w:rsidR="00E04EE5" w:rsidRDefault="00E04EE5" w:rsidP="009437EC">
            <w:pPr>
              <w:spacing w:after="0" w:line="240" w:lineRule="auto"/>
            </w:pPr>
            <w:r>
              <w:t>Multikultúrna výchova</w:t>
            </w:r>
          </w:p>
          <w:p w:rsidR="00E04EE5" w:rsidRDefault="00E04EE5" w:rsidP="009437EC">
            <w:pPr>
              <w:spacing w:after="0" w:line="240" w:lineRule="auto"/>
            </w:pPr>
            <w:r>
              <w:t>Tvorba projektu a prezentačné zručnosti   1h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L20</w:t>
            </w:r>
          </w:p>
          <w:p w:rsidR="00E04EE5" w:rsidRDefault="00E04EE5" w:rsidP="009437EC">
            <w:pPr>
              <w:spacing w:after="0" w:line="240" w:lineRule="auto"/>
            </w:pPr>
            <w:r>
              <w:t>Prídavné meno vo funkcii prívlasku   2h</w:t>
            </w:r>
          </w:p>
          <w:p w:rsidR="00E04EE5" w:rsidRPr="001D3FC6" w:rsidRDefault="00E04EE5" w:rsidP="009437EC">
            <w:pPr>
              <w:spacing w:after="0" w:line="240" w:lineRule="auto"/>
            </w:pPr>
            <w:r>
              <w:t>Opytovcie zámená was f</w:t>
            </w:r>
            <w:r w:rsidRPr="009437EC">
              <w:rPr>
                <w:lang w:val="de-DE"/>
              </w:rPr>
              <w:t>ür ein</w:t>
            </w:r>
            <w:r>
              <w:t>? A welcher?   2h</w:t>
            </w:r>
          </w:p>
          <w:p w:rsidR="00E04EE5" w:rsidRPr="007734C0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  <w:r>
              <w:t>Opakovanie   5h</w:t>
            </w:r>
          </w:p>
          <w:p w:rsidR="00E04EE5" w:rsidRPr="007734C0" w:rsidRDefault="00E04EE5" w:rsidP="009437EC">
            <w:pPr>
              <w:spacing w:after="0" w:line="240" w:lineRule="auto"/>
            </w:pPr>
            <w:r>
              <w:t>Zhodnotenie predmetu   1h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Pr="00660CF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</w:tc>
        <w:tc>
          <w:tcPr>
            <w:tcW w:w="2578" w:type="dxa"/>
          </w:tcPr>
          <w:p w:rsidR="00E04EE5" w:rsidRPr="007D731C" w:rsidRDefault="00E04EE5" w:rsidP="009437EC">
            <w:pPr>
              <w:spacing w:after="0" w:line="240" w:lineRule="auto"/>
            </w:pPr>
            <w:r>
              <w:t>Slovné hodnote</w:t>
            </w:r>
            <w:r w:rsidRPr="007D731C">
              <w:t>nie</w:t>
            </w:r>
          </w:p>
          <w:p w:rsidR="00E04EE5" w:rsidRPr="007D731C" w:rsidRDefault="00E04EE5" w:rsidP="009437EC">
            <w:pPr>
              <w:spacing w:after="0" w:line="240" w:lineRule="auto"/>
            </w:pPr>
            <w:r w:rsidRPr="007D731C">
              <w:t>Ústne skúšanie</w:t>
            </w:r>
          </w:p>
          <w:p w:rsidR="00E04EE5" w:rsidRPr="007D731C" w:rsidRDefault="00E04EE5" w:rsidP="009437EC">
            <w:pPr>
              <w:spacing w:after="0" w:line="240" w:lineRule="auto"/>
            </w:pPr>
            <w:r>
              <w:t>Písomné hodnote</w:t>
            </w:r>
            <w:r w:rsidRPr="007D731C">
              <w:t>nie slov. zásoby</w:t>
            </w:r>
          </w:p>
          <w:p w:rsidR="00E04EE5" w:rsidRPr="007D731C" w:rsidRDefault="00E04EE5" w:rsidP="009437EC">
            <w:pPr>
              <w:spacing w:after="0" w:line="240" w:lineRule="auto"/>
            </w:pPr>
            <w:r>
              <w:t>Hodnotenie písomného prejavu</w:t>
            </w:r>
          </w:p>
          <w:p w:rsidR="00E04EE5" w:rsidRPr="007D731C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7D731C" w:rsidRDefault="00E04EE5" w:rsidP="009437EC">
            <w:pPr>
              <w:spacing w:after="0" w:line="240" w:lineRule="auto"/>
            </w:pPr>
            <w:r>
              <w:t>Slovné hodnote</w:t>
            </w:r>
            <w:r w:rsidRPr="007D731C">
              <w:t>nie</w:t>
            </w:r>
          </w:p>
          <w:p w:rsidR="00E04EE5" w:rsidRPr="007D731C" w:rsidRDefault="00E04EE5" w:rsidP="009437EC">
            <w:pPr>
              <w:spacing w:after="0" w:line="240" w:lineRule="auto"/>
            </w:pPr>
            <w:r w:rsidRPr="007D731C">
              <w:t>Ústne skúšanie</w:t>
            </w:r>
          </w:p>
          <w:p w:rsidR="00E04EE5" w:rsidRPr="007D731C" w:rsidRDefault="00E04EE5" w:rsidP="009437EC">
            <w:pPr>
              <w:spacing w:after="0" w:line="240" w:lineRule="auto"/>
            </w:pPr>
            <w:r>
              <w:t>Písomné hodnote</w:t>
            </w:r>
            <w:r w:rsidRPr="007D731C">
              <w:t>nie slov. zásoby</w:t>
            </w:r>
          </w:p>
          <w:p w:rsidR="00E04EE5" w:rsidRDefault="00E04EE5" w:rsidP="009437EC">
            <w:pPr>
              <w:spacing w:after="0" w:line="240" w:lineRule="auto"/>
            </w:pPr>
            <w:r w:rsidRPr="007D731C">
              <w:t>Test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7D731C" w:rsidRDefault="00E04EE5" w:rsidP="009437EC">
            <w:pPr>
              <w:spacing w:after="0" w:line="240" w:lineRule="auto"/>
            </w:pPr>
            <w:r>
              <w:t>Slovné hodnote</w:t>
            </w:r>
            <w:r w:rsidRPr="007D731C">
              <w:t xml:space="preserve"> nie</w:t>
            </w:r>
          </w:p>
          <w:p w:rsidR="00E04EE5" w:rsidRPr="007D731C" w:rsidRDefault="00E04EE5" w:rsidP="009437EC">
            <w:pPr>
              <w:spacing w:after="0" w:line="240" w:lineRule="auto"/>
            </w:pPr>
            <w:r w:rsidRPr="007D731C">
              <w:t>Ústne skúšanie</w:t>
            </w:r>
          </w:p>
          <w:p w:rsidR="00E04EE5" w:rsidRPr="007D731C" w:rsidRDefault="00E04EE5" w:rsidP="009437EC">
            <w:pPr>
              <w:spacing w:after="0" w:line="240" w:lineRule="auto"/>
            </w:pPr>
            <w:r>
              <w:t>Písomné hodnote</w:t>
            </w:r>
            <w:r w:rsidRPr="007D731C">
              <w:t>nie slov. zásoby</w:t>
            </w:r>
          </w:p>
          <w:p w:rsidR="00E04EE5" w:rsidRPr="007D731C" w:rsidRDefault="00E04EE5" w:rsidP="009437EC">
            <w:pPr>
              <w:spacing w:after="0" w:line="240" w:lineRule="auto"/>
            </w:pPr>
            <w:r w:rsidRPr="007D731C">
              <w:t>Test</w:t>
            </w:r>
          </w:p>
          <w:p w:rsidR="00E04EE5" w:rsidRPr="007D731C" w:rsidRDefault="00E04EE5" w:rsidP="009437EC">
            <w:pPr>
              <w:spacing w:after="0" w:line="240" w:lineRule="auto"/>
            </w:pPr>
            <w:r>
              <w:t>Hodnotenie pí</w:t>
            </w:r>
            <w:r w:rsidRPr="007D731C">
              <w:t>somného prejavu</w:t>
            </w:r>
          </w:p>
          <w:p w:rsidR="00E04EE5" w:rsidRPr="007D731C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7D731C" w:rsidRDefault="00E04EE5" w:rsidP="009437EC">
            <w:pPr>
              <w:spacing w:after="0" w:line="240" w:lineRule="auto"/>
            </w:pPr>
            <w:r>
              <w:t>Slovné hodnote</w:t>
            </w:r>
            <w:r w:rsidRPr="007D731C">
              <w:t>nie</w:t>
            </w:r>
          </w:p>
          <w:p w:rsidR="00E04EE5" w:rsidRPr="007D731C" w:rsidRDefault="00E04EE5" w:rsidP="009437EC">
            <w:pPr>
              <w:spacing w:after="0" w:line="240" w:lineRule="auto"/>
            </w:pPr>
            <w:r w:rsidRPr="007D731C">
              <w:t>Ústne skúšanie</w:t>
            </w:r>
          </w:p>
          <w:p w:rsidR="00E04EE5" w:rsidRPr="007D731C" w:rsidRDefault="00E04EE5" w:rsidP="009437EC">
            <w:pPr>
              <w:spacing w:after="0" w:line="240" w:lineRule="auto"/>
            </w:pPr>
            <w:r>
              <w:t>Písomné hodnote</w:t>
            </w:r>
            <w:r w:rsidRPr="007D731C">
              <w:t>nie slov. zásoby</w:t>
            </w:r>
          </w:p>
          <w:p w:rsidR="00E04EE5" w:rsidRPr="007D731C" w:rsidRDefault="00E04EE5" w:rsidP="009437EC">
            <w:pPr>
              <w:spacing w:after="0" w:line="240" w:lineRule="auto"/>
            </w:pPr>
            <w:r w:rsidRPr="007D731C">
              <w:t>Test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7D731C" w:rsidRDefault="00E04EE5" w:rsidP="009437EC">
            <w:pPr>
              <w:spacing w:after="0" w:line="240" w:lineRule="auto"/>
            </w:pPr>
            <w:r>
              <w:t>Slovné hodnote</w:t>
            </w:r>
            <w:r w:rsidRPr="007D731C">
              <w:t>nie</w:t>
            </w:r>
          </w:p>
          <w:p w:rsidR="00E04EE5" w:rsidRPr="007D731C" w:rsidRDefault="00E04EE5" w:rsidP="009437EC">
            <w:pPr>
              <w:spacing w:after="0" w:line="240" w:lineRule="auto"/>
            </w:pPr>
            <w:r w:rsidRPr="007D731C">
              <w:t>Ústne skúšanie</w:t>
            </w:r>
          </w:p>
          <w:p w:rsidR="00E04EE5" w:rsidRPr="007D731C" w:rsidRDefault="00E04EE5" w:rsidP="009437EC">
            <w:pPr>
              <w:spacing w:after="0" w:line="240" w:lineRule="auto"/>
            </w:pPr>
            <w:r>
              <w:t>Písomné hodnote</w:t>
            </w:r>
            <w:r w:rsidRPr="007D731C">
              <w:t>nie slov. zásoby</w:t>
            </w:r>
          </w:p>
          <w:p w:rsidR="00E04EE5" w:rsidRDefault="00E04EE5" w:rsidP="009437EC">
            <w:pPr>
              <w:spacing w:after="0" w:line="240" w:lineRule="auto"/>
            </w:pPr>
            <w:r w:rsidRPr="007D731C">
              <w:t>Test</w:t>
            </w:r>
          </w:p>
          <w:p w:rsidR="00E04EE5" w:rsidRPr="007D731C" w:rsidRDefault="00E04EE5" w:rsidP="009437EC">
            <w:pPr>
              <w:spacing w:after="0" w:line="240" w:lineRule="auto"/>
            </w:pPr>
            <w:r>
              <w:t>Hodnotenie písomného prejavu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7D731C" w:rsidRDefault="00E04EE5" w:rsidP="009437EC">
            <w:pPr>
              <w:spacing w:after="0" w:line="240" w:lineRule="auto"/>
            </w:pPr>
            <w:r>
              <w:t>Slovné hodnote</w:t>
            </w:r>
            <w:r w:rsidRPr="007D731C">
              <w:t>nie</w:t>
            </w:r>
          </w:p>
          <w:p w:rsidR="00E04EE5" w:rsidRPr="007D731C" w:rsidRDefault="00E04EE5" w:rsidP="009437EC">
            <w:pPr>
              <w:spacing w:after="0" w:line="240" w:lineRule="auto"/>
            </w:pPr>
            <w:r w:rsidRPr="007D731C">
              <w:t>Ústne skúšanie</w:t>
            </w:r>
          </w:p>
          <w:p w:rsidR="00E04EE5" w:rsidRPr="007D731C" w:rsidRDefault="00E04EE5" w:rsidP="009437EC">
            <w:pPr>
              <w:spacing w:after="0" w:line="240" w:lineRule="auto"/>
            </w:pPr>
            <w:r>
              <w:t>Písomné hodnote</w:t>
            </w:r>
            <w:r w:rsidRPr="007D731C">
              <w:t>nie slov. zásoby</w:t>
            </w:r>
          </w:p>
          <w:p w:rsidR="00E04EE5" w:rsidRDefault="00E04EE5" w:rsidP="009437EC">
            <w:pPr>
              <w:spacing w:after="0" w:line="240" w:lineRule="auto"/>
            </w:pPr>
            <w:r w:rsidRPr="007D731C">
              <w:t>Test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7D731C" w:rsidRDefault="00E04EE5" w:rsidP="009437EC">
            <w:pPr>
              <w:spacing w:after="0" w:line="240" w:lineRule="auto"/>
            </w:pPr>
            <w:r>
              <w:t>Hodnotenie písomného prejavu</w:t>
            </w:r>
          </w:p>
          <w:p w:rsidR="00E04EE5" w:rsidRPr="007D731C" w:rsidRDefault="00E04EE5" w:rsidP="009437EC">
            <w:pPr>
              <w:spacing w:after="0" w:line="240" w:lineRule="auto"/>
            </w:pPr>
            <w:r w:rsidRPr="007D731C">
              <w:t xml:space="preserve">Slovné </w:t>
            </w:r>
            <w:r>
              <w:t>hodnote</w:t>
            </w:r>
            <w:r w:rsidRPr="007D731C">
              <w:t>nie</w:t>
            </w:r>
          </w:p>
          <w:p w:rsidR="00E04EE5" w:rsidRPr="007D731C" w:rsidRDefault="00E04EE5" w:rsidP="009437EC">
            <w:pPr>
              <w:spacing w:after="0" w:line="240" w:lineRule="auto"/>
            </w:pPr>
            <w:r w:rsidRPr="007D731C">
              <w:t>Ústne skúšanie</w:t>
            </w:r>
          </w:p>
          <w:p w:rsidR="00E04EE5" w:rsidRDefault="00E04EE5" w:rsidP="009437EC">
            <w:pPr>
              <w:spacing w:after="0" w:line="240" w:lineRule="auto"/>
            </w:pPr>
            <w:r>
              <w:t>Písomné hodnote</w:t>
            </w:r>
            <w:r w:rsidRPr="007D731C">
              <w:t>nie slov. Zásoby</w:t>
            </w:r>
          </w:p>
          <w:p w:rsidR="00E04EE5" w:rsidRDefault="00E04EE5" w:rsidP="009437EC">
            <w:pPr>
              <w:spacing w:after="0" w:line="240" w:lineRule="auto"/>
            </w:pPr>
            <w:r>
              <w:t>Test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7D731C" w:rsidRDefault="00E04EE5" w:rsidP="009437EC">
            <w:pPr>
              <w:spacing w:after="0" w:line="240" w:lineRule="auto"/>
            </w:pPr>
            <w:r w:rsidRPr="007D731C">
              <w:t xml:space="preserve">Slovné </w:t>
            </w:r>
            <w:r>
              <w:t>hodnote</w:t>
            </w:r>
            <w:r w:rsidRPr="007D731C">
              <w:t>nie</w:t>
            </w:r>
          </w:p>
          <w:p w:rsidR="00E04EE5" w:rsidRPr="007D731C" w:rsidRDefault="00E04EE5" w:rsidP="009437EC">
            <w:pPr>
              <w:spacing w:after="0" w:line="240" w:lineRule="auto"/>
            </w:pPr>
            <w:r w:rsidRPr="007D731C">
              <w:t>Ústne skúšanie</w:t>
            </w:r>
          </w:p>
          <w:p w:rsidR="00E04EE5" w:rsidRDefault="00E04EE5" w:rsidP="009437EC">
            <w:pPr>
              <w:spacing w:after="0" w:line="240" w:lineRule="auto"/>
            </w:pPr>
            <w:r w:rsidRPr="007D731C">
              <w:t>Písomné hodnotenie slov. Zásoby</w:t>
            </w:r>
          </w:p>
          <w:p w:rsidR="00E04EE5" w:rsidRDefault="00E04EE5" w:rsidP="009437EC">
            <w:pPr>
              <w:spacing w:after="0" w:line="240" w:lineRule="auto"/>
            </w:pPr>
            <w:r>
              <w:t>Test</w:t>
            </w:r>
          </w:p>
          <w:p w:rsidR="00E04EE5" w:rsidRDefault="00E04EE5" w:rsidP="009437EC">
            <w:pPr>
              <w:spacing w:after="0" w:line="240" w:lineRule="auto"/>
            </w:pPr>
          </w:p>
          <w:p w:rsidR="00E04EE5" w:rsidRDefault="00E04EE5" w:rsidP="009437EC">
            <w:pPr>
              <w:spacing w:after="0" w:line="240" w:lineRule="auto"/>
            </w:pPr>
          </w:p>
          <w:p w:rsidR="00E04EE5" w:rsidRPr="00AC7304" w:rsidRDefault="00E04EE5" w:rsidP="009437EC">
            <w:pPr>
              <w:spacing w:after="0" w:line="240" w:lineRule="auto"/>
            </w:pPr>
          </w:p>
        </w:tc>
      </w:tr>
    </w:tbl>
    <w:p w:rsidR="00E04EE5" w:rsidRDefault="00E04EE5"/>
    <w:sectPr w:rsidR="00E04EE5" w:rsidSect="008905FA">
      <w:pgSz w:w="15840" w:h="12240" w:orient="landscape" w:code="1"/>
      <w:pgMar w:top="1417" w:right="1440" w:bottom="141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3097D"/>
    <w:multiLevelType w:val="hybridMultilevel"/>
    <w:tmpl w:val="683C30EA"/>
    <w:lvl w:ilvl="0" w:tplc="AAE6D78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0" w:hanging="360"/>
      </w:pPr>
    </w:lvl>
    <w:lvl w:ilvl="2" w:tplc="0409001B">
      <w:start w:val="1"/>
      <w:numFmt w:val="lowerRoman"/>
      <w:lvlText w:val="%3."/>
      <w:lvlJc w:val="right"/>
      <w:pPr>
        <w:ind w:left="1830" w:hanging="180"/>
      </w:pPr>
    </w:lvl>
    <w:lvl w:ilvl="3" w:tplc="0409000F">
      <w:start w:val="1"/>
      <w:numFmt w:val="decimal"/>
      <w:lvlText w:val="%4."/>
      <w:lvlJc w:val="left"/>
      <w:pPr>
        <w:ind w:left="2550" w:hanging="360"/>
      </w:pPr>
    </w:lvl>
    <w:lvl w:ilvl="4" w:tplc="04090019">
      <w:start w:val="1"/>
      <w:numFmt w:val="lowerLetter"/>
      <w:lvlText w:val="%5."/>
      <w:lvlJc w:val="left"/>
      <w:pPr>
        <w:ind w:left="3270" w:hanging="360"/>
      </w:pPr>
    </w:lvl>
    <w:lvl w:ilvl="5" w:tplc="0409001B">
      <w:start w:val="1"/>
      <w:numFmt w:val="lowerRoman"/>
      <w:lvlText w:val="%6."/>
      <w:lvlJc w:val="right"/>
      <w:pPr>
        <w:ind w:left="3990" w:hanging="180"/>
      </w:pPr>
    </w:lvl>
    <w:lvl w:ilvl="6" w:tplc="0409000F">
      <w:start w:val="1"/>
      <w:numFmt w:val="decimal"/>
      <w:lvlText w:val="%7."/>
      <w:lvlJc w:val="left"/>
      <w:pPr>
        <w:ind w:left="4710" w:hanging="360"/>
      </w:pPr>
    </w:lvl>
    <w:lvl w:ilvl="7" w:tplc="04090019">
      <w:start w:val="1"/>
      <w:numFmt w:val="lowerLetter"/>
      <w:lvlText w:val="%8."/>
      <w:lvlJc w:val="left"/>
      <w:pPr>
        <w:ind w:left="5430" w:hanging="360"/>
      </w:pPr>
    </w:lvl>
    <w:lvl w:ilvl="8" w:tplc="0409001B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63200EBE"/>
    <w:multiLevelType w:val="hybridMultilevel"/>
    <w:tmpl w:val="F346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03107"/>
    <w:multiLevelType w:val="hybridMultilevel"/>
    <w:tmpl w:val="25CC6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115B9"/>
    <w:multiLevelType w:val="hybridMultilevel"/>
    <w:tmpl w:val="1DDC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05FA"/>
    <w:rsid w:val="00005479"/>
    <w:rsid w:val="0000657B"/>
    <w:rsid w:val="0002020A"/>
    <w:rsid w:val="00031312"/>
    <w:rsid w:val="00041277"/>
    <w:rsid w:val="00055FA5"/>
    <w:rsid w:val="0007233F"/>
    <w:rsid w:val="00076FB1"/>
    <w:rsid w:val="00084029"/>
    <w:rsid w:val="00086A05"/>
    <w:rsid w:val="00087BE2"/>
    <w:rsid w:val="000A246D"/>
    <w:rsid w:val="000A4114"/>
    <w:rsid w:val="000E6ECA"/>
    <w:rsid w:val="000F725A"/>
    <w:rsid w:val="0010103A"/>
    <w:rsid w:val="001244CB"/>
    <w:rsid w:val="00132DCE"/>
    <w:rsid w:val="00153AB9"/>
    <w:rsid w:val="00160205"/>
    <w:rsid w:val="00190551"/>
    <w:rsid w:val="001B5E52"/>
    <w:rsid w:val="001C1094"/>
    <w:rsid w:val="001D3FC6"/>
    <w:rsid w:val="001E21A4"/>
    <w:rsid w:val="001E231B"/>
    <w:rsid w:val="001F6E7F"/>
    <w:rsid w:val="0021171A"/>
    <w:rsid w:val="00213CFA"/>
    <w:rsid w:val="002221DD"/>
    <w:rsid w:val="00237BDC"/>
    <w:rsid w:val="00276332"/>
    <w:rsid w:val="002843B5"/>
    <w:rsid w:val="00290E11"/>
    <w:rsid w:val="002A611F"/>
    <w:rsid w:val="002B2311"/>
    <w:rsid w:val="002B4249"/>
    <w:rsid w:val="002D03C4"/>
    <w:rsid w:val="002E1B40"/>
    <w:rsid w:val="002F2980"/>
    <w:rsid w:val="00302807"/>
    <w:rsid w:val="00313454"/>
    <w:rsid w:val="0034683D"/>
    <w:rsid w:val="003473A0"/>
    <w:rsid w:val="003647F5"/>
    <w:rsid w:val="003815D7"/>
    <w:rsid w:val="003B1EEE"/>
    <w:rsid w:val="003C6646"/>
    <w:rsid w:val="003C6AA0"/>
    <w:rsid w:val="003C6BE5"/>
    <w:rsid w:val="003D23B6"/>
    <w:rsid w:val="003D2552"/>
    <w:rsid w:val="003F41AA"/>
    <w:rsid w:val="00407FF1"/>
    <w:rsid w:val="00412EFA"/>
    <w:rsid w:val="00414C88"/>
    <w:rsid w:val="00415915"/>
    <w:rsid w:val="00433E36"/>
    <w:rsid w:val="0046009E"/>
    <w:rsid w:val="004736D0"/>
    <w:rsid w:val="00477329"/>
    <w:rsid w:val="00482C1E"/>
    <w:rsid w:val="00482FA8"/>
    <w:rsid w:val="00492A45"/>
    <w:rsid w:val="004A66C3"/>
    <w:rsid w:val="004D0CCB"/>
    <w:rsid w:val="004F1044"/>
    <w:rsid w:val="004F50CA"/>
    <w:rsid w:val="0050582B"/>
    <w:rsid w:val="00516192"/>
    <w:rsid w:val="00525EE1"/>
    <w:rsid w:val="00535D5C"/>
    <w:rsid w:val="005362FD"/>
    <w:rsid w:val="00542581"/>
    <w:rsid w:val="005474DA"/>
    <w:rsid w:val="00593D7B"/>
    <w:rsid w:val="005A3D44"/>
    <w:rsid w:val="005A3FDF"/>
    <w:rsid w:val="005C546B"/>
    <w:rsid w:val="005C6979"/>
    <w:rsid w:val="005C7817"/>
    <w:rsid w:val="005D6852"/>
    <w:rsid w:val="00622319"/>
    <w:rsid w:val="00635794"/>
    <w:rsid w:val="00640033"/>
    <w:rsid w:val="00647F3E"/>
    <w:rsid w:val="00653B20"/>
    <w:rsid w:val="00660CF5"/>
    <w:rsid w:val="00664DA5"/>
    <w:rsid w:val="00667B31"/>
    <w:rsid w:val="00685978"/>
    <w:rsid w:val="00693054"/>
    <w:rsid w:val="006A126D"/>
    <w:rsid w:val="006C1D72"/>
    <w:rsid w:val="006C2148"/>
    <w:rsid w:val="006D556C"/>
    <w:rsid w:val="006E0A80"/>
    <w:rsid w:val="0070315F"/>
    <w:rsid w:val="00724939"/>
    <w:rsid w:val="007307FB"/>
    <w:rsid w:val="00732FF5"/>
    <w:rsid w:val="0074151F"/>
    <w:rsid w:val="007734C0"/>
    <w:rsid w:val="00795657"/>
    <w:rsid w:val="007A650F"/>
    <w:rsid w:val="007A67DC"/>
    <w:rsid w:val="007B2AB9"/>
    <w:rsid w:val="007D731C"/>
    <w:rsid w:val="007E19D9"/>
    <w:rsid w:val="007E4126"/>
    <w:rsid w:val="007F03E4"/>
    <w:rsid w:val="008242BB"/>
    <w:rsid w:val="00854CDB"/>
    <w:rsid w:val="00884766"/>
    <w:rsid w:val="008905FA"/>
    <w:rsid w:val="008A5358"/>
    <w:rsid w:val="008B28EB"/>
    <w:rsid w:val="008B72D6"/>
    <w:rsid w:val="008C62C6"/>
    <w:rsid w:val="008F492E"/>
    <w:rsid w:val="00900EE5"/>
    <w:rsid w:val="0090651B"/>
    <w:rsid w:val="009137AE"/>
    <w:rsid w:val="00916D54"/>
    <w:rsid w:val="00920BA7"/>
    <w:rsid w:val="00933B00"/>
    <w:rsid w:val="009437EC"/>
    <w:rsid w:val="00990EF0"/>
    <w:rsid w:val="00997246"/>
    <w:rsid w:val="009F47C7"/>
    <w:rsid w:val="00A00150"/>
    <w:rsid w:val="00A22020"/>
    <w:rsid w:val="00A36F4F"/>
    <w:rsid w:val="00A56B31"/>
    <w:rsid w:val="00A656E8"/>
    <w:rsid w:val="00A70198"/>
    <w:rsid w:val="00A723D3"/>
    <w:rsid w:val="00A7302C"/>
    <w:rsid w:val="00A73F10"/>
    <w:rsid w:val="00A8214C"/>
    <w:rsid w:val="00A93585"/>
    <w:rsid w:val="00AA4841"/>
    <w:rsid w:val="00AA6F47"/>
    <w:rsid w:val="00AB1D83"/>
    <w:rsid w:val="00AB2E41"/>
    <w:rsid w:val="00AB7521"/>
    <w:rsid w:val="00AC7304"/>
    <w:rsid w:val="00AF7169"/>
    <w:rsid w:val="00B02B19"/>
    <w:rsid w:val="00B3393F"/>
    <w:rsid w:val="00B70E85"/>
    <w:rsid w:val="00B730F6"/>
    <w:rsid w:val="00B93F79"/>
    <w:rsid w:val="00B9530D"/>
    <w:rsid w:val="00BA5D0F"/>
    <w:rsid w:val="00BA6548"/>
    <w:rsid w:val="00BC4174"/>
    <w:rsid w:val="00BE6EAC"/>
    <w:rsid w:val="00C0071F"/>
    <w:rsid w:val="00C070A1"/>
    <w:rsid w:val="00C27C40"/>
    <w:rsid w:val="00C35F5F"/>
    <w:rsid w:val="00C71A99"/>
    <w:rsid w:val="00C7429E"/>
    <w:rsid w:val="00C82915"/>
    <w:rsid w:val="00CB737D"/>
    <w:rsid w:val="00CD6531"/>
    <w:rsid w:val="00D05B3C"/>
    <w:rsid w:val="00D05E10"/>
    <w:rsid w:val="00D12895"/>
    <w:rsid w:val="00D20488"/>
    <w:rsid w:val="00D20E87"/>
    <w:rsid w:val="00D217BB"/>
    <w:rsid w:val="00D30888"/>
    <w:rsid w:val="00D34E26"/>
    <w:rsid w:val="00D355A5"/>
    <w:rsid w:val="00D37D90"/>
    <w:rsid w:val="00D52561"/>
    <w:rsid w:val="00D53967"/>
    <w:rsid w:val="00D6783F"/>
    <w:rsid w:val="00D9391C"/>
    <w:rsid w:val="00D94E34"/>
    <w:rsid w:val="00DA32E2"/>
    <w:rsid w:val="00DB30F4"/>
    <w:rsid w:val="00DB3AA6"/>
    <w:rsid w:val="00DE49F4"/>
    <w:rsid w:val="00DF66F1"/>
    <w:rsid w:val="00E04EE5"/>
    <w:rsid w:val="00E12475"/>
    <w:rsid w:val="00E31562"/>
    <w:rsid w:val="00E40170"/>
    <w:rsid w:val="00E42BA1"/>
    <w:rsid w:val="00E65DCF"/>
    <w:rsid w:val="00E77F50"/>
    <w:rsid w:val="00E87C54"/>
    <w:rsid w:val="00E87C70"/>
    <w:rsid w:val="00EC092B"/>
    <w:rsid w:val="00F03EB1"/>
    <w:rsid w:val="00F22678"/>
    <w:rsid w:val="00F30715"/>
    <w:rsid w:val="00F37EBA"/>
    <w:rsid w:val="00F4737C"/>
    <w:rsid w:val="00F70EA2"/>
    <w:rsid w:val="00F778EE"/>
    <w:rsid w:val="00F82699"/>
    <w:rsid w:val="00FB029C"/>
    <w:rsid w:val="00FB0EA2"/>
    <w:rsid w:val="00FB2375"/>
    <w:rsid w:val="00FD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5FA"/>
    <w:pPr>
      <w:spacing w:after="200" w:line="276" w:lineRule="auto"/>
    </w:pPr>
    <w:rPr>
      <w:rFonts w:cs="Calibri"/>
      <w:lang w:val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93D7B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C214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28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6</Pages>
  <Words>656</Words>
  <Characters>3744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subject/>
  <dc:creator>Lenka</dc:creator>
  <cp:keywords/>
  <dc:description/>
  <cp:lastModifiedBy>luddu</cp:lastModifiedBy>
  <cp:revision>3</cp:revision>
  <dcterms:created xsi:type="dcterms:W3CDTF">2012-09-20T11:04:00Z</dcterms:created>
  <dcterms:modified xsi:type="dcterms:W3CDTF">2012-09-20T11:21:00Z</dcterms:modified>
</cp:coreProperties>
</file>