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46" w:rsidRPr="00775105" w:rsidRDefault="00F77046" w:rsidP="00C865A0">
      <w:pPr>
        <w:tabs>
          <w:tab w:val="left" w:pos="-567"/>
          <w:tab w:val="left" w:pos="0"/>
        </w:tabs>
        <w:spacing w:after="0"/>
        <w:ind w:left="-851" w:right="14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Variant A</w:t>
      </w:r>
    </w:p>
    <w:p w:rsidR="00F77046" w:rsidRPr="00775105" w:rsidRDefault="00F77046" w:rsidP="00C865A0">
      <w:pPr>
        <w:pStyle w:val="ListParagraph"/>
        <w:numPr>
          <w:ilvl w:val="0"/>
          <w:numId w:val="1"/>
        </w:numPr>
        <w:tabs>
          <w:tab w:val="left" w:pos="-426"/>
          <w:tab w:val="left" w:pos="-284"/>
        </w:tabs>
        <w:spacing w:after="0"/>
        <w:ind w:left="-851" w:right="-142" w:firstLine="283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V triede je 20 žiakov. Koľko možností máme pri voľbe predsedu a pokladníka?</w:t>
      </w:r>
    </w:p>
    <w:p w:rsidR="00F77046" w:rsidRPr="00775105" w:rsidRDefault="00F77046" w:rsidP="00C865A0">
      <w:pPr>
        <w:pStyle w:val="ListParagraph"/>
        <w:numPr>
          <w:ilvl w:val="0"/>
          <w:numId w:val="1"/>
        </w:numPr>
        <w:tabs>
          <w:tab w:val="left" w:pos="-426"/>
          <w:tab w:val="left" w:pos="-284"/>
        </w:tabs>
        <w:spacing w:after="0"/>
        <w:ind w:left="-851" w:right="-142" w:firstLine="283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V rovine je 15 rôznych bodov, pričom žiadne tri neležia na jednej priamke. Koľko možností máme na vytvorenie úsečiek?</w:t>
      </w:r>
    </w:p>
    <w:p w:rsidR="00F77046" w:rsidRPr="00775105" w:rsidRDefault="00F77046" w:rsidP="00C865A0">
      <w:pPr>
        <w:pStyle w:val="ListParagraph"/>
        <w:numPr>
          <w:ilvl w:val="0"/>
          <w:numId w:val="1"/>
        </w:numPr>
        <w:tabs>
          <w:tab w:val="left" w:pos="-426"/>
          <w:tab w:val="left" w:pos="-284"/>
        </w:tabs>
        <w:spacing w:after="0"/>
        <w:ind w:left="-851" w:right="-142" w:firstLine="283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Na poličke chceme usporiadať sedem rôznych šálok. Koľkými spôsobmi to môžeme vykonať?</w:t>
      </w:r>
    </w:p>
    <w:p w:rsidR="00F77046" w:rsidRPr="00775105" w:rsidRDefault="00F77046" w:rsidP="00C865A0">
      <w:pPr>
        <w:pStyle w:val="ListParagraph"/>
        <w:numPr>
          <w:ilvl w:val="0"/>
          <w:numId w:val="1"/>
        </w:numPr>
        <w:tabs>
          <w:tab w:val="left" w:pos="-426"/>
          <w:tab w:val="left" w:pos="-284"/>
        </w:tabs>
        <w:spacing w:after="0"/>
        <w:ind w:left="-851" w:right="-142" w:firstLine="283"/>
        <w:jc w:val="both"/>
        <w:rPr>
          <w:sz w:val="20"/>
          <w:szCs w:val="20"/>
        </w:rPr>
      </w:pPr>
      <w:r w:rsidRPr="00775105">
        <w:rPr>
          <w:sz w:val="20"/>
          <w:szCs w:val="20"/>
        </w:rPr>
        <w:t xml:space="preserve">Z 245 pracovníkov chceme  vybrať troch, ktorí budú odpratávať sneh. Koľko máme na to možností? </w:t>
      </w:r>
    </w:p>
    <w:p w:rsidR="00F77046" w:rsidRPr="00775105" w:rsidRDefault="00F77046" w:rsidP="00C865A0">
      <w:pPr>
        <w:pStyle w:val="ListParagraph"/>
        <w:numPr>
          <w:ilvl w:val="0"/>
          <w:numId w:val="1"/>
        </w:numPr>
        <w:tabs>
          <w:tab w:val="left" w:pos="-426"/>
          <w:tab w:val="left" w:pos="-284"/>
        </w:tabs>
        <w:spacing w:after="0"/>
        <w:ind w:left="-851" w:right="-142" w:firstLine="283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Koľko rôznych štvorpísmenových slov možno vytvoriť z písmen slova IVAN? (Písmena sa neopakujú)</w:t>
      </w:r>
    </w:p>
    <w:p w:rsidR="00F77046" w:rsidRPr="00775105" w:rsidRDefault="00F77046" w:rsidP="00C865A0">
      <w:pPr>
        <w:pStyle w:val="ListParagraph"/>
        <w:numPr>
          <w:ilvl w:val="0"/>
          <w:numId w:val="1"/>
        </w:numPr>
        <w:tabs>
          <w:tab w:val="left" w:pos="-426"/>
          <w:tab w:val="left" w:pos="-284"/>
        </w:tabs>
        <w:spacing w:after="0"/>
        <w:ind w:left="-851" w:right="-142" w:firstLine="283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Koľko trojciferných čísel môžeme vytvoriť z cifier 1, 2, 3. 4, 5?(cifry sa neopakujú)</w:t>
      </w:r>
    </w:p>
    <w:p w:rsidR="00F77046" w:rsidRPr="00775105" w:rsidRDefault="00F77046" w:rsidP="00C865A0">
      <w:pPr>
        <w:pStyle w:val="ListParagraph"/>
        <w:numPr>
          <w:ilvl w:val="0"/>
          <w:numId w:val="1"/>
        </w:numPr>
        <w:tabs>
          <w:tab w:val="left" w:pos="-426"/>
          <w:tab w:val="left" w:pos="-284"/>
        </w:tabs>
        <w:spacing w:after="0"/>
        <w:ind w:left="-851" w:right="-142" w:firstLine="283"/>
        <w:jc w:val="both"/>
        <w:rPr>
          <w:sz w:val="20"/>
          <w:szCs w:val="20"/>
        </w:rPr>
      </w:pPr>
      <w:r w:rsidRPr="00775105">
        <w:rPr>
          <w:sz w:val="20"/>
          <w:szCs w:val="20"/>
        </w:rPr>
        <w:t xml:space="preserve">V mise máme 56 cukríkov. Koľkými spôsobmi ich môžeme rozdeliť medzi 30 detí? </w:t>
      </w:r>
    </w:p>
    <w:p w:rsidR="00F77046" w:rsidRPr="00775105" w:rsidRDefault="00F77046" w:rsidP="00C865A0">
      <w:pPr>
        <w:pStyle w:val="ListParagraph"/>
        <w:numPr>
          <w:ilvl w:val="0"/>
          <w:numId w:val="1"/>
        </w:numPr>
        <w:tabs>
          <w:tab w:val="left" w:pos="-426"/>
          <w:tab w:val="left" w:pos="-284"/>
        </w:tabs>
        <w:spacing w:after="0"/>
        <w:ind w:left="-851" w:right="-142" w:firstLine="283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V minifutbale súťažilo 10 družstiev. Koľko možností umiestnenia na prvých štyroch miestach mohlo byť?</w:t>
      </w:r>
    </w:p>
    <w:p w:rsidR="00F77046" w:rsidRPr="00775105" w:rsidRDefault="00F77046" w:rsidP="00C865A0">
      <w:pPr>
        <w:pStyle w:val="ListParagraph"/>
        <w:tabs>
          <w:tab w:val="left" w:pos="-709"/>
          <w:tab w:val="left" w:pos="0"/>
        </w:tabs>
        <w:spacing w:after="0"/>
        <w:ind w:left="-851" w:right="-1"/>
        <w:jc w:val="both"/>
        <w:rPr>
          <w:sz w:val="20"/>
          <w:szCs w:val="20"/>
        </w:rPr>
      </w:pPr>
    </w:p>
    <w:p w:rsidR="00F77046" w:rsidRPr="00775105" w:rsidRDefault="00F77046" w:rsidP="00C865A0">
      <w:pPr>
        <w:pStyle w:val="ListParagraph"/>
        <w:tabs>
          <w:tab w:val="left" w:pos="-709"/>
          <w:tab w:val="left" w:pos="0"/>
        </w:tabs>
        <w:spacing w:after="0"/>
        <w:ind w:left="-851" w:right="-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 xml:space="preserve">P(7)  V(2,20)  C(2,15) P(4)  C(30, 56) V(4,10) C(3,245) V(3,5) </w:t>
      </w:r>
    </w:p>
    <w:p w:rsidR="00F77046" w:rsidRPr="00775105" w:rsidRDefault="00F77046" w:rsidP="00A64690">
      <w:pPr>
        <w:pStyle w:val="ListParagraph"/>
        <w:tabs>
          <w:tab w:val="left" w:pos="-709"/>
          <w:tab w:val="left" w:pos="0"/>
        </w:tabs>
        <w:spacing w:after="0"/>
        <w:ind w:left="-284" w:right="-1"/>
        <w:jc w:val="both"/>
        <w:rPr>
          <w:sz w:val="20"/>
          <w:szCs w:val="20"/>
        </w:rPr>
      </w:pPr>
    </w:p>
    <w:p w:rsidR="00F77046" w:rsidRPr="00775105" w:rsidRDefault="00F77046" w:rsidP="00A64690">
      <w:pPr>
        <w:pStyle w:val="ListParagraph"/>
        <w:tabs>
          <w:tab w:val="left" w:pos="-709"/>
          <w:tab w:val="left" w:pos="0"/>
        </w:tabs>
        <w:spacing w:after="0"/>
        <w:ind w:left="-284" w:right="-1"/>
        <w:jc w:val="both"/>
        <w:rPr>
          <w:sz w:val="20"/>
          <w:szCs w:val="20"/>
        </w:rPr>
      </w:pPr>
    </w:p>
    <w:p w:rsidR="00F77046" w:rsidRPr="00775105" w:rsidRDefault="00F77046" w:rsidP="00A64690">
      <w:pPr>
        <w:pStyle w:val="ListParagraph"/>
        <w:tabs>
          <w:tab w:val="left" w:pos="-709"/>
          <w:tab w:val="left" w:pos="0"/>
        </w:tabs>
        <w:spacing w:after="0"/>
        <w:ind w:left="-284" w:right="-1"/>
        <w:jc w:val="both"/>
        <w:rPr>
          <w:sz w:val="20"/>
          <w:szCs w:val="20"/>
        </w:rPr>
      </w:pPr>
    </w:p>
    <w:p w:rsidR="00F77046" w:rsidRPr="00775105" w:rsidRDefault="00F77046" w:rsidP="00A64690">
      <w:pPr>
        <w:pStyle w:val="ListParagraph"/>
        <w:tabs>
          <w:tab w:val="left" w:pos="-709"/>
          <w:tab w:val="left" w:pos="0"/>
        </w:tabs>
        <w:spacing w:after="0"/>
        <w:ind w:left="-284" w:right="-1"/>
        <w:jc w:val="both"/>
        <w:rPr>
          <w:sz w:val="20"/>
          <w:szCs w:val="20"/>
        </w:rPr>
      </w:pPr>
    </w:p>
    <w:p w:rsidR="00F77046" w:rsidRPr="00775105" w:rsidRDefault="00F77046" w:rsidP="00A64690">
      <w:pPr>
        <w:pStyle w:val="ListParagraph"/>
        <w:tabs>
          <w:tab w:val="left" w:pos="-709"/>
          <w:tab w:val="left" w:pos="0"/>
        </w:tabs>
        <w:spacing w:after="0"/>
        <w:ind w:left="-284" w:right="-1"/>
        <w:jc w:val="both"/>
        <w:rPr>
          <w:sz w:val="20"/>
          <w:szCs w:val="20"/>
        </w:rPr>
      </w:pPr>
    </w:p>
    <w:p w:rsidR="00F77046" w:rsidRPr="00775105" w:rsidRDefault="00F77046" w:rsidP="00A64690">
      <w:pPr>
        <w:pStyle w:val="ListParagraph"/>
        <w:tabs>
          <w:tab w:val="left" w:pos="-709"/>
          <w:tab w:val="left" w:pos="0"/>
        </w:tabs>
        <w:spacing w:after="0"/>
        <w:ind w:left="-284" w:right="-1"/>
        <w:jc w:val="both"/>
        <w:rPr>
          <w:sz w:val="20"/>
          <w:szCs w:val="20"/>
        </w:rPr>
      </w:pPr>
    </w:p>
    <w:p w:rsidR="00F77046" w:rsidRPr="00775105" w:rsidRDefault="00F77046" w:rsidP="00A64690">
      <w:pPr>
        <w:pStyle w:val="ListParagraph"/>
        <w:tabs>
          <w:tab w:val="left" w:pos="-709"/>
          <w:tab w:val="left" w:pos="0"/>
        </w:tabs>
        <w:spacing w:after="0"/>
        <w:ind w:left="-284" w:right="-1"/>
        <w:jc w:val="both"/>
        <w:rPr>
          <w:sz w:val="20"/>
          <w:szCs w:val="20"/>
        </w:rPr>
      </w:pPr>
    </w:p>
    <w:p w:rsidR="00F77046" w:rsidRPr="00775105" w:rsidRDefault="00F77046" w:rsidP="00C865A0">
      <w:pPr>
        <w:tabs>
          <w:tab w:val="left" w:pos="-567"/>
          <w:tab w:val="left" w:pos="0"/>
        </w:tabs>
        <w:spacing w:after="0"/>
        <w:ind w:left="-851" w:right="14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Variant A</w:t>
      </w:r>
    </w:p>
    <w:p w:rsidR="00F77046" w:rsidRPr="00775105" w:rsidRDefault="00F77046" w:rsidP="00C865A0">
      <w:pPr>
        <w:pStyle w:val="ListParagraph"/>
        <w:numPr>
          <w:ilvl w:val="0"/>
          <w:numId w:val="5"/>
        </w:numPr>
        <w:tabs>
          <w:tab w:val="left" w:pos="-426"/>
          <w:tab w:val="left" w:pos="-284"/>
        </w:tabs>
        <w:spacing w:after="0"/>
        <w:ind w:left="-426" w:right="-142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V triede je 20 žiakov. Koľko možností máme pri voľbe predsedu a pokladníka?</w:t>
      </w:r>
    </w:p>
    <w:p w:rsidR="00F77046" w:rsidRPr="00775105" w:rsidRDefault="00F77046" w:rsidP="00C865A0">
      <w:pPr>
        <w:pStyle w:val="ListParagraph"/>
        <w:numPr>
          <w:ilvl w:val="0"/>
          <w:numId w:val="5"/>
        </w:numPr>
        <w:tabs>
          <w:tab w:val="left" w:pos="-426"/>
          <w:tab w:val="left" w:pos="-284"/>
        </w:tabs>
        <w:spacing w:after="0"/>
        <w:ind w:left="-426" w:right="-142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V rovine je 15 rôznych bodov, pričom žiadne tri neležia na jednej priamke. Koľko možností máme na vytvorenie úsečiek?</w:t>
      </w:r>
    </w:p>
    <w:p w:rsidR="00F77046" w:rsidRPr="00775105" w:rsidRDefault="00F77046" w:rsidP="00C865A0">
      <w:pPr>
        <w:pStyle w:val="ListParagraph"/>
        <w:numPr>
          <w:ilvl w:val="0"/>
          <w:numId w:val="5"/>
        </w:numPr>
        <w:tabs>
          <w:tab w:val="left" w:pos="-426"/>
          <w:tab w:val="left" w:pos="-284"/>
        </w:tabs>
        <w:spacing w:after="0"/>
        <w:ind w:left="-426" w:right="-142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Na poličke chceme usporiadať sedem rôznych šálok. Koľkými spôsobmi to môžeme vykonať?</w:t>
      </w:r>
    </w:p>
    <w:p w:rsidR="00F77046" w:rsidRPr="00775105" w:rsidRDefault="00F77046" w:rsidP="00C865A0">
      <w:pPr>
        <w:pStyle w:val="ListParagraph"/>
        <w:numPr>
          <w:ilvl w:val="0"/>
          <w:numId w:val="5"/>
        </w:numPr>
        <w:tabs>
          <w:tab w:val="left" w:pos="-426"/>
          <w:tab w:val="left" w:pos="-284"/>
        </w:tabs>
        <w:spacing w:after="0"/>
        <w:ind w:left="-426" w:right="-142"/>
        <w:jc w:val="both"/>
        <w:rPr>
          <w:sz w:val="20"/>
          <w:szCs w:val="20"/>
        </w:rPr>
      </w:pPr>
      <w:r w:rsidRPr="00775105">
        <w:rPr>
          <w:sz w:val="20"/>
          <w:szCs w:val="20"/>
        </w:rPr>
        <w:t xml:space="preserve">Z 245 pracovníkov chceme  vybrať troch, ktorí budú odpratávať sneh. Koľko máme na to možností? </w:t>
      </w:r>
    </w:p>
    <w:p w:rsidR="00F77046" w:rsidRPr="00775105" w:rsidRDefault="00F77046" w:rsidP="00C865A0">
      <w:pPr>
        <w:pStyle w:val="ListParagraph"/>
        <w:numPr>
          <w:ilvl w:val="0"/>
          <w:numId w:val="5"/>
        </w:numPr>
        <w:tabs>
          <w:tab w:val="left" w:pos="-426"/>
          <w:tab w:val="left" w:pos="-284"/>
        </w:tabs>
        <w:spacing w:after="0"/>
        <w:ind w:left="-426" w:right="-142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Koľko rôznych štvorpísmenových slov možno vytvoriť z písmen slova IVAN? (Písmena sa neopakujú)</w:t>
      </w:r>
    </w:p>
    <w:p w:rsidR="00F77046" w:rsidRPr="00775105" w:rsidRDefault="00F77046" w:rsidP="00C865A0">
      <w:pPr>
        <w:pStyle w:val="ListParagraph"/>
        <w:numPr>
          <w:ilvl w:val="0"/>
          <w:numId w:val="5"/>
        </w:numPr>
        <w:tabs>
          <w:tab w:val="left" w:pos="-426"/>
          <w:tab w:val="left" w:pos="-284"/>
        </w:tabs>
        <w:spacing w:after="0"/>
        <w:ind w:left="-426" w:right="-142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Koľko trojciferných čísel môžeme vytvoriť z cifier 1, 2, 3. 4, 5?(cifry sa neopakujú)</w:t>
      </w:r>
    </w:p>
    <w:p w:rsidR="00F77046" w:rsidRPr="00775105" w:rsidRDefault="00F77046" w:rsidP="00C865A0">
      <w:pPr>
        <w:pStyle w:val="ListParagraph"/>
        <w:numPr>
          <w:ilvl w:val="0"/>
          <w:numId w:val="5"/>
        </w:numPr>
        <w:tabs>
          <w:tab w:val="left" w:pos="-426"/>
          <w:tab w:val="left" w:pos="-284"/>
        </w:tabs>
        <w:spacing w:after="0"/>
        <w:ind w:left="-426" w:right="-142"/>
        <w:jc w:val="both"/>
        <w:rPr>
          <w:sz w:val="20"/>
          <w:szCs w:val="20"/>
        </w:rPr>
      </w:pPr>
      <w:r w:rsidRPr="00775105">
        <w:rPr>
          <w:sz w:val="20"/>
          <w:szCs w:val="20"/>
        </w:rPr>
        <w:t xml:space="preserve">V mise máme 56 cukríkov. Koľkými spôsobmi ich môžeme rozdeliť medzi 30 detí? </w:t>
      </w:r>
    </w:p>
    <w:p w:rsidR="00F77046" w:rsidRPr="00775105" w:rsidRDefault="00F77046" w:rsidP="00C865A0">
      <w:pPr>
        <w:pStyle w:val="ListParagraph"/>
        <w:numPr>
          <w:ilvl w:val="0"/>
          <w:numId w:val="5"/>
        </w:numPr>
        <w:tabs>
          <w:tab w:val="left" w:pos="-426"/>
          <w:tab w:val="left" w:pos="-284"/>
        </w:tabs>
        <w:spacing w:after="0"/>
        <w:ind w:left="-426" w:right="-142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V minifutbale súťažilo 10 družstiev. Koľko možností umiestnenia na prvých štyroch miestach mohlo byť?</w:t>
      </w:r>
    </w:p>
    <w:p w:rsidR="00F77046" w:rsidRPr="00775105" w:rsidRDefault="00F77046" w:rsidP="00C865A0">
      <w:pPr>
        <w:pStyle w:val="ListParagraph"/>
        <w:tabs>
          <w:tab w:val="left" w:pos="-709"/>
          <w:tab w:val="left" w:pos="0"/>
        </w:tabs>
        <w:spacing w:after="0"/>
        <w:ind w:left="-851" w:right="-1"/>
        <w:jc w:val="both"/>
        <w:rPr>
          <w:sz w:val="20"/>
          <w:szCs w:val="20"/>
        </w:rPr>
      </w:pPr>
    </w:p>
    <w:p w:rsidR="00F77046" w:rsidRPr="00775105" w:rsidRDefault="00F77046" w:rsidP="00C865A0">
      <w:pPr>
        <w:pStyle w:val="ListParagraph"/>
        <w:tabs>
          <w:tab w:val="left" w:pos="-709"/>
          <w:tab w:val="left" w:pos="0"/>
        </w:tabs>
        <w:spacing w:after="0"/>
        <w:ind w:left="-851" w:right="-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 xml:space="preserve">P(7)  V(2,20)  C(2,15) P(4)  C(30, 56) V(4,10) C(3,245) V(3,5) </w:t>
      </w:r>
    </w:p>
    <w:p w:rsidR="00F77046" w:rsidRPr="00775105" w:rsidRDefault="00F77046" w:rsidP="00A64690">
      <w:pPr>
        <w:pStyle w:val="ListParagraph"/>
        <w:tabs>
          <w:tab w:val="left" w:pos="-709"/>
          <w:tab w:val="left" w:pos="0"/>
        </w:tabs>
        <w:spacing w:after="0"/>
        <w:ind w:left="-284" w:right="-1"/>
        <w:jc w:val="both"/>
        <w:rPr>
          <w:sz w:val="20"/>
          <w:szCs w:val="20"/>
        </w:rPr>
      </w:pPr>
      <w:r w:rsidRPr="00775105">
        <w:rPr>
          <w:sz w:val="20"/>
          <w:szCs w:val="20"/>
        </w:rPr>
        <w:br w:type="column"/>
        <w:t>Variant B</w:t>
      </w:r>
    </w:p>
    <w:p w:rsidR="00F77046" w:rsidRPr="00775105" w:rsidRDefault="00F77046" w:rsidP="00A64690">
      <w:pPr>
        <w:pStyle w:val="ListParagraph"/>
        <w:numPr>
          <w:ilvl w:val="0"/>
          <w:numId w:val="3"/>
        </w:numPr>
        <w:tabs>
          <w:tab w:val="left" w:pos="-426"/>
          <w:tab w:val="left" w:pos="-284"/>
          <w:tab w:val="left" w:pos="0"/>
        </w:tabs>
        <w:ind w:left="0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Tréner má v družstve 9 dievčat. Chce vytvoriť základnú šestku na volejbalový zápas. Koľko má možností?</w:t>
      </w:r>
    </w:p>
    <w:p w:rsidR="00F77046" w:rsidRPr="00775105" w:rsidRDefault="00F77046" w:rsidP="00A64690">
      <w:pPr>
        <w:pStyle w:val="ListParagraph"/>
        <w:numPr>
          <w:ilvl w:val="0"/>
          <w:numId w:val="3"/>
        </w:numPr>
        <w:tabs>
          <w:tab w:val="left" w:pos="-426"/>
          <w:tab w:val="left" w:pos="-284"/>
          <w:tab w:val="left" w:pos="0"/>
        </w:tabs>
        <w:ind w:left="0" w:right="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Koľko rôznych slov aj nezmyselných môžeme vytvoriť  z písmen slova PIATOK? (Písmena sa neopakujú)</w:t>
      </w:r>
    </w:p>
    <w:p w:rsidR="00F77046" w:rsidRPr="00775105" w:rsidRDefault="00F77046" w:rsidP="00A64690">
      <w:pPr>
        <w:pStyle w:val="ListParagraph"/>
        <w:numPr>
          <w:ilvl w:val="0"/>
          <w:numId w:val="3"/>
        </w:numPr>
        <w:tabs>
          <w:tab w:val="left" w:pos="-426"/>
          <w:tab w:val="left" w:pos="-284"/>
          <w:tab w:val="left" w:pos="0"/>
        </w:tabs>
        <w:ind w:left="0" w:right="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V rovine je 10 rôznych bodov, pričom žiadne tri neležia na jednej priamke. Koľko rôznych priamok môžeme vytvoriť?</w:t>
      </w:r>
    </w:p>
    <w:p w:rsidR="00F77046" w:rsidRPr="00775105" w:rsidRDefault="00F77046" w:rsidP="00A64690">
      <w:pPr>
        <w:pStyle w:val="ListParagraph"/>
        <w:numPr>
          <w:ilvl w:val="0"/>
          <w:numId w:val="3"/>
        </w:numPr>
        <w:tabs>
          <w:tab w:val="left" w:pos="-426"/>
          <w:tab w:val="left" w:pos="-142"/>
          <w:tab w:val="left" w:pos="0"/>
        </w:tabs>
        <w:ind w:left="0" w:right="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Na úrad prišlo päť žien. Koľkými spôsobmi sa môžu postaviť do radu?</w:t>
      </w:r>
    </w:p>
    <w:p w:rsidR="00F77046" w:rsidRPr="00775105" w:rsidRDefault="00F77046" w:rsidP="00A64690">
      <w:pPr>
        <w:pStyle w:val="ListParagraph"/>
        <w:numPr>
          <w:ilvl w:val="0"/>
          <w:numId w:val="3"/>
        </w:numPr>
        <w:tabs>
          <w:tab w:val="left" w:pos="-426"/>
          <w:tab w:val="left" w:pos="-142"/>
          <w:tab w:val="left" w:pos="0"/>
        </w:tabs>
        <w:spacing w:after="0"/>
        <w:ind w:left="0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Z 20 študentov chceme vybrať do športového klubu troch, ktorí budú zastávať funkcie predsedu, podpredsedu a referenta. Koľko možností máme na výber?</w:t>
      </w:r>
    </w:p>
    <w:p w:rsidR="00F77046" w:rsidRPr="00775105" w:rsidRDefault="00F77046" w:rsidP="00A64690">
      <w:pPr>
        <w:pStyle w:val="ListParagraph"/>
        <w:numPr>
          <w:ilvl w:val="0"/>
          <w:numId w:val="3"/>
        </w:numPr>
        <w:tabs>
          <w:tab w:val="left" w:pos="-426"/>
          <w:tab w:val="left" w:pos="-142"/>
          <w:tab w:val="left" w:pos="0"/>
        </w:tabs>
        <w:ind w:left="0" w:right="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V triede je 20 študentov. Triedny má za úlohu vybrať päť na výlet do Prahy. Koľko má možností?</w:t>
      </w:r>
    </w:p>
    <w:p w:rsidR="00F77046" w:rsidRPr="00775105" w:rsidRDefault="00F77046" w:rsidP="00A64690">
      <w:pPr>
        <w:pStyle w:val="ListParagraph"/>
        <w:numPr>
          <w:ilvl w:val="0"/>
          <w:numId w:val="3"/>
        </w:numPr>
        <w:tabs>
          <w:tab w:val="left" w:pos="-426"/>
          <w:tab w:val="left" w:pos="-142"/>
          <w:tab w:val="left" w:pos="0"/>
        </w:tabs>
        <w:ind w:left="0" w:right="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 xml:space="preserve"> V klobúku máme 25 rôznych kartičiek. Koľkými spôsobmi môžeme vybrať ľubovoľné štyri kartičky?</w:t>
      </w:r>
    </w:p>
    <w:p w:rsidR="00F77046" w:rsidRPr="00775105" w:rsidRDefault="00F77046" w:rsidP="00A64690">
      <w:pPr>
        <w:pStyle w:val="ListParagraph"/>
        <w:numPr>
          <w:ilvl w:val="0"/>
          <w:numId w:val="3"/>
        </w:numPr>
        <w:tabs>
          <w:tab w:val="left" w:pos="-426"/>
          <w:tab w:val="left" w:pos="-284"/>
          <w:tab w:val="left" w:pos="0"/>
        </w:tabs>
        <w:spacing w:after="0"/>
        <w:ind w:left="0" w:right="14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Koľko dvojciferných rôznych čísel môžeme vytvoriť z číslic 3, 5, 7, 6?</w:t>
      </w:r>
    </w:p>
    <w:p w:rsidR="00F77046" w:rsidRPr="00775105" w:rsidRDefault="00F77046" w:rsidP="00A64690">
      <w:pPr>
        <w:pStyle w:val="ListParagraph"/>
        <w:tabs>
          <w:tab w:val="left" w:pos="-426"/>
          <w:tab w:val="left" w:pos="-142"/>
        </w:tabs>
        <w:ind w:right="1"/>
        <w:jc w:val="both"/>
        <w:rPr>
          <w:sz w:val="20"/>
          <w:szCs w:val="20"/>
        </w:rPr>
      </w:pPr>
    </w:p>
    <w:p w:rsidR="00F77046" w:rsidRPr="00775105" w:rsidRDefault="00F77046" w:rsidP="00A64690">
      <w:pPr>
        <w:pStyle w:val="ListParagraph"/>
        <w:tabs>
          <w:tab w:val="left" w:pos="-284"/>
          <w:tab w:val="left" w:pos="-142"/>
        </w:tabs>
        <w:ind w:left="-142" w:right="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C(4,25) P(5) C(2,10) V(2,4) P(6) C(6,9) C(5,20) V(3,20)</w:t>
      </w:r>
    </w:p>
    <w:p w:rsidR="00F77046" w:rsidRPr="00775105" w:rsidRDefault="00F77046" w:rsidP="00A72769">
      <w:pPr>
        <w:pStyle w:val="ListParagraph"/>
        <w:tabs>
          <w:tab w:val="left" w:pos="-567"/>
          <w:tab w:val="left" w:pos="0"/>
        </w:tabs>
        <w:ind w:left="360" w:right="1"/>
        <w:rPr>
          <w:sz w:val="20"/>
          <w:szCs w:val="20"/>
        </w:rPr>
      </w:pPr>
    </w:p>
    <w:p w:rsidR="00F77046" w:rsidRPr="00775105" w:rsidRDefault="00F77046" w:rsidP="00B13840">
      <w:pPr>
        <w:pStyle w:val="ListParagraph"/>
        <w:tabs>
          <w:tab w:val="left" w:pos="-426"/>
          <w:tab w:val="left" w:pos="0"/>
        </w:tabs>
        <w:ind w:left="-142"/>
        <w:rPr>
          <w:sz w:val="20"/>
          <w:szCs w:val="20"/>
        </w:rPr>
      </w:pPr>
    </w:p>
    <w:p w:rsidR="00F77046" w:rsidRPr="00775105" w:rsidRDefault="00F77046" w:rsidP="00C865A0">
      <w:pPr>
        <w:pStyle w:val="ListParagraph"/>
        <w:tabs>
          <w:tab w:val="left" w:pos="-709"/>
          <w:tab w:val="left" w:pos="0"/>
        </w:tabs>
        <w:spacing w:after="0"/>
        <w:ind w:left="-284" w:right="-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Variant B</w:t>
      </w:r>
    </w:p>
    <w:p w:rsidR="00F77046" w:rsidRPr="00775105" w:rsidRDefault="00F77046" w:rsidP="00C865A0">
      <w:pPr>
        <w:pStyle w:val="ListParagraph"/>
        <w:numPr>
          <w:ilvl w:val="0"/>
          <w:numId w:val="6"/>
        </w:numPr>
        <w:tabs>
          <w:tab w:val="left" w:pos="-426"/>
          <w:tab w:val="left" w:pos="-284"/>
          <w:tab w:val="left" w:pos="0"/>
        </w:tabs>
        <w:ind w:left="0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Tréner má v družstve 9 dievčat. Chce vytvoriť základnú šestku na volejbalový zápas. Koľko má možností?</w:t>
      </w:r>
    </w:p>
    <w:p w:rsidR="00F77046" w:rsidRPr="00775105" w:rsidRDefault="00F77046" w:rsidP="00C865A0">
      <w:pPr>
        <w:pStyle w:val="ListParagraph"/>
        <w:numPr>
          <w:ilvl w:val="0"/>
          <w:numId w:val="6"/>
        </w:numPr>
        <w:tabs>
          <w:tab w:val="left" w:pos="-426"/>
          <w:tab w:val="left" w:pos="-284"/>
          <w:tab w:val="left" w:pos="0"/>
        </w:tabs>
        <w:ind w:left="0" w:right="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Koľko rôznych slov aj nezmyselných môžeme vytvoriť  z písmen slova PIATOK? (Písmena sa neopakujú)</w:t>
      </w:r>
    </w:p>
    <w:p w:rsidR="00F77046" w:rsidRPr="00775105" w:rsidRDefault="00F77046" w:rsidP="00C865A0">
      <w:pPr>
        <w:pStyle w:val="ListParagraph"/>
        <w:numPr>
          <w:ilvl w:val="0"/>
          <w:numId w:val="6"/>
        </w:numPr>
        <w:tabs>
          <w:tab w:val="left" w:pos="-426"/>
          <w:tab w:val="left" w:pos="-284"/>
          <w:tab w:val="left" w:pos="0"/>
        </w:tabs>
        <w:ind w:left="0" w:right="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V rovine je 10 rôznych bodov, pričom žiadne tri neležia na jednej priamke. Koľko rôznych priamok môžeme vytvoriť?</w:t>
      </w:r>
    </w:p>
    <w:p w:rsidR="00F77046" w:rsidRPr="00775105" w:rsidRDefault="00F77046" w:rsidP="00C865A0">
      <w:pPr>
        <w:pStyle w:val="ListParagraph"/>
        <w:numPr>
          <w:ilvl w:val="0"/>
          <w:numId w:val="6"/>
        </w:numPr>
        <w:tabs>
          <w:tab w:val="left" w:pos="-426"/>
          <w:tab w:val="left" w:pos="-142"/>
          <w:tab w:val="left" w:pos="0"/>
        </w:tabs>
        <w:ind w:left="0" w:right="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Na úrad prišlo päť žien. Koľkými spôsobmi sa môžu postaviť do radu?</w:t>
      </w:r>
    </w:p>
    <w:p w:rsidR="00F77046" w:rsidRPr="00775105" w:rsidRDefault="00F77046" w:rsidP="00C865A0">
      <w:pPr>
        <w:pStyle w:val="ListParagraph"/>
        <w:numPr>
          <w:ilvl w:val="0"/>
          <w:numId w:val="6"/>
        </w:numPr>
        <w:tabs>
          <w:tab w:val="left" w:pos="-426"/>
          <w:tab w:val="left" w:pos="-142"/>
          <w:tab w:val="left" w:pos="0"/>
        </w:tabs>
        <w:spacing w:after="0"/>
        <w:ind w:left="0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Z 20 študentov chceme vybrať do športového klubu troch, ktorí budú zastávať funkcie predsedu, podpredsedu a referenta. Koľko možností máme na výber?</w:t>
      </w:r>
    </w:p>
    <w:p w:rsidR="00F77046" w:rsidRPr="00775105" w:rsidRDefault="00F77046" w:rsidP="00C865A0">
      <w:pPr>
        <w:pStyle w:val="ListParagraph"/>
        <w:numPr>
          <w:ilvl w:val="0"/>
          <w:numId w:val="6"/>
        </w:numPr>
        <w:tabs>
          <w:tab w:val="left" w:pos="-426"/>
          <w:tab w:val="left" w:pos="-142"/>
          <w:tab w:val="left" w:pos="0"/>
        </w:tabs>
        <w:ind w:left="0" w:right="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V triede je 20 študentov. Triedny má za úlohu vybrať päť na výlet do Prahy. Koľko má možností?</w:t>
      </w:r>
    </w:p>
    <w:p w:rsidR="00F77046" w:rsidRPr="00775105" w:rsidRDefault="00F77046" w:rsidP="00C865A0">
      <w:pPr>
        <w:pStyle w:val="ListParagraph"/>
        <w:numPr>
          <w:ilvl w:val="0"/>
          <w:numId w:val="6"/>
        </w:numPr>
        <w:tabs>
          <w:tab w:val="left" w:pos="-426"/>
          <w:tab w:val="left" w:pos="-142"/>
          <w:tab w:val="left" w:pos="0"/>
        </w:tabs>
        <w:ind w:left="0" w:right="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 xml:space="preserve"> V klobúku máme 25 rôznych kartičiek. Koľkými spôsobmi môžeme vybrať ľubovoľné štyri kartičky?</w:t>
      </w:r>
    </w:p>
    <w:p w:rsidR="00F77046" w:rsidRPr="00775105" w:rsidRDefault="00F77046" w:rsidP="00C865A0">
      <w:pPr>
        <w:pStyle w:val="ListParagraph"/>
        <w:numPr>
          <w:ilvl w:val="0"/>
          <w:numId w:val="6"/>
        </w:numPr>
        <w:tabs>
          <w:tab w:val="left" w:pos="-426"/>
          <w:tab w:val="left" w:pos="-284"/>
          <w:tab w:val="left" w:pos="0"/>
        </w:tabs>
        <w:spacing w:after="0"/>
        <w:ind w:left="0" w:right="14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Koľko dvojciferných rôznych čísel môžeme vytvoriť z číslic 3, 5, 7, 6?</w:t>
      </w:r>
    </w:p>
    <w:p w:rsidR="00F77046" w:rsidRPr="00775105" w:rsidRDefault="00F77046" w:rsidP="00C865A0">
      <w:pPr>
        <w:pStyle w:val="ListParagraph"/>
        <w:tabs>
          <w:tab w:val="left" w:pos="-426"/>
          <w:tab w:val="left" w:pos="-142"/>
        </w:tabs>
        <w:ind w:right="1"/>
        <w:jc w:val="both"/>
        <w:rPr>
          <w:sz w:val="20"/>
          <w:szCs w:val="20"/>
        </w:rPr>
      </w:pPr>
    </w:p>
    <w:p w:rsidR="00F77046" w:rsidRPr="00775105" w:rsidRDefault="00F77046" w:rsidP="00C865A0">
      <w:pPr>
        <w:pStyle w:val="ListParagraph"/>
        <w:tabs>
          <w:tab w:val="left" w:pos="-284"/>
          <w:tab w:val="left" w:pos="-142"/>
        </w:tabs>
        <w:ind w:left="-142" w:right="1"/>
        <w:jc w:val="both"/>
        <w:rPr>
          <w:sz w:val="20"/>
          <w:szCs w:val="20"/>
        </w:rPr>
      </w:pPr>
      <w:r w:rsidRPr="00775105">
        <w:rPr>
          <w:sz w:val="20"/>
          <w:szCs w:val="20"/>
        </w:rPr>
        <w:t>C(4,25) P(5) C(2,10) V(2,4) P(6) C(6,9) C(5,20) V(3,20)</w:t>
      </w:r>
    </w:p>
    <w:sectPr w:rsidR="00F77046" w:rsidRPr="00775105" w:rsidSect="00775105">
      <w:pgSz w:w="11906" w:h="16838"/>
      <w:pgMar w:top="1417" w:right="566" w:bottom="568" w:left="1260" w:header="708" w:footer="708" w:gutter="0"/>
      <w:cols w:num="2" w:sep="1" w:space="85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0E66"/>
    <w:multiLevelType w:val="hybridMultilevel"/>
    <w:tmpl w:val="526C578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25233F"/>
    <w:multiLevelType w:val="hybridMultilevel"/>
    <w:tmpl w:val="526C578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C83504B"/>
    <w:multiLevelType w:val="hybridMultilevel"/>
    <w:tmpl w:val="526C578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F290721"/>
    <w:multiLevelType w:val="hybridMultilevel"/>
    <w:tmpl w:val="28D033C8"/>
    <w:lvl w:ilvl="0" w:tplc="83F60B7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43BE0DBD"/>
    <w:multiLevelType w:val="hybridMultilevel"/>
    <w:tmpl w:val="526C578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345379B"/>
    <w:multiLevelType w:val="hybridMultilevel"/>
    <w:tmpl w:val="526C578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0A85"/>
    <w:rsid w:val="002479C0"/>
    <w:rsid w:val="003304AA"/>
    <w:rsid w:val="00520043"/>
    <w:rsid w:val="005A14AC"/>
    <w:rsid w:val="00775105"/>
    <w:rsid w:val="00A64690"/>
    <w:rsid w:val="00A72769"/>
    <w:rsid w:val="00B13840"/>
    <w:rsid w:val="00C10A85"/>
    <w:rsid w:val="00C865A0"/>
    <w:rsid w:val="00CF00A6"/>
    <w:rsid w:val="00F7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04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A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75</TotalTime>
  <Pages>1</Pages>
  <Words>500</Words>
  <Characters>2854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Slovenkaiová</dc:creator>
  <cp:keywords/>
  <dc:description/>
  <cp:lastModifiedBy>Your User Name</cp:lastModifiedBy>
  <cp:revision>2</cp:revision>
  <cp:lastPrinted>2012-05-31T05:15:00Z</cp:lastPrinted>
  <dcterms:created xsi:type="dcterms:W3CDTF">2012-05-30T17:26:00Z</dcterms:created>
  <dcterms:modified xsi:type="dcterms:W3CDTF">2012-05-31T05:15:00Z</dcterms:modified>
</cp:coreProperties>
</file>