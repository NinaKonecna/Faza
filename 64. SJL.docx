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B6" w:rsidRPr="0088621D" w:rsidRDefault="009631B6" w:rsidP="003D45E2">
      <w:pPr>
        <w:jc w:val="center"/>
        <w:rPr>
          <w:b/>
          <w:bCs/>
          <w:sz w:val="24"/>
          <w:szCs w:val="24"/>
          <w:lang w:val="cs-CZ"/>
        </w:rPr>
      </w:pPr>
      <w:r w:rsidRPr="0088621D">
        <w:rPr>
          <w:b/>
          <w:bCs/>
          <w:sz w:val="24"/>
          <w:szCs w:val="24"/>
          <w:lang w:val="cs-CZ"/>
        </w:rPr>
        <w:t>III. písomná previerka z gramatiky  pre 7. ročník</w:t>
      </w:r>
    </w:p>
    <w:p w:rsidR="009631B6" w:rsidRDefault="009631B6" w:rsidP="003D45E2">
      <w:pPr>
        <w:rPr>
          <w:b/>
          <w:bCs/>
          <w:lang w:val="cs-CZ"/>
        </w:rPr>
      </w:pPr>
      <w:r w:rsidRPr="0088621D">
        <w:rPr>
          <w:b/>
          <w:bCs/>
          <w:lang w:val="cs-CZ"/>
        </w:rPr>
        <w:t>1.  Ktoré slová:</w:t>
      </w:r>
    </w:p>
    <w:p w:rsidR="009631B6" w:rsidRPr="0088621D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a) sú neohybné, neplnovýznamové, bez vetnočlenskej  platnosti  …………………………………………………………………………………..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b) sú neohybné, plnovýznamové s vetnočlenskou  platnosťou  ……………………………………………………………………………………..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c) vyjadrujú okolnosti a vlastnosti deja  ………………………………………………………………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d) spájajú slová a vety …………………………………………………………………………………………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e) vyjadrujú postoj hovoriaceho k výpovedi   ……………………………………………………..</w:t>
      </w:r>
    </w:p>
    <w:p w:rsidR="009631B6" w:rsidRDefault="009631B6" w:rsidP="003D45E2">
      <w:pPr>
        <w:rPr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  <w:r w:rsidRPr="0088621D">
        <w:rPr>
          <w:b/>
          <w:bCs/>
          <w:lang w:val="cs-CZ"/>
        </w:rPr>
        <w:t xml:space="preserve">2.  Ako delíme predložky?  </w:t>
      </w:r>
    </w:p>
    <w:p w:rsidR="009631B6" w:rsidRDefault="009631B6" w:rsidP="003D45E2">
      <w:pPr>
        <w:rPr>
          <w:b/>
          <w:bCs/>
          <w:lang w:val="cs-CZ"/>
        </w:rPr>
      </w:pPr>
    </w:p>
    <w:p w:rsidR="009631B6" w:rsidRPr="0088621D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  <w:r w:rsidRPr="0088621D">
        <w:rPr>
          <w:b/>
          <w:bCs/>
          <w:lang w:val="cs-CZ"/>
        </w:rPr>
        <w:t>3. Definuj citoslovcia</w:t>
      </w:r>
      <w:r>
        <w:rPr>
          <w:b/>
          <w:bCs/>
          <w:lang w:val="cs-CZ"/>
        </w:rPr>
        <w:t xml:space="preserve"> ( + delenie)</w:t>
      </w:r>
    </w:p>
    <w:p w:rsidR="009631B6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</w:p>
    <w:p w:rsidR="009631B6" w:rsidRPr="0088621D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  <w:r w:rsidRPr="0088621D">
        <w:rPr>
          <w:b/>
          <w:bCs/>
          <w:lang w:val="cs-CZ"/>
        </w:rPr>
        <w:t>4.  Akými slovnými druhmi sú podčiarknuté slová?</w:t>
      </w:r>
    </w:p>
    <w:p w:rsidR="009631B6" w:rsidRPr="0088621D" w:rsidRDefault="009631B6" w:rsidP="003D45E2">
      <w:pPr>
        <w:rPr>
          <w:b/>
          <w:bCs/>
          <w:lang w:val="cs-CZ"/>
        </w:rPr>
      </w:pPr>
    </w:p>
    <w:p w:rsidR="009631B6" w:rsidRPr="00FC0B5A" w:rsidRDefault="009631B6" w:rsidP="003D45E2">
      <w:pPr>
        <w:rPr>
          <w:u w:val="single"/>
          <w:lang w:val="cs-CZ"/>
        </w:rPr>
      </w:pPr>
      <w:r>
        <w:rPr>
          <w:lang w:val="cs-CZ"/>
        </w:rPr>
        <w:t xml:space="preserve">     a) Spal iba </w:t>
      </w:r>
      <w:r w:rsidRPr="00FC0B5A">
        <w:rPr>
          <w:u w:val="single"/>
          <w:lang w:val="cs-CZ"/>
        </w:rPr>
        <w:t>naoko.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 b) Mám </w:t>
      </w:r>
      <w:r w:rsidRPr="00FC0B5A">
        <w:rPr>
          <w:u w:val="single"/>
          <w:lang w:val="cs-CZ"/>
        </w:rPr>
        <w:t>asi</w:t>
      </w:r>
      <w:r>
        <w:rPr>
          <w:lang w:val="cs-CZ"/>
        </w:rPr>
        <w:t xml:space="preserve"> sto korún. 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 c) </w:t>
      </w:r>
      <w:r w:rsidRPr="00FC0B5A">
        <w:rPr>
          <w:u w:val="single"/>
          <w:lang w:val="cs-CZ"/>
        </w:rPr>
        <w:t>Prepánajána</w:t>
      </w:r>
      <w:r>
        <w:rPr>
          <w:lang w:val="cs-CZ"/>
        </w:rPr>
        <w:t xml:space="preserve">, </w:t>
      </w:r>
      <w:r w:rsidRPr="00FC0B5A">
        <w:rPr>
          <w:u w:val="single"/>
          <w:lang w:val="cs-CZ"/>
        </w:rPr>
        <w:t xml:space="preserve">čo </w:t>
      </w:r>
      <w:r>
        <w:rPr>
          <w:lang w:val="cs-CZ"/>
        </w:rPr>
        <w:t>to robíš?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 d) </w:t>
      </w:r>
      <w:r w:rsidRPr="00FC0B5A">
        <w:rPr>
          <w:u w:val="single"/>
          <w:lang w:val="cs-CZ"/>
        </w:rPr>
        <w:t>Na oko</w:t>
      </w:r>
      <w:r>
        <w:rPr>
          <w:lang w:val="cs-CZ"/>
        </w:rPr>
        <w:t xml:space="preserve"> si dal studený zábal.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 e) </w:t>
      </w:r>
      <w:r w:rsidRPr="00FC0B5A">
        <w:rPr>
          <w:u w:val="single"/>
          <w:lang w:val="cs-CZ"/>
        </w:rPr>
        <w:t>Okolo</w:t>
      </w:r>
      <w:r>
        <w:rPr>
          <w:lang w:val="cs-CZ"/>
        </w:rPr>
        <w:t xml:space="preserve"> našej školy je </w:t>
      </w:r>
      <w:r w:rsidRPr="00FC0B5A">
        <w:rPr>
          <w:u w:val="single"/>
          <w:lang w:val="cs-CZ"/>
        </w:rPr>
        <w:t>veľa</w:t>
      </w:r>
      <w:r>
        <w:rPr>
          <w:lang w:val="cs-CZ"/>
        </w:rPr>
        <w:t xml:space="preserve"> pekných stromov.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 f) </w:t>
      </w:r>
      <w:r w:rsidRPr="00FC0B5A">
        <w:rPr>
          <w:u w:val="single"/>
          <w:lang w:val="cs-CZ"/>
        </w:rPr>
        <w:t>Niektorí</w:t>
      </w:r>
      <w:r>
        <w:rPr>
          <w:lang w:val="cs-CZ"/>
        </w:rPr>
        <w:t xml:space="preserve"> prišli </w:t>
      </w:r>
      <w:r w:rsidRPr="00FC0B5A">
        <w:rPr>
          <w:u w:val="single"/>
          <w:lang w:val="cs-CZ"/>
        </w:rPr>
        <w:t>do</w:t>
      </w:r>
      <w:r>
        <w:rPr>
          <w:lang w:val="cs-CZ"/>
        </w:rPr>
        <w:t xml:space="preserve"> školy </w:t>
      </w:r>
      <w:r w:rsidRPr="00FC0B5A">
        <w:rPr>
          <w:u w:val="single"/>
          <w:lang w:val="cs-CZ"/>
        </w:rPr>
        <w:t>neskoro</w:t>
      </w:r>
      <w:r>
        <w:rPr>
          <w:lang w:val="cs-CZ"/>
        </w:rPr>
        <w:t>.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g) Prídeme </w:t>
      </w:r>
      <w:r w:rsidRPr="00FC0B5A">
        <w:rPr>
          <w:u w:val="single"/>
          <w:lang w:val="cs-CZ"/>
        </w:rPr>
        <w:t>večer</w:t>
      </w:r>
      <w:r>
        <w:rPr>
          <w:lang w:val="cs-CZ"/>
        </w:rPr>
        <w:t>.</w:t>
      </w:r>
    </w:p>
    <w:p w:rsidR="009631B6" w:rsidRDefault="009631B6" w:rsidP="003D45E2">
      <w:pPr>
        <w:rPr>
          <w:u w:val="single"/>
          <w:lang w:val="cs-CZ"/>
        </w:rPr>
      </w:pPr>
      <w:r>
        <w:rPr>
          <w:lang w:val="cs-CZ"/>
        </w:rPr>
        <w:t xml:space="preserve">    h)Lopta dopadla </w:t>
      </w:r>
      <w:r w:rsidRPr="00FC0B5A">
        <w:rPr>
          <w:u w:val="single"/>
          <w:lang w:val="cs-CZ"/>
        </w:rPr>
        <w:t>vedľa.</w:t>
      </w:r>
    </w:p>
    <w:p w:rsidR="009631B6" w:rsidRDefault="009631B6" w:rsidP="003D45E2">
      <w:pPr>
        <w:rPr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  <w:r w:rsidRPr="0088621D">
        <w:rPr>
          <w:b/>
          <w:bCs/>
          <w:lang w:val="cs-CZ"/>
        </w:rPr>
        <w:t xml:space="preserve">5.  Utvor </w:t>
      </w:r>
      <w:r>
        <w:rPr>
          <w:b/>
          <w:bCs/>
          <w:lang w:val="cs-CZ"/>
        </w:rPr>
        <w:t>komparatí</w:t>
      </w:r>
      <w:r w:rsidRPr="0088621D">
        <w:rPr>
          <w:b/>
          <w:bCs/>
          <w:lang w:val="cs-CZ"/>
        </w:rPr>
        <w:t>v a supe</w:t>
      </w:r>
      <w:r>
        <w:rPr>
          <w:b/>
          <w:bCs/>
          <w:lang w:val="cs-CZ"/>
        </w:rPr>
        <w:t>rlatí</w:t>
      </w:r>
      <w:r w:rsidRPr="0088621D">
        <w:rPr>
          <w:b/>
          <w:bCs/>
          <w:lang w:val="cs-CZ"/>
        </w:rPr>
        <w:t xml:space="preserve">v príslovky </w:t>
      </w:r>
      <w:r w:rsidRPr="00871519">
        <w:rPr>
          <w:i/>
          <w:iCs/>
          <w:lang w:val="cs-CZ"/>
        </w:rPr>
        <w:t>pekne</w:t>
      </w:r>
      <w:r w:rsidRPr="0088621D">
        <w:rPr>
          <w:b/>
          <w:bCs/>
          <w:lang w:val="cs-CZ"/>
        </w:rPr>
        <w:t>:</w:t>
      </w:r>
    </w:p>
    <w:p w:rsidR="009631B6" w:rsidRPr="00871519" w:rsidRDefault="009631B6" w:rsidP="00023C1B">
      <w:pPr>
        <w:rPr>
          <w:b/>
          <w:bCs/>
          <w:lang w:val="cs-CZ"/>
        </w:rPr>
      </w:pPr>
      <w:r w:rsidRPr="0088621D">
        <w:rPr>
          <w:b/>
          <w:bCs/>
          <w:lang w:val="cs-CZ"/>
        </w:rPr>
        <w:t xml:space="preserve">6.  </w:t>
      </w:r>
      <w:r w:rsidRPr="00871519">
        <w:rPr>
          <w:b/>
          <w:bCs/>
          <w:lang w:val="cs-CZ"/>
        </w:rPr>
        <w:t xml:space="preserve">Vysvetli vokalizáciu predložiek </w:t>
      </w:r>
    </w:p>
    <w:p w:rsidR="009631B6" w:rsidRPr="0088621D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</w:p>
    <w:p w:rsidR="009631B6" w:rsidRPr="0088621D" w:rsidRDefault="009631B6" w:rsidP="003D45E2">
      <w:pPr>
        <w:rPr>
          <w:b/>
          <w:bCs/>
          <w:lang w:val="cs-CZ"/>
        </w:rPr>
      </w:pPr>
    </w:p>
    <w:p w:rsidR="009631B6" w:rsidRPr="002E6CD8" w:rsidRDefault="009631B6" w:rsidP="003D45E2">
      <w:pPr>
        <w:rPr>
          <w:b/>
          <w:bCs/>
          <w:lang w:val="cs-CZ"/>
        </w:rPr>
      </w:pPr>
      <w:r w:rsidRPr="002E6CD8">
        <w:rPr>
          <w:b/>
          <w:bCs/>
          <w:lang w:val="cs-CZ"/>
        </w:rPr>
        <w:t>7.  Doplň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a) priraďovací sklad tvoria      ………………………………………………………………………………………………………………….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b) prísudok môže byť               ………………………………………………………………………………………………………………………..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c) vety podľa zámeru delíme na  …………………………………………………………………………………………………………………….</w:t>
      </w:r>
    </w:p>
    <w:p w:rsidR="009631B6" w:rsidRDefault="009631B6" w:rsidP="003D45E2">
      <w:pPr>
        <w:rPr>
          <w:lang w:val="cs-CZ"/>
        </w:rPr>
      </w:pPr>
    </w:p>
    <w:p w:rsidR="009631B6" w:rsidRDefault="009631B6" w:rsidP="009E32B5">
      <w:pPr>
        <w:rPr>
          <w:b/>
          <w:bCs/>
          <w:lang w:val="cs-CZ"/>
        </w:rPr>
      </w:pPr>
      <w:r w:rsidRPr="002E6CD8">
        <w:rPr>
          <w:b/>
          <w:bCs/>
          <w:lang w:val="cs-CZ"/>
        </w:rPr>
        <w:t xml:space="preserve">8. </w:t>
      </w:r>
      <w:r>
        <w:rPr>
          <w:b/>
          <w:bCs/>
          <w:lang w:val="cs-CZ"/>
        </w:rPr>
        <w:t xml:space="preserve">Podčiarkni spojky vo vete </w:t>
      </w:r>
      <w:r w:rsidRPr="00871519">
        <w:rPr>
          <w:i/>
          <w:iCs/>
          <w:lang w:val="cs-CZ"/>
        </w:rPr>
        <w:t>Aby sa všetci učitelia a žiaci mohli naobedovať, musíme zväčšiť kuchyňu i jedáleň</w:t>
      </w:r>
      <w:r>
        <w:rPr>
          <w:b/>
          <w:bCs/>
          <w:lang w:val="cs-CZ"/>
        </w:rPr>
        <w:t>.</w:t>
      </w:r>
    </w:p>
    <w:p w:rsidR="009631B6" w:rsidRDefault="009631B6" w:rsidP="009E32B5">
      <w:pPr>
        <w:rPr>
          <w:lang w:val="cs-CZ"/>
        </w:rPr>
      </w:pPr>
    </w:p>
    <w:p w:rsidR="009631B6" w:rsidRDefault="009631B6" w:rsidP="004F0E3F">
      <w:pPr>
        <w:rPr>
          <w:b/>
          <w:bCs/>
          <w:lang w:val="cs-CZ"/>
        </w:rPr>
      </w:pPr>
      <w:r w:rsidRPr="009E32B5">
        <w:rPr>
          <w:b/>
          <w:bCs/>
          <w:lang w:val="cs-CZ"/>
        </w:rPr>
        <w:t xml:space="preserve">9.  </w:t>
      </w:r>
      <w:r>
        <w:rPr>
          <w:b/>
          <w:bCs/>
          <w:lang w:val="cs-CZ"/>
        </w:rPr>
        <w:t>V</w:t>
      </w:r>
      <w:r w:rsidRPr="004F0E3F">
        <w:rPr>
          <w:b/>
          <w:bCs/>
          <w:lang w:val="cs-CZ"/>
        </w:rPr>
        <w:t>ypíš z viet neohybné slovné druhy a pomenuj ich</w:t>
      </w:r>
    </w:p>
    <w:p w:rsidR="009631B6" w:rsidRPr="004F0E3F" w:rsidRDefault="009631B6" w:rsidP="004F0E3F">
      <w:pPr>
        <w:rPr>
          <w:b/>
          <w:bCs/>
          <w:lang w:val="cs-CZ"/>
        </w:rPr>
      </w:pPr>
    </w:p>
    <w:p w:rsidR="009631B6" w:rsidRPr="004F0E3F" w:rsidRDefault="009631B6" w:rsidP="004F0E3F">
      <w:pPr>
        <w:rPr>
          <w:i/>
          <w:iCs/>
          <w:lang w:val="cs-CZ"/>
        </w:rPr>
      </w:pPr>
      <w:r>
        <w:rPr>
          <w:lang w:val="cs-CZ"/>
        </w:rPr>
        <w:t xml:space="preserve">      </w:t>
      </w:r>
      <w:r w:rsidRPr="004F0E3F">
        <w:rPr>
          <w:i/>
          <w:iCs/>
          <w:lang w:val="cs-CZ"/>
        </w:rPr>
        <w:t xml:space="preserve">Joj, včera sme sa dlho netešili z novej počítačovej hry! Nikdy by som nepovedala, že to bude taký veľký problém. </w:t>
      </w:r>
    </w:p>
    <w:p w:rsidR="009631B6" w:rsidRPr="004F0E3F" w:rsidRDefault="009631B6" w:rsidP="004F0E3F">
      <w:pPr>
        <w:rPr>
          <w:i/>
          <w:iCs/>
          <w:lang w:val="cs-CZ"/>
        </w:rPr>
      </w:pPr>
      <w:r w:rsidRPr="004F0E3F">
        <w:rPr>
          <w:i/>
          <w:iCs/>
          <w:lang w:val="cs-CZ"/>
        </w:rPr>
        <w:t xml:space="preserve">       Povedal, že odíde. Auto zaparkoval pri dome. Domov sa vrátil okolo desiatej.</w:t>
      </w:r>
    </w:p>
    <w:p w:rsidR="009631B6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  <w:r w:rsidRPr="009E32B5">
        <w:rPr>
          <w:b/>
          <w:bCs/>
          <w:lang w:val="cs-CZ"/>
        </w:rPr>
        <w:t>10.  Utvor príslovky</w:t>
      </w:r>
      <w:r>
        <w:rPr>
          <w:b/>
          <w:bCs/>
          <w:lang w:val="cs-CZ"/>
        </w:rPr>
        <w:t xml:space="preserve"> od prídavných mien</w:t>
      </w:r>
    </w:p>
    <w:p w:rsidR="009631B6" w:rsidRPr="009E32B5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   a) pekný -                                                    b) múdry -                                                     c) japonský -   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   d) dutý -                                                      e) z pravidla -                                                d) z časti -         </w:t>
      </w:r>
    </w:p>
    <w:p w:rsidR="009631B6" w:rsidRDefault="009631B6" w:rsidP="003D45E2">
      <w:pPr>
        <w:rPr>
          <w:lang w:val="cs-CZ"/>
        </w:rPr>
      </w:pPr>
      <w:r>
        <w:rPr>
          <w:lang w:val="cs-CZ"/>
        </w:rPr>
        <w:t xml:space="preserve">                                               </w:t>
      </w:r>
    </w:p>
    <w:p w:rsidR="009631B6" w:rsidRDefault="009631B6" w:rsidP="003D45E2">
      <w:pPr>
        <w:rPr>
          <w:b/>
          <w:bCs/>
          <w:lang w:val="cs-CZ"/>
        </w:rPr>
      </w:pPr>
      <w:r w:rsidRPr="009E32B5">
        <w:rPr>
          <w:b/>
          <w:bCs/>
          <w:lang w:val="cs-CZ"/>
        </w:rPr>
        <w:t xml:space="preserve">13. </w:t>
      </w:r>
      <w:r>
        <w:rPr>
          <w:b/>
          <w:bCs/>
          <w:lang w:val="cs-CZ"/>
        </w:rPr>
        <w:t xml:space="preserve"> </w:t>
      </w:r>
      <w:r w:rsidRPr="0088621D">
        <w:rPr>
          <w:b/>
          <w:bCs/>
          <w:lang w:val="cs-CZ"/>
        </w:rPr>
        <w:t>Definuj slovnú zásobu</w:t>
      </w:r>
    </w:p>
    <w:p w:rsidR="009631B6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</w:p>
    <w:p w:rsidR="009631B6" w:rsidRDefault="009631B6" w:rsidP="003D45E2">
      <w:pPr>
        <w:rPr>
          <w:b/>
          <w:bCs/>
          <w:lang w:val="cs-CZ"/>
        </w:rPr>
      </w:pPr>
    </w:p>
    <w:p w:rsidR="009631B6" w:rsidRPr="002E6CD8" w:rsidRDefault="009631B6" w:rsidP="009E32B5">
      <w:pPr>
        <w:rPr>
          <w:b/>
          <w:bCs/>
          <w:lang w:val="cs-CZ"/>
        </w:rPr>
      </w:pPr>
      <w:r>
        <w:rPr>
          <w:b/>
          <w:bCs/>
          <w:lang w:val="cs-CZ"/>
        </w:rPr>
        <w:t xml:space="preserve">14.  </w:t>
      </w:r>
      <w:r w:rsidRPr="002E6CD8">
        <w:rPr>
          <w:b/>
          <w:bCs/>
          <w:lang w:val="cs-CZ"/>
        </w:rPr>
        <w:t>Zo slovných spojení utvor sklady a pomenuj ich</w:t>
      </w:r>
    </w:p>
    <w:p w:rsidR="009631B6" w:rsidRDefault="009631B6" w:rsidP="009E32B5">
      <w:pPr>
        <w:rPr>
          <w:lang w:val="cs-CZ"/>
        </w:rPr>
      </w:pPr>
      <w:r>
        <w:rPr>
          <w:lang w:val="cs-CZ"/>
        </w:rPr>
        <w:t xml:space="preserve">     dnešná hodina,  dnešok i zajtrajšok, odpočíva, pracuje v škole, ovocná zmrzlina, šalát zo zeleniny, začína pracovať,   </w:t>
      </w:r>
    </w:p>
    <w:p w:rsidR="009631B6" w:rsidRDefault="009631B6" w:rsidP="009E32B5">
      <w:pPr>
        <w:rPr>
          <w:lang w:val="cs-CZ"/>
        </w:rPr>
      </w:pPr>
      <w:r>
        <w:rPr>
          <w:lang w:val="cs-CZ"/>
        </w:rPr>
        <w:t xml:space="preserve">     vysoko lieta, varí a pečie, ovečkin kožúšok</w:t>
      </w:r>
    </w:p>
    <w:p w:rsidR="009631B6" w:rsidRDefault="009631B6" w:rsidP="009E32B5">
      <w:pPr>
        <w:rPr>
          <w:lang w:val="cs-CZ"/>
        </w:rPr>
      </w:pPr>
    </w:p>
    <w:p w:rsidR="009631B6" w:rsidRDefault="009631B6" w:rsidP="009E32B5">
      <w:pPr>
        <w:rPr>
          <w:lang w:val="cs-CZ"/>
        </w:rPr>
      </w:pPr>
    </w:p>
    <w:p w:rsidR="009631B6" w:rsidRDefault="009631B6" w:rsidP="009E32B5">
      <w:pPr>
        <w:rPr>
          <w:lang w:val="cs-CZ"/>
        </w:rPr>
      </w:pPr>
    </w:p>
    <w:p w:rsidR="009631B6" w:rsidRDefault="009631B6" w:rsidP="009E32B5">
      <w:pPr>
        <w:rPr>
          <w:lang w:val="cs-CZ"/>
        </w:rPr>
      </w:pPr>
    </w:p>
    <w:p w:rsidR="009631B6" w:rsidRDefault="009631B6" w:rsidP="009E32B5">
      <w:pPr>
        <w:rPr>
          <w:lang w:val="cs-CZ"/>
        </w:rPr>
      </w:pPr>
    </w:p>
    <w:p w:rsidR="009631B6" w:rsidRDefault="009631B6" w:rsidP="009E32B5">
      <w:pPr>
        <w:rPr>
          <w:lang w:val="cs-CZ"/>
        </w:rPr>
      </w:pPr>
    </w:p>
    <w:p w:rsidR="009631B6" w:rsidRDefault="009631B6" w:rsidP="009E32B5">
      <w:pPr>
        <w:rPr>
          <w:lang w:val="cs-CZ"/>
        </w:rPr>
      </w:pPr>
    </w:p>
    <w:p w:rsidR="009631B6" w:rsidRDefault="009631B6" w:rsidP="009E32B5">
      <w:pPr>
        <w:rPr>
          <w:lang w:val="cs-CZ"/>
        </w:rPr>
      </w:pPr>
    </w:p>
    <w:p w:rsidR="009631B6" w:rsidRDefault="009631B6" w:rsidP="009E32B5">
      <w:pPr>
        <w:rPr>
          <w:lang w:val="cs-CZ"/>
        </w:rPr>
      </w:pPr>
    </w:p>
    <w:p w:rsidR="009631B6" w:rsidRDefault="009631B6" w:rsidP="009E32B5">
      <w:pPr>
        <w:rPr>
          <w:lang w:val="cs-CZ"/>
        </w:rPr>
      </w:pPr>
    </w:p>
    <w:p w:rsidR="009631B6" w:rsidRDefault="009631B6" w:rsidP="003D45E2">
      <w:pPr>
        <w:rPr>
          <w:lang w:val="cs-CZ"/>
        </w:rPr>
      </w:pPr>
    </w:p>
    <w:p w:rsidR="009631B6" w:rsidRDefault="009631B6" w:rsidP="003D45E2">
      <w:pPr>
        <w:rPr>
          <w:lang w:val="cs-CZ"/>
        </w:rPr>
      </w:pPr>
    </w:p>
    <w:p w:rsidR="009631B6" w:rsidRPr="00567A94" w:rsidRDefault="009631B6" w:rsidP="003D45E2">
      <w:pPr>
        <w:rPr>
          <w:lang w:val="cs-CZ"/>
        </w:rPr>
      </w:pPr>
      <w:r>
        <w:rPr>
          <w:lang w:val="cs-CZ"/>
        </w:rPr>
        <w:t xml:space="preserve">     </w:t>
      </w:r>
    </w:p>
    <w:p w:rsidR="009631B6" w:rsidRPr="003D45E2" w:rsidRDefault="009631B6" w:rsidP="003D45E2">
      <w:pPr>
        <w:jc w:val="center"/>
        <w:rPr>
          <w:lang w:val="cs-CZ"/>
        </w:rPr>
      </w:pPr>
    </w:p>
    <w:sectPr w:rsidR="009631B6" w:rsidRPr="003D45E2" w:rsidSect="00023C1B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5E2"/>
    <w:rsid w:val="00023C1B"/>
    <w:rsid w:val="00191947"/>
    <w:rsid w:val="0019405B"/>
    <w:rsid w:val="002A4D40"/>
    <w:rsid w:val="002E6CD8"/>
    <w:rsid w:val="0035408C"/>
    <w:rsid w:val="003D45E2"/>
    <w:rsid w:val="004F0E3F"/>
    <w:rsid w:val="00567A94"/>
    <w:rsid w:val="00606A94"/>
    <w:rsid w:val="00795A60"/>
    <w:rsid w:val="00871519"/>
    <w:rsid w:val="0088621D"/>
    <w:rsid w:val="008D5407"/>
    <w:rsid w:val="00923B4D"/>
    <w:rsid w:val="009631B6"/>
    <w:rsid w:val="009E32B5"/>
    <w:rsid w:val="00BC2E1A"/>
    <w:rsid w:val="00F124E6"/>
    <w:rsid w:val="00FC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94"/>
    <w:pPr>
      <w:spacing w:after="200" w:line="276" w:lineRule="auto"/>
    </w:pPr>
    <w:rPr>
      <w:rFonts w:cs="Calibri"/>
      <w:lang w:val="sk-SK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06A9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3</Pages>
  <Words>326</Words>
  <Characters>1925</Characters>
  <Application>Microsoft Office Outlook</Application>
  <DocSecurity>0</DocSecurity>
  <Lines>0</Lines>
  <Paragraphs>0</Paragraphs>
  <ScaleCrop>false</ScaleCrop>
  <Company>doma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pouzivatel 1</dc:creator>
  <cp:keywords/>
  <dc:description/>
  <cp:lastModifiedBy>Milanik</cp:lastModifiedBy>
  <cp:revision>2</cp:revision>
  <dcterms:created xsi:type="dcterms:W3CDTF">2012-04-11T16:25:00Z</dcterms:created>
  <dcterms:modified xsi:type="dcterms:W3CDTF">2012-04-11T16:25:00Z</dcterms:modified>
</cp:coreProperties>
</file>