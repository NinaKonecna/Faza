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03AB17" w14:textId="77777777" w:rsidR="001235EA" w:rsidRPr="00187EF9" w:rsidRDefault="00D97184" w:rsidP="00187EF9">
      <w:pPr>
        <w:pStyle w:val="Nzov"/>
      </w:pPr>
      <w:r w:rsidRPr="00187EF9">
        <w:rPr>
          <w:rStyle w:val="NzovChar"/>
        </w:rPr>
        <w:t>A3</w:t>
      </w:r>
      <w:r w:rsidR="00753FE7" w:rsidRPr="00187EF9">
        <w:rPr>
          <w:rStyle w:val="NzovChar"/>
        </w:rPr>
        <w:t xml:space="preserve">: </w:t>
      </w:r>
      <w:sdt>
        <w:sdtPr>
          <w:alias w:val="Názov metódy"/>
          <w:tag w:val="Názov metódy"/>
          <w:id w:val="1501239775"/>
          <w:placeholder>
            <w:docPart w:val="941F2C0121ED4E8AB3D154C9BE17D8D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4B772F" w:rsidRPr="00187EF9">
            <w:t>DENNÍK HĽADANIA PRÁCE</w:t>
          </w:r>
        </w:sdtContent>
      </w:sdt>
    </w:p>
    <w:p w14:paraId="3703AB18" w14:textId="77777777" w:rsidR="004B772F" w:rsidRDefault="00BB15C8">
      <w:pPr>
        <w:pStyle w:val="Podtitul"/>
        <w:rPr>
          <w:lang w:val="sk-SK"/>
        </w:rPr>
      </w:pPr>
      <w:r>
        <w:rPr>
          <w:rStyle w:val="Nadpis1Char"/>
          <w:lang w:val="sk-SK"/>
        </w:rPr>
        <w:t>PRacovný materiál pre uchádzača o zamestnanie</w:t>
      </w:r>
    </w:p>
    <w:p w14:paraId="3703AB19" w14:textId="77777777" w:rsidR="004B772F" w:rsidRDefault="004B772F" w:rsidP="004B772F">
      <w:pPr>
        <w:rPr>
          <w:lang w:val="sk-SK"/>
        </w:rPr>
      </w:pPr>
    </w:p>
    <w:p w14:paraId="3703AB1A" w14:textId="77777777" w:rsidR="004B772F" w:rsidRDefault="004B772F" w:rsidP="004B772F">
      <w:pPr>
        <w:rPr>
          <w:lang w:val="sk-SK"/>
        </w:rPr>
      </w:pPr>
      <w:r w:rsidRPr="00D24BAB">
        <w:rPr>
          <w:b/>
          <w:bCs/>
          <w:color w:val="1F4E79" w:themeColor="accent1" w:themeShade="80"/>
          <w:sz w:val="20"/>
          <w:szCs w:val="24"/>
          <w:lang w:val="sk-SK"/>
        </w:rPr>
        <w:t>Meno</w:t>
      </w:r>
      <w:r>
        <w:rPr>
          <w:lang w:val="sk-SK"/>
        </w:rPr>
        <w:t>:.....................................</w:t>
      </w:r>
      <w:r>
        <w:rPr>
          <w:lang w:val="sk-SK"/>
        </w:rPr>
        <w:tab/>
      </w:r>
      <w:r>
        <w:rPr>
          <w:lang w:val="sk-SK"/>
        </w:rPr>
        <w:tab/>
      </w:r>
      <w:r w:rsidRPr="00D24BAB">
        <w:rPr>
          <w:b/>
          <w:bCs/>
          <w:color w:val="1F4E79" w:themeColor="accent1" w:themeShade="80"/>
          <w:sz w:val="20"/>
          <w:szCs w:val="24"/>
          <w:lang w:val="sk-SK"/>
        </w:rPr>
        <w:t>Obdobie od:</w:t>
      </w:r>
      <w:r>
        <w:rPr>
          <w:lang w:val="sk-SK"/>
        </w:rPr>
        <w:t xml:space="preserve"> </w:t>
      </w:r>
      <w:r w:rsidR="00B87A1C">
        <w:rPr>
          <w:lang w:val="sk-SK"/>
        </w:rPr>
        <w:t>......./......./.........</w:t>
      </w:r>
      <w:r>
        <w:rPr>
          <w:lang w:val="sk-SK"/>
        </w:rPr>
        <w:t xml:space="preserve">  </w:t>
      </w:r>
      <w:r w:rsidRPr="00D24BAB">
        <w:rPr>
          <w:b/>
          <w:bCs/>
          <w:color w:val="1F4E79" w:themeColor="accent1" w:themeShade="80"/>
          <w:sz w:val="20"/>
          <w:szCs w:val="24"/>
          <w:lang w:val="sk-SK"/>
        </w:rPr>
        <w:t>do:</w:t>
      </w:r>
      <w:r>
        <w:rPr>
          <w:lang w:val="sk-SK"/>
        </w:rPr>
        <w:t xml:space="preserve"> </w:t>
      </w:r>
      <w:r w:rsidR="00B87A1C">
        <w:rPr>
          <w:lang w:val="sk-SK"/>
        </w:rPr>
        <w:t>......./......./.........</w:t>
      </w:r>
    </w:p>
    <w:tbl>
      <w:tblPr>
        <w:tblStyle w:val="ProjectTable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966"/>
        <w:gridCol w:w="2824"/>
        <w:gridCol w:w="2394"/>
        <w:gridCol w:w="2400"/>
        <w:gridCol w:w="2402"/>
        <w:gridCol w:w="2414"/>
      </w:tblGrid>
      <w:tr w:rsidR="004B772F" w14:paraId="3703AB21" w14:textId="77777777" w:rsidTr="00187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1990" w:type="dxa"/>
            <w:vAlign w:val="center"/>
          </w:tcPr>
          <w:p w14:paraId="3703AB1B" w14:textId="77777777" w:rsidR="004B772F" w:rsidRPr="00D24BAB" w:rsidRDefault="004B772F" w:rsidP="00187EF9">
            <w:pPr>
              <w:pStyle w:val="Nadpis2"/>
              <w:spacing w:before="120"/>
              <w:outlineLvl w:val="1"/>
              <w:rPr>
                <w:color w:val="1F4E79" w:themeColor="accent1" w:themeShade="80"/>
                <w:lang w:val="sk-SK"/>
              </w:rPr>
            </w:pPr>
            <w:r w:rsidRPr="00D24BAB">
              <w:rPr>
                <w:color w:val="1F4E79" w:themeColor="accent1" w:themeShade="80"/>
                <w:lang w:val="sk-SK"/>
              </w:rPr>
              <w:t>Firma</w:t>
            </w:r>
          </w:p>
        </w:tc>
        <w:tc>
          <w:tcPr>
            <w:tcW w:w="2864" w:type="dxa"/>
            <w:vAlign w:val="center"/>
          </w:tcPr>
          <w:p w14:paraId="3703AB1C" w14:textId="77777777" w:rsidR="004B772F" w:rsidRPr="00D24BAB" w:rsidRDefault="004B772F" w:rsidP="00187EF9">
            <w:pPr>
              <w:pStyle w:val="Nadpis2"/>
              <w:spacing w:before="120"/>
              <w:outlineLvl w:val="1"/>
              <w:rPr>
                <w:color w:val="1F4E79" w:themeColor="accent1" w:themeShade="80"/>
                <w:lang w:val="sk-SK"/>
              </w:rPr>
            </w:pPr>
            <w:r w:rsidRPr="00D24BAB">
              <w:rPr>
                <w:color w:val="1F4E79" w:themeColor="accent1" w:themeShade="80"/>
                <w:lang w:val="sk-SK"/>
              </w:rPr>
              <w:t xml:space="preserve">Kontakt </w:t>
            </w:r>
            <w:r w:rsidRPr="00F12D75">
              <w:rPr>
                <w:color w:val="1F4E79" w:themeColor="accent1" w:themeShade="80"/>
                <w:lang w:val="sk-SK"/>
              </w:rPr>
              <w:t>(meno, telefón, email...)</w:t>
            </w:r>
          </w:p>
        </w:tc>
        <w:tc>
          <w:tcPr>
            <w:tcW w:w="2427" w:type="dxa"/>
            <w:vAlign w:val="center"/>
          </w:tcPr>
          <w:p w14:paraId="3703AB1D" w14:textId="77777777" w:rsidR="004B772F" w:rsidRPr="00D24BAB" w:rsidRDefault="004B772F" w:rsidP="00187EF9">
            <w:pPr>
              <w:pStyle w:val="Nadpis2"/>
              <w:spacing w:before="120"/>
              <w:outlineLvl w:val="1"/>
              <w:rPr>
                <w:color w:val="1F4E79" w:themeColor="accent1" w:themeShade="80"/>
                <w:lang w:val="sk-SK"/>
              </w:rPr>
            </w:pPr>
            <w:r w:rsidRPr="00D24BAB">
              <w:rPr>
                <w:color w:val="1F4E79" w:themeColor="accent1" w:themeShade="80"/>
                <w:lang w:val="sk-SK"/>
              </w:rPr>
              <w:t>Dátum</w:t>
            </w:r>
          </w:p>
        </w:tc>
        <w:tc>
          <w:tcPr>
            <w:tcW w:w="2427" w:type="dxa"/>
            <w:vAlign w:val="center"/>
          </w:tcPr>
          <w:p w14:paraId="3703AB1E" w14:textId="77777777" w:rsidR="00B87A1C" w:rsidRPr="00D24BAB" w:rsidRDefault="004B772F" w:rsidP="00187EF9">
            <w:pPr>
              <w:pStyle w:val="Nadpis2"/>
              <w:spacing w:before="120"/>
              <w:outlineLvl w:val="1"/>
              <w:rPr>
                <w:color w:val="1F4E79" w:themeColor="accent1" w:themeShade="80"/>
                <w:lang w:val="sk-SK"/>
              </w:rPr>
            </w:pPr>
            <w:r w:rsidRPr="00D24BAB">
              <w:rPr>
                <w:color w:val="1F4E79" w:themeColor="accent1" w:themeShade="80"/>
                <w:lang w:val="sk-SK"/>
              </w:rPr>
              <w:t>Aktivita</w:t>
            </w:r>
            <w:r w:rsidR="00B87A1C" w:rsidRPr="00D24BAB">
              <w:rPr>
                <w:color w:val="1F4E79" w:themeColor="accent1" w:themeShade="80"/>
                <w:lang w:val="sk-SK"/>
              </w:rPr>
              <w:t xml:space="preserve"> (telefonát, mail, osobné stretnutie)</w:t>
            </w:r>
          </w:p>
        </w:tc>
        <w:tc>
          <w:tcPr>
            <w:tcW w:w="2428" w:type="dxa"/>
            <w:vAlign w:val="center"/>
          </w:tcPr>
          <w:p w14:paraId="3703AB1F" w14:textId="77777777" w:rsidR="004B772F" w:rsidRPr="00D24BAB" w:rsidRDefault="004B772F" w:rsidP="00187EF9">
            <w:pPr>
              <w:pStyle w:val="Nadpis2"/>
              <w:spacing w:before="120"/>
              <w:outlineLvl w:val="1"/>
              <w:rPr>
                <w:color w:val="1F4E79" w:themeColor="accent1" w:themeShade="80"/>
                <w:lang w:val="sk-SK"/>
              </w:rPr>
            </w:pPr>
            <w:r w:rsidRPr="00D24BAB">
              <w:rPr>
                <w:color w:val="1F4E79" w:themeColor="accent1" w:themeShade="80"/>
                <w:lang w:val="sk-SK"/>
              </w:rPr>
              <w:t>Výsledok</w:t>
            </w:r>
            <w:r w:rsidR="00B87A1C" w:rsidRPr="00D24BAB">
              <w:rPr>
                <w:color w:val="1F4E79" w:themeColor="accent1" w:themeShade="80"/>
                <w:lang w:val="sk-SK"/>
              </w:rPr>
              <w:t xml:space="preserve"> (odpoveď, </w:t>
            </w:r>
            <w:r w:rsidR="00F12D75">
              <w:rPr>
                <w:color w:val="1F4E79" w:themeColor="accent1" w:themeShade="80"/>
                <w:lang w:val="sk-SK"/>
              </w:rPr>
              <w:t>bez odozvy</w:t>
            </w:r>
            <w:r w:rsidR="00B87A1C" w:rsidRPr="00D24BAB">
              <w:rPr>
                <w:color w:val="1F4E79" w:themeColor="accent1" w:themeShade="80"/>
                <w:lang w:val="sk-SK"/>
              </w:rPr>
              <w:t>)</w:t>
            </w:r>
          </w:p>
        </w:tc>
        <w:tc>
          <w:tcPr>
            <w:tcW w:w="2428" w:type="dxa"/>
            <w:vAlign w:val="center"/>
          </w:tcPr>
          <w:p w14:paraId="3703AB20" w14:textId="77777777" w:rsidR="004B772F" w:rsidRPr="00D24BAB" w:rsidRDefault="004B772F" w:rsidP="00187EF9">
            <w:pPr>
              <w:pStyle w:val="Nadpis2"/>
              <w:spacing w:before="120"/>
              <w:outlineLvl w:val="1"/>
              <w:rPr>
                <w:color w:val="1F4E79" w:themeColor="accent1" w:themeShade="80"/>
                <w:lang w:val="sk-SK"/>
              </w:rPr>
            </w:pPr>
            <w:r w:rsidRPr="00D24BAB">
              <w:rPr>
                <w:color w:val="1F4E79" w:themeColor="accent1" w:themeShade="80"/>
                <w:lang w:val="sk-SK"/>
              </w:rPr>
              <w:t>Ďalšie aktivity s kontaktom (pripomienka</w:t>
            </w:r>
            <w:r w:rsidR="00B87A1C" w:rsidRPr="00D24BAB">
              <w:rPr>
                <w:color w:val="1F4E79" w:themeColor="accent1" w:themeShade="80"/>
                <w:lang w:val="sk-SK"/>
              </w:rPr>
              <w:t>, ...</w:t>
            </w:r>
            <w:r w:rsidRPr="00D24BAB">
              <w:rPr>
                <w:color w:val="1F4E79" w:themeColor="accent1" w:themeShade="80"/>
                <w:lang w:val="sk-SK"/>
              </w:rPr>
              <w:t>)</w:t>
            </w:r>
          </w:p>
        </w:tc>
      </w:tr>
      <w:tr w:rsidR="004B772F" w14:paraId="3703AB28" w14:textId="77777777" w:rsidTr="00187EF9">
        <w:trPr>
          <w:trHeight w:val="760"/>
        </w:trPr>
        <w:tc>
          <w:tcPr>
            <w:tcW w:w="1990" w:type="dxa"/>
          </w:tcPr>
          <w:p w14:paraId="3703AB22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864" w:type="dxa"/>
          </w:tcPr>
          <w:p w14:paraId="3703AB23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427" w:type="dxa"/>
          </w:tcPr>
          <w:p w14:paraId="3703AB24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427" w:type="dxa"/>
          </w:tcPr>
          <w:p w14:paraId="3703AB25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428" w:type="dxa"/>
          </w:tcPr>
          <w:p w14:paraId="3703AB26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428" w:type="dxa"/>
          </w:tcPr>
          <w:p w14:paraId="3703AB27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</w:tr>
      <w:tr w:rsidR="004B772F" w14:paraId="3703AB2F" w14:textId="77777777" w:rsidTr="00187EF9">
        <w:trPr>
          <w:trHeight w:val="760"/>
        </w:trPr>
        <w:tc>
          <w:tcPr>
            <w:tcW w:w="1990" w:type="dxa"/>
          </w:tcPr>
          <w:p w14:paraId="3703AB29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864" w:type="dxa"/>
          </w:tcPr>
          <w:p w14:paraId="3703AB2A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427" w:type="dxa"/>
          </w:tcPr>
          <w:p w14:paraId="3703AB2B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427" w:type="dxa"/>
          </w:tcPr>
          <w:p w14:paraId="3703AB2C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428" w:type="dxa"/>
          </w:tcPr>
          <w:p w14:paraId="3703AB2D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428" w:type="dxa"/>
          </w:tcPr>
          <w:p w14:paraId="3703AB2E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</w:tr>
      <w:tr w:rsidR="004B772F" w14:paraId="3703AB36" w14:textId="77777777" w:rsidTr="00187EF9">
        <w:trPr>
          <w:trHeight w:val="760"/>
        </w:trPr>
        <w:tc>
          <w:tcPr>
            <w:tcW w:w="1990" w:type="dxa"/>
          </w:tcPr>
          <w:p w14:paraId="3703AB30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864" w:type="dxa"/>
          </w:tcPr>
          <w:p w14:paraId="3703AB31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427" w:type="dxa"/>
          </w:tcPr>
          <w:p w14:paraId="3703AB32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427" w:type="dxa"/>
          </w:tcPr>
          <w:p w14:paraId="3703AB33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428" w:type="dxa"/>
          </w:tcPr>
          <w:p w14:paraId="3703AB34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428" w:type="dxa"/>
          </w:tcPr>
          <w:p w14:paraId="3703AB35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</w:tr>
      <w:tr w:rsidR="004B772F" w14:paraId="3703AB3D" w14:textId="77777777" w:rsidTr="00187EF9">
        <w:trPr>
          <w:trHeight w:val="760"/>
        </w:trPr>
        <w:tc>
          <w:tcPr>
            <w:tcW w:w="1990" w:type="dxa"/>
          </w:tcPr>
          <w:p w14:paraId="3703AB37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864" w:type="dxa"/>
          </w:tcPr>
          <w:p w14:paraId="3703AB38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427" w:type="dxa"/>
          </w:tcPr>
          <w:p w14:paraId="3703AB39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427" w:type="dxa"/>
          </w:tcPr>
          <w:p w14:paraId="3703AB3A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428" w:type="dxa"/>
          </w:tcPr>
          <w:p w14:paraId="3703AB3B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428" w:type="dxa"/>
          </w:tcPr>
          <w:p w14:paraId="3703AB3C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</w:tr>
      <w:tr w:rsidR="004B772F" w14:paraId="3703AB44" w14:textId="77777777" w:rsidTr="00187EF9">
        <w:trPr>
          <w:trHeight w:val="760"/>
        </w:trPr>
        <w:tc>
          <w:tcPr>
            <w:tcW w:w="1990" w:type="dxa"/>
          </w:tcPr>
          <w:p w14:paraId="3703AB3E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864" w:type="dxa"/>
          </w:tcPr>
          <w:p w14:paraId="3703AB3F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427" w:type="dxa"/>
          </w:tcPr>
          <w:p w14:paraId="3703AB40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427" w:type="dxa"/>
          </w:tcPr>
          <w:p w14:paraId="3703AB41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428" w:type="dxa"/>
          </w:tcPr>
          <w:p w14:paraId="3703AB42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428" w:type="dxa"/>
          </w:tcPr>
          <w:p w14:paraId="3703AB43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</w:tr>
      <w:tr w:rsidR="004B772F" w14:paraId="3703AB4B" w14:textId="77777777" w:rsidTr="00187EF9">
        <w:trPr>
          <w:trHeight w:val="760"/>
        </w:trPr>
        <w:tc>
          <w:tcPr>
            <w:tcW w:w="1990" w:type="dxa"/>
          </w:tcPr>
          <w:p w14:paraId="3703AB45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864" w:type="dxa"/>
          </w:tcPr>
          <w:p w14:paraId="3703AB46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427" w:type="dxa"/>
          </w:tcPr>
          <w:p w14:paraId="3703AB47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427" w:type="dxa"/>
          </w:tcPr>
          <w:p w14:paraId="3703AB48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428" w:type="dxa"/>
          </w:tcPr>
          <w:p w14:paraId="3703AB49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428" w:type="dxa"/>
          </w:tcPr>
          <w:p w14:paraId="3703AB4A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</w:tr>
      <w:tr w:rsidR="004B772F" w14:paraId="3703AB52" w14:textId="77777777" w:rsidTr="00187EF9">
        <w:trPr>
          <w:trHeight w:val="760"/>
        </w:trPr>
        <w:tc>
          <w:tcPr>
            <w:tcW w:w="1990" w:type="dxa"/>
          </w:tcPr>
          <w:p w14:paraId="3703AB4C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864" w:type="dxa"/>
          </w:tcPr>
          <w:p w14:paraId="3703AB4D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427" w:type="dxa"/>
          </w:tcPr>
          <w:p w14:paraId="3703AB4E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427" w:type="dxa"/>
          </w:tcPr>
          <w:p w14:paraId="3703AB4F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428" w:type="dxa"/>
          </w:tcPr>
          <w:p w14:paraId="3703AB50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428" w:type="dxa"/>
          </w:tcPr>
          <w:p w14:paraId="3703AB51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</w:tr>
      <w:tr w:rsidR="004B772F" w14:paraId="3703AB59" w14:textId="77777777" w:rsidTr="00187EF9">
        <w:trPr>
          <w:trHeight w:val="760"/>
        </w:trPr>
        <w:tc>
          <w:tcPr>
            <w:tcW w:w="1990" w:type="dxa"/>
          </w:tcPr>
          <w:p w14:paraId="3703AB53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864" w:type="dxa"/>
          </w:tcPr>
          <w:p w14:paraId="3703AB54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427" w:type="dxa"/>
          </w:tcPr>
          <w:p w14:paraId="3703AB55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427" w:type="dxa"/>
          </w:tcPr>
          <w:p w14:paraId="3703AB56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428" w:type="dxa"/>
          </w:tcPr>
          <w:p w14:paraId="3703AB57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428" w:type="dxa"/>
          </w:tcPr>
          <w:p w14:paraId="3703AB58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</w:tr>
      <w:tr w:rsidR="004B772F" w14:paraId="3703AB60" w14:textId="77777777" w:rsidTr="00187EF9">
        <w:trPr>
          <w:trHeight w:val="760"/>
        </w:trPr>
        <w:tc>
          <w:tcPr>
            <w:tcW w:w="1990" w:type="dxa"/>
          </w:tcPr>
          <w:p w14:paraId="3703AB5A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864" w:type="dxa"/>
          </w:tcPr>
          <w:p w14:paraId="3703AB5B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427" w:type="dxa"/>
          </w:tcPr>
          <w:p w14:paraId="3703AB5C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427" w:type="dxa"/>
          </w:tcPr>
          <w:p w14:paraId="3703AB5D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428" w:type="dxa"/>
          </w:tcPr>
          <w:p w14:paraId="3703AB5E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428" w:type="dxa"/>
          </w:tcPr>
          <w:p w14:paraId="3703AB5F" w14:textId="77777777" w:rsidR="004B772F" w:rsidRDefault="004B772F" w:rsidP="001810E4">
            <w:pPr>
              <w:pStyle w:val="Nadpis2"/>
              <w:outlineLvl w:val="1"/>
              <w:rPr>
                <w:lang w:val="sk-SK"/>
              </w:rPr>
            </w:pPr>
            <w:bookmarkStart w:id="0" w:name="_GoBack"/>
            <w:bookmarkEnd w:id="0"/>
          </w:p>
        </w:tc>
      </w:tr>
    </w:tbl>
    <w:p w14:paraId="3703AB61" w14:textId="77777777" w:rsidR="001235EA" w:rsidRPr="00D602C9" w:rsidRDefault="001235EA" w:rsidP="008269DF">
      <w:pPr>
        <w:pStyle w:val="Nadpis2"/>
        <w:rPr>
          <w:lang w:val="sk-SK"/>
        </w:rPr>
      </w:pPr>
    </w:p>
    <w:sectPr w:rsidR="001235EA" w:rsidRPr="00D602C9" w:rsidSect="00307B49">
      <w:footerReference w:type="default" r:id="rId10"/>
      <w:pgSz w:w="15840" w:h="12240" w:orient="landscape" w:code="1"/>
      <w:pgMar w:top="720" w:right="864" w:bottom="720" w:left="864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EB0BC3" w14:textId="77777777" w:rsidR="00B85963" w:rsidRDefault="00B85963">
      <w:pPr>
        <w:spacing w:after="0" w:line="240" w:lineRule="auto"/>
      </w:pPr>
      <w:r>
        <w:separator/>
      </w:r>
    </w:p>
  </w:endnote>
  <w:endnote w:type="continuationSeparator" w:id="0">
    <w:p w14:paraId="4810CE85" w14:textId="77777777" w:rsidR="00B85963" w:rsidRDefault="00B85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48298" w14:textId="77777777" w:rsidR="00187EF9" w:rsidRDefault="00187EF9" w:rsidP="00187EF9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11383"/>
      <w:gridCol w:w="3088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187EF9" w14:paraId="05BE2EA2" w14:textId="77777777" w:rsidTr="00266FE7">
          <w:trPr>
            <w:trHeight w:val="727"/>
          </w:trPr>
          <w:tc>
            <w:tcPr>
              <w:tcW w:w="3933" w:type="pct"/>
            </w:tcPr>
            <w:p w14:paraId="68A3022B" w14:textId="77777777" w:rsidR="00187EF9" w:rsidRDefault="00187EF9" w:rsidP="00187EF9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50971CB0" w14:textId="77777777" w:rsidR="00187EF9" w:rsidRDefault="00187EF9" w:rsidP="00187EF9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50346973" w14:textId="28BFA996" w:rsidR="00187EF9" w:rsidRDefault="00187EF9" w:rsidP="00187EF9">
              <w:pPr>
                <w:tabs>
                  <w:tab w:val="center" w:pos="794"/>
                </w:tabs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266FE7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/1 </w:t>
              </w:r>
              <w:r w:rsidR="00266FE7">
                <w:rPr>
                  <w:rFonts w:ascii="Arial" w:hAnsi="Arial" w:cs="Arial"/>
                </w:rPr>
                <w:t xml:space="preserve">    </w:t>
              </w:r>
              <w:proofErr w:type="spellStart"/>
              <w:r w:rsidR="00266FE7">
                <w:rPr>
                  <w:rFonts w:ascii="Arial" w:hAnsi="Arial" w:cs="Arial"/>
                </w:rPr>
                <w:t>UPSVaR</w:t>
              </w:r>
              <w:proofErr w:type="spellEnd"/>
              <w:r w:rsidR="00266FE7">
                <w:rPr>
                  <w:rFonts w:ascii="Arial" w:hAnsi="Arial" w:cs="Arial"/>
                </w:rPr>
                <w:t xml:space="preserve"> (2016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6C0FA5C3" w14:textId="77777777" w:rsidR="00187EF9" w:rsidRDefault="00187EF9" w:rsidP="00187EF9">
    <w:pPr>
      <w:pStyle w:val="Pta"/>
      <w:rPr>
        <w:rFonts w:asciiTheme="minorHAnsi" w:hAnsiTheme="minorHAnsi" w:cstheme="minorBidi"/>
        <w:sz w:val="22"/>
        <w:szCs w:val="22"/>
        <w:lang w:val="sk-SK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399F9F" w14:textId="77777777" w:rsidR="00B85963" w:rsidRDefault="00B85963">
      <w:pPr>
        <w:spacing w:after="0" w:line="240" w:lineRule="auto"/>
      </w:pPr>
      <w:r>
        <w:separator/>
      </w:r>
    </w:p>
  </w:footnote>
  <w:footnote w:type="continuationSeparator" w:id="0">
    <w:p w14:paraId="5C0C41E3" w14:textId="77777777" w:rsidR="00B85963" w:rsidRDefault="00B85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A1C"/>
    <w:rsid w:val="00026F2A"/>
    <w:rsid w:val="00081189"/>
    <w:rsid w:val="00087B4A"/>
    <w:rsid w:val="000B4C99"/>
    <w:rsid w:val="0010578C"/>
    <w:rsid w:val="001235EA"/>
    <w:rsid w:val="001810E4"/>
    <w:rsid w:val="00187EF9"/>
    <w:rsid w:val="001C1419"/>
    <w:rsid w:val="001F6B1E"/>
    <w:rsid w:val="00247135"/>
    <w:rsid w:val="00266FE7"/>
    <w:rsid w:val="00307B49"/>
    <w:rsid w:val="003531CF"/>
    <w:rsid w:val="00356D7C"/>
    <w:rsid w:val="003B105A"/>
    <w:rsid w:val="00467A66"/>
    <w:rsid w:val="004A5891"/>
    <w:rsid w:val="004B772F"/>
    <w:rsid w:val="004D64F4"/>
    <w:rsid w:val="00587A23"/>
    <w:rsid w:val="005C6B7E"/>
    <w:rsid w:val="005F415E"/>
    <w:rsid w:val="00617778"/>
    <w:rsid w:val="006767D0"/>
    <w:rsid w:val="006C19DE"/>
    <w:rsid w:val="006D6E5A"/>
    <w:rsid w:val="006E02F0"/>
    <w:rsid w:val="00703877"/>
    <w:rsid w:val="00706DB8"/>
    <w:rsid w:val="00753FE7"/>
    <w:rsid w:val="00792BD0"/>
    <w:rsid w:val="008139B6"/>
    <w:rsid w:val="00825B95"/>
    <w:rsid w:val="008269DF"/>
    <w:rsid w:val="008C5C15"/>
    <w:rsid w:val="009017D7"/>
    <w:rsid w:val="00931BC0"/>
    <w:rsid w:val="009625AC"/>
    <w:rsid w:val="009B09ED"/>
    <w:rsid w:val="00A34BA8"/>
    <w:rsid w:val="00A572F0"/>
    <w:rsid w:val="00AA4574"/>
    <w:rsid w:val="00B85963"/>
    <w:rsid w:val="00B87A1C"/>
    <w:rsid w:val="00BB15C8"/>
    <w:rsid w:val="00C5160E"/>
    <w:rsid w:val="00C51FB0"/>
    <w:rsid w:val="00C61B5A"/>
    <w:rsid w:val="00CD5D6C"/>
    <w:rsid w:val="00D24BAB"/>
    <w:rsid w:val="00D55CA5"/>
    <w:rsid w:val="00D563FE"/>
    <w:rsid w:val="00D602C9"/>
    <w:rsid w:val="00D60401"/>
    <w:rsid w:val="00D93B3C"/>
    <w:rsid w:val="00D97184"/>
    <w:rsid w:val="00E40732"/>
    <w:rsid w:val="00E631CE"/>
    <w:rsid w:val="00E86656"/>
    <w:rsid w:val="00EB72F8"/>
    <w:rsid w:val="00F12D75"/>
    <w:rsid w:val="00F752A3"/>
    <w:rsid w:val="00FB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3AB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1810E4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187EF9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character" w:customStyle="1" w:styleId="NzovChar">
    <w:name w:val="Názov Char"/>
    <w:basedOn w:val="Predvolenpsmoodseku"/>
    <w:link w:val="Nzov"/>
    <w:uiPriority w:val="10"/>
    <w:rsid w:val="00187EF9"/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table" w:styleId="Mriekatabuky">
    <w:name w:val="Table Grid"/>
    <w:basedOn w:val="Normlnatabuka"/>
    <w:uiPriority w:val="39"/>
    <w:rsid w:val="00105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10578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10578C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10578C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10578C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10578C"/>
    <w:rPr>
      <w:color w:val="808080"/>
    </w:rPr>
  </w:style>
  <w:style w:type="paragraph" w:styleId="Bezriadkovania">
    <w:name w:val="No Spacing"/>
    <w:uiPriority w:val="36"/>
    <w:qFormat/>
    <w:rsid w:val="0010578C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1810E4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10578C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105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0578C"/>
  </w:style>
  <w:style w:type="paragraph" w:styleId="Pta">
    <w:name w:val="footer"/>
    <w:basedOn w:val="Normlny"/>
    <w:link w:val="PtaChar"/>
    <w:uiPriority w:val="99"/>
    <w:unhideWhenUsed/>
    <w:rsid w:val="0010578C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10578C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1057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10578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10578C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10578C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10578C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10578C"/>
  </w:style>
  <w:style w:type="paragraph" w:customStyle="1" w:styleId="SpaceBefore">
    <w:name w:val="Space Before"/>
    <w:basedOn w:val="Normlny"/>
    <w:uiPriority w:val="2"/>
    <w:qFormat/>
    <w:rsid w:val="0010578C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B7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B77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1810E4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187EF9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character" w:customStyle="1" w:styleId="NzovChar">
    <w:name w:val="Názov Char"/>
    <w:basedOn w:val="Predvolenpsmoodseku"/>
    <w:link w:val="Nzov"/>
    <w:uiPriority w:val="10"/>
    <w:rsid w:val="00187EF9"/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table" w:styleId="Mriekatabuky">
    <w:name w:val="Table Grid"/>
    <w:basedOn w:val="Normlnatabuka"/>
    <w:uiPriority w:val="39"/>
    <w:rsid w:val="00105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10578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10578C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10578C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10578C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10578C"/>
    <w:rPr>
      <w:color w:val="808080"/>
    </w:rPr>
  </w:style>
  <w:style w:type="paragraph" w:styleId="Bezriadkovania">
    <w:name w:val="No Spacing"/>
    <w:uiPriority w:val="36"/>
    <w:qFormat/>
    <w:rsid w:val="0010578C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1810E4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10578C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105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0578C"/>
  </w:style>
  <w:style w:type="paragraph" w:styleId="Pta">
    <w:name w:val="footer"/>
    <w:basedOn w:val="Normlny"/>
    <w:link w:val="PtaChar"/>
    <w:uiPriority w:val="99"/>
    <w:unhideWhenUsed/>
    <w:rsid w:val="0010578C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10578C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1057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10578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10578C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10578C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10578C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10578C"/>
  </w:style>
  <w:style w:type="paragraph" w:customStyle="1" w:styleId="SpaceBefore">
    <w:name w:val="Space Before"/>
    <w:basedOn w:val="Normlny"/>
    <w:uiPriority w:val="2"/>
    <w:qFormat/>
    <w:rsid w:val="0010578C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B7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B77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9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prlakt\Desktop\UPSVaR\Metodika\metodika%20template%20klient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1F2C0121ED4E8AB3D154C9BE17D8D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0BBEB272-6C9A-497E-B48F-5217DD4FD4ED}"/>
      </w:docPartPr>
      <w:docPartBody>
        <w:p w:rsidR="00B56587" w:rsidRDefault="00A612EA">
          <w:pPr>
            <w:pStyle w:val="941F2C0121ED4E8AB3D154C9BE17D8DB"/>
          </w:pPr>
          <w:r>
            <w:t>názov metódy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612EA"/>
    <w:rsid w:val="000F28D5"/>
    <w:rsid w:val="00675429"/>
    <w:rsid w:val="00712477"/>
    <w:rsid w:val="00A31B7B"/>
    <w:rsid w:val="00A612EA"/>
    <w:rsid w:val="00AA32A4"/>
    <w:rsid w:val="00B56587"/>
    <w:rsid w:val="00B65C9B"/>
    <w:rsid w:val="00CF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5658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B56587"/>
    <w:rPr>
      <w:color w:val="808080"/>
    </w:rPr>
  </w:style>
  <w:style w:type="paragraph" w:customStyle="1" w:styleId="DCF744173E484CF2A9F243DB0F7669FD">
    <w:name w:val="DCF744173E484CF2A9F243DB0F7669FD"/>
    <w:rsid w:val="00B56587"/>
  </w:style>
  <w:style w:type="paragraph" w:customStyle="1" w:styleId="EFB6188A057D4627800EDD91B8C07D2D">
    <w:name w:val="EFB6188A057D4627800EDD91B8C07D2D"/>
    <w:rsid w:val="00B56587"/>
  </w:style>
  <w:style w:type="paragraph" w:customStyle="1" w:styleId="941F2C0121ED4E8AB3D154C9BE17D8DB">
    <w:name w:val="941F2C0121ED4E8AB3D154C9BE17D8DB"/>
    <w:rsid w:val="00B56587"/>
  </w:style>
  <w:style w:type="paragraph" w:customStyle="1" w:styleId="D0B2E59AC73846E39C1F752C44A19F1D">
    <w:name w:val="D0B2E59AC73846E39C1F752C44A19F1D"/>
    <w:rsid w:val="00B5658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DD5B64-58C4-4BE9-A604-508DE774E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klient v1</Template>
  <TotalTime>2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DENNÍK HĽADANIA PRÁCE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sprlakt</dc:creator>
  <cp:lastModifiedBy>Šprlák Tomáš</cp:lastModifiedBy>
  <cp:revision>8</cp:revision>
  <dcterms:created xsi:type="dcterms:W3CDTF">2014-10-08T10:50:00Z</dcterms:created>
  <dcterms:modified xsi:type="dcterms:W3CDTF">2016-08-09T10:41:00Z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