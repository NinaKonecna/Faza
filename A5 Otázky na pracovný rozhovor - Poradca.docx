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34AE3B1" w14:textId="77777777" w:rsidR="001235EA" w:rsidRPr="005D5DB9" w:rsidRDefault="00AF230B">
      <w:pPr>
        <w:pStyle w:val="Nzov"/>
        <w:rPr>
          <w:sz w:val="28"/>
          <w:lang w:val="sk-SK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EA7582F562134B189B5B8C260A06826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161B14" w:rsidRPr="005D5DB9">
            <w:rPr>
              <w:rStyle w:val="NzovChar"/>
              <w:sz w:val="28"/>
              <w:lang w:val="sk-SK"/>
            </w:rPr>
            <w:t>A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553136DAED584072857CE8ACF3498125"/>
          </w:placeholder>
        </w:sdtPr>
        <w:sdtEndPr>
          <w:rPr>
            <w:rStyle w:val="NzovChar"/>
          </w:rPr>
        </w:sdtEndPr>
        <w:sdtContent>
          <w:r w:rsidR="00D13174" w:rsidRPr="005D5DB9">
            <w:rPr>
              <w:rStyle w:val="NzovChar"/>
              <w:sz w:val="28"/>
              <w:lang w:val="sk-SK"/>
            </w:rPr>
            <w:t>5</w:t>
          </w:r>
        </w:sdtContent>
      </w:sdt>
      <w:r w:rsidR="00753FE7" w:rsidRPr="005D5DB9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B06268264D9F4714853AE299445C0D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13174" w:rsidRPr="005D5DB9">
            <w:rPr>
              <w:caps w:val="0"/>
              <w:sz w:val="28"/>
              <w:lang w:val="sk-SK"/>
            </w:rPr>
            <w:t>OTÁZKY NA PRACOVNÝ POHOVOR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1D37200746CB491B83560DCDFB34492A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534AE3B2" w14:textId="77777777" w:rsidR="001235EA" w:rsidRPr="00D602C9" w:rsidRDefault="00753FE7">
          <w:pPr>
            <w:pStyle w:val="Podtitul"/>
            <w:rPr>
              <w:lang w:val="sk-SK"/>
            </w:rPr>
          </w:pPr>
          <w:r w:rsidRPr="00D602C9">
            <w:rPr>
              <w:rStyle w:val="Nadpis1Char"/>
              <w:lang w:val="sk-SK"/>
            </w:rPr>
            <w:t>Materiál pre poradcu</w:t>
          </w:r>
        </w:p>
      </w:sdtContent>
    </w:sdt>
    <w:p w14:paraId="534AE3B3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D602C9" w:rsidRPr="00D602C9">
        <w:rPr>
          <w:lang w:val="sk-SK"/>
        </w:rPr>
        <w:t xml:space="preserve"> </w:t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53FE7" w:rsidRPr="00E13752" w14:paraId="534AE3B9" w14:textId="77777777" w:rsidTr="00B15E2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34AE3B4" w14:textId="77777777" w:rsidR="00FB64D6" w:rsidRPr="00B15E21" w:rsidRDefault="00D13174" w:rsidP="00B15E21">
            <w:pPr>
              <w:pStyle w:val="Odsekzoznamu"/>
              <w:numPr>
                <w:ilvl w:val="0"/>
                <w:numId w:val="5"/>
              </w:numPr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Pripraviť uchádzača o zamestnanie na najčastejšie kladené otázky počas výberového rozhovoru</w:t>
            </w:r>
          </w:p>
          <w:p w14:paraId="534AE3B5" w14:textId="77777777" w:rsidR="00161B14" w:rsidRPr="00D13174" w:rsidRDefault="00161B14" w:rsidP="00D13174">
            <w:pPr>
              <w:spacing w:after="120"/>
              <w:ind w:left="-303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34AE3B6" w14:textId="77777777" w:rsidR="004A5891" w:rsidRPr="00B15E21" w:rsidRDefault="004A5891" w:rsidP="00876661">
            <w:pPr>
              <w:spacing w:after="12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B15E21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75E52614FA434FD383A31A1D05C47BDE"/>
                </w:placeholder>
                <w:text/>
              </w:sdtPr>
              <w:sdtEndPr/>
              <w:sdtContent>
                <w:r w:rsidR="00D13174">
                  <w:rPr>
                    <w:iCs/>
                    <w:color w:val="000000" w:themeColor="text1"/>
                    <w:lang w:val="sk-SK"/>
                  </w:rPr>
                  <w:t>Uchádzači o zamestnanie, ktorí potrebujú podporu pri rozvoji zručností pre hľadanie zamestnania. Uchádzači o zamestnanie pred výberovým konaním.</w:t>
                </w:r>
              </w:sdtContent>
            </w:sdt>
          </w:p>
          <w:p w14:paraId="534AE3B7" w14:textId="77777777" w:rsidR="008C5C15" w:rsidRPr="00B15E21" w:rsidRDefault="008C5C15" w:rsidP="00B15E21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Pr="00B15E21">
              <w:rPr>
                <w:b/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023F847C3E0A4A15BCB24F7865DB4F35"/>
                </w:placeholder>
                <w:text/>
              </w:sdtPr>
              <w:sdtEndPr/>
              <w:sdtContent>
                <w:r w:rsidR="00161B14" w:rsidRPr="00B15E21">
                  <w:rPr>
                    <w:iCs/>
                    <w:color w:val="000000" w:themeColor="text1"/>
                    <w:lang w:val="sk-SK"/>
                  </w:rPr>
                  <w:t>20 minút (+ individuálna</w:t>
                </w:r>
                <w:r w:rsidR="00D13174">
                  <w:rPr>
                    <w:iCs/>
                    <w:color w:val="000000" w:themeColor="text1"/>
                    <w:lang w:val="sk-SK"/>
                  </w:rPr>
                  <w:t>/skupinová</w:t>
                </w:r>
                <w:r w:rsidR="00161B14" w:rsidRPr="00B15E21">
                  <w:rPr>
                    <w:iCs/>
                    <w:color w:val="000000" w:themeColor="text1"/>
                    <w:lang w:val="sk-SK"/>
                  </w:rPr>
                  <w:t xml:space="preserve"> práca uchádzača o zamestnanie)</w:t>
                </w:r>
              </w:sdtContent>
            </w:sdt>
          </w:p>
          <w:p w14:paraId="534AE3B8" w14:textId="77777777" w:rsidR="008C5C15" w:rsidRPr="004A5891" w:rsidRDefault="008C5C15" w:rsidP="00B15E21">
            <w:pPr>
              <w:spacing w:after="180" w:line="288" w:lineRule="auto"/>
              <w:ind w:left="57" w:right="57"/>
              <w:jc w:val="both"/>
              <w:rPr>
                <w:i/>
                <w:iCs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Forma:</w:t>
            </w:r>
            <w:r w:rsidRPr="00B15E21">
              <w:rPr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308F05CEAE5E4E96A16F4E3E26EA95C3"/>
                </w:placeholder>
                <w:text/>
              </w:sdtPr>
              <w:sdtEndPr/>
              <w:sdtContent>
                <w:r w:rsidR="00161B14" w:rsidRPr="00B15E21">
                  <w:rPr>
                    <w:iCs/>
                    <w:color w:val="000000" w:themeColor="text1"/>
                    <w:lang w:val="sk-SK"/>
                  </w:rPr>
                  <w:t>individuálna (možné použiť ako zadanie na domácu prácu)</w:t>
                </w:r>
                <w:r w:rsidR="00D13174">
                  <w:rPr>
                    <w:iCs/>
                    <w:color w:val="000000" w:themeColor="text1"/>
                    <w:lang w:val="sk-SK"/>
                  </w:rPr>
                  <w:t xml:space="preserve"> / skupinová</w:t>
                </w:r>
              </w:sdtContent>
            </w:sdt>
          </w:p>
        </w:tc>
      </w:tr>
    </w:tbl>
    <w:p w14:paraId="534AE3BA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D602C9" w:rsidRPr="00D13174" w14:paraId="534AE3BE" w14:textId="77777777" w:rsidTr="00B15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534AE3BB" w14:textId="77777777" w:rsidR="00D602C9" w:rsidRPr="00D602C9" w:rsidRDefault="009C171B" w:rsidP="00B15E21">
            <w:pPr>
              <w:spacing w:after="180" w:line="288" w:lineRule="auto"/>
              <w:ind w:left="57"/>
              <w:jc w:val="left"/>
              <w:rPr>
                <w:lang w:val="sk-SK"/>
              </w:rPr>
            </w:pPr>
            <w:r>
              <w:rPr>
                <w:noProof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534AE3D2" wp14:editId="534AE3D3">
                      <wp:extent cx="141605" cy="141605"/>
                      <wp:effectExtent l="0" t="0" r="0" b="0"/>
                      <wp:docPr id="6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656A785B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BqupPGhAgAAEwo&#10;AAAOAAAAAAAAAAAAAAAAAC4CAABkcnMvZTJvRG9jLnhtbFBLAQItABQABgAIAAAAIQAF4gw92QAA&#10;AAMBAAAPAAAAAAAAAAAAAAAAAN4KAABkcnMvZG93bnJldi54bWxQSwUGAAAAAAQABADzAAAA5AsA&#10;AAAA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534AE3BC" w14:textId="77777777" w:rsidR="001871A1" w:rsidRDefault="00D20F54" w:rsidP="00876661">
            <w:pPr>
              <w:spacing w:after="12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Aktivita pomáha uchádzačom o zamestnanie pochopiť, čo sa skrýva za najčastejšie kladenými otázkami pri výberových pracovných rozhovoroch.</w:t>
            </w:r>
          </w:p>
          <w:p w14:paraId="534AE3BD" w14:textId="77777777" w:rsidR="00392AC4" w:rsidRPr="00D602C9" w:rsidRDefault="00D20F54" w:rsidP="00392AC4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7F7F7F" w:themeColor="text1" w:themeTint="80"/>
                <w:szCs w:val="16"/>
                <w:lang w:val="sk-SK"/>
              </w:rPr>
            </w:pPr>
            <w:r>
              <w:rPr>
                <w:iCs/>
                <w:color w:val="000000" w:themeColor="text1"/>
                <w:szCs w:val="16"/>
                <w:lang w:val="sk-SK"/>
              </w:rPr>
              <w:t>Zdroje:</w:t>
            </w:r>
            <w:r w:rsidR="00392AC4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="00392AC4">
              <w:rPr>
                <w:iCs/>
                <w:color w:val="000000" w:themeColor="text1"/>
                <w:szCs w:val="16"/>
                <w:lang w:val="sk-SK"/>
              </w:rPr>
              <w:t>Job</w:t>
            </w:r>
            <w:proofErr w:type="spellEnd"/>
            <w:r w:rsidR="00392AC4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="00392AC4">
              <w:rPr>
                <w:iCs/>
                <w:color w:val="000000" w:themeColor="text1"/>
                <w:szCs w:val="16"/>
                <w:lang w:val="sk-SK"/>
              </w:rPr>
              <w:t>Club</w:t>
            </w:r>
            <w:proofErr w:type="spellEnd"/>
            <w:r w:rsidR="00392AC4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="00392AC4">
              <w:rPr>
                <w:iCs/>
                <w:color w:val="000000" w:themeColor="text1"/>
                <w:szCs w:val="16"/>
                <w:lang w:val="sk-SK"/>
              </w:rPr>
              <w:t>Guide</w:t>
            </w:r>
            <w:proofErr w:type="spellEnd"/>
            <w:r w:rsidR="00392AC4">
              <w:rPr>
                <w:iCs/>
                <w:color w:val="000000" w:themeColor="text1"/>
                <w:szCs w:val="16"/>
                <w:lang w:val="sk-SK"/>
              </w:rPr>
              <w:t xml:space="preserve">, </w:t>
            </w:r>
            <w:proofErr w:type="spellStart"/>
            <w:r w:rsidR="00392AC4">
              <w:rPr>
                <w:iCs/>
                <w:color w:val="000000" w:themeColor="text1"/>
                <w:szCs w:val="16"/>
                <w:lang w:val="sk-SK"/>
              </w:rPr>
              <w:t>London</w:t>
            </w:r>
            <w:proofErr w:type="spellEnd"/>
            <w:r w:rsidR="00392AC4">
              <w:rPr>
                <w:iCs/>
                <w:color w:val="000000" w:themeColor="text1"/>
                <w:szCs w:val="16"/>
                <w:lang w:val="sk-SK"/>
              </w:rPr>
              <w:t xml:space="preserve"> 2002, </w:t>
            </w:r>
            <w:proofErr w:type="spellStart"/>
            <w:r w:rsidR="00392AC4">
              <w:rPr>
                <w:iCs/>
                <w:color w:val="000000" w:themeColor="text1"/>
                <w:szCs w:val="16"/>
                <w:lang w:val="sk-SK"/>
              </w:rPr>
              <w:t>Profesia.sk</w:t>
            </w:r>
            <w:proofErr w:type="spellEnd"/>
            <w:r w:rsidR="00392AC4">
              <w:rPr>
                <w:iCs/>
                <w:color w:val="000000" w:themeColor="text1"/>
                <w:szCs w:val="16"/>
                <w:lang w:val="sk-SK"/>
              </w:rPr>
              <w:t xml:space="preserve"> , ...</w:t>
            </w:r>
          </w:p>
        </w:tc>
      </w:tr>
    </w:tbl>
    <w:p w14:paraId="534AE3BF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D13174" w14:paraId="534AE3CD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34AE3C0" w14:textId="77777777" w:rsidR="00392AC4" w:rsidRPr="00392AC4" w:rsidRDefault="00392AC4" w:rsidP="00392AC4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876661">
              <w:rPr>
                <w:iCs/>
                <w:color w:val="000000" w:themeColor="text1"/>
                <w:u w:val="single"/>
                <w:lang w:val="sk-SK"/>
              </w:rPr>
              <w:t>Individuálne poradenstvo</w:t>
            </w:r>
            <w:r>
              <w:rPr>
                <w:iCs/>
                <w:color w:val="000000" w:themeColor="text1"/>
                <w:lang w:val="sk-SK"/>
              </w:rPr>
              <w:t>:</w:t>
            </w:r>
          </w:p>
          <w:p w14:paraId="534AE3C1" w14:textId="77777777" w:rsidR="00392AC4" w:rsidRPr="00392AC4" w:rsidRDefault="00392AC4" w:rsidP="00392AC4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392AC4">
              <w:rPr>
                <w:iCs/>
                <w:color w:val="000000" w:themeColor="text1"/>
                <w:lang w:val="sk-SK"/>
              </w:rPr>
              <w:t xml:space="preserve">Poradca s uchádzačom o zamestnanie preberie základné pravidlá </w:t>
            </w:r>
            <w:r w:rsidR="009742E1">
              <w:rPr>
                <w:iCs/>
                <w:color w:val="000000" w:themeColor="text1"/>
                <w:lang w:val="sk-SK"/>
              </w:rPr>
              <w:t>pracovného rozhovoru (viď nižšie)</w:t>
            </w:r>
            <w:r w:rsidR="004F20D7">
              <w:rPr>
                <w:iCs/>
                <w:color w:val="000000" w:themeColor="text1"/>
                <w:lang w:val="sk-SK"/>
              </w:rPr>
              <w:t xml:space="preserve">. </w:t>
            </w:r>
          </w:p>
          <w:p w14:paraId="534AE3C2" w14:textId="017E045B" w:rsidR="00E62E18" w:rsidRDefault="00392AC4" w:rsidP="00392AC4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392AC4">
              <w:rPr>
                <w:iCs/>
                <w:color w:val="000000" w:themeColor="text1"/>
                <w:lang w:val="sk-SK"/>
              </w:rPr>
              <w:t xml:space="preserve">Poradca </w:t>
            </w:r>
            <w:r>
              <w:rPr>
                <w:iCs/>
                <w:color w:val="000000" w:themeColor="text1"/>
                <w:lang w:val="sk-SK"/>
              </w:rPr>
              <w:t xml:space="preserve">s uchádzačom diskutujú nad pracovným materiálom a spoločne pripravujú vhodné odpovede na pracovný rozhovor. </w:t>
            </w:r>
            <w:r w:rsidR="00B76D68">
              <w:rPr>
                <w:iCs/>
                <w:color w:val="000000" w:themeColor="text1"/>
                <w:lang w:val="sk-SK"/>
              </w:rPr>
              <w:t>V komentároch pri jednotlivých otázkach sú uvedené rámcové vysvet</w:t>
            </w:r>
            <w:r w:rsidR="00582BF6">
              <w:rPr>
                <w:iCs/>
                <w:color w:val="000000" w:themeColor="text1"/>
                <w:lang w:val="sk-SK"/>
              </w:rPr>
              <w:t>lenia.</w:t>
            </w:r>
          </w:p>
          <w:p w14:paraId="534AE3C3" w14:textId="77777777" w:rsidR="00392AC4" w:rsidRDefault="00392AC4" w:rsidP="00392AC4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Alternatívou je zadať uchádzačovi o zamestnanie pracovný materiál na domáce spracovanie.</w:t>
            </w:r>
          </w:p>
          <w:p w14:paraId="534AE3C4" w14:textId="77777777" w:rsidR="00392AC4" w:rsidRDefault="00392AC4" w:rsidP="00392AC4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34AE3C5" w14:textId="77777777" w:rsidR="00392AC4" w:rsidRDefault="00392AC4" w:rsidP="00392AC4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876661">
              <w:rPr>
                <w:iCs/>
                <w:color w:val="000000" w:themeColor="text1"/>
                <w:u w:val="single"/>
                <w:lang w:val="sk-SK"/>
              </w:rPr>
              <w:t>Skupinové poradenstvo</w:t>
            </w:r>
            <w:r>
              <w:rPr>
                <w:iCs/>
                <w:color w:val="000000" w:themeColor="text1"/>
                <w:lang w:val="sk-SK"/>
              </w:rPr>
              <w:t xml:space="preserve"> (príklad použitia):</w:t>
            </w:r>
          </w:p>
          <w:p w14:paraId="534AE3C6" w14:textId="77777777" w:rsidR="00392AC4" w:rsidRDefault="00392AC4" w:rsidP="00392AC4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392AC4">
              <w:rPr>
                <w:iCs/>
                <w:color w:val="000000" w:themeColor="text1"/>
                <w:lang w:val="sk-SK"/>
              </w:rPr>
              <w:t xml:space="preserve">Poradca vyzve účastníkov, aby sa podelili o vlastné skúsenosti z pracovných pohovorov a spolu so skupinou skúsia nájsť základné pravidlá úspešného pracovného rozhovoru, napr.: </w:t>
            </w:r>
            <w:r w:rsidR="00063A31">
              <w:rPr>
                <w:iCs/>
                <w:color w:val="000000" w:themeColor="text1"/>
                <w:lang w:val="sk-SK"/>
              </w:rPr>
              <w:t xml:space="preserve">slušné oblečenie a výzor, čistota, </w:t>
            </w:r>
            <w:r w:rsidRPr="00392AC4">
              <w:rPr>
                <w:iCs/>
                <w:color w:val="000000" w:themeColor="text1"/>
                <w:lang w:val="sk-SK"/>
              </w:rPr>
              <w:t xml:space="preserve">premyslené, jasné a stručné odpovede, sebavedomie, takt a zdvorilosť, očný kontakt, pevný stisk ruky, </w:t>
            </w:r>
            <w:r>
              <w:rPr>
                <w:iCs/>
                <w:color w:val="000000" w:themeColor="text1"/>
                <w:lang w:val="sk-SK"/>
              </w:rPr>
              <w:t>p</w:t>
            </w:r>
            <w:r w:rsidRPr="00392AC4">
              <w:rPr>
                <w:iCs/>
                <w:color w:val="000000" w:themeColor="text1"/>
                <w:lang w:val="sk-SK"/>
              </w:rPr>
              <w:t>ozitívny</w:t>
            </w:r>
            <w:r>
              <w:rPr>
                <w:iCs/>
                <w:color w:val="000000" w:themeColor="text1"/>
                <w:lang w:val="sk-SK"/>
              </w:rPr>
              <w:t xml:space="preserve"> </w:t>
            </w:r>
            <w:r w:rsidRPr="00392AC4">
              <w:rPr>
                <w:iCs/>
                <w:color w:val="000000" w:themeColor="text1"/>
                <w:lang w:val="sk-SK"/>
              </w:rPr>
              <w:t>prístup</w:t>
            </w:r>
            <w:r w:rsidR="00063A31">
              <w:rPr>
                <w:iCs/>
                <w:color w:val="000000" w:themeColor="text1"/>
                <w:lang w:val="sk-SK"/>
              </w:rPr>
              <w:t>...</w:t>
            </w:r>
          </w:p>
          <w:p w14:paraId="534AE3C7" w14:textId="77777777" w:rsidR="000B5BC2" w:rsidRDefault="00063A31" w:rsidP="00392AC4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Poradca rozdelí účastníkov do skupín po 2-4 členoch. Skupinám náhodne rozdelí otázky na rozhovor nastrihané na osobitné kartičky a vyzve ich, aby skúsili spoločne analyzovať </w:t>
            </w:r>
            <w:r w:rsidR="000B5BC2">
              <w:rPr>
                <w:iCs/>
                <w:color w:val="000000" w:themeColor="text1"/>
                <w:lang w:val="sk-SK"/>
              </w:rPr>
              <w:t>z dvoch rôznych pohľadov</w:t>
            </w:r>
          </w:p>
          <w:p w14:paraId="534AE3C8" w14:textId="0B8FD023" w:rsidR="001C7B4F" w:rsidRDefault="00E13752" w:rsidP="000B5BC2">
            <w:pPr>
              <w:pStyle w:val="Odsekzoznamu"/>
              <w:numPr>
                <w:ilvl w:val="1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Každá otázka zamestnávateľa v sebe skrýva zjavný a skrytý význam. </w:t>
            </w:r>
            <w:r w:rsidR="00582BF6">
              <w:rPr>
                <w:iCs/>
                <w:color w:val="000000" w:themeColor="text1"/>
                <w:lang w:val="sk-SK"/>
              </w:rPr>
              <w:t>Č</w:t>
            </w:r>
            <w:r w:rsidR="00B76D68">
              <w:rPr>
                <w:iCs/>
                <w:color w:val="000000" w:themeColor="text1"/>
                <w:lang w:val="sk-SK"/>
              </w:rPr>
              <w:t>o sa „skrýva</w:t>
            </w:r>
            <w:r w:rsidR="001C7B4F">
              <w:rPr>
                <w:iCs/>
                <w:color w:val="000000" w:themeColor="text1"/>
                <w:lang w:val="sk-SK"/>
              </w:rPr>
              <w:t>“</w:t>
            </w:r>
            <w:r w:rsidR="00B76D68">
              <w:rPr>
                <w:iCs/>
                <w:color w:val="000000" w:themeColor="text1"/>
                <w:lang w:val="sk-SK"/>
              </w:rPr>
              <w:t xml:space="preserve"> za otázkou</w:t>
            </w:r>
            <w:r w:rsidR="001C7B4F">
              <w:rPr>
                <w:iCs/>
                <w:color w:val="000000" w:themeColor="text1"/>
                <w:lang w:val="sk-SK"/>
              </w:rPr>
              <w:t xml:space="preserve"> zamestnávateľa? Aké nevyslovené očakávania, obavy?</w:t>
            </w:r>
          </w:p>
          <w:p w14:paraId="534AE3C9" w14:textId="77777777" w:rsidR="000B5BC2" w:rsidRDefault="001C7B4F" w:rsidP="000B5BC2">
            <w:pPr>
              <w:pStyle w:val="Odsekzoznamu"/>
              <w:numPr>
                <w:ilvl w:val="1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Berúc do úvahy bod a), akým spôsobom na otázku čo najlepšie odpovedať? </w:t>
            </w:r>
            <w:r w:rsidR="000B5BC2">
              <w:rPr>
                <w:iCs/>
                <w:color w:val="000000" w:themeColor="text1"/>
                <w:lang w:val="sk-SK"/>
              </w:rPr>
              <w:t>:</w:t>
            </w:r>
          </w:p>
          <w:p w14:paraId="534AE3CA" w14:textId="77777777" w:rsidR="00063A31" w:rsidRDefault="001C7B4F" w:rsidP="001C7B4F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Skupinám je ponechaný </w:t>
            </w:r>
            <w:r w:rsidR="00063A31">
              <w:rPr>
                <w:iCs/>
                <w:color w:val="000000" w:themeColor="text1"/>
                <w:lang w:val="sk-SK"/>
              </w:rPr>
              <w:t xml:space="preserve">potrebný čas </w:t>
            </w:r>
            <w:r>
              <w:rPr>
                <w:iCs/>
                <w:color w:val="000000" w:themeColor="text1"/>
                <w:lang w:val="sk-SK"/>
              </w:rPr>
              <w:t xml:space="preserve">na diskusiu </w:t>
            </w:r>
            <w:r w:rsidR="00063A31">
              <w:rPr>
                <w:iCs/>
                <w:color w:val="000000" w:themeColor="text1"/>
                <w:lang w:val="sk-SK"/>
              </w:rPr>
              <w:t>– približne 5 minút na každú otázku.</w:t>
            </w:r>
          </w:p>
          <w:p w14:paraId="534AE3CB" w14:textId="77777777" w:rsidR="00063A31" w:rsidRPr="00392AC4" w:rsidRDefault="00063A31" w:rsidP="00392AC4">
            <w:pPr>
              <w:pStyle w:val="Odsekzoznamu"/>
              <w:numPr>
                <w:ilvl w:val="0"/>
                <w:numId w:val="10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Po ukončení práce v menších skupinách každá skupina predstaví svoje zistenia. Do diskusie sa môžu zapájať všetci účastníci.</w:t>
            </w:r>
          </w:p>
          <w:p w14:paraId="534AE3CC" w14:textId="77777777" w:rsidR="006B726D" w:rsidRPr="00066482" w:rsidRDefault="006B726D" w:rsidP="00066482">
            <w:pPr>
              <w:jc w:val="both"/>
              <w:rPr>
                <w:iCs/>
                <w:lang w:val="sk-SK"/>
              </w:rPr>
            </w:pPr>
          </w:p>
        </w:tc>
      </w:tr>
    </w:tbl>
    <w:p w14:paraId="534AE3CE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E13752" w14:paraId="534AE3D0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34AE3CF" w14:textId="77777777" w:rsidR="00F752A3" w:rsidRPr="004B6F77" w:rsidRDefault="00456976" w:rsidP="00456976">
            <w:pPr>
              <w:pStyle w:val="Odsekzoznamu"/>
              <w:numPr>
                <w:ilvl w:val="0"/>
                <w:numId w:val="8"/>
              </w:numPr>
              <w:spacing w:after="180" w:line="288" w:lineRule="auto"/>
              <w:ind w:left="643" w:right="57"/>
              <w:jc w:val="both"/>
              <w:rPr>
                <w:lang w:val="sk-SK"/>
              </w:rPr>
            </w:pPr>
            <w:r>
              <w:rPr>
                <w:color w:val="000000" w:themeColor="text1"/>
                <w:lang w:val="sk-SK"/>
              </w:rPr>
              <w:t>Pre túto úlohu sú k dispozícii 2 pracovné materiály – jeden pre individuálne poradenstvo, jeden pre prácu v skupine.</w:t>
            </w:r>
          </w:p>
        </w:tc>
      </w:tr>
    </w:tbl>
    <w:p w14:paraId="534AE3D1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5D5DB9">
      <w:footerReference w:type="default" r:id="rId10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3B8C0" w14:textId="77777777" w:rsidR="00AF230B" w:rsidRDefault="00AF230B">
      <w:pPr>
        <w:spacing w:after="0" w:line="240" w:lineRule="auto"/>
      </w:pPr>
      <w:r>
        <w:separator/>
      </w:r>
    </w:p>
  </w:endnote>
  <w:endnote w:type="continuationSeparator" w:id="0">
    <w:p w14:paraId="4733E16D" w14:textId="77777777" w:rsidR="00AF230B" w:rsidRDefault="00AF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B60A4" w14:textId="77777777" w:rsidR="005D5DB9" w:rsidRDefault="005D5DB9" w:rsidP="005D5DB9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5D5DB9" w14:paraId="20497CB8" w14:textId="77777777" w:rsidTr="003A7FB6">
          <w:trPr>
            <w:trHeight w:val="727"/>
          </w:trPr>
          <w:tc>
            <w:tcPr>
              <w:tcW w:w="3933" w:type="pct"/>
            </w:tcPr>
            <w:p w14:paraId="49073DE8" w14:textId="77777777" w:rsidR="005D5DB9" w:rsidRDefault="005D5DB9" w:rsidP="005D5DB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35DECE50" w14:textId="77777777" w:rsidR="005D5DB9" w:rsidRDefault="005D5DB9" w:rsidP="005D5DB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3F9DB585" w14:textId="4F9CE6C1" w:rsidR="005D5DB9" w:rsidRDefault="005D5DB9" w:rsidP="003A7FB6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3A7FB6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3A7FB6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3E426AAC" w14:textId="77777777" w:rsidR="005D5DB9" w:rsidRDefault="005D5DB9" w:rsidP="005D5DB9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4B105" w14:textId="77777777" w:rsidR="00AF230B" w:rsidRDefault="00AF230B">
      <w:pPr>
        <w:spacing w:after="0" w:line="240" w:lineRule="auto"/>
      </w:pPr>
      <w:r>
        <w:separator/>
      </w:r>
    </w:p>
  </w:footnote>
  <w:footnote w:type="continuationSeparator" w:id="0">
    <w:p w14:paraId="75F66105" w14:textId="77777777" w:rsidR="00AF230B" w:rsidRDefault="00AF2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835E4C"/>
    <w:multiLevelType w:val="hybridMultilevel"/>
    <w:tmpl w:val="5F1E94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B0093"/>
    <w:multiLevelType w:val="hybridMultilevel"/>
    <w:tmpl w:val="D9CE3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C03B0"/>
    <w:multiLevelType w:val="hybridMultilevel"/>
    <w:tmpl w:val="67F6E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83B11"/>
    <w:multiLevelType w:val="hybridMultilevel"/>
    <w:tmpl w:val="F87440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10279"/>
    <w:multiLevelType w:val="hybridMultilevel"/>
    <w:tmpl w:val="5F1E94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95A8C"/>
    <w:multiLevelType w:val="hybridMultilevel"/>
    <w:tmpl w:val="DA10131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A1"/>
    <w:rsid w:val="00063A31"/>
    <w:rsid w:val="00063ED8"/>
    <w:rsid w:val="00066482"/>
    <w:rsid w:val="00070AC8"/>
    <w:rsid w:val="00087B4A"/>
    <w:rsid w:val="000B4C99"/>
    <w:rsid w:val="000B5BC2"/>
    <w:rsid w:val="001235EA"/>
    <w:rsid w:val="00161B14"/>
    <w:rsid w:val="001871A1"/>
    <w:rsid w:val="0019061D"/>
    <w:rsid w:val="001A3C1C"/>
    <w:rsid w:val="001C7B4F"/>
    <w:rsid w:val="001D1AA5"/>
    <w:rsid w:val="00247135"/>
    <w:rsid w:val="002F7CD4"/>
    <w:rsid w:val="00392AC4"/>
    <w:rsid w:val="003A7A88"/>
    <w:rsid w:val="003A7FB6"/>
    <w:rsid w:val="003B105A"/>
    <w:rsid w:val="003C08B8"/>
    <w:rsid w:val="00442D6D"/>
    <w:rsid w:val="00453C8C"/>
    <w:rsid w:val="00456976"/>
    <w:rsid w:val="00467A66"/>
    <w:rsid w:val="004A5891"/>
    <w:rsid w:val="004B08D5"/>
    <w:rsid w:val="004B6F77"/>
    <w:rsid w:val="004F20D7"/>
    <w:rsid w:val="00582BF6"/>
    <w:rsid w:val="00587A23"/>
    <w:rsid w:val="005D5DB9"/>
    <w:rsid w:val="006102F1"/>
    <w:rsid w:val="00681AF8"/>
    <w:rsid w:val="006B726D"/>
    <w:rsid w:val="006B7A60"/>
    <w:rsid w:val="006C19DE"/>
    <w:rsid w:val="006D0CB1"/>
    <w:rsid w:val="006D6E5A"/>
    <w:rsid w:val="006E02F0"/>
    <w:rsid w:val="00703877"/>
    <w:rsid w:val="00752C9A"/>
    <w:rsid w:val="00753FE7"/>
    <w:rsid w:val="00792BD0"/>
    <w:rsid w:val="00794C2C"/>
    <w:rsid w:val="008139B6"/>
    <w:rsid w:val="00876661"/>
    <w:rsid w:val="008A2979"/>
    <w:rsid w:val="008A55B4"/>
    <w:rsid w:val="008C5C15"/>
    <w:rsid w:val="00931BC0"/>
    <w:rsid w:val="009742E1"/>
    <w:rsid w:val="009B6C3F"/>
    <w:rsid w:val="009C171B"/>
    <w:rsid w:val="009D63F5"/>
    <w:rsid w:val="00A14EA2"/>
    <w:rsid w:val="00A572F0"/>
    <w:rsid w:val="00AF230B"/>
    <w:rsid w:val="00B15E21"/>
    <w:rsid w:val="00B76D68"/>
    <w:rsid w:val="00BB1412"/>
    <w:rsid w:val="00BB6808"/>
    <w:rsid w:val="00C51FB0"/>
    <w:rsid w:val="00C61B5A"/>
    <w:rsid w:val="00C7259D"/>
    <w:rsid w:val="00CC71A4"/>
    <w:rsid w:val="00CF161F"/>
    <w:rsid w:val="00D13174"/>
    <w:rsid w:val="00D20F54"/>
    <w:rsid w:val="00D23A85"/>
    <w:rsid w:val="00D55CA5"/>
    <w:rsid w:val="00D602C9"/>
    <w:rsid w:val="00D60401"/>
    <w:rsid w:val="00D93B3C"/>
    <w:rsid w:val="00E13752"/>
    <w:rsid w:val="00E40732"/>
    <w:rsid w:val="00E62E18"/>
    <w:rsid w:val="00E631CE"/>
    <w:rsid w:val="00E777FA"/>
    <w:rsid w:val="00E80EB9"/>
    <w:rsid w:val="00EB72F8"/>
    <w:rsid w:val="00F03EAE"/>
    <w:rsid w:val="00F34675"/>
    <w:rsid w:val="00F73CC2"/>
    <w:rsid w:val="00F752A3"/>
    <w:rsid w:val="00FB64D6"/>
    <w:rsid w:val="00FE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AE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582F562134B189B5B8C260A06826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DE58FB-C8AA-47A1-AA09-87F6D9479412}"/>
      </w:docPartPr>
      <w:docPartBody>
        <w:p w:rsidR="00975182" w:rsidRDefault="000B4ACB">
          <w:pPr>
            <w:pStyle w:val="EA7582F562134B189B5B8C260A06826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53136DAED584072857CE8ACF3498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E7BFAD-9121-404E-B31B-447024133FC6}"/>
      </w:docPartPr>
      <w:docPartBody>
        <w:p w:rsidR="00975182" w:rsidRDefault="000B4ACB">
          <w:pPr>
            <w:pStyle w:val="553136DAED584072857CE8ACF3498125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06268264D9F4714853AE299445C0D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A41E74-926A-483A-9A4C-F6F6B1D76520}"/>
      </w:docPartPr>
      <w:docPartBody>
        <w:p w:rsidR="00975182" w:rsidRDefault="000B4ACB">
          <w:pPr>
            <w:pStyle w:val="B06268264D9F4714853AE299445C0D62"/>
          </w:pPr>
          <w:r>
            <w:t>názov metódy</w:t>
          </w:r>
        </w:p>
      </w:docPartBody>
    </w:docPart>
    <w:docPart>
      <w:docPartPr>
        <w:name w:val="1D37200746CB491B83560DCDFB3449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AA1E6D-3173-4DAA-87C4-6E371A442848}"/>
      </w:docPartPr>
      <w:docPartBody>
        <w:p w:rsidR="00975182" w:rsidRDefault="000B4ACB">
          <w:pPr>
            <w:pStyle w:val="1D37200746CB491B83560DCDFB34492A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75E52614FA434FD383A31A1D05C47B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0D9516E-0D2C-43B2-A5CF-FF23A46F4CAF}"/>
      </w:docPartPr>
      <w:docPartBody>
        <w:p w:rsidR="00975182" w:rsidRDefault="000B4ACB">
          <w:pPr>
            <w:pStyle w:val="75E52614FA434FD383A31A1D05C47BDE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023F847C3E0A4A15BCB24F7865DB4F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4A75F9-1046-4220-B037-F8F5803DA36C}"/>
      </w:docPartPr>
      <w:docPartBody>
        <w:p w:rsidR="00975182" w:rsidRDefault="000B4ACB">
          <w:pPr>
            <w:pStyle w:val="023F847C3E0A4A15BCB24F7865DB4F35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308F05CEAE5E4E96A16F4E3E26EA95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57A5DE-D424-4366-8ECE-7F527314BED3}"/>
      </w:docPartPr>
      <w:docPartBody>
        <w:p w:rsidR="00975182" w:rsidRDefault="000B4ACB">
          <w:pPr>
            <w:pStyle w:val="308F05CEAE5E4E96A16F4E3E26EA95C3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4ACB"/>
    <w:rsid w:val="00002DE1"/>
    <w:rsid w:val="000B4ACB"/>
    <w:rsid w:val="0026204D"/>
    <w:rsid w:val="00357F50"/>
    <w:rsid w:val="00570A21"/>
    <w:rsid w:val="005B5F97"/>
    <w:rsid w:val="00975182"/>
    <w:rsid w:val="00AC1259"/>
    <w:rsid w:val="00BC6E3A"/>
    <w:rsid w:val="00C46118"/>
    <w:rsid w:val="00E82EE3"/>
    <w:rsid w:val="00F6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EA7582F562134B189B5B8C260A06826A">
    <w:name w:val="EA7582F562134B189B5B8C260A06826A"/>
  </w:style>
  <w:style w:type="paragraph" w:customStyle="1" w:styleId="553136DAED584072857CE8ACF3498125">
    <w:name w:val="553136DAED584072857CE8ACF3498125"/>
  </w:style>
  <w:style w:type="paragraph" w:customStyle="1" w:styleId="B06268264D9F4714853AE299445C0D62">
    <w:name w:val="B06268264D9F4714853AE299445C0D62"/>
  </w:style>
  <w:style w:type="paragraph" w:customStyle="1" w:styleId="1D37200746CB491B83560DCDFB34492A">
    <w:name w:val="1D37200746CB491B83560DCDFB34492A"/>
  </w:style>
  <w:style w:type="paragraph" w:customStyle="1" w:styleId="75E52614FA434FD383A31A1D05C47BDE">
    <w:name w:val="75E52614FA434FD383A31A1D05C47BDE"/>
  </w:style>
  <w:style w:type="paragraph" w:customStyle="1" w:styleId="023F847C3E0A4A15BCB24F7865DB4F35">
    <w:name w:val="023F847C3E0A4A15BCB24F7865DB4F35"/>
  </w:style>
  <w:style w:type="paragraph" w:customStyle="1" w:styleId="308F05CEAE5E4E96A16F4E3E26EA95C3">
    <w:name w:val="308F05CEAE5E4E96A16F4E3E26EA9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318025-648D-454A-9645-67A2C7F4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144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OTÁZKY NA PRACOVNÝ POHOVOR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12</cp:revision>
  <cp:lastPrinted>2015-01-12T13:38:00Z</cp:lastPrinted>
  <dcterms:created xsi:type="dcterms:W3CDTF">2015-01-14T14:57:00Z</dcterms:created>
  <dcterms:modified xsi:type="dcterms:W3CDTF">2016-08-09T10:42:00Z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