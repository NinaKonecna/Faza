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01FC0B5" w14:textId="77777777" w:rsidR="001235EA" w:rsidRPr="00D602C9" w:rsidRDefault="000C112F">
      <w:pPr>
        <w:pStyle w:val="Nzov"/>
        <w:rPr>
          <w:lang w:val="sk-SK"/>
        </w:rPr>
      </w:pPr>
      <w:sdt>
        <w:sdtPr>
          <w:rPr>
            <w:rStyle w:val="NzovChar"/>
            <w:lang w:val="sk-SK"/>
          </w:rPr>
          <w:alias w:val="Kategória metódy"/>
          <w:tag w:val="Kategória metódy"/>
          <w:id w:val="-1961954746"/>
          <w:placeholder>
            <w:docPart w:val="CE5D0CC192294A5A853615378723F832"/>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AD5045">
            <w:rPr>
              <w:rStyle w:val="NzovChar"/>
              <w:lang w:val="sk-SK"/>
            </w:rPr>
            <w:t>A</w:t>
          </w:r>
        </w:sdtContent>
      </w:sdt>
      <w:sdt>
        <w:sdtPr>
          <w:rPr>
            <w:rStyle w:val="NzovChar"/>
            <w:lang w:val="sk-SK"/>
          </w:rPr>
          <w:alias w:val="Číslo metódy"/>
          <w:tag w:val="Číslo metódy"/>
          <w:id w:val="1385379514"/>
          <w:placeholder>
            <w:docPart w:val="DECEF5F3A1054E85A175E245089A0C0B"/>
          </w:placeholder>
        </w:sdtPr>
        <w:sdtEndPr>
          <w:rPr>
            <w:rStyle w:val="NzovChar"/>
          </w:rPr>
        </w:sdtEndPr>
        <w:sdtContent>
          <w:r w:rsidR="00AD5045">
            <w:rPr>
              <w:rStyle w:val="NzovChar"/>
              <w:lang w:val="sk-SK"/>
            </w:rPr>
            <w:t>5</w:t>
          </w:r>
        </w:sdtContent>
      </w:sdt>
      <w:r w:rsidR="00753FE7" w:rsidRPr="00D602C9">
        <w:rPr>
          <w:rStyle w:val="NzovChar"/>
          <w:lang w:val="sk-SK"/>
        </w:rPr>
        <w:t xml:space="preserve">: </w:t>
      </w:r>
      <w:sdt>
        <w:sdtPr>
          <w:rPr>
            <w:caps w:val="0"/>
            <w:lang w:val="sk-SK"/>
          </w:rPr>
          <w:alias w:val="Názov metódy"/>
          <w:tag w:val="Názov metódy"/>
          <w:id w:val="1501239775"/>
          <w:placeholder>
            <w:docPart w:val="ECA358170DE746A08134F25F5195B954"/>
          </w:placeholder>
          <w:dataBinding w:prefixMappings="xmlns:ns0='http://schemas.openxmlformats.org/officeDocument/2006/extended-properties' " w:xpath="/ns0:Properties[1]/ns0:Company[1]" w:storeItemID="{6668398D-A668-4E3E-A5EB-62B293D839F1}"/>
          <w:text/>
        </w:sdtPr>
        <w:sdtEndPr/>
        <w:sdtContent>
          <w:r w:rsidR="00AD5045">
            <w:rPr>
              <w:caps w:val="0"/>
              <w:lang w:val="sk-SK"/>
            </w:rPr>
            <w:t>OTÁZKY NA PRACOVNÝ ROZHOVOR</w:t>
          </w:r>
        </w:sdtContent>
      </w:sdt>
    </w:p>
    <w:p w14:paraId="701FC0B6" w14:textId="77777777" w:rsidR="001235EA" w:rsidRPr="00806A2D" w:rsidRDefault="006469DA">
      <w:pPr>
        <w:pStyle w:val="Podtitul"/>
        <w:rPr>
          <w:lang w:val="sk-SK"/>
        </w:rPr>
      </w:pPr>
      <w:r>
        <w:rPr>
          <w:rStyle w:val="Nadpis1Char"/>
          <w:lang w:val="sk-SK"/>
        </w:rPr>
        <w:t>Pracovný materiál pre uchádzača o</w:t>
      </w:r>
      <w:r w:rsidR="00806A2D">
        <w:rPr>
          <w:rStyle w:val="Nadpis1Char"/>
          <w:lang w:val="sk-SK"/>
        </w:rPr>
        <w:t> </w:t>
      </w:r>
      <w:r>
        <w:rPr>
          <w:rStyle w:val="Nadpis1Char"/>
          <w:lang w:val="sk-SK"/>
        </w:rPr>
        <w:t>zamestnanie</w:t>
      </w:r>
      <w:r w:rsidR="00806A2D">
        <w:rPr>
          <w:rStyle w:val="Nadpis1Char"/>
          <w:lang w:val="sk-SK"/>
        </w:rPr>
        <w:t xml:space="preserve"> – </w:t>
      </w:r>
      <w:r w:rsidR="00806A2D">
        <w:rPr>
          <w:rStyle w:val="Nadpis1Char"/>
          <w:b/>
          <w:lang w:val="sk-SK"/>
        </w:rPr>
        <w:t>INDIVIDUÁLNA PRÁCA</w:t>
      </w:r>
    </w:p>
    <w:p w14:paraId="701FC0B7" w14:textId="77777777" w:rsidR="00D602C9" w:rsidRPr="00D602C9" w:rsidRDefault="00A34BA8" w:rsidP="00D602C9">
      <w:pPr>
        <w:pStyle w:val="Nadpis2"/>
        <w:rPr>
          <w:lang w:val="sk-SK"/>
        </w:rPr>
      </w:pPr>
      <w:r>
        <w:rPr>
          <w:lang w:val="sk-SK"/>
        </w:rPr>
        <w:t>POSTUP</w:t>
      </w:r>
      <w:r w:rsidR="001A5C3D">
        <w:rPr>
          <w:lang w:val="sk-SK"/>
        </w:rPr>
        <w:t xml:space="preserve"> PRE INDIVIDUÁLNU PRÁCU</w:t>
      </w:r>
      <w:r w:rsidR="00806A2D">
        <w:rPr>
          <w:lang w:val="sk-SK"/>
        </w:rPr>
        <w:tab/>
      </w:r>
    </w:p>
    <w:p w14:paraId="701FC0B8" w14:textId="77777777" w:rsidR="00781A07" w:rsidRPr="00E64533" w:rsidRDefault="00E64533" w:rsidP="00AF2234">
      <w:pPr>
        <w:pStyle w:val="Odsekzoznamu"/>
        <w:numPr>
          <w:ilvl w:val="0"/>
          <w:numId w:val="8"/>
        </w:numPr>
        <w:spacing w:after="120"/>
        <w:ind w:left="284"/>
        <w:rPr>
          <w:b/>
          <w:color w:val="auto"/>
          <w:sz w:val="20"/>
          <w:lang w:val="sk-SK"/>
        </w:rPr>
      </w:pPr>
      <w:r>
        <w:rPr>
          <w:b/>
          <w:color w:val="auto"/>
          <w:sz w:val="20"/>
          <w:lang w:val="sk-SK"/>
        </w:rPr>
        <w:t>„</w:t>
      </w:r>
      <w:r w:rsidR="00AD5045" w:rsidRPr="00E64533">
        <w:rPr>
          <w:b/>
          <w:color w:val="auto"/>
          <w:sz w:val="20"/>
          <w:lang w:val="sk-SK"/>
        </w:rPr>
        <w:t>Čo ste robili vo vašom predchá</w:t>
      </w:r>
      <w:r w:rsidR="00643C9E" w:rsidRPr="00E64533">
        <w:rPr>
          <w:b/>
          <w:color w:val="auto"/>
          <w:sz w:val="20"/>
          <w:lang w:val="sk-SK"/>
        </w:rPr>
        <w:t>dzajúcom zamestnaní?</w:t>
      </w:r>
      <w:r>
        <w:rPr>
          <w:b/>
          <w:color w:val="auto"/>
          <w:sz w:val="20"/>
          <w:lang w:val="sk-SK"/>
        </w:rPr>
        <w:t>“</w:t>
      </w:r>
    </w:p>
    <w:p w14:paraId="701FC0B9" w14:textId="77777777" w:rsidR="00643C9E" w:rsidRPr="001C07F9" w:rsidRDefault="00643C9E" w:rsidP="00E64533">
      <w:pPr>
        <w:spacing w:after="60"/>
        <w:rPr>
          <w:color w:val="auto"/>
          <w:sz w:val="20"/>
          <w:lang w:val="sk-SK"/>
        </w:rPr>
      </w:pPr>
      <w:r w:rsidRPr="001C07F9">
        <w:rPr>
          <w:color w:val="auto"/>
          <w:sz w:val="20"/>
          <w:lang w:val="sk-SK"/>
        </w:rPr>
        <w:t>Vysvetlite, čo bolo obsahom Vášho posledného zamestnania s dôrazom na nasledujúce:</w:t>
      </w:r>
    </w:p>
    <w:p w14:paraId="701FC0BA"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Používané vedomosti a zručnosti.</w:t>
      </w:r>
    </w:p>
    <w:p w14:paraId="701FC0BB"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Používané stroje, nástroje, postupy.</w:t>
      </w:r>
    </w:p>
    <w:p w14:paraId="701FC0BC"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Konkrétne úlohy a zodpovednosti.</w:t>
      </w:r>
    </w:p>
    <w:p w14:paraId="701FC0BD"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S akými ľuďmi ste mali dočinenia (zákazníci, spolupracovníci, dodávatelia...).</w:t>
      </w:r>
    </w:p>
    <w:p w14:paraId="701FC0BE"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Osobný a profesijný rozvoj (čo nové ste sa naučili), prípadné povýšenia.</w:t>
      </w:r>
    </w:p>
    <w:p w14:paraId="701FC0BF" w14:textId="77777777" w:rsidR="00643C9E" w:rsidRPr="001C07F9" w:rsidRDefault="00643C9E" w:rsidP="00643C9E">
      <w:pPr>
        <w:pStyle w:val="Odsekzoznamu"/>
        <w:numPr>
          <w:ilvl w:val="0"/>
          <w:numId w:val="7"/>
        </w:numPr>
        <w:rPr>
          <w:color w:val="auto"/>
          <w:sz w:val="20"/>
          <w:lang w:val="sk-SK"/>
        </w:rPr>
      </w:pPr>
      <w:r w:rsidRPr="001C07F9">
        <w:rPr>
          <w:color w:val="auto"/>
          <w:sz w:val="20"/>
          <w:lang w:val="sk-SK"/>
        </w:rPr>
        <w:t>Činnosti, ktoré sú relevantné pre zamestnanie, o ktoré sa uchádzate.</w:t>
      </w:r>
    </w:p>
    <w:p w14:paraId="701FC0C0" w14:textId="77777777" w:rsidR="00781A07" w:rsidRPr="00BB5888" w:rsidRDefault="00643C9E"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643C9E" w:rsidRPr="00064FAD" w14:paraId="701FC0C5" w14:textId="77777777" w:rsidTr="00985DAA">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C1" w14:textId="77777777" w:rsidR="00E64533" w:rsidRDefault="00E64533" w:rsidP="00985DAA">
            <w:pPr>
              <w:spacing w:after="180" w:line="288" w:lineRule="auto"/>
              <w:jc w:val="both"/>
              <w:rPr>
                <w:iCs/>
                <w:lang w:val="sk-SK"/>
              </w:rPr>
            </w:pPr>
          </w:p>
          <w:p w14:paraId="701FC0C2" w14:textId="77777777" w:rsidR="00E64533" w:rsidRDefault="00E64533" w:rsidP="00985DAA">
            <w:pPr>
              <w:spacing w:after="180" w:line="288" w:lineRule="auto"/>
              <w:jc w:val="both"/>
              <w:rPr>
                <w:iCs/>
                <w:lang w:val="sk-SK"/>
              </w:rPr>
            </w:pPr>
          </w:p>
          <w:p w14:paraId="701FC0C3" w14:textId="77777777" w:rsidR="001C07F9" w:rsidRDefault="001C07F9" w:rsidP="00985DAA">
            <w:pPr>
              <w:spacing w:after="180" w:line="288" w:lineRule="auto"/>
              <w:jc w:val="both"/>
              <w:rPr>
                <w:iCs/>
                <w:lang w:val="sk-SK"/>
              </w:rPr>
            </w:pPr>
          </w:p>
          <w:p w14:paraId="701FC0C4" w14:textId="77777777" w:rsidR="001C07F9" w:rsidRPr="006C19DE" w:rsidRDefault="001C07F9" w:rsidP="00985DAA">
            <w:pPr>
              <w:spacing w:after="180" w:line="288" w:lineRule="auto"/>
              <w:jc w:val="both"/>
              <w:rPr>
                <w:iCs/>
                <w:lang w:val="sk-SK"/>
              </w:rPr>
            </w:pPr>
          </w:p>
        </w:tc>
      </w:tr>
    </w:tbl>
    <w:p w14:paraId="701FC0C6" w14:textId="77777777" w:rsidR="00E11EEF" w:rsidRDefault="00E11EEF" w:rsidP="00E11EEF">
      <w:pPr>
        <w:pStyle w:val="Odsekzoznamu"/>
        <w:spacing w:after="120"/>
        <w:ind w:left="284"/>
        <w:rPr>
          <w:b/>
          <w:color w:val="auto"/>
          <w:sz w:val="20"/>
          <w:lang w:val="sk-SK"/>
        </w:rPr>
      </w:pPr>
    </w:p>
    <w:p w14:paraId="701FC0C7" w14:textId="77777777" w:rsidR="00E64533" w:rsidRPr="00E64533" w:rsidRDefault="00E64533" w:rsidP="00AF2234">
      <w:pPr>
        <w:pStyle w:val="Odsekzoznamu"/>
        <w:numPr>
          <w:ilvl w:val="0"/>
          <w:numId w:val="8"/>
        </w:numPr>
        <w:spacing w:after="120"/>
        <w:ind w:left="284"/>
        <w:rPr>
          <w:b/>
          <w:color w:val="auto"/>
          <w:sz w:val="20"/>
          <w:lang w:val="sk-SK"/>
        </w:rPr>
      </w:pPr>
      <w:r>
        <w:rPr>
          <w:b/>
          <w:color w:val="auto"/>
          <w:sz w:val="20"/>
          <w:lang w:val="sk-SK"/>
        </w:rPr>
        <w:t>„Prečo ste odišli z</w:t>
      </w:r>
      <w:r w:rsidR="00F21897">
        <w:rPr>
          <w:b/>
          <w:color w:val="auto"/>
          <w:sz w:val="20"/>
          <w:lang w:val="sk-SK"/>
        </w:rPr>
        <w:t> vášho posledného</w:t>
      </w:r>
      <w:r>
        <w:rPr>
          <w:b/>
          <w:color w:val="auto"/>
          <w:sz w:val="20"/>
          <w:lang w:val="sk-SK"/>
        </w:rPr>
        <w:t xml:space="preserve"> zamestnania?“</w:t>
      </w:r>
    </w:p>
    <w:p w14:paraId="701FC0C8" w14:textId="77777777" w:rsidR="00E64533" w:rsidRPr="001C07F9" w:rsidRDefault="00E64533" w:rsidP="00D52A30">
      <w:pPr>
        <w:spacing w:after="60"/>
        <w:jc w:val="both"/>
        <w:rPr>
          <w:color w:val="auto"/>
          <w:sz w:val="20"/>
          <w:lang w:val="sk-SK"/>
        </w:rPr>
      </w:pPr>
      <w:r w:rsidRPr="001C07F9">
        <w:rPr>
          <w:color w:val="auto"/>
          <w:sz w:val="20"/>
          <w:lang w:val="sk-SK"/>
        </w:rPr>
        <w:t>Ľudia odchádzajú zo zamestnania z mnohých dôvodov – zamerajte sa na tie, ktoré Vás stavajú do pozitívneho svetla</w:t>
      </w:r>
      <w:r w:rsidR="00F21897" w:rsidRPr="001C07F9">
        <w:rPr>
          <w:color w:val="auto"/>
          <w:sz w:val="20"/>
          <w:lang w:val="sk-SK"/>
        </w:rPr>
        <w:t>. Pokiaľ je to možné, nepovedzte „Vyhodili ma“, „Pohádal som sa...“ a podobne. Je vhodné uistiť zamestnávateľa, že daný problém sa už nebude opakovať v novom zamestnaní</w:t>
      </w:r>
      <w:r w:rsidR="0067562E" w:rsidRPr="001C07F9">
        <w:rPr>
          <w:color w:val="auto"/>
          <w:sz w:val="20"/>
          <w:lang w:val="sk-SK"/>
        </w:rPr>
        <w:t xml:space="preserve">. </w:t>
      </w:r>
      <w:r w:rsidR="00BB585C" w:rsidRPr="001C07F9">
        <w:rPr>
          <w:color w:val="auto"/>
          <w:sz w:val="20"/>
          <w:lang w:val="sk-SK"/>
        </w:rPr>
        <w:t xml:space="preserve">Nikdy neohovárajte bývalého zamestnávateľa. </w:t>
      </w:r>
      <w:r w:rsidR="0067562E" w:rsidRPr="001C07F9">
        <w:rPr>
          <w:color w:val="auto"/>
          <w:sz w:val="20"/>
          <w:lang w:val="sk-SK"/>
        </w:rPr>
        <w:t>Medzi niektoré bežné dôvody patria napríklad:</w:t>
      </w:r>
    </w:p>
    <w:p w14:paraId="701FC0C9" w14:textId="77777777" w:rsidR="0067562E" w:rsidRPr="001C07F9" w:rsidRDefault="0067562E" w:rsidP="00D52A30">
      <w:pPr>
        <w:pStyle w:val="Odsekzoznamu"/>
        <w:numPr>
          <w:ilvl w:val="0"/>
          <w:numId w:val="24"/>
        </w:numPr>
        <w:jc w:val="both"/>
        <w:rPr>
          <w:color w:val="auto"/>
          <w:sz w:val="20"/>
          <w:lang w:val="sk-SK"/>
        </w:rPr>
      </w:pPr>
      <w:r w:rsidRPr="001C07F9">
        <w:rPr>
          <w:color w:val="auto"/>
          <w:sz w:val="20"/>
          <w:lang w:val="sk-SK"/>
        </w:rPr>
        <w:t>Zamestnanie</w:t>
      </w:r>
      <w:r w:rsidR="001C07F9" w:rsidRPr="001C07F9">
        <w:rPr>
          <w:color w:val="auto"/>
          <w:sz w:val="20"/>
          <w:lang w:val="sk-SK"/>
        </w:rPr>
        <w:t xml:space="preserve"> na dobu určitú / sezónna práca, z</w:t>
      </w:r>
      <w:r w:rsidRPr="001C07F9">
        <w:rPr>
          <w:color w:val="auto"/>
          <w:sz w:val="20"/>
          <w:lang w:val="sk-SK"/>
        </w:rPr>
        <w:t>amestnanie na čiastočný úväzok</w:t>
      </w:r>
      <w:r w:rsidR="001C07F9" w:rsidRPr="001C07F9">
        <w:rPr>
          <w:color w:val="auto"/>
          <w:sz w:val="20"/>
          <w:lang w:val="sk-SK"/>
        </w:rPr>
        <w:t>, f</w:t>
      </w:r>
      <w:r w:rsidRPr="001C07F9">
        <w:rPr>
          <w:color w:val="auto"/>
          <w:sz w:val="20"/>
          <w:lang w:val="sk-SK"/>
        </w:rPr>
        <w:t>irma skrachovala</w:t>
      </w:r>
      <w:r w:rsidR="001C07F9" w:rsidRPr="001C07F9">
        <w:rPr>
          <w:color w:val="auto"/>
          <w:sz w:val="20"/>
          <w:lang w:val="sk-SK"/>
        </w:rPr>
        <w:t>, m</w:t>
      </w:r>
      <w:r w:rsidRPr="001C07F9">
        <w:rPr>
          <w:color w:val="auto"/>
          <w:sz w:val="20"/>
          <w:lang w:val="sk-SK"/>
        </w:rPr>
        <w:t>oje pracovné miesto zaniklo</w:t>
      </w:r>
      <w:r w:rsidR="001C07F9" w:rsidRPr="001C07F9">
        <w:rPr>
          <w:color w:val="auto"/>
          <w:sz w:val="20"/>
          <w:lang w:val="sk-SK"/>
        </w:rPr>
        <w:t>, p</w:t>
      </w:r>
      <w:r w:rsidRPr="001C07F9">
        <w:rPr>
          <w:color w:val="auto"/>
          <w:sz w:val="20"/>
          <w:lang w:val="sk-SK"/>
        </w:rPr>
        <w:t>roblémy s</w:t>
      </w:r>
      <w:r w:rsidR="001C07F9" w:rsidRPr="001C07F9">
        <w:rPr>
          <w:color w:val="auto"/>
          <w:sz w:val="20"/>
          <w:lang w:val="sk-SK"/>
        </w:rPr>
        <w:t> </w:t>
      </w:r>
      <w:r w:rsidRPr="001C07F9">
        <w:rPr>
          <w:color w:val="auto"/>
          <w:sz w:val="20"/>
          <w:lang w:val="sk-SK"/>
        </w:rPr>
        <w:t>vyplácaním</w:t>
      </w:r>
      <w:r w:rsidR="001C07F9" w:rsidRPr="001C07F9">
        <w:rPr>
          <w:color w:val="auto"/>
          <w:sz w:val="20"/>
          <w:lang w:val="sk-SK"/>
        </w:rPr>
        <w:t xml:space="preserve"> mzdy, m</w:t>
      </w:r>
      <w:r w:rsidRPr="001C07F9">
        <w:rPr>
          <w:color w:val="auto"/>
          <w:sz w:val="20"/>
          <w:lang w:val="sk-SK"/>
        </w:rPr>
        <w:t>usel som za prácou dlho dochádzať / nevyhovujúci pracovný čas</w:t>
      </w:r>
      <w:r w:rsidR="001C07F9" w:rsidRPr="001C07F9">
        <w:rPr>
          <w:color w:val="auto"/>
          <w:sz w:val="20"/>
          <w:lang w:val="sk-SK"/>
        </w:rPr>
        <w:t>, r</w:t>
      </w:r>
      <w:r w:rsidRPr="001C07F9">
        <w:rPr>
          <w:color w:val="auto"/>
          <w:sz w:val="20"/>
          <w:lang w:val="sk-SK"/>
        </w:rPr>
        <w:t>ozhodol som sa zmeniť povolanie.</w:t>
      </w:r>
    </w:p>
    <w:p w14:paraId="701FC0CA" w14:textId="77777777" w:rsidR="0067562E" w:rsidRPr="00BB5888" w:rsidRDefault="0067562E"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67562E" w:rsidRPr="00064FAD" w14:paraId="701FC0D0" w14:textId="77777777" w:rsidTr="00985DAA">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CB" w14:textId="77777777" w:rsidR="0067562E" w:rsidRDefault="0067562E" w:rsidP="00985DAA">
            <w:pPr>
              <w:spacing w:after="180" w:line="288" w:lineRule="auto"/>
              <w:jc w:val="both"/>
              <w:rPr>
                <w:iCs/>
                <w:lang w:val="sk-SK"/>
              </w:rPr>
            </w:pPr>
          </w:p>
          <w:p w14:paraId="701FC0CC" w14:textId="77777777" w:rsidR="001C07F9" w:rsidRDefault="001C07F9" w:rsidP="00985DAA">
            <w:pPr>
              <w:spacing w:after="180" w:line="288" w:lineRule="auto"/>
              <w:jc w:val="both"/>
              <w:rPr>
                <w:iCs/>
                <w:lang w:val="sk-SK"/>
              </w:rPr>
            </w:pPr>
          </w:p>
          <w:p w14:paraId="701FC0CD" w14:textId="77777777" w:rsidR="001C07F9" w:rsidRDefault="001C07F9" w:rsidP="00985DAA">
            <w:pPr>
              <w:spacing w:after="180" w:line="288" w:lineRule="auto"/>
              <w:jc w:val="both"/>
              <w:rPr>
                <w:iCs/>
                <w:lang w:val="sk-SK"/>
              </w:rPr>
            </w:pPr>
          </w:p>
          <w:p w14:paraId="701FC0CE" w14:textId="77777777" w:rsidR="00E11EEF" w:rsidRDefault="00E11EEF" w:rsidP="00985DAA">
            <w:pPr>
              <w:spacing w:after="180" w:line="288" w:lineRule="auto"/>
              <w:jc w:val="both"/>
              <w:rPr>
                <w:iCs/>
                <w:lang w:val="sk-SK"/>
              </w:rPr>
            </w:pPr>
          </w:p>
          <w:p w14:paraId="701FC0CF" w14:textId="77777777" w:rsidR="00E11EEF" w:rsidRPr="006C19DE" w:rsidRDefault="00E11EEF" w:rsidP="00985DAA">
            <w:pPr>
              <w:spacing w:after="180" w:line="288" w:lineRule="auto"/>
              <w:jc w:val="both"/>
              <w:rPr>
                <w:iCs/>
                <w:lang w:val="sk-SK"/>
              </w:rPr>
            </w:pPr>
          </w:p>
        </w:tc>
      </w:tr>
    </w:tbl>
    <w:p w14:paraId="701FC0D1" w14:textId="77777777" w:rsidR="00E11EEF" w:rsidRDefault="00E11EEF" w:rsidP="00E11EEF">
      <w:pPr>
        <w:rPr>
          <w:lang w:val="sk-SK"/>
        </w:rPr>
      </w:pPr>
      <w:r>
        <w:rPr>
          <w:lang w:val="sk-SK"/>
        </w:rPr>
        <w:br w:type="page"/>
      </w:r>
    </w:p>
    <w:p w14:paraId="701FC0D2" w14:textId="77777777" w:rsidR="0067562E" w:rsidRPr="00BB5888" w:rsidRDefault="0067562E" w:rsidP="00AF2234">
      <w:pPr>
        <w:pStyle w:val="Odsekzoznamu"/>
        <w:numPr>
          <w:ilvl w:val="0"/>
          <w:numId w:val="8"/>
        </w:numPr>
        <w:spacing w:after="120"/>
        <w:ind w:left="284"/>
        <w:rPr>
          <w:b/>
          <w:color w:val="auto"/>
          <w:sz w:val="20"/>
          <w:szCs w:val="20"/>
          <w:lang w:val="sk-SK"/>
        </w:rPr>
      </w:pPr>
      <w:r w:rsidRPr="00BB5888">
        <w:rPr>
          <w:b/>
          <w:color w:val="auto"/>
          <w:sz w:val="20"/>
          <w:szCs w:val="20"/>
          <w:lang w:val="sk-SK"/>
        </w:rPr>
        <w:lastRenderedPageBreak/>
        <w:t>„Máte skúsenosti s takýmto typom práce?“</w:t>
      </w:r>
    </w:p>
    <w:p w14:paraId="701FC0D3" w14:textId="77777777" w:rsidR="0067562E" w:rsidRPr="00BB5888" w:rsidRDefault="00046B41" w:rsidP="00046B41">
      <w:pPr>
        <w:pStyle w:val="Odsekzoznamu"/>
        <w:numPr>
          <w:ilvl w:val="0"/>
          <w:numId w:val="10"/>
        </w:numPr>
        <w:rPr>
          <w:color w:val="auto"/>
          <w:sz w:val="20"/>
          <w:szCs w:val="20"/>
          <w:lang w:val="sk-SK"/>
        </w:rPr>
      </w:pPr>
      <w:r w:rsidRPr="00BB5888">
        <w:rPr>
          <w:color w:val="auto"/>
          <w:sz w:val="20"/>
          <w:szCs w:val="20"/>
          <w:lang w:val="sk-SK"/>
        </w:rPr>
        <w:t>Vždy sa pokúste odpovedať áno</w:t>
      </w:r>
      <w:r w:rsidR="0067562E" w:rsidRPr="00BB5888">
        <w:rPr>
          <w:color w:val="auto"/>
          <w:sz w:val="20"/>
          <w:szCs w:val="20"/>
          <w:lang w:val="sk-SK"/>
        </w:rPr>
        <w:t>.</w:t>
      </w:r>
    </w:p>
    <w:p w14:paraId="701FC0D4" w14:textId="77777777" w:rsidR="00046B41" w:rsidRPr="00BB5888" w:rsidRDefault="00046B41" w:rsidP="00D52A30">
      <w:pPr>
        <w:pStyle w:val="Odsekzoznamu"/>
        <w:numPr>
          <w:ilvl w:val="0"/>
          <w:numId w:val="10"/>
        </w:numPr>
        <w:jc w:val="both"/>
        <w:rPr>
          <w:color w:val="auto"/>
          <w:sz w:val="20"/>
          <w:szCs w:val="20"/>
          <w:lang w:val="sk-SK"/>
        </w:rPr>
      </w:pPr>
      <w:r w:rsidRPr="00BB5888">
        <w:rPr>
          <w:color w:val="auto"/>
          <w:sz w:val="20"/>
          <w:szCs w:val="20"/>
          <w:lang w:val="sk-SK"/>
        </w:rPr>
        <w:t>Potom skúste nájsť vo Vašej skúsenosti vedomosti a zručnosti, ktoré sú prenositeľné do cieleného povolania</w:t>
      </w:r>
      <w:r w:rsidR="00286729" w:rsidRPr="00BB5888">
        <w:rPr>
          <w:color w:val="auto"/>
          <w:sz w:val="20"/>
          <w:szCs w:val="20"/>
          <w:lang w:val="sk-SK"/>
        </w:rPr>
        <w:t>. Zamerajte sa aj na vzdelanie, kurzy, školenia, osobnostné silné stránky, záujmy a </w:t>
      </w:r>
      <w:proofErr w:type="spellStart"/>
      <w:r w:rsidR="00286729" w:rsidRPr="00BB5888">
        <w:rPr>
          <w:color w:val="auto"/>
          <w:sz w:val="20"/>
          <w:szCs w:val="20"/>
          <w:lang w:val="sk-SK"/>
        </w:rPr>
        <w:t>voľnočasové</w:t>
      </w:r>
      <w:proofErr w:type="spellEnd"/>
      <w:r w:rsidR="00286729" w:rsidRPr="00BB5888">
        <w:rPr>
          <w:color w:val="auto"/>
          <w:sz w:val="20"/>
          <w:szCs w:val="20"/>
          <w:lang w:val="sk-SK"/>
        </w:rPr>
        <w:t xml:space="preserve"> aktivity, ktoré môžu byť v nejakom spojení so zamestnaním, o ktoré sa uchádzate.</w:t>
      </w:r>
      <w:r w:rsidRPr="00BB5888">
        <w:rPr>
          <w:color w:val="auto"/>
          <w:sz w:val="20"/>
          <w:szCs w:val="20"/>
          <w:lang w:val="sk-SK"/>
        </w:rPr>
        <w:t xml:space="preserve"> </w:t>
      </w:r>
    </w:p>
    <w:p w14:paraId="701FC0D5" w14:textId="77777777" w:rsidR="0067562E" w:rsidRPr="00BB5888" w:rsidRDefault="00046B41" w:rsidP="00046B41">
      <w:pPr>
        <w:pStyle w:val="Odsekzoznamu"/>
        <w:numPr>
          <w:ilvl w:val="0"/>
          <w:numId w:val="10"/>
        </w:numPr>
        <w:rPr>
          <w:color w:val="auto"/>
          <w:sz w:val="20"/>
          <w:szCs w:val="20"/>
          <w:lang w:val="sk-SK"/>
        </w:rPr>
      </w:pPr>
      <w:r w:rsidRPr="00BB5888">
        <w:rPr>
          <w:color w:val="auto"/>
          <w:sz w:val="20"/>
          <w:szCs w:val="20"/>
          <w:lang w:val="sk-SK"/>
        </w:rPr>
        <w:t xml:space="preserve">Ak máte v tejto konkrétnej oblasti málo skúsenosti, </w:t>
      </w:r>
      <w:r w:rsidR="00286729" w:rsidRPr="00BB5888">
        <w:rPr>
          <w:color w:val="auto"/>
          <w:sz w:val="20"/>
          <w:szCs w:val="20"/>
          <w:lang w:val="sk-SK"/>
        </w:rPr>
        <w:t>rozprávajte o inej profesijnej skúsenosti, v ktorej ste preukázali schopnosť rýchlo sa učiť.</w:t>
      </w:r>
    </w:p>
    <w:p w14:paraId="701FC0D6" w14:textId="77777777" w:rsidR="0067562E" w:rsidRPr="00BB5888" w:rsidRDefault="0067562E"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67562E" w:rsidRPr="00064FAD" w14:paraId="701FC0DA" w14:textId="77777777" w:rsidTr="00985DAA">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D7" w14:textId="77777777" w:rsidR="0067562E" w:rsidRDefault="0067562E" w:rsidP="00985DAA">
            <w:pPr>
              <w:spacing w:after="180" w:line="288" w:lineRule="auto"/>
              <w:jc w:val="both"/>
              <w:rPr>
                <w:iCs/>
                <w:lang w:val="sk-SK"/>
              </w:rPr>
            </w:pPr>
          </w:p>
          <w:p w14:paraId="701FC0D8" w14:textId="77777777" w:rsidR="00E11EEF" w:rsidRDefault="00E11EEF" w:rsidP="00985DAA">
            <w:pPr>
              <w:spacing w:after="180" w:line="288" w:lineRule="auto"/>
              <w:jc w:val="both"/>
              <w:rPr>
                <w:iCs/>
                <w:lang w:val="sk-SK"/>
              </w:rPr>
            </w:pPr>
          </w:p>
          <w:p w14:paraId="701FC0D9" w14:textId="77777777" w:rsidR="00D543E5" w:rsidRPr="006C19DE" w:rsidRDefault="00D543E5" w:rsidP="00985DAA">
            <w:pPr>
              <w:spacing w:after="180" w:line="288" w:lineRule="auto"/>
              <w:jc w:val="both"/>
              <w:rPr>
                <w:iCs/>
                <w:lang w:val="sk-SK"/>
              </w:rPr>
            </w:pPr>
          </w:p>
        </w:tc>
      </w:tr>
    </w:tbl>
    <w:p w14:paraId="701FC0DB" w14:textId="77777777" w:rsidR="0067562E" w:rsidRPr="0067562E" w:rsidRDefault="0067562E" w:rsidP="0067562E">
      <w:pPr>
        <w:rPr>
          <w:i/>
          <w:color w:val="auto"/>
          <w:lang w:val="sk-SK"/>
        </w:rPr>
      </w:pPr>
    </w:p>
    <w:p w14:paraId="701FC0DC" w14:textId="77777777" w:rsidR="00286729" w:rsidRPr="00BB5888" w:rsidRDefault="00286729" w:rsidP="00F64C5C">
      <w:pPr>
        <w:pStyle w:val="Odsekzoznamu"/>
        <w:numPr>
          <w:ilvl w:val="0"/>
          <w:numId w:val="8"/>
        </w:numPr>
        <w:spacing w:after="120"/>
        <w:ind w:left="284"/>
        <w:rPr>
          <w:b/>
          <w:color w:val="auto"/>
          <w:sz w:val="20"/>
          <w:szCs w:val="20"/>
          <w:lang w:val="sk-SK"/>
        </w:rPr>
      </w:pPr>
      <w:r w:rsidRPr="00BB5888">
        <w:rPr>
          <w:b/>
          <w:color w:val="auto"/>
          <w:sz w:val="20"/>
          <w:szCs w:val="20"/>
          <w:lang w:val="sk-SK"/>
        </w:rPr>
        <w:t xml:space="preserve">„Aké stroje / nástroje / </w:t>
      </w:r>
      <w:r w:rsidR="00AF2234" w:rsidRPr="00BB5888">
        <w:rPr>
          <w:b/>
          <w:color w:val="auto"/>
          <w:sz w:val="20"/>
          <w:szCs w:val="20"/>
          <w:lang w:val="sk-SK"/>
        </w:rPr>
        <w:t xml:space="preserve">zariadenia / </w:t>
      </w:r>
      <w:r w:rsidRPr="00BB5888">
        <w:rPr>
          <w:b/>
          <w:color w:val="auto"/>
          <w:sz w:val="20"/>
          <w:szCs w:val="20"/>
          <w:lang w:val="sk-SK"/>
        </w:rPr>
        <w:t>programy / ... viete používať?“</w:t>
      </w:r>
    </w:p>
    <w:p w14:paraId="701FC0DD" w14:textId="77777777" w:rsidR="00286729" w:rsidRPr="00BB5888" w:rsidRDefault="00AF2234" w:rsidP="00D52A30">
      <w:pPr>
        <w:pStyle w:val="Odsekzoznamu"/>
        <w:numPr>
          <w:ilvl w:val="0"/>
          <w:numId w:val="11"/>
        </w:numPr>
        <w:jc w:val="both"/>
        <w:rPr>
          <w:color w:val="auto"/>
          <w:sz w:val="20"/>
          <w:szCs w:val="20"/>
          <w:lang w:val="sk-SK"/>
        </w:rPr>
      </w:pPr>
      <w:r w:rsidRPr="00BB5888">
        <w:rPr>
          <w:color w:val="auto"/>
          <w:sz w:val="20"/>
          <w:szCs w:val="20"/>
          <w:lang w:val="sk-SK"/>
        </w:rPr>
        <w:t>Vo väčšine povolaní používame nejaké stroje, nástroje alebo programy. Spomeňte všetky skúsenosti so strojmi, ktoré sú vo vzťahu k zamestnaniu, o ktoré sa uchádzate. Buďte čo najkonkrétnejší a ak je to možné, uveďte aj názov zariadenia.</w:t>
      </w:r>
    </w:p>
    <w:p w14:paraId="701FC0DE" w14:textId="77777777" w:rsidR="00286729" w:rsidRPr="00BB5888" w:rsidRDefault="00AF2234" w:rsidP="00D52A30">
      <w:pPr>
        <w:pStyle w:val="Odsekzoznamu"/>
        <w:numPr>
          <w:ilvl w:val="0"/>
          <w:numId w:val="11"/>
        </w:numPr>
        <w:jc w:val="both"/>
        <w:rPr>
          <w:color w:val="auto"/>
          <w:sz w:val="20"/>
          <w:szCs w:val="20"/>
          <w:lang w:val="sk-SK"/>
        </w:rPr>
      </w:pPr>
      <w:r w:rsidRPr="00BB5888">
        <w:rPr>
          <w:color w:val="auto"/>
          <w:sz w:val="20"/>
          <w:szCs w:val="20"/>
          <w:lang w:val="sk-SK"/>
        </w:rPr>
        <w:t>Popíšte skúsenosti s ďalšími zariadeniami, ktoré ste používali (aj vo vašich mimopracovných skúsenostiach – záhradka, koníčky, záujmy...)</w:t>
      </w:r>
    </w:p>
    <w:p w14:paraId="701FC0DF" w14:textId="77777777" w:rsidR="00286729" w:rsidRPr="00BB5888" w:rsidRDefault="00AF2234" w:rsidP="00DC7D2E">
      <w:pPr>
        <w:pStyle w:val="Odsekzoznamu"/>
        <w:numPr>
          <w:ilvl w:val="0"/>
          <w:numId w:val="11"/>
        </w:numPr>
        <w:rPr>
          <w:color w:val="auto"/>
          <w:sz w:val="20"/>
          <w:szCs w:val="20"/>
          <w:lang w:val="sk-SK"/>
        </w:rPr>
      </w:pPr>
      <w:r w:rsidRPr="00BB5888">
        <w:rPr>
          <w:color w:val="auto"/>
          <w:sz w:val="20"/>
          <w:szCs w:val="20"/>
          <w:lang w:val="sk-SK"/>
        </w:rPr>
        <w:t>Nezabudnite spomenúť rôzne oprávnenia, certifikáty alebo školenia, ktoré ste absolvovali a v ktorých ste používali rôzne zariadenia.</w:t>
      </w:r>
    </w:p>
    <w:p w14:paraId="701FC0E0" w14:textId="77777777" w:rsidR="00286729" w:rsidRPr="00BB5888" w:rsidRDefault="00286729"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286729" w:rsidRPr="00064FAD" w14:paraId="701FC0E6"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E1" w14:textId="77777777" w:rsidR="00286729" w:rsidRDefault="00286729" w:rsidP="00AD6A5B">
            <w:pPr>
              <w:spacing w:after="180" w:line="288" w:lineRule="auto"/>
              <w:jc w:val="both"/>
              <w:rPr>
                <w:iCs/>
                <w:lang w:val="sk-SK"/>
              </w:rPr>
            </w:pPr>
          </w:p>
          <w:p w14:paraId="701FC0E2" w14:textId="77777777" w:rsidR="00304821" w:rsidRDefault="00304821" w:rsidP="00AD6A5B">
            <w:pPr>
              <w:spacing w:after="180" w:line="288" w:lineRule="auto"/>
              <w:jc w:val="both"/>
              <w:rPr>
                <w:iCs/>
                <w:lang w:val="sk-SK"/>
              </w:rPr>
            </w:pPr>
          </w:p>
          <w:p w14:paraId="701FC0E3" w14:textId="77777777" w:rsidR="00286729" w:rsidRDefault="00286729" w:rsidP="00AD6A5B">
            <w:pPr>
              <w:spacing w:after="180" w:line="288" w:lineRule="auto"/>
              <w:jc w:val="both"/>
              <w:rPr>
                <w:iCs/>
                <w:lang w:val="sk-SK"/>
              </w:rPr>
            </w:pPr>
          </w:p>
          <w:p w14:paraId="701FC0E4" w14:textId="77777777" w:rsidR="00286729" w:rsidRDefault="00286729" w:rsidP="00AD6A5B">
            <w:pPr>
              <w:spacing w:after="180" w:line="288" w:lineRule="auto"/>
              <w:jc w:val="both"/>
              <w:rPr>
                <w:iCs/>
                <w:lang w:val="sk-SK"/>
              </w:rPr>
            </w:pPr>
          </w:p>
          <w:p w14:paraId="701FC0E5" w14:textId="77777777" w:rsidR="00286729" w:rsidRPr="006C19DE" w:rsidRDefault="00286729" w:rsidP="00AD6A5B">
            <w:pPr>
              <w:spacing w:after="180" w:line="288" w:lineRule="auto"/>
              <w:jc w:val="both"/>
              <w:rPr>
                <w:iCs/>
                <w:lang w:val="sk-SK"/>
              </w:rPr>
            </w:pPr>
          </w:p>
        </w:tc>
      </w:tr>
    </w:tbl>
    <w:p w14:paraId="54931E15" w14:textId="77777777" w:rsidR="00D52A30" w:rsidRDefault="00D52A30" w:rsidP="00D52A30">
      <w:pPr>
        <w:pStyle w:val="Odsekzoznamu"/>
        <w:spacing w:after="120"/>
        <w:ind w:left="284"/>
        <w:rPr>
          <w:b/>
          <w:color w:val="auto"/>
          <w:sz w:val="20"/>
          <w:lang w:val="sk-SK"/>
        </w:rPr>
      </w:pPr>
    </w:p>
    <w:p w14:paraId="701FC0E7" w14:textId="77777777" w:rsidR="00AF2234" w:rsidRDefault="00AF2234" w:rsidP="00F64C5C">
      <w:pPr>
        <w:pStyle w:val="Odsekzoznamu"/>
        <w:numPr>
          <w:ilvl w:val="0"/>
          <w:numId w:val="8"/>
        </w:numPr>
        <w:spacing w:after="120"/>
        <w:ind w:left="284"/>
        <w:rPr>
          <w:b/>
          <w:color w:val="auto"/>
          <w:sz w:val="20"/>
          <w:lang w:val="sk-SK"/>
        </w:rPr>
      </w:pPr>
      <w:r>
        <w:rPr>
          <w:b/>
          <w:color w:val="auto"/>
          <w:sz w:val="20"/>
          <w:lang w:val="sk-SK"/>
        </w:rPr>
        <w:t>„Čo viete o našej firme?“</w:t>
      </w:r>
    </w:p>
    <w:p w14:paraId="701FC0E8" w14:textId="77777777" w:rsidR="00DC7D2E" w:rsidRPr="00E313CB" w:rsidRDefault="00DC7D2E" w:rsidP="00D52A30">
      <w:pPr>
        <w:spacing w:after="60"/>
        <w:jc w:val="both"/>
        <w:rPr>
          <w:color w:val="auto"/>
          <w:sz w:val="20"/>
          <w:lang w:val="sk-SK"/>
        </w:rPr>
      </w:pPr>
      <w:r w:rsidRPr="00E313CB">
        <w:rPr>
          <w:color w:val="auto"/>
          <w:sz w:val="20"/>
          <w:lang w:val="sk-SK"/>
        </w:rPr>
        <w:t>Je dôležité zistiť si v predstihu informácie o f</w:t>
      </w:r>
      <w:r w:rsidR="00BD6DF0" w:rsidRPr="00E313CB">
        <w:rPr>
          <w:color w:val="auto"/>
          <w:sz w:val="20"/>
          <w:lang w:val="sk-SK"/>
        </w:rPr>
        <w:t xml:space="preserve">irme, jej produktoch, službách, počte zamestnancov, konkurencii </w:t>
      </w:r>
      <w:r w:rsidRPr="00E313CB">
        <w:rPr>
          <w:color w:val="auto"/>
          <w:sz w:val="20"/>
          <w:lang w:val="sk-SK"/>
        </w:rPr>
        <w:t>atď.</w:t>
      </w:r>
      <w:r w:rsidR="00F64C5C" w:rsidRPr="00E313CB">
        <w:rPr>
          <w:color w:val="auto"/>
          <w:sz w:val="20"/>
          <w:lang w:val="sk-SK"/>
        </w:rPr>
        <w:t xml:space="preserve"> Tieto informácie je možné zistiť </w:t>
      </w:r>
      <w:r w:rsidR="00BD6DF0" w:rsidRPr="00E313CB">
        <w:rPr>
          <w:color w:val="auto"/>
          <w:sz w:val="20"/>
          <w:lang w:val="sk-SK"/>
        </w:rPr>
        <w:t>na internete</w:t>
      </w:r>
      <w:r w:rsidR="00F64C5C" w:rsidRPr="00E313CB">
        <w:rPr>
          <w:color w:val="auto"/>
          <w:sz w:val="20"/>
          <w:lang w:val="sk-SK"/>
        </w:rPr>
        <w:t>,</w:t>
      </w:r>
      <w:r w:rsidR="00BD6DF0" w:rsidRPr="00E313CB">
        <w:rPr>
          <w:color w:val="auto"/>
          <w:sz w:val="20"/>
          <w:lang w:val="sk-SK"/>
        </w:rPr>
        <w:t xml:space="preserve"> z propagačných materiálov spoločnosti,</w:t>
      </w:r>
      <w:r w:rsidR="00F64C5C" w:rsidRPr="00E313CB">
        <w:rPr>
          <w:color w:val="auto"/>
          <w:sz w:val="20"/>
          <w:lang w:val="sk-SK"/>
        </w:rPr>
        <w:t xml:space="preserve"> prípadne cez ľudí, ktorí vo firme pracujú.</w:t>
      </w:r>
      <w:r w:rsidR="00BD6DF0" w:rsidRPr="00E313CB">
        <w:rPr>
          <w:color w:val="auto"/>
          <w:sz w:val="20"/>
          <w:lang w:val="sk-SK"/>
        </w:rPr>
        <w:t xml:space="preserve"> Ukážete tým, že ste sa na rozhovor pripravili a máte o miesto seriózny záujem.</w:t>
      </w:r>
    </w:p>
    <w:p w14:paraId="701FC0E9" w14:textId="77777777" w:rsidR="00AF2234" w:rsidRPr="00BB5888" w:rsidRDefault="00AF2234"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AF2234" w:rsidRPr="00064FAD" w14:paraId="701FC0ED"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EA" w14:textId="77777777" w:rsidR="00E11EEF" w:rsidRDefault="00E11EEF" w:rsidP="00AD6A5B">
            <w:pPr>
              <w:spacing w:after="180" w:line="288" w:lineRule="auto"/>
              <w:jc w:val="both"/>
              <w:rPr>
                <w:iCs/>
                <w:lang w:val="sk-SK"/>
              </w:rPr>
            </w:pPr>
          </w:p>
          <w:p w14:paraId="701FC0EB" w14:textId="77777777" w:rsidR="00D543E5" w:rsidRDefault="00D543E5" w:rsidP="00AD6A5B">
            <w:pPr>
              <w:spacing w:after="180" w:line="288" w:lineRule="auto"/>
              <w:jc w:val="both"/>
              <w:rPr>
                <w:iCs/>
                <w:lang w:val="sk-SK"/>
              </w:rPr>
            </w:pPr>
          </w:p>
          <w:p w14:paraId="701FC0EC" w14:textId="77777777" w:rsidR="00D543E5" w:rsidRPr="006C19DE" w:rsidRDefault="00D543E5" w:rsidP="00AD6A5B">
            <w:pPr>
              <w:spacing w:after="180" w:line="288" w:lineRule="auto"/>
              <w:jc w:val="both"/>
              <w:rPr>
                <w:iCs/>
                <w:lang w:val="sk-SK"/>
              </w:rPr>
            </w:pPr>
          </w:p>
        </w:tc>
      </w:tr>
    </w:tbl>
    <w:p w14:paraId="701FC0EE" w14:textId="77777777" w:rsidR="00C91862" w:rsidRDefault="00C91862" w:rsidP="00C91862">
      <w:pPr>
        <w:rPr>
          <w:lang w:val="sk-SK"/>
        </w:rPr>
      </w:pPr>
      <w:r>
        <w:rPr>
          <w:lang w:val="sk-SK"/>
        </w:rPr>
        <w:br w:type="page"/>
      </w:r>
    </w:p>
    <w:p w14:paraId="701FC0EF" w14:textId="77777777" w:rsidR="00F64C5C" w:rsidRDefault="00F64C5C" w:rsidP="00F64C5C">
      <w:pPr>
        <w:pStyle w:val="Odsekzoznamu"/>
        <w:numPr>
          <w:ilvl w:val="0"/>
          <w:numId w:val="8"/>
        </w:numPr>
        <w:spacing w:after="120"/>
        <w:ind w:left="284"/>
        <w:rPr>
          <w:b/>
          <w:color w:val="auto"/>
          <w:sz w:val="20"/>
          <w:lang w:val="sk-SK"/>
        </w:rPr>
      </w:pPr>
      <w:r>
        <w:rPr>
          <w:b/>
          <w:color w:val="auto"/>
          <w:sz w:val="20"/>
          <w:lang w:val="sk-SK"/>
        </w:rPr>
        <w:lastRenderedPageBreak/>
        <w:t>„Prečo chcete u nás pracovať?“</w:t>
      </w:r>
    </w:p>
    <w:p w14:paraId="701FC0F0" w14:textId="77777777" w:rsidR="00F64C5C" w:rsidRPr="00BB5888" w:rsidRDefault="00F64C5C" w:rsidP="00D52A30">
      <w:pPr>
        <w:spacing w:after="60"/>
        <w:jc w:val="both"/>
        <w:rPr>
          <w:color w:val="auto"/>
          <w:sz w:val="20"/>
          <w:szCs w:val="20"/>
          <w:lang w:val="sk-SK"/>
        </w:rPr>
      </w:pPr>
      <w:r w:rsidRPr="00BB5888">
        <w:rPr>
          <w:color w:val="auto"/>
          <w:sz w:val="20"/>
          <w:szCs w:val="20"/>
          <w:lang w:val="sk-SK"/>
        </w:rPr>
        <w:t>Zamestnávatelia chcú počuť pozitívne dôvody – tie ukazujú, že o prácu máte naozaj záujem. Zároveň môžete spomenúť nejaké informácie o firme a ukázať, že ste si dali námahu o firme si niečo zistiť.</w:t>
      </w:r>
      <w:r w:rsidR="00BD6DF0" w:rsidRPr="00BB5888">
        <w:rPr>
          <w:color w:val="auto"/>
          <w:sz w:val="20"/>
          <w:szCs w:val="20"/>
          <w:lang w:val="sk-SK"/>
        </w:rPr>
        <w:t xml:space="preserve"> Odpovede, ktorým sa vyhýbajte: „Hľadám prácu.“  „Ste medzinárodná spoločnosť.“ „Máte vysoké platy.“ „Môj známy mi povedal, aby som to tu skúsil.“ </w:t>
      </w:r>
      <w:r w:rsidR="00BD6DF0" w:rsidRPr="00BB5888">
        <w:rPr>
          <w:color w:val="auto"/>
          <w:sz w:val="20"/>
          <w:szCs w:val="20"/>
        </w:rPr>
        <w:t>„</w:t>
      </w:r>
      <w:proofErr w:type="spellStart"/>
      <w:r w:rsidR="00BD6DF0" w:rsidRPr="00BB5888">
        <w:rPr>
          <w:color w:val="auto"/>
          <w:sz w:val="20"/>
          <w:szCs w:val="20"/>
        </w:rPr>
        <w:t>Kontaktovala</w:t>
      </w:r>
      <w:proofErr w:type="spellEnd"/>
      <w:r w:rsidR="00BD6DF0" w:rsidRPr="00BB5888">
        <w:rPr>
          <w:color w:val="auto"/>
          <w:sz w:val="20"/>
          <w:szCs w:val="20"/>
        </w:rPr>
        <w:t xml:space="preserve"> ma </w:t>
      </w:r>
      <w:proofErr w:type="spellStart"/>
      <w:r w:rsidR="00BD6DF0" w:rsidRPr="00BB5888">
        <w:rPr>
          <w:color w:val="auto"/>
          <w:sz w:val="20"/>
          <w:szCs w:val="20"/>
        </w:rPr>
        <w:t>personálna</w:t>
      </w:r>
      <w:proofErr w:type="spellEnd"/>
      <w:r w:rsidR="00BD6DF0" w:rsidRPr="00BB5888">
        <w:rPr>
          <w:color w:val="auto"/>
          <w:sz w:val="20"/>
          <w:szCs w:val="20"/>
        </w:rPr>
        <w:t xml:space="preserve"> </w:t>
      </w:r>
      <w:proofErr w:type="spellStart"/>
      <w:r w:rsidR="00BD6DF0" w:rsidRPr="00BB5888">
        <w:rPr>
          <w:color w:val="auto"/>
          <w:sz w:val="20"/>
          <w:szCs w:val="20"/>
        </w:rPr>
        <w:t>agentúra</w:t>
      </w:r>
      <w:proofErr w:type="spellEnd"/>
      <w:r w:rsidR="00BD6DF0" w:rsidRPr="00BB5888">
        <w:rPr>
          <w:color w:val="auto"/>
          <w:sz w:val="20"/>
          <w:szCs w:val="20"/>
        </w:rPr>
        <w:t xml:space="preserve">, a </w:t>
      </w:r>
      <w:proofErr w:type="spellStart"/>
      <w:r w:rsidR="00BD6DF0" w:rsidRPr="00BB5888">
        <w:rPr>
          <w:color w:val="auto"/>
          <w:sz w:val="20"/>
          <w:szCs w:val="20"/>
        </w:rPr>
        <w:t>preto</w:t>
      </w:r>
      <w:proofErr w:type="spellEnd"/>
      <w:r w:rsidR="00BD6DF0" w:rsidRPr="00BB5888">
        <w:rPr>
          <w:color w:val="auto"/>
          <w:sz w:val="20"/>
          <w:szCs w:val="20"/>
        </w:rPr>
        <w:t xml:space="preserve"> </w:t>
      </w:r>
      <w:proofErr w:type="spellStart"/>
      <w:r w:rsidR="00BD6DF0" w:rsidRPr="00BB5888">
        <w:rPr>
          <w:color w:val="auto"/>
          <w:sz w:val="20"/>
          <w:szCs w:val="20"/>
        </w:rPr>
        <w:t>som</w:t>
      </w:r>
      <w:proofErr w:type="spellEnd"/>
      <w:r w:rsidR="00BD6DF0" w:rsidRPr="00BB5888">
        <w:rPr>
          <w:color w:val="auto"/>
          <w:sz w:val="20"/>
          <w:szCs w:val="20"/>
        </w:rPr>
        <w:t xml:space="preserve"> </w:t>
      </w:r>
      <w:proofErr w:type="spellStart"/>
      <w:r w:rsidR="00BD6DF0" w:rsidRPr="00BB5888">
        <w:rPr>
          <w:color w:val="auto"/>
          <w:sz w:val="20"/>
          <w:szCs w:val="20"/>
        </w:rPr>
        <w:t>tu</w:t>
      </w:r>
      <w:proofErr w:type="gramStart"/>
      <w:r w:rsidR="00BD6DF0" w:rsidRPr="00BB5888">
        <w:rPr>
          <w:color w:val="auto"/>
          <w:sz w:val="20"/>
          <w:szCs w:val="20"/>
        </w:rPr>
        <w:t>.</w:t>
      </w:r>
      <w:proofErr w:type="spellEnd"/>
      <w:r w:rsidR="00BD6DF0" w:rsidRPr="00BB5888">
        <w:rPr>
          <w:color w:val="auto"/>
          <w:sz w:val="20"/>
          <w:szCs w:val="20"/>
        </w:rPr>
        <w:t>“</w:t>
      </w:r>
      <w:proofErr w:type="gramEnd"/>
    </w:p>
    <w:p w14:paraId="701FC0F1" w14:textId="77777777" w:rsidR="00F64C5C" w:rsidRPr="0067562E" w:rsidRDefault="00F64C5C" w:rsidP="00F64C5C">
      <w:pPr>
        <w:spacing w:after="0"/>
        <w:rPr>
          <w:color w:val="auto"/>
          <w:lang w:val="sk-SK"/>
        </w:rPr>
      </w:pPr>
      <w:r w:rsidRPr="0067562E">
        <w:rPr>
          <w:color w:val="auto"/>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F64C5C" w:rsidRPr="00064FAD" w14:paraId="701FC0F7"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F2" w14:textId="77777777" w:rsidR="00F64C5C" w:rsidRDefault="00F64C5C" w:rsidP="00AD6A5B">
            <w:pPr>
              <w:spacing w:after="180" w:line="288" w:lineRule="auto"/>
              <w:jc w:val="both"/>
              <w:rPr>
                <w:iCs/>
                <w:lang w:val="sk-SK"/>
              </w:rPr>
            </w:pPr>
          </w:p>
          <w:p w14:paraId="701FC0F3" w14:textId="77777777" w:rsidR="00E11EEF" w:rsidRDefault="00E11EEF" w:rsidP="00AD6A5B">
            <w:pPr>
              <w:spacing w:after="180" w:line="288" w:lineRule="auto"/>
              <w:jc w:val="both"/>
              <w:rPr>
                <w:iCs/>
                <w:lang w:val="sk-SK"/>
              </w:rPr>
            </w:pPr>
          </w:p>
          <w:p w14:paraId="701FC0F4" w14:textId="77777777" w:rsidR="00F64C5C" w:rsidRDefault="00F64C5C" w:rsidP="00AD6A5B">
            <w:pPr>
              <w:spacing w:after="180" w:line="288" w:lineRule="auto"/>
              <w:jc w:val="both"/>
              <w:rPr>
                <w:iCs/>
                <w:lang w:val="sk-SK"/>
              </w:rPr>
            </w:pPr>
          </w:p>
          <w:p w14:paraId="701FC0F5" w14:textId="77777777" w:rsidR="00BB5888" w:rsidRDefault="00BB5888" w:rsidP="00AD6A5B">
            <w:pPr>
              <w:spacing w:after="180" w:line="288" w:lineRule="auto"/>
              <w:jc w:val="both"/>
              <w:rPr>
                <w:iCs/>
                <w:lang w:val="sk-SK"/>
              </w:rPr>
            </w:pPr>
          </w:p>
          <w:p w14:paraId="701FC0F6" w14:textId="77777777" w:rsidR="00BB5888" w:rsidRPr="006C19DE" w:rsidRDefault="00BB5888" w:rsidP="00AD6A5B">
            <w:pPr>
              <w:spacing w:after="180" w:line="288" w:lineRule="auto"/>
              <w:jc w:val="both"/>
              <w:rPr>
                <w:iCs/>
                <w:lang w:val="sk-SK"/>
              </w:rPr>
            </w:pPr>
          </w:p>
        </w:tc>
      </w:tr>
    </w:tbl>
    <w:p w14:paraId="701FC0F8" w14:textId="77777777" w:rsidR="00304821" w:rsidRDefault="00304821" w:rsidP="00304821">
      <w:pPr>
        <w:pStyle w:val="Odsekzoznamu"/>
        <w:spacing w:after="120"/>
        <w:ind w:left="284"/>
        <w:rPr>
          <w:b/>
          <w:color w:val="auto"/>
          <w:sz w:val="20"/>
          <w:lang w:val="sk-SK"/>
        </w:rPr>
      </w:pPr>
    </w:p>
    <w:p w14:paraId="701FC0F9" w14:textId="77777777" w:rsidR="00F64C5C" w:rsidRDefault="00F64C5C" w:rsidP="00F64C5C">
      <w:pPr>
        <w:pStyle w:val="Odsekzoznamu"/>
        <w:numPr>
          <w:ilvl w:val="0"/>
          <w:numId w:val="8"/>
        </w:numPr>
        <w:spacing w:after="120"/>
        <w:ind w:left="284"/>
        <w:rPr>
          <w:b/>
          <w:color w:val="auto"/>
          <w:sz w:val="20"/>
          <w:lang w:val="sk-SK"/>
        </w:rPr>
      </w:pPr>
      <w:r>
        <w:rPr>
          <w:b/>
          <w:color w:val="auto"/>
          <w:sz w:val="20"/>
          <w:lang w:val="sk-SK"/>
        </w:rPr>
        <w:t>„</w:t>
      </w:r>
      <w:r w:rsidR="0015059E">
        <w:rPr>
          <w:b/>
          <w:color w:val="auto"/>
          <w:sz w:val="20"/>
          <w:lang w:val="sk-SK"/>
        </w:rPr>
        <w:t>Čo nám môžete ponúknuť</w:t>
      </w:r>
      <w:r>
        <w:rPr>
          <w:b/>
          <w:color w:val="auto"/>
          <w:sz w:val="20"/>
          <w:lang w:val="sk-SK"/>
        </w:rPr>
        <w:t>?“</w:t>
      </w:r>
    </w:p>
    <w:p w14:paraId="701FC0FA" w14:textId="77777777" w:rsidR="00F64C5C" w:rsidRPr="00BB5888" w:rsidRDefault="00027F3D" w:rsidP="00D52A30">
      <w:pPr>
        <w:spacing w:after="60"/>
        <w:jc w:val="both"/>
        <w:rPr>
          <w:color w:val="auto"/>
          <w:sz w:val="20"/>
          <w:szCs w:val="20"/>
          <w:lang w:val="sk-SK"/>
        </w:rPr>
      </w:pPr>
      <w:r w:rsidRPr="00BB5888">
        <w:rPr>
          <w:color w:val="auto"/>
          <w:sz w:val="20"/>
          <w:szCs w:val="20"/>
          <w:lang w:val="sk-SK"/>
        </w:rPr>
        <w:t xml:space="preserve">Uveďte skúsenosti, ktoré sú relevantné pre danú pozíciu. </w:t>
      </w:r>
      <w:r w:rsidR="00BD6DF0" w:rsidRPr="00BB5888">
        <w:rPr>
          <w:color w:val="auto"/>
          <w:sz w:val="20"/>
          <w:szCs w:val="20"/>
          <w:lang w:val="sk-SK"/>
        </w:rPr>
        <w:t>Veľmi dôležité je najmä ukázať motiváciu, prečo vás inzerát zaujal alebo prečo by si mala spoločnosť vybrať práve vás.</w:t>
      </w:r>
    </w:p>
    <w:p w14:paraId="701FC0FB" w14:textId="77777777" w:rsidR="00F64C5C" w:rsidRPr="00BB5888" w:rsidRDefault="00F64C5C"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F64C5C" w:rsidRPr="00027F3D" w14:paraId="701FC101"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0FC" w14:textId="77777777" w:rsidR="00F64C5C" w:rsidRDefault="00F64C5C" w:rsidP="00AD6A5B">
            <w:pPr>
              <w:spacing w:after="180" w:line="288" w:lineRule="auto"/>
              <w:jc w:val="both"/>
              <w:rPr>
                <w:iCs/>
                <w:lang w:val="sk-SK"/>
              </w:rPr>
            </w:pPr>
          </w:p>
          <w:p w14:paraId="701FC0FD" w14:textId="77777777" w:rsidR="00E11EEF" w:rsidRDefault="00E11EEF" w:rsidP="00AD6A5B">
            <w:pPr>
              <w:spacing w:after="180" w:line="288" w:lineRule="auto"/>
              <w:jc w:val="both"/>
              <w:rPr>
                <w:iCs/>
                <w:lang w:val="sk-SK"/>
              </w:rPr>
            </w:pPr>
          </w:p>
          <w:p w14:paraId="701FC0FE" w14:textId="77777777" w:rsidR="00E11EEF" w:rsidRDefault="00E11EEF" w:rsidP="00AD6A5B">
            <w:pPr>
              <w:spacing w:after="180" w:line="288" w:lineRule="auto"/>
              <w:jc w:val="both"/>
              <w:rPr>
                <w:iCs/>
                <w:lang w:val="sk-SK"/>
              </w:rPr>
            </w:pPr>
          </w:p>
          <w:p w14:paraId="701FC0FF" w14:textId="77777777" w:rsidR="00BB5888" w:rsidRDefault="00BB5888" w:rsidP="00AD6A5B">
            <w:pPr>
              <w:spacing w:after="180" w:line="288" w:lineRule="auto"/>
              <w:jc w:val="both"/>
              <w:rPr>
                <w:iCs/>
                <w:lang w:val="sk-SK"/>
              </w:rPr>
            </w:pPr>
          </w:p>
          <w:p w14:paraId="701FC100" w14:textId="77777777" w:rsidR="00D543E5" w:rsidRPr="006C19DE" w:rsidRDefault="00D543E5" w:rsidP="00AD6A5B">
            <w:pPr>
              <w:spacing w:after="180" w:line="288" w:lineRule="auto"/>
              <w:jc w:val="both"/>
              <w:rPr>
                <w:iCs/>
                <w:lang w:val="sk-SK"/>
              </w:rPr>
            </w:pPr>
          </w:p>
        </w:tc>
      </w:tr>
    </w:tbl>
    <w:p w14:paraId="701FC102" w14:textId="77777777" w:rsidR="00F64C5C" w:rsidRPr="0067562E" w:rsidRDefault="00F64C5C" w:rsidP="00F64C5C">
      <w:pPr>
        <w:rPr>
          <w:i/>
          <w:color w:val="auto"/>
          <w:lang w:val="sk-SK"/>
        </w:rPr>
      </w:pPr>
    </w:p>
    <w:p w14:paraId="701FC103" w14:textId="77777777" w:rsidR="00027F3D" w:rsidRDefault="00027F3D" w:rsidP="00027F3D">
      <w:pPr>
        <w:pStyle w:val="Odsekzoznamu"/>
        <w:numPr>
          <w:ilvl w:val="0"/>
          <w:numId w:val="8"/>
        </w:numPr>
        <w:spacing w:after="120"/>
        <w:ind w:left="284"/>
        <w:rPr>
          <w:b/>
          <w:color w:val="auto"/>
          <w:sz w:val="20"/>
          <w:lang w:val="sk-SK"/>
        </w:rPr>
      </w:pPr>
      <w:r>
        <w:rPr>
          <w:b/>
          <w:color w:val="auto"/>
          <w:sz w:val="20"/>
          <w:lang w:val="sk-SK"/>
        </w:rPr>
        <w:t>„Aké máte predstavy o plate?“</w:t>
      </w:r>
    </w:p>
    <w:p w14:paraId="701FC104" w14:textId="77777777" w:rsidR="00027F3D" w:rsidRPr="00BB5888" w:rsidRDefault="00027F3D" w:rsidP="00D52A30">
      <w:pPr>
        <w:spacing w:after="60"/>
        <w:jc w:val="both"/>
        <w:rPr>
          <w:color w:val="auto"/>
          <w:sz w:val="20"/>
          <w:szCs w:val="20"/>
          <w:lang w:val="sk-SK"/>
        </w:rPr>
      </w:pPr>
      <w:r w:rsidRPr="00BB5888">
        <w:rPr>
          <w:color w:val="auto"/>
          <w:sz w:val="20"/>
          <w:szCs w:val="20"/>
          <w:lang w:val="sk-SK"/>
        </w:rPr>
        <w:t>Vo väčšine prípadov Vám zamestnávateľ komunikuje výšku platu, ktorý môžete očakávať.</w:t>
      </w:r>
      <w:r w:rsidR="00BB5888">
        <w:rPr>
          <w:color w:val="auto"/>
          <w:sz w:val="20"/>
          <w:szCs w:val="20"/>
          <w:lang w:val="sk-SK"/>
        </w:rPr>
        <w:t xml:space="preserve"> </w:t>
      </w:r>
      <w:r w:rsidR="00304821">
        <w:rPr>
          <w:color w:val="auto"/>
          <w:sz w:val="20"/>
          <w:szCs w:val="20"/>
          <w:lang w:val="sk-SK"/>
        </w:rPr>
        <w:t>Je ale dobré mať predstavu o priemernej mzde v odbore vo Vašom okrese.</w:t>
      </w:r>
    </w:p>
    <w:p w14:paraId="701FC105" w14:textId="77777777" w:rsidR="00027F3D" w:rsidRPr="00BB5888" w:rsidRDefault="00027F3D"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027F3D" w:rsidRPr="00027F3D" w14:paraId="701FC10B"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06" w14:textId="77777777" w:rsidR="00027F3D" w:rsidRDefault="00027F3D" w:rsidP="00AD6A5B">
            <w:pPr>
              <w:spacing w:after="180" w:line="288" w:lineRule="auto"/>
              <w:jc w:val="both"/>
              <w:rPr>
                <w:iCs/>
                <w:lang w:val="sk-SK"/>
              </w:rPr>
            </w:pPr>
          </w:p>
          <w:p w14:paraId="701FC107" w14:textId="77777777" w:rsidR="00027F3D" w:rsidRDefault="00027F3D" w:rsidP="00AD6A5B">
            <w:pPr>
              <w:spacing w:after="180" w:line="288" w:lineRule="auto"/>
              <w:jc w:val="both"/>
              <w:rPr>
                <w:iCs/>
                <w:lang w:val="sk-SK"/>
              </w:rPr>
            </w:pPr>
          </w:p>
          <w:p w14:paraId="701FC108" w14:textId="77777777" w:rsidR="00E11EEF" w:rsidRDefault="00E11EEF" w:rsidP="00AD6A5B">
            <w:pPr>
              <w:spacing w:after="180" w:line="288" w:lineRule="auto"/>
              <w:jc w:val="both"/>
              <w:rPr>
                <w:iCs/>
                <w:lang w:val="sk-SK"/>
              </w:rPr>
            </w:pPr>
          </w:p>
          <w:p w14:paraId="701FC109" w14:textId="77777777" w:rsidR="00304821" w:rsidRDefault="00304821" w:rsidP="00AD6A5B">
            <w:pPr>
              <w:spacing w:after="180" w:line="288" w:lineRule="auto"/>
              <w:jc w:val="both"/>
              <w:rPr>
                <w:iCs/>
                <w:lang w:val="sk-SK"/>
              </w:rPr>
            </w:pPr>
          </w:p>
          <w:p w14:paraId="701FC10A" w14:textId="77777777" w:rsidR="00E11EEF" w:rsidRPr="006C19DE" w:rsidRDefault="00E11EEF" w:rsidP="00AD6A5B">
            <w:pPr>
              <w:spacing w:after="180" w:line="288" w:lineRule="auto"/>
              <w:jc w:val="both"/>
              <w:rPr>
                <w:iCs/>
                <w:lang w:val="sk-SK"/>
              </w:rPr>
            </w:pPr>
          </w:p>
        </w:tc>
      </w:tr>
    </w:tbl>
    <w:p w14:paraId="701FC10C" w14:textId="77777777" w:rsidR="00C91862" w:rsidRDefault="00C91862" w:rsidP="00E11EEF">
      <w:pPr>
        <w:pStyle w:val="Odsekzoznamu"/>
        <w:spacing w:after="120"/>
        <w:ind w:left="284"/>
        <w:rPr>
          <w:b/>
          <w:color w:val="auto"/>
          <w:sz w:val="20"/>
          <w:lang w:val="sk-SK"/>
        </w:rPr>
      </w:pPr>
    </w:p>
    <w:p w14:paraId="701FC10D" w14:textId="77777777" w:rsidR="00C91862" w:rsidRDefault="00C91862" w:rsidP="00C91862">
      <w:pPr>
        <w:rPr>
          <w:lang w:val="sk-SK"/>
        </w:rPr>
      </w:pPr>
      <w:r>
        <w:rPr>
          <w:lang w:val="sk-SK"/>
        </w:rPr>
        <w:br w:type="page"/>
      </w:r>
    </w:p>
    <w:p w14:paraId="701FC10E" w14:textId="77777777" w:rsidR="00027F3D" w:rsidRDefault="00027F3D" w:rsidP="00027F3D">
      <w:pPr>
        <w:pStyle w:val="Odsekzoznamu"/>
        <w:numPr>
          <w:ilvl w:val="0"/>
          <w:numId w:val="8"/>
        </w:numPr>
        <w:spacing w:after="120"/>
        <w:ind w:left="284"/>
        <w:rPr>
          <w:b/>
          <w:color w:val="auto"/>
          <w:sz w:val="20"/>
          <w:lang w:val="sk-SK"/>
        </w:rPr>
      </w:pPr>
      <w:r>
        <w:rPr>
          <w:b/>
          <w:color w:val="auto"/>
          <w:sz w:val="20"/>
          <w:lang w:val="sk-SK"/>
        </w:rPr>
        <w:lastRenderedPageBreak/>
        <w:t xml:space="preserve">„Prečo </w:t>
      </w:r>
      <w:r w:rsidR="00DF4C19">
        <w:rPr>
          <w:b/>
          <w:color w:val="auto"/>
          <w:sz w:val="20"/>
          <w:lang w:val="sk-SK"/>
        </w:rPr>
        <w:t>by sme zamestnať vás a nie niekoho iného</w:t>
      </w:r>
      <w:r>
        <w:rPr>
          <w:b/>
          <w:color w:val="auto"/>
          <w:sz w:val="20"/>
          <w:lang w:val="sk-SK"/>
        </w:rPr>
        <w:t>?“</w:t>
      </w:r>
    </w:p>
    <w:p w14:paraId="701FC10F" w14:textId="2AF5E432" w:rsidR="00027F3D" w:rsidRPr="00BB5888" w:rsidRDefault="00DF4C19" w:rsidP="00D52A30">
      <w:pPr>
        <w:pStyle w:val="Odsekzoznamu"/>
        <w:numPr>
          <w:ilvl w:val="0"/>
          <w:numId w:val="13"/>
        </w:numPr>
        <w:spacing w:after="60"/>
        <w:jc w:val="both"/>
        <w:rPr>
          <w:color w:val="auto"/>
          <w:sz w:val="20"/>
          <w:szCs w:val="20"/>
          <w:lang w:val="sk-SK"/>
        </w:rPr>
      </w:pPr>
      <w:r w:rsidRPr="00BB5888">
        <w:rPr>
          <w:color w:val="auto"/>
          <w:sz w:val="20"/>
          <w:szCs w:val="20"/>
          <w:lang w:val="sk-SK"/>
        </w:rPr>
        <w:t>Buďte pripravení odpovedať na túto otázku rýchlo</w:t>
      </w:r>
      <w:r w:rsidR="00731B98" w:rsidRPr="00BB5888">
        <w:rPr>
          <w:color w:val="auto"/>
          <w:sz w:val="20"/>
          <w:szCs w:val="20"/>
          <w:lang w:val="sk-SK"/>
        </w:rPr>
        <w:t xml:space="preserve">. Ak si nebudete istý tým, prečo by ste mali byť vybraní práve vy na danú pracovnú pozíciu, ako </w:t>
      </w:r>
      <w:r w:rsidR="00D52A30">
        <w:rPr>
          <w:color w:val="auto"/>
          <w:sz w:val="20"/>
          <w:szCs w:val="20"/>
          <w:lang w:val="sk-SK"/>
        </w:rPr>
        <w:t xml:space="preserve">si </w:t>
      </w:r>
      <w:r w:rsidR="00731B98" w:rsidRPr="00BB5888">
        <w:rPr>
          <w:color w:val="auto"/>
          <w:sz w:val="20"/>
          <w:szCs w:val="20"/>
          <w:lang w:val="sk-SK"/>
        </w:rPr>
        <w:t>môže byť istý zamestnávateľ?</w:t>
      </w:r>
    </w:p>
    <w:p w14:paraId="701FC110" w14:textId="5217237F" w:rsidR="00731B98" w:rsidRPr="00BB5888" w:rsidRDefault="00731B98" w:rsidP="00D52A30">
      <w:pPr>
        <w:pStyle w:val="Odsekzoznamu"/>
        <w:numPr>
          <w:ilvl w:val="0"/>
          <w:numId w:val="13"/>
        </w:numPr>
        <w:spacing w:after="60"/>
        <w:jc w:val="both"/>
        <w:rPr>
          <w:color w:val="auto"/>
          <w:sz w:val="20"/>
          <w:szCs w:val="20"/>
          <w:lang w:val="sk-SK"/>
        </w:rPr>
      </w:pPr>
      <w:r w:rsidRPr="00BB5888">
        <w:rPr>
          <w:color w:val="auto"/>
          <w:sz w:val="20"/>
          <w:szCs w:val="20"/>
          <w:lang w:val="sk-SK"/>
        </w:rPr>
        <w:t>V rýchlosti zhrňte Vaše silné stránky, aj keby ste ich mali znovu opakovať. Spomeňte vašu kvalifikác</w:t>
      </w:r>
      <w:r w:rsidR="00D52A30">
        <w:rPr>
          <w:color w:val="auto"/>
          <w:sz w:val="20"/>
          <w:szCs w:val="20"/>
          <w:lang w:val="sk-SK"/>
        </w:rPr>
        <w:t>iu, predchádzajúce skúsenosti.</w:t>
      </w:r>
    </w:p>
    <w:p w14:paraId="701FC111" w14:textId="77777777" w:rsidR="00731B98" w:rsidRPr="00BB5888" w:rsidRDefault="00731B98" w:rsidP="00D52A30">
      <w:pPr>
        <w:pStyle w:val="Odsekzoznamu"/>
        <w:numPr>
          <w:ilvl w:val="0"/>
          <w:numId w:val="13"/>
        </w:numPr>
        <w:spacing w:after="60"/>
        <w:jc w:val="both"/>
        <w:rPr>
          <w:color w:val="auto"/>
          <w:sz w:val="20"/>
          <w:szCs w:val="20"/>
          <w:lang w:val="sk-SK"/>
        </w:rPr>
      </w:pPr>
      <w:r w:rsidRPr="00BB5888">
        <w:rPr>
          <w:color w:val="auto"/>
          <w:sz w:val="20"/>
          <w:szCs w:val="20"/>
          <w:lang w:val="sk-SK"/>
        </w:rPr>
        <w:t xml:space="preserve">Uistite zamestnávateľa, že ste pracovitý, zodpovedný a samostatný a upozornite na všetko, čo Vás možno odlišuje od iných kandidátov. </w:t>
      </w:r>
    </w:p>
    <w:p w14:paraId="701FC112" w14:textId="77777777" w:rsidR="00027F3D" w:rsidRPr="00BB5888" w:rsidRDefault="00027F3D"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027F3D" w:rsidRPr="00731B98" w14:paraId="701FC119" w14:textId="77777777" w:rsidTr="00AD6A5B">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13" w14:textId="77777777" w:rsidR="00027F3D" w:rsidRDefault="00027F3D" w:rsidP="00AD6A5B">
            <w:pPr>
              <w:spacing w:after="180" w:line="288" w:lineRule="auto"/>
              <w:jc w:val="both"/>
              <w:rPr>
                <w:iCs/>
                <w:lang w:val="sk-SK"/>
              </w:rPr>
            </w:pPr>
          </w:p>
          <w:p w14:paraId="701FC114" w14:textId="77777777" w:rsidR="00E11EEF" w:rsidRDefault="00E11EEF" w:rsidP="00AD6A5B">
            <w:pPr>
              <w:spacing w:after="180" w:line="288" w:lineRule="auto"/>
              <w:jc w:val="both"/>
              <w:rPr>
                <w:iCs/>
                <w:lang w:val="sk-SK"/>
              </w:rPr>
            </w:pPr>
          </w:p>
          <w:p w14:paraId="701FC115" w14:textId="77777777" w:rsidR="00E11EEF" w:rsidRDefault="00E11EEF" w:rsidP="00AD6A5B">
            <w:pPr>
              <w:spacing w:after="180" w:line="288" w:lineRule="auto"/>
              <w:jc w:val="both"/>
              <w:rPr>
                <w:iCs/>
                <w:lang w:val="sk-SK"/>
              </w:rPr>
            </w:pPr>
          </w:p>
          <w:p w14:paraId="701FC116" w14:textId="77777777" w:rsidR="00E11EEF" w:rsidRDefault="00E11EEF" w:rsidP="00AD6A5B">
            <w:pPr>
              <w:spacing w:after="180" w:line="288" w:lineRule="auto"/>
              <w:jc w:val="both"/>
              <w:rPr>
                <w:iCs/>
                <w:lang w:val="sk-SK"/>
              </w:rPr>
            </w:pPr>
          </w:p>
          <w:p w14:paraId="701FC117" w14:textId="77777777" w:rsidR="00C91862" w:rsidRDefault="00C91862" w:rsidP="00AD6A5B">
            <w:pPr>
              <w:spacing w:after="180" w:line="288" w:lineRule="auto"/>
              <w:jc w:val="both"/>
              <w:rPr>
                <w:iCs/>
                <w:lang w:val="sk-SK"/>
              </w:rPr>
            </w:pPr>
          </w:p>
          <w:p w14:paraId="701FC118" w14:textId="77777777" w:rsidR="00027F3D" w:rsidRPr="006C19DE" w:rsidRDefault="00027F3D" w:rsidP="00AD6A5B">
            <w:pPr>
              <w:spacing w:after="180" w:line="288" w:lineRule="auto"/>
              <w:jc w:val="both"/>
              <w:rPr>
                <w:iCs/>
                <w:lang w:val="sk-SK"/>
              </w:rPr>
            </w:pPr>
          </w:p>
        </w:tc>
      </w:tr>
    </w:tbl>
    <w:p w14:paraId="701FC11A" w14:textId="77777777" w:rsidR="00A2359B" w:rsidRDefault="00A2359B" w:rsidP="00A2359B">
      <w:pPr>
        <w:pStyle w:val="Odsekzoznamu"/>
        <w:spacing w:after="120"/>
        <w:ind w:left="284"/>
        <w:rPr>
          <w:b/>
          <w:color w:val="auto"/>
          <w:sz w:val="20"/>
          <w:lang w:val="sk-SK"/>
        </w:rPr>
      </w:pPr>
    </w:p>
    <w:p w14:paraId="701FC11B" w14:textId="77777777" w:rsidR="00731B98" w:rsidRDefault="00731B98" w:rsidP="00731B98">
      <w:pPr>
        <w:pStyle w:val="Odsekzoznamu"/>
        <w:numPr>
          <w:ilvl w:val="0"/>
          <w:numId w:val="8"/>
        </w:numPr>
        <w:spacing w:after="120"/>
        <w:ind w:left="284"/>
        <w:rPr>
          <w:b/>
          <w:color w:val="auto"/>
          <w:sz w:val="20"/>
          <w:lang w:val="sk-SK"/>
        </w:rPr>
      </w:pPr>
      <w:r>
        <w:rPr>
          <w:b/>
          <w:color w:val="auto"/>
          <w:sz w:val="20"/>
          <w:lang w:val="sk-SK"/>
        </w:rPr>
        <w:t xml:space="preserve">Stávalo sa Vám, že ste niekedy </w:t>
      </w:r>
      <w:r w:rsidR="00153134">
        <w:rPr>
          <w:b/>
          <w:color w:val="auto"/>
          <w:sz w:val="20"/>
          <w:lang w:val="sk-SK"/>
        </w:rPr>
        <w:t>mali problémy s dochádzkou</w:t>
      </w:r>
      <w:r>
        <w:rPr>
          <w:b/>
          <w:color w:val="auto"/>
          <w:sz w:val="20"/>
          <w:lang w:val="sk-SK"/>
        </w:rPr>
        <w:t>?“</w:t>
      </w:r>
    </w:p>
    <w:p w14:paraId="701FC11C" w14:textId="77777777" w:rsidR="00731B98" w:rsidRPr="00BB5888" w:rsidRDefault="00731B98" w:rsidP="00D52A30">
      <w:pPr>
        <w:pStyle w:val="Odsekzoznamu"/>
        <w:numPr>
          <w:ilvl w:val="0"/>
          <w:numId w:val="14"/>
        </w:numPr>
        <w:spacing w:after="60"/>
        <w:jc w:val="both"/>
        <w:rPr>
          <w:color w:val="auto"/>
          <w:sz w:val="20"/>
          <w:szCs w:val="20"/>
          <w:lang w:val="sk-SK"/>
        </w:rPr>
      </w:pPr>
      <w:r w:rsidRPr="00BB5888">
        <w:rPr>
          <w:color w:val="auto"/>
          <w:sz w:val="20"/>
          <w:szCs w:val="20"/>
          <w:lang w:val="sk-SK"/>
        </w:rPr>
        <w:t xml:space="preserve">Ak Vaša neprítomnosť bola zriedkavá, </w:t>
      </w:r>
      <w:r w:rsidR="00153134" w:rsidRPr="00BB5888">
        <w:rPr>
          <w:color w:val="auto"/>
          <w:sz w:val="20"/>
          <w:szCs w:val="20"/>
          <w:lang w:val="sk-SK"/>
        </w:rPr>
        <w:t>tak to jednoducho a sebavedome povedzte.</w:t>
      </w:r>
    </w:p>
    <w:p w14:paraId="701FC11D" w14:textId="512667F3" w:rsidR="00153134" w:rsidRPr="00BB5888" w:rsidRDefault="00153134" w:rsidP="00D52A30">
      <w:pPr>
        <w:pStyle w:val="Odsekzoznamu"/>
        <w:numPr>
          <w:ilvl w:val="0"/>
          <w:numId w:val="14"/>
        </w:numPr>
        <w:spacing w:after="60"/>
        <w:jc w:val="both"/>
        <w:rPr>
          <w:color w:val="auto"/>
          <w:sz w:val="20"/>
          <w:szCs w:val="20"/>
          <w:lang w:val="sk-SK"/>
        </w:rPr>
      </w:pPr>
      <w:r w:rsidRPr="00BB5888">
        <w:rPr>
          <w:color w:val="auto"/>
          <w:sz w:val="20"/>
          <w:szCs w:val="20"/>
          <w:lang w:val="sk-SK"/>
        </w:rPr>
        <w:t xml:space="preserve">Ak ste ale v práci chýbali pravidelnejšie alebo dlhodobo, vysvetlite dôvody a zdôraznite, že </w:t>
      </w:r>
      <w:r w:rsidR="00D52A30">
        <w:rPr>
          <w:color w:val="auto"/>
          <w:sz w:val="20"/>
          <w:szCs w:val="20"/>
          <w:lang w:val="sk-SK"/>
        </w:rPr>
        <w:t>išlo</w:t>
      </w:r>
      <w:r w:rsidRPr="00BB5888">
        <w:rPr>
          <w:color w:val="auto"/>
          <w:sz w:val="20"/>
          <w:szCs w:val="20"/>
          <w:lang w:val="sk-SK"/>
        </w:rPr>
        <w:t xml:space="preserve"> o výnimočné okolnosti, ktoré sa už nebudú opakovať. Napríklad: „Musel som podstúpiť liečbu, ale dnes už je to všetko v poriadku...“, „</w:t>
      </w:r>
      <w:r w:rsidR="00D52A30">
        <w:rPr>
          <w:color w:val="auto"/>
          <w:sz w:val="20"/>
          <w:szCs w:val="20"/>
          <w:lang w:val="sk-SK"/>
        </w:rPr>
        <w:t>išlo</w:t>
      </w:r>
      <w:r w:rsidRPr="00BB5888">
        <w:rPr>
          <w:color w:val="auto"/>
          <w:sz w:val="20"/>
          <w:szCs w:val="20"/>
          <w:lang w:val="sk-SK"/>
        </w:rPr>
        <w:t xml:space="preserve"> o rodinné problémy, ktoré už sú vyriešené..“, „bol to jednorazový problém, v predchádzajúcom zamestnaní som mal 100%-nú dochádzku...“</w:t>
      </w:r>
    </w:p>
    <w:p w14:paraId="701FC11E" w14:textId="77777777" w:rsidR="00731B98" w:rsidRPr="00BB5888" w:rsidRDefault="00731B98"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731B98" w:rsidRPr="00731B98" w14:paraId="701FC124" w14:textId="77777777" w:rsidTr="00367AF6">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1F" w14:textId="77777777" w:rsidR="00731B98" w:rsidRDefault="00731B98" w:rsidP="00367AF6">
            <w:pPr>
              <w:spacing w:after="180" w:line="288" w:lineRule="auto"/>
              <w:jc w:val="both"/>
              <w:rPr>
                <w:iCs/>
                <w:lang w:val="sk-SK"/>
              </w:rPr>
            </w:pPr>
          </w:p>
          <w:p w14:paraId="701FC120" w14:textId="77777777" w:rsidR="00E048B2" w:rsidRDefault="00E048B2" w:rsidP="00367AF6">
            <w:pPr>
              <w:spacing w:after="180" w:line="288" w:lineRule="auto"/>
              <w:jc w:val="both"/>
              <w:rPr>
                <w:iCs/>
                <w:lang w:val="sk-SK"/>
              </w:rPr>
            </w:pPr>
          </w:p>
          <w:p w14:paraId="701FC121" w14:textId="77777777" w:rsidR="00C91862" w:rsidRDefault="00C91862" w:rsidP="00367AF6">
            <w:pPr>
              <w:spacing w:after="180" w:line="288" w:lineRule="auto"/>
              <w:jc w:val="both"/>
              <w:rPr>
                <w:iCs/>
                <w:lang w:val="sk-SK"/>
              </w:rPr>
            </w:pPr>
          </w:p>
          <w:p w14:paraId="701FC122" w14:textId="77777777" w:rsidR="00731B98" w:rsidRDefault="00731B98" w:rsidP="00367AF6">
            <w:pPr>
              <w:spacing w:after="180" w:line="288" w:lineRule="auto"/>
              <w:jc w:val="both"/>
              <w:rPr>
                <w:iCs/>
                <w:lang w:val="sk-SK"/>
              </w:rPr>
            </w:pPr>
          </w:p>
          <w:p w14:paraId="701FC123" w14:textId="77777777" w:rsidR="00731B98" w:rsidRPr="006C19DE" w:rsidRDefault="00731B98" w:rsidP="00367AF6">
            <w:pPr>
              <w:spacing w:after="180" w:line="288" w:lineRule="auto"/>
              <w:jc w:val="both"/>
              <w:rPr>
                <w:iCs/>
                <w:lang w:val="sk-SK"/>
              </w:rPr>
            </w:pPr>
          </w:p>
        </w:tc>
      </w:tr>
    </w:tbl>
    <w:p w14:paraId="701FC125" w14:textId="77777777" w:rsidR="00731B98" w:rsidRDefault="00731B98" w:rsidP="00731B98">
      <w:pPr>
        <w:rPr>
          <w:i/>
          <w:color w:val="auto"/>
          <w:lang w:val="sk-SK"/>
        </w:rPr>
      </w:pPr>
    </w:p>
    <w:p w14:paraId="701FC126" w14:textId="77777777" w:rsidR="00731B98" w:rsidRDefault="00731B98" w:rsidP="00731B98">
      <w:pPr>
        <w:pStyle w:val="Odsekzoznamu"/>
        <w:numPr>
          <w:ilvl w:val="0"/>
          <w:numId w:val="8"/>
        </w:numPr>
        <w:spacing w:after="120"/>
        <w:ind w:left="284"/>
        <w:rPr>
          <w:b/>
          <w:color w:val="auto"/>
          <w:sz w:val="20"/>
          <w:lang w:val="sk-SK"/>
        </w:rPr>
      </w:pPr>
      <w:r>
        <w:rPr>
          <w:b/>
          <w:color w:val="auto"/>
          <w:sz w:val="20"/>
          <w:lang w:val="sk-SK"/>
        </w:rPr>
        <w:t>„Aký je váš zdravotný stav?“</w:t>
      </w:r>
    </w:p>
    <w:p w14:paraId="701FC127" w14:textId="4443C2FC" w:rsidR="00F618C2" w:rsidRPr="00BB5888" w:rsidRDefault="00F618C2" w:rsidP="00D52A30">
      <w:pPr>
        <w:spacing w:after="0"/>
        <w:jc w:val="both"/>
        <w:rPr>
          <w:color w:val="auto"/>
          <w:sz w:val="20"/>
          <w:szCs w:val="20"/>
          <w:lang w:val="sk-SK"/>
        </w:rPr>
      </w:pPr>
      <w:r w:rsidRPr="00BB5888">
        <w:rPr>
          <w:color w:val="auto"/>
          <w:sz w:val="20"/>
          <w:szCs w:val="20"/>
          <w:lang w:val="sk-SK"/>
        </w:rPr>
        <w:t xml:space="preserve">Zamestnávateľ si chce byť istý, že a) zvládnete cielené zamestnanie a že b) vo všeobecnosti nemáte zdravotné problémy. Mali by ste ho v obidvoch bodoch uistiť. </w:t>
      </w:r>
    </w:p>
    <w:p w14:paraId="701FC128" w14:textId="77777777" w:rsidR="00F618C2" w:rsidRPr="00BB5888" w:rsidRDefault="005B640A" w:rsidP="00D52A30">
      <w:pPr>
        <w:pStyle w:val="Odsekzoznamu"/>
        <w:numPr>
          <w:ilvl w:val="0"/>
          <w:numId w:val="17"/>
        </w:numPr>
        <w:spacing w:after="60"/>
        <w:jc w:val="both"/>
        <w:rPr>
          <w:color w:val="auto"/>
          <w:sz w:val="20"/>
          <w:szCs w:val="20"/>
          <w:lang w:val="sk-SK"/>
        </w:rPr>
      </w:pPr>
      <w:r w:rsidRPr="00BB5888">
        <w:rPr>
          <w:color w:val="auto"/>
          <w:sz w:val="20"/>
          <w:szCs w:val="20"/>
          <w:lang w:val="sk-SK"/>
        </w:rPr>
        <w:t>Ak je váš zdravotný stav v bezproblémový, jednoducho to povedzte.</w:t>
      </w:r>
    </w:p>
    <w:p w14:paraId="701FC129" w14:textId="77777777" w:rsidR="005B640A" w:rsidRPr="00BB5888" w:rsidRDefault="005B640A" w:rsidP="00D52A30">
      <w:pPr>
        <w:pStyle w:val="Odsekzoznamu"/>
        <w:numPr>
          <w:ilvl w:val="0"/>
          <w:numId w:val="17"/>
        </w:numPr>
        <w:spacing w:after="60"/>
        <w:jc w:val="both"/>
        <w:rPr>
          <w:color w:val="auto"/>
          <w:sz w:val="20"/>
          <w:szCs w:val="20"/>
          <w:lang w:val="sk-SK"/>
        </w:rPr>
      </w:pPr>
      <w:r w:rsidRPr="00BB5888">
        <w:rPr>
          <w:color w:val="auto"/>
          <w:sz w:val="20"/>
          <w:szCs w:val="20"/>
          <w:lang w:val="sk-SK"/>
        </w:rPr>
        <w:t>Ak ste v životopise alebo motivačnom liste spomenuli zdravotné problémy alebo postihnutie, zopakujte to, ale pokiaľ je to možné, uistite zamestnávateľa, že to nebude mať dopad na Váš výkon zamestnania a že okrem toho je Vaše zdravie v poriadku.</w:t>
      </w:r>
    </w:p>
    <w:p w14:paraId="701FC12A" w14:textId="77777777" w:rsidR="00E41EB1" w:rsidRPr="00BB5888" w:rsidRDefault="00E41EB1" w:rsidP="00D52A30">
      <w:pPr>
        <w:pStyle w:val="Odsekzoznamu"/>
        <w:numPr>
          <w:ilvl w:val="0"/>
          <w:numId w:val="17"/>
        </w:numPr>
        <w:spacing w:after="60"/>
        <w:jc w:val="both"/>
        <w:rPr>
          <w:color w:val="auto"/>
          <w:sz w:val="20"/>
          <w:szCs w:val="20"/>
          <w:lang w:val="sk-SK"/>
        </w:rPr>
      </w:pPr>
      <w:r w:rsidRPr="00BB5888">
        <w:rPr>
          <w:color w:val="auto"/>
          <w:sz w:val="20"/>
          <w:szCs w:val="20"/>
          <w:lang w:val="sk-SK"/>
        </w:rPr>
        <w:t>Pokiaľ je to možné, nespomínajte v prvom rade to, čo nemôžete robiť. Sústreďte sa na to, čo je požadované v tomto zamestnaní a čo ste schopní robiť.</w:t>
      </w:r>
    </w:p>
    <w:p w14:paraId="701FC12B" w14:textId="77777777" w:rsidR="005B640A" w:rsidRPr="00F618C2" w:rsidRDefault="00E41EB1" w:rsidP="00E41EB1">
      <w:pPr>
        <w:pStyle w:val="Odsekzoznamu"/>
        <w:spacing w:after="0"/>
        <w:rPr>
          <w:color w:val="auto"/>
          <w:lang w:val="sk-SK"/>
        </w:rPr>
      </w:pPr>
      <w:r>
        <w:rPr>
          <w:color w:val="auto"/>
          <w:lang w:val="sk-SK"/>
        </w:rPr>
        <w:t xml:space="preserve"> </w:t>
      </w:r>
    </w:p>
    <w:p w14:paraId="496EBF4D" w14:textId="77777777" w:rsidR="00D52A30" w:rsidRDefault="00D52A30" w:rsidP="00BB5888">
      <w:pPr>
        <w:spacing w:after="0"/>
        <w:rPr>
          <w:color w:val="auto"/>
          <w:sz w:val="20"/>
          <w:szCs w:val="20"/>
          <w:lang w:val="sk-SK"/>
        </w:rPr>
      </w:pPr>
    </w:p>
    <w:p w14:paraId="38ADC7A3" w14:textId="77777777" w:rsidR="00D52A30" w:rsidRDefault="00D52A30" w:rsidP="00BB5888">
      <w:pPr>
        <w:spacing w:after="0"/>
        <w:rPr>
          <w:color w:val="auto"/>
          <w:sz w:val="20"/>
          <w:szCs w:val="20"/>
          <w:lang w:val="sk-SK"/>
        </w:rPr>
      </w:pPr>
    </w:p>
    <w:p w14:paraId="7DD089CF" w14:textId="77777777" w:rsidR="00D52A30" w:rsidRDefault="00D52A30" w:rsidP="00BB5888">
      <w:pPr>
        <w:spacing w:after="0"/>
        <w:rPr>
          <w:color w:val="auto"/>
          <w:sz w:val="20"/>
          <w:szCs w:val="20"/>
          <w:lang w:val="sk-SK"/>
        </w:rPr>
      </w:pPr>
    </w:p>
    <w:p w14:paraId="701FC12C" w14:textId="77777777" w:rsidR="00731B98" w:rsidRPr="00BB5888" w:rsidRDefault="00731B98" w:rsidP="00BB5888">
      <w:pPr>
        <w:spacing w:after="0"/>
        <w:rPr>
          <w:color w:val="auto"/>
          <w:sz w:val="20"/>
          <w:szCs w:val="20"/>
          <w:lang w:val="sk-SK"/>
        </w:rPr>
      </w:pPr>
      <w:r w:rsidRPr="00BB5888">
        <w:rPr>
          <w:color w:val="auto"/>
          <w:sz w:val="20"/>
          <w:szCs w:val="20"/>
          <w:lang w:val="sk-SK"/>
        </w:rPr>
        <w:lastRenderedPageBreak/>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731B98" w:rsidRPr="00731B98" w14:paraId="701FC132" w14:textId="77777777" w:rsidTr="00367AF6">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2D" w14:textId="77777777" w:rsidR="00731B98" w:rsidRDefault="00731B98" w:rsidP="00367AF6">
            <w:pPr>
              <w:spacing w:after="180" w:line="288" w:lineRule="auto"/>
              <w:jc w:val="both"/>
              <w:rPr>
                <w:iCs/>
                <w:lang w:val="sk-SK"/>
              </w:rPr>
            </w:pPr>
          </w:p>
          <w:p w14:paraId="701FC12E" w14:textId="77777777" w:rsidR="00E11EEF" w:rsidRDefault="00E11EEF" w:rsidP="00367AF6">
            <w:pPr>
              <w:spacing w:after="180" w:line="288" w:lineRule="auto"/>
              <w:jc w:val="both"/>
              <w:rPr>
                <w:iCs/>
                <w:lang w:val="sk-SK"/>
              </w:rPr>
            </w:pPr>
          </w:p>
          <w:p w14:paraId="701FC12F" w14:textId="77777777" w:rsidR="00E11EEF" w:rsidRDefault="00E11EEF" w:rsidP="00367AF6">
            <w:pPr>
              <w:spacing w:after="180" w:line="288" w:lineRule="auto"/>
              <w:jc w:val="both"/>
              <w:rPr>
                <w:iCs/>
                <w:lang w:val="sk-SK"/>
              </w:rPr>
            </w:pPr>
          </w:p>
          <w:p w14:paraId="701FC130" w14:textId="77777777" w:rsidR="00731B98" w:rsidRDefault="00731B98" w:rsidP="00367AF6">
            <w:pPr>
              <w:spacing w:after="180" w:line="288" w:lineRule="auto"/>
              <w:jc w:val="both"/>
              <w:rPr>
                <w:iCs/>
                <w:lang w:val="sk-SK"/>
              </w:rPr>
            </w:pPr>
          </w:p>
          <w:p w14:paraId="701FC131" w14:textId="77777777" w:rsidR="00731B98" w:rsidRPr="006C19DE" w:rsidRDefault="00731B98" w:rsidP="00367AF6">
            <w:pPr>
              <w:spacing w:after="180" w:line="288" w:lineRule="auto"/>
              <w:jc w:val="both"/>
              <w:rPr>
                <w:iCs/>
                <w:lang w:val="sk-SK"/>
              </w:rPr>
            </w:pPr>
          </w:p>
        </w:tc>
      </w:tr>
    </w:tbl>
    <w:p w14:paraId="701FC133" w14:textId="77777777" w:rsidR="00A2359B" w:rsidRDefault="00A2359B" w:rsidP="00A2359B">
      <w:pPr>
        <w:pStyle w:val="Odsekzoznamu"/>
        <w:spacing w:after="120"/>
        <w:ind w:left="284"/>
        <w:rPr>
          <w:b/>
          <w:color w:val="auto"/>
          <w:sz w:val="20"/>
          <w:lang w:val="sk-SK"/>
        </w:rPr>
      </w:pPr>
    </w:p>
    <w:p w14:paraId="701FC134" w14:textId="77777777" w:rsidR="00E41EB1" w:rsidRDefault="00E41EB1" w:rsidP="00D52A30">
      <w:pPr>
        <w:pStyle w:val="Odsekzoznamu"/>
        <w:numPr>
          <w:ilvl w:val="0"/>
          <w:numId w:val="8"/>
        </w:numPr>
        <w:spacing w:after="120"/>
        <w:ind w:left="284"/>
        <w:jc w:val="both"/>
        <w:rPr>
          <w:b/>
          <w:color w:val="auto"/>
          <w:sz w:val="20"/>
          <w:lang w:val="sk-SK"/>
        </w:rPr>
      </w:pPr>
      <w:r>
        <w:rPr>
          <w:b/>
          <w:color w:val="auto"/>
          <w:sz w:val="20"/>
          <w:lang w:val="sk-SK"/>
        </w:rPr>
        <w:t>„Aké sú Vaše silné stránky?“</w:t>
      </w:r>
    </w:p>
    <w:p w14:paraId="701FC135" w14:textId="5C1A8F91" w:rsidR="00E41EB1" w:rsidRPr="00F618C2" w:rsidRDefault="00E31AF8" w:rsidP="00D52A30">
      <w:pPr>
        <w:spacing w:after="0"/>
        <w:jc w:val="both"/>
        <w:rPr>
          <w:color w:val="auto"/>
          <w:lang w:val="sk-SK"/>
        </w:rPr>
      </w:pPr>
      <w:r w:rsidRPr="00BB5888">
        <w:rPr>
          <w:color w:val="auto"/>
          <w:sz w:val="20"/>
          <w:szCs w:val="20"/>
          <w:lang w:val="sk-SK"/>
        </w:rPr>
        <w:t>Toto je ďalšia príležitosť so zdrav</w:t>
      </w:r>
      <w:r w:rsidR="00D52A30">
        <w:rPr>
          <w:color w:val="auto"/>
          <w:sz w:val="20"/>
          <w:szCs w:val="20"/>
          <w:lang w:val="sk-SK"/>
        </w:rPr>
        <w:t>ý</w:t>
      </w:r>
      <w:r w:rsidRPr="00BB5888">
        <w:rPr>
          <w:color w:val="auto"/>
          <w:sz w:val="20"/>
          <w:szCs w:val="20"/>
          <w:lang w:val="sk-SK"/>
        </w:rPr>
        <w:t>m sebavedomím a so všetkou objektivitou spomenúť všetky pozitívne stránky Vašej kandidatúry – nemusíte sa zamerať len na vaše osobnostné vlastnosti: spomeňte vedomosti a zručnosti, skúsenosti, záujem,</w:t>
      </w:r>
      <w:r w:rsidRPr="00E31AF8">
        <w:rPr>
          <w:i/>
          <w:color w:val="auto"/>
          <w:lang w:val="sk-SK"/>
        </w:rPr>
        <w:t xml:space="preserve"> </w:t>
      </w:r>
      <w:r w:rsidRPr="00BB5888">
        <w:rPr>
          <w:color w:val="auto"/>
          <w:sz w:val="20"/>
          <w:szCs w:val="20"/>
          <w:lang w:val="sk-SK"/>
        </w:rPr>
        <w:t>spoľahlivosť, pracovitosť, schopnosť spolupráce s inými, radosť z dobre vykonanej práce atď.</w:t>
      </w:r>
      <w:r w:rsidR="00BB585C" w:rsidRPr="00BB5888">
        <w:rPr>
          <w:color w:val="auto"/>
          <w:sz w:val="20"/>
          <w:szCs w:val="20"/>
          <w:lang w:val="sk-SK"/>
        </w:rPr>
        <w:t xml:space="preserve"> Pre každú silnú stránku by ste mali mať pripravený príklad – konkrétnu situáciu, v ktorej sa prejavila.</w:t>
      </w:r>
    </w:p>
    <w:p w14:paraId="701FC136" w14:textId="77777777" w:rsidR="00E41EB1" w:rsidRPr="00BB5888" w:rsidRDefault="00E41EB1"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E41EB1" w:rsidRPr="00E31AF8" w14:paraId="701FC13C" w14:textId="77777777" w:rsidTr="00367AF6">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37" w14:textId="77777777" w:rsidR="00E11EEF" w:rsidRDefault="00E11EEF" w:rsidP="00367AF6">
            <w:pPr>
              <w:spacing w:after="180" w:line="288" w:lineRule="auto"/>
              <w:jc w:val="both"/>
              <w:rPr>
                <w:iCs/>
                <w:lang w:val="sk-SK"/>
              </w:rPr>
            </w:pPr>
          </w:p>
          <w:p w14:paraId="701FC138" w14:textId="77777777" w:rsidR="00C91862" w:rsidRDefault="00C91862" w:rsidP="00367AF6">
            <w:pPr>
              <w:spacing w:after="180" w:line="288" w:lineRule="auto"/>
              <w:jc w:val="both"/>
              <w:rPr>
                <w:iCs/>
                <w:lang w:val="sk-SK"/>
              </w:rPr>
            </w:pPr>
          </w:p>
          <w:p w14:paraId="701FC139" w14:textId="77777777" w:rsidR="00E11EEF" w:rsidRDefault="00E11EEF" w:rsidP="00367AF6">
            <w:pPr>
              <w:spacing w:after="180" w:line="288" w:lineRule="auto"/>
              <w:jc w:val="both"/>
              <w:rPr>
                <w:iCs/>
                <w:lang w:val="sk-SK"/>
              </w:rPr>
            </w:pPr>
          </w:p>
          <w:p w14:paraId="701FC13A" w14:textId="77777777" w:rsidR="00D543E5" w:rsidRDefault="00D543E5" w:rsidP="00367AF6">
            <w:pPr>
              <w:spacing w:after="180" w:line="288" w:lineRule="auto"/>
              <w:jc w:val="both"/>
              <w:rPr>
                <w:iCs/>
                <w:lang w:val="sk-SK"/>
              </w:rPr>
            </w:pPr>
          </w:p>
          <w:p w14:paraId="701FC13B" w14:textId="77777777" w:rsidR="00E41EB1" w:rsidRPr="006C19DE" w:rsidRDefault="00E41EB1" w:rsidP="00367AF6">
            <w:pPr>
              <w:spacing w:after="180" w:line="288" w:lineRule="auto"/>
              <w:jc w:val="both"/>
              <w:rPr>
                <w:iCs/>
                <w:lang w:val="sk-SK"/>
              </w:rPr>
            </w:pPr>
          </w:p>
        </w:tc>
      </w:tr>
    </w:tbl>
    <w:p w14:paraId="701FC13D" w14:textId="77777777" w:rsidR="00E41EB1" w:rsidRDefault="00E41EB1" w:rsidP="00E41EB1">
      <w:pPr>
        <w:rPr>
          <w:i/>
          <w:color w:val="auto"/>
          <w:lang w:val="sk-SK"/>
        </w:rPr>
      </w:pPr>
    </w:p>
    <w:p w14:paraId="701FC13E" w14:textId="77777777" w:rsidR="00E41EB1" w:rsidRPr="00BB5888" w:rsidRDefault="00E41EB1" w:rsidP="00E41EB1">
      <w:pPr>
        <w:pStyle w:val="Odsekzoznamu"/>
        <w:numPr>
          <w:ilvl w:val="0"/>
          <w:numId w:val="8"/>
        </w:numPr>
        <w:spacing w:after="120"/>
        <w:ind w:left="284"/>
        <w:rPr>
          <w:b/>
          <w:color w:val="auto"/>
          <w:sz w:val="20"/>
          <w:szCs w:val="20"/>
          <w:lang w:val="sk-SK"/>
        </w:rPr>
      </w:pPr>
      <w:r w:rsidRPr="00BB5888">
        <w:rPr>
          <w:b/>
          <w:color w:val="auto"/>
          <w:sz w:val="20"/>
          <w:szCs w:val="20"/>
          <w:lang w:val="sk-SK"/>
        </w:rPr>
        <w:t>„Aké sú Vaše slabé stránky?“</w:t>
      </w:r>
    </w:p>
    <w:p w14:paraId="701FC13F" w14:textId="77777777" w:rsidR="00E31AF8" w:rsidRPr="00F96ABD" w:rsidRDefault="00E31AF8" w:rsidP="00E11EEF">
      <w:pPr>
        <w:pStyle w:val="Odsekzoznamu"/>
        <w:numPr>
          <w:ilvl w:val="0"/>
          <w:numId w:val="18"/>
        </w:numPr>
        <w:spacing w:after="60"/>
        <w:jc w:val="both"/>
        <w:rPr>
          <w:color w:val="auto"/>
          <w:sz w:val="20"/>
          <w:szCs w:val="20"/>
          <w:lang w:val="sk-SK"/>
        </w:rPr>
      </w:pPr>
      <w:r w:rsidRPr="00F96ABD">
        <w:rPr>
          <w:color w:val="auto"/>
          <w:sz w:val="20"/>
          <w:szCs w:val="20"/>
          <w:lang w:val="sk-SK"/>
        </w:rPr>
        <w:t xml:space="preserve">Touto otázkou chce zamestnávateľ lepšie spoznať Váš charakter – pozor na naučené alebo príliš časté odpovede (napr. „som perfekcionista“). </w:t>
      </w:r>
    </w:p>
    <w:p w14:paraId="701FC140" w14:textId="77777777" w:rsidR="00E31AF8" w:rsidRPr="00F96ABD" w:rsidRDefault="00E31AF8" w:rsidP="00E11EEF">
      <w:pPr>
        <w:pStyle w:val="Odsekzoznamu"/>
        <w:numPr>
          <w:ilvl w:val="0"/>
          <w:numId w:val="18"/>
        </w:numPr>
        <w:spacing w:after="60"/>
        <w:jc w:val="both"/>
        <w:rPr>
          <w:color w:val="auto"/>
          <w:sz w:val="20"/>
          <w:szCs w:val="20"/>
          <w:lang w:val="sk-SK"/>
        </w:rPr>
      </w:pPr>
      <w:r w:rsidRPr="00F96ABD">
        <w:rPr>
          <w:color w:val="auto"/>
          <w:sz w:val="20"/>
          <w:szCs w:val="20"/>
          <w:lang w:val="sk-SK"/>
        </w:rPr>
        <w:t>Buďte úprimný, Vašu odpoveď skúste rozvinúť, prípadne uviesť konkrétny príklad, situáciu, v ktorom sa táto slabosť prejavila.</w:t>
      </w:r>
    </w:p>
    <w:p w14:paraId="701FC141" w14:textId="77777777" w:rsidR="00E41EB1" w:rsidRPr="00F96ABD" w:rsidRDefault="00E31AF8" w:rsidP="00E11EEF">
      <w:pPr>
        <w:pStyle w:val="Odsekzoznamu"/>
        <w:numPr>
          <w:ilvl w:val="0"/>
          <w:numId w:val="18"/>
        </w:numPr>
        <w:spacing w:after="60"/>
        <w:jc w:val="both"/>
        <w:rPr>
          <w:color w:val="auto"/>
          <w:sz w:val="20"/>
          <w:szCs w:val="20"/>
          <w:lang w:val="sk-SK"/>
        </w:rPr>
      </w:pPr>
      <w:r w:rsidRPr="00F96ABD">
        <w:rPr>
          <w:color w:val="auto"/>
          <w:sz w:val="20"/>
          <w:szCs w:val="20"/>
          <w:lang w:val="sk-SK"/>
        </w:rPr>
        <w:t>Vo vašej odpovedi spomeňte, ako pracujete na odstránení slabej stránky – ukážete tým, že ste schopní na sebe pracovať a zanecháte celkový pozitívny dojem.</w:t>
      </w:r>
    </w:p>
    <w:p w14:paraId="701FC142" w14:textId="77777777" w:rsidR="00E41EB1" w:rsidRPr="00BB5888" w:rsidRDefault="00E41EB1"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E41EB1" w:rsidRPr="00731B98" w14:paraId="701FC149" w14:textId="77777777" w:rsidTr="00367AF6">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43" w14:textId="77777777" w:rsidR="00E41EB1" w:rsidRDefault="00E41EB1" w:rsidP="00367AF6">
            <w:pPr>
              <w:spacing w:after="180" w:line="288" w:lineRule="auto"/>
              <w:jc w:val="both"/>
              <w:rPr>
                <w:iCs/>
                <w:lang w:val="sk-SK"/>
              </w:rPr>
            </w:pPr>
          </w:p>
          <w:p w14:paraId="701FC144" w14:textId="77777777" w:rsidR="00E11EEF" w:rsidRDefault="00E11EEF" w:rsidP="00367AF6">
            <w:pPr>
              <w:spacing w:after="180" w:line="288" w:lineRule="auto"/>
              <w:jc w:val="both"/>
              <w:rPr>
                <w:iCs/>
                <w:lang w:val="sk-SK"/>
              </w:rPr>
            </w:pPr>
          </w:p>
          <w:p w14:paraId="701FC145" w14:textId="77777777" w:rsidR="00D543E5" w:rsidRDefault="00D543E5" w:rsidP="00367AF6">
            <w:pPr>
              <w:spacing w:after="180" w:line="288" w:lineRule="auto"/>
              <w:jc w:val="both"/>
              <w:rPr>
                <w:iCs/>
                <w:lang w:val="sk-SK"/>
              </w:rPr>
            </w:pPr>
          </w:p>
          <w:p w14:paraId="701FC146" w14:textId="77777777" w:rsidR="00A2359B" w:rsidRDefault="00A2359B" w:rsidP="00367AF6">
            <w:pPr>
              <w:spacing w:after="180" w:line="288" w:lineRule="auto"/>
              <w:jc w:val="both"/>
              <w:rPr>
                <w:iCs/>
                <w:lang w:val="sk-SK"/>
              </w:rPr>
            </w:pPr>
          </w:p>
          <w:p w14:paraId="701FC147" w14:textId="77777777" w:rsidR="00E11EEF" w:rsidRDefault="00E11EEF" w:rsidP="00367AF6">
            <w:pPr>
              <w:spacing w:after="180" w:line="288" w:lineRule="auto"/>
              <w:jc w:val="both"/>
              <w:rPr>
                <w:iCs/>
                <w:lang w:val="sk-SK"/>
              </w:rPr>
            </w:pPr>
          </w:p>
          <w:p w14:paraId="701FC148" w14:textId="77777777" w:rsidR="00E11EEF" w:rsidRPr="006C19DE" w:rsidRDefault="00E11EEF" w:rsidP="00367AF6">
            <w:pPr>
              <w:spacing w:after="180" w:line="288" w:lineRule="auto"/>
              <w:jc w:val="both"/>
              <w:rPr>
                <w:iCs/>
                <w:lang w:val="sk-SK"/>
              </w:rPr>
            </w:pPr>
          </w:p>
        </w:tc>
      </w:tr>
    </w:tbl>
    <w:p w14:paraId="701FC14A" w14:textId="77777777" w:rsidR="00C91862" w:rsidRDefault="00C91862" w:rsidP="00C91862">
      <w:pPr>
        <w:rPr>
          <w:lang w:val="sk-SK"/>
        </w:rPr>
      </w:pPr>
      <w:r>
        <w:rPr>
          <w:lang w:val="sk-SK"/>
        </w:rPr>
        <w:br w:type="page"/>
      </w:r>
    </w:p>
    <w:p w14:paraId="701FC14B" w14:textId="77777777" w:rsidR="00E41EB1" w:rsidRDefault="00E41EB1" w:rsidP="00E41EB1">
      <w:pPr>
        <w:rPr>
          <w:i/>
          <w:color w:val="auto"/>
          <w:lang w:val="sk-SK"/>
        </w:rPr>
      </w:pPr>
    </w:p>
    <w:p w14:paraId="701FC14C" w14:textId="77777777" w:rsidR="00A2359B" w:rsidRDefault="00A2359B" w:rsidP="00A2359B">
      <w:pPr>
        <w:pStyle w:val="Odsekzoznamu"/>
        <w:spacing w:after="120"/>
        <w:ind w:left="284"/>
        <w:rPr>
          <w:b/>
          <w:color w:val="auto"/>
          <w:sz w:val="20"/>
          <w:lang w:val="sk-SK"/>
        </w:rPr>
      </w:pPr>
    </w:p>
    <w:p w14:paraId="701FC14D" w14:textId="77777777" w:rsidR="00BB585C" w:rsidRDefault="00BB585C" w:rsidP="00BB585C">
      <w:pPr>
        <w:pStyle w:val="Odsekzoznamu"/>
        <w:numPr>
          <w:ilvl w:val="0"/>
          <w:numId w:val="8"/>
        </w:numPr>
        <w:spacing w:after="120"/>
        <w:ind w:left="284"/>
        <w:rPr>
          <w:b/>
          <w:color w:val="auto"/>
          <w:sz w:val="20"/>
          <w:lang w:val="sk-SK"/>
        </w:rPr>
      </w:pPr>
      <w:r>
        <w:rPr>
          <w:b/>
          <w:color w:val="auto"/>
          <w:sz w:val="20"/>
          <w:lang w:val="sk-SK"/>
        </w:rPr>
        <w:t>Aké sú vaše najväčšie úspechy a neúspechy?.“</w:t>
      </w:r>
    </w:p>
    <w:p w14:paraId="701FC14E" w14:textId="77777777" w:rsidR="00BB585C" w:rsidRPr="00F96ABD" w:rsidRDefault="00BB585C" w:rsidP="00E11EEF">
      <w:pPr>
        <w:spacing w:after="60"/>
        <w:jc w:val="both"/>
        <w:rPr>
          <w:color w:val="auto"/>
          <w:sz w:val="20"/>
          <w:szCs w:val="20"/>
          <w:lang w:val="sk-SK"/>
        </w:rPr>
      </w:pPr>
      <w:r w:rsidRPr="00F96ABD">
        <w:rPr>
          <w:color w:val="auto"/>
          <w:sz w:val="20"/>
          <w:szCs w:val="20"/>
          <w:lang w:val="sk-SK"/>
        </w:rPr>
        <w:t>Popíšte konkrétnu situáciu, projekt, výsledok, na ktoré ste právom hrdý. Zamerajte sa na fakty, nič nepridávajte, pretože zamestnávateľ si môže vypýtať referencie. Na druhej strane ale ani nepodceňujte Váš vlastný vklad. Pri neúspechoch ukážte, že rozumiete, čo bolo jeho dôvodom, prípadne aké poučenie ste si z neho odniesli.</w:t>
      </w:r>
    </w:p>
    <w:p w14:paraId="701FC14F" w14:textId="77777777" w:rsidR="00BB585C" w:rsidRPr="00BB5888" w:rsidRDefault="00BB585C"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BB585C" w:rsidRPr="00731B98" w14:paraId="701FC157"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50" w14:textId="77777777" w:rsidR="00BB585C" w:rsidRDefault="00BB585C" w:rsidP="004A08B3">
            <w:pPr>
              <w:spacing w:after="180" w:line="288" w:lineRule="auto"/>
              <w:jc w:val="both"/>
              <w:rPr>
                <w:iCs/>
                <w:lang w:val="sk-SK"/>
              </w:rPr>
            </w:pPr>
          </w:p>
          <w:p w14:paraId="701FC151" w14:textId="77777777" w:rsidR="00BB585C" w:rsidRDefault="00BB585C" w:rsidP="004A08B3">
            <w:pPr>
              <w:spacing w:after="180" w:line="288" w:lineRule="auto"/>
              <w:jc w:val="both"/>
              <w:rPr>
                <w:iCs/>
                <w:lang w:val="sk-SK"/>
              </w:rPr>
            </w:pPr>
          </w:p>
          <w:p w14:paraId="701FC152" w14:textId="77777777" w:rsidR="00BB585C" w:rsidRDefault="00BB585C" w:rsidP="004A08B3">
            <w:pPr>
              <w:spacing w:after="180" w:line="288" w:lineRule="auto"/>
              <w:jc w:val="both"/>
              <w:rPr>
                <w:iCs/>
                <w:lang w:val="sk-SK"/>
              </w:rPr>
            </w:pPr>
          </w:p>
          <w:p w14:paraId="701FC153" w14:textId="77777777" w:rsidR="00E11EEF" w:rsidRDefault="00E11EEF" w:rsidP="004A08B3">
            <w:pPr>
              <w:spacing w:after="180" w:line="288" w:lineRule="auto"/>
              <w:jc w:val="both"/>
              <w:rPr>
                <w:iCs/>
                <w:lang w:val="sk-SK"/>
              </w:rPr>
            </w:pPr>
          </w:p>
          <w:p w14:paraId="701FC154" w14:textId="77777777" w:rsidR="00E11EEF" w:rsidRDefault="00E11EEF" w:rsidP="004A08B3">
            <w:pPr>
              <w:spacing w:after="180" w:line="288" w:lineRule="auto"/>
              <w:jc w:val="both"/>
              <w:rPr>
                <w:iCs/>
                <w:lang w:val="sk-SK"/>
              </w:rPr>
            </w:pPr>
          </w:p>
          <w:p w14:paraId="701FC155" w14:textId="77777777" w:rsidR="00E11EEF" w:rsidRDefault="00E11EEF" w:rsidP="004A08B3">
            <w:pPr>
              <w:spacing w:after="180" w:line="288" w:lineRule="auto"/>
              <w:jc w:val="both"/>
              <w:rPr>
                <w:iCs/>
                <w:lang w:val="sk-SK"/>
              </w:rPr>
            </w:pPr>
          </w:p>
          <w:p w14:paraId="701FC156" w14:textId="77777777" w:rsidR="00E11EEF" w:rsidRPr="006C19DE" w:rsidRDefault="00E11EEF" w:rsidP="004A08B3">
            <w:pPr>
              <w:spacing w:after="180" w:line="288" w:lineRule="auto"/>
              <w:jc w:val="both"/>
              <w:rPr>
                <w:iCs/>
                <w:lang w:val="sk-SK"/>
              </w:rPr>
            </w:pPr>
          </w:p>
        </w:tc>
      </w:tr>
    </w:tbl>
    <w:p w14:paraId="701FC158" w14:textId="77777777" w:rsidR="00BB585C" w:rsidRPr="0067562E" w:rsidRDefault="00BB585C" w:rsidP="00BB585C">
      <w:pPr>
        <w:rPr>
          <w:i/>
          <w:color w:val="auto"/>
          <w:lang w:val="sk-SK"/>
        </w:rPr>
      </w:pPr>
    </w:p>
    <w:p w14:paraId="701FC159" w14:textId="77777777" w:rsidR="00E80710" w:rsidRDefault="00E80710" w:rsidP="00E80710">
      <w:pPr>
        <w:pStyle w:val="Odsekzoznamu"/>
        <w:numPr>
          <w:ilvl w:val="0"/>
          <w:numId w:val="8"/>
        </w:numPr>
        <w:spacing w:after="120"/>
        <w:ind w:left="284"/>
        <w:rPr>
          <w:b/>
          <w:color w:val="auto"/>
          <w:sz w:val="20"/>
          <w:lang w:val="sk-SK"/>
        </w:rPr>
      </w:pPr>
      <w:r>
        <w:rPr>
          <w:b/>
          <w:color w:val="auto"/>
          <w:sz w:val="20"/>
          <w:lang w:val="sk-SK"/>
        </w:rPr>
        <w:t>„Povedzte mi niečo o sebe.“</w:t>
      </w:r>
    </w:p>
    <w:p w14:paraId="701FC15A" w14:textId="77777777" w:rsidR="00E80710" w:rsidRPr="00F96ABD" w:rsidRDefault="00E80710" w:rsidP="00E11EEF">
      <w:pPr>
        <w:tabs>
          <w:tab w:val="left" w:pos="4110"/>
        </w:tabs>
        <w:spacing w:after="120"/>
        <w:ind w:left="-76"/>
        <w:jc w:val="both"/>
        <w:rPr>
          <w:color w:val="auto"/>
          <w:sz w:val="20"/>
          <w:szCs w:val="20"/>
          <w:lang w:val="sk-SK"/>
        </w:rPr>
      </w:pPr>
      <w:r w:rsidRPr="00F96ABD">
        <w:rPr>
          <w:color w:val="auto"/>
          <w:sz w:val="20"/>
          <w:szCs w:val="20"/>
          <w:lang w:val="sk-SK"/>
        </w:rPr>
        <w:t>V odpovedi sa môžete sústrediť na dve oblasti:</w:t>
      </w:r>
      <w:r w:rsidRPr="00F96ABD">
        <w:rPr>
          <w:color w:val="auto"/>
          <w:sz w:val="20"/>
          <w:szCs w:val="20"/>
          <w:lang w:val="sk-SK"/>
        </w:rPr>
        <w:tab/>
      </w:r>
    </w:p>
    <w:p w14:paraId="701FC15B" w14:textId="77777777" w:rsidR="00E80710" w:rsidRPr="00F96ABD" w:rsidRDefault="00E80710" w:rsidP="00E11EEF">
      <w:pPr>
        <w:pStyle w:val="Odsekzoznamu"/>
        <w:numPr>
          <w:ilvl w:val="0"/>
          <w:numId w:val="20"/>
        </w:numPr>
        <w:spacing w:after="60"/>
        <w:jc w:val="both"/>
        <w:rPr>
          <w:color w:val="auto"/>
          <w:sz w:val="20"/>
          <w:szCs w:val="20"/>
          <w:lang w:val="sk-SK"/>
        </w:rPr>
      </w:pPr>
      <w:r w:rsidRPr="00F96ABD">
        <w:rPr>
          <w:color w:val="auto"/>
          <w:sz w:val="20"/>
          <w:szCs w:val="20"/>
          <w:lang w:val="sk-SK"/>
        </w:rPr>
        <w:t xml:space="preserve">Profesijné skúsenosti: porozprávajte stručne a jasne o Vašich posledných skúsenostiach, popíšte v krátkosti Vaše hodnotenie týchto skúseností, dôvody, ktoré stáli za zmenami zamestnania. Pokúste sa </w:t>
      </w:r>
      <w:r w:rsidR="00F96ABD">
        <w:rPr>
          <w:color w:val="auto"/>
          <w:sz w:val="20"/>
          <w:szCs w:val="20"/>
          <w:lang w:val="sk-SK"/>
        </w:rPr>
        <w:t xml:space="preserve">rozprávanie prepájať </w:t>
      </w:r>
      <w:r w:rsidRPr="00F96ABD">
        <w:rPr>
          <w:color w:val="auto"/>
          <w:sz w:val="20"/>
          <w:szCs w:val="20"/>
          <w:lang w:val="sk-SK"/>
        </w:rPr>
        <w:t xml:space="preserve">s cielenou pozíciou (napr. „Už vtedy ma najviac bavilo </w:t>
      </w:r>
      <w:r w:rsidR="00D543E5">
        <w:rPr>
          <w:color w:val="auto"/>
          <w:sz w:val="20"/>
          <w:szCs w:val="20"/>
          <w:lang w:val="sk-SK"/>
        </w:rPr>
        <w:t>pracovať s ľuďmi</w:t>
      </w:r>
      <w:r w:rsidRPr="00F96ABD">
        <w:rPr>
          <w:color w:val="auto"/>
          <w:sz w:val="20"/>
          <w:szCs w:val="20"/>
          <w:lang w:val="sk-SK"/>
        </w:rPr>
        <w:t>...“)</w:t>
      </w:r>
    </w:p>
    <w:p w14:paraId="701FC15C" w14:textId="77777777" w:rsidR="00781A07" w:rsidRPr="00F96ABD" w:rsidRDefault="00E80710" w:rsidP="00E11EEF">
      <w:pPr>
        <w:pStyle w:val="Odsekzoznamu"/>
        <w:numPr>
          <w:ilvl w:val="0"/>
          <w:numId w:val="20"/>
        </w:numPr>
        <w:spacing w:after="60"/>
        <w:jc w:val="both"/>
        <w:rPr>
          <w:color w:val="auto"/>
          <w:sz w:val="20"/>
          <w:szCs w:val="20"/>
          <w:lang w:val="sk-SK"/>
        </w:rPr>
      </w:pPr>
      <w:r w:rsidRPr="00F96ABD">
        <w:rPr>
          <w:color w:val="auto"/>
          <w:sz w:val="20"/>
          <w:szCs w:val="20"/>
          <w:lang w:val="sk-SK"/>
        </w:rPr>
        <w:t>Osobný a sociálny život: môžete v krátkosti ukázať, že máte aj mimo</w:t>
      </w:r>
      <w:r w:rsidR="00F96ABD">
        <w:rPr>
          <w:color w:val="auto"/>
          <w:sz w:val="20"/>
          <w:szCs w:val="20"/>
          <w:lang w:val="sk-SK"/>
        </w:rPr>
        <w:t xml:space="preserve">pracovné záujmy, </w:t>
      </w:r>
      <w:r w:rsidRPr="00F96ABD">
        <w:rPr>
          <w:color w:val="auto"/>
          <w:sz w:val="20"/>
          <w:szCs w:val="20"/>
          <w:lang w:val="sk-SK"/>
        </w:rPr>
        <w:t> koníčky</w:t>
      </w:r>
      <w:r w:rsidR="00F96ABD">
        <w:rPr>
          <w:color w:val="auto"/>
          <w:sz w:val="20"/>
          <w:szCs w:val="20"/>
          <w:lang w:val="sk-SK"/>
        </w:rPr>
        <w:t>, aktivity</w:t>
      </w:r>
      <w:r w:rsidRPr="00F96ABD">
        <w:rPr>
          <w:color w:val="auto"/>
          <w:sz w:val="20"/>
          <w:szCs w:val="20"/>
          <w:lang w:val="sk-SK"/>
        </w:rPr>
        <w:t xml:space="preserve">, pokiaľ je to možné, zdôraznite aspekty, ktoré sa týkajú cielenej pozície. </w:t>
      </w:r>
      <w:r w:rsidR="00F96ABD">
        <w:rPr>
          <w:color w:val="auto"/>
          <w:sz w:val="20"/>
          <w:szCs w:val="20"/>
          <w:lang w:val="sk-SK"/>
        </w:rPr>
        <w:t>Pokúste sa</w:t>
      </w:r>
      <w:r w:rsidRPr="00F96ABD">
        <w:rPr>
          <w:color w:val="auto"/>
          <w:sz w:val="20"/>
          <w:szCs w:val="20"/>
          <w:lang w:val="sk-SK"/>
        </w:rPr>
        <w:t xml:space="preserve"> </w:t>
      </w:r>
      <w:r w:rsidR="00F96ABD">
        <w:rPr>
          <w:color w:val="auto"/>
          <w:sz w:val="20"/>
          <w:szCs w:val="20"/>
          <w:lang w:val="sk-SK"/>
        </w:rPr>
        <w:t xml:space="preserve">nájsť </w:t>
      </w:r>
      <w:r w:rsidRPr="00F96ABD">
        <w:rPr>
          <w:color w:val="auto"/>
          <w:sz w:val="20"/>
          <w:szCs w:val="20"/>
          <w:lang w:val="sk-SK"/>
        </w:rPr>
        <w:t xml:space="preserve">spoločné body záujmu so zamestnávateľom – pomôže to </w:t>
      </w:r>
      <w:r w:rsidR="00BC2136" w:rsidRPr="00F96ABD">
        <w:rPr>
          <w:color w:val="auto"/>
          <w:sz w:val="20"/>
          <w:szCs w:val="20"/>
          <w:lang w:val="sk-SK"/>
        </w:rPr>
        <w:t>vytvoriť uvoľnenú</w:t>
      </w:r>
      <w:r w:rsidRPr="00F96ABD">
        <w:rPr>
          <w:color w:val="auto"/>
          <w:sz w:val="20"/>
          <w:szCs w:val="20"/>
          <w:lang w:val="sk-SK"/>
        </w:rPr>
        <w:t xml:space="preserve"> </w:t>
      </w:r>
      <w:r w:rsidR="00BC2136" w:rsidRPr="00F96ABD">
        <w:rPr>
          <w:color w:val="auto"/>
          <w:sz w:val="20"/>
          <w:szCs w:val="20"/>
          <w:lang w:val="sk-SK"/>
        </w:rPr>
        <w:t>atmosféru</w:t>
      </w:r>
      <w:r w:rsidRPr="00F96ABD">
        <w:rPr>
          <w:color w:val="auto"/>
          <w:sz w:val="20"/>
          <w:szCs w:val="20"/>
          <w:lang w:val="sk-SK"/>
        </w:rPr>
        <w:t>.</w:t>
      </w:r>
    </w:p>
    <w:p w14:paraId="701FC15D" w14:textId="77777777" w:rsidR="00E80710" w:rsidRPr="00BB5888" w:rsidRDefault="00E80710"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E80710" w:rsidRPr="00731B98" w14:paraId="701FC164"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5E" w14:textId="77777777" w:rsidR="00E80710" w:rsidRDefault="00E80710" w:rsidP="004A08B3">
            <w:pPr>
              <w:spacing w:after="180" w:line="288" w:lineRule="auto"/>
              <w:jc w:val="both"/>
              <w:rPr>
                <w:iCs/>
                <w:lang w:val="sk-SK"/>
              </w:rPr>
            </w:pPr>
          </w:p>
          <w:p w14:paraId="701FC15F" w14:textId="77777777" w:rsidR="00E80710" w:rsidRDefault="00E80710" w:rsidP="004A08B3">
            <w:pPr>
              <w:spacing w:after="180" w:line="288" w:lineRule="auto"/>
              <w:jc w:val="both"/>
              <w:rPr>
                <w:iCs/>
                <w:lang w:val="sk-SK"/>
              </w:rPr>
            </w:pPr>
          </w:p>
          <w:p w14:paraId="701FC160" w14:textId="77777777" w:rsidR="00E11EEF" w:rsidRDefault="00E11EEF" w:rsidP="004A08B3">
            <w:pPr>
              <w:spacing w:after="180" w:line="288" w:lineRule="auto"/>
              <w:jc w:val="both"/>
              <w:rPr>
                <w:iCs/>
                <w:lang w:val="sk-SK"/>
              </w:rPr>
            </w:pPr>
          </w:p>
          <w:p w14:paraId="701FC161" w14:textId="77777777" w:rsidR="00E11EEF" w:rsidRDefault="00E11EEF" w:rsidP="004A08B3">
            <w:pPr>
              <w:spacing w:after="180" w:line="288" w:lineRule="auto"/>
              <w:jc w:val="both"/>
              <w:rPr>
                <w:iCs/>
                <w:lang w:val="sk-SK"/>
              </w:rPr>
            </w:pPr>
          </w:p>
          <w:p w14:paraId="701FC162" w14:textId="77777777" w:rsidR="00D543E5" w:rsidRDefault="00D543E5" w:rsidP="004A08B3">
            <w:pPr>
              <w:spacing w:after="180" w:line="288" w:lineRule="auto"/>
              <w:jc w:val="both"/>
              <w:rPr>
                <w:iCs/>
                <w:lang w:val="sk-SK"/>
              </w:rPr>
            </w:pPr>
          </w:p>
          <w:p w14:paraId="701FC163" w14:textId="77777777" w:rsidR="00F96ABD" w:rsidRPr="006C19DE" w:rsidRDefault="00F96ABD" w:rsidP="004A08B3">
            <w:pPr>
              <w:spacing w:after="180" w:line="288" w:lineRule="auto"/>
              <w:jc w:val="both"/>
              <w:rPr>
                <w:iCs/>
                <w:lang w:val="sk-SK"/>
              </w:rPr>
            </w:pPr>
          </w:p>
        </w:tc>
      </w:tr>
    </w:tbl>
    <w:p w14:paraId="701FC165" w14:textId="77777777" w:rsidR="00C91862" w:rsidRDefault="00C91862" w:rsidP="00C91862">
      <w:pPr>
        <w:rPr>
          <w:lang w:val="sk-SK"/>
        </w:rPr>
      </w:pPr>
      <w:r>
        <w:rPr>
          <w:lang w:val="sk-SK"/>
        </w:rPr>
        <w:br w:type="page"/>
      </w:r>
    </w:p>
    <w:p w14:paraId="701FC166" w14:textId="77777777" w:rsidR="00F96ABD" w:rsidRDefault="00F96ABD" w:rsidP="00F96ABD">
      <w:pPr>
        <w:pStyle w:val="Odsekzoznamu"/>
        <w:spacing w:after="120"/>
        <w:ind w:left="284"/>
        <w:rPr>
          <w:b/>
          <w:color w:val="auto"/>
          <w:sz w:val="20"/>
          <w:lang w:val="sk-SK"/>
        </w:rPr>
      </w:pPr>
    </w:p>
    <w:p w14:paraId="701FC167" w14:textId="77777777" w:rsidR="00BC2136" w:rsidRDefault="00BC2136" w:rsidP="00BC2136">
      <w:pPr>
        <w:pStyle w:val="Odsekzoznamu"/>
        <w:numPr>
          <w:ilvl w:val="0"/>
          <w:numId w:val="8"/>
        </w:numPr>
        <w:spacing w:after="120"/>
        <w:ind w:left="284"/>
        <w:rPr>
          <w:b/>
          <w:color w:val="auto"/>
          <w:sz w:val="20"/>
          <w:lang w:val="sk-SK"/>
        </w:rPr>
      </w:pPr>
      <w:r>
        <w:rPr>
          <w:b/>
          <w:color w:val="auto"/>
          <w:sz w:val="20"/>
          <w:lang w:val="sk-SK"/>
        </w:rPr>
        <w:t>„Nie ste pre túto pozíciu príliš starý/mladý?“</w:t>
      </w:r>
    </w:p>
    <w:p w14:paraId="701FC168" w14:textId="77777777" w:rsidR="00BC2136" w:rsidRPr="00F96ABD" w:rsidRDefault="00BC2136" w:rsidP="00E11EEF">
      <w:pPr>
        <w:tabs>
          <w:tab w:val="left" w:pos="4110"/>
        </w:tabs>
        <w:spacing w:after="120"/>
        <w:ind w:left="-76"/>
        <w:jc w:val="both"/>
        <w:rPr>
          <w:color w:val="auto"/>
          <w:sz w:val="20"/>
          <w:szCs w:val="20"/>
          <w:lang w:val="sk-SK"/>
        </w:rPr>
      </w:pPr>
      <w:r w:rsidRPr="00F96ABD">
        <w:rPr>
          <w:color w:val="auto"/>
          <w:sz w:val="20"/>
          <w:szCs w:val="20"/>
          <w:lang w:val="sk-SK"/>
        </w:rPr>
        <w:t>Ak ste mladší</w:t>
      </w:r>
      <w:r w:rsidR="007C7D4E" w:rsidRPr="00F96ABD">
        <w:rPr>
          <w:color w:val="auto"/>
          <w:sz w:val="20"/>
          <w:szCs w:val="20"/>
          <w:lang w:val="sk-SK"/>
        </w:rPr>
        <w:t>,</w:t>
      </w:r>
      <w:r w:rsidR="00A2359B">
        <w:rPr>
          <w:color w:val="auto"/>
          <w:sz w:val="20"/>
          <w:szCs w:val="20"/>
          <w:lang w:val="sk-SK"/>
        </w:rPr>
        <w:t xml:space="preserve"> u</w:t>
      </w:r>
      <w:r w:rsidR="007C7D4E" w:rsidRPr="00F96ABD">
        <w:rPr>
          <w:color w:val="auto"/>
          <w:sz w:val="20"/>
          <w:szCs w:val="20"/>
          <w:lang w:val="sk-SK"/>
        </w:rPr>
        <w:t xml:space="preserve">istite </w:t>
      </w:r>
      <w:r w:rsidR="00A2359B">
        <w:rPr>
          <w:color w:val="auto"/>
          <w:sz w:val="20"/>
          <w:szCs w:val="20"/>
          <w:lang w:val="sk-SK"/>
        </w:rPr>
        <w:t>zamestnávateľa</w:t>
      </w:r>
      <w:r w:rsidR="007C7D4E" w:rsidRPr="00F96ABD">
        <w:rPr>
          <w:color w:val="auto"/>
          <w:sz w:val="20"/>
          <w:szCs w:val="20"/>
          <w:lang w:val="sk-SK"/>
        </w:rPr>
        <w:t>, zdôraznite výhody, ktoré vyplývajú z Vášho nízkeho veku:</w:t>
      </w:r>
    </w:p>
    <w:p w14:paraId="701FC169" w14:textId="0202A3B1" w:rsidR="007C7D4E" w:rsidRPr="00F96ABD" w:rsidRDefault="007C7D4E" w:rsidP="00E11EEF">
      <w:pPr>
        <w:pStyle w:val="Odsekzoznamu"/>
        <w:numPr>
          <w:ilvl w:val="0"/>
          <w:numId w:val="21"/>
        </w:numPr>
        <w:tabs>
          <w:tab w:val="left" w:pos="4110"/>
        </w:tabs>
        <w:spacing w:after="120"/>
        <w:jc w:val="both"/>
        <w:rPr>
          <w:color w:val="auto"/>
          <w:sz w:val="20"/>
          <w:szCs w:val="20"/>
          <w:lang w:val="sk-SK"/>
        </w:rPr>
      </w:pPr>
      <w:r w:rsidRPr="00F96ABD">
        <w:rPr>
          <w:color w:val="auto"/>
          <w:sz w:val="20"/>
          <w:szCs w:val="20"/>
          <w:lang w:val="sk-SK"/>
        </w:rPr>
        <w:t>Plánujete v novom zamestnaní zostať dlhodobo</w:t>
      </w:r>
      <w:r w:rsidR="00E11EEF" w:rsidRPr="00F96ABD">
        <w:rPr>
          <w:color w:val="auto"/>
          <w:sz w:val="20"/>
          <w:szCs w:val="20"/>
          <w:lang w:val="sk-SK"/>
        </w:rPr>
        <w:t>, p</w:t>
      </w:r>
      <w:r w:rsidRPr="00F96ABD">
        <w:rPr>
          <w:color w:val="auto"/>
          <w:sz w:val="20"/>
          <w:szCs w:val="20"/>
          <w:lang w:val="sk-SK"/>
        </w:rPr>
        <w:t>racujete s energi</w:t>
      </w:r>
      <w:r w:rsidR="00D52A30">
        <w:rPr>
          <w:color w:val="auto"/>
          <w:sz w:val="20"/>
          <w:szCs w:val="20"/>
          <w:lang w:val="sk-SK"/>
        </w:rPr>
        <w:t>o</w:t>
      </w:r>
      <w:r w:rsidRPr="00F96ABD">
        <w:rPr>
          <w:color w:val="auto"/>
          <w:sz w:val="20"/>
          <w:szCs w:val="20"/>
          <w:lang w:val="sk-SK"/>
        </w:rPr>
        <w:t>u a</w:t>
      </w:r>
      <w:r w:rsidR="00E11EEF" w:rsidRPr="00F96ABD">
        <w:rPr>
          <w:color w:val="auto"/>
          <w:sz w:val="20"/>
          <w:szCs w:val="20"/>
          <w:lang w:val="sk-SK"/>
        </w:rPr>
        <w:t> </w:t>
      </w:r>
      <w:r w:rsidRPr="00F96ABD">
        <w:rPr>
          <w:color w:val="auto"/>
          <w:sz w:val="20"/>
          <w:szCs w:val="20"/>
          <w:lang w:val="sk-SK"/>
        </w:rPr>
        <w:t>nadšením</w:t>
      </w:r>
      <w:r w:rsidR="00E11EEF" w:rsidRPr="00F96ABD">
        <w:rPr>
          <w:color w:val="auto"/>
          <w:sz w:val="20"/>
          <w:szCs w:val="20"/>
          <w:lang w:val="sk-SK"/>
        </w:rPr>
        <w:t>, m</w:t>
      </w:r>
      <w:r w:rsidRPr="00F96ABD">
        <w:rPr>
          <w:color w:val="auto"/>
          <w:sz w:val="20"/>
          <w:szCs w:val="20"/>
          <w:lang w:val="sk-SK"/>
        </w:rPr>
        <w:t>áte dobré zdravie a fyzickú výdrž</w:t>
      </w:r>
      <w:r w:rsidR="00E11EEF" w:rsidRPr="00F96ABD">
        <w:rPr>
          <w:color w:val="auto"/>
          <w:sz w:val="20"/>
          <w:szCs w:val="20"/>
          <w:lang w:val="sk-SK"/>
        </w:rPr>
        <w:t>, d</w:t>
      </w:r>
      <w:r w:rsidRPr="00F96ABD">
        <w:rPr>
          <w:color w:val="auto"/>
          <w:sz w:val="20"/>
          <w:szCs w:val="20"/>
          <w:lang w:val="sk-SK"/>
        </w:rPr>
        <w:t>okážete sa rýchlo učiť nové veci a prispôsobiť sa zmenám</w:t>
      </w:r>
      <w:r w:rsidR="00E11EEF" w:rsidRPr="00F96ABD">
        <w:rPr>
          <w:color w:val="auto"/>
          <w:sz w:val="20"/>
          <w:szCs w:val="20"/>
          <w:lang w:val="sk-SK"/>
        </w:rPr>
        <w:t>, n</w:t>
      </w:r>
      <w:r w:rsidRPr="00F96ABD">
        <w:rPr>
          <w:color w:val="auto"/>
          <w:sz w:val="20"/>
          <w:szCs w:val="20"/>
          <w:lang w:val="sk-SK"/>
        </w:rPr>
        <w:t xml:space="preserve">evytvorili ste si </w:t>
      </w:r>
      <w:r w:rsidR="00E11EEF" w:rsidRPr="00F96ABD">
        <w:rPr>
          <w:color w:val="auto"/>
          <w:sz w:val="20"/>
          <w:szCs w:val="20"/>
          <w:lang w:val="sk-SK"/>
        </w:rPr>
        <w:t xml:space="preserve">ešte </w:t>
      </w:r>
      <w:r w:rsidRPr="00F96ABD">
        <w:rPr>
          <w:color w:val="auto"/>
          <w:sz w:val="20"/>
          <w:szCs w:val="20"/>
          <w:lang w:val="sk-SK"/>
        </w:rPr>
        <w:t>zlé pracovné návyky</w:t>
      </w:r>
      <w:r w:rsidR="00E11EEF" w:rsidRPr="00F96ABD">
        <w:rPr>
          <w:color w:val="auto"/>
          <w:sz w:val="20"/>
          <w:szCs w:val="20"/>
          <w:lang w:val="sk-SK"/>
        </w:rPr>
        <w:t>, d</w:t>
      </w:r>
      <w:r w:rsidRPr="00F96ABD">
        <w:rPr>
          <w:color w:val="auto"/>
          <w:sz w:val="20"/>
          <w:szCs w:val="20"/>
          <w:lang w:val="sk-SK"/>
        </w:rPr>
        <w:t>okážete sa prispôsobiť autorite a nemáte problém s autoritou</w:t>
      </w:r>
    </w:p>
    <w:p w14:paraId="701FC16A" w14:textId="77777777" w:rsidR="007C7D4E" w:rsidRPr="00F96ABD" w:rsidRDefault="00A2359B" w:rsidP="00E11EEF">
      <w:pPr>
        <w:tabs>
          <w:tab w:val="left" w:pos="4110"/>
        </w:tabs>
        <w:spacing w:after="120"/>
        <w:jc w:val="both"/>
        <w:rPr>
          <w:color w:val="auto"/>
          <w:sz w:val="20"/>
          <w:szCs w:val="20"/>
          <w:lang w:val="sk-SK"/>
        </w:rPr>
      </w:pPr>
      <w:r>
        <w:rPr>
          <w:color w:val="auto"/>
          <w:sz w:val="20"/>
          <w:szCs w:val="20"/>
          <w:lang w:val="sk-SK"/>
        </w:rPr>
        <w:t>Z</w:t>
      </w:r>
      <w:r w:rsidR="007C7D4E" w:rsidRPr="00F96ABD">
        <w:rPr>
          <w:color w:val="auto"/>
          <w:sz w:val="20"/>
          <w:szCs w:val="20"/>
          <w:lang w:val="sk-SK"/>
        </w:rPr>
        <w:t xml:space="preserve">amestnávanie mladších ľudí môže byť pre zamestnávateľa drahšie, pretože je potrebné ich zaškoliť a počítať s prípadnými chybami. Ak máte vyšší vek, zdôraznite </w:t>
      </w:r>
      <w:r>
        <w:rPr>
          <w:color w:val="auto"/>
          <w:sz w:val="20"/>
          <w:szCs w:val="20"/>
          <w:lang w:val="sk-SK"/>
        </w:rPr>
        <w:t>výhody</w:t>
      </w:r>
      <w:r w:rsidR="007C7D4E" w:rsidRPr="00F96ABD">
        <w:rPr>
          <w:color w:val="auto"/>
          <w:sz w:val="20"/>
          <w:szCs w:val="20"/>
          <w:lang w:val="sk-SK"/>
        </w:rPr>
        <w:t xml:space="preserve"> vyplývajúce z Vašich:</w:t>
      </w:r>
    </w:p>
    <w:p w14:paraId="701FC16B" w14:textId="77777777" w:rsidR="00846812" w:rsidRPr="00F96ABD" w:rsidRDefault="00F96ABD" w:rsidP="00E11EEF">
      <w:pPr>
        <w:pStyle w:val="Odsekzoznamu"/>
        <w:numPr>
          <w:ilvl w:val="0"/>
          <w:numId w:val="21"/>
        </w:numPr>
        <w:tabs>
          <w:tab w:val="left" w:pos="4110"/>
        </w:tabs>
        <w:spacing w:after="120"/>
        <w:jc w:val="both"/>
        <w:rPr>
          <w:color w:val="auto"/>
          <w:sz w:val="20"/>
          <w:szCs w:val="20"/>
          <w:lang w:val="sk-SK"/>
        </w:rPr>
      </w:pPr>
      <w:r>
        <w:rPr>
          <w:color w:val="auto"/>
          <w:sz w:val="20"/>
          <w:szCs w:val="20"/>
          <w:lang w:val="sk-SK"/>
        </w:rPr>
        <w:t>Nie ste</w:t>
      </w:r>
      <w:r w:rsidR="007C7D4E" w:rsidRPr="00F96ABD">
        <w:rPr>
          <w:color w:val="auto"/>
          <w:sz w:val="20"/>
          <w:szCs w:val="20"/>
          <w:lang w:val="sk-SK"/>
        </w:rPr>
        <w:t xml:space="preserve"> </w:t>
      </w:r>
      <w:r>
        <w:rPr>
          <w:color w:val="auto"/>
          <w:sz w:val="20"/>
          <w:szCs w:val="20"/>
          <w:lang w:val="sk-SK"/>
        </w:rPr>
        <w:t xml:space="preserve">v </w:t>
      </w:r>
      <w:r w:rsidR="007C7D4E" w:rsidRPr="00F96ABD">
        <w:rPr>
          <w:color w:val="auto"/>
          <w:sz w:val="20"/>
          <w:szCs w:val="20"/>
          <w:lang w:val="sk-SK"/>
        </w:rPr>
        <w:t>„</w:t>
      </w:r>
      <w:r>
        <w:rPr>
          <w:color w:val="auto"/>
          <w:sz w:val="20"/>
          <w:szCs w:val="20"/>
          <w:lang w:val="sk-SK"/>
        </w:rPr>
        <w:t xml:space="preserve">zabehaných </w:t>
      </w:r>
      <w:proofErr w:type="spellStart"/>
      <w:r>
        <w:rPr>
          <w:color w:val="auto"/>
          <w:sz w:val="20"/>
          <w:szCs w:val="20"/>
          <w:lang w:val="sk-SK"/>
        </w:rPr>
        <w:t>koľajách</w:t>
      </w:r>
      <w:proofErr w:type="spellEnd"/>
      <w:r w:rsidR="007C7D4E" w:rsidRPr="00F96ABD">
        <w:rPr>
          <w:color w:val="auto"/>
          <w:sz w:val="20"/>
          <w:szCs w:val="20"/>
          <w:lang w:val="sk-SK"/>
        </w:rPr>
        <w:t xml:space="preserve">“, dokážete sa bez </w:t>
      </w:r>
      <w:r w:rsidR="00E11EEF" w:rsidRPr="00F96ABD">
        <w:rPr>
          <w:color w:val="auto"/>
          <w:sz w:val="20"/>
          <w:szCs w:val="20"/>
          <w:lang w:val="sk-SK"/>
        </w:rPr>
        <w:t>rýchlo</w:t>
      </w:r>
      <w:r w:rsidR="007C7D4E" w:rsidRPr="00F96ABD">
        <w:rPr>
          <w:color w:val="auto"/>
          <w:sz w:val="20"/>
          <w:szCs w:val="20"/>
          <w:lang w:val="sk-SK"/>
        </w:rPr>
        <w:t xml:space="preserve"> adaptovať</w:t>
      </w:r>
      <w:r w:rsidR="00E11EEF" w:rsidRPr="00F96ABD">
        <w:rPr>
          <w:color w:val="auto"/>
          <w:sz w:val="20"/>
          <w:szCs w:val="20"/>
          <w:lang w:val="sk-SK"/>
        </w:rPr>
        <w:t>, v</w:t>
      </w:r>
      <w:r w:rsidR="007C7D4E" w:rsidRPr="00F96ABD">
        <w:rPr>
          <w:color w:val="auto"/>
          <w:sz w:val="20"/>
          <w:szCs w:val="20"/>
          <w:lang w:val="sk-SK"/>
        </w:rPr>
        <w:t>áš zdravotný stav a fyzická kondícia sú bezproblémové</w:t>
      </w:r>
      <w:r w:rsidR="00E11EEF" w:rsidRPr="00F96ABD">
        <w:rPr>
          <w:color w:val="auto"/>
          <w:sz w:val="20"/>
          <w:szCs w:val="20"/>
          <w:lang w:val="sk-SK"/>
        </w:rPr>
        <w:t>, m</w:t>
      </w:r>
      <w:r w:rsidR="007C7D4E" w:rsidRPr="00F96ABD">
        <w:rPr>
          <w:color w:val="auto"/>
          <w:sz w:val="20"/>
          <w:szCs w:val="20"/>
          <w:lang w:val="sk-SK"/>
        </w:rPr>
        <w:t>áte dlhé a bohaté skúsenosti a</w:t>
      </w:r>
      <w:r w:rsidR="00E11EEF" w:rsidRPr="00F96ABD">
        <w:rPr>
          <w:color w:val="auto"/>
          <w:sz w:val="20"/>
          <w:szCs w:val="20"/>
          <w:lang w:val="sk-SK"/>
        </w:rPr>
        <w:t> </w:t>
      </w:r>
      <w:r w:rsidR="007C7D4E" w:rsidRPr="00F96ABD">
        <w:rPr>
          <w:color w:val="auto"/>
          <w:sz w:val="20"/>
          <w:szCs w:val="20"/>
          <w:lang w:val="sk-SK"/>
        </w:rPr>
        <w:t>vedomosti</w:t>
      </w:r>
      <w:r w:rsidR="00E11EEF" w:rsidRPr="00F96ABD">
        <w:rPr>
          <w:color w:val="auto"/>
          <w:sz w:val="20"/>
          <w:szCs w:val="20"/>
          <w:lang w:val="sk-SK"/>
        </w:rPr>
        <w:t>, n</w:t>
      </w:r>
      <w:r w:rsidR="007C7D4E" w:rsidRPr="00F96ABD">
        <w:rPr>
          <w:color w:val="auto"/>
          <w:sz w:val="20"/>
          <w:szCs w:val="20"/>
          <w:lang w:val="sk-SK"/>
        </w:rPr>
        <w:t>a základe Vašich skúseností dokážete pokojne a objektívne zhodnotiť rôzne situácie „sedliackym rozumom“</w:t>
      </w:r>
      <w:r w:rsidR="00E11EEF" w:rsidRPr="00F96ABD">
        <w:rPr>
          <w:color w:val="auto"/>
          <w:sz w:val="20"/>
          <w:szCs w:val="20"/>
          <w:lang w:val="sk-SK"/>
        </w:rPr>
        <w:t>, n</w:t>
      </w:r>
      <w:r w:rsidR="00846812" w:rsidRPr="00F96ABD">
        <w:rPr>
          <w:color w:val="auto"/>
          <w:sz w:val="20"/>
          <w:szCs w:val="20"/>
          <w:lang w:val="sk-SK"/>
        </w:rPr>
        <w:t>aučili ste sa vychádzať s rôznymi typmi ľudí</w:t>
      </w:r>
      <w:r w:rsidR="00E11EEF" w:rsidRPr="00F96ABD">
        <w:rPr>
          <w:color w:val="auto"/>
          <w:sz w:val="20"/>
          <w:szCs w:val="20"/>
          <w:lang w:val="sk-SK"/>
        </w:rPr>
        <w:t xml:space="preserve">, </w:t>
      </w:r>
      <w:r>
        <w:rPr>
          <w:color w:val="auto"/>
          <w:sz w:val="20"/>
          <w:szCs w:val="20"/>
          <w:lang w:val="sk-SK"/>
        </w:rPr>
        <w:t>s</w:t>
      </w:r>
      <w:r w:rsidR="00846812" w:rsidRPr="00F96ABD">
        <w:rPr>
          <w:color w:val="auto"/>
          <w:sz w:val="20"/>
          <w:szCs w:val="20"/>
          <w:lang w:val="sk-SK"/>
        </w:rPr>
        <w:t xml:space="preserve">te zodpovední a vo vašich skúsenostiach ste ukázali Vašu </w:t>
      </w:r>
      <w:r>
        <w:rPr>
          <w:color w:val="auto"/>
          <w:sz w:val="20"/>
          <w:szCs w:val="20"/>
          <w:lang w:val="sk-SK"/>
        </w:rPr>
        <w:t>spoľahlivosť</w:t>
      </w:r>
    </w:p>
    <w:p w14:paraId="701FC16C" w14:textId="77777777" w:rsidR="00846812" w:rsidRPr="00BB5888" w:rsidRDefault="00846812"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BC2136" w:rsidRPr="00731B98" w14:paraId="701FC171"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6D" w14:textId="77777777" w:rsidR="00E11EEF" w:rsidRDefault="00E11EEF" w:rsidP="004A08B3">
            <w:pPr>
              <w:spacing w:after="180" w:line="288" w:lineRule="auto"/>
              <w:jc w:val="both"/>
              <w:rPr>
                <w:iCs/>
                <w:lang w:val="sk-SK"/>
              </w:rPr>
            </w:pPr>
          </w:p>
          <w:p w14:paraId="701FC16E" w14:textId="77777777" w:rsidR="00A2359B" w:rsidRDefault="00A2359B" w:rsidP="004A08B3">
            <w:pPr>
              <w:spacing w:after="180" w:line="288" w:lineRule="auto"/>
              <w:jc w:val="both"/>
              <w:rPr>
                <w:iCs/>
                <w:lang w:val="sk-SK"/>
              </w:rPr>
            </w:pPr>
          </w:p>
          <w:p w14:paraId="701FC16F" w14:textId="77777777" w:rsidR="00C91862" w:rsidRDefault="00C91862" w:rsidP="004A08B3">
            <w:pPr>
              <w:spacing w:after="180" w:line="288" w:lineRule="auto"/>
              <w:jc w:val="both"/>
              <w:rPr>
                <w:iCs/>
                <w:lang w:val="sk-SK"/>
              </w:rPr>
            </w:pPr>
          </w:p>
          <w:p w14:paraId="701FC170" w14:textId="77777777" w:rsidR="00D543E5" w:rsidRPr="006C19DE" w:rsidRDefault="00D543E5" w:rsidP="004A08B3">
            <w:pPr>
              <w:spacing w:after="180" w:line="288" w:lineRule="auto"/>
              <w:jc w:val="both"/>
              <w:rPr>
                <w:iCs/>
                <w:lang w:val="sk-SK"/>
              </w:rPr>
            </w:pPr>
          </w:p>
        </w:tc>
      </w:tr>
    </w:tbl>
    <w:p w14:paraId="701FC172" w14:textId="77777777" w:rsidR="00BC2136" w:rsidRPr="0067562E" w:rsidRDefault="00BC2136" w:rsidP="00BC2136">
      <w:pPr>
        <w:rPr>
          <w:i/>
          <w:color w:val="auto"/>
          <w:lang w:val="sk-SK"/>
        </w:rPr>
      </w:pPr>
    </w:p>
    <w:p w14:paraId="701FC173" w14:textId="77777777" w:rsidR="00846812" w:rsidRDefault="00846812" w:rsidP="00846812">
      <w:pPr>
        <w:pStyle w:val="Odsekzoznamu"/>
        <w:numPr>
          <w:ilvl w:val="0"/>
          <w:numId w:val="8"/>
        </w:numPr>
        <w:spacing w:after="120"/>
        <w:ind w:left="284"/>
        <w:rPr>
          <w:b/>
          <w:color w:val="auto"/>
          <w:sz w:val="20"/>
          <w:lang w:val="sk-SK"/>
        </w:rPr>
      </w:pPr>
      <w:r>
        <w:rPr>
          <w:b/>
          <w:color w:val="auto"/>
          <w:sz w:val="20"/>
          <w:lang w:val="sk-SK"/>
        </w:rPr>
        <w:t>„Čomu sa venujete teraz, keď ste bez práce?“</w:t>
      </w:r>
    </w:p>
    <w:p w14:paraId="701FC174" w14:textId="3A4E7400" w:rsidR="00846812" w:rsidRPr="00F96ABD" w:rsidRDefault="00846812" w:rsidP="00E11EEF">
      <w:pPr>
        <w:tabs>
          <w:tab w:val="left" w:pos="4110"/>
        </w:tabs>
        <w:spacing w:after="120"/>
        <w:ind w:left="-76"/>
        <w:jc w:val="both"/>
        <w:rPr>
          <w:color w:val="auto"/>
          <w:sz w:val="20"/>
          <w:szCs w:val="20"/>
          <w:lang w:val="sk-SK"/>
        </w:rPr>
      </w:pPr>
      <w:r w:rsidRPr="00F96ABD">
        <w:rPr>
          <w:color w:val="auto"/>
          <w:sz w:val="20"/>
          <w:szCs w:val="20"/>
          <w:lang w:val="sk-SK"/>
        </w:rPr>
        <w:t xml:space="preserve">Ukážte, že Váš čas aktívne využívate. Spomeňte Vaše hľadanie zamestnania, možno dobrovoľnícke aktivity, školenia, starostlivosť o rodinu, koníčky, práca na dome / </w:t>
      </w:r>
      <w:r w:rsidR="00D52A30">
        <w:rPr>
          <w:color w:val="auto"/>
          <w:sz w:val="20"/>
          <w:szCs w:val="20"/>
          <w:lang w:val="sk-SK"/>
        </w:rPr>
        <w:t xml:space="preserve">v </w:t>
      </w:r>
      <w:r w:rsidRPr="00F96ABD">
        <w:rPr>
          <w:color w:val="auto"/>
          <w:sz w:val="20"/>
          <w:szCs w:val="20"/>
          <w:lang w:val="sk-SK"/>
        </w:rPr>
        <w:t>záhrade...</w:t>
      </w:r>
    </w:p>
    <w:p w14:paraId="701FC175" w14:textId="77777777" w:rsidR="00846812" w:rsidRPr="00846812" w:rsidRDefault="00846812" w:rsidP="00846812">
      <w:pPr>
        <w:spacing w:after="0"/>
        <w:rPr>
          <w:color w:val="auto"/>
          <w:lang w:val="sk-SK"/>
        </w:rPr>
      </w:pPr>
      <w:r w:rsidRPr="00846812">
        <w:rPr>
          <w:color w:val="auto"/>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846812" w:rsidRPr="00731B98" w14:paraId="701FC17A"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76" w14:textId="77777777" w:rsidR="00A2359B" w:rsidRDefault="00A2359B" w:rsidP="004A08B3">
            <w:pPr>
              <w:spacing w:after="180" w:line="288" w:lineRule="auto"/>
              <w:jc w:val="both"/>
              <w:rPr>
                <w:iCs/>
                <w:lang w:val="sk-SK"/>
              </w:rPr>
            </w:pPr>
          </w:p>
          <w:p w14:paraId="701FC177" w14:textId="77777777" w:rsidR="00A2359B" w:rsidRDefault="00A2359B" w:rsidP="004A08B3">
            <w:pPr>
              <w:spacing w:after="180" w:line="288" w:lineRule="auto"/>
              <w:jc w:val="both"/>
              <w:rPr>
                <w:iCs/>
                <w:lang w:val="sk-SK"/>
              </w:rPr>
            </w:pPr>
          </w:p>
          <w:p w14:paraId="701FC178" w14:textId="77777777" w:rsidR="00C91862" w:rsidRDefault="00C91862" w:rsidP="004A08B3">
            <w:pPr>
              <w:spacing w:after="180" w:line="288" w:lineRule="auto"/>
              <w:jc w:val="both"/>
              <w:rPr>
                <w:iCs/>
                <w:lang w:val="sk-SK"/>
              </w:rPr>
            </w:pPr>
          </w:p>
          <w:p w14:paraId="701FC179" w14:textId="77777777" w:rsidR="00A2359B" w:rsidRPr="006C19DE" w:rsidRDefault="00A2359B" w:rsidP="004A08B3">
            <w:pPr>
              <w:spacing w:after="180" w:line="288" w:lineRule="auto"/>
              <w:jc w:val="both"/>
              <w:rPr>
                <w:iCs/>
                <w:lang w:val="sk-SK"/>
              </w:rPr>
            </w:pPr>
          </w:p>
        </w:tc>
      </w:tr>
    </w:tbl>
    <w:p w14:paraId="701FC17B" w14:textId="77777777" w:rsidR="00A2359B" w:rsidRDefault="00A2359B" w:rsidP="00A2359B">
      <w:pPr>
        <w:pStyle w:val="Odsekzoznamu"/>
        <w:spacing w:after="120"/>
        <w:ind w:left="284"/>
        <w:rPr>
          <w:b/>
          <w:color w:val="auto"/>
          <w:sz w:val="20"/>
          <w:lang w:val="sk-SK"/>
        </w:rPr>
      </w:pPr>
    </w:p>
    <w:p w14:paraId="701FC17C" w14:textId="77777777" w:rsidR="00846812" w:rsidRDefault="00304821" w:rsidP="00846812">
      <w:pPr>
        <w:pStyle w:val="Odsekzoznamu"/>
        <w:numPr>
          <w:ilvl w:val="0"/>
          <w:numId w:val="8"/>
        </w:numPr>
        <w:spacing w:after="120"/>
        <w:ind w:left="284"/>
        <w:rPr>
          <w:b/>
          <w:color w:val="auto"/>
          <w:sz w:val="20"/>
          <w:lang w:val="sk-SK"/>
        </w:rPr>
      </w:pPr>
      <w:r>
        <w:rPr>
          <w:b/>
          <w:color w:val="auto"/>
          <w:sz w:val="20"/>
          <w:lang w:val="sk-SK"/>
        </w:rPr>
        <w:t>„</w:t>
      </w:r>
      <w:r w:rsidR="00846812">
        <w:rPr>
          <w:b/>
          <w:color w:val="auto"/>
          <w:sz w:val="20"/>
          <w:lang w:val="sk-SK"/>
        </w:rPr>
        <w:t>Kedy by ste mohli nastúpiť?“</w:t>
      </w:r>
    </w:p>
    <w:p w14:paraId="701FC17D" w14:textId="77777777" w:rsidR="00846812" w:rsidRPr="00F96ABD" w:rsidRDefault="00846812" w:rsidP="00E11EEF">
      <w:pPr>
        <w:tabs>
          <w:tab w:val="left" w:pos="4110"/>
        </w:tabs>
        <w:spacing w:after="120"/>
        <w:jc w:val="both"/>
        <w:rPr>
          <w:color w:val="auto"/>
          <w:sz w:val="20"/>
          <w:szCs w:val="20"/>
          <w:lang w:val="sk-SK"/>
        </w:rPr>
      </w:pPr>
      <w:r w:rsidRPr="00F96ABD">
        <w:rPr>
          <w:color w:val="auto"/>
          <w:sz w:val="20"/>
          <w:szCs w:val="20"/>
          <w:lang w:val="sk-SK"/>
        </w:rPr>
        <w:t xml:space="preserve">Pokiaľ je to možné, odpovedajte „Čo najskôr.“, alebo „Hneď, keď to bude potrebné.“ </w:t>
      </w:r>
      <w:r w:rsidR="00BC6044" w:rsidRPr="00F96ABD">
        <w:rPr>
          <w:color w:val="auto"/>
          <w:sz w:val="20"/>
          <w:szCs w:val="20"/>
          <w:lang w:val="sk-SK"/>
        </w:rPr>
        <w:t>Ak je to naozaj nevyhnutné, č</w:t>
      </w:r>
      <w:r w:rsidRPr="00F96ABD">
        <w:rPr>
          <w:color w:val="auto"/>
          <w:sz w:val="20"/>
          <w:szCs w:val="20"/>
          <w:lang w:val="sk-SK"/>
        </w:rPr>
        <w:t>as na prípadné vyjednávanie posunutého nástupu je až</w:t>
      </w:r>
      <w:r w:rsidR="00BC6044" w:rsidRPr="00F96ABD">
        <w:rPr>
          <w:color w:val="auto"/>
          <w:sz w:val="20"/>
          <w:szCs w:val="20"/>
          <w:lang w:val="sk-SK"/>
        </w:rPr>
        <w:t xml:space="preserve"> v momente, keď Vám bolo miesto ponúknuté.</w:t>
      </w:r>
    </w:p>
    <w:p w14:paraId="701FC17E" w14:textId="77777777" w:rsidR="00846812" w:rsidRPr="00BB5888" w:rsidRDefault="00846812"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846812" w:rsidRPr="00731B98" w14:paraId="701FC180"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7F" w14:textId="77777777" w:rsidR="00846812" w:rsidRPr="006C19DE" w:rsidRDefault="00846812" w:rsidP="004A08B3">
            <w:pPr>
              <w:spacing w:after="180" w:line="288" w:lineRule="auto"/>
              <w:jc w:val="both"/>
              <w:rPr>
                <w:iCs/>
                <w:lang w:val="sk-SK"/>
              </w:rPr>
            </w:pPr>
          </w:p>
        </w:tc>
      </w:tr>
    </w:tbl>
    <w:p w14:paraId="701FC181" w14:textId="77777777" w:rsidR="00C91862" w:rsidRDefault="00C91862" w:rsidP="00C91862">
      <w:pPr>
        <w:rPr>
          <w:lang w:val="sk-SK"/>
        </w:rPr>
      </w:pPr>
      <w:r>
        <w:rPr>
          <w:lang w:val="sk-SK"/>
        </w:rPr>
        <w:br w:type="page"/>
      </w:r>
    </w:p>
    <w:p w14:paraId="701FC182" w14:textId="77777777" w:rsidR="00A2359B" w:rsidRDefault="00A2359B" w:rsidP="00846812">
      <w:pPr>
        <w:rPr>
          <w:i/>
          <w:color w:val="auto"/>
          <w:lang w:val="sk-SK"/>
        </w:rPr>
      </w:pPr>
    </w:p>
    <w:p w14:paraId="701FC183" w14:textId="77777777" w:rsidR="00BB585C" w:rsidRPr="00BB5888" w:rsidRDefault="00BB585C" w:rsidP="00BB585C">
      <w:pPr>
        <w:pStyle w:val="Odsekzoznamu"/>
        <w:numPr>
          <w:ilvl w:val="0"/>
          <w:numId w:val="8"/>
        </w:numPr>
        <w:spacing w:after="120"/>
        <w:ind w:left="284"/>
        <w:rPr>
          <w:b/>
          <w:color w:val="auto"/>
          <w:sz w:val="20"/>
          <w:szCs w:val="20"/>
          <w:lang w:val="sk-SK"/>
        </w:rPr>
      </w:pPr>
      <w:r w:rsidRPr="00BB5888">
        <w:rPr>
          <w:b/>
          <w:color w:val="auto"/>
          <w:sz w:val="20"/>
          <w:szCs w:val="20"/>
          <w:lang w:val="sk-SK"/>
        </w:rPr>
        <w:t>„Máte nejaké otázky?“</w:t>
      </w:r>
    </w:p>
    <w:p w14:paraId="701FC184" w14:textId="77777777" w:rsidR="00BB585C" w:rsidRPr="00F96ABD" w:rsidRDefault="00BD6DF0" w:rsidP="00E11EEF">
      <w:pPr>
        <w:pStyle w:val="Odsekzoznamu"/>
        <w:numPr>
          <w:ilvl w:val="0"/>
          <w:numId w:val="23"/>
        </w:numPr>
        <w:tabs>
          <w:tab w:val="left" w:pos="4110"/>
        </w:tabs>
        <w:spacing w:after="120"/>
        <w:jc w:val="both"/>
        <w:rPr>
          <w:color w:val="auto"/>
          <w:sz w:val="20"/>
          <w:szCs w:val="20"/>
          <w:lang w:val="sk-SK"/>
        </w:rPr>
      </w:pPr>
      <w:r w:rsidRPr="00F96ABD">
        <w:rPr>
          <w:color w:val="auto"/>
          <w:sz w:val="20"/>
          <w:szCs w:val="20"/>
          <w:lang w:val="sk-SK"/>
        </w:rPr>
        <w:t>Táto otázka je najčastejšie kladená zo slušnosti a ak bol rozhovor vyčerpávajúci a dozvedeli ste sa o pozícii všetky potrebné informácie</w:t>
      </w:r>
      <w:r w:rsidR="00BB5888" w:rsidRPr="00F96ABD">
        <w:rPr>
          <w:color w:val="auto"/>
          <w:sz w:val="20"/>
          <w:szCs w:val="20"/>
          <w:lang w:val="sk-SK"/>
        </w:rPr>
        <w:t xml:space="preserve"> (je vhodné klásť Vaše otázky už počas rozhovoru</w:t>
      </w:r>
      <w:r w:rsidR="00E048B2" w:rsidRPr="00F96ABD">
        <w:rPr>
          <w:color w:val="auto"/>
          <w:sz w:val="20"/>
          <w:szCs w:val="20"/>
          <w:lang w:val="sk-SK"/>
        </w:rPr>
        <w:t xml:space="preserve"> – ukazujete tým Váš záujem o pozíciu</w:t>
      </w:r>
      <w:r w:rsidR="00BB5888" w:rsidRPr="00F96ABD">
        <w:rPr>
          <w:color w:val="auto"/>
          <w:sz w:val="20"/>
          <w:szCs w:val="20"/>
          <w:lang w:val="sk-SK"/>
        </w:rPr>
        <w:t>)</w:t>
      </w:r>
      <w:r w:rsidRPr="00F96ABD">
        <w:rPr>
          <w:color w:val="auto"/>
          <w:sz w:val="20"/>
          <w:szCs w:val="20"/>
          <w:lang w:val="sk-SK"/>
        </w:rPr>
        <w:t>, môžete odpovedať priamo: „Ďakujem, nemám. Poskytli ste mi všetky potrebné informácie o pozícii.“</w:t>
      </w:r>
      <w:r w:rsidR="00BB5888" w:rsidRPr="00F96ABD">
        <w:rPr>
          <w:color w:val="auto"/>
          <w:sz w:val="20"/>
          <w:szCs w:val="20"/>
          <w:lang w:val="sk-SK"/>
        </w:rPr>
        <w:t xml:space="preserve"> </w:t>
      </w:r>
    </w:p>
    <w:p w14:paraId="701FC185" w14:textId="77777777" w:rsidR="00BD6DF0" w:rsidRPr="00F96ABD" w:rsidRDefault="00296D9B" w:rsidP="00E11EEF">
      <w:pPr>
        <w:pStyle w:val="Odsekzoznamu"/>
        <w:numPr>
          <w:ilvl w:val="0"/>
          <w:numId w:val="23"/>
        </w:numPr>
        <w:tabs>
          <w:tab w:val="left" w:pos="4110"/>
        </w:tabs>
        <w:spacing w:after="120"/>
        <w:jc w:val="both"/>
        <w:rPr>
          <w:color w:val="auto"/>
          <w:sz w:val="20"/>
          <w:szCs w:val="20"/>
          <w:lang w:val="sk-SK"/>
        </w:rPr>
      </w:pPr>
      <w:r w:rsidRPr="00F96ABD">
        <w:rPr>
          <w:color w:val="auto"/>
          <w:sz w:val="20"/>
          <w:szCs w:val="20"/>
          <w:lang w:val="sk-SK"/>
        </w:rPr>
        <w:t>Ak ste sa nedozvedeli všetky potrebné informácie, je možné sa opýtať jednu alebo dve otázky. Nepýtajte sa ale na príliš špecifické otázky, napríklad ohľadom pracovného času, zariadenia pracoviska, dovoleniek, výplaty – zamestnávateľ by si to mohol interpretovať ako vaše váhanie. Tieto otázky môžu byť doriešené neskôr.</w:t>
      </w:r>
    </w:p>
    <w:p w14:paraId="701FC186" w14:textId="77777777" w:rsidR="00BB585C" w:rsidRPr="00BB5888" w:rsidRDefault="00BB585C" w:rsidP="00BB5888">
      <w:pPr>
        <w:spacing w:after="0"/>
        <w:rPr>
          <w:color w:val="auto"/>
          <w:sz w:val="20"/>
          <w:szCs w:val="20"/>
          <w:lang w:val="sk-SK"/>
        </w:rPr>
      </w:pPr>
      <w:r w:rsidRPr="00BB5888">
        <w:rPr>
          <w:color w:val="auto"/>
          <w:sz w:val="20"/>
          <w:szCs w:val="20"/>
          <w:lang w:val="sk-SK"/>
        </w:rPr>
        <w:t>Vaša odpoveď:</w:t>
      </w:r>
    </w:p>
    <w:tbl>
      <w:tblPr>
        <w:tblStyle w:val="TipTable"/>
        <w:tblW w:w="4985"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blBorders>
        <w:tblLook w:val="04A0" w:firstRow="1" w:lastRow="0" w:firstColumn="1" w:lastColumn="0" w:noHBand="0" w:noVBand="1"/>
      </w:tblPr>
      <w:tblGrid>
        <w:gridCol w:w="10203"/>
      </w:tblGrid>
      <w:tr w:rsidR="00BB585C" w:rsidRPr="00BD6DF0" w14:paraId="701FC18C" w14:textId="77777777" w:rsidTr="004A08B3">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01FC187" w14:textId="77777777" w:rsidR="00BB585C" w:rsidRDefault="00BB585C" w:rsidP="004A08B3">
            <w:pPr>
              <w:spacing w:after="180" w:line="288" w:lineRule="auto"/>
              <w:jc w:val="both"/>
              <w:rPr>
                <w:iCs/>
                <w:lang w:val="sk-SK"/>
              </w:rPr>
            </w:pPr>
          </w:p>
          <w:p w14:paraId="701FC188" w14:textId="77777777" w:rsidR="00BB585C" w:rsidRDefault="00BB585C" w:rsidP="004A08B3">
            <w:pPr>
              <w:spacing w:after="180" w:line="288" w:lineRule="auto"/>
              <w:jc w:val="both"/>
              <w:rPr>
                <w:iCs/>
                <w:lang w:val="sk-SK"/>
              </w:rPr>
            </w:pPr>
          </w:p>
          <w:p w14:paraId="701FC189" w14:textId="77777777" w:rsidR="00BB585C" w:rsidRDefault="00BB585C" w:rsidP="004A08B3">
            <w:pPr>
              <w:spacing w:after="180" w:line="288" w:lineRule="auto"/>
              <w:jc w:val="both"/>
              <w:rPr>
                <w:iCs/>
                <w:lang w:val="sk-SK"/>
              </w:rPr>
            </w:pPr>
          </w:p>
          <w:p w14:paraId="701FC18A" w14:textId="77777777" w:rsidR="00A2359B" w:rsidRDefault="00A2359B" w:rsidP="004A08B3">
            <w:pPr>
              <w:spacing w:after="180" w:line="288" w:lineRule="auto"/>
              <w:jc w:val="both"/>
              <w:rPr>
                <w:iCs/>
                <w:lang w:val="sk-SK"/>
              </w:rPr>
            </w:pPr>
          </w:p>
          <w:p w14:paraId="701FC18B" w14:textId="77777777" w:rsidR="00A2359B" w:rsidRPr="006C19DE" w:rsidRDefault="00A2359B" w:rsidP="004A08B3">
            <w:pPr>
              <w:spacing w:after="180" w:line="288" w:lineRule="auto"/>
              <w:jc w:val="both"/>
              <w:rPr>
                <w:iCs/>
                <w:lang w:val="sk-SK"/>
              </w:rPr>
            </w:pPr>
          </w:p>
        </w:tc>
      </w:tr>
    </w:tbl>
    <w:p w14:paraId="701FC18D" w14:textId="77777777" w:rsidR="00781A07" w:rsidRPr="00781A07" w:rsidRDefault="00781A07" w:rsidP="00781A07">
      <w:pPr>
        <w:rPr>
          <w:lang w:val="sk-SK"/>
        </w:rPr>
      </w:pPr>
    </w:p>
    <w:sectPr w:rsidR="00781A07" w:rsidRPr="00781A07" w:rsidSect="00A1236B">
      <w:footerReference w:type="default" r:id="rId10"/>
      <w:pgSz w:w="12240" w:h="15840" w:code="1"/>
      <w:pgMar w:top="1008" w:right="1008" w:bottom="1008" w:left="100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41F9B" w14:textId="77777777" w:rsidR="000C112F" w:rsidRDefault="000C112F">
      <w:pPr>
        <w:spacing w:after="0" w:line="240" w:lineRule="auto"/>
      </w:pPr>
      <w:r>
        <w:separator/>
      </w:r>
    </w:p>
  </w:endnote>
  <w:endnote w:type="continuationSeparator" w:id="0">
    <w:p w14:paraId="754704D3" w14:textId="77777777" w:rsidR="000C112F" w:rsidRDefault="000C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1C5F" w14:textId="77777777" w:rsidR="00A1236B" w:rsidRDefault="00A1236B" w:rsidP="00A1236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A1236B" w14:paraId="260CBBAC" w14:textId="77777777" w:rsidTr="000B63E5">
          <w:trPr>
            <w:trHeight w:val="727"/>
          </w:trPr>
          <w:tc>
            <w:tcPr>
              <w:tcW w:w="3933" w:type="pct"/>
            </w:tcPr>
            <w:p w14:paraId="14BD14A6" w14:textId="77777777" w:rsidR="00A1236B" w:rsidRDefault="00A1236B" w:rsidP="00A1236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34CDD742" w14:textId="77777777" w:rsidR="00A1236B" w:rsidRDefault="00A1236B" w:rsidP="00A1236B">
              <w:pPr>
                <w:tabs>
                  <w:tab w:val="left" w:pos="620"/>
                  <w:tab w:val="center" w:pos="4320"/>
                </w:tabs>
                <w:jc w:val="right"/>
                <w:rPr>
                  <w:rFonts w:ascii="Arial" w:eastAsiaTheme="majorEastAsia" w:hAnsi="Arial" w:cs="Arial"/>
                  <w:color w:val="auto"/>
                  <w:szCs w:val="20"/>
                </w:rPr>
              </w:pPr>
            </w:p>
          </w:tc>
          <w:tc>
            <w:tcPr>
              <w:tcW w:w="1067" w:type="pct"/>
              <w:hideMark/>
            </w:tcPr>
            <w:p w14:paraId="57C7C63B" w14:textId="4A6007C4" w:rsidR="00A1236B" w:rsidRDefault="00A1236B" w:rsidP="000B63E5">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0B63E5">
                <w:rPr>
                  <w:rFonts w:ascii="Arial" w:eastAsiaTheme="majorEastAsia" w:hAnsi="Arial" w:cs="Arial"/>
                  <w:noProof/>
                  <w:color w:val="2E74B5" w:themeColor="accent1" w:themeShade="BF"/>
                  <w:szCs w:val="20"/>
                </w:rPr>
                <w:t>8</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/8 </w:t>
              </w:r>
              <w:r>
                <w:rPr>
                  <w:rFonts w:ascii="Arial" w:hAnsi="Arial" w:cs="Arial"/>
                </w:rPr>
                <w:t xml:space="preserve">    </w:t>
              </w:r>
              <w:proofErr w:type="spellStart"/>
              <w:r>
                <w:rPr>
                  <w:rFonts w:ascii="Arial" w:hAnsi="Arial" w:cs="Arial"/>
                </w:rPr>
                <w:t>UPSVaR</w:t>
              </w:r>
              <w:proofErr w:type="spellEnd"/>
              <w:r>
                <w:rPr>
                  <w:rFonts w:ascii="Arial" w:hAnsi="Arial" w:cs="Arial"/>
                </w:rPr>
                <w:t xml:space="preserve"> (201</w:t>
              </w:r>
              <w:r w:rsidR="000B63E5">
                <w:rPr>
                  <w:rFonts w:ascii="Arial" w:hAnsi="Arial" w:cs="Arial"/>
                </w:rPr>
                <w:t>6</w:t>
              </w:r>
              <w:r>
                <w:rPr>
                  <w:rFonts w:ascii="Arial" w:hAnsi="Arial" w:cs="Arial"/>
                </w:rPr>
                <w:t>)</w:t>
              </w:r>
              <w:r>
                <w:rPr>
                  <w:rFonts w:ascii="Arial" w:hAnsi="Arial" w:cs="Arial"/>
                </w:rPr>
                <w:tab/>
              </w:r>
            </w:p>
          </w:tc>
        </w:tr>
      </w:sdtContent>
    </w:sdt>
  </w:tbl>
  <w:p w14:paraId="51888116" w14:textId="77777777" w:rsidR="00A1236B" w:rsidRDefault="00A1236B" w:rsidP="00A1236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B1DA5" w14:textId="77777777" w:rsidR="000C112F" w:rsidRDefault="000C112F">
      <w:pPr>
        <w:spacing w:after="0" w:line="240" w:lineRule="auto"/>
      </w:pPr>
      <w:r>
        <w:separator/>
      </w:r>
    </w:p>
  </w:footnote>
  <w:footnote w:type="continuationSeparator" w:id="0">
    <w:p w14:paraId="5A120712" w14:textId="77777777" w:rsidR="000C112F" w:rsidRDefault="000C1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9A77D76"/>
    <w:multiLevelType w:val="hybridMultilevel"/>
    <w:tmpl w:val="E02810A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C216D05"/>
    <w:multiLevelType w:val="hybridMultilevel"/>
    <w:tmpl w:val="6AD4C9C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C6D6593"/>
    <w:multiLevelType w:val="hybridMultilevel"/>
    <w:tmpl w:val="997A5F56"/>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59E727C"/>
    <w:multiLevelType w:val="hybridMultilevel"/>
    <w:tmpl w:val="94F4F114"/>
    <w:lvl w:ilvl="0" w:tplc="041B0017">
      <w:start w:val="1"/>
      <w:numFmt w:val="lowerLetter"/>
      <w:lvlText w:val="%1)"/>
      <w:lvlJc w:val="left"/>
      <w:pPr>
        <w:ind w:left="644" w:hanging="360"/>
      </w:p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5">
    <w:nsid w:val="17235C81"/>
    <w:multiLevelType w:val="hybridMultilevel"/>
    <w:tmpl w:val="E508F9FA"/>
    <w:lvl w:ilvl="0" w:tplc="D812C526">
      <w:start w:val="1"/>
      <w:numFmt w:val="lowerLetter"/>
      <w:lvlText w:val="%1)"/>
      <w:lvlJc w:val="left"/>
      <w:pPr>
        <w:ind w:left="284" w:hanging="360"/>
      </w:pPr>
      <w:rPr>
        <w:rFonts w:hint="default"/>
      </w:rPr>
    </w:lvl>
    <w:lvl w:ilvl="1" w:tplc="041B0019" w:tentative="1">
      <w:start w:val="1"/>
      <w:numFmt w:val="lowerLetter"/>
      <w:lvlText w:val="%2."/>
      <w:lvlJc w:val="left"/>
      <w:pPr>
        <w:ind w:left="1004" w:hanging="360"/>
      </w:pPr>
    </w:lvl>
    <w:lvl w:ilvl="2" w:tplc="041B001B" w:tentative="1">
      <w:start w:val="1"/>
      <w:numFmt w:val="lowerRoman"/>
      <w:lvlText w:val="%3."/>
      <w:lvlJc w:val="right"/>
      <w:pPr>
        <w:ind w:left="1724" w:hanging="180"/>
      </w:pPr>
    </w:lvl>
    <w:lvl w:ilvl="3" w:tplc="041B000F" w:tentative="1">
      <w:start w:val="1"/>
      <w:numFmt w:val="decimal"/>
      <w:lvlText w:val="%4."/>
      <w:lvlJc w:val="left"/>
      <w:pPr>
        <w:ind w:left="2444" w:hanging="360"/>
      </w:pPr>
    </w:lvl>
    <w:lvl w:ilvl="4" w:tplc="041B0019" w:tentative="1">
      <w:start w:val="1"/>
      <w:numFmt w:val="lowerLetter"/>
      <w:lvlText w:val="%5."/>
      <w:lvlJc w:val="left"/>
      <w:pPr>
        <w:ind w:left="3164" w:hanging="360"/>
      </w:pPr>
    </w:lvl>
    <w:lvl w:ilvl="5" w:tplc="041B001B" w:tentative="1">
      <w:start w:val="1"/>
      <w:numFmt w:val="lowerRoman"/>
      <w:lvlText w:val="%6."/>
      <w:lvlJc w:val="right"/>
      <w:pPr>
        <w:ind w:left="3884" w:hanging="180"/>
      </w:pPr>
    </w:lvl>
    <w:lvl w:ilvl="6" w:tplc="041B000F" w:tentative="1">
      <w:start w:val="1"/>
      <w:numFmt w:val="decimal"/>
      <w:lvlText w:val="%7."/>
      <w:lvlJc w:val="left"/>
      <w:pPr>
        <w:ind w:left="4604" w:hanging="360"/>
      </w:pPr>
    </w:lvl>
    <w:lvl w:ilvl="7" w:tplc="041B0019" w:tentative="1">
      <w:start w:val="1"/>
      <w:numFmt w:val="lowerLetter"/>
      <w:lvlText w:val="%8."/>
      <w:lvlJc w:val="left"/>
      <w:pPr>
        <w:ind w:left="5324" w:hanging="360"/>
      </w:pPr>
    </w:lvl>
    <w:lvl w:ilvl="8" w:tplc="041B001B" w:tentative="1">
      <w:start w:val="1"/>
      <w:numFmt w:val="lowerRoman"/>
      <w:lvlText w:val="%9."/>
      <w:lvlJc w:val="right"/>
      <w:pPr>
        <w:ind w:left="6044" w:hanging="180"/>
      </w:pPr>
    </w:lvl>
  </w:abstractNum>
  <w:abstractNum w:abstractNumId="6">
    <w:nsid w:val="21393936"/>
    <w:multiLevelType w:val="hybridMultilevel"/>
    <w:tmpl w:val="D5CC7F4C"/>
    <w:lvl w:ilvl="0" w:tplc="2A623AB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9BD0299"/>
    <w:multiLevelType w:val="hybridMultilevel"/>
    <w:tmpl w:val="F5FA23A0"/>
    <w:lvl w:ilvl="0" w:tplc="8C7E2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844B7"/>
    <w:multiLevelType w:val="hybridMultilevel"/>
    <w:tmpl w:val="D5CC7F4C"/>
    <w:lvl w:ilvl="0" w:tplc="2A623AB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68845E9"/>
    <w:multiLevelType w:val="hybridMultilevel"/>
    <w:tmpl w:val="6D54A51A"/>
    <w:lvl w:ilvl="0" w:tplc="8D0456E2">
      <w:start w:val="1"/>
      <w:numFmt w:val="bullet"/>
      <w:lvlText w:val="-"/>
      <w:lvlJc w:val="left"/>
      <w:pPr>
        <w:ind w:left="720" w:hanging="360"/>
      </w:pPr>
      <w:rPr>
        <w:rFonts w:ascii="Arial" w:eastAsiaTheme="minorEastAsia" w:hAnsi="Arial" w:cs="Aria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0ED0AD5"/>
    <w:multiLevelType w:val="hybridMultilevel"/>
    <w:tmpl w:val="B41AE67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C6BB0"/>
    <w:multiLevelType w:val="hybridMultilevel"/>
    <w:tmpl w:val="A6AA7B30"/>
    <w:lvl w:ilvl="0" w:tplc="8D0456E2">
      <w:start w:val="1"/>
      <w:numFmt w:val="bullet"/>
      <w:lvlText w:val="-"/>
      <w:lvlJc w:val="left"/>
      <w:pPr>
        <w:ind w:left="284" w:hanging="360"/>
      </w:pPr>
      <w:rPr>
        <w:rFonts w:ascii="Arial" w:eastAsiaTheme="minorEastAsia" w:hAnsi="Arial" w:cs="Arial" w:hint="default"/>
      </w:rPr>
    </w:lvl>
    <w:lvl w:ilvl="1" w:tplc="041B0003" w:tentative="1">
      <w:start w:val="1"/>
      <w:numFmt w:val="bullet"/>
      <w:lvlText w:val="o"/>
      <w:lvlJc w:val="left"/>
      <w:pPr>
        <w:ind w:left="1004" w:hanging="360"/>
      </w:pPr>
      <w:rPr>
        <w:rFonts w:ascii="Courier New" w:hAnsi="Courier New" w:cs="Courier New" w:hint="default"/>
      </w:rPr>
    </w:lvl>
    <w:lvl w:ilvl="2" w:tplc="041B0005" w:tentative="1">
      <w:start w:val="1"/>
      <w:numFmt w:val="bullet"/>
      <w:lvlText w:val=""/>
      <w:lvlJc w:val="left"/>
      <w:pPr>
        <w:ind w:left="1724" w:hanging="360"/>
      </w:pPr>
      <w:rPr>
        <w:rFonts w:ascii="Wingdings" w:hAnsi="Wingdings" w:hint="default"/>
      </w:rPr>
    </w:lvl>
    <w:lvl w:ilvl="3" w:tplc="041B0001" w:tentative="1">
      <w:start w:val="1"/>
      <w:numFmt w:val="bullet"/>
      <w:lvlText w:val=""/>
      <w:lvlJc w:val="left"/>
      <w:pPr>
        <w:ind w:left="2444" w:hanging="360"/>
      </w:pPr>
      <w:rPr>
        <w:rFonts w:ascii="Symbol" w:hAnsi="Symbol" w:hint="default"/>
      </w:rPr>
    </w:lvl>
    <w:lvl w:ilvl="4" w:tplc="041B0003" w:tentative="1">
      <w:start w:val="1"/>
      <w:numFmt w:val="bullet"/>
      <w:lvlText w:val="o"/>
      <w:lvlJc w:val="left"/>
      <w:pPr>
        <w:ind w:left="3164" w:hanging="360"/>
      </w:pPr>
      <w:rPr>
        <w:rFonts w:ascii="Courier New" w:hAnsi="Courier New" w:cs="Courier New" w:hint="default"/>
      </w:rPr>
    </w:lvl>
    <w:lvl w:ilvl="5" w:tplc="041B0005" w:tentative="1">
      <w:start w:val="1"/>
      <w:numFmt w:val="bullet"/>
      <w:lvlText w:val=""/>
      <w:lvlJc w:val="left"/>
      <w:pPr>
        <w:ind w:left="3884" w:hanging="360"/>
      </w:pPr>
      <w:rPr>
        <w:rFonts w:ascii="Wingdings" w:hAnsi="Wingdings" w:hint="default"/>
      </w:rPr>
    </w:lvl>
    <w:lvl w:ilvl="6" w:tplc="041B0001" w:tentative="1">
      <w:start w:val="1"/>
      <w:numFmt w:val="bullet"/>
      <w:lvlText w:val=""/>
      <w:lvlJc w:val="left"/>
      <w:pPr>
        <w:ind w:left="4604" w:hanging="360"/>
      </w:pPr>
      <w:rPr>
        <w:rFonts w:ascii="Symbol" w:hAnsi="Symbol" w:hint="default"/>
      </w:rPr>
    </w:lvl>
    <w:lvl w:ilvl="7" w:tplc="041B0003" w:tentative="1">
      <w:start w:val="1"/>
      <w:numFmt w:val="bullet"/>
      <w:lvlText w:val="o"/>
      <w:lvlJc w:val="left"/>
      <w:pPr>
        <w:ind w:left="5324" w:hanging="360"/>
      </w:pPr>
      <w:rPr>
        <w:rFonts w:ascii="Courier New" w:hAnsi="Courier New" w:cs="Courier New" w:hint="default"/>
      </w:rPr>
    </w:lvl>
    <w:lvl w:ilvl="8" w:tplc="041B0005" w:tentative="1">
      <w:start w:val="1"/>
      <w:numFmt w:val="bullet"/>
      <w:lvlText w:val=""/>
      <w:lvlJc w:val="left"/>
      <w:pPr>
        <w:ind w:left="6044" w:hanging="360"/>
      </w:pPr>
      <w:rPr>
        <w:rFonts w:ascii="Wingdings" w:hAnsi="Wingdings" w:hint="default"/>
      </w:rPr>
    </w:lvl>
  </w:abstractNum>
  <w:abstractNum w:abstractNumId="13">
    <w:nsid w:val="4A0723CF"/>
    <w:multiLevelType w:val="hybridMultilevel"/>
    <w:tmpl w:val="997A5F56"/>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54045401"/>
    <w:multiLevelType w:val="hybridMultilevel"/>
    <w:tmpl w:val="02A862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54CC5827"/>
    <w:multiLevelType w:val="hybridMultilevel"/>
    <w:tmpl w:val="5890F8B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557C342B"/>
    <w:multiLevelType w:val="hybridMultilevel"/>
    <w:tmpl w:val="452C0258"/>
    <w:lvl w:ilvl="0" w:tplc="C04E1C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50E28"/>
    <w:multiLevelType w:val="hybridMultilevel"/>
    <w:tmpl w:val="997A5F56"/>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B2F42"/>
    <w:multiLevelType w:val="hybridMultilevel"/>
    <w:tmpl w:val="997A5F56"/>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79BD284C"/>
    <w:multiLevelType w:val="hybridMultilevel"/>
    <w:tmpl w:val="D5CC7F4C"/>
    <w:lvl w:ilvl="0" w:tplc="2A623AB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7C57617B"/>
    <w:multiLevelType w:val="hybridMultilevel"/>
    <w:tmpl w:val="997A5F56"/>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7F91240D"/>
    <w:multiLevelType w:val="hybridMultilevel"/>
    <w:tmpl w:val="91B8ACD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8"/>
  </w:num>
  <w:num w:numId="3">
    <w:abstractNumId w:val="18"/>
    <w:lvlOverride w:ilvl="0">
      <w:startOverride w:val="1"/>
    </w:lvlOverride>
  </w:num>
  <w:num w:numId="4">
    <w:abstractNumId w:val="11"/>
  </w:num>
  <w:num w:numId="5">
    <w:abstractNumId w:val="16"/>
  </w:num>
  <w:num w:numId="6">
    <w:abstractNumId w:val="7"/>
  </w:num>
  <w:num w:numId="7">
    <w:abstractNumId w:val="15"/>
  </w:num>
  <w:num w:numId="8">
    <w:abstractNumId w:val="10"/>
  </w:num>
  <w:num w:numId="9">
    <w:abstractNumId w:val="8"/>
  </w:num>
  <w:num w:numId="10">
    <w:abstractNumId w:val="6"/>
  </w:num>
  <w:num w:numId="11">
    <w:abstractNumId w:val="20"/>
  </w:num>
  <w:num w:numId="12">
    <w:abstractNumId w:val="2"/>
  </w:num>
  <w:num w:numId="13">
    <w:abstractNumId w:val="17"/>
  </w:num>
  <w:num w:numId="14">
    <w:abstractNumId w:val="13"/>
  </w:num>
  <w:num w:numId="15">
    <w:abstractNumId w:val="1"/>
  </w:num>
  <w:num w:numId="16">
    <w:abstractNumId w:val="22"/>
  </w:num>
  <w:num w:numId="17">
    <w:abstractNumId w:val="3"/>
  </w:num>
  <w:num w:numId="18">
    <w:abstractNumId w:val="19"/>
  </w:num>
  <w:num w:numId="19">
    <w:abstractNumId w:val="5"/>
  </w:num>
  <w:num w:numId="20">
    <w:abstractNumId w:val="21"/>
  </w:num>
  <w:num w:numId="21">
    <w:abstractNumId w:val="12"/>
  </w:num>
  <w:num w:numId="22">
    <w:abstractNumId w:val="4"/>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07"/>
    <w:rsid w:val="00027F3D"/>
    <w:rsid w:val="00046B41"/>
    <w:rsid w:val="0005672A"/>
    <w:rsid w:val="00087B4A"/>
    <w:rsid w:val="000A599F"/>
    <w:rsid w:val="000B3506"/>
    <w:rsid w:val="000B4C99"/>
    <w:rsid w:val="000B63E5"/>
    <w:rsid w:val="000C112F"/>
    <w:rsid w:val="000E1B2F"/>
    <w:rsid w:val="001235EA"/>
    <w:rsid w:val="0015059E"/>
    <w:rsid w:val="00153134"/>
    <w:rsid w:val="001A5C3D"/>
    <w:rsid w:val="001C07F9"/>
    <w:rsid w:val="00211D0B"/>
    <w:rsid w:val="00217E71"/>
    <w:rsid w:val="002348AA"/>
    <w:rsid w:val="00244950"/>
    <w:rsid w:val="00247135"/>
    <w:rsid w:val="00286729"/>
    <w:rsid w:val="00296D9B"/>
    <w:rsid w:val="003004FE"/>
    <w:rsid w:val="00304821"/>
    <w:rsid w:val="003378D4"/>
    <w:rsid w:val="003551B9"/>
    <w:rsid w:val="003B105A"/>
    <w:rsid w:val="003C75BA"/>
    <w:rsid w:val="00467A66"/>
    <w:rsid w:val="004905E9"/>
    <w:rsid w:val="004A4C97"/>
    <w:rsid w:val="004A5891"/>
    <w:rsid w:val="005226BB"/>
    <w:rsid w:val="00587A23"/>
    <w:rsid w:val="005B640A"/>
    <w:rsid w:val="005F415E"/>
    <w:rsid w:val="00643C9E"/>
    <w:rsid w:val="006469DA"/>
    <w:rsid w:val="0067562E"/>
    <w:rsid w:val="006C19DE"/>
    <w:rsid w:val="006D6E5A"/>
    <w:rsid w:val="006E02F0"/>
    <w:rsid w:val="00703877"/>
    <w:rsid w:val="00731B98"/>
    <w:rsid w:val="00753FE7"/>
    <w:rsid w:val="00781A07"/>
    <w:rsid w:val="00792BD0"/>
    <w:rsid w:val="007C7D4E"/>
    <w:rsid w:val="00806A2D"/>
    <w:rsid w:val="008139B6"/>
    <w:rsid w:val="00846812"/>
    <w:rsid w:val="00846A89"/>
    <w:rsid w:val="00864C0B"/>
    <w:rsid w:val="008B6ADC"/>
    <w:rsid w:val="008C5C15"/>
    <w:rsid w:val="008C7A8F"/>
    <w:rsid w:val="008F0DE8"/>
    <w:rsid w:val="00931BC0"/>
    <w:rsid w:val="00961C19"/>
    <w:rsid w:val="009C340B"/>
    <w:rsid w:val="00A1236B"/>
    <w:rsid w:val="00A2359B"/>
    <w:rsid w:val="00A34BA8"/>
    <w:rsid w:val="00A572F0"/>
    <w:rsid w:val="00A92F30"/>
    <w:rsid w:val="00AD5045"/>
    <w:rsid w:val="00AF2234"/>
    <w:rsid w:val="00B421A5"/>
    <w:rsid w:val="00BB585C"/>
    <w:rsid w:val="00BB5888"/>
    <w:rsid w:val="00BC2136"/>
    <w:rsid w:val="00BC6044"/>
    <w:rsid w:val="00BD6DF0"/>
    <w:rsid w:val="00C5160E"/>
    <w:rsid w:val="00C51FB0"/>
    <w:rsid w:val="00C61B5A"/>
    <w:rsid w:val="00C91862"/>
    <w:rsid w:val="00D2016C"/>
    <w:rsid w:val="00D36A09"/>
    <w:rsid w:val="00D52A30"/>
    <w:rsid w:val="00D543E5"/>
    <w:rsid w:val="00D55CA5"/>
    <w:rsid w:val="00D602C9"/>
    <w:rsid w:val="00D60401"/>
    <w:rsid w:val="00D93B3C"/>
    <w:rsid w:val="00DC7D2E"/>
    <w:rsid w:val="00DF4C19"/>
    <w:rsid w:val="00E029CF"/>
    <w:rsid w:val="00E048B2"/>
    <w:rsid w:val="00E11EEF"/>
    <w:rsid w:val="00E313CB"/>
    <w:rsid w:val="00E31AF8"/>
    <w:rsid w:val="00E40732"/>
    <w:rsid w:val="00E41EB1"/>
    <w:rsid w:val="00E50CB7"/>
    <w:rsid w:val="00E57701"/>
    <w:rsid w:val="00E631CE"/>
    <w:rsid w:val="00E64533"/>
    <w:rsid w:val="00E80710"/>
    <w:rsid w:val="00EB6311"/>
    <w:rsid w:val="00EB72F8"/>
    <w:rsid w:val="00EF774E"/>
    <w:rsid w:val="00F1745F"/>
    <w:rsid w:val="00F21897"/>
    <w:rsid w:val="00F35799"/>
    <w:rsid w:val="00F618C2"/>
    <w:rsid w:val="00F64C5C"/>
    <w:rsid w:val="00F752A3"/>
    <w:rsid w:val="00F96ABD"/>
    <w:rsid w:val="00FB64D6"/>
    <w:rsid w:val="00FD04BC"/>
    <w:rsid w:val="00FD5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F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uiPriority="12"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64C0B"/>
  </w:style>
  <w:style w:type="paragraph" w:styleId="Nadpis1">
    <w:name w:val="heading 1"/>
    <w:basedOn w:val="Normlny"/>
    <w:next w:val="Normlny"/>
    <w:link w:val="Nadpis1Char"/>
    <w:uiPriority w:val="9"/>
    <w:qFormat/>
    <w:rsid w:val="00864C0B"/>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autoRedefine/>
    <w:uiPriority w:val="9"/>
    <w:unhideWhenUsed/>
    <w:qFormat/>
    <w:rsid w:val="00864C0B"/>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autoRedefine/>
    <w:uiPriority w:val="10"/>
    <w:qFormat/>
    <w:rsid w:val="00864C0B"/>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864C0B"/>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864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864C0B"/>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864C0B"/>
    <w:rPr>
      <w:b/>
      <w:bCs/>
      <w:color w:val="5B9BD5" w:themeColor="accent1"/>
      <w:sz w:val="24"/>
      <w:szCs w:val="24"/>
    </w:rPr>
  </w:style>
  <w:style w:type="character" w:customStyle="1" w:styleId="Nadpis1Char">
    <w:name w:val="Nadpis 1 Char"/>
    <w:basedOn w:val="Predvolenpsmoodseku"/>
    <w:link w:val="Nadpis1"/>
    <w:uiPriority w:val="9"/>
    <w:rsid w:val="00864C0B"/>
    <w:rPr>
      <w:b/>
      <w:bCs/>
      <w:caps/>
      <w:color w:val="1F4E79" w:themeColor="accent1" w:themeShade="80"/>
      <w:sz w:val="24"/>
      <w:szCs w:val="28"/>
    </w:rPr>
  </w:style>
  <w:style w:type="table" w:customStyle="1" w:styleId="TipTable">
    <w:name w:val="Tip Table"/>
    <w:basedOn w:val="Normlnatabuka"/>
    <w:uiPriority w:val="99"/>
    <w:rsid w:val="00864C0B"/>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864C0B"/>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864C0B"/>
    <w:rPr>
      <w:color w:val="808080"/>
    </w:rPr>
  </w:style>
  <w:style w:type="paragraph" w:styleId="Bezriadkovania">
    <w:name w:val="No Spacing"/>
    <w:uiPriority w:val="36"/>
    <w:qFormat/>
    <w:rsid w:val="00864C0B"/>
    <w:pPr>
      <w:spacing w:after="0" w:line="240" w:lineRule="auto"/>
    </w:pPr>
  </w:style>
  <w:style w:type="character" w:customStyle="1" w:styleId="Nadpis2Char">
    <w:name w:val="Nadpis 2 Char"/>
    <w:basedOn w:val="Predvolenpsmoodseku"/>
    <w:link w:val="Nadpis2"/>
    <w:uiPriority w:val="9"/>
    <w:rsid w:val="00864C0B"/>
    <w:rPr>
      <w:b/>
      <w:bCs/>
      <w:color w:val="5B9BD5" w:themeColor="accent1"/>
      <w:sz w:val="20"/>
      <w:szCs w:val="24"/>
    </w:rPr>
  </w:style>
  <w:style w:type="paragraph" w:styleId="Zoznamsodrkami">
    <w:name w:val="List Bullet"/>
    <w:basedOn w:val="Normlny"/>
    <w:uiPriority w:val="1"/>
    <w:unhideWhenUsed/>
    <w:qFormat/>
    <w:rsid w:val="00864C0B"/>
    <w:pPr>
      <w:numPr>
        <w:numId w:val="3"/>
      </w:numPr>
      <w:spacing w:after="60"/>
    </w:pPr>
  </w:style>
  <w:style w:type="paragraph" w:styleId="Hlavika">
    <w:name w:val="header"/>
    <w:basedOn w:val="Normlny"/>
    <w:link w:val="HlavikaChar"/>
    <w:uiPriority w:val="99"/>
    <w:unhideWhenUsed/>
    <w:rsid w:val="00864C0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64C0B"/>
  </w:style>
  <w:style w:type="paragraph" w:styleId="Pta">
    <w:name w:val="footer"/>
    <w:basedOn w:val="Normlny"/>
    <w:link w:val="PtaChar"/>
    <w:uiPriority w:val="99"/>
    <w:unhideWhenUsed/>
    <w:rsid w:val="00864C0B"/>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864C0B"/>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864C0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864C0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864C0B"/>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864C0B"/>
    <w:pPr>
      <w:tabs>
        <w:tab w:val="decimal" w:pos="936"/>
      </w:tabs>
      <w:spacing w:before="120" w:after="120" w:line="240" w:lineRule="auto"/>
    </w:pPr>
  </w:style>
  <w:style w:type="paragraph" w:styleId="Podpis">
    <w:name w:val="Signature"/>
    <w:basedOn w:val="Normlny"/>
    <w:link w:val="PodpisChar"/>
    <w:uiPriority w:val="12"/>
    <w:unhideWhenUsed/>
    <w:qFormat/>
    <w:rsid w:val="00864C0B"/>
    <w:pPr>
      <w:spacing w:before="960" w:after="0" w:line="240" w:lineRule="auto"/>
    </w:pPr>
  </w:style>
  <w:style w:type="character" w:customStyle="1" w:styleId="PodpisChar">
    <w:name w:val="Podpis Char"/>
    <w:basedOn w:val="Predvolenpsmoodseku"/>
    <w:link w:val="Podpis"/>
    <w:uiPriority w:val="12"/>
    <w:rsid w:val="00864C0B"/>
  </w:style>
  <w:style w:type="paragraph" w:customStyle="1" w:styleId="SpaceBefore">
    <w:name w:val="Space Before"/>
    <w:basedOn w:val="Normlny"/>
    <w:uiPriority w:val="2"/>
    <w:qFormat/>
    <w:rsid w:val="00864C0B"/>
    <w:pPr>
      <w:spacing w:before="240"/>
    </w:pPr>
  </w:style>
  <w:style w:type="table" w:customStyle="1" w:styleId="TipTable1">
    <w:name w:val="Tip Table1"/>
    <w:basedOn w:val="Normlnatabuka"/>
    <w:uiPriority w:val="99"/>
    <w:rsid w:val="00864C0B"/>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864C0B"/>
    <w:pPr>
      <w:ind w:left="720"/>
      <w:contextualSpacing/>
    </w:pPr>
  </w:style>
  <w:style w:type="paragraph" w:styleId="Textbubliny">
    <w:name w:val="Balloon Text"/>
    <w:basedOn w:val="Normlny"/>
    <w:link w:val="TextbublinyChar"/>
    <w:uiPriority w:val="99"/>
    <w:semiHidden/>
    <w:unhideWhenUsed/>
    <w:rsid w:val="00EF774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F77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uiPriority="12"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64C0B"/>
  </w:style>
  <w:style w:type="paragraph" w:styleId="Nadpis1">
    <w:name w:val="heading 1"/>
    <w:basedOn w:val="Normlny"/>
    <w:next w:val="Normlny"/>
    <w:link w:val="Nadpis1Char"/>
    <w:uiPriority w:val="9"/>
    <w:qFormat/>
    <w:rsid w:val="00864C0B"/>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autoRedefine/>
    <w:uiPriority w:val="9"/>
    <w:unhideWhenUsed/>
    <w:qFormat/>
    <w:rsid w:val="00864C0B"/>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autoRedefine/>
    <w:uiPriority w:val="10"/>
    <w:qFormat/>
    <w:rsid w:val="00864C0B"/>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864C0B"/>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864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864C0B"/>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864C0B"/>
    <w:rPr>
      <w:b/>
      <w:bCs/>
      <w:color w:val="5B9BD5" w:themeColor="accent1"/>
      <w:sz w:val="24"/>
      <w:szCs w:val="24"/>
    </w:rPr>
  </w:style>
  <w:style w:type="character" w:customStyle="1" w:styleId="Nadpis1Char">
    <w:name w:val="Nadpis 1 Char"/>
    <w:basedOn w:val="Predvolenpsmoodseku"/>
    <w:link w:val="Nadpis1"/>
    <w:uiPriority w:val="9"/>
    <w:rsid w:val="00864C0B"/>
    <w:rPr>
      <w:b/>
      <w:bCs/>
      <w:caps/>
      <w:color w:val="1F4E79" w:themeColor="accent1" w:themeShade="80"/>
      <w:sz w:val="24"/>
      <w:szCs w:val="28"/>
    </w:rPr>
  </w:style>
  <w:style w:type="table" w:customStyle="1" w:styleId="TipTable">
    <w:name w:val="Tip Table"/>
    <w:basedOn w:val="Normlnatabuka"/>
    <w:uiPriority w:val="99"/>
    <w:rsid w:val="00864C0B"/>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864C0B"/>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864C0B"/>
    <w:rPr>
      <w:color w:val="808080"/>
    </w:rPr>
  </w:style>
  <w:style w:type="paragraph" w:styleId="Bezriadkovania">
    <w:name w:val="No Spacing"/>
    <w:uiPriority w:val="36"/>
    <w:qFormat/>
    <w:rsid w:val="00864C0B"/>
    <w:pPr>
      <w:spacing w:after="0" w:line="240" w:lineRule="auto"/>
    </w:pPr>
  </w:style>
  <w:style w:type="character" w:customStyle="1" w:styleId="Nadpis2Char">
    <w:name w:val="Nadpis 2 Char"/>
    <w:basedOn w:val="Predvolenpsmoodseku"/>
    <w:link w:val="Nadpis2"/>
    <w:uiPriority w:val="9"/>
    <w:rsid w:val="00864C0B"/>
    <w:rPr>
      <w:b/>
      <w:bCs/>
      <w:color w:val="5B9BD5" w:themeColor="accent1"/>
      <w:sz w:val="20"/>
      <w:szCs w:val="24"/>
    </w:rPr>
  </w:style>
  <w:style w:type="paragraph" w:styleId="Zoznamsodrkami">
    <w:name w:val="List Bullet"/>
    <w:basedOn w:val="Normlny"/>
    <w:uiPriority w:val="1"/>
    <w:unhideWhenUsed/>
    <w:qFormat/>
    <w:rsid w:val="00864C0B"/>
    <w:pPr>
      <w:numPr>
        <w:numId w:val="3"/>
      </w:numPr>
      <w:spacing w:after="60"/>
    </w:pPr>
  </w:style>
  <w:style w:type="paragraph" w:styleId="Hlavika">
    <w:name w:val="header"/>
    <w:basedOn w:val="Normlny"/>
    <w:link w:val="HlavikaChar"/>
    <w:uiPriority w:val="99"/>
    <w:unhideWhenUsed/>
    <w:rsid w:val="00864C0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64C0B"/>
  </w:style>
  <w:style w:type="paragraph" w:styleId="Pta">
    <w:name w:val="footer"/>
    <w:basedOn w:val="Normlny"/>
    <w:link w:val="PtaChar"/>
    <w:uiPriority w:val="99"/>
    <w:unhideWhenUsed/>
    <w:rsid w:val="00864C0B"/>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864C0B"/>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864C0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864C0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864C0B"/>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864C0B"/>
    <w:pPr>
      <w:tabs>
        <w:tab w:val="decimal" w:pos="936"/>
      </w:tabs>
      <w:spacing w:before="120" w:after="120" w:line="240" w:lineRule="auto"/>
    </w:pPr>
  </w:style>
  <w:style w:type="paragraph" w:styleId="Podpis">
    <w:name w:val="Signature"/>
    <w:basedOn w:val="Normlny"/>
    <w:link w:val="PodpisChar"/>
    <w:uiPriority w:val="12"/>
    <w:unhideWhenUsed/>
    <w:qFormat/>
    <w:rsid w:val="00864C0B"/>
    <w:pPr>
      <w:spacing w:before="960" w:after="0" w:line="240" w:lineRule="auto"/>
    </w:pPr>
  </w:style>
  <w:style w:type="character" w:customStyle="1" w:styleId="PodpisChar">
    <w:name w:val="Podpis Char"/>
    <w:basedOn w:val="Predvolenpsmoodseku"/>
    <w:link w:val="Podpis"/>
    <w:uiPriority w:val="12"/>
    <w:rsid w:val="00864C0B"/>
  </w:style>
  <w:style w:type="paragraph" w:customStyle="1" w:styleId="SpaceBefore">
    <w:name w:val="Space Before"/>
    <w:basedOn w:val="Normlny"/>
    <w:uiPriority w:val="2"/>
    <w:qFormat/>
    <w:rsid w:val="00864C0B"/>
    <w:pPr>
      <w:spacing w:before="240"/>
    </w:pPr>
  </w:style>
  <w:style w:type="table" w:customStyle="1" w:styleId="TipTable1">
    <w:name w:val="Tip Table1"/>
    <w:basedOn w:val="Normlnatabuka"/>
    <w:uiPriority w:val="99"/>
    <w:rsid w:val="00864C0B"/>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864C0B"/>
    <w:pPr>
      <w:ind w:left="720"/>
      <w:contextualSpacing/>
    </w:pPr>
  </w:style>
  <w:style w:type="paragraph" w:styleId="Textbubliny">
    <w:name w:val="Balloon Text"/>
    <w:basedOn w:val="Normlny"/>
    <w:link w:val="TextbublinyChar"/>
    <w:uiPriority w:val="99"/>
    <w:semiHidden/>
    <w:unhideWhenUsed/>
    <w:rsid w:val="00EF774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F77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98159">
      <w:bodyDiv w:val="1"/>
      <w:marLeft w:val="0"/>
      <w:marRight w:val="0"/>
      <w:marTop w:val="0"/>
      <w:marBottom w:val="0"/>
      <w:divBdr>
        <w:top w:val="none" w:sz="0" w:space="0" w:color="auto"/>
        <w:left w:val="none" w:sz="0" w:space="0" w:color="auto"/>
        <w:bottom w:val="none" w:sz="0" w:space="0" w:color="auto"/>
        <w:right w:val="none" w:sz="0" w:space="0" w:color="auto"/>
      </w:divBdr>
    </w:div>
    <w:div w:id="15728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SkyDrive\Documents\UPSVaR\Metodika\metodika%20template%20klient%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5D0CC192294A5A853615378723F832"/>
        <w:category>
          <w:name w:val="General"/>
          <w:gallery w:val="placeholder"/>
        </w:category>
        <w:types>
          <w:type w:val="bbPlcHdr"/>
        </w:types>
        <w:behaviors>
          <w:behavior w:val="content"/>
        </w:behaviors>
        <w:guid w:val="{B873391E-9F05-4CA8-AA12-A3B7726FA65C}"/>
      </w:docPartPr>
      <w:docPartBody>
        <w:p w:rsidR="00DD1B9A" w:rsidRDefault="005F3107">
          <w:pPr>
            <w:pStyle w:val="CE5D0CC192294A5A853615378723F832"/>
          </w:pPr>
          <w:r>
            <w:rPr>
              <w:rStyle w:val="Textzstupnhosymbolu"/>
            </w:rPr>
            <w:t>Vyperte</w:t>
          </w:r>
        </w:p>
      </w:docPartBody>
    </w:docPart>
    <w:docPart>
      <w:docPartPr>
        <w:name w:val="DECEF5F3A1054E85A175E245089A0C0B"/>
        <w:category>
          <w:name w:val="General"/>
          <w:gallery w:val="placeholder"/>
        </w:category>
        <w:types>
          <w:type w:val="bbPlcHdr"/>
        </w:types>
        <w:behaviors>
          <w:behavior w:val="content"/>
        </w:behaviors>
        <w:guid w:val="{47543158-A04C-4B06-9519-729AB5A90BFA}"/>
      </w:docPartPr>
      <w:docPartBody>
        <w:p w:rsidR="00DD1B9A" w:rsidRDefault="005F3107">
          <w:pPr>
            <w:pStyle w:val="DECEF5F3A1054E85A175E245089A0C0B"/>
          </w:pPr>
          <w:r>
            <w:rPr>
              <w:rStyle w:val="Textzstupnhosymbolu"/>
            </w:rPr>
            <w:t>vložte číslo</w:t>
          </w:r>
        </w:p>
      </w:docPartBody>
    </w:docPart>
    <w:docPart>
      <w:docPartPr>
        <w:name w:val="ECA358170DE746A08134F25F5195B954"/>
        <w:category>
          <w:name w:val="General"/>
          <w:gallery w:val="placeholder"/>
        </w:category>
        <w:types>
          <w:type w:val="bbPlcHdr"/>
        </w:types>
        <w:behaviors>
          <w:behavior w:val="content"/>
        </w:behaviors>
        <w:guid w:val="{F156C2E1-3832-4DC6-98B9-F3EDC74DCE5B}"/>
      </w:docPartPr>
      <w:docPartBody>
        <w:p w:rsidR="00DD1B9A" w:rsidRDefault="005F3107">
          <w:pPr>
            <w:pStyle w:val="ECA358170DE746A08134F25F5195B954"/>
          </w:pPr>
          <w:r>
            <w:t>názov metódy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F3107"/>
    <w:rsid w:val="00056FC0"/>
    <w:rsid w:val="0016342A"/>
    <w:rsid w:val="001F4445"/>
    <w:rsid w:val="00227706"/>
    <w:rsid w:val="00412DDE"/>
    <w:rsid w:val="004F35EF"/>
    <w:rsid w:val="00592395"/>
    <w:rsid w:val="005F3107"/>
    <w:rsid w:val="00624CB6"/>
    <w:rsid w:val="008E7702"/>
    <w:rsid w:val="009015A1"/>
    <w:rsid w:val="00930725"/>
    <w:rsid w:val="00B434BA"/>
    <w:rsid w:val="00C45AD5"/>
    <w:rsid w:val="00CF1831"/>
    <w:rsid w:val="00DD1B9A"/>
    <w:rsid w:val="00DE6C93"/>
    <w:rsid w:val="00EC4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3072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930725"/>
    <w:rPr>
      <w:color w:val="808080"/>
    </w:rPr>
  </w:style>
  <w:style w:type="paragraph" w:customStyle="1" w:styleId="CE5D0CC192294A5A853615378723F832">
    <w:name w:val="CE5D0CC192294A5A853615378723F832"/>
    <w:rsid w:val="00930725"/>
  </w:style>
  <w:style w:type="paragraph" w:customStyle="1" w:styleId="DECEF5F3A1054E85A175E245089A0C0B">
    <w:name w:val="DECEF5F3A1054E85A175E245089A0C0B"/>
    <w:rsid w:val="00930725"/>
  </w:style>
  <w:style w:type="paragraph" w:customStyle="1" w:styleId="ECA358170DE746A08134F25F5195B954">
    <w:name w:val="ECA358170DE746A08134F25F5195B954"/>
    <w:rsid w:val="00930725"/>
  </w:style>
  <w:style w:type="paragraph" w:customStyle="1" w:styleId="1C081086C10948DB834250DD60FDC1AB">
    <w:name w:val="1C081086C10948DB834250DD60FDC1AB"/>
    <w:rsid w:val="009307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1440AEA6-8D98-4C95-BDB5-4D458DDB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klient v1</Template>
  <TotalTime>641</TotalTime>
  <Pages>8</Pages>
  <Words>1437</Words>
  <Characters>8197</Characters>
  <Application>Microsoft Office Word</Application>
  <DocSecurity>0</DocSecurity>
  <Lines>68</Lines>
  <Paragraphs>19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OTÁZKY NA PRACOVNÝ ROZHOVOR</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Sprlak</dc:creator>
  <cp:lastModifiedBy>Šprlák Tomáš</cp:lastModifiedBy>
  <cp:revision>18</cp:revision>
  <cp:lastPrinted>2015-01-14T14:40:00Z</cp:lastPrinted>
  <dcterms:created xsi:type="dcterms:W3CDTF">2015-01-13T13:14:00Z</dcterms:created>
  <dcterms:modified xsi:type="dcterms:W3CDTF">2016-08-09T10:43:00Z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