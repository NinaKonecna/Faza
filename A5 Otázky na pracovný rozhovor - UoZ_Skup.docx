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9BA41B9" w14:textId="77777777" w:rsidR="001235EA" w:rsidRPr="00D602C9" w:rsidRDefault="000C2777">
      <w:pPr>
        <w:pStyle w:val="Nzov"/>
        <w:rPr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CE5D0CC192294A5A853615378723F832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AD5045">
            <w:rPr>
              <w:rStyle w:val="NzovChar"/>
              <w:lang w:val="sk-SK"/>
            </w:rPr>
            <w:t>A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DECEF5F3A1054E85A175E245089A0C0B"/>
          </w:placeholder>
        </w:sdtPr>
        <w:sdtEndPr>
          <w:rPr>
            <w:rStyle w:val="NzovChar"/>
          </w:rPr>
        </w:sdtEndPr>
        <w:sdtContent>
          <w:r w:rsidR="00AD5045">
            <w:rPr>
              <w:rStyle w:val="NzovChar"/>
              <w:lang w:val="sk-SK"/>
            </w:rPr>
            <w:t>5</w:t>
          </w:r>
        </w:sdtContent>
      </w:sdt>
      <w:r w:rsidR="00753FE7" w:rsidRPr="00D602C9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ECA358170DE746A08134F25F5195B95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D5045">
            <w:rPr>
              <w:caps w:val="0"/>
              <w:lang w:val="sk-SK"/>
            </w:rPr>
            <w:t>OTÁZKY NA PRACOVNÝ ROZHOVOR</w:t>
          </w:r>
        </w:sdtContent>
      </w:sdt>
    </w:p>
    <w:p w14:paraId="59BA41BA" w14:textId="77777777" w:rsidR="001235EA" w:rsidRPr="00D602C9" w:rsidRDefault="006469DA">
      <w:pPr>
        <w:pStyle w:val="Podtitul"/>
        <w:rPr>
          <w:lang w:val="sk-SK"/>
        </w:rPr>
      </w:pPr>
      <w:r>
        <w:rPr>
          <w:rStyle w:val="Nadpis1Char"/>
          <w:lang w:val="sk-SK"/>
        </w:rPr>
        <w:t>Pracovný materiál pre uchádzača o</w:t>
      </w:r>
      <w:r w:rsidR="007D15C1">
        <w:rPr>
          <w:rStyle w:val="Nadpis1Char"/>
          <w:lang w:val="sk-SK"/>
        </w:rPr>
        <w:t> </w:t>
      </w:r>
      <w:r>
        <w:rPr>
          <w:rStyle w:val="Nadpis1Char"/>
          <w:lang w:val="sk-SK"/>
        </w:rPr>
        <w:t>zamestnanie</w:t>
      </w:r>
      <w:r w:rsidR="007D15C1">
        <w:rPr>
          <w:rStyle w:val="Nadpis1Char"/>
          <w:lang w:val="sk-SK"/>
        </w:rPr>
        <w:t xml:space="preserve"> – </w:t>
      </w:r>
      <w:r w:rsidR="007D15C1" w:rsidRPr="007D15C1">
        <w:rPr>
          <w:rStyle w:val="Nadpis1Char"/>
          <w:b/>
          <w:lang w:val="sk-SK"/>
        </w:rPr>
        <w:t>SKUPINOVÁ PRÁCA</w:t>
      </w:r>
    </w:p>
    <w:p w14:paraId="59BA41BB" w14:textId="77777777" w:rsidR="005D5405" w:rsidRDefault="005D5405" w:rsidP="005D5405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1BC" w14:textId="77777777" w:rsidR="00781A07" w:rsidRPr="00E64533" w:rsidRDefault="005D5405" w:rsidP="00AF2234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 xml:space="preserve"> </w:t>
      </w:r>
      <w:r w:rsidR="00E64533">
        <w:rPr>
          <w:b/>
          <w:color w:val="auto"/>
          <w:sz w:val="20"/>
          <w:lang w:val="sk-SK"/>
        </w:rPr>
        <w:t>„</w:t>
      </w:r>
      <w:r w:rsidR="00AD5045" w:rsidRPr="00E64533">
        <w:rPr>
          <w:b/>
          <w:color w:val="auto"/>
          <w:sz w:val="20"/>
          <w:lang w:val="sk-SK"/>
        </w:rPr>
        <w:t>Čo ste robili vo vašom predchá</w:t>
      </w:r>
      <w:r w:rsidR="00643C9E" w:rsidRPr="00E64533">
        <w:rPr>
          <w:b/>
          <w:color w:val="auto"/>
          <w:sz w:val="20"/>
          <w:lang w:val="sk-SK"/>
        </w:rPr>
        <w:t>dzajúcom zamestnaní?</w:t>
      </w:r>
      <w:r w:rsidR="00E64533">
        <w:rPr>
          <w:b/>
          <w:color w:val="auto"/>
          <w:sz w:val="20"/>
          <w:lang w:val="sk-SK"/>
        </w:rPr>
        <w:t>“</w:t>
      </w:r>
    </w:p>
    <w:p w14:paraId="59BA41BD" w14:textId="77777777" w:rsidR="00781A07" w:rsidRPr="00BB5888" w:rsidRDefault="00643C9E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643C9E" w:rsidRPr="005D5405" w14:paraId="59BA41C4" w14:textId="77777777" w:rsidTr="00985DA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1BE" w14:textId="7F1145F6" w:rsidR="001C07F9" w:rsidRDefault="0018143B" w:rsidP="00985DAA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</w:t>
            </w:r>
            <w:r w:rsidR="005D5405">
              <w:rPr>
                <w:iCs/>
                <w:lang w:val="sk-SK"/>
              </w:rPr>
              <w:t>o chce zamestnávateľ touto otázkou zistiť?</w:t>
            </w:r>
          </w:p>
          <w:p w14:paraId="59BA41BF" w14:textId="77777777" w:rsidR="00DF65AD" w:rsidRDefault="00DF65AD" w:rsidP="00985DAA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C0" w14:textId="77777777" w:rsidR="00DF65AD" w:rsidRDefault="00DF65AD" w:rsidP="00985DAA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C1" w14:textId="77777777" w:rsidR="00DF65AD" w:rsidRDefault="005D5405" w:rsidP="00985DAA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1C2" w14:textId="77777777" w:rsidR="00DF65AD" w:rsidRDefault="00DF65AD" w:rsidP="00985DAA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C3" w14:textId="77777777" w:rsidR="00DF65AD" w:rsidRPr="006C19DE" w:rsidRDefault="00DF65AD" w:rsidP="00985DAA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1C5" w14:textId="77777777" w:rsidR="00781A07" w:rsidRPr="00781A07" w:rsidRDefault="00296D9B" w:rsidP="00781A07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A4295" wp14:editId="59BA4296">
                <wp:simplePos x="0" y="0"/>
                <wp:positionH relativeFrom="column">
                  <wp:posOffset>-234315</wp:posOffset>
                </wp:positionH>
                <wp:positionV relativeFrom="paragraph">
                  <wp:posOffset>174002</wp:posOffset>
                </wp:positionV>
                <wp:extent cx="6809172" cy="0"/>
                <wp:effectExtent l="0" t="0" r="10795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7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F56685D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5pt,13.7pt" to="517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</w:p>
    <w:p w14:paraId="59BA41C6" w14:textId="77777777" w:rsidR="00E11EEF" w:rsidRDefault="00E11EEF" w:rsidP="00E11EEF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1C7" w14:textId="77777777" w:rsidR="00E64533" w:rsidRPr="00E64533" w:rsidRDefault="00E64533" w:rsidP="00AF2234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„Prečo ste odišli z</w:t>
      </w:r>
      <w:r w:rsidR="00F21897">
        <w:rPr>
          <w:b/>
          <w:color w:val="auto"/>
          <w:sz w:val="20"/>
          <w:lang w:val="sk-SK"/>
        </w:rPr>
        <w:t> vášho posledného</w:t>
      </w:r>
      <w:r>
        <w:rPr>
          <w:b/>
          <w:color w:val="auto"/>
          <w:sz w:val="20"/>
          <w:lang w:val="sk-SK"/>
        </w:rPr>
        <w:t xml:space="preserve"> zamestnania?“</w:t>
      </w:r>
    </w:p>
    <w:p w14:paraId="59BA41C8" w14:textId="77777777" w:rsidR="0067562E" w:rsidRPr="00BB5888" w:rsidRDefault="0067562E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67562E" w:rsidRPr="00064FAD" w14:paraId="59BA41CF" w14:textId="77777777" w:rsidTr="00985DA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1C9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1CA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CB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CC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1CD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CE" w14:textId="77777777" w:rsidR="00E11EEF" w:rsidRPr="006C19DE" w:rsidRDefault="00E11EEF" w:rsidP="00985DAA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1D0" w14:textId="77777777" w:rsidR="0067562E" w:rsidRPr="0067562E" w:rsidRDefault="00DF65AD" w:rsidP="0067562E">
      <w:pPr>
        <w:rPr>
          <w:i/>
          <w:color w:val="auto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A4297" wp14:editId="59BA4298">
                <wp:simplePos x="0" y="0"/>
                <wp:positionH relativeFrom="column">
                  <wp:posOffset>-173355</wp:posOffset>
                </wp:positionH>
                <wp:positionV relativeFrom="paragraph">
                  <wp:posOffset>136207</wp:posOffset>
                </wp:positionV>
                <wp:extent cx="6809105" cy="0"/>
                <wp:effectExtent l="0" t="0" r="10795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9A784FF" id="Rovná spojnica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0.7pt" to="522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" strokecolor="#5b9bd5 [3204]" strokeweight=".5pt">
                <v:stroke dashstyle="dash" joinstyle="miter"/>
              </v:line>
            </w:pict>
          </mc:Fallback>
        </mc:AlternateContent>
      </w:r>
    </w:p>
    <w:p w14:paraId="59BA41D1" w14:textId="77777777" w:rsidR="0067562E" w:rsidRPr="00BB5888" w:rsidRDefault="0067562E" w:rsidP="00AF2234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szCs w:val="20"/>
          <w:lang w:val="sk-SK"/>
        </w:rPr>
      </w:pPr>
      <w:r w:rsidRPr="00BB5888">
        <w:rPr>
          <w:b/>
          <w:color w:val="auto"/>
          <w:sz w:val="20"/>
          <w:szCs w:val="20"/>
          <w:lang w:val="sk-SK"/>
        </w:rPr>
        <w:t>„Máte skúsenosti s takýmto typom práce?“</w:t>
      </w:r>
    </w:p>
    <w:p w14:paraId="59BA41D2" w14:textId="77777777" w:rsidR="0067562E" w:rsidRPr="00BB5888" w:rsidRDefault="0067562E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67562E" w:rsidRPr="00064FAD" w14:paraId="59BA41D9" w14:textId="77777777" w:rsidTr="00985DA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1D3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1D4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D5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D6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1D7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D8" w14:textId="77777777" w:rsidR="00D543E5" w:rsidRPr="006C19DE" w:rsidRDefault="00D543E5" w:rsidP="00985DAA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1DA" w14:textId="77777777" w:rsidR="0067562E" w:rsidRPr="0067562E" w:rsidRDefault="0067562E" w:rsidP="0067562E">
      <w:pPr>
        <w:rPr>
          <w:i/>
          <w:color w:val="auto"/>
          <w:lang w:val="sk-SK"/>
        </w:rPr>
      </w:pPr>
    </w:p>
    <w:p w14:paraId="59BA41DB" w14:textId="77777777" w:rsidR="005D5405" w:rsidRDefault="005D5405" w:rsidP="005D5405">
      <w:pPr>
        <w:pStyle w:val="Odsekzoznamu"/>
        <w:spacing w:after="120"/>
        <w:ind w:left="284"/>
        <w:rPr>
          <w:b/>
          <w:color w:val="auto"/>
          <w:sz w:val="20"/>
          <w:szCs w:val="20"/>
          <w:lang w:val="sk-SK"/>
        </w:rPr>
      </w:pPr>
    </w:p>
    <w:p w14:paraId="59BA41DC" w14:textId="77777777" w:rsidR="005D5405" w:rsidRDefault="005D5405" w:rsidP="005D5405">
      <w:pPr>
        <w:pStyle w:val="Odsekzoznamu"/>
        <w:spacing w:after="120"/>
        <w:ind w:left="284"/>
        <w:rPr>
          <w:b/>
          <w:color w:val="auto"/>
          <w:sz w:val="20"/>
          <w:szCs w:val="20"/>
          <w:lang w:val="sk-SK"/>
        </w:rPr>
      </w:pPr>
    </w:p>
    <w:p w14:paraId="59BA41DD" w14:textId="7C510B36" w:rsidR="005D5405" w:rsidRDefault="005D5405" w:rsidP="005D5405">
      <w:pPr>
        <w:pStyle w:val="Odsekzoznamu"/>
        <w:spacing w:after="120"/>
        <w:ind w:left="284"/>
        <w:rPr>
          <w:b/>
          <w:color w:val="auto"/>
          <w:sz w:val="20"/>
          <w:szCs w:val="20"/>
          <w:lang w:val="sk-SK"/>
        </w:rPr>
      </w:pPr>
    </w:p>
    <w:p w14:paraId="4C280B6E" w14:textId="25C03665" w:rsidR="00E516DF" w:rsidRDefault="00E516DF" w:rsidP="005D5405">
      <w:pPr>
        <w:pStyle w:val="Odsekzoznamu"/>
        <w:spacing w:after="120"/>
        <w:ind w:left="284"/>
        <w:rPr>
          <w:b/>
          <w:color w:val="auto"/>
          <w:sz w:val="20"/>
          <w:szCs w:val="20"/>
          <w:lang w:val="sk-SK"/>
        </w:rPr>
      </w:pPr>
    </w:p>
    <w:p w14:paraId="59F379DC" w14:textId="77777777" w:rsidR="00E516DF" w:rsidRDefault="00E516DF" w:rsidP="005D5405">
      <w:pPr>
        <w:pStyle w:val="Odsekzoznamu"/>
        <w:spacing w:after="120"/>
        <w:ind w:left="284"/>
        <w:rPr>
          <w:b/>
          <w:color w:val="auto"/>
          <w:sz w:val="20"/>
          <w:szCs w:val="20"/>
          <w:lang w:val="sk-SK"/>
        </w:rPr>
      </w:pPr>
    </w:p>
    <w:p w14:paraId="59BA41DE" w14:textId="77777777" w:rsidR="00286729" w:rsidRPr="00BB5888" w:rsidRDefault="00286729" w:rsidP="00F64C5C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szCs w:val="20"/>
          <w:lang w:val="sk-SK"/>
        </w:rPr>
      </w:pPr>
      <w:r w:rsidRPr="00BB5888">
        <w:rPr>
          <w:b/>
          <w:color w:val="auto"/>
          <w:sz w:val="20"/>
          <w:szCs w:val="20"/>
          <w:lang w:val="sk-SK"/>
        </w:rPr>
        <w:t xml:space="preserve">„Aké stroje / nástroje / </w:t>
      </w:r>
      <w:r w:rsidR="00AF2234" w:rsidRPr="00BB5888">
        <w:rPr>
          <w:b/>
          <w:color w:val="auto"/>
          <w:sz w:val="20"/>
          <w:szCs w:val="20"/>
          <w:lang w:val="sk-SK"/>
        </w:rPr>
        <w:t xml:space="preserve">zariadenia / </w:t>
      </w:r>
      <w:r w:rsidRPr="00BB5888">
        <w:rPr>
          <w:b/>
          <w:color w:val="auto"/>
          <w:sz w:val="20"/>
          <w:szCs w:val="20"/>
          <w:lang w:val="sk-SK"/>
        </w:rPr>
        <w:t>programy / ... viete používať?“</w:t>
      </w:r>
    </w:p>
    <w:p w14:paraId="59BA41DF" w14:textId="77777777" w:rsidR="00286729" w:rsidRPr="00BB5888" w:rsidRDefault="00286729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286729" w:rsidRPr="00064FAD" w14:paraId="59BA41E6" w14:textId="77777777" w:rsidTr="00AD6A5B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1E0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1E1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E2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E3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1E4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E5" w14:textId="77777777" w:rsidR="00286729" w:rsidRPr="006C19DE" w:rsidRDefault="00286729" w:rsidP="00AD6A5B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1E7" w14:textId="77777777" w:rsidR="00286729" w:rsidRPr="0067562E" w:rsidRDefault="00286729" w:rsidP="00286729">
      <w:pPr>
        <w:rPr>
          <w:i/>
          <w:color w:val="auto"/>
          <w:lang w:val="sk-SK"/>
        </w:rPr>
      </w:pPr>
    </w:p>
    <w:p w14:paraId="59BA41E8" w14:textId="77777777" w:rsidR="005D5405" w:rsidRDefault="005D5405" w:rsidP="005D5405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BA4299" wp14:editId="59BA429A">
                <wp:simplePos x="0" y="0"/>
                <wp:positionH relativeFrom="column">
                  <wp:posOffset>-81915</wp:posOffset>
                </wp:positionH>
                <wp:positionV relativeFrom="paragraph">
                  <wp:posOffset>23495</wp:posOffset>
                </wp:positionV>
                <wp:extent cx="6809172" cy="0"/>
                <wp:effectExtent l="0" t="0" r="10795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7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BDAA6C9" id="Rovná spojnica 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1.85pt" to="529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</w:p>
    <w:p w14:paraId="59BA41E9" w14:textId="77777777" w:rsidR="00AF2234" w:rsidRDefault="00AF2234" w:rsidP="00F64C5C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„Čo viete o našej firme?“</w:t>
      </w:r>
    </w:p>
    <w:p w14:paraId="59BA41EA" w14:textId="77777777" w:rsidR="00AF2234" w:rsidRPr="00BB5888" w:rsidRDefault="00AF2234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AF2234" w:rsidRPr="00064FAD" w14:paraId="59BA41F1" w14:textId="77777777" w:rsidTr="00AD6A5B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1EB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1EC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ED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EE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1EF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3ADD94BF" w14:textId="77777777" w:rsidR="00D543E5" w:rsidRDefault="00D543E5" w:rsidP="00AD6A5B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F0" w14:textId="504D26FD" w:rsidR="00E516DF" w:rsidRPr="00E516DF" w:rsidRDefault="00E516DF" w:rsidP="00AD6A5B">
            <w:pPr>
              <w:spacing w:after="180" w:line="288" w:lineRule="auto"/>
              <w:jc w:val="both"/>
              <w:rPr>
                <w:iCs/>
                <w:sz w:val="10"/>
                <w:lang w:val="sk-SK"/>
              </w:rPr>
            </w:pPr>
          </w:p>
        </w:tc>
      </w:tr>
    </w:tbl>
    <w:p w14:paraId="59BA41F2" w14:textId="77777777" w:rsidR="00E11EEF" w:rsidRDefault="00E11EEF" w:rsidP="00E11EEF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BA429B" wp14:editId="59BA429C">
                <wp:simplePos x="0" y="0"/>
                <wp:positionH relativeFrom="column">
                  <wp:posOffset>-241935</wp:posOffset>
                </wp:positionH>
                <wp:positionV relativeFrom="paragraph">
                  <wp:posOffset>109220</wp:posOffset>
                </wp:positionV>
                <wp:extent cx="6809105" cy="0"/>
                <wp:effectExtent l="0" t="0" r="10795" b="1905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50ED31E" id="Rovná spojnica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8.6pt" to="517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</w:p>
    <w:p w14:paraId="59BA41F3" w14:textId="77777777" w:rsidR="00E11EEF" w:rsidRDefault="00E11EEF" w:rsidP="00E11EEF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1F4" w14:textId="77777777" w:rsidR="00F64C5C" w:rsidRDefault="00F64C5C" w:rsidP="00F64C5C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„Prečo chcete u nás pracovať?“</w:t>
      </w:r>
    </w:p>
    <w:p w14:paraId="59BA41F5" w14:textId="77777777" w:rsidR="00F64C5C" w:rsidRPr="0067562E" w:rsidRDefault="00F64C5C" w:rsidP="00F64C5C">
      <w:pPr>
        <w:spacing w:after="0"/>
        <w:rPr>
          <w:color w:val="auto"/>
          <w:lang w:val="sk-SK"/>
        </w:rPr>
      </w:pPr>
      <w:r w:rsidRPr="0067562E">
        <w:rPr>
          <w:color w:val="auto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F64C5C" w:rsidRPr="00064FAD" w14:paraId="59BA41FC" w14:textId="77777777" w:rsidTr="00AD6A5B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1F6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1F7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F8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F9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1FA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1FB" w14:textId="77777777" w:rsidR="00BB5888" w:rsidRPr="006C19DE" w:rsidRDefault="00BB5888" w:rsidP="00AD6A5B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1FD" w14:textId="77777777" w:rsidR="00E11EEF" w:rsidRPr="0067562E" w:rsidRDefault="00E11EEF" w:rsidP="00F64C5C">
      <w:pPr>
        <w:rPr>
          <w:i/>
          <w:color w:val="auto"/>
          <w:lang w:val="sk-SK"/>
        </w:rPr>
      </w:pPr>
    </w:p>
    <w:p w14:paraId="59BA41FE" w14:textId="77777777" w:rsidR="005D5405" w:rsidRDefault="005D5405" w:rsidP="005D5405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200" w14:textId="77777777" w:rsidR="005D5405" w:rsidRDefault="005D5405" w:rsidP="005D5405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201" w14:textId="77777777" w:rsidR="00F64C5C" w:rsidRDefault="00F64C5C" w:rsidP="00F64C5C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</w:t>
      </w:r>
      <w:r w:rsidR="0015059E">
        <w:rPr>
          <w:b/>
          <w:color w:val="auto"/>
          <w:sz w:val="20"/>
          <w:lang w:val="sk-SK"/>
        </w:rPr>
        <w:t>Čo nám môžete ponúknuť</w:t>
      </w:r>
      <w:r>
        <w:rPr>
          <w:b/>
          <w:color w:val="auto"/>
          <w:sz w:val="20"/>
          <w:lang w:val="sk-SK"/>
        </w:rPr>
        <w:t>?“</w:t>
      </w:r>
    </w:p>
    <w:p w14:paraId="59BA4202" w14:textId="77777777" w:rsidR="00F64C5C" w:rsidRPr="00BB5888" w:rsidRDefault="00F64C5C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F64C5C" w:rsidRPr="00027F3D" w14:paraId="59BA4209" w14:textId="77777777" w:rsidTr="00AD6A5B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03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04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05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06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07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E51FCE3" w14:textId="77777777" w:rsidR="00D543E5" w:rsidRDefault="00D543E5" w:rsidP="00AD6A5B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08" w14:textId="6495B51D" w:rsidR="00E516DF" w:rsidRPr="00E516DF" w:rsidRDefault="00E516DF" w:rsidP="00AD6A5B">
            <w:pPr>
              <w:spacing w:after="180" w:line="288" w:lineRule="auto"/>
              <w:jc w:val="both"/>
              <w:rPr>
                <w:iCs/>
                <w:sz w:val="4"/>
                <w:lang w:val="sk-SK"/>
              </w:rPr>
            </w:pPr>
          </w:p>
        </w:tc>
      </w:tr>
    </w:tbl>
    <w:p w14:paraId="3E9CC086" w14:textId="77777777" w:rsidR="00E516DF" w:rsidRDefault="00E516DF" w:rsidP="00F64C5C">
      <w:pPr>
        <w:rPr>
          <w:i/>
          <w:color w:val="auto"/>
          <w:lang w:val="sk-SK"/>
        </w:rPr>
      </w:pPr>
    </w:p>
    <w:p w14:paraId="59BA420A" w14:textId="67C70D7A" w:rsidR="00F64C5C" w:rsidRPr="0067562E" w:rsidRDefault="00BB5888" w:rsidP="00F64C5C">
      <w:pPr>
        <w:rPr>
          <w:i/>
          <w:color w:val="auto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A429D" wp14:editId="59BA429E">
                <wp:simplePos x="0" y="0"/>
                <wp:positionH relativeFrom="column">
                  <wp:posOffset>-81915</wp:posOffset>
                </wp:positionH>
                <wp:positionV relativeFrom="paragraph">
                  <wp:posOffset>245428</wp:posOffset>
                </wp:positionV>
                <wp:extent cx="6809105" cy="0"/>
                <wp:effectExtent l="0" t="0" r="10795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C894F8B" id="Rovná spojnica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19.35pt" to="529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</w:p>
    <w:p w14:paraId="59BA420B" w14:textId="77777777" w:rsidR="00E11EEF" w:rsidRDefault="00E11EEF" w:rsidP="00E11EEF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20C" w14:textId="77777777" w:rsidR="00027F3D" w:rsidRDefault="00027F3D" w:rsidP="00027F3D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„Aké máte predstavy o plate?“</w:t>
      </w:r>
    </w:p>
    <w:p w14:paraId="59BA420D" w14:textId="77777777" w:rsidR="00027F3D" w:rsidRPr="00BB5888" w:rsidRDefault="00027F3D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027F3D" w:rsidRPr="00027F3D" w14:paraId="59BA4214" w14:textId="77777777" w:rsidTr="00AD6A5B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0E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0F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10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11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12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13" w14:textId="77777777" w:rsidR="00E11EEF" w:rsidRPr="006C19DE" w:rsidRDefault="00E11EEF" w:rsidP="00AD6A5B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215" w14:textId="77777777" w:rsidR="00E11EEF" w:rsidRDefault="00E11EEF" w:rsidP="00E11EEF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216" w14:textId="77777777" w:rsidR="00E11EEF" w:rsidRDefault="005D5405" w:rsidP="00E11EEF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A429F" wp14:editId="59BA42A0">
                <wp:simplePos x="0" y="0"/>
                <wp:positionH relativeFrom="column">
                  <wp:posOffset>-16510</wp:posOffset>
                </wp:positionH>
                <wp:positionV relativeFrom="paragraph">
                  <wp:posOffset>17780</wp:posOffset>
                </wp:positionV>
                <wp:extent cx="6809105" cy="0"/>
                <wp:effectExtent l="0" t="0" r="10795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78C1026" id="Rovná spojnica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.4pt" to="534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" strokecolor="#5b9bd5 [3204]" strokeweight=".5pt">
                <v:stroke dashstyle="dash" joinstyle="miter"/>
              </v:line>
            </w:pict>
          </mc:Fallback>
        </mc:AlternateContent>
      </w:r>
    </w:p>
    <w:p w14:paraId="59BA4217" w14:textId="77777777" w:rsidR="00027F3D" w:rsidRDefault="00027F3D" w:rsidP="00027F3D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 xml:space="preserve">„Prečo </w:t>
      </w:r>
      <w:r w:rsidR="00DF4C19">
        <w:rPr>
          <w:b/>
          <w:color w:val="auto"/>
          <w:sz w:val="20"/>
          <w:lang w:val="sk-SK"/>
        </w:rPr>
        <w:t>by sme zamestnať vás a nie niekoho iného</w:t>
      </w:r>
      <w:r>
        <w:rPr>
          <w:b/>
          <w:color w:val="auto"/>
          <w:sz w:val="20"/>
          <w:lang w:val="sk-SK"/>
        </w:rPr>
        <w:t>?“</w:t>
      </w:r>
    </w:p>
    <w:p w14:paraId="59BA4218" w14:textId="77777777" w:rsidR="00027F3D" w:rsidRPr="00BB5888" w:rsidRDefault="00027F3D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027F3D" w:rsidRPr="00731B98" w14:paraId="59BA421F" w14:textId="77777777" w:rsidTr="00AD6A5B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19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1A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1B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1C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1D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1E" w14:textId="77777777" w:rsidR="00027F3D" w:rsidRPr="006C19DE" w:rsidRDefault="00027F3D" w:rsidP="00AD6A5B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220" w14:textId="77777777" w:rsidR="00781A07" w:rsidRPr="00781A07" w:rsidRDefault="00781A07" w:rsidP="00781A07">
      <w:pPr>
        <w:rPr>
          <w:lang w:val="sk-SK"/>
        </w:rPr>
      </w:pPr>
    </w:p>
    <w:p w14:paraId="4A4AB36A" w14:textId="2D95EA6E" w:rsidR="00E516DF" w:rsidRDefault="00E516DF">
      <w:pPr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br w:type="page"/>
      </w:r>
    </w:p>
    <w:p w14:paraId="59BA4224" w14:textId="10506B30" w:rsidR="00731B98" w:rsidRDefault="0018143B" w:rsidP="00731B98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lastRenderedPageBreak/>
        <w:t>„</w:t>
      </w:r>
      <w:r w:rsidR="00731B98">
        <w:rPr>
          <w:b/>
          <w:color w:val="auto"/>
          <w:sz w:val="20"/>
          <w:lang w:val="sk-SK"/>
        </w:rPr>
        <w:t xml:space="preserve">Stávalo sa Vám, že ste niekedy </w:t>
      </w:r>
      <w:r w:rsidR="00153134">
        <w:rPr>
          <w:b/>
          <w:color w:val="auto"/>
          <w:sz w:val="20"/>
          <w:lang w:val="sk-SK"/>
        </w:rPr>
        <w:t>mali problémy s dochádzkou</w:t>
      </w:r>
      <w:r w:rsidR="00731B98">
        <w:rPr>
          <w:b/>
          <w:color w:val="auto"/>
          <w:sz w:val="20"/>
          <w:lang w:val="sk-SK"/>
        </w:rPr>
        <w:t>?“</w:t>
      </w:r>
    </w:p>
    <w:p w14:paraId="59BA4225" w14:textId="77777777" w:rsidR="00731B98" w:rsidRPr="00BB5888" w:rsidRDefault="00731B98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731B98" w:rsidRPr="00731B98" w14:paraId="59BA422C" w14:textId="77777777" w:rsidTr="00367AF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26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27" w14:textId="3A9A5B4D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4EAD6B78" w14:textId="77777777" w:rsidR="00E516DF" w:rsidRDefault="00E516DF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28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29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2A" w14:textId="4C449C3F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7F2B008A" w14:textId="77777777" w:rsidR="00E516DF" w:rsidRDefault="00E516DF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1ECBBA51" w14:textId="77777777" w:rsidR="00731B98" w:rsidRDefault="00731B98" w:rsidP="00367AF6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2B" w14:textId="7D6174D3" w:rsidR="00E516DF" w:rsidRPr="006C19DE" w:rsidRDefault="00E516DF" w:rsidP="00367AF6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22D" w14:textId="77777777" w:rsidR="00731B98" w:rsidRDefault="005D5405" w:rsidP="00731B98">
      <w:pPr>
        <w:rPr>
          <w:i/>
          <w:color w:val="auto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BA42A1" wp14:editId="59BA42A2">
                <wp:simplePos x="0" y="0"/>
                <wp:positionH relativeFrom="column">
                  <wp:posOffset>-149860</wp:posOffset>
                </wp:positionH>
                <wp:positionV relativeFrom="paragraph">
                  <wp:posOffset>166688</wp:posOffset>
                </wp:positionV>
                <wp:extent cx="6809172" cy="0"/>
                <wp:effectExtent l="0" t="0" r="10795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7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8699899" id="Rovná spojnica 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pt,13.15pt" to="524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" strokecolor="#5b9bd5 [3204]" strokeweight=".5pt">
                <v:stroke dashstyle="dash" joinstyle="miter"/>
              </v:line>
            </w:pict>
          </mc:Fallback>
        </mc:AlternateContent>
      </w:r>
    </w:p>
    <w:p w14:paraId="59BA422E" w14:textId="77777777" w:rsidR="00731B98" w:rsidRDefault="00731B98" w:rsidP="00731B98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„Aký je váš zdravotný stav?“</w:t>
      </w:r>
    </w:p>
    <w:p w14:paraId="59BA422F" w14:textId="77777777" w:rsidR="005B640A" w:rsidRPr="00F618C2" w:rsidRDefault="005B640A" w:rsidP="00E41EB1">
      <w:pPr>
        <w:pStyle w:val="Odsekzoznamu"/>
        <w:spacing w:after="0"/>
        <w:rPr>
          <w:color w:val="auto"/>
          <w:lang w:val="sk-SK"/>
        </w:rPr>
      </w:pPr>
    </w:p>
    <w:p w14:paraId="59BA4230" w14:textId="77777777" w:rsidR="00731B98" w:rsidRPr="00BB5888" w:rsidRDefault="00731B98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731B98" w:rsidRPr="00731B98" w14:paraId="59BA4237" w14:textId="77777777" w:rsidTr="00367AF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31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32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33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34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35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36" w14:textId="77777777" w:rsidR="00731B98" w:rsidRPr="006C19DE" w:rsidRDefault="00731B98" w:rsidP="00367AF6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239" w14:textId="77777777" w:rsidR="00731B98" w:rsidRPr="0067562E" w:rsidRDefault="00296D9B" w:rsidP="00731B98">
      <w:pPr>
        <w:rPr>
          <w:i/>
          <w:color w:val="auto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A42A3" wp14:editId="59BA42A4">
                <wp:simplePos x="0" y="0"/>
                <wp:positionH relativeFrom="column">
                  <wp:posOffset>-236210</wp:posOffset>
                </wp:positionH>
                <wp:positionV relativeFrom="paragraph">
                  <wp:posOffset>135620</wp:posOffset>
                </wp:positionV>
                <wp:extent cx="6809172" cy="0"/>
                <wp:effectExtent l="0" t="0" r="10795" b="1905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7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2E139A6" id="Rovná spojnica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10.7pt" to="517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</w:p>
    <w:p w14:paraId="59BA423A" w14:textId="77777777" w:rsidR="00A2359B" w:rsidRDefault="00A2359B" w:rsidP="00A2359B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23B" w14:textId="77777777" w:rsidR="00E41EB1" w:rsidRDefault="00E41EB1" w:rsidP="00E41EB1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„Aké sú Vaše silné stránky?“</w:t>
      </w:r>
    </w:p>
    <w:p w14:paraId="59BA423C" w14:textId="77777777" w:rsidR="00E41EB1" w:rsidRPr="00BB5888" w:rsidRDefault="00E41EB1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E41EB1" w:rsidRPr="00E31AF8" w14:paraId="59BA4243" w14:textId="77777777" w:rsidTr="00367AF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3D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3E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3F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40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41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42" w14:textId="77777777" w:rsidR="00E41EB1" w:rsidRPr="006C19DE" w:rsidRDefault="00E41EB1" w:rsidP="00367AF6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244" w14:textId="77777777" w:rsidR="00E41EB1" w:rsidRDefault="00E41EB1" w:rsidP="00E41EB1">
      <w:pPr>
        <w:rPr>
          <w:i/>
          <w:color w:val="auto"/>
          <w:lang w:val="sk-SK"/>
        </w:rPr>
      </w:pPr>
    </w:p>
    <w:p w14:paraId="59BA4245" w14:textId="77777777" w:rsidR="00E11EEF" w:rsidRDefault="00E11EEF">
      <w:pPr>
        <w:rPr>
          <w:i/>
          <w:color w:val="auto"/>
          <w:lang w:val="sk-SK"/>
        </w:rPr>
      </w:pPr>
    </w:p>
    <w:p w14:paraId="59BA4246" w14:textId="77777777" w:rsidR="00E41EB1" w:rsidRPr="00BB5888" w:rsidRDefault="00E41EB1" w:rsidP="00E41EB1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szCs w:val="20"/>
          <w:lang w:val="sk-SK"/>
        </w:rPr>
      </w:pPr>
      <w:r w:rsidRPr="00BB5888">
        <w:rPr>
          <w:b/>
          <w:color w:val="auto"/>
          <w:sz w:val="20"/>
          <w:szCs w:val="20"/>
          <w:lang w:val="sk-SK"/>
        </w:rPr>
        <w:lastRenderedPageBreak/>
        <w:t>„Aké sú Vaše slabé stránky?“</w:t>
      </w:r>
    </w:p>
    <w:p w14:paraId="59BA4247" w14:textId="77777777" w:rsidR="00E41EB1" w:rsidRPr="00BB5888" w:rsidRDefault="00E41EB1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E41EB1" w:rsidRPr="00731B98" w14:paraId="59BA424E" w14:textId="77777777" w:rsidTr="00367AF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48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49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4A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4B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4C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1AE1C24B" w14:textId="77777777" w:rsidR="00E11EEF" w:rsidRDefault="00E11EEF" w:rsidP="00367AF6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61F52519" w14:textId="77777777" w:rsidR="00E516DF" w:rsidRDefault="00E516DF" w:rsidP="00367AF6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42E3D197" w14:textId="77777777" w:rsidR="00E516DF" w:rsidRDefault="00E516DF" w:rsidP="00367AF6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4D" w14:textId="3B22D8CC" w:rsidR="00E516DF" w:rsidRPr="006C19DE" w:rsidRDefault="00E516DF" w:rsidP="00367AF6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24F" w14:textId="77777777" w:rsidR="00E41EB1" w:rsidRDefault="00296D9B" w:rsidP="00E41EB1">
      <w:pPr>
        <w:rPr>
          <w:i/>
          <w:color w:val="auto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A42A5" wp14:editId="59BA42A6">
                <wp:simplePos x="0" y="0"/>
                <wp:positionH relativeFrom="column">
                  <wp:posOffset>-235585</wp:posOffset>
                </wp:positionH>
                <wp:positionV relativeFrom="paragraph">
                  <wp:posOffset>211138</wp:posOffset>
                </wp:positionV>
                <wp:extent cx="6809172" cy="0"/>
                <wp:effectExtent l="0" t="0" r="10795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7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FF4C03D" id="Rovná spojnica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16.65pt" to="517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" strokecolor="#5b9bd5 [3204]" strokeweight=".5pt">
                <v:stroke dashstyle="dash" joinstyle="miter"/>
              </v:line>
            </w:pict>
          </mc:Fallback>
        </mc:AlternateContent>
      </w:r>
    </w:p>
    <w:p w14:paraId="59BA4250" w14:textId="77777777" w:rsidR="00A2359B" w:rsidRDefault="00A2359B" w:rsidP="00A2359B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251" w14:textId="66E593DB" w:rsidR="00BB585C" w:rsidRDefault="0018143B" w:rsidP="00BB585C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</w:t>
      </w:r>
      <w:r w:rsidR="00BB585C">
        <w:rPr>
          <w:b/>
          <w:color w:val="auto"/>
          <w:sz w:val="20"/>
          <w:lang w:val="sk-SK"/>
        </w:rPr>
        <w:t>Aké sú vaše najväčšie úspechy a neúspechy?.“</w:t>
      </w:r>
    </w:p>
    <w:p w14:paraId="59BA4252" w14:textId="77777777" w:rsidR="00BB585C" w:rsidRPr="00BB5888" w:rsidRDefault="00BB585C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BB585C" w:rsidRPr="00731B98" w14:paraId="59BA4259" w14:textId="77777777" w:rsidTr="00E516DF">
        <w:trPr>
          <w:trHeight w:val="2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53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54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55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56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58" w14:textId="3BCADFA7" w:rsidR="00E11EEF" w:rsidRPr="00E516DF" w:rsidRDefault="00E11EEF" w:rsidP="004A08B3">
            <w:pPr>
              <w:spacing w:after="180" w:line="288" w:lineRule="auto"/>
              <w:jc w:val="both"/>
              <w:rPr>
                <w:iCs/>
                <w:sz w:val="4"/>
                <w:lang w:val="sk-SK"/>
              </w:rPr>
            </w:pPr>
          </w:p>
        </w:tc>
      </w:tr>
    </w:tbl>
    <w:p w14:paraId="59BA425B" w14:textId="32A449DB" w:rsidR="005D5405" w:rsidRDefault="005D5405" w:rsidP="005D5405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BA42A7" wp14:editId="57EED9B6">
                <wp:simplePos x="0" y="0"/>
                <wp:positionH relativeFrom="column">
                  <wp:posOffset>-235585</wp:posOffset>
                </wp:positionH>
                <wp:positionV relativeFrom="paragraph">
                  <wp:posOffset>153670</wp:posOffset>
                </wp:positionV>
                <wp:extent cx="6809105" cy="0"/>
                <wp:effectExtent l="0" t="0" r="1079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FB4A80E" id="Rovná spojnica 6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12.1pt" to="517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" strokecolor="#5b9bd5 [3204]" strokeweight=".5pt">
                <v:stroke dashstyle="dash" joinstyle="miter"/>
              </v:line>
            </w:pict>
          </mc:Fallback>
        </mc:AlternateContent>
      </w:r>
    </w:p>
    <w:p w14:paraId="447E5A0F" w14:textId="54B5DBE9" w:rsidR="00E516DF" w:rsidRDefault="00E516DF" w:rsidP="00E516DF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25C" w14:textId="41C5C5BF" w:rsidR="00E80710" w:rsidRDefault="0018143B" w:rsidP="00E80710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</w:t>
      </w:r>
      <w:r w:rsidR="00E80710">
        <w:rPr>
          <w:b/>
          <w:color w:val="auto"/>
          <w:sz w:val="20"/>
          <w:lang w:val="sk-SK"/>
        </w:rPr>
        <w:t>Povedzte mi niečo o sebe.“</w:t>
      </w:r>
    </w:p>
    <w:p w14:paraId="59BA425D" w14:textId="77777777" w:rsidR="00E80710" w:rsidRPr="00BB5888" w:rsidRDefault="00E80710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E80710" w:rsidRPr="00731B98" w14:paraId="59BA4264" w14:textId="77777777" w:rsidTr="004A08B3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5E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5F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60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61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62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63" w14:textId="77777777" w:rsidR="00F96ABD" w:rsidRPr="006C19DE" w:rsidRDefault="00F96ABD" w:rsidP="004A08B3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CA38A50" w14:textId="4E086185" w:rsidR="00E516DF" w:rsidRDefault="00E516DF" w:rsidP="00E516DF">
      <w:pPr>
        <w:spacing w:after="120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br w:type="page"/>
      </w:r>
    </w:p>
    <w:p w14:paraId="59BA4269" w14:textId="0B06D3B9" w:rsidR="00BC2136" w:rsidRDefault="0018143B" w:rsidP="00BC2136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lastRenderedPageBreak/>
        <w:t>„</w:t>
      </w:r>
      <w:r w:rsidR="00BC2136">
        <w:rPr>
          <w:b/>
          <w:color w:val="auto"/>
          <w:sz w:val="20"/>
          <w:lang w:val="sk-SK"/>
        </w:rPr>
        <w:t>Nie ste pre túto pozíciu príliš starý/mladý?“</w:t>
      </w:r>
    </w:p>
    <w:p w14:paraId="59BA426A" w14:textId="77777777" w:rsidR="00846812" w:rsidRPr="00BB5888" w:rsidRDefault="00846812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BC2136" w:rsidRPr="00731B98" w14:paraId="59BA4271" w14:textId="77777777" w:rsidTr="004A08B3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6B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6C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6D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6E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6F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2B0B125F" w14:textId="77777777" w:rsidR="00D543E5" w:rsidRDefault="00D543E5" w:rsidP="004A08B3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218C909B" w14:textId="77777777" w:rsidR="00E516DF" w:rsidRDefault="00E516DF" w:rsidP="004A08B3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31BF8698" w14:textId="77777777" w:rsidR="00E516DF" w:rsidRDefault="00E516DF" w:rsidP="004A08B3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70" w14:textId="2460D45C" w:rsidR="00E516DF" w:rsidRPr="006C19DE" w:rsidRDefault="00E516DF" w:rsidP="004A08B3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272" w14:textId="77777777" w:rsidR="00BC2136" w:rsidRPr="0067562E" w:rsidRDefault="005D5405" w:rsidP="00BC2136">
      <w:pPr>
        <w:rPr>
          <w:i/>
          <w:color w:val="auto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BA42A9" wp14:editId="59BA42AA">
                <wp:simplePos x="0" y="0"/>
                <wp:positionH relativeFrom="column">
                  <wp:posOffset>-135573</wp:posOffset>
                </wp:positionH>
                <wp:positionV relativeFrom="paragraph">
                  <wp:posOffset>212090</wp:posOffset>
                </wp:positionV>
                <wp:extent cx="6809172" cy="0"/>
                <wp:effectExtent l="0" t="0" r="10795" b="1905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7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80A7CA6" id="Rovná spojnica 1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16.7pt" to="525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</w:p>
    <w:p w14:paraId="59BA4273" w14:textId="77777777" w:rsidR="005D5405" w:rsidRDefault="005D5405" w:rsidP="005D5405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274" w14:textId="1E3DD14E" w:rsidR="00846812" w:rsidRDefault="0018143B" w:rsidP="00846812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</w:t>
      </w:r>
      <w:r w:rsidR="00846812">
        <w:rPr>
          <w:b/>
          <w:color w:val="auto"/>
          <w:sz w:val="20"/>
          <w:lang w:val="sk-SK"/>
        </w:rPr>
        <w:t>Čomu sa venujete teraz, keď ste bez práce?“</w:t>
      </w:r>
    </w:p>
    <w:p w14:paraId="59BA4275" w14:textId="77777777" w:rsidR="00846812" w:rsidRPr="00846812" w:rsidRDefault="00846812" w:rsidP="00846812">
      <w:pPr>
        <w:spacing w:after="0"/>
        <w:rPr>
          <w:color w:val="auto"/>
          <w:lang w:val="sk-SK"/>
        </w:rPr>
      </w:pPr>
      <w:r w:rsidRPr="00846812">
        <w:rPr>
          <w:color w:val="auto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846812" w:rsidRPr="00731B98" w14:paraId="59BA427C" w14:textId="77777777" w:rsidTr="004A08B3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76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77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78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79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7A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7B" w14:textId="77777777" w:rsidR="00A2359B" w:rsidRPr="006C19DE" w:rsidRDefault="00A2359B" w:rsidP="004A08B3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27D" w14:textId="77777777" w:rsidR="00846812" w:rsidRPr="0067562E" w:rsidRDefault="00296D9B" w:rsidP="00846812">
      <w:pPr>
        <w:rPr>
          <w:i/>
          <w:color w:val="auto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A42AB" wp14:editId="59BA42AC">
                <wp:simplePos x="0" y="0"/>
                <wp:positionH relativeFrom="column">
                  <wp:posOffset>-184785</wp:posOffset>
                </wp:positionH>
                <wp:positionV relativeFrom="paragraph">
                  <wp:posOffset>183515</wp:posOffset>
                </wp:positionV>
                <wp:extent cx="6809105" cy="0"/>
                <wp:effectExtent l="0" t="0" r="10795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3ACEA31" id="Rovná spojnica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4.45pt" to="521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" strokecolor="#5b9bd5 [3204]" strokeweight=".5pt">
                <v:stroke dashstyle="dash" joinstyle="miter"/>
              </v:line>
            </w:pict>
          </mc:Fallback>
        </mc:AlternateContent>
      </w:r>
    </w:p>
    <w:p w14:paraId="59BA427E" w14:textId="77777777" w:rsidR="00A2359B" w:rsidRDefault="00A2359B" w:rsidP="00A2359B">
      <w:pPr>
        <w:pStyle w:val="Odsekzoznamu"/>
        <w:spacing w:after="120"/>
        <w:ind w:left="284"/>
        <w:rPr>
          <w:b/>
          <w:color w:val="auto"/>
          <w:sz w:val="20"/>
          <w:lang w:val="sk-SK"/>
        </w:rPr>
      </w:pPr>
    </w:p>
    <w:p w14:paraId="59BA427F" w14:textId="77777777" w:rsidR="00846812" w:rsidRDefault="004A35BD" w:rsidP="00846812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lang w:val="sk-SK"/>
        </w:rPr>
      </w:pPr>
      <w:r>
        <w:rPr>
          <w:b/>
          <w:color w:val="auto"/>
          <w:sz w:val="20"/>
          <w:lang w:val="sk-SK"/>
        </w:rPr>
        <w:t>„</w:t>
      </w:r>
      <w:r w:rsidR="00846812">
        <w:rPr>
          <w:b/>
          <w:color w:val="auto"/>
          <w:sz w:val="20"/>
          <w:lang w:val="sk-SK"/>
        </w:rPr>
        <w:t>Kedy by ste mohli nastúpiť?“</w:t>
      </w:r>
    </w:p>
    <w:p w14:paraId="59BA4280" w14:textId="77777777" w:rsidR="00846812" w:rsidRPr="00BB5888" w:rsidRDefault="00846812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846812" w:rsidRPr="00731B98" w14:paraId="59BA4287" w14:textId="77777777" w:rsidTr="004A08B3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81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82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83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84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85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86" w14:textId="77777777" w:rsidR="00846812" w:rsidRPr="006C19DE" w:rsidRDefault="00846812" w:rsidP="004A08B3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2FABFAEF" w14:textId="6A594EC7" w:rsidR="00E516DF" w:rsidRDefault="00E516DF">
      <w:pPr>
        <w:rPr>
          <w:i/>
          <w:color w:val="auto"/>
          <w:lang w:val="sk-SK"/>
        </w:rPr>
      </w:pPr>
      <w:r>
        <w:rPr>
          <w:i/>
          <w:color w:val="auto"/>
          <w:lang w:val="sk-SK"/>
        </w:rPr>
        <w:br w:type="page"/>
      </w:r>
    </w:p>
    <w:p w14:paraId="04C0D326" w14:textId="77777777" w:rsidR="00A2359B" w:rsidRDefault="00A2359B" w:rsidP="00846812">
      <w:pPr>
        <w:rPr>
          <w:i/>
          <w:color w:val="auto"/>
          <w:lang w:val="sk-SK"/>
        </w:rPr>
      </w:pPr>
    </w:p>
    <w:p w14:paraId="59BA428B" w14:textId="77777777" w:rsidR="00BB585C" w:rsidRPr="00BB5888" w:rsidRDefault="00BB585C" w:rsidP="00BB585C">
      <w:pPr>
        <w:pStyle w:val="Odsekzoznamu"/>
        <w:numPr>
          <w:ilvl w:val="0"/>
          <w:numId w:val="8"/>
        </w:numPr>
        <w:spacing w:after="120"/>
        <w:ind w:left="284"/>
        <w:rPr>
          <w:b/>
          <w:color w:val="auto"/>
          <w:sz w:val="20"/>
          <w:szCs w:val="20"/>
          <w:lang w:val="sk-SK"/>
        </w:rPr>
      </w:pPr>
      <w:r w:rsidRPr="00BB5888">
        <w:rPr>
          <w:b/>
          <w:color w:val="auto"/>
          <w:sz w:val="20"/>
          <w:szCs w:val="20"/>
          <w:lang w:val="sk-SK"/>
        </w:rPr>
        <w:t>„Máte nejaké otázky?“</w:t>
      </w:r>
    </w:p>
    <w:p w14:paraId="59BA428C" w14:textId="77777777" w:rsidR="00BB585C" w:rsidRPr="00BB5888" w:rsidRDefault="00BB585C" w:rsidP="00BB5888">
      <w:pPr>
        <w:spacing w:after="0"/>
        <w:rPr>
          <w:color w:val="auto"/>
          <w:sz w:val="20"/>
          <w:szCs w:val="20"/>
          <w:lang w:val="sk-SK"/>
        </w:rPr>
      </w:pPr>
      <w:r w:rsidRPr="00BB5888">
        <w:rPr>
          <w:color w:val="auto"/>
          <w:sz w:val="20"/>
          <w:szCs w:val="20"/>
          <w:lang w:val="sk-SK"/>
        </w:rPr>
        <w:t>Vaša odpoveď: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16"/>
      </w:tblGrid>
      <w:tr w:rsidR="00BB585C" w:rsidRPr="00BD6DF0" w14:paraId="59BA4293" w14:textId="77777777" w:rsidTr="004A08B3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9BA428D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chce zamestnávateľ touto otázkou zistiť?</w:t>
            </w:r>
          </w:p>
          <w:p w14:paraId="59BA428E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8F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90" w14:textId="7777777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odpovedať?</w:t>
            </w:r>
          </w:p>
          <w:p w14:paraId="59BA4291" w14:textId="65E87007" w:rsidR="009C1EC7" w:rsidRDefault="009C1EC7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211E987B" w14:textId="77777777" w:rsidR="00E516DF" w:rsidRDefault="00E516DF" w:rsidP="009C1EC7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9BA4292" w14:textId="77777777" w:rsidR="00A2359B" w:rsidRPr="006C19DE" w:rsidRDefault="00A2359B" w:rsidP="004A08B3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9BA4294" w14:textId="77777777" w:rsidR="00BB585C" w:rsidRPr="0067562E" w:rsidRDefault="00BB585C" w:rsidP="00BB585C">
      <w:pPr>
        <w:rPr>
          <w:i/>
          <w:color w:val="auto"/>
          <w:lang w:val="sk-SK"/>
        </w:rPr>
      </w:pPr>
    </w:p>
    <w:sectPr w:rsidR="00BB585C" w:rsidRPr="0067562E" w:rsidSect="00E516DF">
      <w:footerReference w:type="default" r:id="rId10"/>
      <w:pgSz w:w="12240" w:h="15840" w:code="1"/>
      <w:pgMar w:top="1152" w:right="1152" w:bottom="1152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D6A86" w14:textId="77777777" w:rsidR="000C2777" w:rsidRDefault="000C2777">
      <w:pPr>
        <w:spacing w:after="0" w:line="240" w:lineRule="auto"/>
      </w:pPr>
      <w:r>
        <w:separator/>
      </w:r>
    </w:p>
  </w:endnote>
  <w:endnote w:type="continuationSeparator" w:id="0">
    <w:p w14:paraId="389B0A5F" w14:textId="77777777" w:rsidR="000C2777" w:rsidRDefault="000C2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909AD" w14:textId="77777777" w:rsidR="00E516DF" w:rsidRDefault="00E516DF" w:rsidP="00E516DF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066"/>
      <w:gridCol w:w="21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E516DF" w14:paraId="4A6EF194" w14:textId="77777777" w:rsidTr="006807B9">
          <w:trPr>
            <w:trHeight w:val="727"/>
          </w:trPr>
          <w:tc>
            <w:tcPr>
              <w:tcW w:w="3933" w:type="pct"/>
            </w:tcPr>
            <w:p w14:paraId="3EB5204B" w14:textId="77777777" w:rsidR="00E516DF" w:rsidRDefault="00E516DF" w:rsidP="00E516D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5A4AD32" w14:textId="77777777" w:rsidR="00E516DF" w:rsidRDefault="00E516DF" w:rsidP="00E516D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599529BC" w14:textId="0CFF2FB6" w:rsidR="00E516DF" w:rsidRDefault="00E516DF" w:rsidP="00E516DF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6807B9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/7 </w:t>
              </w:r>
              <w:r w:rsidR="006807B9">
                <w:rPr>
                  <w:rFonts w:ascii="Arial" w:hAnsi="Arial" w:cs="Arial"/>
                </w:rPr>
                <w:t xml:space="preserve">    </w:t>
              </w:r>
              <w:proofErr w:type="spellStart"/>
              <w:r w:rsidR="006807B9">
                <w:rPr>
                  <w:rFonts w:ascii="Arial" w:hAnsi="Arial" w:cs="Arial"/>
                </w:rPr>
                <w:t>UPSVaR</w:t>
              </w:r>
              <w:proofErr w:type="spellEnd"/>
              <w:r w:rsidR="006807B9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D36A444" w14:textId="77777777" w:rsidR="00E516DF" w:rsidRDefault="00E516DF" w:rsidP="00E516DF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9BA42B4" w14:textId="51A9E4BD" w:rsidR="00F1745F" w:rsidRPr="00E516DF" w:rsidRDefault="00F1745F" w:rsidP="00E516D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AF537" w14:textId="77777777" w:rsidR="000C2777" w:rsidRDefault="000C2777">
      <w:pPr>
        <w:spacing w:after="0" w:line="240" w:lineRule="auto"/>
      </w:pPr>
      <w:r>
        <w:separator/>
      </w:r>
    </w:p>
  </w:footnote>
  <w:footnote w:type="continuationSeparator" w:id="0">
    <w:p w14:paraId="05502A5F" w14:textId="77777777" w:rsidR="000C2777" w:rsidRDefault="000C2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77D76"/>
    <w:multiLevelType w:val="hybridMultilevel"/>
    <w:tmpl w:val="E02810A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16D05"/>
    <w:multiLevelType w:val="hybridMultilevel"/>
    <w:tmpl w:val="6AD4C9C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D6593"/>
    <w:multiLevelType w:val="hybridMultilevel"/>
    <w:tmpl w:val="997A5F5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E727C"/>
    <w:multiLevelType w:val="hybridMultilevel"/>
    <w:tmpl w:val="94F4F114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7235C81"/>
    <w:multiLevelType w:val="hybridMultilevel"/>
    <w:tmpl w:val="E508F9FA"/>
    <w:lvl w:ilvl="0" w:tplc="D812C526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04" w:hanging="360"/>
      </w:pPr>
    </w:lvl>
    <w:lvl w:ilvl="2" w:tplc="041B001B" w:tentative="1">
      <w:start w:val="1"/>
      <w:numFmt w:val="lowerRoman"/>
      <w:lvlText w:val="%3."/>
      <w:lvlJc w:val="right"/>
      <w:pPr>
        <w:ind w:left="1724" w:hanging="180"/>
      </w:pPr>
    </w:lvl>
    <w:lvl w:ilvl="3" w:tplc="041B000F" w:tentative="1">
      <w:start w:val="1"/>
      <w:numFmt w:val="decimal"/>
      <w:lvlText w:val="%4."/>
      <w:lvlJc w:val="left"/>
      <w:pPr>
        <w:ind w:left="2444" w:hanging="360"/>
      </w:pPr>
    </w:lvl>
    <w:lvl w:ilvl="4" w:tplc="041B0019" w:tentative="1">
      <w:start w:val="1"/>
      <w:numFmt w:val="lowerLetter"/>
      <w:lvlText w:val="%5."/>
      <w:lvlJc w:val="left"/>
      <w:pPr>
        <w:ind w:left="3164" w:hanging="360"/>
      </w:pPr>
    </w:lvl>
    <w:lvl w:ilvl="5" w:tplc="041B001B" w:tentative="1">
      <w:start w:val="1"/>
      <w:numFmt w:val="lowerRoman"/>
      <w:lvlText w:val="%6."/>
      <w:lvlJc w:val="right"/>
      <w:pPr>
        <w:ind w:left="3884" w:hanging="180"/>
      </w:pPr>
    </w:lvl>
    <w:lvl w:ilvl="6" w:tplc="041B000F" w:tentative="1">
      <w:start w:val="1"/>
      <w:numFmt w:val="decimal"/>
      <w:lvlText w:val="%7."/>
      <w:lvlJc w:val="left"/>
      <w:pPr>
        <w:ind w:left="4604" w:hanging="360"/>
      </w:pPr>
    </w:lvl>
    <w:lvl w:ilvl="7" w:tplc="041B0019" w:tentative="1">
      <w:start w:val="1"/>
      <w:numFmt w:val="lowerLetter"/>
      <w:lvlText w:val="%8."/>
      <w:lvlJc w:val="left"/>
      <w:pPr>
        <w:ind w:left="5324" w:hanging="360"/>
      </w:pPr>
    </w:lvl>
    <w:lvl w:ilvl="8" w:tplc="041B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6">
    <w:nsid w:val="21393936"/>
    <w:multiLevelType w:val="hybridMultilevel"/>
    <w:tmpl w:val="D5CC7F4C"/>
    <w:lvl w:ilvl="0" w:tplc="2A623A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D0299"/>
    <w:multiLevelType w:val="hybridMultilevel"/>
    <w:tmpl w:val="F5FA23A0"/>
    <w:lvl w:ilvl="0" w:tplc="8C7E26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844B7"/>
    <w:multiLevelType w:val="hybridMultilevel"/>
    <w:tmpl w:val="D5CC7F4C"/>
    <w:lvl w:ilvl="0" w:tplc="2A623A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845E9"/>
    <w:multiLevelType w:val="hybridMultilevel"/>
    <w:tmpl w:val="6D54A51A"/>
    <w:lvl w:ilvl="0" w:tplc="8D0456E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D0AD5"/>
    <w:multiLevelType w:val="hybridMultilevel"/>
    <w:tmpl w:val="B41AE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C6BB0"/>
    <w:multiLevelType w:val="hybridMultilevel"/>
    <w:tmpl w:val="A6AA7B30"/>
    <w:lvl w:ilvl="0" w:tplc="8D0456E2">
      <w:start w:val="1"/>
      <w:numFmt w:val="bullet"/>
      <w:lvlText w:val="-"/>
      <w:lvlJc w:val="left"/>
      <w:pPr>
        <w:ind w:left="284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3">
    <w:nsid w:val="4A0723CF"/>
    <w:multiLevelType w:val="hybridMultilevel"/>
    <w:tmpl w:val="997A5F5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45401"/>
    <w:multiLevelType w:val="hybridMultilevel"/>
    <w:tmpl w:val="02A862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CC5827"/>
    <w:multiLevelType w:val="hybridMultilevel"/>
    <w:tmpl w:val="5890F8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C342B"/>
    <w:multiLevelType w:val="hybridMultilevel"/>
    <w:tmpl w:val="452C0258"/>
    <w:lvl w:ilvl="0" w:tplc="C04E1C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50E28"/>
    <w:multiLevelType w:val="hybridMultilevel"/>
    <w:tmpl w:val="997A5F5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B2F42"/>
    <w:multiLevelType w:val="hybridMultilevel"/>
    <w:tmpl w:val="997A5F5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D284C"/>
    <w:multiLevelType w:val="hybridMultilevel"/>
    <w:tmpl w:val="D5CC7F4C"/>
    <w:lvl w:ilvl="0" w:tplc="2A623A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7617B"/>
    <w:multiLevelType w:val="hybridMultilevel"/>
    <w:tmpl w:val="997A5F5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91240D"/>
    <w:multiLevelType w:val="hybridMultilevel"/>
    <w:tmpl w:val="91B8ACD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1"/>
  </w:num>
  <w:num w:numId="5">
    <w:abstractNumId w:val="16"/>
  </w:num>
  <w:num w:numId="6">
    <w:abstractNumId w:val="7"/>
  </w:num>
  <w:num w:numId="7">
    <w:abstractNumId w:val="15"/>
  </w:num>
  <w:num w:numId="8">
    <w:abstractNumId w:val="10"/>
  </w:num>
  <w:num w:numId="9">
    <w:abstractNumId w:val="8"/>
  </w:num>
  <w:num w:numId="10">
    <w:abstractNumId w:val="6"/>
  </w:num>
  <w:num w:numId="11">
    <w:abstractNumId w:val="20"/>
  </w:num>
  <w:num w:numId="12">
    <w:abstractNumId w:val="2"/>
  </w:num>
  <w:num w:numId="13">
    <w:abstractNumId w:val="17"/>
  </w:num>
  <w:num w:numId="14">
    <w:abstractNumId w:val="13"/>
  </w:num>
  <w:num w:numId="15">
    <w:abstractNumId w:val="1"/>
  </w:num>
  <w:num w:numId="16">
    <w:abstractNumId w:val="22"/>
  </w:num>
  <w:num w:numId="17">
    <w:abstractNumId w:val="3"/>
  </w:num>
  <w:num w:numId="18">
    <w:abstractNumId w:val="19"/>
  </w:num>
  <w:num w:numId="19">
    <w:abstractNumId w:val="5"/>
  </w:num>
  <w:num w:numId="20">
    <w:abstractNumId w:val="21"/>
  </w:num>
  <w:num w:numId="21">
    <w:abstractNumId w:val="12"/>
  </w:num>
  <w:num w:numId="22">
    <w:abstractNumId w:val="4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07"/>
    <w:rsid w:val="00027F3D"/>
    <w:rsid w:val="00046B41"/>
    <w:rsid w:val="00087B4A"/>
    <w:rsid w:val="000A599F"/>
    <w:rsid w:val="000B3506"/>
    <w:rsid w:val="000B4C99"/>
    <w:rsid w:val="000C2777"/>
    <w:rsid w:val="000E1B2F"/>
    <w:rsid w:val="001235EA"/>
    <w:rsid w:val="0015059E"/>
    <w:rsid w:val="00153134"/>
    <w:rsid w:val="0018143B"/>
    <w:rsid w:val="001A5C3D"/>
    <w:rsid w:val="001C07F9"/>
    <w:rsid w:val="00211D0B"/>
    <w:rsid w:val="00217E71"/>
    <w:rsid w:val="002348AA"/>
    <w:rsid w:val="00247135"/>
    <w:rsid w:val="00286729"/>
    <w:rsid w:val="00296D9B"/>
    <w:rsid w:val="003004FE"/>
    <w:rsid w:val="003378D4"/>
    <w:rsid w:val="003551B9"/>
    <w:rsid w:val="003B105A"/>
    <w:rsid w:val="003C4E20"/>
    <w:rsid w:val="003C75BA"/>
    <w:rsid w:val="00467A66"/>
    <w:rsid w:val="004905E9"/>
    <w:rsid w:val="004A35BD"/>
    <w:rsid w:val="004A4C97"/>
    <w:rsid w:val="004A5891"/>
    <w:rsid w:val="005226BB"/>
    <w:rsid w:val="00587A23"/>
    <w:rsid w:val="005B640A"/>
    <w:rsid w:val="005D5405"/>
    <w:rsid w:val="005F415E"/>
    <w:rsid w:val="00643C9E"/>
    <w:rsid w:val="006469DA"/>
    <w:rsid w:val="0067562E"/>
    <w:rsid w:val="006807B9"/>
    <w:rsid w:val="006C19DE"/>
    <w:rsid w:val="006D6E5A"/>
    <w:rsid w:val="006E02F0"/>
    <w:rsid w:val="00703877"/>
    <w:rsid w:val="00731B98"/>
    <w:rsid w:val="00753FE7"/>
    <w:rsid w:val="00781A07"/>
    <w:rsid w:val="00792BD0"/>
    <w:rsid w:val="007C7D4E"/>
    <w:rsid w:val="007D15C1"/>
    <w:rsid w:val="008139B6"/>
    <w:rsid w:val="00846812"/>
    <w:rsid w:val="00846A89"/>
    <w:rsid w:val="00864C0B"/>
    <w:rsid w:val="008C5C15"/>
    <w:rsid w:val="008C7A8F"/>
    <w:rsid w:val="008F0DE8"/>
    <w:rsid w:val="00931BC0"/>
    <w:rsid w:val="00961C19"/>
    <w:rsid w:val="00987855"/>
    <w:rsid w:val="009C1EC7"/>
    <w:rsid w:val="009C340B"/>
    <w:rsid w:val="00A2359B"/>
    <w:rsid w:val="00A34BA8"/>
    <w:rsid w:val="00A572F0"/>
    <w:rsid w:val="00A92F30"/>
    <w:rsid w:val="00AD5045"/>
    <w:rsid w:val="00AF2234"/>
    <w:rsid w:val="00B421A5"/>
    <w:rsid w:val="00BB585C"/>
    <w:rsid w:val="00BB5888"/>
    <w:rsid w:val="00BC2136"/>
    <w:rsid w:val="00BC6044"/>
    <w:rsid w:val="00BD6DF0"/>
    <w:rsid w:val="00C5160E"/>
    <w:rsid w:val="00C51FB0"/>
    <w:rsid w:val="00C61B5A"/>
    <w:rsid w:val="00D2016C"/>
    <w:rsid w:val="00D36A09"/>
    <w:rsid w:val="00D543E5"/>
    <w:rsid w:val="00D55CA5"/>
    <w:rsid w:val="00D602C9"/>
    <w:rsid w:val="00D60401"/>
    <w:rsid w:val="00D710C8"/>
    <w:rsid w:val="00D93B3C"/>
    <w:rsid w:val="00DC7D2E"/>
    <w:rsid w:val="00DF4C19"/>
    <w:rsid w:val="00DF65AD"/>
    <w:rsid w:val="00E029CF"/>
    <w:rsid w:val="00E048B2"/>
    <w:rsid w:val="00E11EEF"/>
    <w:rsid w:val="00E313CB"/>
    <w:rsid w:val="00E31AF8"/>
    <w:rsid w:val="00E40732"/>
    <w:rsid w:val="00E41EB1"/>
    <w:rsid w:val="00E50CB7"/>
    <w:rsid w:val="00E516DF"/>
    <w:rsid w:val="00E57701"/>
    <w:rsid w:val="00E631CE"/>
    <w:rsid w:val="00E64533"/>
    <w:rsid w:val="00E80710"/>
    <w:rsid w:val="00EB6311"/>
    <w:rsid w:val="00EB72F8"/>
    <w:rsid w:val="00EF774E"/>
    <w:rsid w:val="00F1745F"/>
    <w:rsid w:val="00F21897"/>
    <w:rsid w:val="00F35799"/>
    <w:rsid w:val="00F618C2"/>
    <w:rsid w:val="00F64C5C"/>
    <w:rsid w:val="00F752A3"/>
    <w:rsid w:val="00F96ABD"/>
    <w:rsid w:val="00FB64D6"/>
    <w:rsid w:val="00FD04BC"/>
    <w:rsid w:val="00FD5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A4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C0B"/>
  </w:style>
  <w:style w:type="paragraph" w:styleId="Nadpis1">
    <w:name w:val="heading 1"/>
    <w:basedOn w:val="Normlny"/>
    <w:next w:val="Normlny"/>
    <w:link w:val="Nadpis1Char"/>
    <w:uiPriority w:val="9"/>
    <w:qFormat/>
    <w:rsid w:val="00864C0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864C0B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864C0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864C0B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6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64C0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64C0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864C0B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64C0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64C0B"/>
    <w:rPr>
      <w:color w:val="808080"/>
    </w:rPr>
  </w:style>
  <w:style w:type="paragraph" w:styleId="Bezriadkovania">
    <w:name w:val="No Spacing"/>
    <w:uiPriority w:val="36"/>
    <w:qFormat/>
    <w:rsid w:val="00864C0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864C0B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864C0B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6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64C0B"/>
  </w:style>
  <w:style w:type="paragraph" w:styleId="Pta">
    <w:name w:val="footer"/>
    <w:basedOn w:val="Normlny"/>
    <w:link w:val="PtaChar"/>
    <w:uiPriority w:val="99"/>
    <w:unhideWhenUsed/>
    <w:rsid w:val="00864C0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64C0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64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64C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64C0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64C0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64C0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64C0B"/>
  </w:style>
  <w:style w:type="paragraph" w:customStyle="1" w:styleId="SpaceBefore">
    <w:name w:val="Space Before"/>
    <w:basedOn w:val="Normlny"/>
    <w:uiPriority w:val="2"/>
    <w:qFormat/>
    <w:rsid w:val="00864C0B"/>
    <w:pPr>
      <w:spacing w:before="240"/>
    </w:pPr>
  </w:style>
  <w:style w:type="table" w:customStyle="1" w:styleId="TipTable1">
    <w:name w:val="Tip Table1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864C0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C0B"/>
  </w:style>
  <w:style w:type="paragraph" w:styleId="Nadpis1">
    <w:name w:val="heading 1"/>
    <w:basedOn w:val="Normlny"/>
    <w:next w:val="Normlny"/>
    <w:link w:val="Nadpis1Char"/>
    <w:uiPriority w:val="9"/>
    <w:qFormat/>
    <w:rsid w:val="00864C0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864C0B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864C0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864C0B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6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64C0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64C0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864C0B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64C0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64C0B"/>
    <w:rPr>
      <w:color w:val="808080"/>
    </w:rPr>
  </w:style>
  <w:style w:type="paragraph" w:styleId="Bezriadkovania">
    <w:name w:val="No Spacing"/>
    <w:uiPriority w:val="36"/>
    <w:qFormat/>
    <w:rsid w:val="00864C0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864C0B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864C0B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6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64C0B"/>
  </w:style>
  <w:style w:type="paragraph" w:styleId="Pta">
    <w:name w:val="footer"/>
    <w:basedOn w:val="Normlny"/>
    <w:link w:val="PtaChar"/>
    <w:uiPriority w:val="99"/>
    <w:unhideWhenUsed/>
    <w:rsid w:val="00864C0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64C0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64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64C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64C0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64C0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64C0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64C0B"/>
  </w:style>
  <w:style w:type="paragraph" w:customStyle="1" w:styleId="SpaceBefore">
    <w:name w:val="Space Before"/>
    <w:basedOn w:val="Normlny"/>
    <w:uiPriority w:val="2"/>
    <w:qFormat/>
    <w:rsid w:val="00864C0B"/>
    <w:pPr>
      <w:spacing w:before="240"/>
    </w:pPr>
  </w:style>
  <w:style w:type="table" w:customStyle="1" w:styleId="TipTable1">
    <w:name w:val="Tip Table1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864C0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5D0CC192294A5A853615378723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391E-9F05-4CA8-AA12-A3B7726FA65C}"/>
      </w:docPartPr>
      <w:docPartBody>
        <w:p w:rsidR="00DD1B9A" w:rsidRDefault="005F3107">
          <w:pPr>
            <w:pStyle w:val="CE5D0CC192294A5A853615378723F832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DECEF5F3A1054E85A175E245089A0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43158-A04C-4B06-9519-729AB5A90BFA}"/>
      </w:docPartPr>
      <w:docPartBody>
        <w:p w:rsidR="00DD1B9A" w:rsidRDefault="005F3107">
          <w:pPr>
            <w:pStyle w:val="DECEF5F3A1054E85A175E245089A0C0B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ECA358170DE746A08134F25F5195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6C2E1-3832-4DC6-98B9-F3EDC74DCE5B}"/>
      </w:docPartPr>
      <w:docPartBody>
        <w:p w:rsidR="00DD1B9A" w:rsidRDefault="005F3107">
          <w:pPr>
            <w:pStyle w:val="ECA358170DE746A08134F25F5195B954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3107"/>
    <w:rsid w:val="001F4445"/>
    <w:rsid w:val="00227706"/>
    <w:rsid w:val="00412DDE"/>
    <w:rsid w:val="004F35EF"/>
    <w:rsid w:val="005F3107"/>
    <w:rsid w:val="00624CB6"/>
    <w:rsid w:val="008E7702"/>
    <w:rsid w:val="00930725"/>
    <w:rsid w:val="00A73AD3"/>
    <w:rsid w:val="00B434BA"/>
    <w:rsid w:val="00C45AD5"/>
    <w:rsid w:val="00CF1831"/>
    <w:rsid w:val="00D65196"/>
    <w:rsid w:val="00DD1B9A"/>
    <w:rsid w:val="00DE6C93"/>
    <w:rsid w:val="00E956C1"/>
    <w:rsid w:val="00EC4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072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30725"/>
    <w:rPr>
      <w:color w:val="808080"/>
    </w:rPr>
  </w:style>
  <w:style w:type="paragraph" w:customStyle="1" w:styleId="CE5D0CC192294A5A853615378723F832">
    <w:name w:val="CE5D0CC192294A5A853615378723F832"/>
    <w:rsid w:val="00930725"/>
  </w:style>
  <w:style w:type="paragraph" w:customStyle="1" w:styleId="DECEF5F3A1054E85A175E245089A0C0B">
    <w:name w:val="DECEF5F3A1054E85A175E245089A0C0B"/>
    <w:rsid w:val="00930725"/>
  </w:style>
  <w:style w:type="paragraph" w:customStyle="1" w:styleId="ECA358170DE746A08134F25F5195B954">
    <w:name w:val="ECA358170DE746A08134F25F5195B954"/>
    <w:rsid w:val="00930725"/>
  </w:style>
  <w:style w:type="paragraph" w:customStyle="1" w:styleId="1C081086C10948DB834250DD60FDC1AB">
    <w:name w:val="1C081086C10948DB834250DD60FDC1AB"/>
    <w:rsid w:val="009307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7D7C14-63AD-4CA2-87FF-6C893368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370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OTÁZKY NA PRACOVNÝ ROZHOVOR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8</cp:revision>
  <cp:lastPrinted>2015-01-16T12:10:00Z</cp:lastPrinted>
  <dcterms:created xsi:type="dcterms:W3CDTF">2015-01-16T08:16:00Z</dcterms:created>
  <dcterms:modified xsi:type="dcterms:W3CDTF">2016-08-09T10:44:00Z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