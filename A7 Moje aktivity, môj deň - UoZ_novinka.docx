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49886A81" w:rsidR="001235EA" w:rsidRPr="00E551F6" w:rsidRDefault="00D35944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A06A1B">
            <w:rPr>
              <w:rStyle w:val="NzovChar"/>
            </w:rPr>
            <w:t>7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06A1B">
            <w:t>MOJE AKTIVITY, MôJ DEŇ</w:t>
          </w:r>
        </w:sdtContent>
      </w:sdt>
    </w:p>
    <w:p w14:paraId="536D89D4" w14:textId="772F662D" w:rsidR="00D602C9" w:rsidRDefault="002A47F6" w:rsidP="003F671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14:paraId="6A21F3AE" w14:textId="77777777" w:rsidR="00036339" w:rsidRPr="00036339" w:rsidRDefault="00036339" w:rsidP="00036339">
      <w:pPr>
        <w:spacing w:after="120"/>
        <w:rPr>
          <w:sz w:val="2"/>
          <w:lang w:val="sk-SK"/>
        </w:rPr>
      </w:pPr>
    </w:p>
    <w:p w14:paraId="536D89F4" w14:textId="77777777" w:rsidR="001235EA" w:rsidRPr="00036339" w:rsidRDefault="001235EA" w:rsidP="00036339">
      <w:pPr>
        <w:pStyle w:val="Nadpis2"/>
        <w:framePr w:wrap="around"/>
      </w:pPr>
    </w:p>
    <w:tbl>
      <w:tblPr>
        <w:tblStyle w:val="ProjectTable"/>
        <w:tblpPr w:leftFromText="141" w:rightFromText="141" w:vertAnchor="text" w:tblpY="1"/>
        <w:tblOverlap w:val="never"/>
        <w:tblW w:w="0" w:type="auto"/>
        <w:tblLook w:val="0480" w:firstRow="0" w:lastRow="0" w:firstColumn="1" w:lastColumn="0" w:noHBand="0" w:noVBand="1"/>
      </w:tblPr>
      <w:tblGrid>
        <w:gridCol w:w="967"/>
        <w:gridCol w:w="5556"/>
        <w:gridCol w:w="425"/>
        <w:gridCol w:w="993"/>
        <w:gridCol w:w="2392"/>
      </w:tblGrid>
      <w:tr w:rsidR="00036339" w:rsidRPr="00E551F6" w14:paraId="32CA13C9" w14:textId="5047ACC4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204EC753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7 – 8</w:t>
            </w:r>
          </w:p>
        </w:tc>
        <w:tc>
          <w:tcPr>
            <w:tcW w:w="5556" w:type="dxa"/>
          </w:tcPr>
          <w:p w14:paraId="09418CFA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646328F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2E0E8113" w14:textId="6055F9C2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22 – 23</w:t>
            </w:r>
          </w:p>
        </w:tc>
        <w:tc>
          <w:tcPr>
            <w:tcW w:w="2392" w:type="dxa"/>
          </w:tcPr>
          <w:p w14:paraId="68BBB677" w14:textId="1F785449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3B571F95" w14:textId="0453D637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0D65CC02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8 – 9</w:t>
            </w:r>
          </w:p>
        </w:tc>
        <w:tc>
          <w:tcPr>
            <w:tcW w:w="5556" w:type="dxa"/>
          </w:tcPr>
          <w:p w14:paraId="15500EDE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2BEBFEE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1AD60486" w14:textId="2C5B7CA9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24 – 1</w:t>
            </w:r>
          </w:p>
        </w:tc>
        <w:tc>
          <w:tcPr>
            <w:tcW w:w="2392" w:type="dxa"/>
          </w:tcPr>
          <w:p w14:paraId="1F4DAD6F" w14:textId="3ADAB0D5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26BE8179" w14:textId="020350AC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1863752B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9 – 10</w:t>
            </w:r>
          </w:p>
        </w:tc>
        <w:tc>
          <w:tcPr>
            <w:tcW w:w="5556" w:type="dxa"/>
          </w:tcPr>
          <w:p w14:paraId="3A92A486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6D1866F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0F1F3255" w14:textId="4DD93DFB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 – 2</w:t>
            </w:r>
          </w:p>
        </w:tc>
        <w:tc>
          <w:tcPr>
            <w:tcW w:w="2392" w:type="dxa"/>
          </w:tcPr>
          <w:p w14:paraId="543A85B0" w14:textId="378790FA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0F504D70" w14:textId="64279B69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7579BBCC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10 – 11</w:t>
            </w:r>
          </w:p>
        </w:tc>
        <w:tc>
          <w:tcPr>
            <w:tcW w:w="5556" w:type="dxa"/>
          </w:tcPr>
          <w:p w14:paraId="5A266DD4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234273A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5D1AA85" w14:textId="3C598F4E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2 – 3</w:t>
            </w:r>
          </w:p>
        </w:tc>
        <w:tc>
          <w:tcPr>
            <w:tcW w:w="2392" w:type="dxa"/>
          </w:tcPr>
          <w:p w14:paraId="5E820042" w14:textId="1B630E9C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51BCA546" w14:textId="3C50BA25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16B778FD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11 -12</w:t>
            </w:r>
          </w:p>
        </w:tc>
        <w:tc>
          <w:tcPr>
            <w:tcW w:w="5556" w:type="dxa"/>
          </w:tcPr>
          <w:p w14:paraId="17A93756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570DCEF6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47C994EC" w14:textId="240909A2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3 – 4</w:t>
            </w:r>
          </w:p>
        </w:tc>
        <w:tc>
          <w:tcPr>
            <w:tcW w:w="2392" w:type="dxa"/>
          </w:tcPr>
          <w:p w14:paraId="0001F2F0" w14:textId="3134F0FC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5829991D" w14:textId="65D19E54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4D1D4FC3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12 – 13</w:t>
            </w:r>
          </w:p>
        </w:tc>
        <w:tc>
          <w:tcPr>
            <w:tcW w:w="5556" w:type="dxa"/>
          </w:tcPr>
          <w:p w14:paraId="7889C3CD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0226285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022A70C5" w14:textId="22A535FB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4 – 5</w:t>
            </w:r>
          </w:p>
        </w:tc>
        <w:tc>
          <w:tcPr>
            <w:tcW w:w="2392" w:type="dxa"/>
          </w:tcPr>
          <w:p w14:paraId="35B3DEC0" w14:textId="6156204F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1CA9156C" w14:textId="5075321B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4EE3E14C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13 – 14</w:t>
            </w:r>
          </w:p>
        </w:tc>
        <w:tc>
          <w:tcPr>
            <w:tcW w:w="5556" w:type="dxa"/>
          </w:tcPr>
          <w:p w14:paraId="174712CE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80A48E6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4D9B7EA3" w14:textId="5DC49F3A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5 – 6</w:t>
            </w:r>
          </w:p>
        </w:tc>
        <w:tc>
          <w:tcPr>
            <w:tcW w:w="2392" w:type="dxa"/>
          </w:tcPr>
          <w:p w14:paraId="3B102527" w14:textId="66EDB374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6A1C7682" w14:textId="756E1FDB" w:rsidTr="00036339">
        <w:trPr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1DA786A2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14 – 15</w:t>
            </w:r>
          </w:p>
        </w:tc>
        <w:tc>
          <w:tcPr>
            <w:tcW w:w="5556" w:type="dxa"/>
          </w:tcPr>
          <w:p w14:paraId="3EE4C9BF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067AFA08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36D6BBC1" w14:textId="7A89870E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6 – 7</w:t>
            </w:r>
          </w:p>
        </w:tc>
        <w:tc>
          <w:tcPr>
            <w:tcW w:w="2392" w:type="dxa"/>
          </w:tcPr>
          <w:p w14:paraId="1CC91AD5" w14:textId="63992DB2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1972BDDA" w14:textId="6A172409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60FB3610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15 – 16</w:t>
            </w:r>
          </w:p>
        </w:tc>
        <w:tc>
          <w:tcPr>
            <w:tcW w:w="5556" w:type="dxa"/>
          </w:tcPr>
          <w:p w14:paraId="2055DFAD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75F32BFF" w14:textId="4A315BD5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61EA0B0B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16 - 17</w:t>
            </w:r>
          </w:p>
        </w:tc>
        <w:tc>
          <w:tcPr>
            <w:tcW w:w="5556" w:type="dxa"/>
          </w:tcPr>
          <w:p w14:paraId="6AB67D56" w14:textId="11D8A569" w:rsidR="00036339" w:rsidRPr="003F6716" w:rsidRDefault="0058576C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F10E885" wp14:editId="7BBD9535">
                  <wp:simplePos x="0" y="0"/>
                  <wp:positionH relativeFrom="column">
                    <wp:posOffset>3677550</wp:posOffset>
                  </wp:positionH>
                  <wp:positionV relativeFrom="paragraph">
                    <wp:posOffset>170180</wp:posOffset>
                  </wp:positionV>
                  <wp:extent cx="2852420" cy="2852420"/>
                  <wp:effectExtent l="0" t="0" r="5080" b="5080"/>
                  <wp:wrapNone/>
                  <wp:docPr id="1" name="Obrázok 1" descr="https://s-media-cache-ak0.pinimg.com/564x/f7/32/0c/f7320cc16b1fbdd6ec3be21c66afb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-media-cache-ak0.pinimg.com/564x/f7/32/0c/f7320cc16b1fbdd6ec3be21c66afb4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420" cy="285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36339" w:rsidRPr="00E551F6" w14:paraId="7D8C01E5" w14:textId="36A88CF4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0CEBDB16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17 – 18</w:t>
            </w:r>
          </w:p>
        </w:tc>
        <w:tc>
          <w:tcPr>
            <w:tcW w:w="5556" w:type="dxa"/>
          </w:tcPr>
          <w:p w14:paraId="4F40A1CC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4676D3D0" w14:textId="204CC52D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7F31B8E1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18 – 19</w:t>
            </w:r>
          </w:p>
        </w:tc>
        <w:tc>
          <w:tcPr>
            <w:tcW w:w="5556" w:type="dxa"/>
          </w:tcPr>
          <w:p w14:paraId="318E9855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69EC52FB" w14:textId="5AD0D245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57A8B1B8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19 – 20</w:t>
            </w:r>
          </w:p>
        </w:tc>
        <w:tc>
          <w:tcPr>
            <w:tcW w:w="5556" w:type="dxa"/>
          </w:tcPr>
          <w:p w14:paraId="7DB6D3E7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4C7DC2B8" w14:textId="0AC66770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2A385003" w14:textId="77777777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20 – 21</w:t>
            </w:r>
          </w:p>
        </w:tc>
        <w:tc>
          <w:tcPr>
            <w:tcW w:w="5556" w:type="dxa"/>
          </w:tcPr>
          <w:p w14:paraId="4D623AFC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  <w:tr w:rsidR="00036339" w:rsidRPr="00E551F6" w14:paraId="0B28D4DA" w14:textId="213922F2" w:rsidTr="00036339">
        <w:trPr>
          <w:gridAfter w:val="3"/>
          <w:wAfter w:w="3810" w:type="dxa"/>
          <w:trHeight w:hRule="exact" w:val="851"/>
        </w:trPr>
        <w:tc>
          <w:tcPr>
            <w:tcW w:w="967" w:type="dxa"/>
            <w:shd w:val="clear" w:color="auto" w:fill="DEEAF6" w:themeFill="accent1" w:themeFillTint="33"/>
            <w:vAlign w:val="center"/>
          </w:tcPr>
          <w:p w14:paraId="0FA3D946" w14:textId="50474828" w:rsidR="00036339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  <w:r>
              <w:t>21 – 22</w:t>
            </w:r>
          </w:p>
        </w:tc>
        <w:tc>
          <w:tcPr>
            <w:tcW w:w="5556" w:type="dxa"/>
          </w:tcPr>
          <w:p w14:paraId="1BD31066" w14:textId="77777777" w:rsidR="00036339" w:rsidRPr="003F6716" w:rsidRDefault="00036339" w:rsidP="00036339">
            <w:pPr>
              <w:pStyle w:val="Nadpis2"/>
              <w:framePr w:hSpace="0" w:wrap="auto" w:vAnchor="margin" w:yAlign="inline"/>
              <w:suppressOverlap w:val="0"/>
              <w:outlineLvl w:val="1"/>
            </w:pPr>
          </w:p>
        </w:tc>
      </w:tr>
    </w:tbl>
    <w:p w14:paraId="266C358A" w14:textId="27F77166" w:rsidR="003F6716" w:rsidRDefault="003F6716" w:rsidP="003F6716">
      <w:pPr>
        <w:rPr>
          <w:sz w:val="2"/>
          <w:lang w:val="sk-SK"/>
        </w:rPr>
      </w:pPr>
      <w:r>
        <w:rPr>
          <w:lang w:val="sk-SK"/>
        </w:rPr>
        <w:br w:type="textWrapping" w:clear="all"/>
      </w:r>
    </w:p>
    <w:p w14:paraId="09A6CFC4" w14:textId="77777777" w:rsidR="00601A49" w:rsidRDefault="00601A49" w:rsidP="003F6716">
      <w:pPr>
        <w:rPr>
          <w:sz w:val="2"/>
          <w:lang w:val="sk-SK"/>
        </w:rPr>
      </w:pPr>
    </w:p>
    <w:p w14:paraId="5F7D4321" w14:textId="77777777" w:rsidR="00601A49" w:rsidRDefault="00601A49" w:rsidP="003F6716">
      <w:pPr>
        <w:rPr>
          <w:sz w:val="2"/>
          <w:lang w:val="sk-SK"/>
        </w:rPr>
      </w:pPr>
    </w:p>
    <w:p w14:paraId="7CA736FE" w14:textId="77777777" w:rsidR="00601A49" w:rsidRDefault="00601A49" w:rsidP="003F6716">
      <w:pPr>
        <w:rPr>
          <w:sz w:val="2"/>
          <w:lang w:val="sk-SK"/>
        </w:rPr>
      </w:pPr>
    </w:p>
    <w:p w14:paraId="63853A47" w14:textId="77777777" w:rsidR="00601A49" w:rsidRDefault="00601A49" w:rsidP="003F6716">
      <w:pPr>
        <w:rPr>
          <w:sz w:val="2"/>
          <w:lang w:val="sk-SK"/>
        </w:rPr>
      </w:pPr>
    </w:p>
    <w:tbl>
      <w:tblPr>
        <w:tblStyle w:val="Mriekatabuky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196"/>
        <w:gridCol w:w="1872"/>
        <w:gridCol w:w="1872"/>
      </w:tblGrid>
      <w:tr w:rsidR="00601A49" w14:paraId="40299A19" w14:textId="77777777" w:rsidTr="00601A49">
        <w:trPr>
          <w:trHeight w:val="267"/>
        </w:trPr>
        <w:tc>
          <w:tcPr>
            <w:tcW w:w="7196" w:type="dxa"/>
            <w:shd w:val="clear" w:color="auto" w:fill="DEEAF6" w:themeFill="accent1" w:themeFillTint="33"/>
            <w:vAlign w:val="center"/>
          </w:tcPr>
          <w:p w14:paraId="2B98FA29" w14:textId="113B6118" w:rsidR="00601A49" w:rsidRDefault="00601A49" w:rsidP="00601A49">
            <w:pPr>
              <w:rPr>
                <w:lang w:val="sk-SK"/>
              </w:rPr>
            </w:pPr>
            <w:r>
              <w:rPr>
                <w:lang w:val="sk-SK"/>
              </w:rPr>
              <w:t>Skupina aktivít (</w:t>
            </w:r>
            <w:r w:rsidRPr="00601A49">
              <w:rPr>
                <w:i/>
                <w:lang w:val="sk-SK"/>
              </w:rPr>
              <w:t xml:space="preserve">napr. </w:t>
            </w:r>
            <w:r>
              <w:rPr>
                <w:i/>
                <w:lang w:val="sk-SK"/>
              </w:rPr>
              <w:t xml:space="preserve">spánok, </w:t>
            </w:r>
            <w:r w:rsidRPr="00601A49">
              <w:rPr>
                <w:i/>
                <w:lang w:val="sk-SK"/>
              </w:rPr>
              <w:t>starostlivosť o rodinu, voľný čas, domáce práce, hľadanie zamestnania</w:t>
            </w:r>
            <w:r>
              <w:rPr>
                <w:lang w:val="sk-SK"/>
              </w:rPr>
              <w:t>):</w:t>
            </w:r>
          </w:p>
        </w:tc>
        <w:tc>
          <w:tcPr>
            <w:tcW w:w="1872" w:type="dxa"/>
            <w:shd w:val="clear" w:color="auto" w:fill="DEEAF6" w:themeFill="accent1" w:themeFillTint="33"/>
            <w:vAlign w:val="center"/>
          </w:tcPr>
          <w:p w14:paraId="618546E5" w14:textId="30305C46" w:rsidR="00601A49" w:rsidRPr="00601A49" w:rsidRDefault="00601A49" w:rsidP="00601A49">
            <w:pPr>
              <w:rPr>
                <w:b/>
                <w:lang w:val="sk-SK"/>
              </w:rPr>
            </w:pPr>
            <w:r w:rsidRPr="00601A49">
              <w:rPr>
                <w:b/>
                <w:lang w:val="sk-SK"/>
              </w:rPr>
              <w:t>Počet hodín denne</w:t>
            </w:r>
            <w:r>
              <w:rPr>
                <w:b/>
                <w:lang w:val="sk-SK"/>
              </w:rPr>
              <w:t xml:space="preserve"> </w:t>
            </w:r>
            <w:r w:rsidRPr="00601A49">
              <w:rPr>
                <w:b/>
                <w:lang w:val="sk-SK"/>
              </w:rPr>
              <w:t>REALITA:</w:t>
            </w:r>
          </w:p>
        </w:tc>
        <w:tc>
          <w:tcPr>
            <w:tcW w:w="1872" w:type="dxa"/>
            <w:shd w:val="clear" w:color="auto" w:fill="DEEAF6" w:themeFill="accent1" w:themeFillTint="33"/>
            <w:vAlign w:val="center"/>
          </w:tcPr>
          <w:p w14:paraId="3808AEE0" w14:textId="6B718278" w:rsidR="00601A49" w:rsidRPr="00601A49" w:rsidRDefault="00601A49" w:rsidP="00601A49">
            <w:pPr>
              <w:rPr>
                <w:b/>
                <w:lang w:val="sk-SK"/>
              </w:rPr>
            </w:pPr>
            <w:r w:rsidRPr="00601A49">
              <w:rPr>
                <w:b/>
                <w:lang w:val="sk-SK"/>
              </w:rPr>
              <w:t>Počet hodín denne</w:t>
            </w:r>
            <w:r>
              <w:rPr>
                <w:b/>
                <w:lang w:val="sk-SK"/>
              </w:rPr>
              <w:t xml:space="preserve"> </w:t>
            </w:r>
            <w:r w:rsidRPr="00601A49">
              <w:rPr>
                <w:b/>
                <w:lang w:val="sk-SK"/>
              </w:rPr>
              <w:t>PLÁN:</w:t>
            </w:r>
          </w:p>
        </w:tc>
      </w:tr>
      <w:tr w:rsidR="00601A49" w14:paraId="455F6B28" w14:textId="77777777" w:rsidTr="00601A49">
        <w:trPr>
          <w:trHeight w:val="573"/>
        </w:trPr>
        <w:tc>
          <w:tcPr>
            <w:tcW w:w="7196" w:type="dxa"/>
          </w:tcPr>
          <w:p w14:paraId="4C9D4AAB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22229B19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3C9BF053" w14:textId="0929C2CB" w:rsidR="00601A49" w:rsidRDefault="00601A49" w:rsidP="003F6716">
            <w:pPr>
              <w:rPr>
                <w:lang w:val="sk-SK"/>
              </w:rPr>
            </w:pPr>
          </w:p>
        </w:tc>
      </w:tr>
      <w:tr w:rsidR="00601A49" w14:paraId="7AE7F4F3" w14:textId="77777777" w:rsidTr="00601A49">
        <w:trPr>
          <w:trHeight w:val="573"/>
        </w:trPr>
        <w:tc>
          <w:tcPr>
            <w:tcW w:w="7196" w:type="dxa"/>
          </w:tcPr>
          <w:p w14:paraId="67681364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454BD4A6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789EB08C" w14:textId="56BDAABC" w:rsidR="00601A49" w:rsidRDefault="00601A49" w:rsidP="003F6716">
            <w:pPr>
              <w:rPr>
                <w:lang w:val="sk-SK"/>
              </w:rPr>
            </w:pPr>
          </w:p>
        </w:tc>
      </w:tr>
      <w:tr w:rsidR="00601A49" w14:paraId="1BB865F4" w14:textId="77777777" w:rsidTr="00601A49">
        <w:trPr>
          <w:trHeight w:val="573"/>
        </w:trPr>
        <w:tc>
          <w:tcPr>
            <w:tcW w:w="7196" w:type="dxa"/>
          </w:tcPr>
          <w:p w14:paraId="1D869710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060A5DD0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2FAD057D" w14:textId="0F45DBB5" w:rsidR="00601A49" w:rsidRDefault="00601A49" w:rsidP="003F6716">
            <w:pPr>
              <w:rPr>
                <w:lang w:val="sk-SK"/>
              </w:rPr>
            </w:pPr>
          </w:p>
        </w:tc>
      </w:tr>
      <w:tr w:rsidR="00601A49" w14:paraId="0DC06D91" w14:textId="77777777" w:rsidTr="00601A49">
        <w:trPr>
          <w:trHeight w:val="573"/>
        </w:trPr>
        <w:tc>
          <w:tcPr>
            <w:tcW w:w="7196" w:type="dxa"/>
          </w:tcPr>
          <w:p w14:paraId="5E157B7B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1998A02F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0C2BF771" w14:textId="0E16BE8B" w:rsidR="00601A49" w:rsidRDefault="00601A49" w:rsidP="003F6716">
            <w:pPr>
              <w:rPr>
                <w:lang w:val="sk-SK"/>
              </w:rPr>
            </w:pPr>
          </w:p>
        </w:tc>
      </w:tr>
      <w:tr w:rsidR="00601A49" w14:paraId="4B55D885" w14:textId="77777777" w:rsidTr="00601A49">
        <w:trPr>
          <w:trHeight w:val="573"/>
        </w:trPr>
        <w:tc>
          <w:tcPr>
            <w:tcW w:w="7196" w:type="dxa"/>
          </w:tcPr>
          <w:p w14:paraId="7B9B8C47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06E4AEE8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1961786E" w14:textId="72C83D4D" w:rsidR="00601A49" w:rsidRDefault="00601A49" w:rsidP="003F6716">
            <w:pPr>
              <w:rPr>
                <w:lang w:val="sk-SK"/>
              </w:rPr>
            </w:pPr>
          </w:p>
        </w:tc>
      </w:tr>
      <w:tr w:rsidR="00601A49" w14:paraId="136F6E5D" w14:textId="77777777" w:rsidTr="00601A49">
        <w:trPr>
          <w:trHeight w:val="573"/>
        </w:trPr>
        <w:tc>
          <w:tcPr>
            <w:tcW w:w="7196" w:type="dxa"/>
          </w:tcPr>
          <w:p w14:paraId="63F10F04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604FDC6D" w14:textId="77777777" w:rsidR="00601A49" w:rsidRDefault="00601A49" w:rsidP="003F6716">
            <w:pPr>
              <w:rPr>
                <w:lang w:val="sk-SK"/>
              </w:rPr>
            </w:pPr>
          </w:p>
        </w:tc>
        <w:tc>
          <w:tcPr>
            <w:tcW w:w="1872" w:type="dxa"/>
            <w:shd w:val="clear" w:color="auto" w:fill="FFFFFF" w:themeFill="background1"/>
          </w:tcPr>
          <w:p w14:paraId="31DA0144" w14:textId="191BF342" w:rsidR="00601A49" w:rsidRDefault="00601A49" w:rsidP="003F6716">
            <w:pPr>
              <w:rPr>
                <w:lang w:val="sk-SK"/>
              </w:rPr>
            </w:pPr>
          </w:p>
        </w:tc>
      </w:tr>
    </w:tbl>
    <w:p w14:paraId="17C342CA" w14:textId="27B2CFBF" w:rsidR="00601A49" w:rsidRPr="00036339" w:rsidRDefault="00601A49" w:rsidP="003F6716">
      <w:pPr>
        <w:rPr>
          <w:lang w:val="sk-SK"/>
        </w:rPr>
      </w:pPr>
      <w:bookmarkStart w:id="0" w:name="_GoBack"/>
      <w:bookmarkEnd w:id="0"/>
    </w:p>
    <w:sectPr w:rsidR="00601A49" w:rsidRPr="00036339" w:rsidSect="00A06A1B">
      <w:footerReference w:type="default" r:id="rId11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56036" w14:textId="77777777" w:rsidR="00D35944" w:rsidRDefault="00D35944">
      <w:pPr>
        <w:spacing w:after="0" w:line="240" w:lineRule="auto"/>
      </w:pPr>
      <w:r>
        <w:separator/>
      </w:r>
    </w:p>
  </w:endnote>
  <w:endnote w:type="continuationSeparator" w:id="0">
    <w:p w14:paraId="3D7493E8" w14:textId="77777777" w:rsidR="00D35944" w:rsidRDefault="00D3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58576C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0F70A" w14:textId="77777777" w:rsidR="00D35944" w:rsidRDefault="00D35944">
      <w:pPr>
        <w:spacing w:after="0" w:line="240" w:lineRule="auto"/>
      </w:pPr>
      <w:r>
        <w:separator/>
      </w:r>
    </w:p>
  </w:footnote>
  <w:footnote w:type="continuationSeparator" w:id="0">
    <w:p w14:paraId="660B280D" w14:textId="77777777" w:rsidR="00D35944" w:rsidRDefault="00D35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6339"/>
    <w:rsid w:val="00087B4A"/>
    <w:rsid w:val="000A062C"/>
    <w:rsid w:val="000B4C99"/>
    <w:rsid w:val="0010578C"/>
    <w:rsid w:val="001235EA"/>
    <w:rsid w:val="001810E4"/>
    <w:rsid w:val="00247135"/>
    <w:rsid w:val="00263B93"/>
    <w:rsid w:val="002A47F6"/>
    <w:rsid w:val="003A0845"/>
    <w:rsid w:val="003B105A"/>
    <w:rsid w:val="003F6716"/>
    <w:rsid w:val="00444561"/>
    <w:rsid w:val="00467A66"/>
    <w:rsid w:val="00493F84"/>
    <w:rsid w:val="004A5891"/>
    <w:rsid w:val="004D64F4"/>
    <w:rsid w:val="005806C3"/>
    <w:rsid w:val="0058576C"/>
    <w:rsid w:val="00587A23"/>
    <w:rsid w:val="005F415E"/>
    <w:rsid w:val="00601A49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5C15"/>
    <w:rsid w:val="00931BC0"/>
    <w:rsid w:val="009950E1"/>
    <w:rsid w:val="009D52A8"/>
    <w:rsid w:val="00A06A1B"/>
    <w:rsid w:val="00A2372E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D35944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433442"/>
    <w:rsid w:val="00585545"/>
    <w:rsid w:val="005A0AC6"/>
    <w:rsid w:val="00A274AF"/>
    <w:rsid w:val="00A81170"/>
    <w:rsid w:val="00DF7741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40D17-5693-4820-B04D-1F506AF3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AKTIVITY, MôJ DEŇ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7</cp:revision>
  <cp:lastPrinted>2016-08-08T14:05:00Z</cp:lastPrinted>
  <dcterms:created xsi:type="dcterms:W3CDTF">2014-10-08T09:27:00Z</dcterms:created>
  <dcterms:modified xsi:type="dcterms:W3CDTF">2016-08-08T14:06:00Z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