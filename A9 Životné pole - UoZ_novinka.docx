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289DBAE0" w:rsidR="001235EA" w:rsidRPr="00790C2C" w:rsidRDefault="00F879D0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5B2E4C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5B2E4C">
            <w:rPr>
              <w:rStyle w:val="NzovChar"/>
            </w:rPr>
            <w:t>9</w:t>
          </w:r>
        </w:sdtContent>
      </w:sdt>
      <w:r w:rsidR="00753FE7" w:rsidRPr="00790C2C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B2E4C">
            <w:t>ŽIVOTNÉ POLE</w:t>
          </w:r>
        </w:sdtContent>
      </w:sdt>
    </w:p>
    <w:p w14:paraId="536D89D4" w14:textId="41105DD1" w:rsidR="00D602C9" w:rsidRPr="00631076" w:rsidRDefault="002A47F6" w:rsidP="003F6716">
      <w:pPr>
        <w:pStyle w:val="Podtitul"/>
        <w:rPr>
          <w:rStyle w:val="Nadpis1Char"/>
          <w:b/>
          <w:lang w:val="sk-SK"/>
        </w:rPr>
      </w:pPr>
      <w:r w:rsidRPr="00790C2C">
        <w:rPr>
          <w:rStyle w:val="Nadpis1Char"/>
          <w:lang w:val="sk-SK"/>
        </w:rPr>
        <w:t>PRACOVNÝ mATERIÁL PRE UCHádzača o</w:t>
      </w:r>
      <w:r w:rsidR="00631076">
        <w:rPr>
          <w:rStyle w:val="Nadpis1Char"/>
          <w:lang w:val="sk-SK"/>
        </w:rPr>
        <w:t> </w:t>
      </w:r>
      <w:r w:rsidRPr="00790C2C">
        <w:rPr>
          <w:rStyle w:val="Nadpis1Char"/>
          <w:lang w:val="sk-SK"/>
        </w:rPr>
        <w:t>zamestnanie</w:t>
      </w:r>
    </w:p>
    <w:p w14:paraId="721CE911" w14:textId="6DF75427" w:rsidR="00DB36F2" w:rsidRPr="00AA1BA6" w:rsidRDefault="00DB36F2" w:rsidP="00AA1BA6">
      <w:pPr>
        <w:spacing w:after="120"/>
        <w:rPr>
          <w:b/>
          <w:sz w:val="2"/>
          <w:lang w:val="sk-SK"/>
        </w:rPr>
      </w:pPr>
    </w:p>
    <w:p w14:paraId="2C5C3006" w14:textId="6151201C" w:rsidR="008F0801" w:rsidRDefault="005B2E4C" w:rsidP="005B2E4C">
      <w:pPr>
        <w:spacing w:before="120" w:after="0"/>
        <w:rPr>
          <w:b/>
          <w:lang w:val="sk-SK"/>
        </w:rPr>
      </w:pPr>
      <w:bookmarkStart w:id="0" w:name="_GoBack"/>
      <w:bookmarkEnd w:id="0"/>
      <w:r>
        <w:rPr>
          <w:b/>
          <w:noProof/>
          <w:color w:val="7F7F7F" w:themeColor="text1" w:themeTint="80"/>
          <w:lang w:val="sk-SK" w:eastAsia="sk-SK"/>
        </w:rPr>
        <w:drawing>
          <wp:anchor distT="0" distB="0" distL="114300" distR="114300" simplePos="0" relativeHeight="251658240" behindDoc="1" locked="0" layoutInCell="1" allowOverlap="1" wp14:anchorId="79EE4FB6" wp14:editId="2E958750">
            <wp:simplePos x="0" y="0"/>
            <wp:positionH relativeFrom="column">
              <wp:posOffset>88361</wp:posOffset>
            </wp:positionH>
            <wp:positionV relativeFrom="paragraph">
              <wp:posOffset>-526032</wp:posOffset>
            </wp:positionV>
            <wp:extent cx="6568216" cy="9008245"/>
            <wp:effectExtent l="0" t="0" r="4445" b="254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rlakt\Desktop\Bez názv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16" cy="9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0801" w:rsidSect="001B738F">
      <w:footerReference w:type="default" r:id="rId11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08560" w14:textId="77777777" w:rsidR="00F879D0" w:rsidRDefault="00F879D0">
      <w:pPr>
        <w:spacing w:after="0" w:line="240" w:lineRule="auto"/>
      </w:pPr>
      <w:r>
        <w:separator/>
      </w:r>
    </w:p>
  </w:endnote>
  <w:endnote w:type="continuationSeparator" w:id="0">
    <w:p w14:paraId="496AF3B8" w14:textId="77777777" w:rsidR="00F879D0" w:rsidRDefault="00F8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601A49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B3BE844"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5B2E4C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5D622" w14:textId="77777777" w:rsidR="00F879D0" w:rsidRDefault="00F879D0">
      <w:pPr>
        <w:spacing w:after="0" w:line="240" w:lineRule="auto"/>
      </w:pPr>
      <w:r>
        <w:separator/>
      </w:r>
    </w:p>
  </w:footnote>
  <w:footnote w:type="continuationSeparator" w:id="0">
    <w:p w14:paraId="12C000B8" w14:textId="77777777" w:rsidR="00F879D0" w:rsidRDefault="00F8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67887"/>
    <w:multiLevelType w:val="hybridMultilevel"/>
    <w:tmpl w:val="5D062A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80721"/>
    <w:multiLevelType w:val="hybridMultilevel"/>
    <w:tmpl w:val="5448C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023D9"/>
    <w:rsid w:val="00034C93"/>
    <w:rsid w:val="00036339"/>
    <w:rsid w:val="00087B4A"/>
    <w:rsid w:val="000A062C"/>
    <w:rsid w:val="000B4C99"/>
    <w:rsid w:val="0010578C"/>
    <w:rsid w:val="001235EA"/>
    <w:rsid w:val="001750F4"/>
    <w:rsid w:val="001810E4"/>
    <w:rsid w:val="001B738F"/>
    <w:rsid w:val="00247135"/>
    <w:rsid w:val="00263B93"/>
    <w:rsid w:val="002A47F6"/>
    <w:rsid w:val="003353CE"/>
    <w:rsid w:val="00354D04"/>
    <w:rsid w:val="003A0845"/>
    <w:rsid w:val="003B105A"/>
    <w:rsid w:val="003F6716"/>
    <w:rsid w:val="00434CEC"/>
    <w:rsid w:val="00444561"/>
    <w:rsid w:val="004471F0"/>
    <w:rsid w:val="004509FD"/>
    <w:rsid w:val="00467A66"/>
    <w:rsid w:val="00480168"/>
    <w:rsid w:val="00493F84"/>
    <w:rsid w:val="004A5891"/>
    <w:rsid w:val="004D64F4"/>
    <w:rsid w:val="005806C3"/>
    <w:rsid w:val="00587A23"/>
    <w:rsid w:val="005B2E4C"/>
    <w:rsid w:val="005F415E"/>
    <w:rsid w:val="00601A49"/>
    <w:rsid w:val="00631076"/>
    <w:rsid w:val="006334B8"/>
    <w:rsid w:val="00654617"/>
    <w:rsid w:val="00673A5F"/>
    <w:rsid w:val="006B7E82"/>
    <w:rsid w:val="006C19DE"/>
    <w:rsid w:val="006D6E5A"/>
    <w:rsid w:val="006E02F0"/>
    <w:rsid w:val="006E62AA"/>
    <w:rsid w:val="00703877"/>
    <w:rsid w:val="00706DB8"/>
    <w:rsid w:val="00723BC3"/>
    <w:rsid w:val="00753FE7"/>
    <w:rsid w:val="00790C2C"/>
    <w:rsid w:val="00792BD0"/>
    <w:rsid w:val="007A1824"/>
    <w:rsid w:val="007D24D1"/>
    <w:rsid w:val="008139B6"/>
    <w:rsid w:val="00817749"/>
    <w:rsid w:val="008B575D"/>
    <w:rsid w:val="008C5C15"/>
    <w:rsid w:val="008D3183"/>
    <w:rsid w:val="008F0801"/>
    <w:rsid w:val="00931BC0"/>
    <w:rsid w:val="00991089"/>
    <w:rsid w:val="009950E1"/>
    <w:rsid w:val="009D52A8"/>
    <w:rsid w:val="00A06A1B"/>
    <w:rsid w:val="00A2372E"/>
    <w:rsid w:val="00A30081"/>
    <w:rsid w:val="00A34BA8"/>
    <w:rsid w:val="00A426E0"/>
    <w:rsid w:val="00A572F0"/>
    <w:rsid w:val="00AA1BA6"/>
    <w:rsid w:val="00AD0DC0"/>
    <w:rsid w:val="00AF5EFC"/>
    <w:rsid w:val="00B176B0"/>
    <w:rsid w:val="00B55EF4"/>
    <w:rsid w:val="00C10928"/>
    <w:rsid w:val="00C1390E"/>
    <w:rsid w:val="00C5160E"/>
    <w:rsid w:val="00C51FB0"/>
    <w:rsid w:val="00C61B5A"/>
    <w:rsid w:val="00C85DAF"/>
    <w:rsid w:val="00D01C70"/>
    <w:rsid w:val="00D161C4"/>
    <w:rsid w:val="00D41561"/>
    <w:rsid w:val="00D55CA5"/>
    <w:rsid w:val="00D602C9"/>
    <w:rsid w:val="00D60401"/>
    <w:rsid w:val="00D652BD"/>
    <w:rsid w:val="00D70798"/>
    <w:rsid w:val="00D93B3C"/>
    <w:rsid w:val="00DB36F2"/>
    <w:rsid w:val="00E40732"/>
    <w:rsid w:val="00E551F6"/>
    <w:rsid w:val="00E631CE"/>
    <w:rsid w:val="00EA31BA"/>
    <w:rsid w:val="00EB270A"/>
    <w:rsid w:val="00EB72F8"/>
    <w:rsid w:val="00EC25D6"/>
    <w:rsid w:val="00F752A3"/>
    <w:rsid w:val="00F80156"/>
    <w:rsid w:val="00F8068B"/>
    <w:rsid w:val="00F879D0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sk-SK" w:eastAsia="sk-SK"/>
    </w:rPr>
  </w:style>
  <w:style w:type="table" w:customStyle="1" w:styleId="GridTable2-Accent11">
    <w:name w:val="Grid Table 2 - Accent 11"/>
    <w:basedOn w:val="Normlnatabuka"/>
    <w:uiPriority w:val="47"/>
    <w:rsid w:val="00A426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sk-SK" w:eastAsia="sk-SK"/>
    </w:rPr>
  </w:style>
  <w:style w:type="table" w:customStyle="1" w:styleId="GridTable2-Accent11">
    <w:name w:val="Grid Table 2 - Accent 11"/>
    <w:basedOn w:val="Normlnatabuka"/>
    <w:uiPriority w:val="47"/>
    <w:rsid w:val="00A426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111056"/>
    <w:rsid w:val="001460CA"/>
    <w:rsid w:val="002E7F97"/>
    <w:rsid w:val="00433442"/>
    <w:rsid w:val="00585545"/>
    <w:rsid w:val="00676856"/>
    <w:rsid w:val="00830F5A"/>
    <w:rsid w:val="008B75A2"/>
    <w:rsid w:val="00A274AF"/>
    <w:rsid w:val="00A81170"/>
    <w:rsid w:val="00DF7741"/>
    <w:rsid w:val="00E431CD"/>
    <w:rsid w:val="00EA40ED"/>
    <w:rsid w:val="00F1168B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F2B37-CA22-463B-B22C-BF415836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ŽIVOTNÉ POLE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3</cp:revision>
  <cp:lastPrinted>2016-08-10T07:58:00Z</cp:lastPrinted>
  <dcterms:created xsi:type="dcterms:W3CDTF">2016-08-10T07:55:00Z</dcterms:created>
  <dcterms:modified xsi:type="dcterms:W3CDTF">2016-08-10T07:59:00Z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