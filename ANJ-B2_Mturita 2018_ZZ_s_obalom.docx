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2AA" w:rsidRDefault="00BD02AA" w:rsidP="00BD02AA">
      <w:pPr>
        <w:rPr>
          <w:b/>
          <w:bCs/>
          <w:sz w:val="28"/>
          <w:szCs w:val="28"/>
        </w:rPr>
      </w:pPr>
      <w:r>
        <w:rPr>
          <w:b/>
          <w:noProof/>
          <w:sz w:val="44"/>
          <w:szCs w:val="44"/>
          <w:lang w:eastAsia="sk-SK"/>
        </w:rPr>
        <w:drawing>
          <wp:anchor distT="0" distB="0" distL="114300" distR="114300" simplePos="0" relativeHeight="251659264" behindDoc="1" locked="0" layoutInCell="1" allowOverlap="1" wp14:anchorId="61F2020B" wp14:editId="1C45465A">
            <wp:simplePos x="0" y="0"/>
            <wp:positionH relativeFrom="margin">
              <wp:align>left</wp:align>
            </wp:positionH>
            <wp:positionV relativeFrom="page">
              <wp:posOffset>844136</wp:posOffset>
            </wp:positionV>
            <wp:extent cx="1936800" cy="1022400"/>
            <wp:effectExtent l="0" t="0" r="6350" b="6350"/>
            <wp:wrapTight wrapText="bothSides">
              <wp:wrapPolygon edited="0">
                <wp:start x="0" y="0"/>
                <wp:lineTo x="0" y="21332"/>
                <wp:lineTo x="21458" y="21332"/>
                <wp:lineTo x="21458" y="0"/>
                <wp:lineTo x="0" y="0"/>
              </wp:wrapPolygon>
            </wp:wrapTight>
            <wp:docPr id="1" name="Obrázok 1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Gymgl_logo!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800" cy="10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02AA" w:rsidRDefault="00BD02AA" w:rsidP="00BD02AA">
      <w:pPr>
        <w:pBdr>
          <w:bottom w:val="single" w:sz="4" w:space="1" w:color="auto"/>
        </w:pBdr>
        <w:jc w:val="center"/>
        <w:rPr>
          <w:rFonts w:ascii="Arial Black" w:hAnsi="Arial Black" w:cs="Arial"/>
          <w:spacing w:val="40"/>
          <w:sz w:val="28"/>
          <w:szCs w:val="28"/>
        </w:rPr>
      </w:pPr>
      <w:r>
        <w:rPr>
          <w:rFonts w:ascii="Arial Black" w:hAnsi="Arial Black" w:cs="Arial"/>
          <w:spacing w:val="40"/>
          <w:sz w:val="28"/>
          <w:szCs w:val="28"/>
        </w:rPr>
        <w:t>Gymnázium, SNP 1, Gelnica</w:t>
      </w:r>
    </w:p>
    <w:p w:rsidR="00BD02AA" w:rsidRDefault="00BD02AA" w:rsidP="00BD02AA">
      <w:pPr>
        <w:widowControl w:val="0"/>
        <w:tabs>
          <w:tab w:val="center" w:pos="4820"/>
        </w:tabs>
        <w:autoSpaceDE w:val="0"/>
        <w:autoSpaceDN w:val="0"/>
        <w:adjustRightInd w:val="0"/>
        <w:spacing w:before="686"/>
        <w:jc w:val="both"/>
        <w:rPr>
          <w:b/>
          <w:bCs/>
          <w:color w:val="000000"/>
          <w:sz w:val="36"/>
          <w:szCs w:val="36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pStyle w:val="Zkladntext"/>
        <w:spacing w:line="360" w:lineRule="auto"/>
        <w:rPr>
          <w:b/>
          <w:bCs/>
        </w:rPr>
      </w:pPr>
    </w:p>
    <w:p w:rsidR="00BD02AA" w:rsidRDefault="00BD02AA" w:rsidP="00BD02AA">
      <w:pPr>
        <w:pStyle w:val="Zkladntext"/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Maturitné zadania internej časti maturitnej skúšky z anglického jazyka - úroveň B2</w:t>
      </w:r>
    </w:p>
    <w:p w:rsidR="00BD02AA" w:rsidRDefault="00BD02AA" w:rsidP="00BD02AA">
      <w:pPr>
        <w:pStyle w:val="Zkladntext"/>
        <w:spacing w:line="360" w:lineRule="auto"/>
        <w:jc w:val="center"/>
        <w:rPr>
          <w:b/>
          <w:sz w:val="36"/>
          <w:szCs w:val="36"/>
        </w:rPr>
      </w:pPr>
      <w:r w:rsidRPr="005C4EC8">
        <w:rPr>
          <w:b/>
          <w:sz w:val="36"/>
          <w:szCs w:val="36"/>
        </w:rPr>
        <w:t>(s úpravami pre žiačku so ZZ</w:t>
      </w:r>
    </w:p>
    <w:p w:rsidR="00BD02AA" w:rsidRPr="005C4EC8" w:rsidRDefault="00BD02AA" w:rsidP="00BD02AA">
      <w:pPr>
        <w:pStyle w:val="Zkladntext"/>
        <w:spacing w:line="360" w:lineRule="auto"/>
        <w:jc w:val="center"/>
        <w:rPr>
          <w:b/>
          <w:bCs/>
          <w:sz w:val="36"/>
          <w:szCs w:val="36"/>
        </w:rPr>
      </w:pPr>
      <w:r w:rsidRPr="005C4EC8">
        <w:rPr>
          <w:b/>
          <w:sz w:val="36"/>
          <w:szCs w:val="36"/>
        </w:rPr>
        <w:t>podľa Rozhodnutia RŠ č. 236/09/2017)</w:t>
      </w:r>
    </w:p>
    <w:p w:rsidR="00BD02AA" w:rsidRDefault="00BD02AA" w:rsidP="00BD02AA">
      <w:pPr>
        <w:pStyle w:val="Zkladntext"/>
        <w:spacing w:line="360" w:lineRule="auto"/>
        <w:rPr>
          <w:b/>
          <w:bCs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pStyle w:val="Nadpis2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Školský rok  :   2017/2018</w:t>
      </w:r>
    </w:p>
    <w:p w:rsidR="00BD02AA" w:rsidRDefault="00BD02AA" w:rsidP="00BD02AA">
      <w:pPr>
        <w:jc w:val="both"/>
        <w:rPr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</w:rPr>
      </w:pPr>
    </w:p>
    <w:p w:rsidR="00BD02AA" w:rsidRDefault="00BD02AA" w:rsidP="00BD02AA">
      <w:pPr>
        <w:jc w:val="both"/>
        <w:rPr>
          <w:b/>
          <w:bCs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Schválil:        Predseda predmetovej komisie –––––––––––––––––––––––</w:t>
      </w:r>
    </w:p>
    <w:p w:rsidR="00BD02AA" w:rsidRDefault="00BD02AA" w:rsidP="00BD02A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</w:t>
      </w:r>
    </w:p>
    <w:p w:rsidR="00BD02AA" w:rsidRDefault="00BD02AA" w:rsidP="00BD02AA">
      <w:pPr>
        <w:jc w:val="both"/>
        <w:rPr>
          <w:sz w:val="28"/>
        </w:rPr>
      </w:pPr>
      <w:r>
        <w:rPr>
          <w:sz w:val="28"/>
        </w:rPr>
        <w:t xml:space="preserve">                      dňa ..................................</w:t>
      </w:r>
    </w:p>
    <w:p w:rsidR="00BD02AA" w:rsidRDefault="00BD02AA" w:rsidP="00BD02AA">
      <w:pPr>
        <w:jc w:val="both"/>
        <w:rPr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Riaditeľ školy   –––––––––––––––––––––––––––––––––––––</w:t>
      </w:r>
    </w:p>
    <w:p w:rsidR="00BD02AA" w:rsidRDefault="00BD02AA" w:rsidP="00BD02A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</w:t>
      </w:r>
    </w:p>
    <w:p w:rsidR="00BD02AA" w:rsidRDefault="00BD02AA" w:rsidP="00BD02AA">
      <w:pPr>
        <w:ind w:left="1800" w:hanging="1620"/>
        <w:jc w:val="both"/>
        <w:rPr>
          <w:sz w:val="28"/>
        </w:rPr>
      </w:pPr>
      <w:r>
        <w:rPr>
          <w:b/>
          <w:bCs/>
          <w:sz w:val="28"/>
        </w:rPr>
        <w:t xml:space="preserve">                    </w:t>
      </w:r>
      <w:r>
        <w:rPr>
          <w:sz w:val="28"/>
        </w:rPr>
        <w:t>dňa    .............................</w:t>
      </w:r>
    </w:p>
    <w:p w:rsidR="00BD02AA" w:rsidRDefault="00BD02AA" w:rsidP="00BD02AA">
      <w:pPr>
        <w:jc w:val="both"/>
        <w:rPr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                     Predseda maturitnej komisie   ––––––––––––––––––––––––––– </w:t>
      </w:r>
    </w:p>
    <w:p w:rsidR="00BD02AA" w:rsidRDefault="00BD02AA" w:rsidP="00BD02AA">
      <w:pPr>
        <w:jc w:val="both"/>
        <w:rPr>
          <w:b/>
          <w:bCs/>
          <w:sz w:val="28"/>
        </w:rPr>
      </w:pPr>
    </w:p>
    <w:p w:rsidR="00BD02AA" w:rsidRDefault="00BD02AA" w:rsidP="00BD02AA">
      <w:pPr>
        <w:jc w:val="both"/>
        <w:rPr>
          <w:rFonts w:ascii="Arial" w:hAnsi="Arial"/>
          <w:bCs/>
          <w:sz w:val="28"/>
        </w:rPr>
      </w:pPr>
      <w:r>
        <w:rPr>
          <w:sz w:val="28"/>
        </w:rPr>
        <w:t xml:space="preserve">                      dňa .................................</w:t>
      </w:r>
      <w:bookmarkStart w:id="0" w:name="_GoBack"/>
      <w:bookmarkEnd w:id="0"/>
      <w:r>
        <w:rPr>
          <w:b/>
        </w:rPr>
        <w:br w:type="page"/>
      </w:r>
    </w:p>
    <w:p w:rsidR="006B2A0F" w:rsidRDefault="006B2A0F" w:rsidP="00693A94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6B2A0F" w:rsidRDefault="006B2A0F" w:rsidP="00693A94">
      <w:pPr>
        <w:pStyle w:val="Nadpis7"/>
        <w:ind w:left="0"/>
        <w:rPr>
          <w:b w:val="0"/>
        </w:rPr>
      </w:pPr>
    </w:p>
    <w:p w:rsidR="006B2A0F" w:rsidRDefault="006B2A0F" w:rsidP="00693A94">
      <w:pPr>
        <w:pStyle w:val="Nadpis7"/>
        <w:ind w:left="0"/>
      </w:pPr>
      <w:r>
        <w:rPr>
          <w:b w:val="0"/>
        </w:rPr>
        <w:t xml:space="preserve">                                   </w:t>
      </w:r>
      <w:r>
        <w:t>English Language – Level  B2</w:t>
      </w:r>
    </w:p>
    <w:p w:rsidR="006B2A0F" w:rsidRDefault="006B2A0F" w:rsidP="00693A94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6B2A0F" w:rsidP="00693A94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6B2A0F" w:rsidP="00693A94">
      <w:pPr>
        <w:pStyle w:val="Nadpis8"/>
      </w:pPr>
    </w:p>
    <w:p w:rsidR="006B2A0F" w:rsidRDefault="006B2A0F" w:rsidP="00693A94">
      <w:pPr>
        <w:pStyle w:val="Nadpis8"/>
      </w:pPr>
      <w:r>
        <w:t>Part 30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pStyle w:val="Nadpis9"/>
      </w:pPr>
    </w:p>
    <w:p w:rsidR="006B2A0F" w:rsidRDefault="006B2A0F" w:rsidP="00693A94">
      <w:pPr>
        <w:pStyle w:val="Nadpis9"/>
      </w:pPr>
    </w:p>
    <w:p w:rsidR="006B2A0F" w:rsidRDefault="00BE39F7" w:rsidP="00693A94">
      <w:pPr>
        <w:pStyle w:val="Nadpis9"/>
      </w:pPr>
      <w:r>
        <w:t>Task 1</w:t>
      </w:r>
      <w:r w:rsidR="006B2A0F">
        <w:t>- Family</w:t>
      </w:r>
    </w:p>
    <w:p w:rsidR="006B2A0F" w:rsidRDefault="006B2A0F" w:rsidP="00693A94">
      <w:pPr>
        <w:ind w:left="900"/>
        <w:jc w:val="both"/>
        <w:rPr>
          <w:rFonts w:ascii="Arial" w:hAnsi="Arial"/>
          <w:sz w:val="28"/>
        </w:rPr>
      </w:pPr>
    </w:p>
    <w:p w:rsidR="009124D1" w:rsidRDefault="006E4B75" w:rsidP="006E4B75">
      <w:pPr>
        <w:pStyle w:val="Nadpis1"/>
      </w:pPr>
      <w:r>
        <w:t xml:space="preserve">1. </w:t>
      </w:r>
      <w:r w:rsidR="009124D1">
        <w:t>What kinds of families are there in the pictures?</w:t>
      </w:r>
    </w:p>
    <w:p w:rsid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9124D1" w:rsidRPr="006E4B75">
        <w:rPr>
          <w:rFonts w:ascii="Arial" w:hAnsi="Arial" w:cs="Arial"/>
          <w:sz w:val="28"/>
          <w:szCs w:val="28"/>
        </w:rPr>
        <w:t xml:space="preserve">What are positives and negatives of being in an extended or small </w:t>
      </w:r>
    </w:p>
    <w:p w:rsidR="009124D1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124D1" w:rsidRPr="006E4B75">
        <w:rPr>
          <w:rFonts w:ascii="Arial" w:hAnsi="Arial" w:cs="Arial"/>
          <w:sz w:val="28"/>
          <w:szCs w:val="28"/>
        </w:rPr>
        <w:t>families?</w:t>
      </w:r>
    </w:p>
    <w:p w:rsidR="009124D1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9124D1" w:rsidRPr="006E4B75">
        <w:rPr>
          <w:rFonts w:ascii="Arial" w:hAnsi="Arial" w:cs="Arial"/>
          <w:sz w:val="28"/>
          <w:szCs w:val="28"/>
        </w:rPr>
        <w:t>What problems can occur in extended families?</w:t>
      </w:r>
    </w:p>
    <w:p w:rsidR="006B2A0F" w:rsidRDefault="009124D1" w:rsidP="00693A94">
      <w:pPr>
        <w:pStyle w:val="Nadpis1"/>
      </w:pPr>
      <w:r>
        <w:t xml:space="preserve"> 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</w:p>
    <w:p w:rsidR="006B2A0F" w:rsidRPr="00126FCE" w:rsidRDefault="006B2A0F" w:rsidP="00126FCE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Sports</w:t>
      </w:r>
    </w:p>
    <w:p w:rsidR="00875D82" w:rsidRDefault="00875D82" w:rsidP="009124D1">
      <w:pPr>
        <w:pStyle w:val="Odsekzoznamu"/>
        <w:jc w:val="both"/>
        <w:rPr>
          <w:rFonts w:ascii="Arial" w:hAnsi="Arial"/>
          <w:b/>
          <w:sz w:val="28"/>
        </w:rPr>
      </w:pPr>
    </w:p>
    <w:p w:rsidR="009124D1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9124D1" w:rsidRPr="006E4B75">
        <w:rPr>
          <w:rFonts w:ascii="Arial" w:hAnsi="Arial"/>
          <w:sz w:val="28"/>
        </w:rPr>
        <w:t>Why do people practise sports and games?</w:t>
      </w:r>
    </w:p>
    <w:p w:rsidR="009124D1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2.</w:t>
      </w:r>
      <w:r w:rsidR="00832111">
        <w:rPr>
          <w:rFonts w:ascii="Arial" w:hAnsi="Arial"/>
          <w:sz w:val="28"/>
        </w:rPr>
        <w:t xml:space="preserve"> </w:t>
      </w:r>
      <w:r w:rsidR="009124D1" w:rsidRPr="006E4B75">
        <w:rPr>
          <w:rFonts w:ascii="Arial" w:hAnsi="Arial"/>
          <w:sz w:val="28"/>
        </w:rPr>
        <w:t>Wat do doctors think about practising sports?</w:t>
      </w:r>
    </w:p>
    <w:p w:rsidR="006E4B75" w:rsidRPr="00126FCE" w:rsidRDefault="006E4B75" w:rsidP="00126FCE">
      <w:pPr>
        <w:jc w:val="both"/>
        <w:rPr>
          <w:rFonts w:ascii="Arial" w:hAnsi="Arial"/>
          <w:sz w:val="28"/>
        </w:rPr>
      </w:pPr>
      <w:r w:rsidRPr="006E4B75">
        <w:rPr>
          <w:rFonts w:ascii="Arial" w:hAnsi="Arial"/>
          <w:sz w:val="28"/>
        </w:rPr>
        <w:t>3.</w:t>
      </w:r>
      <w:r>
        <w:rPr>
          <w:rFonts w:ascii="Arial" w:hAnsi="Arial"/>
          <w:b/>
          <w:sz w:val="28"/>
        </w:rPr>
        <w:t xml:space="preserve"> </w:t>
      </w:r>
      <w:r w:rsidR="009124D1" w:rsidRPr="00126FCE">
        <w:rPr>
          <w:rFonts w:ascii="Arial" w:hAnsi="Arial"/>
          <w:sz w:val="28"/>
        </w:rPr>
        <w:t>Give examples of the following kinds of sports and games:</w:t>
      </w:r>
    </w:p>
    <w:p w:rsidR="00D05F1E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D71ED5" w:rsidRPr="006E4B75">
        <w:rPr>
          <w:rFonts w:ascii="Arial" w:hAnsi="Arial"/>
          <w:sz w:val="28"/>
        </w:rPr>
        <w:t>summer sports, winter sports, individual sports,</w:t>
      </w:r>
      <w:r w:rsidR="00CD67BB">
        <w:rPr>
          <w:rFonts w:ascii="Arial" w:hAnsi="Arial"/>
          <w:sz w:val="28"/>
        </w:rPr>
        <w:t xml:space="preserve"> </w:t>
      </w:r>
      <w:r w:rsidR="00D71ED5" w:rsidRPr="006E4B75">
        <w:rPr>
          <w:rFonts w:ascii="Arial" w:hAnsi="Arial"/>
          <w:sz w:val="28"/>
        </w:rPr>
        <w:t>collective sports,</w:t>
      </w:r>
    </w:p>
    <w:p w:rsidR="006E4B75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D71ED5" w:rsidRPr="006E4B75">
        <w:rPr>
          <w:rFonts w:ascii="Arial" w:hAnsi="Arial"/>
          <w:sz w:val="28"/>
        </w:rPr>
        <w:t>extreme sports, water sports,</w:t>
      </w:r>
      <w:r w:rsidR="00CD67BB">
        <w:rPr>
          <w:rFonts w:ascii="Arial" w:hAnsi="Arial"/>
          <w:sz w:val="28"/>
        </w:rPr>
        <w:t xml:space="preserve"> </w:t>
      </w:r>
      <w:r w:rsidR="00D71ED5" w:rsidRPr="006E4B75">
        <w:rPr>
          <w:rFonts w:ascii="Arial" w:hAnsi="Arial"/>
          <w:sz w:val="28"/>
        </w:rPr>
        <w:t>ball games.</w:t>
      </w:r>
    </w:p>
    <w:p w:rsidR="006E4B75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D05F1E" w:rsidRPr="00126FCE">
        <w:rPr>
          <w:rFonts w:ascii="Arial" w:hAnsi="Arial"/>
          <w:sz w:val="28"/>
        </w:rPr>
        <w:t>What are the usual places for practising sports and games?</w:t>
      </w:r>
    </w:p>
    <w:p w:rsidR="00D05F1E" w:rsidRPr="00126FCE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D05F1E" w:rsidRPr="00126FCE">
        <w:rPr>
          <w:rFonts w:ascii="Arial" w:hAnsi="Arial"/>
          <w:sz w:val="28"/>
        </w:rPr>
        <w:t>What sports/ games do you like watching on TV?</w:t>
      </w:r>
    </w:p>
    <w:p w:rsidR="00D05F1E" w:rsidRPr="00126FCE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6. </w:t>
      </w:r>
      <w:r w:rsidR="00D05F1E" w:rsidRPr="00126FCE">
        <w:rPr>
          <w:rFonts w:ascii="Arial" w:hAnsi="Arial"/>
          <w:sz w:val="28"/>
        </w:rPr>
        <w:t>What equipment is needed for your favourite sport?</w:t>
      </w:r>
    </w:p>
    <w:p w:rsidR="00D05F1E" w:rsidRPr="00126FCE" w:rsidRDefault="006E4B75" w:rsidP="00126FCE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7. </w:t>
      </w:r>
      <w:r w:rsidR="00D05F1E" w:rsidRPr="00126FCE">
        <w:rPr>
          <w:rFonts w:ascii="Arial" w:hAnsi="Arial"/>
          <w:sz w:val="28"/>
        </w:rPr>
        <w:t>Where is it played?</w:t>
      </w:r>
    </w:p>
    <w:p w:rsid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8. </w:t>
      </w:r>
      <w:r w:rsidR="00D05F1E" w:rsidRPr="00126FCE">
        <w:rPr>
          <w:rFonts w:ascii="Arial" w:hAnsi="Arial"/>
          <w:sz w:val="28"/>
        </w:rPr>
        <w:t>How many players are involved in the sport/game?</w:t>
      </w:r>
    </w:p>
    <w:p w:rsid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9. </w:t>
      </w:r>
      <w:r w:rsidR="00D05F1E" w:rsidRPr="00126FCE">
        <w:rPr>
          <w:rFonts w:ascii="Arial" w:hAnsi="Arial"/>
          <w:sz w:val="28"/>
        </w:rPr>
        <w:t>What famous Slovak sportsmen / sportswomen do you admire?</w:t>
      </w:r>
    </w:p>
    <w:p w:rsidR="006B2A0F" w:rsidRPr="00875D82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10.</w:t>
      </w:r>
      <w:r w:rsidR="00126FCE">
        <w:rPr>
          <w:rFonts w:ascii="Arial" w:hAnsi="Arial"/>
          <w:sz w:val="28"/>
        </w:rPr>
        <w:t xml:space="preserve"> </w:t>
      </w:r>
      <w:r w:rsidR="00D05F1E" w:rsidRPr="00D71ED5">
        <w:rPr>
          <w:rFonts w:ascii="Arial" w:hAnsi="Arial"/>
          <w:sz w:val="28"/>
        </w:rPr>
        <w:t>What f</w:t>
      </w:r>
      <w:r w:rsidR="00CD67BB">
        <w:rPr>
          <w:rFonts w:ascii="Arial" w:hAnsi="Arial"/>
          <w:sz w:val="28"/>
        </w:rPr>
        <w:t>amous foreign sportsmen/ sports</w:t>
      </w:r>
      <w:r w:rsidR="00D05F1E" w:rsidRPr="00D71ED5">
        <w:rPr>
          <w:rFonts w:ascii="Arial" w:hAnsi="Arial"/>
          <w:sz w:val="28"/>
        </w:rPr>
        <w:t xml:space="preserve">women do you </w:t>
      </w:r>
      <w:r w:rsidR="00D05F1E" w:rsidRPr="00875D82">
        <w:rPr>
          <w:rFonts w:ascii="Arial" w:hAnsi="Arial"/>
          <w:sz w:val="28"/>
        </w:rPr>
        <w:t>admire?</w:t>
      </w:r>
    </w:p>
    <w:p w:rsidR="00B70821" w:rsidRPr="00D71ED5" w:rsidRDefault="006E4B75" w:rsidP="00875D82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11. </w:t>
      </w:r>
      <w:r w:rsidR="00B70821" w:rsidRPr="00D71ED5">
        <w:rPr>
          <w:rFonts w:ascii="Arial" w:hAnsi="Arial"/>
          <w:sz w:val="28"/>
        </w:rPr>
        <w:t>What are the negative phenomena of professional sportsmen?</w:t>
      </w:r>
    </w:p>
    <w:p w:rsidR="00B70821" w:rsidRPr="00D71ED5" w:rsidRDefault="006E4B75" w:rsidP="00875D82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12. </w:t>
      </w:r>
      <w:r w:rsidR="00B70821" w:rsidRPr="00D71ED5">
        <w:rPr>
          <w:rFonts w:ascii="Arial" w:hAnsi="Arial"/>
          <w:sz w:val="28"/>
        </w:rPr>
        <w:t xml:space="preserve">How </w:t>
      </w:r>
      <w:r w:rsidR="005221FB" w:rsidRPr="00D71ED5">
        <w:rPr>
          <w:rFonts w:ascii="Arial" w:hAnsi="Arial"/>
          <w:sz w:val="28"/>
        </w:rPr>
        <w:t>can we prevent the negative fea</w:t>
      </w:r>
      <w:r w:rsidR="00B70821" w:rsidRPr="00D71ED5">
        <w:rPr>
          <w:rFonts w:ascii="Arial" w:hAnsi="Arial"/>
          <w:sz w:val="28"/>
        </w:rPr>
        <w:t>tures in sport?</w:t>
      </w:r>
    </w:p>
    <w:p w:rsidR="00BE39F7" w:rsidRPr="005671F1" w:rsidRDefault="00BE39F7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pStyle w:val="Nadpis9"/>
      </w:pPr>
      <w:r>
        <w:t>Task 3 – Travel</w:t>
      </w:r>
    </w:p>
    <w:p w:rsidR="006B2A0F" w:rsidRPr="00383D1F" w:rsidRDefault="006B2A0F" w:rsidP="00383D1F">
      <w:pPr>
        <w:rPr>
          <w:rFonts w:ascii="Arial" w:hAnsi="Arial" w:cs="Arial"/>
        </w:rPr>
      </w:pPr>
    </w:p>
    <w:p w:rsidR="006B2A0F" w:rsidRPr="00383D1F" w:rsidRDefault="006B2A0F" w:rsidP="00383D1F">
      <w:pPr>
        <w:rPr>
          <w:rFonts w:ascii="Arial" w:hAnsi="Arial" w:cs="Arial"/>
          <w:b/>
          <w:sz w:val="28"/>
          <w:szCs w:val="28"/>
        </w:rPr>
      </w:pPr>
      <w:r w:rsidRPr="00383D1F">
        <w:rPr>
          <w:rFonts w:ascii="Arial" w:hAnsi="Arial" w:cs="Arial"/>
          <w:b/>
          <w:sz w:val="28"/>
          <w:szCs w:val="28"/>
        </w:rPr>
        <w:t>Role play :</w:t>
      </w:r>
    </w:p>
    <w:p w:rsidR="006B2A0F" w:rsidRDefault="00B70821" w:rsidP="00B70821">
      <w:pPr>
        <w:tabs>
          <w:tab w:val="left" w:pos="4274"/>
        </w:tabs>
        <w:ind w:left="900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</w:r>
    </w:p>
    <w:p w:rsidR="00B70821" w:rsidRPr="00F522E3" w:rsidRDefault="00B70821" w:rsidP="00D71ED5">
      <w:pPr>
        <w:tabs>
          <w:tab w:val="left" w:pos="4274"/>
        </w:tabs>
        <w:jc w:val="both"/>
        <w:rPr>
          <w:rFonts w:ascii="Arial" w:hAnsi="Arial"/>
          <w:sz w:val="28"/>
        </w:rPr>
      </w:pPr>
      <w:r w:rsidRPr="00F522E3">
        <w:rPr>
          <w:rFonts w:ascii="Arial" w:hAnsi="Arial"/>
          <w:sz w:val="28"/>
        </w:rPr>
        <w:t>Answer these questions:</w:t>
      </w:r>
    </w:p>
    <w:p w:rsidR="00B70821" w:rsidRDefault="00B70821" w:rsidP="00B70821">
      <w:pPr>
        <w:tabs>
          <w:tab w:val="left" w:pos="4274"/>
        </w:tabs>
        <w:ind w:left="900"/>
        <w:jc w:val="both"/>
        <w:rPr>
          <w:rFonts w:ascii="Arial" w:hAnsi="Arial"/>
          <w:b/>
          <w:sz w:val="28"/>
        </w:rPr>
      </w:pP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1. </w:t>
      </w:r>
      <w:r w:rsidR="00B70821" w:rsidRPr="006E4B75">
        <w:rPr>
          <w:rFonts w:ascii="Arial" w:hAnsi="Arial"/>
          <w:sz w:val="28"/>
        </w:rPr>
        <w:t>Why do you want to take a year off?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2.</w:t>
      </w:r>
      <w:r w:rsidR="00B90AE7">
        <w:rPr>
          <w:rFonts w:ascii="Arial" w:hAnsi="Arial"/>
          <w:sz w:val="28"/>
        </w:rPr>
        <w:t xml:space="preserve"> </w:t>
      </w:r>
      <w:r w:rsidR="00B70821" w:rsidRPr="006E4B75">
        <w:rPr>
          <w:rFonts w:ascii="Arial" w:hAnsi="Arial"/>
          <w:sz w:val="28"/>
        </w:rPr>
        <w:t>Won´t you miss school for one year?</w:t>
      </w:r>
    </w:p>
    <w:p w:rsidR="00CD67BB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5221FB" w:rsidRPr="006E4B75">
        <w:rPr>
          <w:rFonts w:ascii="Arial" w:hAnsi="Arial"/>
          <w:sz w:val="28"/>
        </w:rPr>
        <w:t>Why did you cho</w:t>
      </w:r>
      <w:r w:rsidR="00CD67BB">
        <w:rPr>
          <w:rFonts w:ascii="Arial" w:hAnsi="Arial"/>
          <w:sz w:val="28"/>
        </w:rPr>
        <w:t>o</w:t>
      </w:r>
      <w:r w:rsidR="005221FB" w:rsidRPr="006E4B75">
        <w:rPr>
          <w:rFonts w:ascii="Arial" w:hAnsi="Arial"/>
          <w:sz w:val="28"/>
        </w:rPr>
        <w:t>se England</w:t>
      </w:r>
      <w:r w:rsidR="00CD67BB">
        <w:rPr>
          <w:rFonts w:ascii="Arial" w:hAnsi="Arial"/>
          <w:sz w:val="28"/>
        </w:rPr>
        <w:t xml:space="preserve"> </w:t>
      </w:r>
      <w:r w:rsidR="00126FCE" w:rsidRPr="006E4B75">
        <w:rPr>
          <w:rFonts w:ascii="Arial" w:hAnsi="Arial"/>
          <w:sz w:val="28"/>
        </w:rPr>
        <w:t xml:space="preserve">- there is </w:t>
      </w:r>
      <w:r w:rsidR="00B70821" w:rsidRPr="006E4B75">
        <w:rPr>
          <w:rFonts w:ascii="Arial" w:hAnsi="Arial"/>
          <w:sz w:val="28"/>
        </w:rPr>
        <w:t xml:space="preserve"> absolutely different culture </w:t>
      </w:r>
    </w:p>
    <w:p w:rsidR="00B70821" w:rsidRPr="006E4B75" w:rsidRDefault="00CD67BB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B70821" w:rsidRPr="006E4B75">
        <w:rPr>
          <w:rFonts w:ascii="Arial" w:hAnsi="Arial"/>
          <w:sz w:val="28"/>
        </w:rPr>
        <w:t>from Slovakia!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B70821" w:rsidRPr="006E4B75">
        <w:rPr>
          <w:rFonts w:ascii="Arial" w:hAnsi="Arial"/>
          <w:sz w:val="28"/>
        </w:rPr>
        <w:t>What will you do there?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B70821" w:rsidRPr="006E4B75">
        <w:rPr>
          <w:rFonts w:ascii="Arial" w:hAnsi="Arial"/>
          <w:sz w:val="28"/>
        </w:rPr>
        <w:t>Where will you have money from?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6. </w:t>
      </w:r>
      <w:r w:rsidR="00B70821" w:rsidRPr="006E4B75">
        <w:rPr>
          <w:rFonts w:ascii="Arial" w:hAnsi="Arial"/>
          <w:sz w:val="28"/>
        </w:rPr>
        <w:t>Who will travel with you?</w:t>
      </w:r>
    </w:p>
    <w:p w:rsidR="00B70821" w:rsidRPr="006E4B75" w:rsidRDefault="006E4B75" w:rsidP="006E4B75">
      <w:pPr>
        <w:tabs>
          <w:tab w:val="left" w:pos="4274"/>
        </w:tabs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7. </w:t>
      </w:r>
      <w:r w:rsidR="00B70821" w:rsidRPr="006E4B75">
        <w:rPr>
          <w:rFonts w:ascii="Arial" w:hAnsi="Arial"/>
          <w:sz w:val="28"/>
        </w:rPr>
        <w:t>How will you be in touch with me?</w:t>
      </w:r>
    </w:p>
    <w:p w:rsidR="00B70821" w:rsidRDefault="00B70821" w:rsidP="00D71ED5">
      <w:pPr>
        <w:tabs>
          <w:tab w:val="left" w:pos="4274"/>
        </w:tabs>
        <w:spacing w:line="276" w:lineRule="auto"/>
        <w:ind w:left="900"/>
        <w:jc w:val="both"/>
        <w:rPr>
          <w:rFonts w:ascii="Arial" w:hAnsi="Arial"/>
          <w:sz w:val="28"/>
        </w:rPr>
      </w:pPr>
    </w:p>
    <w:p w:rsidR="006B2A0F" w:rsidRDefault="006B2A0F" w:rsidP="00693A94">
      <w:pPr>
        <w:ind w:left="900"/>
        <w:jc w:val="both"/>
        <w:rPr>
          <w:rFonts w:ascii="Arial" w:hAnsi="Arial"/>
          <w:sz w:val="28"/>
        </w:rPr>
      </w:pPr>
    </w:p>
    <w:p w:rsidR="006B2A0F" w:rsidRDefault="006B2A0F" w:rsidP="00693A94">
      <w:pPr>
        <w:ind w:left="900"/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sz w:val="28"/>
          <w:szCs w:val="28"/>
        </w:rPr>
      </w:pPr>
    </w:p>
    <w:p w:rsidR="00B70821" w:rsidRDefault="00B70821" w:rsidP="00475593">
      <w:pPr>
        <w:pStyle w:val="Nadpis7"/>
        <w:ind w:left="0"/>
        <w:jc w:val="right"/>
        <w:rPr>
          <w:b w:val="0"/>
        </w:rPr>
      </w:pPr>
    </w:p>
    <w:p w:rsidR="00B70821" w:rsidRDefault="00B70821" w:rsidP="00B70821">
      <w:pPr>
        <w:rPr>
          <w:rFonts w:ascii="Arial" w:hAnsi="Arial"/>
          <w:sz w:val="28"/>
        </w:rPr>
      </w:pPr>
      <w:r>
        <w:br w:type="page"/>
      </w:r>
    </w:p>
    <w:p w:rsidR="00B70821" w:rsidRDefault="00B70821" w:rsidP="00B70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 Gymnázium v Gelnici</w:t>
      </w:r>
    </w:p>
    <w:p w:rsidR="006B2A0F" w:rsidRDefault="006B2A0F" w:rsidP="00475593">
      <w:pPr>
        <w:tabs>
          <w:tab w:val="left" w:pos="0"/>
        </w:tabs>
        <w:rPr>
          <w:rFonts w:ascii="Arial" w:hAnsi="Arial"/>
          <w:sz w:val="28"/>
        </w:rPr>
      </w:pPr>
    </w:p>
    <w:p w:rsidR="006B2A0F" w:rsidRDefault="006B2A0F" w:rsidP="00475593">
      <w:pPr>
        <w:pStyle w:val="Nadpis8"/>
        <w:tabs>
          <w:tab w:val="left" w:pos="0"/>
        </w:tabs>
      </w:pPr>
      <w:r>
        <w:t>English Language – Level B2</w:t>
      </w:r>
    </w:p>
    <w:p w:rsidR="006B2A0F" w:rsidRDefault="006B2A0F" w:rsidP="00D71ED5">
      <w:pPr>
        <w:tabs>
          <w:tab w:val="left" w:pos="0"/>
        </w:tabs>
        <w:rPr>
          <w:rFonts w:ascii="Arial" w:hAnsi="Arial"/>
          <w:b/>
          <w:sz w:val="28"/>
        </w:rPr>
      </w:pPr>
    </w:p>
    <w:p w:rsidR="006B2A0F" w:rsidRDefault="006B2A0F" w:rsidP="00475593">
      <w:pPr>
        <w:tabs>
          <w:tab w:val="left" w:pos="0"/>
        </w:tabs>
        <w:jc w:val="center"/>
        <w:rPr>
          <w:rFonts w:ascii="Arial" w:hAnsi="Arial"/>
          <w:b/>
          <w:sz w:val="28"/>
        </w:rPr>
      </w:pPr>
    </w:p>
    <w:p w:rsidR="006B2A0F" w:rsidRDefault="006B2A0F" w:rsidP="00475593">
      <w:pPr>
        <w:tabs>
          <w:tab w:val="left" w:pos="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29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pStyle w:val="Nadpis1"/>
        <w:rPr>
          <w:b/>
        </w:rPr>
      </w:pPr>
    </w:p>
    <w:p w:rsidR="006B2A0F" w:rsidRDefault="00BE39F7" w:rsidP="00475593">
      <w:pPr>
        <w:pStyle w:val="Nadpis1"/>
        <w:rPr>
          <w:b/>
        </w:rPr>
      </w:pPr>
      <w:r>
        <w:rPr>
          <w:b/>
        </w:rPr>
        <w:t>Task 1</w:t>
      </w:r>
      <w:r w:rsidR="006B2A0F">
        <w:rPr>
          <w:b/>
        </w:rPr>
        <w:t>- Family</w:t>
      </w:r>
    </w:p>
    <w:p w:rsidR="006B2A0F" w:rsidRDefault="006B2A0F" w:rsidP="00475593">
      <w:pPr>
        <w:ind w:left="900"/>
        <w:jc w:val="both"/>
        <w:rPr>
          <w:rFonts w:ascii="Arial" w:hAnsi="Arial"/>
          <w:sz w:val="28"/>
        </w:rPr>
      </w:pPr>
    </w:p>
    <w:p w:rsidR="006B2A0F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9B7988" w:rsidRPr="00F73BAD">
        <w:rPr>
          <w:rFonts w:ascii="Arial" w:hAnsi="Arial"/>
          <w:sz w:val="28"/>
        </w:rPr>
        <w:t>What kind of family is shown in the picture?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9B7988" w:rsidRPr="00F73BAD">
        <w:rPr>
          <w:rFonts w:ascii="Arial" w:hAnsi="Arial"/>
          <w:sz w:val="28"/>
        </w:rPr>
        <w:t>Which family members does the family consist of?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9B7988" w:rsidRPr="00F73BAD">
        <w:rPr>
          <w:rFonts w:ascii="Arial" w:hAnsi="Arial"/>
          <w:sz w:val="28"/>
        </w:rPr>
        <w:t>How</w:t>
      </w:r>
      <w:r w:rsidR="00F522E3" w:rsidRPr="00F73BAD">
        <w:rPr>
          <w:rFonts w:ascii="Arial" w:hAnsi="Arial"/>
          <w:sz w:val="28"/>
        </w:rPr>
        <w:t xml:space="preserve"> do the members o</w:t>
      </w:r>
      <w:r w:rsidR="009B7988" w:rsidRPr="00F73BAD">
        <w:rPr>
          <w:rFonts w:ascii="Arial" w:hAnsi="Arial"/>
          <w:sz w:val="28"/>
        </w:rPr>
        <w:t>f the family get on with one another?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9B7988" w:rsidRPr="00F73BAD">
        <w:rPr>
          <w:rFonts w:ascii="Arial" w:hAnsi="Arial"/>
          <w:sz w:val="28"/>
        </w:rPr>
        <w:t>What advantages of an extended family can you see?</w:t>
      </w:r>
    </w:p>
    <w:p w:rsidR="009B7988" w:rsidRPr="00F73BAD" w:rsidRDefault="00F73BAD" w:rsidP="00F73B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9B7988" w:rsidRPr="00F73BAD">
        <w:rPr>
          <w:rFonts w:ascii="Arial" w:hAnsi="Arial"/>
          <w:sz w:val="28"/>
        </w:rPr>
        <w:t xml:space="preserve">What </w:t>
      </w:r>
      <w:r w:rsidR="00D71ED5" w:rsidRPr="00F73BAD">
        <w:rPr>
          <w:rFonts w:ascii="Arial" w:hAnsi="Arial"/>
          <w:sz w:val="28"/>
        </w:rPr>
        <w:t>dis</w:t>
      </w:r>
      <w:r w:rsidR="009B7988" w:rsidRPr="00F73BAD">
        <w:rPr>
          <w:rFonts w:ascii="Arial" w:hAnsi="Arial"/>
          <w:sz w:val="28"/>
        </w:rPr>
        <w:t>advantages of an extended family can you name?</w:t>
      </w:r>
    </w:p>
    <w:p w:rsidR="006B2A0F" w:rsidRDefault="006B2A0F" w:rsidP="00475593">
      <w:pPr>
        <w:pStyle w:val="Nadpis9"/>
        <w:rPr>
          <w:b w:val="0"/>
        </w:rPr>
      </w:pP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  <w:r>
        <w:t>Task 2 – The Countries Whose Language I Am Learning</w:t>
      </w:r>
    </w:p>
    <w:p w:rsidR="00875D82" w:rsidRDefault="00875D82" w:rsidP="00475593">
      <w:pPr>
        <w:jc w:val="both"/>
        <w:rPr>
          <w:rFonts w:ascii="Arial" w:hAnsi="Arial"/>
          <w:b/>
          <w:sz w:val="28"/>
        </w:rPr>
      </w:pPr>
    </w:p>
    <w:p w:rsidR="009B7988" w:rsidRPr="00F522E3" w:rsidRDefault="009B7988" w:rsidP="00F21BC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/>
          <w:sz w:val="28"/>
        </w:rPr>
      </w:pPr>
      <w:r w:rsidRPr="009B7988">
        <w:rPr>
          <w:rFonts w:ascii="Arial" w:hAnsi="Arial"/>
          <w:sz w:val="28"/>
        </w:rPr>
        <w:t>Where is Great Britain situated?</w:t>
      </w:r>
    </w:p>
    <w:p w:rsidR="009B7988" w:rsidRPr="009B7988" w:rsidRDefault="009B7988" w:rsidP="00F21BC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/>
          <w:sz w:val="28"/>
        </w:rPr>
      </w:pPr>
      <w:r w:rsidRPr="009B7988">
        <w:rPr>
          <w:rFonts w:ascii="Arial" w:hAnsi="Arial"/>
          <w:sz w:val="28"/>
        </w:rPr>
        <w:t>How many countries are there in Great Britain and the U.K.?</w:t>
      </w:r>
    </w:p>
    <w:p w:rsidR="009B7988" w:rsidRDefault="009B7988" w:rsidP="00F21BC1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/>
          <w:sz w:val="28"/>
        </w:rPr>
      </w:pPr>
      <w:r w:rsidRPr="009B7988">
        <w:rPr>
          <w:rFonts w:ascii="Arial" w:hAnsi="Arial"/>
          <w:sz w:val="28"/>
        </w:rPr>
        <w:t>What are the capitals of England, Wales, Scotland and Northern Ireland?</w:t>
      </w:r>
    </w:p>
    <w:p w:rsidR="00875D82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4. </w:t>
      </w:r>
      <w:r w:rsidR="006E0B8E" w:rsidRPr="00F522E3">
        <w:rPr>
          <w:rFonts w:ascii="Arial" w:hAnsi="Arial"/>
          <w:sz w:val="28"/>
        </w:rPr>
        <w:t>How does the British flag look like?</w:t>
      </w:r>
    </w:p>
    <w:p w:rsid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5.</w:t>
      </w:r>
      <w:r w:rsidR="00B90AE7"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 xml:space="preserve">What places in G.B. would you recommend for recreation? </w:t>
      </w:r>
      <w:r>
        <w:rPr>
          <w:rFonts w:ascii="Arial" w:hAnsi="Arial"/>
          <w:sz w:val="28"/>
        </w:rPr>
        <w:t xml:space="preserve"> 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</w:t>
      </w:r>
      <w:r w:rsidR="00832111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>(historical places, lakes, mountains, cities)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6.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>Why do the Slovaks travel to Great Britain ?</w:t>
      </w:r>
    </w:p>
    <w:p w:rsidR="00875D82" w:rsidRPr="00F522E3" w:rsidRDefault="00F522E3" w:rsidP="00F522E3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7.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 xml:space="preserve">What </w:t>
      </w:r>
      <w:r w:rsidR="00D71ED5" w:rsidRPr="00F522E3">
        <w:rPr>
          <w:rFonts w:ascii="Arial" w:hAnsi="Arial"/>
          <w:sz w:val="28"/>
        </w:rPr>
        <w:t>famous universities can you find</w:t>
      </w:r>
      <w:r w:rsidR="006E0B8E" w:rsidRPr="00F522E3">
        <w:rPr>
          <w:rFonts w:ascii="Arial" w:hAnsi="Arial"/>
          <w:sz w:val="28"/>
        </w:rPr>
        <w:t xml:space="preserve"> in England?</w:t>
      </w:r>
      <w:r w:rsidRPr="00F522E3">
        <w:rPr>
          <w:rFonts w:ascii="Arial" w:hAnsi="Arial"/>
          <w:b/>
          <w:sz w:val="28"/>
        </w:rPr>
        <w:t xml:space="preserve"> 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 xml:space="preserve">8. </w:t>
      </w:r>
      <w:r w:rsidR="006E0B8E" w:rsidRPr="00F522E3">
        <w:rPr>
          <w:rFonts w:ascii="Arial" w:hAnsi="Arial"/>
          <w:sz w:val="28"/>
        </w:rPr>
        <w:t>What is the official language in Slovakia and Great Britain?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F522E3">
        <w:rPr>
          <w:rFonts w:ascii="Arial" w:hAnsi="Arial"/>
          <w:sz w:val="28"/>
        </w:rPr>
        <w:t>9.</w:t>
      </w:r>
      <w:r>
        <w:rPr>
          <w:rFonts w:ascii="Arial" w:hAnsi="Arial"/>
          <w:sz w:val="28"/>
        </w:rPr>
        <w:t xml:space="preserve"> </w:t>
      </w:r>
      <w:r w:rsidR="006E0B8E" w:rsidRPr="00F522E3">
        <w:rPr>
          <w:rFonts w:ascii="Arial" w:hAnsi="Arial"/>
          <w:sz w:val="28"/>
        </w:rPr>
        <w:t>Which country is larger</w:t>
      </w:r>
      <w:r w:rsidRPr="00F522E3">
        <w:rPr>
          <w:rFonts w:ascii="Arial" w:hAnsi="Arial"/>
          <w:sz w:val="28"/>
        </w:rPr>
        <w:t xml:space="preserve"> and has the bigger population</w:t>
      </w:r>
      <w:r w:rsidR="006E0B8E" w:rsidRPr="00F522E3">
        <w:rPr>
          <w:rFonts w:ascii="Arial" w:hAnsi="Arial"/>
          <w:sz w:val="28"/>
        </w:rPr>
        <w:t>?</w:t>
      </w:r>
    </w:p>
    <w:p w:rsidR="006E0B8E" w:rsidRPr="00F522E3" w:rsidRDefault="00F522E3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10. </w:t>
      </w:r>
      <w:r w:rsidR="006A00A5">
        <w:rPr>
          <w:rFonts w:ascii="Arial" w:hAnsi="Arial"/>
          <w:sz w:val="28"/>
        </w:rPr>
        <w:t>What is the curre</w:t>
      </w:r>
      <w:r w:rsidR="006E0B8E" w:rsidRPr="00F522E3">
        <w:rPr>
          <w:rFonts w:ascii="Arial" w:hAnsi="Arial"/>
          <w:sz w:val="28"/>
        </w:rPr>
        <w:t>ncy in Slovakia and Great Britain?</w:t>
      </w:r>
    </w:p>
    <w:p w:rsidR="006B2A0F" w:rsidRPr="006A00A5" w:rsidRDefault="006A00A5" w:rsidP="006A00A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6A00A5">
        <w:rPr>
          <w:rFonts w:ascii="Arial" w:hAnsi="Arial"/>
          <w:sz w:val="28"/>
        </w:rPr>
        <w:t xml:space="preserve">11. </w:t>
      </w:r>
      <w:r w:rsidR="006E0B8E" w:rsidRPr="006A00A5">
        <w:rPr>
          <w:rFonts w:ascii="Arial" w:hAnsi="Arial"/>
          <w:sz w:val="28"/>
        </w:rPr>
        <w:t>What are the Slovak/ the British people like?</w:t>
      </w:r>
      <w:r w:rsidR="006B2A0F" w:rsidRPr="006A00A5">
        <w:rPr>
          <w:rFonts w:ascii="Arial" w:hAnsi="Arial"/>
          <w:b/>
          <w:sz w:val="28"/>
        </w:rPr>
        <w:t xml:space="preserve"> </w:t>
      </w:r>
    </w:p>
    <w:p w:rsidR="00D70DAE" w:rsidRPr="006A00A5" w:rsidRDefault="006A00A5" w:rsidP="006A00A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  <w:r w:rsidRPr="006A00A5">
        <w:rPr>
          <w:rFonts w:ascii="Arial" w:hAnsi="Arial"/>
          <w:sz w:val="28"/>
        </w:rPr>
        <w:t>12.</w:t>
      </w:r>
      <w:r>
        <w:rPr>
          <w:rFonts w:ascii="Arial" w:hAnsi="Arial"/>
          <w:sz w:val="28"/>
        </w:rPr>
        <w:t xml:space="preserve"> </w:t>
      </w:r>
      <w:r w:rsidR="00D70DAE" w:rsidRPr="006A00A5">
        <w:rPr>
          <w:rFonts w:ascii="Arial" w:hAnsi="Arial"/>
          <w:sz w:val="28"/>
        </w:rPr>
        <w:t xml:space="preserve">What advantages are there for our country to be a member of </w:t>
      </w:r>
    </w:p>
    <w:p w:rsidR="00D70DAE" w:rsidRPr="00F522E3" w:rsidRDefault="00B90AE7" w:rsidP="00F522E3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</w:t>
      </w:r>
      <w:r w:rsidR="00D70DAE" w:rsidRPr="00F522E3">
        <w:rPr>
          <w:rFonts w:ascii="Arial" w:hAnsi="Arial"/>
          <w:sz w:val="28"/>
        </w:rPr>
        <w:t>the E.U.?</w:t>
      </w:r>
    </w:p>
    <w:p w:rsidR="006B2A0F" w:rsidRDefault="006B2A0F" w:rsidP="00D71ED5">
      <w:pPr>
        <w:spacing w:line="276" w:lineRule="auto"/>
        <w:jc w:val="both"/>
        <w:rPr>
          <w:rFonts w:ascii="Arial" w:hAnsi="Arial"/>
          <w:sz w:val="28"/>
        </w:rPr>
      </w:pPr>
    </w:p>
    <w:p w:rsidR="00BE39F7" w:rsidRDefault="00BE39F7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A00A5" w:rsidRDefault="006A00A5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Task 3 – Shopping</w:t>
      </w: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 :</w:t>
      </w:r>
    </w:p>
    <w:p w:rsidR="00D70DAE" w:rsidRDefault="00D70DAE" w:rsidP="00475593">
      <w:pPr>
        <w:jc w:val="both"/>
        <w:rPr>
          <w:rFonts w:ascii="Arial" w:hAnsi="Arial"/>
          <w:b/>
          <w:sz w:val="28"/>
        </w:rPr>
      </w:pPr>
    </w:p>
    <w:p w:rsid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875D82" w:rsidRPr="006E4B75">
        <w:rPr>
          <w:rFonts w:ascii="Arial" w:hAnsi="Arial"/>
          <w:sz w:val="28"/>
        </w:rPr>
        <w:t xml:space="preserve">Go  back to the shop, explain the problem you have and ask the shop </w:t>
      </w:r>
    </w:p>
    <w:p w:rsidR="00D70DAE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875D82" w:rsidRPr="006E4B75">
        <w:rPr>
          <w:rFonts w:ascii="Arial" w:hAnsi="Arial"/>
          <w:sz w:val="28"/>
        </w:rPr>
        <w:t>assistant to help you.</w:t>
      </w:r>
    </w:p>
    <w:p w:rsid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875D82" w:rsidRPr="006E4B75">
        <w:rPr>
          <w:rFonts w:ascii="Arial" w:hAnsi="Arial"/>
          <w:sz w:val="28"/>
        </w:rPr>
        <w:t xml:space="preserve">Write the possible questions which the shop assistant can give you </w:t>
      </w:r>
    </w:p>
    <w:p w:rsidR="00875D82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875D82" w:rsidRPr="006E4B75">
        <w:rPr>
          <w:rFonts w:ascii="Arial" w:hAnsi="Arial"/>
          <w:sz w:val="28"/>
        </w:rPr>
        <w:t>and answer them.</w:t>
      </w:r>
    </w:p>
    <w:p w:rsidR="006B2A0F" w:rsidRDefault="006B2A0F" w:rsidP="00475593">
      <w:pPr>
        <w:jc w:val="both"/>
        <w:rPr>
          <w:rFonts w:ascii="Arial" w:hAnsi="Arial"/>
          <w:b/>
          <w:sz w:val="28"/>
        </w:rPr>
      </w:pPr>
    </w:p>
    <w:p w:rsidR="006B2A0F" w:rsidRPr="00D70DAE" w:rsidRDefault="006B2A0F" w:rsidP="00475593">
      <w:pPr>
        <w:rPr>
          <w:rFonts w:ascii="Arial" w:hAnsi="Arial" w:cs="Arial"/>
          <w:sz w:val="28"/>
          <w:szCs w:val="28"/>
        </w:rPr>
      </w:pPr>
    </w:p>
    <w:p w:rsidR="006B2A0F" w:rsidRPr="00D70DAE" w:rsidRDefault="006B2A0F" w:rsidP="00475593">
      <w:pPr>
        <w:rPr>
          <w:rFonts w:ascii="Arial" w:hAnsi="Arial" w:cs="Arial"/>
          <w:sz w:val="28"/>
          <w:szCs w:val="28"/>
        </w:rPr>
      </w:pPr>
    </w:p>
    <w:p w:rsidR="00BE39F7" w:rsidRDefault="00BE39F7" w:rsidP="00E00A6D"/>
    <w:p w:rsidR="006B2A0F" w:rsidRDefault="006B2A0F" w:rsidP="00E00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</w:t>
      </w:r>
    </w:p>
    <w:p w:rsidR="00D70DAE" w:rsidRDefault="006B2A0F" w:rsidP="00E00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6A00A5" w:rsidRDefault="006A00A5" w:rsidP="00E00A6D">
      <w:pPr>
        <w:rPr>
          <w:rFonts w:ascii="Arial" w:hAnsi="Arial" w:cs="Arial"/>
          <w:sz w:val="28"/>
          <w:szCs w:val="28"/>
        </w:rPr>
      </w:pPr>
    </w:p>
    <w:p w:rsidR="003E2A75" w:rsidRDefault="003E2A75" w:rsidP="00E00A6D">
      <w:pPr>
        <w:rPr>
          <w:rFonts w:ascii="Arial" w:hAnsi="Arial" w:cs="Arial"/>
          <w:sz w:val="28"/>
          <w:szCs w:val="28"/>
        </w:rPr>
      </w:pPr>
    </w:p>
    <w:p w:rsidR="006B2A0F" w:rsidRDefault="003E2A75" w:rsidP="00E00A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</w:t>
      </w:r>
      <w:r w:rsidR="006A00A5">
        <w:rPr>
          <w:rFonts w:ascii="Arial" w:hAnsi="Arial" w:cs="Arial"/>
          <w:sz w:val="28"/>
          <w:szCs w:val="28"/>
        </w:rPr>
        <w:t xml:space="preserve">                                </w:t>
      </w:r>
      <w:r>
        <w:rPr>
          <w:rFonts w:ascii="Arial" w:hAnsi="Arial" w:cs="Arial"/>
          <w:sz w:val="28"/>
          <w:szCs w:val="28"/>
        </w:rPr>
        <w:t xml:space="preserve">           </w:t>
      </w:r>
      <w:r w:rsidR="006A00A5">
        <w:rPr>
          <w:rFonts w:ascii="Arial" w:hAnsi="Arial" w:cs="Arial"/>
          <w:sz w:val="28"/>
          <w:szCs w:val="28"/>
        </w:rPr>
        <w:t xml:space="preserve">                                </w:t>
      </w:r>
      <w:r>
        <w:rPr>
          <w:rFonts w:ascii="Arial" w:hAnsi="Arial" w:cs="Arial"/>
          <w:sz w:val="28"/>
          <w:szCs w:val="28"/>
        </w:rPr>
        <w:t xml:space="preserve"> </w:t>
      </w:r>
      <w:r w:rsidR="006B2A0F">
        <w:rPr>
          <w:rFonts w:ascii="Arial" w:hAnsi="Arial" w:cs="Arial"/>
          <w:sz w:val="28"/>
          <w:szCs w:val="28"/>
        </w:rPr>
        <w:t>Gymnázium v Gelnici</w:t>
      </w:r>
    </w:p>
    <w:p w:rsidR="006B2A0F" w:rsidRDefault="006B2A0F" w:rsidP="00E00A6D">
      <w:pPr>
        <w:ind w:left="720"/>
        <w:jc w:val="right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English Language – Level B2</w:t>
      </w:r>
    </w:p>
    <w:p w:rsidR="006B2A0F" w:rsidRDefault="006B2A0F" w:rsidP="003E2A75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:rsidR="006B2A0F" w:rsidRDefault="006B2A0F" w:rsidP="003E2A75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28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1 -</w:t>
      </w:r>
      <w:r>
        <w:rPr>
          <w:rFonts w:ascii="Arial" w:hAnsi="Arial" w:cs="Arial"/>
          <w:sz w:val="28"/>
          <w:szCs w:val="28"/>
        </w:rPr>
        <w:t xml:space="preserve"> </w:t>
      </w:r>
      <w:r w:rsidR="00837191">
        <w:rPr>
          <w:rFonts w:ascii="Arial" w:hAnsi="Arial" w:cs="Arial"/>
          <w:b/>
          <w:sz w:val="28"/>
          <w:szCs w:val="28"/>
        </w:rPr>
        <w:t xml:space="preserve">Culture and </w:t>
      </w:r>
      <w:r>
        <w:rPr>
          <w:rFonts w:ascii="Arial" w:hAnsi="Arial" w:cs="Arial"/>
          <w:b/>
          <w:sz w:val="28"/>
          <w:szCs w:val="28"/>
        </w:rPr>
        <w:t>Art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P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6B2A0F" w:rsidRPr="00F73BAD">
        <w:rPr>
          <w:rFonts w:ascii="Arial" w:hAnsi="Arial" w:cs="Arial"/>
          <w:sz w:val="28"/>
          <w:szCs w:val="28"/>
        </w:rPr>
        <w:t>Describe briefly the picture.</w:t>
      </w:r>
      <w:r w:rsidR="003E2A75" w:rsidRPr="00F73BAD">
        <w:rPr>
          <w:rFonts w:ascii="Arial" w:hAnsi="Arial" w:cs="Arial"/>
          <w:sz w:val="28"/>
          <w:szCs w:val="28"/>
        </w:rPr>
        <w:t>(people, place, activity)</w:t>
      </w:r>
    </w:p>
    <w:p w:rsid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B2A0F" w:rsidRPr="00F73BAD">
        <w:rPr>
          <w:rFonts w:ascii="Arial" w:hAnsi="Arial" w:cs="Arial"/>
          <w:sz w:val="28"/>
          <w:szCs w:val="28"/>
        </w:rPr>
        <w:t xml:space="preserve">Name possible reasons why </w:t>
      </w:r>
      <w:r w:rsidR="009568B1" w:rsidRPr="00F73BAD">
        <w:rPr>
          <w:rFonts w:ascii="Arial" w:hAnsi="Arial" w:cs="Arial"/>
          <w:sz w:val="28"/>
          <w:szCs w:val="28"/>
        </w:rPr>
        <w:t xml:space="preserve">the </w:t>
      </w:r>
      <w:r w:rsidR="006B2A0F" w:rsidRPr="00F73BAD">
        <w:rPr>
          <w:rFonts w:ascii="Arial" w:hAnsi="Arial" w:cs="Arial"/>
          <w:sz w:val="28"/>
          <w:szCs w:val="28"/>
        </w:rPr>
        <w:t xml:space="preserve">people are playing and dancing in the </w:t>
      </w:r>
    </w:p>
    <w:p w:rsidR="006B2A0F" w:rsidRP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B2A0F" w:rsidRPr="00F73BAD">
        <w:rPr>
          <w:rFonts w:ascii="Arial" w:hAnsi="Arial" w:cs="Arial"/>
          <w:sz w:val="28"/>
          <w:szCs w:val="28"/>
        </w:rPr>
        <w:t>underground.</w:t>
      </w:r>
    </w:p>
    <w:p w:rsidR="006B2A0F" w:rsidRPr="00F73BAD" w:rsidRDefault="00F73BAD" w:rsidP="00F73B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3E2A75" w:rsidRPr="00F73BAD">
        <w:rPr>
          <w:rFonts w:ascii="Arial" w:hAnsi="Arial" w:cs="Arial"/>
          <w:sz w:val="28"/>
          <w:szCs w:val="28"/>
        </w:rPr>
        <w:t xml:space="preserve">Would you personally play and sing in the underground? Why? </w:t>
      </w:r>
    </w:p>
    <w:p w:rsidR="006B2A0F" w:rsidRDefault="006B2A0F" w:rsidP="003E2A75">
      <w:pPr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Housing and Home</w:t>
      </w:r>
    </w:p>
    <w:p w:rsidR="00A31AAD" w:rsidRDefault="00A31AAD" w:rsidP="006A00A5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:rsidR="003E2A75" w:rsidRPr="006A00A5" w:rsidRDefault="00A31AAD" w:rsidP="006A00A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A75" w:rsidRPr="006A00A5">
        <w:rPr>
          <w:rFonts w:ascii="Arial" w:hAnsi="Arial" w:cs="Arial"/>
          <w:sz w:val="28"/>
          <w:szCs w:val="28"/>
        </w:rPr>
        <w:t>1.</w:t>
      </w:r>
      <w:r w:rsidR="006A00A5">
        <w:rPr>
          <w:rFonts w:ascii="Arial" w:hAnsi="Arial" w:cs="Arial"/>
          <w:sz w:val="28"/>
          <w:szCs w:val="28"/>
        </w:rPr>
        <w:t xml:space="preserve"> </w:t>
      </w:r>
      <w:r w:rsidR="003E2A75" w:rsidRPr="006A00A5">
        <w:rPr>
          <w:rFonts w:ascii="Arial" w:hAnsi="Arial" w:cs="Arial"/>
          <w:sz w:val="28"/>
          <w:szCs w:val="28"/>
        </w:rPr>
        <w:t>Where do you live?</w:t>
      </w:r>
    </w:p>
    <w:p w:rsidR="003E2A75" w:rsidRDefault="00A31AAD" w:rsidP="00CA4FA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3E2A75">
        <w:rPr>
          <w:rFonts w:ascii="Arial" w:hAnsi="Arial" w:cs="Arial"/>
          <w:sz w:val="28"/>
          <w:szCs w:val="28"/>
        </w:rPr>
        <w:t>2. Do you live in a house or a flat?</w:t>
      </w:r>
    </w:p>
    <w:p w:rsidR="003E2A75" w:rsidRDefault="006A00A5" w:rsidP="00CA4FA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3. </w:t>
      </w:r>
      <w:r w:rsidR="003E2A75">
        <w:rPr>
          <w:rFonts w:ascii="Arial" w:hAnsi="Arial" w:cs="Arial"/>
          <w:sz w:val="28"/>
          <w:szCs w:val="28"/>
        </w:rPr>
        <w:t xml:space="preserve">What facilities are there where you live?( cultural, historical, </w:t>
      </w:r>
    </w:p>
    <w:p w:rsidR="003E2A75" w:rsidRDefault="00A31AAD" w:rsidP="00CA4FA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3E2A75">
        <w:rPr>
          <w:rFonts w:ascii="Arial" w:hAnsi="Arial" w:cs="Arial"/>
          <w:sz w:val="28"/>
          <w:szCs w:val="28"/>
        </w:rPr>
        <w:t xml:space="preserve"> shopping, school, sports)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</w:t>
      </w:r>
      <w:r w:rsidR="006A00A5" w:rsidRPr="00A31AAD">
        <w:rPr>
          <w:rFonts w:ascii="Arial" w:hAnsi="Arial" w:cs="Arial"/>
          <w:sz w:val="28"/>
          <w:szCs w:val="28"/>
        </w:rPr>
        <w:t>How do you get on with</w:t>
      </w:r>
      <w:r w:rsidR="003E2A75" w:rsidRPr="00A31AAD">
        <w:rPr>
          <w:rFonts w:ascii="Arial" w:hAnsi="Arial" w:cs="Arial"/>
          <w:sz w:val="28"/>
          <w:szCs w:val="28"/>
        </w:rPr>
        <w:t xml:space="preserve"> your neighbours?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5. </w:t>
      </w:r>
      <w:r w:rsidR="003E2A75" w:rsidRPr="00A31AAD">
        <w:rPr>
          <w:rFonts w:ascii="Arial" w:hAnsi="Arial" w:cs="Arial"/>
          <w:sz w:val="28"/>
          <w:szCs w:val="28"/>
        </w:rPr>
        <w:t>Name the rooms in your flat.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6. </w:t>
      </w:r>
      <w:r w:rsidR="003E2A75" w:rsidRPr="00A31AAD">
        <w:rPr>
          <w:rFonts w:ascii="Arial" w:hAnsi="Arial" w:cs="Arial"/>
          <w:sz w:val="28"/>
          <w:szCs w:val="28"/>
        </w:rPr>
        <w:t>What activities do you do in each room?</w:t>
      </w:r>
    </w:p>
    <w:p w:rsidR="003E2A75" w:rsidRP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7. </w:t>
      </w:r>
      <w:r w:rsidR="00CA4FA1" w:rsidRPr="00A31AAD">
        <w:rPr>
          <w:rFonts w:ascii="Arial" w:hAnsi="Arial" w:cs="Arial"/>
          <w:sz w:val="28"/>
          <w:szCs w:val="28"/>
        </w:rPr>
        <w:t>What is the advantage and disadvantage of living in the city?</w:t>
      </w:r>
    </w:p>
    <w:p w:rsid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A31AAD">
        <w:rPr>
          <w:rFonts w:ascii="Arial" w:hAnsi="Arial" w:cs="Arial"/>
          <w:sz w:val="28"/>
          <w:szCs w:val="28"/>
        </w:rPr>
        <w:t xml:space="preserve">8. </w:t>
      </w:r>
      <w:r w:rsidR="00CA4FA1" w:rsidRPr="00A31AAD">
        <w:rPr>
          <w:rFonts w:ascii="Arial" w:hAnsi="Arial" w:cs="Arial"/>
          <w:sz w:val="28"/>
          <w:szCs w:val="28"/>
        </w:rPr>
        <w:t>What is the advantage and disadvantage of living in the country?</w:t>
      </w:r>
    </w:p>
    <w:p w:rsidR="00A31AAD" w:rsidRDefault="00A31AAD" w:rsidP="00A31AAD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A00A5" w:rsidRPr="006A00A5">
        <w:rPr>
          <w:rFonts w:ascii="Arial" w:hAnsi="Arial" w:cs="Arial"/>
          <w:sz w:val="28"/>
          <w:szCs w:val="28"/>
        </w:rPr>
        <w:t xml:space="preserve">9. </w:t>
      </w:r>
      <w:r w:rsidR="00CA4FA1" w:rsidRPr="006A00A5">
        <w:rPr>
          <w:rFonts w:ascii="Arial" w:hAnsi="Arial" w:cs="Arial"/>
          <w:sz w:val="28"/>
          <w:szCs w:val="28"/>
        </w:rPr>
        <w:t>Is home very important for you? Why?</w:t>
      </w:r>
    </w:p>
    <w:p w:rsidR="00CA4FA1" w:rsidRPr="006A00A5" w:rsidRDefault="006A00A5" w:rsidP="00A31AAD">
      <w:pPr>
        <w:spacing w:line="276" w:lineRule="auto"/>
        <w:rPr>
          <w:rFonts w:ascii="Arial" w:hAnsi="Arial" w:cs="Arial"/>
          <w:sz w:val="28"/>
          <w:szCs w:val="28"/>
        </w:rPr>
      </w:pPr>
      <w:r w:rsidRPr="006A00A5">
        <w:rPr>
          <w:rFonts w:ascii="Arial" w:hAnsi="Arial" w:cs="Arial"/>
          <w:sz w:val="28"/>
          <w:szCs w:val="28"/>
        </w:rPr>
        <w:t xml:space="preserve">10. </w:t>
      </w:r>
      <w:r w:rsidR="00CA4FA1" w:rsidRPr="006A00A5">
        <w:rPr>
          <w:rFonts w:ascii="Arial" w:hAnsi="Arial" w:cs="Arial"/>
          <w:sz w:val="28"/>
          <w:szCs w:val="28"/>
        </w:rPr>
        <w:t>What kinds of dwelling are there in our country?</w:t>
      </w:r>
    </w:p>
    <w:p w:rsidR="00CA4FA1" w:rsidRPr="006A00A5" w:rsidRDefault="006A00A5" w:rsidP="006A00A5">
      <w:pPr>
        <w:spacing w:line="276" w:lineRule="auto"/>
        <w:rPr>
          <w:rFonts w:ascii="Arial" w:hAnsi="Arial" w:cs="Arial"/>
          <w:sz w:val="28"/>
          <w:szCs w:val="28"/>
        </w:rPr>
      </w:pPr>
      <w:r w:rsidRPr="006A00A5">
        <w:rPr>
          <w:rFonts w:ascii="Arial" w:hAnsi="Arial" w:cs="Arial"/>
          <w:sz w:val="28"/>
          <w:szCs w:val="28"/>
        </w:rPr>
        <w:t xml:space="preserve">11. </w:t>
      </w:r>
      <w:r w:rsidR="00CA4FA1" w:rsidRPr="006A00A5">
        <w:rPr>
          <w:rFonts w:ascii="Arial" w:hAnsi="Arial" w:cs="Arial"/>
          <w:sz w:val="28"/>
          <w:szCs w:val="28"/>
        </w:rPr>
        <w:t>Describe your ideal house in details.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Jobs and Employment</w:t>
      </w: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 :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E4B75" w:rsidRDefault="006E4B75" w:rsidP="006E4B7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6B2A0F" w:rsidRPr="006E4B75">
        <w:rPr>
          <w:rFonts w:ascii="Arial" w:hAnsi="Arial" w:cs="Arial"/>
          <w:sz w:val="28"/>
          <w:szCs w:val="28"/>
        </w:rPr>
        <w:t>Make a list of a</w:t>
      </w:r>
      <w:r w:rsidR="00CA4FA1" w:rsidRPr="006E4B75">
        <w:rPr>
          <w:rFonts w:ascii="Arial" w:hAnsi="Arial" w:cs="Arial"/>
          <w:sz w:val="28"/>
          <w:szCs w:val="28"/>
        </w:rPr>
        <w:t>t least three reasons why your friend</w:t>
      </w:r>
      <w:r w:rsidR="006B2A0F" w:rsidRPr="006E4B75">
        <w:rPr>
          <w:rFonts w:ascii="Arial" w:hAnsi="Arial" w:cs="Arial"/>
          <w:sz w:val="28"/>
          <w:szCs w:val="28"/>
        </w:rPr>
        <w:t xml:space="preserve"> should not leave </w:t>
      </w:r>
    </w:p>
    <w:p w:rsidR="006B2A0F" w:rsidRPr="006E4B75" w:rsidRDefault="006E4B75" w:rsidP="006E4B7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B2A0F" w:rsidRPr="006E4B75">
        <w:rPr>
          <w:rFonts w:ascii="Arial" w:hAnsi="Arial" w:cs="Arial"/>
          <w:sz w:val="28"/>
          <w:szCs w:val="28"/>
        </w:rPr>
        <w:t>school, then try to persuade him/her not to leave.</w:t>
      </w:r>
    </w:p>
    <w:p w:rsidR="00CA4FA1" w:rsidRPr="006E4B75" w:rsidRDefault="006E4B75" w:rsidP="006E4B75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CA4FA1" w:rsidRPr="006E4B75">
        <w:rPr>
          <w:rFonts w:ascii="Arial" w:hAnsi="Arial" w:cs="Arial"/>
          <w:sz w:val="28"/>
          <w:szCs w:val="28"/>
        </w:rPr>
        <w:t>Would you leave the school in hi</w:t>
      </w:r>
      <w:r w:rsidR="00A31AAD" w:rsidRPr="006E4B75">
        <w:rPr>
          <w:rFonts w:ascii="Arial" w:hAnsi="Arial" w:cs="Arial"/>
          <w:sz w:val="28"/>
          <w:szCs w:val="28"/>
        </w:rPr>
        <w:t>s/her situation</w:t>
      </w:r>
      <w:r w:rsidR="00CA4FA1" w:rsidRPr="006E4B75">
        <w:rPr>
          <w:rFonts w:ascii="Arial" w:hAnsi="Arial" w:cs="Arial"/>
          <w:sz w:val="28"/>
          <w:szCs w:val="28"/>
        </w:rPr>
        <w:t>?</w:t>
      </w:r>
    </w:p>
    <w:p w:rsidR="006B2A0F" w:rsidRDefault="006B2A0F" w:rsidP="00383D1F">
      <w:pPr>
        <w:rPr>
          <w:rFonts w:ascii="Arial" w:hAnsi="Arial" w:cs="Arial"/>
          <w:b/>
          <w:sz w:val="28"/>
          <w:szCs w:val="28"/>
        </w:rPr>
      </w:pPr>
    </w:p>
    <w:p w:rsidR="00BE39F7" w:rsidRDefault="006B2A0F" w:rsidP="00693A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</w:t>
      </w:r>
      <w:r w:rsidRPr="00EC6E2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</w:t>
      </w:r>
    </w:p>
    <w:p w:rsidR="00CA4FA1" w:rsidRDefault="006B2A0F" w:rsidP="00693A9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     </w:t>
      </w:r>
      <w:r w:rsidR="00BE39F7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</w:t>
      </w:r>
    </w:p>
    <w:p w:rsidR="006B2A0F" w:rsidRPr="00BE39F7" w:rsidRDefault="00A31AAD" w:rsidP="00A31A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</w:t>
      </w:r>
      <w:r w:rsidR="006B2A0F" w:rsidRPr="00E00A6D">
        <w:rPr>
          <w:rFonts w:ascii="Arial" w:hAnsi="Arial" w:cs="Arial"/>
          <w:sz w:val="28"/>
          <w:szCs w:val="28"/>
        </w:rPr>
        <w:t>Gymnázium v Gelnici</w:t>
      </w:r>
    </w:p>
    <w:p w:rsidR="006B2A0F" w:rsidRDefault="006B2A0F" w:rsidP="00693A94">
      <w:pPr>
        <w:rPr>
          <w:rFonts w:ascii="Arial" w:hAnsi="Arial"/>
          <w:sz w:val="28"/>
        </w:rPr>
      </w:pPr>
    </w:p>
    <w:p w:rsidR="006B2A0F" w:rsidRDefault="006B2A0F" w:rsidP="00693A94">
      <w:pPr>
        <w:pStyle w:val="Nadpis8"/>
      </w:pPr>
      <w:r>
        <w:t>English Language – Level B2</w:t>
      </w:r>
    </w:p>
    <w:p w:rsidR="006B2A0F" w:rsidRDefault="006B2A0F" w:rsidP="00610146">
      <w:pPr>
        <w:rPr>
          <w:rFonts w:ascii="Arial" w:hAnsi="Arial"/>
          <w:b/>
          <w:sz w:val="28"/>
        </w:rPr>
      </w:pPr>
    </w:p>
    <w:p w:rsidR="006B2A0F" w:rsidRDefault="006B2A0F" w:rsidP="00693A94">
      <w:pPr>
        <w:ind w:left="900"/>
        <w:jc w:val="center"/>
        <w:rPr>
          <w:rFonts w:ascii="Arial" w:hAnsi="Arial"/>
          <w:b/>
          <w:sz w:val="28"/>
        </w:rPr>
      </w:pPr>
    </w:p>
    <w:p w:rsidR="006B2A0F" w:rsidRPr="00610146" w:rsidRDefault="006B2A0F" w:rsidP="00610146">
      <w:pPr>
        <w:ind w:left="9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Part 27</w:t>
      </w:r>
    </w:p>
    <w:p w:rsidR="006B2A0F" w:rsidRDefault="006B2A0F" w:rsidP="00693A94">
      <w:pPr>
        <w:pStyle w:val="Nadpis1"/>
        <w:rPr>
          <w:b/>
        </w:rPr>
      </w:pPr>
    </w:p>
    <w:p w:rsidR="006B2A0F" w:rsidRDefault="006B2A0F" w:rsidP="00693A94">
      <w:pPr>
        <w:pStyle w:val="Nadpis1"/>
        <w:rPr>
          <w:b/>
        </w:rPr>
      </w:pPr>
    </w:p>
    <w:p w:rsidR="006B2A0F" w:rsidRDefault="009568B1" w:rsidP="00693A94">
      <w:pPr>
        <w:pStyle w:val="Nadpis1"/>
        <w:rPr>
          <w:b/>
        </w:rPr>
      </w:pPr>
      <w:r>
        <w:rPr>
          <w:b/>
        </w:rPr>
        <w:t>Task 1</w:t>
      </w:r>
      <w:r w:rsidR="006B2A0F">
        <w:rPr>
          <w:b/>
        </w:rPr>
        <w:t>- Sports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Pr="00F73BAD" w:rsidRDefault="00F73BAD" w:rsidP="00F73BA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610146" w:rsidRPr="00F73BAD">
        <w:rPr>
          <w:rFonts w:ascii="Arial" w:hAnsi="Arial"/>
          <w:sz w:val="28"/>
        </w:rPr>
        <w:t>Name</w:t>
      </w:r>
      <w:r w:rsidR="009568B1" w:rsidRPr="00F73BAD">
        <w:rPr>
          <w:rFonts w:ascii="Arial" w:hAnsi="Arial"/>
          <w:sz w:val="28"/>
        </w:rPr>
        <w:t xml:space="preserve"> the </w:t>
      </w:r>
      <w:r w:rsidR="006B2A0F" w:rsidRPr="00F73BAD">
        <w:rPr>
          <w:rFonts w:ascii="Arial" w:hAnsi="Arial"/>
          <w:sz w:val="28"/>
        </w:rPr>
        <w:t>sports in the pictures.</w:t>
      </w:r>
    </w:p>
    <w:p w:rsidR="00610146" w:rsidRPr="00F73BAD" w:rsidRDefault="00F73BAD" w:rsidP="00F73BA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610146" w:rsidRPr="00F73BAD">
        <w:rPr>
          <w:rFonts w:ascii="Arial" w:hAnsi="Arial"/>
          <w:sz w:val="28"/>
        </w:rPr>
        <w:t>Choose one picture and describe it in details.</w:t>
      </w:r>
    </w:p>
    <w:p w:rsidR="006B2A0F" w:rsidRPr="00F73BAD" w:rsidRDefault="00F73BAD" w:rsidP="00F73BAD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610146" w:rsidRPr="00F73BAD">
        <w:rPr>
          <w:rFonts w:ascii="Arial" w:hAnsi="Arial"/>
          <w:sz w:val="28"/>
        </w:rPr>
        <w:t xml:space="preserve">Mention the positive and </w:t>
      </w:r>
      <w:r w:rsidR="006B2A0F" w:rsidRPr="00F73BAD">
        <w:rPr>
          <w:rFonts w:ascii="Arial" w:hAnsi="Arial"/>
          <w:sz w:val="28"/>
        </w:rPr>
        <w:t xml:space="preserve">the negative effects of these sports.  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pStyle w:val="Nadpis9"/>
      </w:pPr>
    </w:p>
    <w:p w:rsidR="006B2A0F" w:rsidRDefault="006B2A0F" w:rsidP="00693A94">
      <w:pPr>
        <w:pStyle w:val="Nadpis9"/>
      </w:pPr>
      <w:r>
        <w:t>Task 2 - Travel</w:t>
      </w:r>
    </w:p>
    <w:p w:rsidR="006B2A0F" w:rsidRDefault="006B2A0F" w:rsidP="00693A94">
      <w:r>
        <w:t xml:space="preserve"> 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1.</w:t>
      </w:r>
      <w:r w:rsidR="00B90AE7"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What are the reasons for travelling?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2. Where do you usually travel?</w:t>
      </w:r>
    </w:p>
    <w:p w:rsid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3.</w:t>
      </w: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Name advantages  and disadvantages of these ways of</w:t>
      </w:r>
      <w:r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 xml:space="preserve">transport: </w:t>
      </w:r>
      <w:r>
        <w:rPr>
          <w:rFonts w:ascii="Arial" w:hAnsi="Arial"/>
          <w:sz w:val="28"/>
        </w:rPr>
        <w:t xml:space="preserve"> 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610146" w:rsidRPr="00A31AAD">
        <w:rPr>
          <w:rFonts w:ascii="Arial" w:hAnsi="Arial"/>
          <w:sz w:val="28"/>
        </w:rPr>
        <w:t>bus, car, taxi, train, plane, ship, underground.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4. </w:t>
      </w:r>
      <w:r w:rsidR="00610146" w:rsidRPr="00A31AAD">
        <w:rPr>
          <w:rFonts w:ascii="Arial" w:hAnsi="Arial"/>
          <w:sz w:val="28"/>
        </w:rPr>
        <w:t>Do you remember the worst experience with travelling?</w:t>
      </w:r>
    </w:p>
    <w:p w:rsid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5. </w:t>
      </w:r>
      <w:r w:rsidR="00610146" w:rsidRPr="00A31AAD">
        <w:rPr>
          <w:rFonts w:ascii="Arial" w:hAnsi="Arial"/>
          <w:sz w:val="28"/>
        </w:rPr>
        <w:t>What kinds of transport were there in the past?</w:t>
      </w:r>
    </w:p>
    <w:p w:rsid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6.</w:t>
      </w:r>
      <w:r w:rsidR="00033FC4" w:rsidRPr="00A31AAD">
        <w:rPr>
          <w:rFonts w:ascii="Arial" w:hAnsi="Arial"/>
          <w:sz w:val="28"/>
        </w:rPr>
        <w:t xml:space="preserve"> </w:t>
      </w:r>
      <w:r w:rsidR="00610146" w:rsidRPr="00A31AAD">
        <w:rPr>
          <w:rFonts w:ascii="Arial" w:hAnsi="Arial"/>
          <w:sz w:val="28"/>
        </w:rPr>
        <w:t>What was travelling in the past like? (cheap, expensive, safe,</w:t>
      </w:r>
      <w:r>
        <w:rPr>
          <w:rFonts w:ascii="Arial" w:hAnsi="Arial"/>
          <w:sz w:val="28"/>
        </w:rPr>
        <w:t xml:space="preserve"> </w:t>
      </w:r>
    </w:p>
    <w:p w:rsidR="00610146" w:rsidRPr="00A31AAD" w:rsidRDefault="00A31AAD" w:rsidP="00A31AAD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610146" w:rsidRPr="00A31AAD">
        <w:rPr>
          <w:rFonts w:ascii="Arial" w:hAnsi="Arial"/>
          <w:sz w:val="28"/>
        </w:rPr>
        <w:t>ecological, dirty, fast, slow, dangerous)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7C1878">
        <w:rPr>
          <w:rFonts w:ascii="Arial" w:hAnsi="Arial"/>
          <w:sz w:val="28"/>
        </w:rPr>
        <w:t xml:space="preserve">7. </w:t>
      </w:r>
      <w:r w:rsidR="00033FC4" w:rsidRPr="007C1878">
        <w:rPr>
          <w:rFonts w:ascii="Arial" w:hAnsi="Arial"/>
          <w:sz w:val="28"/>
        </w:rPr>
        <w:t>What sorts of transport can you use in Gelnica?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7C1878">
        <w:rPr>
          <w:rFonts w:ascii="Arial" w:hAnsi="Arial"/>
          <w:sz w:val="28"/>
        </w:rPr>
        <w:t xml:space="preserve">8. </w:t>
      </w:r>
      <w:r w:rsidR="00033FC4" w:rsidRPr="007C1878">
        <w:rPr>
          <w:rFonts w:ascii="Arial" w:hAnsi="Arial"/>
          <w:sz w:val="28"/>
        </w:rPr>
        <w:t>What is your favourite kind of transport?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7C1878">
        <w:rPr>
          <w:rFonts w:ascii="Arial" w:hAnsi="Arial"/>
          <w:sz w:val="28"/>
        </w:rPr>
        <w:t xml:space="preserve">9. </w:t>
      </w:r>
      <w:r w:rsidR="00033FC4" w:rsidRPr="007C1878">
        <w:rPr>
          <w:rFonts w:ascii="Arial" w:hAnsi="Arial"/>
          <w:sz w:val="28"/>
        </w:rPr>
        <w:t>How do you think people will travel in the future?</w:t>
      </w:r>
    </w:p>
    <w:p w:rsidR="006B2A0F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 w:rsidRPr="007C1878">
        <w:rPr>
          <w:rFonts w:ascii="Arial" w:hAnsi="Arial"/>
          <w:sz w:val="28"/>
        </w:rPr>
        <w:t xml:space="preserve">10. </w:t>
      </w:r>
      <w:r w:rsidR="00033FC4" w:rsidRPr="007C1878">
        <w:rPr>
          <w:rFonts w:ascii="Arial" w:hAnsi="Arial"/>
          <w:sz w:val="28"/>
        </w:rPr>
        <w:t>Why do people travel to foreign countries?</w:t>
      </w:r>
    </w:p>
    <w:p w:rsidR="00033FC4" w:rsidRPr="007C1878" w:rsidRDefault="007C1878" w:rsidP="007C1878">
      <w:pPr>
        <w:spacing w:line="276" w:lineRule="auto"/>
        <w:jc w:val="both"/>
        <w:rPr>
          <w:rFonts w:ascii="Arial" w:hAnsi="Arial"/>
          <w:sz w:val="28"/>
        </w:rPr>
      </w:pPr>
      <w:r w:rsidRPr="007C1878">
        <w:rPr>
          <w:rFonts w:ascii="Arial" w:hAnsi="Arial"/>
          <w:sz w:val="28"/>
        </w:rPr>
        <w:t xml:space="preserve">11. </w:t>
      </w:r>
      <w:r w:rsidR="00033FC4" w:rsidRPr="007C1878">
        <w:rPr>
          <w:rFonts w:ascii="Arial" w:hAnsi="Arial"/>
          <w:sz w:val="28"/>
        </w:rPr>
        <w:t>What countries do the Slovaks visit in summer or winter?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</w:t>
      </w:r>
    </w:p>
    <w:p w:rsidR="006B2A0F" w:rsidRDefault="006B2A0F" w:rsidP="00693A94">
      <w:pPr>
        <w:jc w:val="both"/>
        <w:rPr>
          <w:rFonts w:ascii="Arial" w:hAnsi="Arial"/>
          <w:sz w:val="28"/>
        </w:rPr>
      </w:pP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Task 3 – Communication and Its Forms   </w:t>
      </w: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</w:p>
    <w:p w:rsidR="006B2A0F" w:rsidRDefault="006B2A0F" w:rsidP="00693A94">
      <w:pPr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 :</w:t>
      </w:r>
    </w:p>
    <w:p w:rsidR="00033FC4" w:rsidRDefault="00033FC4" w:rsidP="00693A94">
      <w:pPr>
        <w:jc w:val="both"/>
        <w:rPr>
          <w:rFonts w:ascii="Arial" w:hAnsi="Arial"/>
          <w:b/>
          <w:sz w:val="28"/>
        </w:rPr>
      </w:pPr>
    </w:p>
    <w:p w:rsidR="00033FC4" w:rsidRPr="007C1878" w:rsidRDefault="00033FC4" w:rsidP="00693A94">
      <w:pPr>
        <w:jc w:val="both"/>
        <w:rPr>
          <w:rFonts w:ascii="Arial" w:hAnsi="Arial"/>
          <w:sz w:val="28"/>
        </w:rPr>
      </w:pPr>
      <w:r w:rsidRPr="007C1878">
        <w:rPr>
          <w:rFonts w:ascii="Arial" w:hAnsi="Arial"/>
          <w:sz w:val="28"/>
        </w:rPr>
        <w:t>Answer your grandma´s questions:</w:t>
      </w:r>
    </w:p>
    <w:p w:rsidR="00033FC4" w:rsidRDefault="00033FC4" w:rsidP="00693A94">
      <w:pPr>
        <w:jc w:val="both"/>
        <w:rPr>
          <w:rFonts w:ascii="Arial" w:hAnsi="Arial"/>
          <w:sz w:val="28"/>
        </w:rPr>
      </w:pPr>
    </w:p>
    <w:p w:rsidR="00033FC4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033FC4" w:rsidRPr="006E4B75">
        <w:rPr>
          <w:rFonts w:ascii="Arial" w:hAnsi="Arial"/>
          <w:sz w:val="28"/>
        </w:rPr>
        <w:t>How can I switch the computer on/off?</w:t>
      </w:r>
    </w:p>
    <w:p w:rsidR="00033FC4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 xml:space="preserve">2. </w:t>
      </w:r>
      <w:r w:rsidR="00033FC4" w:rsidRPr="006E4B75">
        <w:rPr>
          <w:rFonts w:ascii="Arial" w:hAnsi="Arial"/>
          <w:sz w:val="28"/>
        </w:rPr>
        <w:t>How can I search for some information on the Internet?</w:t>
      </w:r>
    </w:p>
    <w:p w:rsidR="00033FC4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033FC4" w:rsidRPr="006E4B75">
        <w:rPr>
          <w:rFonts w:ascii="Arial" w:hAnsi="Arial"/>
          <w:sz w:val="28"/>
        </w:rPr>
        <w:t>Which icon should I use when I want to watch some films?</w:t>
      </w:r>
    </w:p>
    <w:p w:rsidR="003E2A75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3E2A75" w:rsidRPr="006E4B75">
        <w:rPr>
          <w:rFonts w:ascii="Arial" w:hAnsi="Arial"/>
          <w:sz w:val="28"/>
        </w:rPr>
        <w:t>How can I write a document on the P.C.?</w:t>
      </w:r>
    </w:p>
    <w:p w:rsidR="003E2A75" w:rsidRPr="006E4B75" w:rsidRDefault="006E4B75" w:rsidP="006E4B75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3E2A75" w:rsidRPr="006E4B75">
        <w:rPr>
          <w:rFonts w:ascii="Arial" w:hAnsi="Arial"/>
          <w:sz w:val="28"/>
        </w:rPr>
        <w:t>What is Facebook? How can I use it?</w:t>
      </w:r>
    </w:p>
    <w:p w:rsidR="006B2A0F" w:rsidRDefault="006B2A0F" w:rsidP="003E2A75">
      <w:pPr>
        <w:spacing w:line="276" w:lineRule="auto"/>
        <w:ind w:left="900"/>
        <w:jc w:val="both"/>
        <w:rPr>
          <w:rFonts w:ascii="Arial" w:hAnsi="Arial"/>
          <w:sz w:val="28"/>
        </w:rPr>
      </w:pPr>
    </w:p>
    <w:p w:rsidR="006B2A0F" w:rsidRPr="005671F1" w:rsidRDefault="006B2A0F" w:rsidP="005671F1">
      <w:pPr>
        <w:jc w:val="both"/>
        <w:rPr>
          <w:rFonts w:ascii="Arial" w:hAnsi="Arial"/>
          <w:sz w:val="28"/>
        </w:rPr>
      </w:pPr>
    </w:p>
    <w:p w:rsidR="006B2A0F" w:rsidRDefault="006B2A0F" w:rsidP="005671F1">
      <w:pPr>
        <w:ind w:left="720"/>
        <w:jc w:val="both"/>
        <w:rPr>
          <w:rFonts w:ascii="Arial" w:hAnsi="Arial" w:cs="Arial"/>
          <w:sz w:val="28"/>
          <w:szCs w:val="28"/>
        </w:rPr>
      </w:pPr>
      <w:r>
        <w:br w:type="page"/>
      </w:r>
      <w:r>
        <w:lastRenderedPageBreak/>
        <w:t xml:space="preserve">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v Gelnici</w:t>
      </w:r>
    </w:p>
    <w:p w:rsidR="006B2A0F" w:rsidRDefault="006B2A0F" w:rsidP="00E00A6D">
      <w:pPr>
        <w:ind w:left="720"/>
        <w:jc w:val="right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English Language – Level B2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</w:t>
      </w:r>
    </w:p>
    <w:p w:rsidR="006B2A0F" w:rsidRDefault="009568B1" w:rsidP="009568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</w:t>
      </w:r>
      <w:r w:rsidR="006B2A0F">
        <w:rPr>
          <w:rFonts w:ascii="Arial" w:hAnsi="Arial" w:cs="Arial"/>
          <w:b/>
          <w:sz w:val="28"/>
          <w:szCs w:val="28"/>
        </w:rPr>
        <w:t>Part 26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1 - Housing and Home                   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D71ED5" w:rsidP="00D71ED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7C1878">
        <w:rPr>
          <w:rFonts w:ascii="Arial" w:hAnsi="Arial" w:cs="Arial"/>
          <w:sz w:val="28"/>
          <w:szCs w:val="28"/>
        </w:rPr>
        <w:t xml:space="preserve"> Describe </w:t>
      </w:r>
      <w:r w:rsidR="006B2A0F">
        <w:rPr>
          <w:rFonts w:ascii="Arial" w:hAnsi="Arial" w:cs="Arial"/>
          <w:sz w:val="28"/>
          <w:szCs w:val="28"/>
        </w:rPr>
        <w:t>the types of dwellings in the pictures.</w:t>
      </w:r>
    </w:p>
    <w:p w:rsidR="006B2A0F" w:rsidRDefault="00D71ED5" w:rsidP="00D71ED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 w:rsidR="007C1878">
        <w:rPr>
          <w:rFonts w:ascii="Arial" w:hAnsi="Arial" w:cs="Arial"/>
          <w:sz w:val="28"/>
          <w:szCs w:val="28"/>
        </w:rPr>
        <w:t xml:space="preserve"> </w:t>
      </w:r>
      <w:r w:rsidR="006B2A0F">
        <w:rPr>
          <w:rFonts w:ascii="Arial" w:hAnsi="Arial" w:cs="Arial"/>
          <w:sz w:val="28"/>
          <w:szCs w:val="28"/>
        </w:rPr>
        <w:t>Mention advantages and disadvantages of provided types of housing.</w:t>
      </w:r>
    </w:p>
    <w:p w:rsidR="006B2A0F" w:rsidRDefault="00D71ED5" w:rsidP="00D71ED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 w:rsidR="007C187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="006B2A0F">
        <w:rPr>
          <w:rFonts w:ascii="Arial" w:hAnsi="Arial" w:cs="Arial"/>
          <w:sz w:val="28"/>
          <w:szCs w:val="28"/>
        </w:rPr>
        <w:t xml:space="preserve"> about your housing preferences.</w:t>
      </w:r>
    </w:p>
    <w:p w:rsidR="006B2A0F" w:rsidRDefault="006B2A0F" w:rsidP="00D71ED5">
      <w:pPr>
        <w:spacing w:line="276" w:lineRule="auto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Culture and Art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D71ED5" w:rsidRDefault="00D71ED5" w:rsidP="00D71ED5">
      <w:pPr>
        <w:pStyle w:val="Odsekzoznamu"/>
        <w:ind w:left="1004"/>
        <w:rPr>
          <w:rFonts w:ascii="Arial" w:hAnsi="Arial" w:cs="Arial"/>
          <w:b/>
          <w:sz w:val="28"/>
          <w:szCs w:val="28"/>
        </w:rPr>
      </w:pPr>
    </w:p>
    <w:p w:rsid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1</w:t>
      </w:r>
      <w:r w:rsidR="00D71ED5" w:rsidRPr="007C187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D71ED5" w:rsidRPr="007C1878">
        <w:rPr>
          <w:rFonts w:ascii="Arial" w:hAnsi="Arial" w:cs="Arial"/>
          <w:sz w:val="28"/>
          <w:szCs w:val="28"/>
        </w:rPr>
        <w:t xml:space="preserve">What cultural possibilities do we have in </w:t>
      </w:r>
      <w:r>
        <w:rPr>
          <w:rFonts w:ascii="Arial" w:hAnsi="Arial" w:cs="Arial"/>
          <w:sz w:val="28"/>
          <w:szCs w:val="28"/>
        </w:rPr>
        <w:t xml:space="preserve">Gelnica in </w:t>
      </w:r>
      <w:r w:rsidR="00D71ED5" w:rsidRPr="007C1878">
        <w:rPr>
          <w:rFonts w:ascii="Arial" w:hAnsi="Arial" w:cs="Arial"/>
          <w:sz w:val="28"/>
          <w:szCs w:val="28"/>
        </w:rPr>
        <w:t xml:space="preserve">summer and </w:t>
      </w:r>
    </w:p>
    <w:p w:rsidR="00D71ED5" w:rsidRP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D71ED5" w:rsidRPr="007C1878">
        <w:rPr>
          <w:rFonts w:ascii="Arial" w:hAnsi="Arial" w:cs="Arial"/>
          <w:sz w:val="28"/>
          <w:szCs w:val="28"/>
        </w:rPr>
        <w:t>winter?</w:t>
      </w:r>
    </w:p>
    <w:p w:rsidR="00D71ED5" w:rsidRP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</w:t>
      </w:r>
      <w:r w:rsidR="00D71ED5" w:rsidRPr="007C1878">
        <w:rPr>
          <w:rFonts w:ascii="Arial" w:hAnsi="Arial" w:cs="Arial"/>
          <w:sz w:val="28"/>
          <w:szCs w:val="28"/>
        </w:rPr>
        <w:t xml:space="preserve"> Have you attended any events?</w:t>
      </w:r>
    </w:p>
    <w:p w:rsidR="00D71ED5" w:rsidRPr="007C1878" w:rsidRDefault="007C1878" w:rsidP="007C187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>3.</w:t>
      </w:r>
      <w:r w:rsidR="00D71ED5" w:rsidRPr="007C1878">
        <w:rPr>
          <w:rFonts w:ascii="Arial" w:hAnsi="Arial" w:cs="Arial"/>
          <w:sz w:val="28"/>
          <w:szCs w:val="28"/>
        </w:rPr>
        <w:t xml:space="preserve"> Write about the cultural life in  a big city. (Košice)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4. </w:t>
      </w:r>
      <w:r w:rsidR="004B610A" w:rsidRPr="007C1878">
        <w:rPr>
          <w:rFonts w:ascii="Arial" w:hAnsi="Arial" w:cs="Arial"/>
          <w:sz w:val="28"/>
          <w:szCs w:val="28"/>
        </w:rPr>
        <w:t>What kinds of music do you like listening</w:t>
      </w:r>
      <w:r w:rsidRPr="007C1878">
        <w:rPr>
          <w:rFonts w:ascii="Arial" w:hAnsi="Arial" w:cs="Arial"/>
          <w:sz w:val="28"/>
          <w:szCs w:val="28"/>
        </w:rPr>
        <w:t xml:space="preserve"> to</w:t>
      </w:r>
      <w:r w:rsidR="004B610A" w:rsidRPr="007C1878">
        <w:rPr>
          <w:rFonts w:ascii="Arial" w:hAnsi="Arial" w:cs="Arial"/>
          <w:sz w:val="28"/>
          <w:szCs w:val="28"/>
        </w:rPr>
        <w:t>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5. </w:t>
      </w:r>
      <w:r w:rsidR="004B610A" w:rsidRPr="007C1878">
        <w:rPr>
          <w:rFonts w:ascii="Arial" w:hAnsi="Arial" w:cs="Arial"/>
          <w:sz w:val="28"/>
          <w:szCs w:val="28"/>
        </w:rPr>
        <w:t>How often do you listen to music?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6. </w:t>
      </w:r>
      <w:r w:rsidR="004B610A" w:rsidRPr="007C1878">
        <w:rPr>
          <w:rFonts w:ascii="Arial" w:hAnsi="Arial" w:cs="Arial"/>
          <w:sz w:val="28"/>
          <w:szCs w:val="28"/>
        </w:rPr>
        <w:t>What kinds of films do you prefer watching?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7. </w:t>
      </w:r>
      <w:r w:rsidR="004B610A" w:rsidRPr="007C1878">
        <w:rPr>
          <w:rFonts w:ascii="Arial" w:hAnsi="Arial" w:cs="Arial"/>
          <w:sz w:val="28"/>
          <w:szCs w:val="28"/>
        </w:rPr>
        <w:t>What is your favourite film?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8. </w:t>
      </w:r>
      <w:r w:rsidR="004B610A" w:rsidRPr="007C1878">
        <w:rPr>
          <w:rFonts w:ascii="Arial" w:hAnsi="Arial" w:cs="Arial"/>
          <w:sz w:val="28"/>
          <w:szCs w:val="28"/>
        </w:rPr>
        <w:t>What kinds of literature do you fancy?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7C1878">
        <w:rPr>
          <w:rFonts w:ascii="Arial" w:hAnsi="Arial" w:cs="Arial"/>
          <w:sz w:val="28"/>
          <w:szCs w:val="28"/>
        </w:rPr>
        <w:t xml:space="preserve">9. </w:t>
      </w:r>
      <w:r w:rsidR="004B610A" w:rsidRPr="007C1878">
        <w:rPr>
          <w:rFonts w:ascii="Arial" w:hAnsi="Arial" w:cs="Arial"/>
          <w:sz w:val="28"/>
          <w:szCs w:val="28"/>
        </w:rPr>
        <w:t>Do you go to art galleries?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 w:rsidRPr="007C1878">
        <w:rPr>
          <w:rFonts w:ascii="Arial" w:hAnsi="Arial" w:cs="Arial"/>
          <w:sz w:val="28"/>
          <w:szCs w:val="28"/>
        </w:rPr>
        <w:t xml:space="preserve">10. </w:t>
      </w:r>
      <w:r w:rsidR="004B610A" w:rsidRPr="007C1878">
        <w:rPr>
          <w:rFonts w:ascii="Arial" w:hAnsi="Arial" w:cs="Arial"/>
          <w:sz w:val="28"/>
          <w:szCs w:val="28"/>
        </w:rPr>
        <w:t>How often do you go to the theatre?</w:t>
      </w:r>
    </w:p>
    <w:p w:rsid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</w:t>
      </w:r>
      <w:r w:rsidR="004B610A" w:rsidRPr="007C1878">
        <w:rPr>
          <w:rFonts w:ascii="Arial" w:hAnsi="Arial" w:cs="Arial"/>
          <w:sz w:val="28"/>
          <w:szCs w:val="28"/>
        </w:rPr>
        <w:t>Write about your favourite film that you have seen.(heroes, plot,</w:t>
      </w:r>
      <w:r w:rsidRPr="007C1878">
        <w:rPr>
          <w:rFonts w:ascii="Arial" w:hAnsi="Arial" w:cs="Arial"/>
          <w:sz w:val="28"/>
          <w:szCs w:val="28"/>
        </w:rPr>
        <w:t xml:space="preserve"> 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4B610A" w:rsidRPr="007C1878">
        <w:rPr>
          <w:rFonts w:ascii="Arial" w:hAnsi="Arial" w:cs="Arial"/>
          <w:sz w:val="28"/>
          <w:szCs w:val="28"/>
        </w:rPr>
        <w:t>comments)</w:t>
      </w:r>
    </w:p>
    <w:p w:rsidR="007C1878" w:rsidRDefault="007C1878" w:rsidP="007C1878">
      <w:pPr>
        <w:rPr>
          <w:rFonts w:ascii="Arial" w:hAnsi="Arial" w:cs="Arial"/>
          <w:sz w:val="28"/>
          <w:szCs w:val="28"/>
        </w:rPr>
      </w:pPr>
      <w:r w:rsidRPr="007C1878">
        <w:rPr>
          <w:rFonts w:ascii="Arial" w:hAnsi="Arial" w:cs="Arial"/>
          <w:sz w:val="28"/>
          <w:szCs w:val="28"/>
        </w:rPr>
        <w:t>12</w:t>
      </w:r>
      <w:r w:rsidR="004B610A" w:rsidRPr="007C187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4B610A" w:rsidRPr="007C1878">
        <w:rPr>
          <w:rFonts w:ascii="Arial" w:hAnsi="Arial" w:cs="Arial"/>
          <w:sz w:val="28"/>
          <w:szCs w:val="28"/>
        </w:rPr>
        <w:t xml:space="preserve">Which Slovak singers, bands, artists, actors/actresses can you </w:t>
      </w:r>
      <w:r>
        <w:rPr>
          <w:rFonts w:ascii="Arial" w:hAnsi="Arial" w:cs="Arial"/>
          <w:sz w:val="28"/>
          <w:szCs w:val="28"/>
        </w:rPr>
        <w:t xml:space="preserve"> 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="004B610A" w:rsidRPr="007C1878">
        <w:rPr>
          <w:rFonts w:ascii="Arial" w:hAnsi="Arial" w:cs="Arial"/>
          <w:sz w:val="28"/>
          <w:szCs w:val="28"/>
        </w:rPr>
        <w:t>name?</w:t>
      </w: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13. </w:t>
      </w:r>
      <w:r w:rsidR="004B610A" w:rsidRPr="007C1878">
        <w:rPr>
          <w:rFonts w:ascii="Arial" w:hAnsi="Arial" w:cs="Arial"/>
          <w:sz w:val="28"/>
          <w:szCs w:val="28"/>
        </w:rPr>
        <w:t>Which foreign people of culture and art do you know?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BC7786" w:rsidRDefault="00BC7786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BC7786" w:rsidRDefault="00BC7786" w:rsidP="00F73BAD">
      <w:pPr>
        <w:rPr>
          <w:rFonts w:ascii="Arial" w:hAnsi="Arial" w:cs="Arial"/>
          <w:b/>
          <w:sz w:val="28"/>
          <w:szCs w:val="28"/>
        </w:rPr>
      </w:pPr>
    </w:p>
    <w:p w:rsidR="00F73BAD" w:rsidRDefault="00F73BAD" w:rsidP="00F73BAD">
      <w:pPr>
        <w:rPr>
          <w:rFonts w:ascii="Arial" w:hAnsi="Arial" w:cs="Arial"/>
          <w:b/>
          <w:sz w:val="28"/>
          <w:szCs w:val="28"/>
        </w:rPr>
      </w:pPr>
    </w:p>
    <w:p w:rsidR="00F73BAD" w:rsidRDefault="00F73BAD" w:rsidP="00F73BAD">
      <w:pPr>
        <w:rPr>
          <w:rFonts w:ascii="Arial" w:hAnsi="Arial" w:cs="Arial"/>
          <w:b/>
          <w:sz w:val="28"/>
          <w:szCs w:val="28"/>
        </w:rPr>
      </w:pPr>
    </w:p>
    <w:p w:rsidR="00F73BAD" w:rsidRDefault="00F73BAD" w:rsidP="00F73BAD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3 - Man and Society</w:t>
      </w: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 :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4B610A" w:rsidRPr="007C1878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B610A" w:rsidRPr="007C1878">
        <w:rPr>
          <w:rFonts w:ascii="Arial" w:hAnsi="Arial" w:cs="Arial"/>
          <w:sz w:val="28"/>
          <w:szCs w:val="28"/>
        </w:rPr>
        <w:t xml:space="preserve">Write your comments to </w:t>
      </w:r>
      <w:r w:rsidR="00875D82" w:rsidRPr="007C1878">
        <w:rPr>
          <w:rFonts w:ascii="Arial" w:hAnsi="Arial" w:cs="Arial"/>
          <w:sz w:val="28"/>
          <w:szCs w:val="28"/>
        </w:rPr>
        <w:t xml:space="preserve">the </w:t>
      </w:r>
      <w:r w:rsidR="004B610A" w:rsidRPr="007C1878">
        <w:rPr>
          <w:rFonts w:ascii="Arial" w:hAnsi="Arial" w:cs="Arial"/>
          <w:sz w:val="28"/>
          <w:szCs w:val="28"/>
        </w:rPr>
        <w:t>3</w:t>
      </w:r>
      <w:r w:rsidR="00875D82" w:rsidRPr="007C1878">
        <w:rPr>
          <w:rFonts w:ascii="Arial" w:hAnsi="Arial" w:cs="Arial"/>
          <w:sz w:val="28"/>
          <w:szCs w:val="28"/>
        </w:rPr>
        <w:t xml:space="preserve"> mentioned rules in American school</w:t>
      </w:r>
      <w:r w:rsidR="004B610A" w:rsidRPr="007C1878">
        <w:rPr>
          <w:rFonts w:ascii="Arial" w:hAnsi="Arial" w:cs="Arial"/>
          <w:sz w:val="28"/>
          <w:szCs w:val="28"/>
        </w:rPr>
        <w:t>.</w:t>
      </w:r>
    </w:p>
    <w:p w:rsidR="00F73BAD" w:rsidRDefault="007C1878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4B610A" w:rsidRPr="007C1878">
        <w:rPr>
          <w:rFonts w:ascii="Arial" w:hAnsi="Arial" w:cs="Arial"/>
          <w:sz w:val="28"/>
          <w:szCs w:val="28"/>
        </w:rPr>
        <w:t xml:space="preserve">Try to persuade your friend that these rules are not OK at all and give </w:t>
      </w:r>
    </w:p>
    <w:p w:rsidR="004B610A" w:rsidRPr="007C1878" w:rsidRDefault="00F73BAD" w:rsidP="007C18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B610A" w:rsidRPr="007C1878">
        <w:rPr>
          <w:rFonts w:ascii="Arial" w:hAnsi="Arial" w:cs="Arial"/>
          <w:sz w:val="28"/>
          <w:szCs w:val="28"/>
        </w:rPr>
        <w:t>reasons.</w:t>
      </w:r>
    </w:p>
    <w:p w:rsidR="004B610A" w:rsidRDefault="004B610A">
      <w:pPr>
        <w:rPr>
          <w:rFonts w:ascii="Arial" w:hAnsi="Arial"/>
          <w:bCs/>
          <w:sz w:val="28"/>
        </w:rPr>
      </w:pPr>
      <w:r>
        <w:rPr>
          <w:b/>
        </w:rPr>
        <w:br w:type="page"/>
      </w:r>
    </w:p>
    <w:p w:rsidR="006B2A0F" w:rsidRDefault="006B2A0F" w:rsidP="00693A94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485E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Language – Level B2</w:t>
      </w:r>
    </w:p>
    <w:p w:rsidR="006B2A0F" w:rsidRDefault="006B2A0F" w:rsidP="00E00A6D">
      <w:pPr>
        <w:ind w:left="720"/>
        <w:jc w:val="center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</w:t>
      </w:r>
    </w:p>
    <w:p w:rsidR="006B2A0F" w:rsidRDefault="008B645E" w:rsidP="008B645E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  <w:r w:rsidR="006B2A0F">
        <w:rPr>
          <w:rFonts w:ascii="Arial" w:hAnsi="Arial" w:cs="Arial"/>
          <w:b/>
          <w:sz w:val="28"/>
          <w:szCs w:val="28"/>
        </w:rPr>
        <w:t>Part  25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Default="008B645E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</w:t>
      </w:r>
      <w:r w:rsidR="006B2A0F">
        <w:rPr>
          <w:rFonts w:ascii="Arial" w:hAnsi="Arial" w:cs="Arial"/>
          <w:b/>
          <w:sz w:val="28"/>
          <w:szCs w:val="28"/>
        </w:rPr>
        <w:t>- Housing and Home</w:t>
      </w:r>
    </w:p>
    <w:p w:rsidR="006B2A0F" w:rsidRDefault="006B2A0F" w:rsidP="00E00A6D">
      <w:pPr>
        <w:ind w:left="720"/>
        <w:rPr>
          <w:rFonts w:ascii="Arial" w:hAnsi="Arial" w:cs="Arial"/>
          <w:b/>
          <w:sz w:val="28"/>
          <w:szCs w:val="28"/>
        </w:rPr>
      </w:pPr>
    </w:p>
    <w:p w:rsidR="006B2A0F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85E3F" w:rsidRPr="006E4B75">
        <w:rPr>
          <w:rFonts w:ascii="Arial" w:hAnsi="Arial" w:cs="Arial"/>
          <w:sz w:val="28"/>
          <w:szCs w:val="28"/>
        </w:rPr>
        <w:t>Name all kinds of houses.</w:t>
      </w:r>
    </w:p>
    <w:p w:rsidR="00485E3F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485E3F" w:rsidRPr="006E4B75">
        <w:rPr>
          <w:rFonts w:ascii="Arial" w:hAnsi="Arial" w:cs="Arial"/>
          <w:sz w:val="28"/>
          <w:szCs w:val="28"/>
        </w:rPr>
        <w:t>What is the most suitable house for a</w:t>
      </w:r>
      <w:r w:rsidR="00F73BAD" w:rsidRPr="006E4B75">
        <w:rPr>
          <w:rFonts w:ascii="Arial" w:hAnsi="Arial" w:cs="Arial"/>
          <w:sz w:val="28"/>
          <w:szCs w:val="28"/>
        </w:rPr>
        <w:t> </w:t>
      </w:r>
      <w:r w:rsidR="00485E3F" w:rsidRPr="006E4B75">
        <w:rPr>
          <w:rFonts w:ascii="Arial" w:hAnsi="Arial" w:cs="Arial"/>
          <w:sz w:val="28"/>
          <w:szCs w:val="28"/>
        </w:rPr>
        <w:t>family</w:t>
      </w:r>
      <w:r w:rsidR="00F73BAD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/</w:t>
      </w:r>
      <w:r w:rsidR="001B0D77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student</w:t>
      </w:r>
      <w:r w:rsidR="00F73BAD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/</w:t>
      </w:r>
      <w:r w:rsidR="001B0D77" w:rsidRPr="006E4B75">
        <w:rPr>
          <w:rFonts w:ascii="Arial" w:hAnsi="Arial" w:cs="Arial"/>
          <w:sz w:val="28"/>
          <w:szCs w:val="28"/>
        </w:rPr>
        <w:t xml:space="preserve"> </w:t>
      </w:r>
      <w:r w:rsidR="00485E3F" w:rsidRPr="006E4B75">
        <w:rPr>
          <w:rFonts w:ascii="Arial" w:hAnsi="Arial" w:cs="Arial"/>
          <w:sz w:val="28"/>
          <w:szCs w:val="28"/>
        </w:rPr>
        <w:t>an old person?</w:t>
      </w:r>
    </w:p>
    <w:p w:rsid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485E3F" w:rsidRPr="006E4B75">
        <w:rPr>
          <w:rFonts w:ascii="Arial" w:hAnsi="Arial" w:cs="Arial"/>
          <w:sz w:val="28"/>
          <w:szCs w:val="28"/>
        </w:rPr>
        <w:t xml:space="preserve">Describe one picture in details (background, foreground, floors, </w:t>
      </w:r>
    </w:p>
    <w:p w:rsidR="00485E3F" w:rsidRPr="006E4B75" w:rsidRDefault="006E4B75" w:rsidP="006E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485E3F" w:rsidRPr="006E4B75">
        <w:rPr>
          <w:rFonts w:ascii="Arial" w:hAnsi="Arial" w:cs="Arial"/>
          <w:sz w:val="28"/>
          <w:szCs w:val="28"/>
        </w:rPr>
        <w:t>equipment)</w:t>
      </w:r>
      <w:r w:rsidR="00F73BAD" w:rsidRPr="006E4B75">
        <w:rPr>
          <w:rFonts w:ascii="Arial" w:hAnsi="Arial" w:cs="Arial"/>
          <w:sz w:val="28"/>
          <w:szCs w:val="28"/>
        </w:rPr>
        <w:t>.</w:t>
      </w: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E00A6D">
      <w:pPr>
        <w:ind w:left="720"/>
        <w:rPr>
          <w:rFonts w:ascii="Arial" w:hAnsi="Arial" w:cs="Arial"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Jobs and Employment</w:t>
      </w:r>
    </w:p>
    <w:p w:rsidR="001B0D77" w:rsidRPr="00F73BAD" w:rsidRDefault="001B0D77" w:rsidP="00F73BAD">
      <w:pPr>
        <w:jc w:val="both"/>
        <w:rPr>
          <w:rFonts w:ascii="Arial" w:hAnsi="Arial" w:cs="Arial"/>
          <w:b/>
          <w:sz w:val="28"/>
          <w:szCs w:val="28"/>
        </w:rPr>
      </w:pP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Why do we work?</w:t>
      </w:r>
    </w:p>
    <w:p w:rsid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2. </w:t>
      </w:r>
      <w:r w:rsidR="00485E3F" w:rsidRPr="00F73BAD">
        <w:rPr>
          <w:rFonts w:ascii="Arial" w:hAnsi="Arial" w:cs="Arial"/>
          <w:sz w:val="28"/>
          <w:szCs w:val="28"/>
        </w:rPr>
        <w:t>Name kinds of jobs</w:t>
      </w:r>
      <w:r>
        <w:rPr>
          <w:rFonts w:ascii="Arial" w:hAnsi="Arial" w:cs="Arial"/>
          <w:sz w:val="28"/>
          <w:szCs w:val="28"/>
        </w:rPr>
        <w:t xml:space="preserve"> - manual, intellectu</w:t>
      </w:r>
      <w:r w:rsidR="00485E3F" w:rsidRPr="00F73BAD">
        <w:rPr>
          <w:rFonts w:ascii="Arial" w:hAnsi="Arial" w:cs="Arial"/>
          <w:sz w:val="28"/>
          <w:szCs w:val="28"/>
        </w:rPr>
        <w:t xml:space="preserve">al, indoor, outdoor, individual, </w:t>
      </w: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collective, well-paid, less-</w:t>
      </w:r>
      <w:r w:rsidR="00485E3F" w:rsidRPr="00F73BAD">
        <w:rPr>
          <w:rFonts w:ascii="Arial" w:hAnsi="Arial" w:cs="Arial"/>
          <w:sz w:val="28"/>
          <w:szCs w:val="28"/>
        </w:rPr>
        <w:t>paid.</w:t>
      </w: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Where do unemployed people usually go to search for a job?</w:t>
      </w:r>
    </w:p>
    <w:p w:rsidR="00485E3F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85E3F" w:rsidRPr="00F73BAD"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What personal information do we put in a form?</w:t>
      </w:r>
    </w:p>
    <w:p w:rsidR="00A535CA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5. What information do you write in a CV?</w:t>
      </w:r>
    </w:p>
    <w:p w:rsidR="00A535CA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6. What questions are you asked at a job interview?</w:t>
      </w:r>
    </w:p>
    <w:p w:rsid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>7.</w:t>
      </w:r>
      <w:r>
        <w:rPr>
          <w:rFonts w:ascii="Arial" w:hAnsi="Arial" w:cs="Arial"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</w:rPr>
        <w:t xml:space="preserve">Write about the differences on working time and free time of people in </w:t>
      </w:r>
    </w:p>
    <w:p w:rsidR="00A535CA" w:rsidRPr="00F73BAD" w:rsidRDefault="00F73BAD" w:rsidP="00F73BA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A535CA" w:rsidRPr="00F73BAD">
        <w:rPr>
          <w:rFonts w:ascii="Arial" w:hAnsi="Arial" w:cs="Arial"/>
          <w:sz w:val="28"/>
          <w:szCs w:val="28"/>
        </w:rPr>
        <w:t>cities and small villages.</w:t>
      </w:r>
    </w:p>
    <w:p w:rsidR="00A535CA" w:rsidRPr="00F73BAD" w:rsidRDefault="00F73BAD" w:rsidP="00F73B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73BAD">
        <w:rPr>
          <w:rFonts w:ascii="Arial" w:hAnsi="Arial" w:cs="Arial"/>
          <w:sz w:val="28"/>
          <w:szCs w:val="28"/>
        </w:rPr>
        <w:t>8.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535CA" w:rsidRPr="00F73BAD">
        <w:rPr>
          <w:rFonts w:ascii="Arial" w:hAnsi="Arial" w:cs="Arial"/>
          <w:sz w:val="28"/>
          <w:szCs w:val="28"/>
          <w:lang w:val="en-US"/>
        </w:rPr>
        <w:t>Would you like to work in the future?</w:t>
      </w:r>
    </w:p>
    <w:p w:rsidR="00A535CA" w:rsidRPr="00F73BAD" w:rsidRDefault="00F73BAD" w:rsidP="00F73BA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9. </w:t>
      </w:r>
      <w:r w:rsidR="00A535CA" w:rsidRPr="00F73BAD">
        <w:rPr>
          <w:rFonts w:ascii="Arial" w:hAnsi="Arial" w:cs="Arial"/>
          <w:sz w:val="28"/>
          <w:szCs w:val="28"/>
          <w:lang w:val="en-US"/>
        </w:rPr>
        <w:t>What job would you like to choose? Why?</w:t>
      </w:r>
    </w:p>
    <w:p w:rsidR="006B2A0F" w:rsidRPr="00F73BAD" w:rsidRDefault="00F73BAD" w:rsidP="00F73BAD">
      <w:pPr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F73BAD">
        <w:rPr>
          <w:rFonts w:ascii="Arial" w:hAnsi="Arial" w:cs="Arial"/>
          <w:sz w:val="28"/>
          <w:szCs w:val="28"/>
          <w:lang w:val="en-US"/>
        </w:rPr>
        <w:t>10.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A535CA" w:rsidRPr="00F73BAD">
        <w:rPr>
          <w:rFonts w:ascii="Arial" w:hAnsi="Arial" w:cs="Arial"/>
          <w:sz w:val="28"/>
          <w:szCs w:val="28"/>
          <w:lang w:val="en-US"/>
        </w:rPr>
        <w:t>What are attractive jobs</w:t>
      </w:r>
      <w:r>
        <w:rPr>
          <w:rFonts w:ascii="Arial" w:hAnsi="Arial" w:cs="Arial"/>
          <w:sz w:val="28"/>
          <w:szCs w:val="28"/>
          <w:lang w:val="en-US"/>
        </w:rPr>
        <w:t xml:space="preserve"> for small boys/girls/teenagers?</w:t>
      </w:r>
      <w:r w:rsidR="00A535CA" w:rsidRPr="00F73BAD">
        <w:rPr>
          <w:rFonts w:ascii="Arial" w:hAnsi="Arial" w:cs="Arial"/>
          <w:sz w:val="28"/>
          <w:szCs w:val="28"/>
          <w:lang w:val="en-US"/>
        </w:rPr>
        <w:t xml:space="preserve"> Why?</w:t>
      </w:r>
    </w:p>
    <w:p w:rsidR="004F1117" w:rsidRPr="00485E3F" w:rsidRDefault="004F1117" w:rsidP="0071222E">
      <w:pPr>
        <w:jc w:val="both"/>
        <w:rPr>
          <w:rFonts w:ascii="Arial" w:hAnsi="Arial" w:cs="Arial"/>
          <w:b/>
          <w:sz w:val="28"/>
          <w:szCs w:val="28"/>
          <w:lang w:val="en-US"/>
        </w:rPr>
      </w:pPr>
    </w:p>
    <w:p w:rsidR="006B2A0F" w:rsidRPr="00485E3F" w:rsidRDefault="006B2A0F" w:rsidP="00A6612B">
      <w:pPr>
        <w:ind w:left="72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Hobbies, Free Time and Lifestyle</w:t>
      </w: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9939A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 :</w:t>
      </w:r>
    </w:p>
    <w:p w:rsidR="00A535CA" w:rsidRDefault="00A535CA" w:rsidP="004950E1">
      <w:pPr>
        <w:jc w:val="both"/>
        <w:rPr>
          <w:rFonts w:ascii="Arial" w:hAnsi="Arial" w:cs="Arial"/>
          <w:sz w:val="28"/>
          <w:szCs w:val="28"/>
        </w:rPr>
      </w:pPr>
    </w:p>
    <w:p w:rsidR="00A535CA" w:rsidRPr="00F73BAD" w:rsidRDefault="00A535CA" w:rsidP="004950E1">
      <w:pPr>
        <w:jc w:val="both"/>
        <w:rPr>
          <w:rFonts w:cs="Arial"/>
          <w:bCs/>
          <w:szCs w:val="28"/>
        </w:rPr>
      </w:pPr>
      <w:r w:rsidRPr="00F73BAD">
        <w:rPr>
          <w:rFonts w:ascii="Arial" w:hAnsi="Arial" w:cs="Arial"/>
          <w:sz w:val="28"/>
          <w:szCs w:val="28"/>
        </w:rPr>
        <w:t>Answer the questions:</w:t>
      </w:r>
      <w:r w:rsidR="006B2A0F" w:rsidRPr="00F73BAD">
        <w:rPr>
          <w:rFonts w:cs="Arial"/>
          <w:bCs/>
          <w:szCs w:val="28"/>
        </w:rPr>
        <w:t xml:space="preserve">    </w:t>
      </w:r>
    </w:p>
    <w:p w:rsidR="006B2A0F" w:rsidRPr="00A535CA" w:rsidRDefault="006B2A0F" w:rsidP="004950E1">
      <w:pPr>
        <w:jc w:val="both"/>
        <w:rPr>
          <w:rFonts w:ascii="Arial" w:hAnsi="Arial" w:cs="Arial"/>
          <w:b/>
          <w:sz w:val="28"/>
          <w:szCs w:val="28"/>
        </w:rPr>
      </w:pPr>
      <w:r w:rsidRPr="00A535CA">
        <w:rPr>
          <w:rFonts w:cs="Arial"/>
          <w:b/>
          <w:bCs/>
          <w:szCs w:val="28"/>
        </w:rPr>
        <w:t xml:space="preserve">                                                                  </w:t>
      </w:r>
    </w:p>
    <w:p w:rsidR="00A535CA" w:rsidRPr="00A535CA" w:rsidRDefault="00A535CA" w:rsidP="00A535CA">
      <w:pPr>
        <w:rPr>
          <w:rFonts w:ascii="Arial" w:hAnsi="Arial" w:cs="Arial"/>
          <w:sz w:val="28"/>
          <w:szCs w:val="28"/>
          <w:lang w:val="en-US"/>
        </w:rPr>
      </w:pPr>
      <w:r w:rsidRPr="00A535CA">
        <w:rPr>
          <w:rFonts w:ascii="Arial" w:hAnsi="Arial" w:cs="Arial"/>
          <w:sz w:val="28"/>
          <w:szCs w:val="28"/>
          <w:lang w:val="en-US"/>
        </w:rPr>
        <w:t>1.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A535CA">
        <w:rPr>
          <w:rFonts w:ascii="Arial" w:hAnsi="Arial" w:cs="Arial"/>
          <w:sz w:val="28"/>
          <w:szCs w:val="28"/>
          <w:lang w:val="en-US"/>
        </w:rPr>
        <w:t>What activities would you prepare for your English friend?</w:t>
      </w:r>
    </w:p>
    <w:p w:rsidR="00A535CA" w:rsidRDefault="00A535CA" w:rsidP="00A535CA">
      <w:pPr>
        <w:rPr>
          <w:rFonts w:ascii="Arial" w:hAnsi="Arial" w:cs="Arial"/>
          <w:sz w:val="28"/>
          <w:szCs w:val="28"/>
          <w:lang w:val="en-US"/>
        </w:rPr>
      </w:pPr>
      <w:r w:rsidRPr="00A535CA">
        <w:rPr>
          <w:rFonts w:ascii="Arial" w:hAnsi="Arial" w:cs="Arial"/>
          <w:sz w:val="28"/>
          <w:szCs w:val="28"/>
          <w:lang w:val="en-US"/>
        </w:rPr>
        <w:t xml:space="preserve">2. Consider some cultural, sports, religious, shopping possibilities in your </w:t>
      </w:r>
      <w:r>
        <w:rPr>
          <w:rFonts w:ascii="Arial" w:hAnsi="Arial" w:cs="Arial"/>
          <w:sz w:val="28"/>
          <w:szCs w:val="28"/>
          <w:lang w:val="en-US"/>
        </w:rPr>
        <w:t xml:space="preserve">    </w:t>
      </w:r>
    </w:p>
    <w:p w:rsidR="00A535CA" w:rsidRPr="00A535CA" w:rsidRDefault="00A535CA" w:rsidP="00A535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</w:t>
      </w:r>
      <w:r w:rsidRPr="00A535CA">
        <w:rPr>
          <w:rFonts w:ascii="Arial" w:hAnsi="Arial" w:cs="Arial"/>
          <w:sz w:val="28"/>
          <w:szCs w:val="28"/>
          <w:lang w:val="en-US"/>
        </w:rPr>
        <w:t>town and region.</w:t>
      </w:r>
    </w:p>
    <w:p w:rsidR="00A535CA" w:rsidRPr="00F73BAD" w:rsidRDefault="00A535CA" w:rsidP="00F73BAD">
      <w:pPr>
        <w:rPr>
          <w:rFonts w:ascii="Arial" w:hAnsi="Arial" w:cs="Arial"/>
          <w:sz w:val="28"/>
          <w:szCs w:val="28"/>
          <w:lang w:val="en-US"/>
        </w:rPr>
      </w:pPr>
      <w:r w:rsidRPr="00F73BAD">
        <w:rPr>
          <w:rFonts w:ascii="Arial" w:hAnsi="Arial" w:cs="Arial"/>
          <w:sz w:val="28"/>
          <w:szCs w:val="28"/>
          <w:lang w:val="en-US"/>
        </w:rPr>
        <w:br w:type="page"/>
      </w:r>
    </w:p>
    <w:p w:rsidR="006B2A0F" w:rsidRDefault="00F73BAD" w:rsidP="00F73BAD">
      <w:pPr>
        <w:pStyle w:val="Nadpis7"/>
        <w:ind w:left="0"/>
        <w:jc w:val="center"/>
        <w:rPr>
          <w:b w:val="0"/>
        </w:rPr>
      </w:pPr>
      <w:r>
        <w:rPr>
          <w:b w:val="0"/>
        </w:rPr>
        <w:lastRenderedPageBreak/>
        <w:t xml:space="preserve">                                                                                  </w:t>
      </w:r>
      <w:r w:rsidR="006B2A0F">
        <w:rPr>
          <w:b w:val="0"/>
        </w:rPr>
        <w:t>Gymnázium v Gelnici</w:t>
      </w:r>
    </w:p>
    <w:p w:rsidR="006B2A0F" w:rsidRDefault="006B2A0F" w:rsidP="00475593">
      <w:pPr>
        <w:rPr>
          <w:rFonts w:ascii="Arial" w:hAnsi="Arial"/>
          <w:sz w:val="28"/>
        </w:rPr>
      </w:pPr>
    </w:p>
    <w:p w:rsidR="006B2A0F" w:rsidRDefault="006B2A0F" w:rsidP="0047559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English Language – Level B2</w:t>
      </w:r>
    </w:p>
    <w:p w:rsidR="006B2A0F" w:rsidRDefault="006B2A0F" w:rsidP="00475593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6B2A0F" w:rsidP="00475593">
      <w:pPr>
        <w:ind w:left="900"/>
        <w:jc w:val="center"/>
        <w:rPr>
          <w:rFonts w:ascii="Arial" w:hAnsi="Arial"/>
          <w:b/>
          <w:sz w:val="28"/>
        </w:rPr>
      </w:pPr>
    </w:p>
    <w:p w:rsidR="006B2A0F" w:rsidRDefault="008A73CA" w:rsidP="008A73CA">
      <w:pPr>
        <w:ind w:left="90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                              P</w:t>
      </w:r>
      <w:r w:rsidR="006B2A0F">
        <w:rPr>
          <w:rFonts w:ascii="Arial" w:hAnsi="Arial"/>
          <w:b/>
          <w:sz w:val="28"/>
        </w:rPr>
        <w:t>art 24</w:t>
      </w: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</w:p>
    <w:p w:rsidR="006B2A0F" w:rsidRDefault="008A73CA" w:rsidP="00475593">
      <w:pPr>
        <w:pStyle w:val="Nadpis9"/>
      </w:pPr>
      <w:r>
        <w:t>Task 1</w:t>
      </w:r>
      <w:r w:rsidR="006B2A0F">
        <w:t>- Shopping</w:t>
      </w:r>
    </w:p>
    <w:p w:rsidR="00DF0C03" w:rsidRPr="00DF0C03" w:rsidRDefault="00DF0C03" w:rsidP="00DF0C03"/>
    <w:p w:rsidR="006B2A0F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DF0C03" w:rsidRPr="006E4B75">
        <w:rPr>
          <w:rFonts w:ascii="Arial" w:hAnsi="Arial"/>
          <w:sz w:val="28"/>
        </w:rPr>
        <w:t>Name the shops in the pictures.</w:t>
      </w:r>
    </w:p>
    <w:p w:rsid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DF0C03" w:rsidRPr="006E4B75">
        <w:rPr>
          <w:rFonts w:ascii="Arial" w:hAnsi="Arial"/>
          <w:sz w:val="28"/>
        </w:rPr>
        <w:t xml:space="preserve">Write the advantages and disadvantages of shopping in these shops- </w:t>
      </w:r>
    </w:p>
    <w:p w:rsidR="00DF0C03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1B0D77" w:rsidRPr="006E4B75">
        <w:rPr>
          <w:rFonts w:ascii="Arial" w:hAnsi="Arial"/>
          <w:sz w:val="28"/>
        </w:rPr>
        <w:t>(prices, quality).</w:t>
      </w:r>
    </w:p>
    <w:p w:rsidR="00DF0C03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DF0C03" w:rsidRPr="006E4B75">
        <w:rPr>
          <w:rFonts w:ascii="Arial" w:hAnsi="Arial"/>
          <w:sz w:val="28"/>
        </w:rPr>
        <w:t>Name the shops and services in Gelnica.</w:t>
      </w:r>
    </w:p>
    <w:p w:rsidR="00DF0C03" w:rsidRPr="006E4B75" w:rsidRDefault="006E4B75" w:rsidP="006E4B75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DF0C03" w:rsidRPr="006E4B75">
        <w:rPr>
          <w:rFonts w:ascii="Arial" w:hAnsi="Arial"/>
          <w:sz w:val="28"/>
        </w:rPr>
        <w:t>How can we shop in a modern way?</w:t>
      </w:r>
    </w:p>
    <w:p w:rsidR="00DF0C03" w:rsidRPr="00DF0C03" w:rsidRDefault="00DF0C03" w:rsidP="00DF0C0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6B2A0F" w:rsidRDefault="006B2A0F" w:rsidP="00475593">
      <w:pPr>
        <w:pStyle w:val="Nadpis9"/>
      </w:pPr>
    </w:p>
    <w:p w:rsidR="006B2A0F" w:rsidRDefault="008A73CA" w:rsidP="00475593">
      <w:pPr>
        <w:pStyle w:val="Nadpis9"/>
      </w:pPr>
      <w:r>
        <w:t xml:space="preserve">Task 2 - </w:t>
      </w:r>
      <w:r w:rsidR="006B2A0F">
        <w:t>Human Relations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1</w:t>
      </w:r>
      <w:r w:rsidR="00DF0C03" w:rsidRPr="00E0102F">
        <w:rPr>
          <w:rFonts w:ascii="Arial" w:hAnsi="Arial"/>
          <w:sz w:val="28"/>
        </w:rPr>
        <w:t>.</w:t>
      </w:r>
      <w:r>
        <w:rPr>
          <w:rFonts w:ascii="Arial" w:hAnsi="Arial"/>
          <w:sz w:val="28"/>
        </w:rPr>
        <w:t xml:space="preserve"> </w:t>
      </w:r>
      <w:r w:rsidR="00DF0C03" w:rsidRPr="00E0102F">
        <w:rPr>
          <w:rFonts w:ascii="Arial" w:hAnsi="Arial"/>
          <w:sz w:val="28"/>
        </w:rPr>
        <w:t>Why is family important?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2. </w:t>
      </w:r>
      <w:r w:rsidR="00DF0C03" w:rsidRPr="00E0102F">
        <w:rPr>
          <w:rFonts w:ascii="Arial" w:hAnsi="Arial"/>
          <w:sz w:val="28"/>
        </w:rPr>
        <w:t>What are the relationships in your family like?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3. </w:t>
      </w:r>
      <w:r w:rsidR="00DF0C03" w:rsidRPr="00E0102F">
        <w:rPr>
          <w:rFonts w:ascii="Arial" w:hAnsi="Arial"/>
          <w:sz w:val="28"/>
        </w:rPr>
        <w:t>What qualities make a good friend?</w:t>
      </w:r>
    </w:p>
    <w:p w:rsid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4. </w:t>
      </w:r>
      <w:r w:rsidR="00DF0C03" w:rsidRPr="00E0102F">
        <w:rPr>
          <w:rFonts w:ascii="Arial" w:hAnsi="Arial"/>
          <w:sz w:val="28"/>
        </w:rPr>
        <w:t>Who is your closest friend?</w:t>
      </w:r>
      <w:r w:rsidR="001B0D77" w:rsidRPr="00E0102F">
        <w:rPr>
          <w:rFonts w:ascii="Arial" w:hAnsi="Arial"/>
          <w:sz w:val="28"/>
        </w:rPr>
        <w:t xml:space="preserve"> Why?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5. </w:t>
      </w:r>
      <w:r w:rsidR="00DF0C03" w:rsidRPr="00E0102F">
        <w:rPr>
          <w:rFonts w:ascii="Arial" w:hAnsi="Arial"/>
          <w:sz w:val="28"/>
        </w:rPr>
        <w:t>What is the characteristics of a good schoolmate/ colleague?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6. </w:t>
      </w:r>
      <w:r w:rsidR="00DF0C03" w:rsidRPr="00E0102F">
        <w:rPr>
          <w:rFonts w:ascii="Arial" w:hAnsi="Arial"/>
          <w:sz w:val="28"/>
        </w:rPr>
        <w:t>How do you get on with your neighbours?</w:t>
      </w:r>
    </w:p>
    <w:p w:rsidR="00DF0C03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7. </w:t>
      </w:r>
      <w:r w:rsidR="00DF0C03" w:rsidRPr="00E0102F">
        <w:rPr>
          <w:rFonts w:ascii="Arial" w:hAnsi="Arial"/>
          <w:sz w:val="28"/>
        </w:rPr>
        <w:t xml:space="preserve">What does it mean </w:t>
      </w:r>
      <w:r w:rsidR="001B0D77" w:rsidRPr="00E0102F">
        <w:rPr>
          <w:rFonts w:ascii="Arial" w:hAnsi="Arial"/>
          <w:sz w:val="28"/>
        </w:rPr>
        <w:t>“</w:t>
      </w:r>
      <w:r w:rsidR="00DF0C03" w:rsidRPr="00E0102F">
        <w:rPr>
          <w:rFonts w:ascii="Arial" w:hAnsi="Arial"/>
          <w:sz w:val="28"/>
        </w:rPr>
        <w:t>to love“?</w:t>
      </w:r>
    </w:p>
    <w:p w:rsid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8. </w:t>
      </w:r>
      <w:r w:rsidR="00DF0C03" w:rsidRPr="00E0102F">
        <w:rPr>
          <w:rFonts w:ascii="Arial" w:hAnsi="Arial"/>
          <w:sz w:val="28"/>
        </w:rPr>
        <w:t xml:space="preserve">What is the difference between dating, being engaged and </w:t>
      </w:r>
    </w:p>
    <w:p w:rsidR="00485E3F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DF0C03" w:rsidRPr="00E0102F">
        <w:rPr>
          <w:rFonts w:ascii="Arial" w:hAnsi="Arial"/>
          <w:sz w:val="28"/>
        </w:rPr>
        <w:t>being married?</w:t>
      </w:r>
    </w:p>
    <w:p w:rsid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9. </w:t>
      </w:r>
      <w:r w:rsidR="00485E3F" w:rsidRPr="00485E3F">
        <w:rPr>
          <w:rFonts w:ascii="Arial" w:hAnsi="Arial"/>
          <w:sz w:val="28"/>
        </w:rPr>
        <w:t>Compare marriages now and in the previous century</w:t>
      </w:r>
      <w:r>
        <w:rPr>
          <w:rFonts w:ascii="Arial" w:hAnsi="Arial"/>
          <w:sz w:val="28"/>
        </w:rPr>
        <w:t>.</w:t>
      </w:r>
      <w:r w:rsidR="00485E3F" w:rsidRPr="00485E3F">
        <w:rPr>
          <w:rFonts w:ascii="Arial" w:hAnsi="Arial"/>
          <w:sz w:val="28"/>
        </w:rPr>
        <w:t xml:space="preserve"> </w:t>
      </w:r>
    </w:p>
    <w:p w:rsidR="00485E3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</w:t>
      </w:r>
      <w:r w:rsidR="00485E3F" w:rsidRPr="00485E3F">
        <w:rPr>
          <w:rFonts w:ascii="Arial" w:hAnsi="Arial"/>
          <w:sz w:val="28"/>
        </w:rPr>
        <w:t>(age, partners, relationships, problems)</w:t>
      </w:r>
    </w:p>
    <w:p w:rsidR="00485E3F" w:rsidRPr="00E0102F" w:rsidRDefault="00E0102F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10. </w:t>
      </w:r>
      <w:r w:rsidR="00485E3F" w:rsidRPr="00E0102F">
        <w:rPr>
          <w:rFonts w:ascii="Arial" w:hAnsi="Arial"/>
          <w:sz w:val="28"/>
        </w:rPr>
        <w:t xml:space="preserve">Write about different opinions of young and older generations. </w:t>
      </w:r>
    </w:p>
    <w:p w:rsidR="00485E3F" w:rsidRPr="0023760B" w:rsidRDefault="0023760B" w:rsidP="0023760B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</w:t>
      </w:r>
      <w:r w:rsidR="001B0D77" w:rsidRPr="0023760B">
        <w:rPr>
          <w:rFonts w:ascii="Arial" w:hAnsi="Arial"/>
          <w:sz w:val="28"/>
        </w:rPr>
        <w:t>(</w:t>
      </w:r>
      <w:r w:rsidR="00632CC4">
        <w:rPr>
          <w:rFonts w:ascii="Arial" w:hAnsi="Arial"/>
          <w:sz w:val="28"/>
        </w:rPr>
        <w:t>c</w:t>
      </w:r>
      <w:r w:rsidR="00485E3F" w:rsidRPr="0023760B">
        <w:rPr>
          <w:rFonts w:ascii="Arial" w:hAnsi="Arial"/>
          <w:sz w:val="28"/>
        </w:rPr>
        <w:t>onsider clothes, free time, music, conversation)</w:t>
      </w:r>
    </w:p>
    <w:p w:rsidR="006B2A0F" w:rsidRDefault="0023760B" w:rsidP="00E0102F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11. </w:t>
      </w:r>
      <w:r w:rsidR="00485E3F">
        <w:rPr>
          <w:rFonts w:ascii="Arial" w:hAnsi="Arial"/>
          <w:sz w:val="28"/>
        </w:rPr>
        <w:t>What problems occur in various relationships?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pStyle w:val="Nadpis9"/>
      </w:pPr>
    </w:p>
    <w:p w:rsidR="006B2A0F" w:rsidRDefault="006B2A0F" w:rsidP="00475593">
      <w:pPr>
        <w:pStyle w:val="Nadpis9"/>
      </w:pPr>
      <w:r>
        <w:t>Task 3 – Mass Media</w:t>
      </w:r>
    </w:p>
    <w:p w:rsidR="006B2A0F" w:rsidRDefault="006B2A0F" w:rsidP="00383D1F"/>
    <w:p w:rsidR="006B2A0F" w:rsidRPr="00383D1F" w:rsidRDefault="006B2A0F" w:rsidP="00383D1F">
      <w:pPr>
        <w:rPr>
          <w:rFonts w:ascii="Arial" w:hAnsi="Arial" w:cs="Arial"/>
          <w:b/>
          <w:sz w:val="28"/>
          <w:szCs w:val="28"/>
        </w:rPr>
      </w:pPr>
      <w:r w:rsidRPr="00383D1F">
        <w:rPr>
          <w:rFonts w:ascii="Arial" w:hAnsi="Arial" w:cs="Arial"/>
          <w:b/>
          <w:sz w:val="28"/>
          <w:szCs w:val="28"/>
        </w:rPr>
        <w:t>Role play :</w:t>
      </w:r>
    </w:p>
    <w:p w:rsidR="004950E1" w:rsidRDefault="004950E1" w:rsidP="0057232D">
      <w:pPr>
        <w:tabs>
          <w:tab w:val="left" w:pos="5580"/>
        </w:tabs>
        <w:jc w:val="both"/>
        <w:rPr>
          <w:rFonts w:ascii="Arial" w:hAnsi="Arial"/>
          <w:sz w:val="28"/>
        </w:rPr>
      </w:pPr>
    </w:p>
    <w:p w:rsidR="004950E1" w:rsidRDefault="00485E3F" w:rsidP="0057232D">
      <w:pPr>
        <w:tabs>
          <w:tab w:val="left" w:pos="5580"/>
        </w:tabs>
        <w:jc w:val="both"/>
      </w:pPr>
      <w:r>
        <w:rPr>
          <w:rFonts w:ascii="Arial" w:hAnsi="Arial"/>
          <w:sz w:val="28"/>
        </w:rPr>
        <w:t>Write some advice for your roommate not to behave in a rude way. Ask her  to be quiet or move to another</w:t>
      </w:r>
      <w:r w:rsidR="00632CC4">
        <w:rPr>
          <w:rFonts w:ascii="Arial" w:hAnsi="Arial"/>
          <w:sz w:val="28"/>
        </w:rPr>
        <w:t xml:space="preserve"> room.</w:t>
      </w:r>
    </w:p>
    <w:p w:rsidR="00485E3F" w:rsidRDefault="00B90AE7" w:rsidP="00B90AE7">
      <w:pPr>
        <w:tabs>
          <w:tab w:val="left" w:pos="5580"/>
        </w:tabs>
        <w:jc w:val="both"/>
      </w:pPr>
      <w:r>
        <w:lastRenderedPageBreak/>
        <w:t xml:space="preserve">                         </w:t>
      </w:r>
      <w:r w:rsidR="006B2A0F">
        <w:t xml:space="preserve">                                              </w:t>
      </w:r>
      <w:r>
        <w:t xml:space="preserve">                           </w:t>
      </w:r>
    </w:p>
    <w:p w:rsidR="006B2A0F" w:rsidRPr="0057232D" w:rsidRDefault="0010501F" w:rsidP="0057232D">
      <w:pPr>
        <w:tabs>
          <w:tab w:val="left" w:pos="5580"/>
        </w:tabs>
        <w:jc w:val="both"/>
        <w:rPr>
          <w:rFonts w:ascii="Arial" w:hAnsi="Arial"/>
          <w:sz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  <w:r w:rsidR="006B2A0F">
        <w:rPr>
          <w:rFonts w:ascii="Arial" w:hAnsi="Arial" w:cs="Arial"/>
          <w:sz w:val="28"/>
          <w:szCs w:val="28"/>
        </w:rPr>
        <w:t>Gymnázium  v Gelnici</w:t>
      </w:r>
    </w:p>
    <w:p w:rsidR="006B2A0F" w:rsidRDefault="006B2A0F" w:rsidP="00590E68">
      <w:pPr>
        <w:rPr>
          <w:rFonts w:ascii="Arial" w:hAnsi="Arial" w:cs="Arial"/>
          <w:sz w:val="28"/>
          <w:szCs w:val="28"/>
        </w:rPr>
      </w:pPr>
    </w:p>
    <w:p w:rsidR="006B2A0F" w:rsidRDefault="006B2A0F" w:rsidP="008E031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 Language  -  Level  B2</w:t>
      </w:r>
    </w:p>
    <w:p w:rsidR="006B2A0F" w:rsidRDefault="006B2A0F" w:rsidP="00590E68">
      <w:pPr>
        <w:rPr>
          <w:rFonts w:ascii="Arial" w:hAnsi="Arial" w:cs="Arial"/>
          <w:b/>
          <w:sz w:val="28"/>
          <w:szCs w:val="28"/>
        </w:rPr>
      </w:pPr>
    </w:p>
    <w:p w:rsidR="006B2A0F" w:rsidRPr="009A359D" w:rsidRDefault="009A359D" w:rsidP="00590E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</w:t>
      </w:r>
    </w:p>
    <w:p w:rsidR="006B2A0F" w:rsidRDefault="006B2A0F" w:rsidP="008E031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23</w:t>
      </w:r>
    </w:p>
    <w:p w:rsidR="006B2A0F" w:rsidRDefault="006B2A0F" w:rsidP="00590E68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590E68">
      <w:pPr>
        <w:tabs>
          <w:tab w:val="left" w:pos="2160"/>
        </w:tabs>
        <w:ind w:left="540" w:right="-288"/>
        <w:rPr>
          <w:rFonts w:ascii="Arial" w:hAnsi="Arial" w:cs="Arial"/>
          <w:b/>
          <w:sz w:val="28"/>
          <w:szCs w:val="28"/>
        </w:rPr>
      </w:pPr>
    </w:p>
    <w:p w:rsidR="006B2A0F" w:rsidRDefault="006B2A0F" w:rsidP="00590E68">
      <w:pPr>
        <w:tabs>
          <w:tab w:val="left" w:pos="2160"/>
        </w:tabs>
        <w:ind w:left="540" w:right="-288"/>
        <w:rPr>
          <w:rFonts w:ascii="Arial" w:hAnsi="Arial" w:cs="Arial"/>
          <w:b/>
          <w:sz w:val="28"/>
          <w:szCs w:val="28"/>
        </w:rPr>
      </w:pPr>
    </w:p>
    <w:p w:rsidR="006B2A0F" w:rsidRDefault="00492E05" w:rsidP="008E0315">
      <w:pPr>
        <w:tabs>
          <w:tab w:val="left" w:pos="2160"/>
        </w:tabs>
        <w:ind w:right="-2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</w:t>
      </w:r>
      <w:r w:rsidR="00E67797">
        <w:rPr>
          <w:rFonts w:ascii="Arial" w:hAnsi="Arial" w:cs="Arial"/>
          <w:b/>
          <w:sz w:val="28"/>
          <w:szCs w:val="28"/>
        </w:rPr>
        <w:t xml:space="preserve">sk </w:t>
      </w:r>
      <w:r>
        <w:rPr>
          <w:rFonts w:ascii="Arial" w:hAnsi="Arial" w:cs="Arial"/>
          <w:b/>
          <w:sz w:val="28"/>
          <w:szCs w:val="28"/>
        </w:rPr>
        <w:t xml:space="preserve">1- </w:t>
      </w:r>
      <w:r w:rsidR="00E67797">
        <w:rPr>
          <w:rFonts w:ascii="Arial" w:hAnsi="Arial" w:cs="Arial"/>
          <w:b/>
          <w:sz w:val="28"/>
          <w:szCs w:val="28"/>
        </w:rPr>
        <w:t xml:space="preserve">Health </w:t>
      </w:r>
      <w:r w:rsidR="006B2A0F">
        <w:rPr>
          <w:rFonts w:ascii="Arial" w:hAnsi="Arial" w:cs="Arial"/>
          <w:b/>
          <w:sz w:val="28"/>
          <w:szCs w:val="28"/>
        </w:rPr>
        <w:t>Care</w:t>
      </w:r>
    </w:p>
    <w:p w:rsidR="006B2A0F" w:rsidRDefault="006B2A0F" w:rsidP="00590E68">
      <w:pPr>
        <w:tabs>
          <w:tab w:val="left" w:pos="2160"/>
        </w:tabs>
        <w:ind w:left="540" w:right="-288"/>
        <w:rPr>
          <w:rFonts w:ascii="Arial" w:hAnsi="Arial" w:cs="Arial"/>
          <w:sz w:val="28"/>
          <w:szCs w:val="28"/>
        </w:rPr>
      </w:pPr>
    </w:p>
    <w:p w:rsidR="006B2A0F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9A359D" w:rsidRPr="0010501F">
        <w:rPr>
          <w:rFonts w:ascii="Arial" w:hAnsi="Arial" w:cs="Arial"/>
          <w:sz w:val="28"/>
          <w:szCs w:val="28"/>
        </w:rPr>
        <w:t>Name the medical care represented in the pictures.</w:t>
      </w: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9A359D" w:rsidRPr="0010501F">
        <w:rPr>
          <w:rFonts w:ascii="Arial" w:hAnsi="Arial" w:cs="Arial"/>
          <w:sz w:val="28"/>
          <w:szCs w:val="28"/>
        </w:rPr>
        <w:t>Name the health problem</w:t>
      </w:r>
      <w:r w:rsidR="001B0D77" w:rsidRPr="0010501F">
        <w:rPr>
          <w:rFonts w:ascii="Arial" w:hAnsi="Arial" w:cs="Arial"/>
          <w:sz w:val="28"/>
          <w:szCs w:val="28"/>
        </w:rPr>
        <w:t>s</w:t>
      </w:r>
      <w:r w:rsidR="009A359D" w:rsidRPr="0010501F">
        <w:rPr>
          <w:rFonts w:ascii="Arial" w:hAnsi="Arial" w:cs="Arial"/>
          <w:sz w:val="28"/>
          <w:szCs w:val="28"/>
        </w:rPr>
        <w:t xml:space="preserve"> of the people in the pictures.</w:t>
      </w: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9A359D" w:rsidRPr="0010501F">
        <w:rPr>
          <w:rFonts w:ascii="Arial" w:hAnsi="Arial" w:cs="Arial"/>
          <w:sz w:val="28"/>
          <w:szCs w:val="28"/>
        </w:rPr>
        <w:t>How are the people feeling in the pictures?</w:t>
      </w: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9A359D" w:rsidRPr="0010501F">
        <w:rPr>
          <w:rFonts w:ascii="Arial" w:hAnsi="Arial" w:cs="Arial"/>
          <w:sz w:val="28"/>
          <w:szCs w:val="28"/>
        </w:rPr>
        <w:t>Describe one chosen picture.</w:t>
      </w: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</w:rPr>
      </w:pPr>
    </w:p>
    <w:p w:rsidR="006B2A0F" w:rsidRDefault="006B2A0F" w:rsidP="00590E68">
      <w:pPr>
        <w:tabs>
          <w:tab w:val="left" w:pos="2355"/>
        </w:tabs>
        <w:ind w:left="540" w:right="-288"/>
        <w:rPr>
          <w:rFonts w:ascii="Arial" w:hAnsi="Arial" w:cs="Arial"/>
          <w:sz w:val="28"/>
          <w:szCs w:val="28"/>
        </w:rPr>
      </w:pPr>
    </w:p>
    <w:p w:rsidR="006B2A0F" w:rsidRDefault="00E67797" w:rsidP="008E0315">
      <w:pPr>
        <w:tabs>
          <w:tab w:val="left" w:pos="2355"/>
        </w:tabs>
        <w:ind w:right="-28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492E05">
        <w:rPr>
          <w:rFonts w:ascii="Arial" w:hAnsi="Arial" w:cs="Arial"/>
          <w:b/>
          <w:sz w:val="28"/>
          <w:szCs w:val="28"/>
        </w:rPr>
        <w:t>2 -</w:t>
      </w:r>
      <w:r w:rsidR="006B2A0F">
        <w:rPr>
          <w:rFonts w:ascii="Arial" w:hAnsi="Arial" w:cs="Arial"/>
          <w:b/>
          <w:sz w:val="28"/>
          <w:szCs w:val="28"/>
        </w:rPr>
        <w:t xml:space="preserve"> Fashion</w:t>
      </w: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</w:rPr>
      </w:pP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</w:rPr>
      </w:pPr>
    </w:p>
    <w:p w:rsidR="009A359D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9A359D" w:rsidRPr="0010501F">
        <w:rPr>
          <w:rFonts w:ascii="Arial" w:hAnsi="Arial" w:cs="Arial"/>
          <w:sz w:val="28"/>
          <w:szCs w:val="28"/>
        </w:rPr>
        <w:t xml:space="preserve">What </w:t>
      </w:r>
      <w:r>
        <w:rPr>
          <w:rFonts w:ascii="Arial" w:hAnsi="Arial" w:cs="Arial"/>
          <w:sz w:val="28"/>
          <w:szCs w:val="28"/>
        </w:rPr>
        <w:t>do men and women wear in</w:t>
      </w:r>
      <w:r w:rsidR="009A359D" w:rsidRPr="0010501F">
        <w:rPr>
          <w:rFonts w:ascii="Arial" w:hAnsi="Arial" w:cs="Arial"/>
          <w:sz w:val="28"/>
          <w:szCs w:val="28"/>
        </w:rPr>
        <w:t xml:space="preserve"> summer and winter?</w:t>
      </w:r>
    </w:p>
    <w:p w:rsidR="009A359D" w:rsidRPr="0010501F" w:rsidRDefault="009A359D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 xml:space="preserve">2. What </w:t>
      </w:r>
      <w:r w:rsidR="00D20117" w:rsidRPr="0010501F">
        <w:rPr>
          <w:rFonts w:ascii="Arial" w:hAnsi="Arial" w:cs="Arial"/>
          <w:sz w:val="28"/>
          <w:szCs w:val="28"/>
        </w:rPr>
        <w:t>accessories do you need when it is rainy, snowy or hot?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3.</w:t>
      </w:r>
      <w:r w:rsidR="00D60B58">
        <w:rPr>
          <w:rFonts w:ascii="Arial" w:hAnsi="Arial" w:cs="Arial"/>
          <w:sz w:val="28"/>
          <w:szCs w:val="28"/>
        </w:rPr>
        <w:t xml:space="preserve"> </w:t>
      </w:r>
      <w:r w:rsidRPr="0010501F">
        <w:rPr>
          <w:rFonts w:ascii="Arial" w:hAnsi="Arial" w:cs="Arial"/>
          <w:sz w:val="28"/>
          <w:szCs w:val="28"/>
        </w:rPr>
        <w:t>Name some examples of casual clothes, accessories.</w:t>
      </w:r>
    </w:p>
    <w:p w:rsid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4.</w:t>
      </w:r>
      <w:r w:rsidR="0010501F">
        <w:rPr>
          <w:rFonts w:ascii="Arial" w:hAnsi="Arial" w:cs="Arial"/>
          <w:sz w:val="28"/>
          <w:szCs w:val="28"/>
        </w:rPr>
        <w:t xml:space="preserve"> What would you wear to school</w:t>
      </w:r>
      <w:r w:rsidRPr="0010501F">
        <w:rPr>
          <w:rFonts w:ascii="Arial" w:hAnsi="Arial" w:cs="Arial"/>
          <w:sz w:val="28"/>
          <w:szCs w:val="28"/>
        </w:rPr>
        <w:t xml:space="preserve">, to the beach, mountains, </w:t>
      </w:r>
    </w:p>
    <w:p w:rsidR="00D20117" w:rsidRPr="0010501F" w:rsidRDefault="0010501F" w:rsidP="0010501F">
      <w:pPr>
        <w:ind w:right="-28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32CC4">
        <w:rPr>
          <w:rFonts w:ascii="Arial" w:hAnsi="Arial" w:cs="Arial"/>
          <w:sz w:val="28"/>
          <w:szCs w:val="28"/>
        </w:rPr>
        <w:t xml:space="preserve">a </w:t>
      </w:r>
      <w:r w:rsidR="00D20117" w:rsidRPr="0010501F">
        <w:rPr>
          <w:rFonts w:ascii="Arial" w:hAnsi="Arial" w:cs="Arial"/>
          <w:sz w:val="28"/>
          <w:szCs w:val="28"/>
        </w:rPr>
        <w:t>skiing course?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5.</w:t>
      </w:r>
      <w:r w:rsidR="0010501F">
        <w:rPr>
          <w:rFonts w:ascii="Arial" w:hAnsi="Arial" w:cs="Arial"/>
          <w:sz w:val="28"/>
          <w:szCs w:val="28"/>
        </w:rPr>
        <w:t xml:space="preserve"> What do </w:t>
      </w:r>
      <w:r w:rsidRPr="0010501F">
        <w:rPr>
          <w:rFonts w:ascii="Arial" w:hAnsi="Arial" w:cs="Arial"/>
          <w:sz w:val="28"/>
          <w:szCs w:val="28"/>
        </w:rPr>
        <w:t>teens/adults/old people prefer wearing?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6. What colours</w:t>
      </w:r>
      <w:r w:rsidR="0010501F">
        <w:rPr>
          <w:rFonts w:ascii="Arial" w:hAnsi="Arial" w:cs="Arial"/>
          <w:sz w:val="28"/>
          <w:szCs w:val="28"/>
        </w:rPr>
        <w:t xml:space="preserve"> and materials do young people</w:t>
      </w:r>
      <w:r w:rsidRPr="0010501F">
        <w:rPr>
          <w:rFonts w:ascii="Arial" w:hAnsi="Arial" w:cs="Arial"/>
          <w:sz w:val="28"/>
          <w:szCs w:val="28"/>
        </w:rPr>
        <w:t xml:space="preserve"> like wearing?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7.</w:t>
      </w:r>
      <w:r w:rsidR="00D60B58">
        <w:rPr>
          <w:rFonts w:ascii="Arial" w:hAnsi="Arial" w:cs="Arial"/>
          <w:sz w:val="28"/>
          <w:szCs w:val="28"/>
        </w:rPr>
        <w:t xml:space="preserve"> </w:t>
      </w:r>
      <w:r w:rsidRPr="0010501F">
        <w:rPr>
          <w:rFonts w:ascii="Arial" w:hAnsi="Arial" w:cs="Arial"/>
          <w:sz w:val="28"/>
          <w:szCs w:val="28"/>
        </w:rPr>
        <w:t>What is “in“ nowadays? (materials, colours, styles)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8. What is “out of fashion? “ these days?</w:t>
      </w:r>
    </w:p>
    <w:p w:rsidR="00D20117" w:rsidRPr="0010501F" w:rsidRDefault="00D20117" w:rsidP="0010501F">
      <w:pPr>
        <w:ind w:right="-288"/>
        <w:rPr>
          <w:rFonts w:ascii="Arial" w:hAnsi="Arial" w:cs="Arial"/>
          <w:sz w:val="28"/>
          <w:szCs w:val="28"/>
        </w:rPr>
      </w:pPr>
      <w:r w:rsidRPr="0010501F">
        <w:rPr>
          <w:rFonts w:ascii="Arial" w:hAnsi="Arial" w:cs="Arial"/>
          <w:sz w:val="28"/>
          <w:szCs w:val="28"/>
        </w:rPr>
        <w:t>9. What famous fashion designers can you name?</w:t>
      </w:r>
    </w:p>
    <w:p w:rsidR="006B2A0F" w:rsidRDefault="00D20117" w:rsidP="0010501F">
      <w:pPr>
        <w:ind w:right="-28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10. How do you understand the quotation</w:t>
      </w:r>
      <w:r w:rsidR="0010501F" w:rsidRPr="009A359D">
        <w:rPr>
          <w:rFonts w:ascii="Arial" w:hAnsi="Arial" w:cs="Arial"/>
          <w:b/>
          <w:sz w:val="28"/>
          <w:szCs w:val="28"/>
        </w:rPr>
        <w:t>´Clothes make the man´</w:t>
      </w:r>
      <w:r>
        <w:rPr>
          <w:rFonts w:ascii="Arial" w:hAnsi="Arial" w:cs="Arial"/>
          <w:sz w:val="28"/>
          <w:szCs w:val="28"/>
          <w:lang w:val="en-US"/>
        </w:rPr>
        <w:t>?</w:t>
      </w:r>
    </w:p>
    <w:p w:rsidR="004950E1" w:rsidRPr="005671F1" w:rsidRDefault="004950E1" w:rsidP="00590E68">
      <w:pPr>
        <w:ind w:left="540" w:right="-288"/>
        <w:rPr>
          <w:rFonts w:ascii="Arial" w:hAnsi="Arial" w:cs="Arial"/>
          <w:sz w:val="28"/>
          <w:szCs w:val="28"/>
          <w:lang w:val="en-US"/>
        </w:rPr>
      </w:pPr>
    </w:p>
    <w:p w:rsidR="006B2A0F" w:rsidRDefault="006B2A0F" w:rsidP="00590E68">
      <w:pPr>
        <w:ind w:left="540" w:right="-288"/>
        <w:rPr>
          <w:rFonts w:ascii="Arial" w:hAnsi="Arial" w:cs="Arial"/>
          <w:sz w:val="28"/>
          <w:szCs w:val="28"/>
          <w:lang w:val="en-US"/>
        </w:rPr>
      </w:pPr>
    </w:p>
    <w:p w:rsidR="00D20117" w:rsidRDefault="00D20117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</w:p>
    <w:p w:rsidR="006B2A0F" w:rsidRDefault="00492E05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Task 3 - </w:t>
      </w:r>
      <w:r w:rsidR="00E67797">
        <w:rPr>
          <w:rFonts w:ascii="Arial" w:hAnsi="Arial" w:cs="Arial"/>
          <w:b/>
          <w:sz w:val="28"/>
          <w:szCs w:val="28"/>
          <w:lang w:val="en-US"/>
        </w:rPr>
        <w:t xml:space="preserve">Man and </w:t>
      </w:r>
      <w:r w:rsidR="006B2A0F">
        <w:rPr>
          <w:rFonts w:ascii="Arial" w:hAnsi="Arial" w:cs="Arial"/>
          <w:b/>
          <w:sz w:val="28"/>
          <w:szCs w:val="28"/>
          <w:lang w:val="en-US"/>
        </w:rPr>
        <w:t>Nature</w:t>
      </w:r>
    </w:p>
    <w:p w:rsidR="006B2A0F" w:rsidRDefault="006B2A0F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</w:p>
    <w:p w:rsidR="006B2A0F" w:rsidRPr="00D20117" w:rsidRDefault="003345BE" w:rsidP="007C4D33">
      <w:pPr>
        <w:ind w:right="-288"/>
        <w:rPr>
          <w:rFonts w:ascii="Arial" w:hAnsi="Arial" w:cs="Arial"/>
          <w:b/>
          <w:sz w:val="28"/>
          <w:szCs w:val="28"/>
          <w:lang w:val="en-US"/>
        </w:rPr>
      </w:pPr>
      <w:r w:rsidRPr="00D20117">
        <w:rPr>
          <w:rFonts w:ascii="Arial" w:hAnsi="Arial" w:cs="Arial"/>
          <w:b/>
          <w:sz w:val="28"/>
          <w:szCs w:val="28"/>
          <w:lang w:val="en-US"/>
        </w:rPr>
        <w:t>Simulation</w:t>
      </w:r>
      <w:r w:rsidR="006B2A0F" w:rsidRPr="00D20117">
        <w:rPr>
          <w:rFonts w:ascii="Arial" w:hAnsi="Arial" w:cs="Arial"/>
          <w:b/>
          <w:sz w:val="28"/>
          <w:szCs w:val="28"/>
          <w:lang w:val="en-US"/>
        </w:rPr>
        <w:t xml:space="preserve"> :</w:t>
      </w:r>
    </w:p>
    <w:p w:rsidR="006B2A0F" w:rsidRPr="003345BE" w:rsidRDefault="006B2A0F" w:rsidP="00590E68">
      <w:pPr>
        <w:ind w:left="540" w:right="-288"/>
        <w:rPr>
          <w:rFonts w:ascii="Arial" w:hAnsi="Arial" w:cs="Arial"/>
          <w:color w:val="FF0000"/>
          <w:sz w:val="28"/>
          <w:szCs w:val="28"/>
          <w:lang w:val="en-US"/>
        </w:rPr>
      </w:pPr>
    </w:p>
    <w:p w:rsidR="006B2A0F" w:rsidRPr="0010501F" w:rsidRDefault="00D20117" w:rsidP="0063739C">
      <w:pPr>
        <w:ind w:right="-288"/>
        <w:jc w:val="both"/>
        <w:rPr>
          <w:rFonts w:ascii="Arial" w:hAnsi="Arial" w:cs="Arial"/>
          <w:sz w:val="28"/>
          <w:szCs w:val="28"/>
          <w:lang w:val="en-US"/>
        </w:rPr>
      </w:pPr>
      <w:r w:rsidRPr="0010501F">
        <w:rPr>
          <w:rFonts w:ascii="Arial" w:hAnsi="Arial" w:cs="Arial"/>
          <w:sz w:val="28"/>
          <w:szCs w:val="28"/>
          <w:lang w:val="en-US"/>
        </w:rPr>
        <w:t>Answer the questions:</w:t>
      </w:r>
    </w:p>
    <w:p w:rsidR="00D20117" w:rsidRDefault="00D20117" w:rsidP="00D20117">
      <w:pPr>
        <w:pStyle w:val="Nadpis7"/>
        <w:ind w:left="720"/>
        <w:rPr>
          <w:rFonts w:cs="Arial"/>
          <w:b w:val="0"/>
          <w:bCs w:val="0"/>
          <w:szCs w:val="28"/>
          <w:lang w:val="en-US"/>
        </w:rPr>
      </w:pPr>
    </w:p>
    <w:p w:rsidR="004950E1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1. </w:t>
      </w:r>
      <w:r w:rsidR="00D20117">
        <w:rPr>
          <w:rFonts w:cs="Arial"/>
          <w:b w:val="0"/>
          <w:bCs w:val="0"/>
          <w:szCs w:val="28"/>
          <w:lang w:val="en-US"/>
        </w:rPr>
        <w:t>Why is it important to protect the nature?</w:t>
      </w:r>
    </w:p>
    <w:p w:rsidR="00D20117" w:rsidRPr="00D20117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2. </w:t>
      </w:r>
      <w:r w:rsidR="00D20117" w:rsidRPr="00D20117">
        <w:rPr>
          <w:rFonts w:cs="Arial"/>
          <w:b w:val="0"/>
          <w:bCs w:val="0"/>
          <w:szCs w:val="28"/>
          <w:lang w:val="en-US"/>
        </w:rPr>
        <w:t>What items do we recycle?</w:t>
      </w:r>
    </w:p>
    <w:p w:rsidR="00D20117" w:rsidRPr="00D20117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3. </w:t>
      </w:r>
      <w:r w:rsidR="00D20117" w:rsidRPr="00D20117">
        <w:rPr>
          <w:rFonts w:cs="Arial"/>
          <w:b w:val="0"/>
          <w:bCs w:val="0"/>
          <w:szCs w:val="28"/>
          <w:lang w:val="en-US"/>
        </w:rPr>
        <w:t>What do you separate in your household?</w:t>
      </w:r>
    </w:p>
    <w:p w:rsidR="0010501F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4. </w:t>
      </w:r>
      <w:r w:rsidR="00D20117" w:rsidRPr="00D20117">
        <w:rPr>
          <w:rFonts w:cs="Arial"/>
          <w:b w:val="0"/>
          <w:bCs w:val="0"/>
          <w:szCs w:val="28"/>
          <w:lang w:val="en-US"/>
        </w:rPr>
        <w:t>How can you save energy at home? (electricity, water)</w:t>
      </w:r>
    </w:p>
    <w:p w:rsidR="00D20117" w:rsidRPr="00D20117" w:rsidRDefault="0010501F" w:rsidP="0010501F">
      <w:pPr>
        <w:pStyle w:val="Nadpis7"/>
        <w:spacing w:line="276" w:lineRule="auto"/>
        <w:ind w:left="0"/>
        <w:rPr>
          <w:rFonts w:cs="Arial"/>
          <w:b w:val="0"/>
          <w:bCs w:val="0"/>
          <w:szCs w:val="28"/>
          <w:lang w:val="en-US"/>
        </w:rPr>
      </w:pPr>
      <w:r>
        <w:rPr>
          <w:rFonts w:cs="Arial"/>
          <w:b w:val="0"/>
          <w:bCs w:val="0"/>
          <w:szCs w:val="28"/>
          <w:lang w:val="en-US"/>
        </w:rPr>
        <w:t xml:space="preserve">5. </w:t>
      </w:r>
      <w:r w:rsidR="00D20117" w:rsidRPr="00D20117">
        <w:rPr>
          <w:rFonts w:cs="Arial"/>
          <w:b w:val="0"/>
          <w:bCs w:val="0"/>
          <w:szCs w:val="28"/>
          <w:lang w:val="en-US"/>
        </w:rPr>
        <w:t>Give us examples of a bad behavio</w:t>
      </w:r>
      <w:r w:rsidR="00DF0C03">
        <w:rPr>
          <w:rFonts w:cs="Arial"/>
          <w:b w:val="0"/>
          <w:bCs w:val="0"/>
          <w:szCs w:val="28"/>
          <w:lang w:val="en-US"/>
        </w:rPr>
        <w:t>u</w:t>
      </w:r>
      <w:r w:rsidR="00D20117" w:rsidRPr="00D20117">
        <w:rPr>
          <w:rFonts w:cs="Arial"/>
          <w:b w:val="0"/>
          <w:bCs w:val="0"/>
          <w:szCs w:val="28"/>
          <w:lang w:val="en-US"/>
        </w:rPr>
        <w:t>r of people in the woods.</w:t>
      </w:r>
    </w:p>
    <w:p w:rsidR="00D20117" w:rsidRPr="00D20117" w:rsidRDefault="00D20117" w:rsidP="00D20117">
      <w:pPr>
        <w:rPr>
          <w:lang w:val="en-US"/>
        </w:rPr>
      </w:pPr>
    </w:p>
    <w:p w:rsidR="00D20117" w:rsidRPr="00D20117" w:rsidRDefault="00D20117" w:rsidP="00D20117">
      <w:pPr>
        <w:rPr>
          <w:lang w:val="en-US"/>
        </w:rPr>
      </w:pPr>
    </w:p>
    <w:p w:rsidR="00D20117" w:rsidRPr="00D20117" w:rsidRDefault="00D20117" w:rsidP="00D20117">
      <w:pPr>
        <w:rPr>
          <w:lang w:val="en-US"/>
        </w:rPr>
      </w:pPr>
      <w:r>
        <w:rPr>
          <w:lang w:val="en-US"/>
        </w:rPr>
        <w:t xml:space="preserve">   </w:t>
      </w:r>
    </w:p>
    <w:p w:rsidR="003345BE" w:rsidRDefault="003345BE" w:rsidP="00475593">
      <w:pPr>
        <w:pStyle w:val="Nadpis7"/>
        <w:ind w:left="0"/>
        <w:jc w:val="right"/>
        <w:rPr>
          <w:b w:val="0"/>
        </w:rPr>
      </w:pPr>
    </w:p>
    <w:p w:rsidR="008253F8" w:rsidRDefault="008253F8">
      <w:pPr>
        <w:rPr>
          <w:rFonts w:ascii="Arial" w:hAnsi="Arial"/>
          <w:bCs/>
          <w:sz w:val="28"/>
        </w:rPr>
      </w:pPr>
      <w:r>
        <w:rPr>
          <w:b/>
        </w:rPr>
        <w:br w:type="page"/>
      </w:r>
    </w:p>
    <w:p w:rsidR="006B2A0F" w:rsidRDefault="006B2A0F" w:rsidP="00475593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475593">
      <w:pPr>
        <w:pStyle w:val="Nadpis9"/>
        <w:jc w:val="center"/>
      </w:pPr>
      <w:r>
        <w:t>English Language - Level B2</w:t>
      </w:r>
    </w:p>
    <w:p w:rsidR="006B2A0F" w:rsidRDefault="006B2A0F" w:rsidP="00475593">
      <w:pPr>
        <w:jc w:val="center"/>
        <w:rPr>
          <w:rFonts w:ascii="Arial" w:hAnsi="Arial"/>
          <w:b/>
          <w:sz w:val="28"/>
        </w:rPr>
      </w:pPr>
    </w:p>
    <w:p w:rsidR="006B2A0F" w:rsidRDefault="006B2A0F" w:rsidP="008253F8">
      <w:pPr>
        <w:rPr>
          <w:rFonts w:ascii="Arial" w:hAnsi="Arial"/>
          <w:b/>
          <w:sz w:val="28"/>
        </w:rPr>
      </w:pPr>
    </w:p>
    <w:p w:rsidR="006B2A0F" w:rsidRDefault="006B2A0F" w:rsidP="0047559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22</w:t>
      </w:r>
    </w:p>
    <w:p w:rsidR="006B2A0F" w:rsidRDefault="006B2A0F" w:rsidP="00475593">
      <w:pPr>
        <w:pStyle w:val="Nadpis1"/>
      </w:pPr>
    </w:p>
    <w:p w:rsidR="006B2A0F" w:rsidRDefault="006B2A0F" w:rsidP="00475593">
      <w:pPr>
        <w:pStyle w:val="Nadpis1"/>
        <w:rPr>
          <w:b/>
        </w:rPr>
      </w:pPr>
    </w:p>
    <w:p w:rsidR="006B2A0F" w:rsidRDefault="006B2A0F" w:rsidP="00475593">
      <w:pPr>
        <w:pStyle w:val="Nadpis1"/>
        <w:rPr>
          <w:b/>
        </w:rPr>
      </w:pPr>
    </w:p>
    <w:p w:rsidR="006B2A0F" w:rsidRDefault="006B2A0F" w:rsidP="00475593">
      <w:pPr>
        <w:pStyle w:val="Nadpis1"/>
        <w:rPr>
          <w:b/>
        </w:rPr>
      </w:pPr>
      <w:r>
        <w:rPr>
          <w:b/>
        </w:rPr>
        <w:t>T</w:t>
      </w:r>
      <w:r w:rsidR="00E67797">
        <w:rPr>
          <w:b/>
        </w:rPr>
        <w:t xml:space="preserve">ask 1 - </w:t>
      </w:r>
      <w:r>
        <w:rPr>
          <w:b/>
        </w:rPr>
        <w:t>Travel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6B2A0F" w:rsidRPr="0010501F">
        <w:rPr>
          <w:rFonts w:ascii="Arial" w:hAnsi="Arial"/>
          <w:sz w:val="28"/>
        </w:rPr>
        <w:t>De</w:t>
      </w:r>
      <w:r w:rsidR="00C7458C" w:rsidRPr="0010501F">
        <w:rPr>
          <w:rFonts w:ascii="Arial" w:hAnsi="Arial"/>
          <w:sz w:val="28"/>
        </w:rPr>
        <w:t>scribe the picture. Mention</w:t>
      </w:r>
      <w:r w:rsidR="006B2A0F" w:rsidRPr="0010501F">
        <w:rPr>
          <w:rFonts w:ascii="Arial" w:hAnsi="Arial"/>
          <w:sz w:val="28"/>
        </w:rPr>
        <w:t xml:space="preserve"> the </w:t>
      </w:r>
      <w:r w:rsidR="00C7458C" w:rsidRPr="0010501F">
        <w:rPr>
          <w:rFonts w:ascii="Arial" w:hAnsi="Arial"/>
          <w:sz w:val="28"/>
        </w:rPr>
        <w:t xml:space="preserve">place, country, people, age, </w:t>
      </w:r>
    </w:p>
    <w:p w:rsidR="00C7458C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C7458C" w:rsidRPr="0010501F">
        <w:rPr>
          <w:rFonts w:ascii="Arial" w:hAnsi="Arial"/>
          <w:sz w:val="28"/>
        </w:rPr>
        <w:t xml:space="preserve">relationship, clothes,  </w:t>
      </w:r>
      <w:r w:rsidR="006B2A0F" w:rsidRPr="0010501F">
        <w:rPr>
          <w:rFonts w:ascii="Arial" w:hAnsi="Arial"/>
          <w:sz w:val="28"/>
        </w:rPr>
        <w:t>destination</w:t>
      </w:r>
      <w:r w:rsidR="00C7458C" w:rsidRPr="0010501F">
        <w:rPr>
          <w:rFonts w:ascii="Arial" w:hAnsi="Arial"/>
          <w:sz w:val="28"/>
        </w:rPr>
        <w:t xml:space="preserve"> of their journey</w:t>
      </w:r>
      <w:r w:rsidR="006B2A0F" w:rsidRPr="0010501F">
        <w:rPr>
          <w:rFonts w:ascii="Arial" w:hAnsi="Arial"/>
          <w:sz w:val="28"/>
        </w:rPr>
        <w:t>, weat</w:t>
      </w:r>
      <w:r w:rsidR="00492E05" w:rsidRPr="0010501F">
        <w:rPr>
          <w:rFonts w:ascii="Arial" w:hAnsi="Arial"/>
          <w:sz w:val="28"/>
        </w:rPr>
        <w:t xml:space="preserve">her, season, </w:t>
      </w:r>
    </w:p>
    <w:p w:rsidR="006B2A0F" w:rsidRDefault="0010501F" w:rsidP="001B0D77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492E05">
        <w:rPr>
          <w:rFonts w:ascii="Arial" w:hAnsi="Arial"/>
          <w:sz w:val="28"/>
        </w:rPr>
        <w:t>way of travel, the</w:t>
      </w:r>
      <w:r w:rsidR="006B2A0F">
        <w:rPr>
          <w:rFonts w:ascii="Arial" w:hAnsi="Arial"/>
          <w:sz w:val="28"/>
        </w:rPr>
        <w:t xml:space="preserve"> place of staying, transport used, activities.</w:t>
      </w:r>
    </w:p>
    <w:p w:rsid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C7458C" w:rsidRPr="0010501F">
        <w:rPr>
          <w:rFonts w:ascii="Arial" w:hAnsi="Arial"/>
          <w:sz w:val="28"/>
        </w:rPr>
        <w:t>Write about your favourite holiday</w:t>
      </w:r>
      <w:r>
        <w:rPr>
          <w:rFonts w:ascii="Arial" w:hAnsi="Arial"/>
          <w:sz w:val="28"/>
        </w:rPr>
        <w:t xml:space="preserve"> </w:t>
      </w:r>
      <w:r w:rsidR="00C7458C" w:rsidRPr="0010501F">
        <w:rPr>
          <w:rFonts w:ascii="Arial" w:hAnsi="Arial"/>
          <w:sz w:val="28"/>
        </w:rPr>
        <w:t xml:space="preserve">- mention place, time, people, </w:t>
      </w:r>
    </w:p>
    <w:p w:rsidR="006B2A0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="00C7458C" w:rsidRPr="0010501F">
        <w:rPr>
          <w:rFonts w:ascii="Arial" w:hAnsi="Arial"/>
          <w:sz w:val="28"/>
        </w:rPr>
        <w:t>transport.</w:t>
      </w:r>
    </w:p>
    <w:p w:rsidR="006B2A0F" w:rsidRDefault="006B2A0F" w:rsidP="00475593">
      <w:pPr>
        <w:pStyle w:val="Nadpis9"/>
        <w:rPr>
          <w:b w:val="0"/>
        </w:rPr>
      </w:pPr>
    </w:p>
    <w:p w:rsidR="006B2A0F" w:rsidRDefault="006B2A0F" w:rsidP="00475593">
      <w:pPr>
        <w:pStyle w:val="Nadpis9"/>
      </w:pPr>
    </w:p>
    <w:p w:rsidR="006B2A0F" w:rsidRDefault="00E67797" w:rsidP="00475593">
      <w:pPr>
        <w:pStyle w:val="Nadpis9"/>
      </w:pPr>
      <w:r>
        <w:t xml:space="preserve">Task </w:t>
      </w:r>
      <w:r w:rsidR="006B2A0F">
        <w:t>2 – Mass Media</w:t>
      </w:r>
    </w:p>
    <w:p w:rsidR="006B2A0F" w:rsidRDefault="006B2A0F" w:rsidP="00475593">
      <w:pPr>
        <w:jc w:val="both"/>
        <w:rPr>
          <w:rFonts w:ascii="Arial" w:hAnsi="Arial"/>
          <w:sz w:val="28"/>
        </w:rPr>
      </w:pPr>
    </w:p>
    <w:p w:rsidR="006B2A0F" w:rsidRDefault="006B2A0F" w:rsidP="00DB378D">
      <w:pPr>
        <w:rPr>
          <w:rFonts w:ascii="Arial" w:hAnsi="Arial" w:cs="Arial"/>
          <w:sz w:val="28"/>
          <w:szCs w:val="28"/>
        </w:rPr>
      </w:pPr>
      <w:r w:rsidRPr="00DB378D">
        <w:rPr>
          <w:rFonts w:ascii="Arial" w:hAnsi="Arial" w:cs="Arial"/>
          <w:sz w:val="28"/>
          <w:szCs w:val="28"/>
        </w:rPr>
        <w:t>Talk about the following:</w:t>
      </w:r>
    </w:p>
    <w:p w:rsidR="00B05378" w:rsidRDefault="00B05378" w:rsidP="00B05378">
      <w:pPr>
        <w:rPr>
          <w:rFonts w:ascii="Arial" w:hAnsi="Arial" w:cs="Arial"/>
          <w:sz w:val="28"/>
          <w:szCs w:val="28"/>
        </w:rPr>
      </w:pPr>
    </w:p>
    <w:p w:rsidR="0023760B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997196" w:rsidRPr="00B05378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="00632CC4">
        <w:rPr>
          <w:rFonts w:ascii="Arial" w:hAnsi="Arial" w:cs="Arial"/>
          <w:sz w:val="28"/>
          <w:szCs w:val="28"/>
        </w:rPr>
        <w:t xml:space="preserve">Define the term </w:t>
      </w:r>
      <w:r w:rsidR="00632CC4">
        <w:rPr>
          <w:rFonts w:ascii="Arial" w:hAnsi="Arial" w:cs="Arial"/>
          <w:sz w:val="28"/>
          <w:szCs w:val="28"/>
          <w:lang w:val="en-US"/>
        </w:rPr>
        <w:t>“</w:t>
      </w:r>
      <w:r w:rsidR="00997196" w:rsidRPr="00B05378">
        <w:rPr>
          <w:rFonts w:ascii="Arial" w:hAnsi="Arial" w:cs="Arial"/>
          <w:sz w:val="28"/>
          <w:szCs w:val="28"/>
        </w:rPr>
        <w:t>massmedia“.</w:t>
      </w:r>
    </w:p>
    <w:p w:rsidR="00997196" w:rsidRPr="00B05378" w:rsidRDefault="0023760B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2. </w:t>
      </w:r>
      <w:r w:rsidR="001B0D77" w:rsidRPr="00B05378">
        <w:rPr>
          <w:rFonts w:ascii="Arial" w:hAnsi="Arial" w:cs="Arial"/>
          <w:sz w:val="28"/>
          <w:szCs w:val="28"/>
        </w:rPr>
        <w:t xml:space="preserve">What </w:t>
      </w:r>
      <w:r w:rsidR="00997196" w:rsidRPr="00B05378">
        <w:rPr>
          <w:rFonts w:ascii="Arial" w:hAnsi="Arial" w:cs="Arial"/>
          <w:sz w:val="28"/>
          <w:szCs w:val="28"/>
        </w:rPr>
        <w:t xml:space="preserve"> kinds of massmedia do you know?</w:t>
      </w:r>
    </w:p>
    <w:p w:rsidR="00997196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3760B">
        <w:rPr>
          <w:rFonts w:ascii="Arial" w:hAnsi="Arial" w:cs="Arial"/>
          <w:sz w:val="28"/>
          <w:szCs w:val="28"/>
        </w:rPr>
        <w:t xml:space="preserve">3. </w:t>
      </w:r>
      <w:r w:rsidR="00997196" w:rsidRPr="00B05378">
        <w:rPr>
          <w:rFonts w:ascii="Arial" w:hAnsi="Arial" w:cs="Arial"/>
          <w:sz w:val="28"/>
          <w:szCs w:val="28"/>
        </w:rPr>
        <w:t>Which kinds of massmedia do you use daily?</w:t>
      </w:r>
    </w:p>
    <w:p w:rsidR="00997196" w:rsidRPr="00B05378" w:rsidRDefault="00B05378" w:rsidP="00B0537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23760B">
        <w:rPr>
          <w:rFonts w:ascii="Arial" w:hAnsi="Arial" w:cs="Arial"/>
          <w:bCs/>
          <w:sz w:val="28"/>
          <w:szCs w:val="28"/>
        </w:rPr>
        <w:t xml:space="preserve">4. </w:t>
      </w:r>
      <w:r w:rsidR="00997196" w:rsidRPr="00B05378">
        <w:rPr>
          <w:rFonts w:ascii="Arial" w:hAnsi="Arial" w:cs="Arial"/>
          <w:bCs/>
          <w:sz w:val="28"/>
          <w:szCs w:val="28"/>
        </w:rPr>
        <w:t>What kinds of newspapers and magazines are there?</w:t>
      </w:r>
    </w:p>
    <w:p w:rsidR="00997196" w:rsidRPr="00B05378" w:rsidRDefault="00B05378" w:rsidP="00B05378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  <w:r w:rsidR="0023760B">
        <w:rPr>
          <w:rFonts w:ascii="Arial" w:hAnsi="Arial" w:cs="Arial"/>
          <w:bCs/>
          <w:sz w:val="28"/>
          <w:szCs w:val="28"/>
        </w:rPr>
        <w:t xml:space="preserve">5. </w:t>
      </w:r>
      <w:r w:rsidR="00997196" w:rsidRPr="00B05378">
        <w:rPr>
          <w:rFonts w:ascii="Arial" w:hAnsi="Arial" w:cs="Arial"/>
          <w:bCs/>
          <w:sz w:val="28"/>
          <w:szCs w:val="28"/>
        </w:rPr>
        <w:t>What is the disti</w:t>
      </w:r>
      <w:r w:rsidR="00632CC4">
        <w:rPr>
          <w:rFonts w:ascii="Arial" w:hAnsi="Arial" w:cs="Arial"/>
          <w:bCs/>
          <w:sz w:val="28"/>
          <w:szCs w:val="28"/>
        </w:rPr>
        <w:t>n</w:t>
      </w:r>
      <w:r w:rsidR="00997196" w:rsidRPr="00B05378">
        <w:rPr>
          <w:rFonts w:ascii="Arial" w:hAnsi="Arial" w:cs="Arial"/>
          <w:bCs/>
          <w:sz w:val="28"/>
          <w:szCs w:val="28"/>
        </w:rPr>
        <w:t>ction between tabloid and serious newspapers?</w:t>
      </w:r>
    </w:p>
    <w:p w:rsidR="008253F8" w:rsidRPr="0023760B" w:rsidRDefault="00B05378" w:rsidP="00B90AE7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 </w:t>
      </w:r>
      <w:r w:rsidR="0023760B">
        <w:rPr>
          <w:rFonts w:ascii="Arial" w:hAnsi="Arial" w:cs="Arial"/>
          <w:bCs/>
          <w:sz w:val="28"/>
          <w:szCs w:val="28"/>
        </w:rPr>
        <w:t xml:space="preserve">6. </w:t>
      </w:r>
      <w:r w:rsidR="00997196" w:rsidRPr="00B05378">
        <w:rPr>
          <w:rFonts w:ascii="Arial" w:hAnsi="Arial" w:cs="Arial"/>
          <w:bCs/>
          <w:sz w:val="28"/>
          <w:szCs w:val="28"/>
        </w:rPr>
        <w:t xml:space="preserve">What </w:t>
      </w:r>
      <w:r w:rsidR="008253F8" w:rsidRPr="00B05378">
        <w:rPr>
          <w:rFonts w:ascii="Arial" w:hAnsi="Arial" w:cs="Arial"/>
          <w:bCs/>
          <w:sz w:val="28"/>
          <w:szCs w:val="28"/>
        </w:rPr>
        <w:t>information can you find in a press?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 7. </w:t>
      </w:r>
      <w:r w:rsidR="008253F8">
        <w:rPr>
          <w:rFonts w:ascii="Arial" w:hAnsi="Arial"/>
          <w:bCs/>
          <w:sz w:val="28"/>
        </w:rPr>
        <w:t>What radio channels are there in Slovakia?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 8. </w:t>
      </w:r>
      <w:r w:rsidR="008253F8">
        <w:rPr>
          <w:rFonts w:ascii="Arial" w:hAnsi="Arial"/>
          <w:bCs/>
          <w:sz w:val="28"/>
        </w:rPr>
        <w:t>Which programmes are there in the radio?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 9. </w:t>
      </w:r>
      <w:r w:rsidR="008253F8">
        <w:rPr>
          <w:rFonts w:ascii="Arial" w:hAnsi="Arial"/>
          <w:bCs/>
          <w:sz w:val="28"/>
        </w:rPr>
        <w:t>Do you listen to the radio?</w:t>
      </w:r>
      <w:r w:rsidR="001B0D77">
        <w:rPr>
          <w:rFonts w:ascii="Arial" w:hAnsi="Arial"/>
          <w:bCs/>
          <w:sz w:val="28"/>
        </w:rPr>
        <w:t xml:space="preserve"> </w:t>
      </w:r>
      <w:r w:rsidR="008253F8">
        <w:rPr>
          <w:rFonts w:ascii="Arial" w:hAnsi="Arial"/>
          <w:bCs/>
          <w:sz w:val="28"/>
        </w:rPr>
        <w:t>What?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>10.</w:t>
      </w:r>
      <w:r w:rsidR="008253F8">
        <w:rPr>
          <w:rFonts w:ascii="Arial" w:hAnsi="Arial"/>
          <w:bCs/>
          <w:sz w:val="28"/>
        </w:rPr>
        <w:t xml:space="preserve"> How often do you watch TV?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11. </w:t>
      </w:r>
      <w:r w:rsidR="008253F8">
        <w:rPr>
          <w:rFonts w:ascii="Arial" w:hAnsi="Arial"/>
          <w:bCs/>
          <w:sz w:val="28"/>
        </w:rPr>
        <w:t>What are your favourite channels/programmes?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>12.</w:t>
      </w:r>
      <w:r w:rsidR="008253F8">
        <w:rPr>
          <w:rFonts w:ascii="Arial" w:hAnsi="Arial"/>
          <w:bCs/>
          <w:sz w:val="28"/>
        </w:rPr>
        <w:t xml:space="preserve"> What do your parents watch?</w:t>
      </w:r>
    </w:p>
    <w:p w:rsidR="008253F8" w:rsidRDefault="0023760B" w:rsidP="0023760B">
      <w:pPr>
        <w:jc w:val="both"/>
        <w:rPr>
          <w:rFonts w:ascii="Arial" w:hAnsi="Arial"/>
          <w:bCs/>
          <w:sz w:val="28"/>
        </w:rPr>
      </w:pPr>
      <w:r>
        <w:rPr>
          <w:rFonts w:ascii="Arial" w:hAnsi="Arial"/>
          <w:bCs/>
          <w:sz w:val="28"/>
        </w:rPr>
        <w:t xml:space="preserve">13. </w:t>
      </w:r>
      <w:r w:rsidR="008253F8">
        <w:rPr>
          <w:rFonts w:ascii="Arial" w:hAnsi="Arial"/>
          <w:bCs/>
          <w:sz w:val="28"/>
        </w:rPr>
        <w:t>What do teens like watching on TV?</w:t>
      </w:r>
    </w:p>
    <w:p w:rsidR="008253F8" w:rsidRDefault="0023760B" w:rsidP="00B05378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14. </w:t>
      </w:r>
      <w:r w:rsidR="008253F8">
        <w:rPr>
          <w:rFonts w:ascii="Arial" w:hAnsi="Arial"/>
          <w:sz w:val="28"/>
        </w:rPr>
        <w:t>How has the Internet changed our lives?</w:t>
      </w:r>
    </w:p>
    <w:p w:rsidR="008253F8" w:rsidRDefault="0023760B" w:rsidP="0023760B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15. </w:t>
      </w:r>
      <w:r w:rsidR="008253F8">
        <w:rPr>
          <w:rFonts w:ascii="Arial" w:hAnsi="Arial"/>
          <w:sz w:val="28"/>
        </w:rPr>
        <w:t xml:space="preserve">What do you </w:t>
      </w:r>
      <w:r w:rsidR="00632CC4">
        <w:rPr>
          <w:rFonts w:ascii="Arial" w:hAnsi="Arial"/>
          <w:sz w:val="28"/>
        </w:rPr>
        <w:t xml:space="preserve">do </w:t>
      </w:r>
      <w:r w:rsidR="008253F8">
        <w:rPr>
          <w:rFonts w:ascii="Arial" w:hAnsi="Arial"/>
          <w:sz w:val="28"/>
        </w:rPr>
        <w:t>on the Internet?</w:t>
      </w:r>
    </w:p>
    <w:p w:rsidR="008253F8" w:rsidRPr="008253F8" w:rsidRDefault="008253F8" w:rsidP="008253F8">
      <w:pPr>
        <w:pStyle w:val="Odsekzoznamu"/>
        <w:rPr>
          <w:rFonts w:ascii="Arial" w:hAnsi="Arial"/>
          <w:sz w:val="28"/>
        </w:rPr>
      </w:pPr>
    </w:p>
    <w:p w:rsidR="006B2A0F" w:rsidRDefault="006B2A0F" w:rsidP="00475593">
      <w:pPr>
        <w:rPr>
          <w:rFonts w:ascii="Arial" w:hAnsi="Arial"/>
          <w:b/>
          <w:sz w:val="28"/>
        </w:rPr>
      </w:pPr>
    </w:p>
    <w:p w:rsidR="0023760B" w:rsidRPr="008253F8" w:rsidRDefault="0023760B" w:rsidP="00475593">
      <w:pPr>
        <w:rPr>
          <w:rFonts w:ascii="Arial" w:hAnsi="Arial"/>
          <w:b/>
          <w:sz w:val="28"/>
        </w:rPr>
      </w:pP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</w:p>
    <w:p w:rsidR="006B2A0F" w:rsidRDefault="00E67797" w:rsidP="00475593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 xml:space="preserve">Task </w:t>
      </w:r>
      <w:r w:rsidR="006B2A0F">
        <w:rPr>
          <w:rFonts w:ascii="Arial" w:hAnsi="Arial"/>
          <w:b/>
          <w:sz w:val="28"/>
        </w:rPr>
        <w:t xml:space="preserve">3 – Food  </w:t>
      </w: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</w:p>
    <w:p w:rsidR="006B2A0F" w:rsidRDefault="006B2A0F" w:rsidP="00475593">
      <w:pPr>
        <w:ind w:left="720" w:hanging="72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 :</w:t>
      </w:r>
    </w:p>
    <w:p w:rsidR="006B2A0F" w:rsidRDefault="006B2A0F" w:rsidP="00475593">
      <w:pPr>
        <w:rPr>
          <w:rFonts w:ascii="Arial" w:hAnsi="Arial"/>
          <w:sz w:val="28"/>
        </w:rPr>
      </w:pPr>
    </w:p>
    <w:p w:rsidR="006B2A0F" w:rsidRPr="009A359D" w:rsidRDefault="00BD4F3F" w:rsidP="00BA0E14">
      <w:pPr>
        <w:jc w:val="both"/>
        <w:rPr>
          <w:rFonts w:ascii="Arial" w:hAnsi="Arial"/>
          <w:b/>
          <w:sz w:val="28"/>
        </w:rPr>
      </w:pPr>
      <w:r w:rsidRPr="009A359D">
        <w:rPr>
          <w:rFonts w:ascii="Arial" w:hAnsi="Arial"/>
          <w:b/>
          <w:sz w:val="28"/>
        </w:rPr>
        <w:t>Answer these questions:</w:t>
      </w:r>
    </w:p>
    <w:p w:rsidR="009A359D" w:rsidRDefault="009A359D" w:rsidP="00BA0E14">
      <w:pPr>
        <w:jc w:val="both"/>
        <w:rPr>
          <w:rFonts w:ascii="Arial" w:hAnsi="Arial"/>
          <w:sz w:val="28"/>
        </w:rPr>
      </w:pP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</w:t>
      </w:r>
      <w:r w:rsidR="00BD4F3F" w:rsidRPr="0010501F">
        <w:rPr>
          <w:rFonts w:ascii="Arial" w:hAnsi="Arial"/>
          <w:sz w:val="28"/>
        </w:rPr>
        <w:t>Where would the party take place?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</w:t>
      </w:r>
      <w:r w:rsidR="009A359D" w:rsidRPr="0010501F">
        <w:rPr>
          <w:rFonts w:ascii="Arial" w:hAnsi="Arial"/>
          <w:sz w:val="28"/>
        </w:rPr>
        <w:t>How many schoolmates would you invite?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3. </w:t>
      </w:r>
      <w:r w:rsidR="00BD4F3F" w:rsidRPr="0010501F">
        <w:rPr>
          <w:rFonts w:ascii="Arial" w:hAnsi="Arial"/>
          <w:sz w:val="28"/>
        </w:rPr>
        <w:t>What dish would you prepare for your friends?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</w:t>
      </w:r>
      <w:r w:rsidR="00BD4F3F" w:rsidRPr="0010501F">
        <w:rPr>
          <w:rFonts w:ascii="Arial" w:hAnsi="Arial"/>
          <w:sz w:val="28"/>
        </w:rPr>
        <w:t>What ingredients would you use for cooking?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5. </w:t>
      </w:r>
      <w:r w:rsidR="00BD4F3F" w:rsidRPr="0010501F">
        <w:rPr>
          <w:rFonts w:ascii="Arial" w:hAnsi="Arial"/>
          <w:sz w:val="28"/>
        </w:rPr>
        <w:t>What drinks would you offer?</w:t>
      </w:r>
    </w:p>
    <w:p w:rsidR="00BD4F3F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6. </w:t>
      </w:r>
      <w:r w:rsidR="009A359D" w:rsidRPr="0010501F">
        <w:rPr>
          <w:rFonts w:ascii="Arial" w:hAnsi="Arial"/>
          <w:sz w:val="28"/>
        </w:rPr>
        <w:t>Who would serve your guests?</w:t>
      </w:r>
    </w:p>
    <w:p w:rsidR="009A359D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7. </w:t>
      </w:r>
      <w:r w:rsidR="009A359D" w:rsidRPr="0010501F">
        <w:rPr>
          <w:rFonts w:ascii="Arial" w:hAnsi="Arial"/>
          <w:sz w:val="28"/>
        </w:rPr>
        <w:t>What food would you prepare for vegetarian friends?</w:t>
      </w:r>
    </w:p>
    <w:p w:rsidR="009A359D" w:rsidRPr="0010501F" w:rsidRDefault="0010501F" w:rsidP="0010501F">
      <w:pPr>
        <w:spacing w:line="276" w:lineRule="auto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8. </w:t>
      </w:r>
      <w:r w:rsidR="009A359D" w:rsidRPr="0010501F">
        <w:rPr>
          <w:rFonts w:ascii="Arial" w:hAnsi="Arial"/>
          <w:sz w:val="28"/>
        </w:rPr>
        <w:t>What food would you prepare for vegan friends?</w:t>
      </w:r>
    </w:p>
    <w:p w:rsidR="009A359D" w:rsidRPr="00BD4F3F" w:rsidRDefault="009A359D" w:rsidP="009A359D">
      <w:pPr>
        <w:pStyle w:val="Odsekzoznamu"/>
        <w:jc w:val="both"/>
        <w:rPr>
          <w:rFonts w:ascii="Arial" w:hAnsi="Arial"/>
          <w:sz w:val="28"/>
        </w:rPr>
      </w:pPr>
    </w:p>
    <w:p w:rsidR="006B2A0F" w:rsidRDefault="006B2A0F" w:rsidP="00475593">
      <w:pPr>
        <w:rPr>
          <w:rFonts w:ascii="Arial" w:hAnsi="Arial"/>
          <w:sz w:val="28"/>
        </w:rPr>
      </w:pPr>
    </w:p>
    <w:p w:rsidR="00F309F5" w:rsidRDefault="00F309F5" w:rsidP="00475593">
      <w:pPr>
        <w:rPr>
          <w:rFonts w:ascii="Arial" w:hAnsi="Arial"/>
          <w:sz w:val="28"/>
        </w:rPr>
      </w:pPr>
    </w:p>
    <w:p w:rsidR="00F309F5" w:rsidRDefault="00F309F5" w:rsidP="00475593">
      <w:pPr>
        <w:rPr>
          <w:rFonts w:ascii="Arial" w:hAnsi="Arial"/>
          <w:sz w:val="28"/>
        </w:rPr>
      </w:pPr>
    </w:p>
    <w:p w:rsidR="004950E1" w:rsidRDefault="004950E1" w:rsidP="004E61D1">
      <w:pPr>
        <w:rPr>
          <w:rFonts w:ascii="Arial" w:hAnsi="Arial" w:cs="Arial"/>
          <w:sz w:val="28"/>
          <w:szCs w:val="28"/>
        </w:rPr>
      </w:pPr>
    </w:p>
    <w:p w:rsidR="00F309F5" w:rsidRDefault="006B2A0F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F309F5" w:rsidRDefault="00F309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B2A0F" w:rsidRDefault="000460AA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="00F309F5">
        <w:rPr>
          <w:rFonts w:ascii="Arial" w:hAnsi="Arial" w:cs="Arial"/>
          <w:sz w:val="28"/>
          <w:szCs w:val="28"/>
        </w:rPr>
        <w:t xml:space="preserve">                                                                                </w:t>
      </w:r>
      <w:r w:rsidR="006B2A0F">
        <w:rPr>
          <w:rFonts w:ascii="Arial" w:hAnsi="Arial" w:cs="Arial"/>
          <w:sz w:val="28"/>
          <w:szCs w:val="28"/>
        </w:rPr>
        <w:t>Gymnázium  v Gelnici</w:t>
      </w:r>
    </w:p>
    <w:p w:rsidR="006B2A0F" w:rsidRDefault="006B2A0F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:rsidR="006B2A0F" w:rsidRDefault="006B2A0F" w:rsidP="004E61D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</w:t>
      </w: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English  Language  -  Level  B2</w:t>
      </w: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</w:t>
      </w:r>
      <w:r w:rsidR="009A359D">
        <w:rPr>
          <w:rFonts w:ascii="Arial" w:hAnsi="Arial" w:cs="Arial"/>
          <w:b/>
          <w:sz w:val="28"/>
          <w:szCs w:val="28"/>
        </w:rPr>
        <w:t xml:space="preserve">           </w:t>
      </w:r>
    </w:p>
    <w:p w:rsidR="006B2A0F" w:rsidRDefault="006B2A0F" w:rsidP="004E61D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21</w:t>
      </w: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4E61D1">
      <w:pPr>
        <w:rPr>
          <w:rFonts w:ascii="Arial" w:hAnsi="Arial" w:cs="Arial"/>
          <w:b/>
          <w:sz w:val="28"/>
          <w:szCs w:val="28"/>
        </w:rPr>
      </w:pPr>
    </w:p>
    <w:p w:rsidR="006B2A0F" w:rsidRDefault="006B2A0F" w:rsidP="004E61D1">
      <w:pPr>
        <w:rPr>
          <w:rFonts w:ascii="Arial" w:hAnsi="Arial" w:cs="Arial"/>
          <w:sz w:val="28"/>
          <w:szCs w:val="28"/>
        </w:rPr>
      </w:pPr>
    </w:p>
    <w:p w:rsidR="006B2A0F" w:rsidRDefault="00E67797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492E05">
        <w:rPr>
          <w:rFonts w:ascii="Arial" w:hAnsi="Arial" w:cs="Arial"/>
          <w:b/>
          <w:sz w:val="28"/>
          <w:szCs w:val="28"/>
        </w:rPr>
        <w:t xml:space="preserve">1- </w:t>
      </w:r>
      <w:r w:rsidR="006B2A0F">
        <w:rPr>
          <w:rFonts w:ascii="Arial" w:hAnsi="Arial" w:cs="Arial"/>
          <w:b/>
          <w:sz w:val="28"/>
          <w:szCs w:val="28"/>
        </w:rPr>
        <w:t>Education</w:t>
      </w:r>
    </w:p>
    <w:p w:rsidR="006B2A0F" w:rsidRDefault="006B2A0F" w:rsidP="004E61D1">
      <w:pPr>
        <w:ind w:left="360"/>
        <w:rPr>
          <w:rFonts w:ascii="Arial" w:hAnsi="Arial" w:cs="Arial"/>
          <w:sz w:val="28"/>
          <w:szCs w:val="28"/>
        </w:rPr>
      </w:pPr>
    </w:p>
    <w:p w:rsidR="00D60B5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5221FB" w:rsidRPr="00B05378">
        <w:rPr>
          <w:rFonts w:ascii="Arial" w:hAnsi="Arial" w:cs="Arial"/>
          <w:sz w:val="28"/>
          <w:szCs w:val="28"/>
        </w:rPr>
        <w:t>Describe the pictures</w:t>
      </w:r>
      <w:r w:rsidR="009A359D" w:rsidRPr="00B05378">
        <w:rPr>
          <w:rFonts w:ascii="Arial" w:hAnsi="Arial" w:cs="Arial"/>
          <w:sz w:val="28"/>
          <w:szCs w:val="28"/>
        </w:rPr>
        <w:t xml:space="preserve">. Mention place, season, weather, people </w:t>
      </w:r>
      <w:r w:rsidR="005221FB" w:rsidRPr="00B05378">
        <w:rPr>
          <w:rFonts w:ascii="Arial" w:hAnsi="Arial" w:cs="Arial"/>
          <w:sz w:val="28"/>
          <w:szCs w:val="28"/>
        </w:rPr>
        <w:t xml:space="preserve"> </w:t>
      </w:r>
    </w:p>
    <w:p w:rsidR="005221FB" w:rsidRPr="00B05378" w:rsidRDefault="00D60B5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A359D" w:rsidRPr="00B05378">
        <w:rPr>
          <w:rFonts w:ascii="Arial" w:hAnsi="Arial" w:cs="Arial"/>
          <w:sz w:val="28"/>
          <w:szCs w:val="28"/>
        </w:rPr>
        <w:t>(</w:t>
      </w:r>
      <w:r w:rsidR="005221FB" w:rsidRPr="00B05378">
        <w:rPr>
          <w:rFonts w:ascii="Arial" w:hAnsi="Arial" w:cs="Arial"/>
          <w:sz w:val="28"/>
          <w:szCs w:val="28"/>
        </w:rPr>
        <w:t>number</w:t>
      </w:r>
      <w:r w:rsidR="009A359D" w:rsidRPr="00B05378">
        <w:rPr>
          <w:rFonts w:ascii="Arial" w:hAnsi="Arial" w:cs="Arial"/>
          <w:sz w:val="28"/>
          <w:szCs w:val="28"/>
        </w:rPr>
        <w:t xml:space="preserve">, age, </w:t>
      </w:r>
      <w:r w:rsidR="005221FB" w:rsidRPr="00B05378">
        <w:rPr>
          <w:rFonts w:ascii="Arial" w:hAnsi="Arial" w:cs="Arial"/>
          <w:sz w:val="28"/>
          <w:szCs w:val="28"/>
        </w:rPr>
        <w:t>clothes</w:t>
      </w:r>
      <w:r w:rsidR="001B0D77" w:rsidRPr="00B05378">
        <w:rPr>
          <w:rFonts w:ascii="Arial" w:hAnsi="Arial" w:cs="Arial"/>
          <w:sz w:val="28"/>
          <w:szCs w:val="28"/>
        </w:rPr>
        <w:t>)</w:t>
      </w:r>
      <w:r w:rsidR="00632CC4">
        <w:rPr>
          <w:rFonts w:ascii="Arial" w:hAnsi="Arial" w:cs="Arial"/>
          <w:sz w:val="28"/>
          <w:szCs w:val="28"/>
        </w:rPr>
        <w:t>,</w:t>
      </w:r>
      <w:r w:rsidR="001B0D77" w:rsidRPr="00B05378">
        <w:rPr>
          <w:rFonts w:ascii="Arial" w:hAnsi="Arial" w:cs="Arial"/>
          <w:sz w:val="28"/>
          <w:szCs w:val="28"/>
        </w:rPr>
        <w:t xml:space="preserve"> activities, teaching methods, </w:t>
      </w:r>
      <w:r w:rsidR="009A359D" w:rsidRPr="00B05378">
        <w:rPr>
          <w:rFonts w:ascii="Arial" w:hAnsi="Arial" w:cs="Arial"/>
          <w:sz w:val="28"/>
          <w:szCs w:val="28"/>
        </w:rPr>
        <w:t>atmosphere.</w:t>
      </w:r>
    </w:p>
    <w:p w:rsidR="006B2A0F" w:rsidRPr="00D60B58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6B2A0F" w:rsidRPr="00D60B58">
        <w:rPr>
          <w:rFonts w:ascii="Arial" w:hAnsi="Arial" w:cs="Arial"/>
          <w:sz w:val="28"/>
          <w:szCs w:val="28"/>
        </w:rPr>
        <w:t>Find similarities between the pictures.</w:t>
      </w:r>
    </w:p>
    <w:p w:rsidR="006B2A0F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6B2A0F" w:rsidRPr="00D60B58">
        <w:rPr>
          <w:rFonts w:ascii="Arial" w:hAnsi="Arial" w:cs="Arial"/>
          <w:sz w:val="28"/>
          <w:szCs w:val="28"/>
        </w:rPr>
        <w:t>Find differences between the pictures.</w:t>
      </w:r>
    </w:p>
    <w:p w:rsidR="009E4A7B" w:rsidRDefault="009E4A7B" w:rsidP="004E61D1">
      <w:pPr>
        <w:rPr>
          <w:rFonts w:ascii="Arial" w:hAnsi="Arial" w:cs="Arial"/>
          <w:sz w:val="28"/>
          <w:szCs w:val="28"/>
        </w:rPr>
      </w:pPr>
    </w:p>
    <w:p w:rsidR="00D60B58" w:rsidRDefault="00D60B58" w:rsidP="004E61D1">
      <w:pPr>
        <w:rPr>
          <w:rFonts w:ascii="Arial" w:hAnsi="Arial" w:cs="Arial"/>
          <w:sz w:val="28"/>
          <w:szCs w:val="28"/>
        </w:rPr>
      </w:pPr>
    </w:p>
    <w:p w:rsidR="006B2A0F" w:rsidRDefault="00E67797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492E05">
        <w:rPr>
          <w:rFonts w:ascii="Arial" w:hAnsi="Arial" w:cs="Arial"/>
          <w:b/>
          <w:sz w:val="28"/>
          <w:szCs w:val="28"/>
        </w:rPr>
        <w:t xml:space="preserve">2 </w:t>
      </w:r>
      <w:r>
        <w:rPr>
          <w:rFonts w:ascii="Arial" w:hAnsi="Arial" w:cs="Arial"/>
          <w:b/>
          <w:sz w:val="28"/>
          <w:szCs w:val="28"/>
        </w:rPr>
        <w:t xml:space="preserve">- Slovakia – My </w:t>
      </w:r>
      <w:r w:rsidR="006B2A0F">
        <w:rPr>
          <w:rFonts w:ascii="Arial" w:hAnsi="Arial" w:cs="Arial"/>
          <w:b/>
          <w:sz w:val="28"/>
          <w:szCs w:val="28"/>
        </w:rPr>
        <w:t>Homeland</w:t>
      </w:r>
    </w:p>
    <w:p w:rsidR="00D60B58" w:rsidRDefault="00D60B58" w:rsidP="004E61D1">
      <w:pPr>
        <w:rPr>
          <w:rFonts w:ascii="Arial" w:hAnsi="Arial" w:cs="Arial"/>
          <w:b/>
          <w:sz w:val="28"/>
          <w:szCs w:val="28"/>
        </w:rPr>
      </w:pP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5221FB" w:rsidRPr="00D60B58">
        <w:rPr>
          <w:rFonts w:ascii="Arial" w:hAnsi="Arial" w:cs="Arial"/>
          <w:sz w:val="28"/>
          <w:szCs w:val="28"/>
        </w:rPr>
        <w:t>Where is the Slovak Republic situated?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2. How can we</w:t>
      </w:r>
      <w:r w:rsidR="005221FB" w:rsidRPr="00D60B58">
        <w:rPr>
          <w:rFonts w:ascii="Arial" w:hAnsi="Arial" w:cs="Arial"/>
          <w:sz w:val="28"/>
          <w:szCs w:val="28"/>
        </w:rPr>
        <w:t xml:space="preserve"> divide the territory of Slovakia?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3. </w:t>
      </w:r>
      <w:r w:rsidR="005221FB" w:rsidRPr="00D60B58">
        <w:rPr>
          <w:rFonts w:ascii="Arial" w:hAnsi="Arial" w:cs="Arial"/>
          <w:sz w:val="28"/>
          <w:szCs w:val="28"/>
        </w:rPr>
        <w:t>Which countries</w:t>
      </w:r>
      <w:r w:rsidR="001B0D77" w:rsidRPr="00D60B58">
        <w:rPr>
          <w:rFonts w:ascii="Arial" w:hAnsi="Arial" w:cs="Arial"/>
          <w:sz w:val="28"/>
          <w:szCs w:val="28"/>
        </w:rPr>
        <w:t xml:space="preserve"> border t</w:t>
      </w:r>
      <w:r w:rsidR="005221FB" w:rsidRPr="00D60B58">
        <w:rPr>
          <w:rFonts w:ascii="Arial" w:hAnsi="Arial" w:cs="Arial"/>
          <w:sz w:val="28"/>
          <w:szCs w:val="28"/>
        </w:rPr>
        <w:t>he Slovak Republic?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4. </w:t>
      </w:r>
      <w:r w:rsidR="005221FB" w:rsidRPr="00D60B58">
        <w:rPr>
          <w:rFonts w:ascii="Arial" w:hAnsi="Arial" w:cs="Arial"/>
          <w:sz w:val="28"/>
          <w:szCs w:val="28"/>
        </w:rPr>
        <w:t>What is the official language and capital city?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5. </w:t>
      </w:r>
      <w:r w:rsidR="005221FB" w:rsidRPr="00D60B58">
        <w:rPr>
          <w:rFonts w:ascii="Arial" w:hAnsi="Arial" w:cs="Arial"/>
          <w:sz w:val="28"/>
          <w:szCs w:val="28"/>
        </w:rPr>
        <w:t>What are the Slovak national symbols?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6. </w:t>
      </w:r>
      <w:r w:rsidR="001B0D77" w:rsidRPr="00D60B58">
        <w:rPr>
          <w:rFonts w:ascii="Arial" w:hAnsi="Arial" w:cs="Arial"/>
          <w:sz w:val="28"/>
          <w:szCs w:val="28"/>
        </w:rPr>
        <w:t>What nationalities or</w:t>
      </w:r>
      <w:r w:rsidR="005221FB" w:rsidRPr="00D60B58">
        <w:rPr>
          <w:rFonts w:ascii="Arial" w:hAnsi="Arial" w:cs="Arial"/>
          <w:sz w:val="28"/>
          <w:szCs w:val="28"/>
        </w:rPr>
        <w:t xml:space="preserve"> minorities live there?</w:t>
      </w:r>
    </w:p>
    <w:p w:rsidR="005221FB" w:rsidRPr="00D60B58" w:rsidRDefault="00D60B58" w:rsidP="00D60B58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7. </w:t>
      </w:r>
      <w:r w:rsidR="005221FB" w:rsidRPr="00D60B58">
        <w:rPr>
          <w:rFonts w:ascii="Arial" w:hAnsi="Arial" w:cs="Arial"/>
          <w:sz w:val="28"/>
          <w:szCs w:val="28"/>
        </w:rPr>
        <w:t>What is the climate like?</w:t>
      </w:r>
    </w:p>
    <w:p w:rsidR="00D60B58" w:rsidRDefault="00D60B58" w:rsidP="001B0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8. </w:t>
      </w:r>
      <w:r w:rsidR="009E4A7B" w:rsidRPr="001B0D77">
        <w:rPr>
          <w:rFonts w:ascii="Arial" w:hAnsi="Arial" w:cs="Arial"/>
          <w:sz w:val="28"/>
          <w:szCs w:val="28"/>
        </w:rPr>
        <w:t>Name some Slovak riv</w:t>
      </w:r>
      <w:r>
        <w:rPr>
          <w:rFonts w:ascii="Arial" w:hAnsi="Arial" w:cs="Arial"/>
          <w:sz w:val="28"/>
          <w:szCs w:val="28"/>
        </w:rPr>
        <w:t>ers, mountains,</w:t>
      </w:r>
      <w:r w:rsidR="009E4A7B" w:rsidRPr="001B0D77">
        <w:rPr>
          <w:rFonts w:ascii="Arial" w:hAnsi="Arial" w:cs="Arial"/>
          <w:sz w:val="28"/>
          <w:szCs w:val="28"/>
        </w:rPr>
        <w:t xml:space="preserve"> caves, </w:t>
      </w:r>
      <w:r>
        <w:rPr>
          <w:rFonts w:ascii="Arial" w:hAnsi="Arial" w:cs="Arial"/>
          <w:sz w:val="28"/>
          <w:szCs w:val="28"/>
        </w:rPr>
        <w:t>spas,</w:t>
      </w:r>
      <w:r w:rsidR="009E4A7B" w:rsidRPr="001B0D77">
        <w:rPr>
          <w:rFonts w:ascii="Arial" w:hAnsi="Arial" w:cs="Arial"/>
          <w:sz w:val="28"/>
          <w:szCs w:val="28"/>
        </w:rPr>
        <w:t xml:space="preserve"> castles, </w:t>
      </w:r>
    </w:p>
    <w:p w:rsidR="009E4A7B" w:rsidRPr="001B0D77" w:rsidRDefault="00D60B58" w:rsidP="001B0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9E4A7B" w:rsidRPr="001B0D77">
        <w:rPr>
          <w:rFonts w:ascii="Arial" w:hAnsi="Arial" w:cs="Arial"/>
          <w:sz w:val="28"/>
          <w:szCs w:val="28"/>
        </w:rPr>
        <w:t>beautiful towns, historical monuments</w:t>
      </w:r>
      <w:r>
        <w:rPr>
          <w:rFonts w:ascii="Arial" w:hAnsi="Arial" w:cs="Arial"/>
          <w:sz w:val="28"/>
          <w:szCs w:val="28"/>
        </w:rPr>
        <w:t>.</w:t>
      </w:r>
    </w:p>
    <w:p w:rsidR="009E4A7B" w:rsidRPr="00D60B58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9. </w:t>
      </w:r>
      <w:r w:rsidR="009E4A7B" w:rsidRPr="00D60B58">
        <w:rPr>
          <w:rFonts w:ascii="Arial" w:hAnsi="Arial" w:cs="Arial"/>
          <w:sz w:val="28"/>
          <w:szCs w:val="28"/>
        </w:rPr>
        <w:t>Name Christmas symbols,</w:t>
      </w:r>
      <w:r>
        <w:rPr>
          <w:rFonts w:ascii="Arial" w:hAnsi="Arial" w:cs="Arial"/>
          <w:sz w:val="28"/>
          <w:szCs w:val="28"/>
        </w:rPr>
        <w:t xml:space="preserve"> meals</w:t>
      </w:r>
      <w:r w:rsidR="009E4A7B" w:rsidRPr="00D60B58">
        <w:rPr>
          <w:rFonts w:ascii="Arial" w:hAnsi="Arial" w:cs="Arial"/>
          <w:sz w:val="28"/>
          <w:szCs w:val="28"/>
        </w:rPr>
        <w:t>.</w:t>
      </w:r>
    </w:p>
    <w:p w:rsidR="009E4A7B" w:rsidRPr="001B0D77" w:rsidRDefault="00D60B58" w:rsidP="001B0D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1B0D77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9E4A7B" w:rsidRPr="001B0D77">
        <w:rPr>
          <w:rFonts w:ascii="Arial" w:hAnsi="Arial" w:cs="Arial"/>
          <w:sz w:val="28"/>
          <w:szCs w:val="28"/>
        </w:rPr>
        <w:t>Na</w:t>
      </w:r>
      <w:r w:rsidR="00E0102F">
        <w:rPr>
          <w:rFonts w:ascii="Arial" w:hAnsi="Arial" w:cs="Arial"/>
          <w:sz w:val="28"/>
          <w:szCs w:val="28"/>
        </w:rPr>
        <w:t>me Easter symbols</w:t>
      </w:r>
      <w:r>
        <w:rPr>
          <w:rFonts w:ascii="Arial" w:hAnsi="Arial" w:cs="Arial"/>
          <w:sz w:val="28"/>
          <w:szCs w:val="28"/>
        </w:rPr>
        <w:t>,</w:t>
      </w:r>
      <w:r w:rsidR="009E4A7B" w:rsidRPr="001B0D77">
        <w:rPr>
          <w:rFonts w:ascii="Arial" w:hAnsi="Arial" w:cs="Arial"/>
          <w:sz w:val="28"/>
          <w:szCs w:val="28"/>
        </w:rPr>
        <w:t xml:space="preserve"> traditions.</w:t>
      </w:r>
    </w:p>
    <w:p w:rsidR="001B0D77" w:rsidRPr="00D60B58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11. </w:t>
      </w:r>
      <w:r w:rsidR="009E4A7B" w:rsidRPr="00D60B58">
        <w:rPr>
          <w:rFonts w:ascii="Arial" w:hAnsi="Arial" w:cs="Arial"/>
          <w:sz w:val="28"/>
          <w:szCs w:val="28"/>
        </w:rPr>
        <w:t>Name Slovak national food, drink</w:t>
      </w:r>
      <w:r w:rsidRPr="00D60B58">
        <w:rPr>
          <w:rFonts w:ascii="Arial" w:hAnsi="Arial" w:cs="Arial"/>
          <w:sz w:val="28"/>
          <w:szCs w:val="28"/>
        </w:rPr>
        <w:t>.</w:t>
      </w:r>
    </w:p>
    <w:p w:rsidR="006B2A0F" w:rsidRPr="001B0D77" w:rsidRDefault="00D60B58" w:rsidP="00D60B5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</w:t>
      </w:r>
      <w:r w:rsidR="009E4A7B" w:rsidRPr="001B0D77">
        <w:rPr>
          <w:rFonts w:ascii="Arial" w:hAnsi="Arial" w:cs="Arial"/>
          <w:sz w:val="28"/>
          <w:szCs w:val="28"/>
        </w:rPr>
        <w:t>What are the benefits of being a member of the E.U.?</w:t>
      </w:r>
    </w:p>
    <w:p w:rsidR="006B2A0F" w:rsidRDefault="006B2A0F" w:rsidP="004E61D1">
      <w:pPr>
        <w:ind w:left="360"/>
        <w:rPr>
          <w:rFonts w:ascii="Arial" w:hAnsi="Arial" w:cs="Arial"/>
          <w:sz w:val="28"/>
          <w:szCs w:val="28"/>
        </w:rPr>
      </w:pPr>
    </w:p>
    <w:p w:rsidR="006B2A0F" w:rsidRDefault="006B2A0F" w:rsidP="004E61D1">
      <w:pPr>
        <w:ind w:left="360"/>
        <w:rPr>
          <w:rFonts w:ascii="Arial" w:hAnsi="Arial" w:cs="Arial"/>
          <w:sz w:val="28"/>
          <w:szCs w:val="28"/>
        </w:rPr>
      </w:pPr>
    </w:p>
    <w:p w:rsidR="006B2A0F" w:rsidRDefault="00E67797" w:rsidP="004E61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</w:t>
      </w:r>
      <w:r w:rsidR="006B2A0F">
        <w:rPr>
          <w:rFonts w:ascii="Arial" w:hAnsi="Arial" w:cs="Arial"/>
          <w:b/>
          <w:sz w:val="28"/>
          <w:szCs w:val="28"/>
        </w:rPr>
        <w:t xml:space="preserve">3 </w:t>
      </w:r>
      <w:r w:rsidR="00492E05">
        <w:rPr>
          <w:rFonts w:ascii="Arial" w:hAnsi="Arial" w:cs="Arial"/>
          <w:b/>
          <w:sz w:val="28"/>
          <w:szCs w:val="28"/>
        </w:rPr>
        <w:t xml:space="preserve">- </w:t>
      </w:r>
      <w:r>
        <w:rPr>
          <w:rFonts w:ascii="Arial" w:hAnsi="Arial" w:cs="Arial"/>
          <w:b/>
          <w:sz w:val="28"/>
          <w:szCs w:val="28"/>
        </w:rPr>
        <w:t xml:space="preserve">Science and </w:t>
      </w:r>
      <w:r w:rsidR="006B2A0F">
        <w:rPr>
          <w:rFonts w:ascii="Arial" w:hAnsi="Arial" w:cs="Arial"/>
          <w:b/>
          <w:sz w:val="28"/>
          <w:szCs w:val="28"/>
        </w:rPr>
        <w:t>Technology</w:t>
      </w:r>
    </w:p>
    <w:p w:rsidR="009E4A7B" w:rsidRDefault="009E4A7B" w:rsidP="004E61D1">
      <w:pPr>
        <w:rPr>
          <w:rFonts w:ascii="Arial" w:hAnsi="Arial" w:cs="Arial"/>
          <w:b/>
          <w:sz w:val="28"/>
          <w:szCs w:val="28"/>
        </w:rPr>
      </w:pPr>
    </w:p>
    <w:p w:rsidR="009A359D" w:rsidRDefault="00E0102F" w:rsidP="003E5A1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Simulation:</w:t>
      </w:r>
    </w:p>
    <w:p w:rsidR="00E0102F" w:rsidRDefault="00E0102F" w:rsidP="003E5A13">
      <w:pPr>
        <w:rPr>
          <w:rFonts w:ascii="Arial" w:hAnsi="Arial" w:cs="Arial"/>
          <w:b/>
          <w:sz w:val="28"/>
          <w:szCs w:val="28"/>
        </w:rPr>
      </w:pPr>
    </w:p>
    <w:p w:rsidR="009E4A7B" w:rsidRPr="00E0102F" w:rsidRDefault="009E4A7B" w:rsidP="003E5A13">
      <w:pPr>
        <w:rPr>
          <w:rFonts w:ascii="Arial" w:hAnsi="Arial" w:cs="Arial"/>
          <w:sz w:val="28"/>
          <w:szCs w:val="28"/>
        </w:rPr>
      </w:pPr>
      <w:r w:rsidRPr="00E0102F">
        <w:rPr>
          <w:rFonts w:ascii="Arial" w:hAnsi="Arial" w:cs="Arial"/>
          <w:sz w:val="28"/>
          <w:szCs w:val="28"/>
        </w:rPr>
        <w:t>Answer the questions:</w:t>
      </w:r>
    </w:p>
    <w:p w:rsidR="00E96110" w:rsidRDefault="00E96110" w:rsidP="003E5A13">
      <w:pPr>
        <w:rPr>
          <w:rFonts w:ascii="Arial" w:hAnsi="Arial" w:cs="Arial"/>
          <w:sz w:val="28"/>
          <w:szCs w:val="28"/>
        </w:rPr>
      </w:pP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E96110" w:rsidRPr="00B05378">
        <w:rPr>
          <w:rFonts w:ascii="Arial" w:hAnsi="Arial" w:cs="Arial"/>
          <w:sz w:val="28"/>
          <w:szCs w:val="28"/>
        </w:rPr>
        <w:t>How do you think people will live in 2100?</w:t>
      </w: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2. </w:t>
      </w:r>
      <w:r w:rsidR="00E96110" w:rsidRPr="00B05378">
        <w:rPr>
          <w:rFonts w:ascii="Arial" w:hAnsi="Arial" w:cs="Arial"/>
          <w:sz w:val="28"/>
          <w:szCs w:val="28"/>
        </w:rPr>
        <w:t>How will we travel in the future?</w:t>
      </w: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="00E96110" w:rsidRPr="00B05378">
        <w:rPr>
          <w:rFonts w:ascii="Arial" w:hAnsi="Arial" w:cs="Arial"/>
          <w:sz w:val="28"/>
          <w:szCs w:val="28"/>
        </w:rPr>
        <w:t>Will we fly more often than today?</w:t>
      </w:r>
    </w:p>
    <w:p w:rsidR="00E96110" w:rsidRPr="00B05378" w:rsidRDefault="00B05378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="00E96110" w:rsidRPr="00B05378">
        <w:rPr>
          <w:rFonts w:ascii="Arial" w:hAnsi="Arial" w:cs="Arial"/>
          <w:sz w:val="28"/>
          <w:szCs w:val="28"/>
        </w:rPr>
        <w:t>How will medical treatment improve in the future?</w:t>
      </w:r>
    </w:p>
    <w:p w:rsidR="00E96110" w:rsidRPr="00B05378" w:rsidRDefault="00E0102F" w:rsidP="00B053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B05378">
        <w:rPr>
          <w:rFonts w:ascii="Arial" w:hAnsi="Arial" w:cs="Arial"/>
          <w:sz w:val="28"/>
          <w:szCs w:val="28"/>
        </w:rPr>
        <w:t xml:space="preserve">. </w:t>
      </w:r>
      <w:r w:rsidR="00E96110" w:rsidRPr="00B05378">
        <w:rPr>
          <w:rFonts w:ascii="Arial" w:hAnsi="Arial" w:cs="Arial"/>
          <w:sz w:val="28"/>
          <w:szCs w:val="28"/>
        </w:rPr>
        <w:t>Will robots be used for work?</w:t>
      </w:r>
    </w:p>
    <w:p w:rsidR="00E96110" w:rsidRPr="00E0102F" w:rsidRDefault="00E0102F" w:rsidP="00E0102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</w:t>
      </w:r>
      <w:r w:rsidR="00C7458C" w:rsidRPr="00E0102F">
        <w:rPr>
          <w:rFonts w:ascii="Arial" w:hAnsi="Arial" w:cs="Arial"/>
          <w:sz w:val="28"/>
          <w:szCs w:val="28"/>
        </w:rPr>
        <w:t>Will we be able to live longer thanks to new inventions?</w:t>
      </w:r>
    </w:p>
    <w:p w:rsidR="009E4A7B" w:rsidRDefault="003D6DA9" w:rsidP="003E5A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6B2A0F">
        <w:rPr>
          <w:rFonts w:ascii="Arial" w:hAnsi="Arial" w:cs="Arial"/>
          <w:sz w:val="28"/>
          <w:szCs w:val="28"/>
        </w:rPr>
        <w:t xml:space="preserve">                                                                            </w:t>
      </w:r>
    </w:p>
    <w:p w:rsidR="000460AA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</w:t>
      </w: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0460AA" w:rsidRDefault="000460AA" w:rsidP="00832111">
      <w:pPr>
        <w:rPr>
          <w:rFonts w:ascii="Arial" w:hAnsi="Arial" w:cs="Arial"/>
          <w:sz w:val="28"/>
          <w:szCs w:val="28"/>
        </w:rPr>
      </w:pPr>
    </w:p>
    <w:p w:rsidR="00832111" w:rsidRDefault="000460AA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</w:t>
      </w:r>
      <w:r w:rsidR="00832111">
        <w:rPr>
          <w:rFonts w:ascii="Arial" w:hAnsi="Arial" w:cs="Arial"/>
          <w:sz w:val="28"/>
          <w:szCs w:val="28"/>
        </w:rPr>
        <w:t>Gymnázium  v 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English 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6F3ECB" w:rsidRDefault="00832111" w:rsidP="0083211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20</w:t>
      </w:r>
    </w:p>
    <w:p w:rsidR="00832111" w:rsidRDefault="00832111" w:rsidP="00832111">
      <w:pPr>
        <w:jc w:val="center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Education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students in the pictures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Picture 1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age of the students :                   b) type of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Picture 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age of the students :                   b) type of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Picture 3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age of the students :                   b) type of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 activities in the pictures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picture 1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picture 2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picture 3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The level of education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picture (choose one)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characteristics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Health Care</w:t>
      </w:r>
    </w:p>
    <w:p w:rsidR="00832111" w:rsidRDefault="00832111" w:rsidP="00832111">
      <w:pPr>
        <w:tabs>
          <w:tab w:val="left" w:pos="57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Main parts of a human body (use the picture) 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Important organs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                                               function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                                               function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                                               function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For a healthy lifestyle suggest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food and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diets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sports activities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forms of relaxation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What attitude to life can help us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a) Common diseases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b) Serious diseases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The latest diseases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Where do accidents and injuries usually happen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Mention harmful effects of these factors on health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drugs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diets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weather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environment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What do people do when they are ill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Describe the procedure at the doctor´s ( only notes).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Young People and Their World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your friend´s question</w:t>
      </w:r>
      <w:r w:rsidRPr="00457F4B">
        <w:rPr>
          <w:rFonts w:ascii="Arial" w:hAnsi="Arial" w:cs="Arial"/>
          <w:sz w:val="28"/>
          <w:szCs w:val="28"/>
        </w:rPr>
        <w:t>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Have you ever worked abroad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Is it a good idea to work as an au-pair in Great Britain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What means of transport should I choose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Do you recommend me to attend language courses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Are the courses expensive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What duties can I expect in a host family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What problems can occur in the family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Do au-pairs have any free time ?</w:t>
      </w:r>
    </w:p>
    <w:p w:rsidR="00832111" w:rsidRPr="00457F4B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What did you do in your free time ?</w:t>
      </w:r>
    </w:p>
    <w:p w:rsidR="00832111" w:rsidRPr="00457F4B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sz w:val="28"/>
          <w:szCs w:val="28"/>
        </w:rPr>
      </w:pPr>
    </w:p>
    <w:p w:rsidR="00832111" w:rsidRDefault="00832111" w:rsidP="00832111">
      <w:pPr>
        <w:rPr>
          <w:sz w:val="28"/>
          <w:szCs w:val="28"/>
        </w:rPr>
      </w:pPr>
    </w:p>
    <w:p w:rsidR="00E01ECD" w:rsidRDefault="00E01ECD" w:rsidP="00832111">
      <w:pPr>
        <w:rPr>
          <w:sz w:val="28"/>
          <w:szCs w:val="28"/>
        </w:rPr>
      </w:pPr>
    </w:p>
    <w:p w:rsidR="00832111" w:rsidRDefault="00832111" w:rsidP="00832111">
      <w:r>
        <w:t xml:space="preserve">                                        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v Gelnici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English Language – Level B2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Part 19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Task 1 - Jobs and Employment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D772AE">
        <w:rPr>
          <w:rFonts w:ascii="Arial" w:hAnsi="Arial" w:cs="Arial"/>
          <w:sz w:val="28"/>
          <w:szCs w:val="28"/>
        </w:rPr>
        <w:t>Look at the</w:t>
      </w:r>
      <w:r>
        <w:rPr>
          <w:rFonts w:ascii="Arial" w:hAnsi="Arial" w:cs="Arial"/>
          <w:sz w:val="28"/>
          <w:szCs w:val="28"/>
        </w:rPr>
        <w:t xml:space="preserve"> pictures and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a) choose a job (or jobs) you would like to do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give your reasons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a) find a job (or jobs) you would not do at any cost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explain why not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a) Jobs you value most, explain why.</w:t>
      </w:r>
    </w:p>
    <w:p w:rsidR="00832111" w:rsidRPr="00D772AE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Jobs you value least, explain why.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Housing and Home</w:t>
      </w:r>
      <w:r>
        <w:rPr>
          <w:rFonts w:ascii="Arial" w:hAnsi="Arial" w:cs="Arial"/>
          <w:sz w:val="28"/>
          <w:szCs w:val="28"/>
        </w:rPr>
        <w:t xml:space="preserve"> 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Where do you live ?  - country, town, its part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Describe your flat/house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position       b) name the rooms      c) your favourite room – furniture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another  room and its equipment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What would you change if you could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Living in a city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advantages                                  b) disadvantages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Living in a village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advantages                                  b) disadvantages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a) Where would you like to live in the future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Reasons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Describe an ideal home (flat or a house)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place           b) type of a house/flat            c) facilities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number of rooms            e) special things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Where do young people usually live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teenagers           b) single adults             c) married young people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a) In your opinion – what is better : buying or renting a house/a flat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Why ?</w:t>
      </w:r>
    </w:p>
    <w:p w:rsidR="00E01ECD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What possible problems can you see ?</w:t>
      </w: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Task 3 - Hobbies, Free Time and Lifestyle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play: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D32043">
        <w:rPr>
          <w:rFonts w:ascii="Arial" w:hAnsi="Arial" w:cs="Arial"/>
          <w:sz w:val="28"/>
          <w:szCs w:val="28"/>
        </w:rPr>
        <w:t>Write a</w:t>
      </w:r>
      <w:r>
        <w:rPr>
          <w:rFonts w:ascii="Arial" w:hAnsi="Arial" w:cs="Arial"/>
          <w:sz w:val="28"/>
          <w:szCs w:val="28"/>
        </w:rPr>
        <w:t> </w:t>
      </w:r>
      <w:r w:rsidRPr="00D32043">
        <w:rPr>
          <w:rFonts w:ascii="Arial" w:hAnsi="Arial" w:cs="Arial"/>
          <w:sz w:val="28"/>
          <w:szCs w:val="28"/>
        </w:rPr>
        <w:t>dialogue</w:t>
      </w:r>
      <w:r>
        <w:rPr>
          <w:rFonts w:ascii="Arial" w:hAnsi="Arial" w:cs="Arial"/>
          <w:sz w:val="28"/>
          <w:szCs w:val="28"/>
        </w:rPr>
        <w:t xml:space="preserve"> between you and your mother about your birthday party. 1. First ask for a permission.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Then discuss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date                                           -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time (beginning, end)                - entertainment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number of guests                      - payment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food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Suggest an interesting program for your mother during the party.</w:t>
      </w:r>
    </w:p>
    <w:p w:rsidR="00832111" w:rsidRPr="00D32043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32111" w:rsidRPr="003D6DA9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                                                            Gymnázium v Gelnici</w:t>
      </w:r>
    </w:p>
    <w:p w:rsidR="00832111" w:rsidRDefault="00832111" w:rsidP="00832111">
      <w:pPr>
        <w:pStyle w:val="Nadpis8"/>
      </w:pPr>
    </w:p>
    <w:p w:rsidR="00832111" w:rsidRDefault="00832111" w:rsidP="00832111">
      <w:pPr>
        <w:pStyle w:val="Nadpis8"/>
      </w:pPr>
      <w:r>
        <w:t>English Language – Level B2</w:t>
      </w:r>
    </w:p>
    <w:p w:rsidR="00832111" w:rsidRDefault="00832111" w:rsidP="00832111">
      <w:pPr>
        <w:jc w:val="center"/>
        <w:rPr>
          <w:rFonts w:ascii="Arial" w:hAnsi="Arial"/>
          <w:sz w:val="28"/>
        </w:rPr>
      </w:pPr>
    </w:p>
    <w:p w:rsidR="00832111" w:rsidRDefault="00832111" w:rsidP="00832111">
      <w:pPr>
        <w:jc w:val="center"/>
        <w:rPr>
          <w:rFonts w:ascii="Arial" w:hAnsi="Arial"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Part 18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1 – Human Relations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1. Describe the people in the pictures. For each picture use the same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scheme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Picture 1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who               b) age            c) appearance                d) feelings     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e) relationships             f) situations/acivities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2. a) Generation gap is ..............................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It can occur when .......... and ............ speak about ............. (four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examples)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Relations in your family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with your mother         b) with your father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Food</w:t>
      </w:r>
    </w:p>
    <w:p w:rsidR="00832111" w:rsidRDefault="00832111" w:rsidP="00832111">
      <w:pPr>
        <w:pStyle w:val="Zkladntext"/>
      </w:pPr>
    </w:p>
    <w:p w:rsidR="00832111" w:rsidRDefault="00832111" w:rsidP="00832111">
      <w:pPr>
        <w:pStyle w:val="Zkladntext"/>
      </w:pPr>
      <w:r>
        <w:t>Explain the following:</w:t>
      </w:r>
    </w:p>
    <w:p w:rsidR="00832111" w:rsidRDefault="00832111" w:rsidP="00832111">
      <w:pPr>
        <w:pStyle w:val="Zkladntext"/>
      </w:pPr>
      <w:r>
        <w:t>1. The importance of food and drinks in our lives.</w:t>
      </w:r>
    </w:p>
    <w:p w:rsidR="00832111" w:rsidRDefault="00832111" w:rsidP="00832111">
      <w:pPr>
        <w:pStyle w:val="Zkladntext"/>
      </w:pPr>
      <w:r>
        <w:t>2. How many times should we eat. How much should we drink a day ?</w:t>
      </w:r>
    </w:p>
    <w:p w:rsidR="00832111" w:rsidRDefault="00832111" w:rsidP="00832111">
      <w:pPr>
        <w:pStyle w:val="Zkladntext"/>
      </w:pPr>
      <w:r>
        <w:t>3. Meals and drinks during the day :</w:t>
      </w:r>
    </w:p>
    <w:p w:rsidR="00832111" w:rsidRDefault="00832111" w:rsidP="00832111">
      <w:pPr>
        <w:pStyle w:val="Zkladntext"/>
      </w:pPr>
      <w:r>
        <w:t xml:space="preserve">    a) in the morning :</w:t>
      </w:r>
    </w:p>
    <w:p w:rsidR="00832111" w:rsidRDefault="00832111" w:rsidP="00832111">
      <w:pPr>
        <w:pStyle w:val="Zkladntext"/>
      </w:pPr>
      <w:r>
        <w:t xml:space="preserve">    b) at noon :</w:t>
      </w:r>
    </w:p>
    <w:p w:rsidR="00832111" w:rsidRDefault="00832111" w:rsidP="00832111">
      <w:pPr>
        <w:pStyle w:val="Zkladntext"/>
      </w:pPr>
      <w:r>
        <w:t xml:space="preserve">    c) in the evening :</w:t>
      </w:r>
    </w:p>
    <w:p w:rsidR="00832111" w:rsidRDefault="00832111" w:rsidP="00832111">
      <w:pPr>
        <w:pStyle w:val="Zkladntext"/>
      </w:pPr>
      <w:r>
        <w:t>4. Favourite food and drink :</w:t>
      </w:r>
    </w:p>
    <w:p w:rsidR="00832111" w:rsidRDefault="00832111" w:rsidP="00832111">
      <w:pPr>
        <w:pStyle w:val="Zkladntext"/>
      </w:pPr>
      <w:r>
        <w:t xml:space="preserve">    a) you                b) your mother                     c) your father</w:t>
      </w:r>
    </w:p>
    <w:p w:rsidR="00832111" w:rsidRDefault="00832111" w:rsidP="00832111">
      <w:pPr>
        <w:pStyle w:val="Zkladntext"/>
      </w:pPr>
      <w:r>
        <w:t>5. Advantages and disadvantages of :</w:t>
      </w:r>
    </w:p>
    <w:p w:rsidR="00832111" w:rsidRDefault="00832111" w:rsidP="00832111">
      <w:pPr>
        <w:pStyle w:val="Zkladntext"/>
      </w:pPr>
      <w:r>
        <w:t xml:space="preserve">   a) eating at home</w:t>
      </w:r>
    </w:p>
    <w:p w:rsidR="00832111" w:rsidRDefault="00832111" w:rsidP="00832111">
      <w:pPr>
        <w:pStyle w:val="Zkladntext"/>
      </w:pPr>
      <w:r>
        <w:t xml:space="preserve">   b) eating at school/at work</w:t>
      </w:r>
    </w:p>
    <w:p w:rsidR="00832111" w:rsidRDefault="00832111" w:rsidP="00832111">
      <w:pPr>
        <w:pStyle w:val="Zkladntext"/>
      </w:pPr>
      <w:r>
        <w:t xml:space="preserve">   c) eating in a restaurant</w:t>
      </w:r>
    </w:p>
    <w:p w:rsidR="00832111" w:rsidRDefault="00832111" w:rsidP="00832111">
      <w:pPr>
        <w:pStyle w:val="Zkladntext"/>
      </w:pPr>
      <w:r>
        <w:t>6. In your opinion – what kinds of food and drinks :</w:t>
      </w:r>
    </w:p>
    <w:p w:rsidR="00832111" w:rsidRDefault="00832111" w:rsidP="00832111">
      <w:pPr>
        <w:pStyle w:val="Zkladntext"/>
      </w:pPr>
      <w:r>
        <w:t xml:space="preserve">    a) are healthy                                  b) are unhealthy</w:t>
      </w:r>
    </w:p>
    <w:p w:rsidR="00832111" w:rsidRDefault="00832111" w:rsidP="00832111">
      <w:pPr>
        <w:pStyle w:val="Zkladntext"/>
      </w:pPr>
      <w:r>
        <w:lastRenderedPageBreak/>
        <w:t>7. a) Meals typical for our country :</w:t>
      </w:r>
    </w:p>
    <w:p w:rsidR="00832111" w:rsidRDefault="00832111" w:rsidP="00832111">
      <w:pPr>
        <w:pStyle w:val="Zkladntext"/>
      </w:pPr>
      <w:r>
        <w:t xml:space="preserve">    b) International meals – examples (food and country) :</w:t>
      </w:r>
    </w:p>
    <w:p w:rsidR="00832111" w:rsidRDefault="00832111" w:rsidP="00832111">
      <w:pPr>
        <w:pStyle w:val="Zkladntext"/>
      </w:pPr>
      <w:r>
        <w:t>8. Focus on 2 eating disorders (ED).</w:t>
      </w:r>
    </w:p>
    <w:p w:rsidR="00832111" w:rsidRDefault="00832111" w:rsidP="00832111">
      <w:pPr>
        <w:pStyle w:val="Zkladntext"/>
      </w:pPr>
      <w:r>
        <w:t xml:space="preserve">    a) Describe ED 1 :                    b) Who suffers from it ?</w:t>
      </w:r>
    </w:p>
    <w:p w:rsidR="00832111" w:rsidRDefault="00832111" w:rsidP="00832111">
      <w:pPr>
        <w:pStyle w:val="Zkladntext"/>
      </w:pPr>
      <w:r>
        <w:t xml:space="preserve">    c) Describe ED 2 :                    d) Who suffers from it ?</w:t>
      </w:r>
    </w:p>
    <w:p w:rsidR="00832111" w:rsidRDefault="00832111" w:rsidP="00832111">
      <w:pPr>
        <w:pStyle w:val="Zkladntext"/>
      </w:pPr>
      <w:r>
        <w:t>9. Reasons why people go on diets :</w:t>
      </w:r>
    </w:p>
    <w:p w:rsidR="00832111" w:rsidRDefault="00832111" w:rsidP="00832111">
      <w:pPr>
        <w:pStyle w:val="Zkladntext"/>
      </w:pPr>
      <w:r>
        <w:t>10. a) Who are vegetarians ?</w:t>
      </w:r>
    </w:p>
    <w:p w:rsidR="00832111" w:rsidRDefault="00832111" w:rsidP="00832111">
      <w:pPr>
        <w:pStyle w:val="Zkladntext"/>
      </w:pPr>
      <w:r>
        <w:t xml:space="preserve">      b) Who are vegans ?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3 – Family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play: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Make a conversation with your friend. Consider :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>a) time            b) place           c)means of transport           d) equipment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e) food            f) payments        g) place to stay       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                                                                  </w:t>
      </w:r>
    </w:p>
    <w:p w:rsidR="00832111" w:rsidRPr="009C65ED" w:rsidRDefault="00832111" w:rsidP="00832111">
      <w:pPr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br w:type="page"/>
      </w:r>
      <w:r>
        <w:rPr>
          <w:rFonts w:ascii="Arial" w:hAnsi="Arial"/>
          <w:sz w:val="28"/>
        </w:rPr>
        <w:lastRenderedPageBreak/>
        <w:t xml:space="preserve"> </w:t>
      </w:r>
      <w:r>
        <w:rPr>
          <w:rFonts w:ascii="Arial" w:hAnsi="Arial" w:cs="Arial"/>
          <w:sz w:val="28"/>
          <w:szCs w:val="28"/>
        </w:rPr>
        <w:t>Gymnázium  v  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English  Language  -  Level  B2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      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17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Man and Nature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pictures show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                   b)                   c)                     d)                    e)   etc.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The picture you have chosen – details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a) Natural disaster 1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features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effects on people and nature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4.a) Natural disaster 2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features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effects on people and nature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5.a) Natural disaster 3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features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effects on people and nature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Education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1.a) Why is education important for people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Why is education important for society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Slovak educational system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levels of education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types of schools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school year (beginning, end, length, parts)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holidays during the school year (kind, when, how long)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3.a) Subjects at basic/elementary school (mainly classes 1-4)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Subjects at secondary school, e.g. grammar school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Timetable – number of lessons per day, lessons and breaks,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activities during lessons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New ways of teaching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4.Student´s common day at school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time before lessons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b) number of lessons, breaks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activities during lessons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food,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Student´s free time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a) free time during workdays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b) after-school activities (what, where, what time, how often, who with,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reasons)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c) time with friends – activities, benefits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The importance of learning languages for our future career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Relationships among students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Relationships between students and teachers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Young People and Their World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In a dialogue with your sister 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express your disappointment concerning her behaviour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explain that everybody should have some duties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suggest some changes in her lifestyle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a) household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b) grandparents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school results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sports activities</w:t>
      </w:r>
    </w:p>
    <w:p w:rsidR="00832111" w:rsidRPr="009C65ED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 xml:space="preserve">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Gymnázium  v  Gelnici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16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Science and Technology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Look at the pictures and divide the inventions to several groups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Group 1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We use these inventions for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Name the inventions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Which of them does your family use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Group 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Group 3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Four most important inventions (from the pictures)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Invention 1                                              Invention 3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Reason :                                                 Reason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Invention 2                                              Invention 4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Reason :                                                 Reason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Choose the inventions you would miss most 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Reasons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Education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Why is education important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Compare Slovak and British school system (levels of education, age,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school year, timetables, lessons, holidays, uniforms, ...)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Find similarities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Find differences between these 2 systems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What are relations among students ? (time at school, after-school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activities, friendship, ...  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Students´ behaviour, how they get on with other students and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teachers.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Characterize your classmates, their personality traits.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Describe 1 day in a student´s life (in your life)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time before lessons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number of lessons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- activities during  lessons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activities during breaks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after-school activities (what, where, how often, who with)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- free time – possibilities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Describe your weekends and holidays.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9. Imagine school/teaching in the future (schools, subjects, textbooks,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computers, teachers, exams,, ...)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Is studying of foreign languages important ? Why/Why not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Where/When can people use foreign languages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12.Which would you choose for improving language skills – an exchange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stay, a language course or to work as an au-pair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Task 3 - Multicultural  Society</w:t>
      </w:r>
    </w:p>
    <w:p w:rsidR="00832111" w:rsidRDefault="00832111" w:rsidP="00832111">
      <w:pPr>
        <w:rPr>
          <w:rFonts w:ascii="Arial" w:hAnsi="Arial" w:cs="Arial"/>
          <w:b/>
          <w:color w:val="000000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Simulation: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 pen friend  from Africa </w:t>
      </w:r>
      <w:r w:rsidRPr="008902AA">
        <w:rPr>
          <w:rFonts w:ascii="Arial" w:hAnsi="Arial" w:cs="Arial"/>
          <w:sz w:val="28"/>
          <w:szCs w:val="28"/>
        </w:rPr>
        <w:t xml:space="preserve"> wa</w:t>
      </w:r>
      <w:r>
        <w:rPr>
          <w:rFonts w:ascii="Arial" w:hAnsi="Arial" w:cs="Arial"/>
          <w:sz w:val="28"/>
          <w:szCs w:val="28"/>
        </w:rPr>
        <w:t>nts to study in our country. He/</w:t>
      </w:r>
      <w:r w:rsidRPr="008902AA">
        <w:rPr>
          <w:rFonts w:ascii="Arial" w:hAnsi="Arial" w:cs="Arial"/>
          <w:sz w:val="28"/>
          <w:szCs w:val="28"/>
        </w:rPr>
        <w:t xml:space="preserve">she  might stay in Slovakia after graduation. </w:t>
      </w:r>
      <w:r>
        <w:rPr>
          <w:rFonts w:ascii="Arial" w:hAnsi="Arial" w:cs="Arial"/>
          <w:sz w:val="28"/>
          <w:szCs w:val="28"/>
        </w:rPr>
        <w:t>Prepare basic information about 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the lifestyle of the Slovaks – a) family life, b) housing, c) eating habits,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d) culture, e) sport, f) holidays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attitude of the Slovaks to immigrants and to people of different races 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and religious beliefs</w:t>
      </w:r>
    </w:p>
    <w:p w:rsidR="00832111" w:rsidRPr="008902AA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Gymnázium v Gelnici</w:t>
      </w:r>
    </w:p>
    <w:p w:rsidR="00832111" w:rsidRDefault="00832111" w:rsidP="00832111">
      <w:pPr>
        <w:ind w:left="720"/>
        <w:jc w:val="right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English Language – Level B2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</w:t>
      </w:r>
    </w:p>
    <w:p w:rsidR="00832111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15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1- Man and Society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D14CEF">
        <w:rPr>
          <w:rFonts w:ascii="Arial" w:hAnsi="Arial" w:cs="Arial"/>
          <w:sz w:val="28"/>
          <w:szCs w:val="28"/>
        </w:rPr>
        <w:t>Look at the pictures</w:t>
      </w:r>
      <w:r>
        <w:rPr>
          <w:rFonts w:ascii="Arial" w:hAnsi="Arial" w:cs="Arial"/>
          <w:sz w:val="28"/>
          <w:szCs w:val="28"/>
        </w:rPr>
        <w:t>, focus on details and for each item answer these questions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Who is in the picture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Where is the person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Why is she/he in that place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What are her /his feelings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Reasons for her/his unhappiness.</w:t>
      </w:r>
    </w:p>
    <w:p w:rsidR="00832111" w:rsidRPr="00D14CEF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Who can help the person 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Hobbies, Free Time and Lifestyle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How much free time</w:t>
      </w:r>
      <w:r w:rsidRPr="00D14CEF">
        <w:rPr>
          <w:rFonts w:ascii="Arial" w:hAnsi="Arial" w:cs="Arial"/>
          <w:sz w:val="28"/>
          <w:szCs w:val="28"/>
        </w:rPr>
        <w:t xml:space="preserve"> do you </w:t>
      </w:r>
      <w:r>
        <w:rPr>
          <w:rFonts w:ascii="Arial" w:hAnsi="Arial" w:cs="Arial"/>
          <w:sz w:val="28"/>
          <w:szCs w:val="28"/>
        </w:rPr>
        <w:t>have throughout the year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What are your favourite leisure time activities ? (compare summer and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winter, school year and holidays)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How often and how long do you practise them ? Who with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In general – how can we divide after-school activities? (give examples)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What activities/clubs are organized for students at our school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Why do students attend them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How do your relatives spend their free time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Do your friends have interesting hobbies ? (what, where, when, how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often, who with)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What is the influence of science /technologies on on our free time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What do 10-year-old children usually do in their leisure time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How do young people at the age of 20 spend their leisure time 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Task 3 - Towns and Places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Simulation: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C62A99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Pr="00C62A99">
        <w:rPr>
          <w:rFonts w:ascii="Arial" w:hAnsi="Arial" w:cs="Arial"/>
          <w:sz w:val="28"/>
          <w:szCs w:val="28"/>
        </w:rPr>
        <w:t xml:space="preserve">Give </w:t>
      </w:r>
      <w:r>
        <w:rPr>
          <w:rFonts w:ascii="Arial" w:hAnsi="Arial" w:cs="Arial"/>
          <w:sz w:val="28"/>
          <w:szCs w:val="28"/>
        </w:rPr>
        <w:t>some basic information on the situation in your town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a) various facilities, b) cultural life, c) opportunities to spend free time for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children, d) teenagers, e) adults, ...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Your suggestion 1 for development of your town – what, where, who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for, reasons, how much noney, benefits, ...)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Your suggestion 2 ...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pStyle w:val="Nadpis7"/>
        <w:ind w:left="0"/>
        <w:jc w:val="right"/>
        <w:rPr>
          <w:b w:val="0"/>
        </w:rPr>
      </w:pPr>
      <w:r>
        <w:rPr>
          <w:b w:val="0"/>
        </w:rPr>
        <w:lastRenderedPageBreak/>
        <w:t>Gymnázium v Gelnici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English Language – Level B2</w:t>
      </w: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Part 14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1 – Communication and Its Forms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 w:rsidRPr="009E2497">
        <w:rPr>
          <w:rFonts w:ascii="Arial" w:hAnsi="Arial"/>
          <w:sz w:val="28"/>
        </w:rPr>
        <w:t>1. Look</w:t>
      </w:r>
      <w:r>
        <w:rPr>
          <w:rFonts w:ascii="Arial" w:hAnsi="Arial"/>
          <w:sz w:val="28"/>
        </w:rPr>
        <w:t xml:space="preserve"> at picture 1. Focus on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9E2497">
        <w:rPr>
          <w:rFonts w:ascii="Arial" w:hAnsi="Arial"/>
          <w:b/>
          <w:sz w:val="28"/>
        </w:rPr>
        <w:t>People:</w:t>
      </w:r>
      <w:r>
        <w:rPr>
          <w:rFonts w:ascii="Arial" w:hAnsi="Arial"/>
          <w:sz w:val="28"/>
        </w:rPr>
        <w:t xml:space="preserve">    number  -  who  -  age  -  relations  -  activities  -  feelings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9E2497">
        <w:rPr>
          <w:rFonts w:ascii="Arial" w:hAnsi="Arial"/>
          <w:b/>
          <w:sz w:val="28"/>
        </w:rPr>
        <w:t>Place:</w:t>
      </w:r>
      <w:r>
        <w:rPr>
          <w:rFonts w:ascii="Arial" w:hAnsi="Arial"/>
          <w:sz w:val="28"/>
        </w:rPr>
        <w:t xml:space="preserve">   inside/outside  -  location  -  some details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</w:t>
      </w:r>
      <w:r w:rsidRPr="009E2497">
        <w:rPr>
          <w:rFonts w:ascii="Arial" w:hAnsi="Arial"/>
          <w:b/>
          <w:sz w:val="28"/>
        </w:rPr>
        <w:t>Communication:</w:t>
      </w:r>
      <w:r>
        <w:rPr>
          <w:rFonts w:ascii="Arial" w:hAnsi="Arial"/>
          <w:sz w:val="28"/>
        </w:rPr>
        <w:t xml:space="preserve">   form  -  reason</w:t>
      </w:r>
    </w:p>
    <w:p w:rsidR="00832111" w:rsidRPr="009E2497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2. Work according to this scheme with picture 2.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What forms of communication are your favourite ones ? Explain why.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Family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pStyle w:val="Zkladntext"/>
      </w:pPr>
      <w:r>
        <w:t>1. The most important people in your life – family members, friends,</w:t>
      </w:r>
    </w:p>
    <w:p w:rsidR="00832111" w:rsidRDefault="00832111" w:rsidP="00832111">
      <w:pPr>
        <w:pStyle w:val="Zkladntext"/>
      </w:pPr>
      <w:r>
        <w:t xml:space="preserve">    teachers, famous personalities. ( choose 2-3 people)</w:t>
      </w:r>
    </w:p>
    <w:p w:rsidR="00832111" w:rsidRDefault="00832111" w:rsidP="00832111">
      <w:pPr>
        <w:pStyle w:val="Zkladntext"/>
      </w:pPr>
      <w:r>
        <w:t xml:space="preserve">   a) How long have you known that person?</w:t>
      </w:r>
    </w:p>
    <w:p w:rsidR="00832111" w:rsidRDefault="00832111" w:rsidP="00832111">
      <w:pPr>
        <w:pStyle w:val="Zkladntext"/>
      </w:pPr>
      <w:r>
        <w:t xml:space="preserve">   b) What is she/he like ? (character)</w:t>
      </w:r>
    </w:p>
    <w:p w:rsidR="00832111" w:rsidRDefault="00832111" w:rsidP="00832111">
      <w:pPr>
        <w:pStyle w:val="Zkladntext"/>
      </w:pPr>
      <w:r>
        <w:t xml:space="preserve">   c) Why is she/he important to you ?</w:t>
      </w:r>
    </w:p>
    <w:p w:rsidR="00832111" w:rsidRDefault="00832111" w:rsidP="00832111">
      <w:pPr>
        <w:pStyle w:val="Zkladntext"/>
      </w:pPr>
      <w:r>
        <w:t>2. The most significant moments in your life. (choose 2 examples)</w:t>
      </w:r>
    </w:p>
    <w:p w:rsidR="00832111" w:rsidRDefault="00832111" w:rsidP="00832111">
      <w:pPr>
        <w:pStyle w:val="Zkladntext"/>
      </w:pPr>
      <w:r>
        <w:t xml:space="preserve">    a) what      b) when      c) why      d) feelings</w:t>
      </w:r>
    </w:p>
    <w:p w:rsidR="00832111" w:rsidRDefault="00832111" w:rsidP="00832111">
      <w:pPr>
        <w:pStyle w:val="Zkladntext"/>
      </w:pPr>
      <w:r>
        <w:t>3. Mention the places with special importance to you. (2 examples)</w:t>
      </w:r>
    </w:p>
    <w:p w:rsidR="00832111" w:rsidRDefault="00832111" w:rsidP="00832111">
      <w:pPr>
        <w:pStyle w:val="Zkladntext"/>
      </w:pPr>
      <w:r>
        <w:t xml:space="preserve">    a) what      b) why     c) description      d) recommendation</w:t>
      </w:r>
    </w:p>
    <w:p w:rsidR="00832111" w:rsidRDefault="00832111" w:rsidP="00832111">
      <w:pPr>
        <w:pStyle w:val="Zkladntext"/>
      </w:pPr>
      <w:r>
        <w:t>4. Institutions which are special for you. (2 examples)</w:t>
      </w:r>
    </w:p>
    <w:p w:rsidR="00832111" w:rsidRDefault="00832111" w:rsidP="00832111">
      <w:pPr>
        <w:pStyle w:val="Zkladntext"/>
      </w:pPr>
      <w:r>
        <w:t xml:space="preserve">    a) name      b) location      c) reason</w:t>
      </w:r>
    </w:p>
    <w:p w:rsidR="00832111" w:rsidRDefault="00832111" w:rsidP="00832111">
      <w:pPr>
        <w:pStyle w:val="Zkladntext"/>
      </w:pPr>
      <w:r>
        <w:t xml:space="preserve">5. What are the main reasons for divorces ? </w:t>
      </w:r>
    </w:p>
    <w:p w:rsidR="00832111" w:rsidRDefault="00832111" w:rsidP="00832111">
      <w:pPr>
        <w:pStyle w:val="Zkladntext"/>
      </w:pPr>
      <w:r>
        <w:t>6. Mention negative aspects of a divorce for families.</w:t>
      </w:r>
    </w:p>
    <w:p w:rsidR="00832111" w:rsidRDefault="00832111" w:rsidP="00832111">
      <w:pPr>
        <w:pStyle w:val="Zkladntext"/>
      </w:pPr>
      <w:r>
        <w:t>7. Compare divorce rate in the past and at present.</w:t>
      </w:r>
    </w:p>
    <w:p w:rsidR="00832111" w:rsidRDefault="00832111" w:rsidP="00832111">
      <w:pPr>
        <w:pStyle w:val="Zkladntext"/>
      </w:pPr>
      <w:r>
        <w:t>8. What forms of violence can we see in families ?</w:t>
      </w:r>
    </w:p>
    <w:p w:rsidR="00832111" w:rsidRDefault="00832111" w:rsidP="00832111">
      <w:pPr>
        <w:pStyle w:val="Zkladntext"/>
      </w:pPr>
      <w:r>
        <w:t>9. Who  can help people suffering from family violence ?</w:t>
      </w:r>
    </w:p>
    <w:p w:rsidR="00832111" w:rsidRDefault="00832111" w:rsidP="00832111">
      <w:pPr>
        <w:pStyle w:val="Zkladntext"/>
      </w:pPr>
      <w:r>
        <w:t xml:space="preserve">10. What are the roles/functions of a family in society ? Name types of </w:t>
      </w:r>
    </w:p>
    <w:p w:rsidR="00832111" w:rsidRDefault="00832111" w:rsidP="00832111">
      <w:pPr>
        <w:pStyle w:val="Zkladntext"/>
      </w:pPr>
      <w:r>
        <w:t xml:space="preserve">      families.</w:t>
      </w:r>
    </w:p>
    <w:p w:rsidR="00832111" w:rsidRDefault="00832111" w:rsidP="00832111">
      <w:pPr>
        <w:pStyle w:val="Zkladntext"/>
      </w:pPr>
      <w:r>
        <w:t xml:space="preserve">11. Young girls often dream about their future families. How do they </w:t>
      </w:r>
    </w:p>
    <w:p w:rsidR="00E01ECD" w:rsidRPr="00E01ECD" w:rsidRDefault="00832111" w:rsidP="00E01ECD">
      <w:pPr>
        <w:pStyle w:val="Zkladntext"/>
      </w:pPr>
      <w:r>
        <w:t xml:space="preserve">       imagine their lives (partner, job, children, housing, holidays, ...)</w:t>
      </w: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Task 3 – Sports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Simulation: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Try to persuade your friend to practise some sport.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Step 1: Write how you would start a dialogue with her.(1 sentence)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Step 2 : Explain the importance of sport/physical activities for people and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for  her. (1 sentence)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Step 3 : Suggest sport 1.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Explain your choice.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Advise how to start.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Step 4 : Suggest sport 2.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Explain your choice.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         Advise how to start.</w:t>
      </w:r>
    </w:p>
    <w:p w:rsidR="00832111" w:rsidRPr="002037F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/>
          <w:sz w:val="28"/>
        </w:rPr>
        <w:br w:type="page"/>
      </w:r>
      <w:r>
        <w:rPr>
          <w:rFonts w:ascii="Arial" w:hAnsi="Arial"/>
          <w:sz w:val="28"/>
        </w:rPr>
        <w:lastRenderedPageBreak/>
        <w:t xml:space="preserve">                                                                                  </w:t>
      </w:r>
      <w:r w:rsidRPr="002037F1">
        <w:rPr>
          <w:rFonts w:ascii="Arial" w:hAnsi="Arial" w:cs="Arial"/>
          <w:sz w:val="28"/>
          <w:szCs w:val="28"/>
        </w:rPr>
        <w:t>Gymnázium v Gelnici</w:t>
      </w:r>
    </w:p>
    <w:p w:rsidR="00832111" w:rsidRDefault="00832111" w:rsidP="00832111">
      <w:pPr>
        <w:jc w:val="both"/>
        <w:rPr>
          <w:rFonts w:ascii="Arial" w:hAnsi="Arial"/>
          <w:sz w:val="28"/>
        </w:rPr>
      </w:pPr>
    </w:p>
    <w:p w:rsidR="00832111" w:rsidRDefault="00832111" w:rsidP="00832111">
      <w:pPr>
        <w:pStyle w:val="Nadpis8"/>
      </w:pPr>
      <w:r>
        <w:t>English Language – Level B2</w:t>
      </w: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pStyle w:val="Nadpis8"/>
      </w:pPr>
    </w:p>
    <w:p w:rsidR="00832111" w:rsidRDefault="00832111" w:rsidP="00832111">
      <w:pPr>
        <w:pStyle w:val="Nadpis8"/>
      </w:pPr>
      <w:r>
        <w:t>Part  13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1 – Mass Media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 w:rsidRPr="0035315D">
        <w:rPr>
          <w:rFonts w:ascii="Arial" w:hAnsi="Arial"/>
          <w:sz w:val="28"/>
        </w:rPr>
        <w:t>1. What kind</w:t>
      </w:r>
      <w:r>
        <w:rPr>
          <w:rFonts w:ascii="Arial" w:hAnsi="Arial"/>
          <w:sz w:val="28"/>
        </w:rPr>
        <w:t>s of mass  media can you see in the pictures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2. Name the places in the pictures.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Who are the people (jobs)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4. Describe the woman (picture 1) and the man (picture 3).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5. What are the people in the pictures doing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6. Compare the pictures and find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similar things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different things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7. a) Which of these media influence more people ?</w:t>
      </w:r>
    </w:p>
    <w:p w:rsidR="00832111" w:rsidRPr="0035315D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What negative effects do these media have ?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Task 2 - Shopping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1. Make a list of shopping facilities.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2. Choose 2 of them and give their advantages and disadvantages.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3. What specialized shops are in Gelnica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4. Shopping in my family :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a) Who does it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   b) Where and how often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5. Which are your favouritr shops ? Why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6. Shopping in your hometown – your opinion.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7. Choose 2 specialized shops – what goods can we buy there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8. Is shopping a necessity or a hobby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9. What services do you know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10. Which of them do your family use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11. Name modern ways of shopping people use nowadays.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12. What are their advantages ?</w:t>
      </w:r>
    </w:p>
    <w:p w:rsidR="00832111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13. Are there any disadvantages ?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Task 3 – Family</w:t>
      </w:r>
    </w:p>
    <w:p w:rsidR="00832111" w:rsidRDefault="00832111" w:rsidP="00832111">
      <w:pPr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Role play:</w:t>
      </w:r>
    </w:p>
    <w:p w:rsidR="00832111" w:rsidRDefault="00832111" w:rsidP="00832111">
      <w:pPr>
        <w:rPr>
          <w:rFonts w:ascii="Arial" w:hAnsi="Arial"/>
          <w:sz w:val="28"/>
        </w:rPr>
      </w:pPr>
    </w:p>
    <w:p w:rsidR="00832111" w:rsidRDefault="00832111" w:rsidP="00832111">
      <w:pPr>
        <w:rPr>
          <w:rFonts w:ascii="Arial" w:hAnsi="Arial"/>
          <w:sz w:val="28"/>
        </w:rPr>
      </w:pPr>
      <w:r w:rsidRPr="00B3184A">
        <w:rPr>
          <w:rFonts w:ascii="Arial" w:hAnsi="Arial"/>
          <w:sz w:val="28"/>
        </w:rPr>
        <w:t xml:space="preserve">Write </w:t>
      </w:r>
      <w:r>
        <w:rPr>
          <w:rFonts w:ascii="Arial" w:hAnsi="Arial"/>
          <w:sz w:val="28"/>
        </w:rPr>
        <w:t>a dialogue between a daughter and her mother.</w:t>
      </w:r>
    </w:p>
    <w:p w:rsidR="00832111" w:rsidRPr="00B3184A" w:rsidRDefault="00832111" w:rsidP="00832111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D : Mom, can I speak to you now ?</w:t>
      </w:r>
    </w:p>
    <w:p w:rsidR="00832111" w:rsidRDefault="00832111" w:rsidP="00832111">
      <w:pPr>
        <w:jc w:val="center"/>
        <w:rPr>
          <w:rFonts w:ascii="Arial" w:hAnsi="Arial"/>
          <w:b/>
          <w:sz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b/>
        </w:rPr>
        <w:br w:type="page"/>
      </w:r>
      <w:r>
        <w:rPr>
          <w:b/>
        </w:rPr>
        <w:lastRenderedPageBreak/>
        <w:t xml:space="preserve">                        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 v 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>
        <w:rPr>
          <w:rFonts w:ascii="Arial" w:hAnsi="Arial" w:cs="Arial"/>
          <w:b/>
          <w:sz w:val="28"/>
          <w:szCs w:val="28"/>
        </w:rPr>
        <w:t xml:space="preserve">          English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Part  12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Task 1-Young People and Their World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Describe 1 picture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C875DF">
        <w:rPr>
          <w:rFonts w:ascii="Arial" w:hAnsi="Arial" w:cs="Arial"/>
          <w:b/>
          <w:sz w:val="28"/>
          <w:szCs w:val="28"/>
        </w:rPr>
        <w:t>Place :</w:t>
      </w:r>
      <w:r>
        <w:rPr>
          <w:rFonts w:ascii="Arial" w:hAnsi="Arial" w:cs="Arial"/>
          <w:sz w:val="28"/>
          <w:szCs w:val="28"/>
        </w:rPr>
        <w:t xml:space="preserve">      outside/inside                             location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outside :       season :                        weather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inside :         3 things about the place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 w:rsidRPr="00C875DF">
        <w:rPr>
          <w:rFonts w:ascii="Arial" w:hAnsi="Arial" w:cs="Arial"/>
          <w:b/>
          <w:sz w:val="28"/>
          <w:szCs w:val="28"/>
        </w:rPr>
        <w:t>People :</w:t>
      </w:r>
      <w:r>
        <w:rPr>
          <w:rFonts w:ascii="Arial" w:hAnsi="Arial" w:cs="Arial"/>
          <w:b/>
          <w:sz w:val="28"/>
          <w:szCs w:val="28"/>
        </w:rPr>
        <w:t xml:space="preserve">       </w:t>
      </w:r>
      <w:r w:rsidRPr="00C875DF">
        <w:rPr>
          <w:rFonts w:ascii="Arial" w:hAnsi="Arial" w:cs="Arial"/>
          <w:sz w:val="28"/>
          <w:szCs w:val="28"/>
        </w:rPr>
        <w:t>number :</w:t>
      </w:r>
      <w:r>
        <w:rPr>
          <w:rFonts w:ascii="Arial" w:hAnsi="Arial" w:cs="Arial"/>
          <w:sz w:val="28"/>
          <w:szCs w:val="28"/>
        </w:rPr>
        <w:t xml:space="preserve">             male :              female :              age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 of 1 person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People´s activities :                                           Reasons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People´s feelings :                                           Reasons :</w:t>
      </w:r>
    </w:p>
    <w:p w:rsidR="00832111" w:rsidRPr="00C875DF" w:rsidRDefault="00832111" w:rsidP="00832111">
      <w:pPr>
        <w:rPr>
          <w:rFonts w:ascii="Arial" w:hAnsi="Arial" w:cs="Arial"/>
          <w:b/>
          <w:sz w:val="28"/>
          <w:szCs w:val="28"/>
        </w:rPr>
      </w:pPr>
      <w:r w:rsidRPr="00C875DF">
        <w:rPr>
          <w:rFonts w:ascii="Arial" w:hAnsi="Arial" w:cs="Arial"/>
          <w:b/>
          <w:sz w:val="28"/>
          <w:szCs w:val="28"/>
        </w:rPr>
        <w:t>Compare the pictures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Similarities :</w:t>
      </w:r>
    </w:p>
    <w:p w:rsidR="00832111" w:rsidRPr="00C875DF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Differences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2- Man and Nature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Discuss the following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What climate is typical for our country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Name the seasons of the year :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                          b)                        c)                       d)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What changes in nature and weather are typical for them (choose 2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seasons):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Season a)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Season b)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Which is your favourite season ? Why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Can you write names of flowers and trees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What kinds of animals do you know ?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Characterize each group in 1 sentence and give examples.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 Write a list of serious ecological problems.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Choose 1 of the problems and describe it.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10. What natural disasters can we see at present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Describe negative effect of 1 disaster on people´s lives.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What is ecology and environment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How can we protect environment and nature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Fashion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Role play: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Mr and Mrs Parker´s questions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What continents have you visited so far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What kinds of climate have you experienced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We´d like to go to Egypt in July. What clothes should we take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Days are very hot in Egypt. What is the temperature in the morning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and at night?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What shoes do you recommend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In October  we are going to spend a week in the northern part of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Canada. What weather is typical for that place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What kinds of clothes and shoes are the best choice for our stay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BB77B7" w:rsidRDefault="00832111" w:rsidP="00832111"/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/>
          <w:bCs/>
          <w:sz w:val="28"/>
        </w:rPr>
        <w:lastRenderedPageBreak/>
        <w:t xml:space="preserve">                                                                                 </w:t>
      </w:r>
      <w:r>
        <w:rPr>
          <w:rFonts w:ascii="Arial" w:hAnsi="Arial" w:cs="Arial"/>
          <w:sz w:val="28"/>
          <w:szCs w:val="28"/>
        </w:rPr>
        <w:t>Gymnázium  v Gelnici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</w:t>
      </w:r>
      <w:r>
        <w:rPr>
          <w:rFonts w:ascii="Arial" w:hAnsi="Arial" w:cs="Arial"/>
          <w:b/>
          <w:sz w:val="28"/>
          <w:szCs w:val="28"/>
        </w:rPr>
        <w:t>English  Language  -  Level  B2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</w:p>
    <w:p w:rsidR="00832111" w:rsidRDefault="00832111" w:rsidP="008321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  11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1 - Young People and Their World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5D2868" w:rsidRDefault="00832111" w:rsidP="00832111">
      <w:pPr>
        <w:rPr>
          <w:rFonts w:ascii="Arial" w:hAnsi="Arial" w:cs="Arial"/>
          <w:b/>
          <w:sz w:val="28"/>
          <w:szCs w:val="28"/>
        </w:rPr>
      </w:pPr>
      <w:r w:rsidRPr="005D2868">
        <w:rPr>
          <w:rFonts w:ascii="Arial" w:hAnsi="Arial" w:cs="Arial"/>
          <w:b/>
          <w:sz w:val="28"/>
          <w:szCs w:val="28"/>
        </w:rPr>
        <w:t>Describe the picture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Place :  a) inside/outside                       b) location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a) Season of the year :                          b) Its signs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Weather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People : a) number :              b) male/female :            c)     age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d) clothes (1 person)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Relationship (2 possibilities) :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What is typical for such a relationship ? (feelings)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a) Activity :                          b) time :morning/afternoon/evening/night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c) reasons :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how often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2 - Science and Technology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Talk about the following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>The life of people at the beginning of their history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a) Where did  people live ?         b)And now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What did they eat and drink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Which materials did they use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How did they travel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>Make a list of domestic appliances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appliances for food and drinks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appliances for housework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appliances for entertainment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Which of these electrical appliances do you use in your family ?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(Underline them in part 5,6,7.)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Choose 1 item from each group and explain what  they are used for.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a)                          b)                        c)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Your list of the most important  inventions and discoveries (5), why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they are important.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11. How can people use computers for entertainment ?</w:t>
      </w: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 xml:space="preserve">Misuse of science and inventions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 Various kinds of addiction – give examples.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 Misuse of weapons – give examples.</w:t>
      </w:r>
    </w:p>
    <w:p w:rsidR="00832111" w:rsidRPr="00E01ECD" w:rsidRDefault="00832111" w:rsidP="00832111">
      <w:pPr>
        <w:rPr>
          <w:rFonts w:ascii="Arial" w:hAnsi="Arial" w:cs="Arial"/>
          <w:sz w:val="28"/>
          <w:szCs w:val="28"/>
        </w:rPr>
      </w:pPr>
      <w:r w:rsidRPr="00E01ECD">
        <w:rPr>
          <w:rFonts w:ascii="Arial" w:hAnsi="Arial" w:cs="Arial"/>
          <w:sz w:val="28"/>
          <w:szCs w:val="28"/>
        </w:rPr>
        <w:t>Using computers in the future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14. How will people use them at home and at school ?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3 - Slovakia – My Homeland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</w:rPr>
      </w:pPr>
      <w:r w:rsidRPr="00653654">
        <w:rPr>
          <w:rFonts w:ascii="Arial" w:hAnsi="Arial" w:cs="Arial"/>
          <w:b/>
          <w:sz w:val="28"/>
          <w:szCs w:val="28"/>
        </w:rPr>
        <w:t>Role play:</w:t>
      </w:r>
    </w:p>
    <w:p w:rsidR="00832111" w:rsidRPr="00653654" w:rsidRDefault="00832111" w:rsidP="00832111">
      <w:pPr>
        <w:rPr>
          <w:rFonts w:ascii="Arial" w:hAnsi="Arial" w:cs="Arial"/>
          <w:b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the foreigner´s questions :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If I want to visit some interesting parts of Slovakia, which would you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personally recommend ?</w:t>
      </w:r>
    </w:p>
    <w:p w:rsidR="00832111" w:rsidRDefault="00832111" w:rsidP="00832111">
      <w:pPr>
        <w:rPr>
          <w:b/>
        </w:rPr>
      </w:pPr>
      <w:r>
        <w:rPr>
          <w:rFonts w:ascii="Arial" w:hAnsi="Arial" w:cs="Arial"/>
          <w:sz w:val="28"/>
          <w:szCs w:val="28"/>
        </w:rPr>
        <w:t>2. What are the Slovaks like ?</w:t>
      </w:r>
      <w:r>
        <w:rPr>
          <w:b/>
        </w:rPr>
        <w:t xml:space="preserve">      </w:t>
      </w:r>
    </w:p>
    <w:p w:rsidR="00832111" w:rsidRDefault="00832111" w:rsidP="00832111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What is the lifestyle of the Slovaks ?   a) family life, b) housing, c) sport, </w:t>
      </w:r>
    </w:p>
    <w:p w:rsidR="00832111" w:rsidRDefault="00832111" w:rsidP="00832111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d) eating habits, e) culture, f) sport, g) holidays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Do the Slovaks stick to traditions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Which are the most important holidays in Slovakia ?</w:t>
      </w:r>
    </w:p>
    <w:p w:rsidR="00832111" w:rsidRDefault="00832111" w:rsidP="00832111">
      <w:pPr>
        <w:ind w:right="-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 How do you prepare for Christmas and how do you spend this holiday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What customs are typical for Easter ?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</w:t>
      </w:r>
      <w:r w:rsidRPr="000D34D6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rPr>
          <w:rFonts w:ascii="Arial" w:hAnsi="Arial" w:cs="Arial"/>
          <w:sz w:val="28"/>
          <w:szCs w:val="28"/>
        </w:rPr>
      </w:pPr>
    </w:p>
    <w:p w:rsidR="00E01ECD" w:rsidRDefault="00E01ECD" w:rsidP="00832111">
      <w:pPr>
        <w:rPr>
          <w:rFonts w:ascii="Arial" w:hAnsi="Arial" w:cs="Arial"/>
          <w:sz w:val="28"/>
          <w:szCs w:val="28"/>
        </w:rPr>
      </w:pPr>
    </w:p>
    <w:p w:rsidR="00832111" w:rsidRPr="000D34D6" w:rsidRDefault="00832111" w:rsidP="00832111">
      <w:pPr>
        <w:rPr>
          <w:rFonts w:ascii="Arial" w:hAnsi="Arial" w:cs="Arial"/>
          <w:sz w:val="28"/>
          <w:szCs w:val="28"/>
        </w:rPr>
      </w:pPr>
      <w:r w:rsidRPr="000D34D6">
        <w:rPr>
          <w:rFonts w:ascii="Arial" w:hAnsi="Arial" w:cs="Arial"/>
          <w:sz w:val="28"/>
          <w:szCs w:val="28"/>
        </w:rPr>
        <w:t xml:space="preserve">    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Gymnázium v Gelnici </w:t>
      </w:r>
    </w:p>
    <w:p w:rsidR="00832111" w:rsidRDefault="00832111" w:rsidP="00832111">
      <w:pPr>
        <w:jc w:val="right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right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 w:cs="Arial"/>
          <w:b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English Language – Level B2</w:t>
      </w: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Part 10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 xml:space="preserve">Task 1 </w:t>
      </w:r>
      <w:r>
        <w:rPr>
          <w:rFonts w:ascii="Arial" w:hAnsi="Arial"/>
          <w:b/>
          <w:sz w:val="28"/>
          <w:lang w:val="en-GB"/>
        </w:rPr>
        <w:t xml:space="preserve">– </w:t>
      </w:r>
      <w:r w:rsidRPr="00E84146">
        <w:rPr>
          <w:rFonts w:ascii="Arial" w:hAnsi="Arial"/>
          <w:b/>
          <w:sz w:val="28"/>
          <w:lang w:val="en-GB"/>
        </w:rPr>
        <w:t>Food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What items can you see in the 1</w:t>
      </w:r>
      <w:r w:rsidRPr="00733149">
        <w:rPr>
          <w:rFonts w:ascii="Arial" w:hAnsi="Arial"/>
          <w:sz w:val="28"/>
          <w:vertAlign w:val="superscript"/>
          <w:lang w:val="en-GB"/>
        </w:rPr>
        <w:t>st</w:t>
      </w:r>
      <w:r>
        <w:rPr>
          <w:rFonts w:ascii="Arial" w:hAnsi="Arial"/>
          <w:sz w:val="28"/>
          <w:lang w:val="en-GB"/>
        </w:rPr>
        <w:t xml:space="preserve"> picture?</w:t>
      </w: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What items can you see in the 2</w:t>
      </w:r>
      <w:r w:rsidRPr="00733149">
        <w:rPr>
          <w:rFonts w:ascii="Arial" w:hAnsi="Arial"/>
          <w:sz w:val="28"/>
          <w:vertAlign w:val="superscript"/>
          <w:lang w:val="en-GB"/>
        </w:rPr>
        <w:t>nd</w:t>
      </w:r>
      <w:r>
        <w:rPr>
          <w:rFonts w:ascii="Arial" w:hAnsi="Arial"/>
          <w:sz w:val="28"/>
          <w:lang w:val="en-GB"/>
        </w:rPr>
        <w:t xml:space="preserve"> picture?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Which food is healthy?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Which food is unhealthy?</w:t>
      </w: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What food do you like eating?</w:t>
      </w: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Task 2 – Communication and Its Forms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1. </w:t>
      </w:r>
      <w:r w:rsidR="00832111" w:rsidRPr="00E01ECD">
        <w:rPr>
          <w:rFonts w:ascii="Arial" w:hAnsi="Arial"/>
          <w:sz w:val="28"/>
          <w:lang w:val="en-GB"/>
        </w:rPr>
        <w:t>What is communication? Is it important?</w:t>
      </w:r>
    </w:p>
    <w:p w:rsidR="00E01ECD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2. </w:t>
      </w:r>
      <w:r w:rsidR="00832111" w:rsidRPr="00E01ECD">
        <w:rPr>
          <w:rFonts w:ascii="Arial" w:hAnsi="Arial"/>
          <w:sz w:val="28"/>
          <w:lang w:val="en-GB"/>
        </w:rPr>
        <w:t>Which are verbal and non-verbal forms of communication?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 a) </w:t>
      </w:r>
      <w:r w:rsidR="00832111" w:rsidRPr="00E01ECD">
        <w:rPr>
          <w:rFonts w:ascii="Arial" w:hAnsi="Arial"/>
          <w:sz w:val="28"/>
          <w:lang w:val="en-GB"/>
        </w:rPr>
        <w:t>verbal: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 b) </w:t>
      </w:r>
      <w:r w:rsidR="00832111" w:rsidRPr="00E01ECD">
        <w:rPr>
          <w:rFonts w:ascii="Arial" w:hAnsi="Arial"/>
          <w:sz w:val="28"/>
          <w:lang w:val="en-GB"/>
        </w:rPr>
        <w:t>non-verbal: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3. </w:t>
      </w:r>
      <w:r w:rsidR="00832111" w:rsidRPr="00E01ECD">
        <w:rPr>
          <w:rFonts w:ascii="Arial" w:hAnsi="Arial"/>
          <w:sz w:val="28"/>
          <w:lang w:val="en-GB"/>
        </w:rPr>
        <w:t>Describe the formal communication.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4. </w:t>
      </w:r>
      <w:r w:rsidR="00832111" w:rsidRPr="00E01ECD">
        <w:rPr>
          <w:rFonts w:ascii="Arial" w:hAnsi="Arial"/>
          <w:sz w:val="28"/>
          <w:lang w:val="en-GB"/>
        </w:rPr>
        <w:t>Describe the informal communication.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5. </w:t>
      </w:r>
      <w:r w:rsidR="00832111" w:rsidRPr="00E01ECD">
        <w:rPr>
          <w:rFonts w:ascii="Arial" w:hAnsi="Arial"/>
          <w:sz w:val="28"/>
          <w:lang w:val="en-GB"/>
        </w:rPr>
        <w:t>Which are modern forms of communication?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6. </w:t>
      </w:r>
      <w:r w:rsidR="00832111" w:rsidRPr="00E01ECD">
        <w:rPr>
          <w:rFonts w:ascii="Arial" w:hAnsi="Arial"/>
          <w:sz w:val="28"/>
          <w:lang w:val="en-GB"/>
        </w:rPr>
        <w:t>What are the advantages and disadvantages of the Internet?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a) </w:t>
      </w:r>
      <w:r w:rsidR="00832111" w:rsidRPr="00E01ECD">
        <w:rPr>
          <w:rFonts w:ascii="Arial" w:hAnsi="Arial"/>
          <w:sz w:val="28"/>
          <w:lang w:val="en-GB"/>
        </w:rPr>
        <w:t>advantages: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b) </w:t>
      </w:r>
      <w:r w:rsidR="00832111" w:rsidRPr="00E01ECD">
        <w:rPr>
          <w:rFonts w:ascii="Arial" w:hAnsi="Arial"/>
          <w:sz w:val="28"/>
          <w:lang w:val="en-GB"/>
        </w:rPr>
        <w:t>disadvantages: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7. </w:t>
      </w:r>
      <w:r w:rsidR="00832111" w:rsidRPr="00E01ECD">
        <w:rPr>
          <w:rFonts w:ascii="Arial" w:hAnsi="Arial"/>
          <w:sz w:val="28"/>
          <w:lang w:val="en-GB"/>
        </w:rPr>
        <w:t>Is learning foreign languages important? Why?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8. </w:t>
      </w:r>
      <w:r w:rsidR="00832111" w:rsidRPr="00E01ECD">
        <w:rPr>
          <w:rFonts w:ascii="Arial" w:hAnsi="Arial"/>
          <w:sz w:val="28"/>
          <w:lang w:val="en-GB"/>
        </w:rPr>
        <w:t>What languages can students learn at school?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9. </w:t>
      </w:r>
      <w:r w:rsidR="00832111" w:rsidRPr="00E01ECD">
        <w:rPr>
          <w:rFonts w:ascii="Arial" w:hAnsi="Arial"/>
          <w:sz w:val="28"/>
          <w:lang w:val="en-GB"/>
        </w:rPr>
        <w:t>How do animals communicate?</w:t>
      </w:r>
    </w:p>
    <w:p w:rsidR="00832111" w:rsidRPr="00E01ECD" w:rsidRDefault="00E01ECD" w:rsidP="00E01ECD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10. </w:t>
      </w:r>
      <w:r w:rsidR="00832111" w:rsidRPr="00E01ECD">
        <w:rPr>
          <w:rFonts w:ascii="Arial" w:hAnsi="Arial"/>
          <w:sz w:val="28"/>
          <w:lang w:val="en-GB"/>
        </w:rPr>
        <w:t>How do teenagers like to communicate?</w:t>
      </w:r>
    </w:p>
    <w:p w:rsidR="00832111" w:rsidRDefault="00832111" w:rsidP="00832111">
      <w:pPr>
        <w:jc w:val="both"/>
        <w:rPr>
          <w:rFonts w:ascii="Arial" w:hAnsi="Arial"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Task 3 – The Country Whose Language I Am Learning</w:t>
      </w:r>
    </w:p>
    <w:p w:rsidR="00E01ECD" w:rsidRDefault="00E01ECD" w:rsidP="00832111">
      <w:pPr>
        <w:rPr>
          <w:rFonts w:ascii="Arial" w:hAnsi="Arial"/>
          <w:b/>
          <w:sz w:val="28"/>
          <w:lang w:val="en-GB"/>
        </w:rPr>
      </w:pPr>
    </w:p>
    <w:p w:rsidR="00E01ECD" w:rsidRPr="00E84146" w:rsidRDefault="00E01ECD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Simulation: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Answer these questions: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Which town did you live in?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2.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were your duties in the family?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3.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did you do in your free time?</w:t>
      </w:r>
    </w:p>
    <w:p w:rsidR="00832111" w:rsidRPr="00E84146" w:rsidRDefault="00832111" w:rsidP="00832111">
      <w:pPr>
        <w:jc w:val="right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br w:type="page"/>
      </w: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Gymnázium v Gelnici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English Language – Level B2</w:t>
      </w: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Part 9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tabs>
          <w:tab w:val="left" w:pos="7065"/>
        </w:tabs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ab/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Hobbies, Free Time and Lifestyle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What activities can you see in the pictures?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Which activity is the most dangerous? Why?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Which activity is the most boring? Why?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Task 2 – Man and Society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is the behaviour of young people like?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is the behaviour of older people like?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is a generation gap?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What are the reasons for meeting and visiting people?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How should we behave in school?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a)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we should: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b)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we shouldn’t:</w:t>
      </w:r>
    </w:p>
    <w:p w:rsidR="00832111" w:rsidRPr="00E01ECD" w:rsidRDefault="00E01ECD" w:rsidP="00E01EC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E01ECD">
        <w:rPr>
          <w:rFonts w:ascii="Arial" w:hAnsi="Arial" w:cs="Arial"/>
          <w:sz w:val="28"/>
          <w:szCs w:val="28"/>
          <w:lang w:val="en-GB"/>
        </w:rPr>
        <w:t>How should we behave at home?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we should: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b)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we shouldn’t: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How can we and our government help people in need?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Why do people quarrel?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Give some examples of etiquette in our society.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your most important values?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Housing and Home</w:t>
      </w:r>
    </w:p>
    <w:p w:rsidR="000F4683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Role play: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Write your arguments to persuade your parents. (10 arguments)</w:t>
      </w:r>
      <w:r>
        <w:rPr>
          <w:rFonts w:ascii="Arial" w:hAnsi="Arial" w:cs="Arial"/>
          <w:sz w:val="28"/>
          <w:szCs w:val="28"/>
          <w:lang w:val="en-GB"/>
        </w:rPr>
        <w:br w:type="page"/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Gymnázium v Gelnici</w:t>
      </w:r>
    </w:p>
    <w:p w:rsidR="00832111" w:rsidRDefault="00832111" w:rsidP="00832111">
      <w:pPr>
        <w:ind w:left="720"/>
        <w:jc w:val="right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right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English Language – Level B2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Part 8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Hobbies, Free Time and Lifestyle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  <w:sectPr w:rsidR="00832111" w:rsidSect="00E01E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</w:t>
      </w:r>
      <w:r w:rsidRPr="00607E9C">
        <w:rPr>
          <w:rFonts w:ascii="Arial" w:hAnsi="Arial" w:cs="Arial"/>
          <w:sz w:val="28"/>
          <w:szCs w:val="28"/>
          <w:vertAlign w:val="superscript"/>
          <w:lang w:val="en-GB"/>
        </w:rPr>
        <w:t>st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location: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people/person: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activity:</w:t>
      </w:r>
    </w:p>
    <w:p w:rsidR="00832111" w:rsidRPr="00BC2C47" w:rsidRDefault="00832111" w:rsidP="00F21BC1">
      <w:pPr>
        <w:pStyle w:val="Odsekzoznamu"/>
        <w:numPr>
          <w:ilvl w:val="0"/>
          <w:numId w:val="37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type of addiction: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</w:t>
      </w:r>
      <w:r w:rsidRPr="00607E9C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location: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people/person: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activity:</w:t>
      </w:r>
    </w:p>
    <w:p w:rsidR="00832111" w:rsidRPr="00BC2C47" w:rsidRDefault="00832111" w:rsidP="00F21BC1">
      <w:pPr>
        <w:pStyle w:val="Odsekzoznamu"/>
        <w:numPr>
          <w:ilvl w:val="0"/>
          <w:numId w:val="38"/>
        </w:numPr>
        <w:rPr>
          <w:rFonts w:ascii="Arial" w:hAnsi="Arial" w:cs="Arial"/>
          <w:sz w:val="28"/>
          <w:szCs w:val="28"/>
          <w:lang w:val="en-GB"/>
        </w:rPr>
      </w:pPr>
      <w:r w:rsidRPr="00BC2C47">
        <w:rPr>
          <w:rFonts w:ascii="Arial" w:hAnsi="Arial" w:cs="Arial"/>
          <w:sz w:val="28"/>
          <w:szCs w:val="28"/>
          <w:lang w:val="en-GB"/>
        </w:rPr>
        <w:t>type of addiction: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  <w:sectPr w:rsidR="00832111" w:rsidSect="00E01EC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2 – Book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Person's Friend</w:t>
      </w:r>
    </w:p>
    <w:p w:rsidR="00832111" w:rsidRPr="00E84146" w:rsidRDefault="00832111" w:rsidP="00832111">
      <w:pPr>
        <w:ind w:left="720"/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Why is reading important?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 you read books, magazines?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 like to read?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your family members read?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Your favourite book, writer, literature.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Name some English or American writers.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children read?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Which books do girls prefer?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Where can we get books?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 people read a lot nowadays? Why?</w:t>
      </w:r>
    </w:p>
    <w:p w:rsidR="00832111" w:rsidRDefault="00832111" w:rsidP="00832111">
      <w:pPr>
        <w:ind w:left="720"/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Culture and Art</w:t>
      </w:r>
    </w:p>
    <w:p w:rsidR="000F4683" w:rsidRDefault="000F4683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Prepare a cultural weekend programme for a child, teenager adult and pensioner.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a) 2 activities for a child: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b) 2 activities for a teenager: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c) 2 activities for an adult:</w:t>
      </w:r>
    </w:p>
    <w:p w:rsidR="00832111" w:rsidRDefault="00832111" w:rsidP="00832111">
      <w:pPr>
        <w:spacing w:after="240"/>
        <w:contextualSpacing/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d) 2 activities for a pensioner: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br w:type="page"/>
      </w: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</w:t>
      </w: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 </w:t>
      </w:r>
      <w:r>
        <w:rPr>
          <w:rFonts w:ascii="Arial" w:hAnsi="Arial" w:cs="Arial"/>
          <w:sz w:val="28"/>
          <w:szCs w:val="28"/>
          <w:lang w:val="en-GB"/>
        </w:rPr>
        <w:t xml:space="preserve">  Gymnázium v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Gelnici  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English Language – Level </w:t>
      </w:r>
      <w:r w:rsidRPr="00E84146">
        <w:rPr>
          <w:rFonts w:ascii="Arial" w:hAnsi="Arial" w:cs="Arial"/>
          <w:b/>
          <w:sz w:val="28"/>
          <w:szCs w:val="28"/>
          <w:lang w:val="en-GB"/>
        </w:rPr>
        <w:t>B2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  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Part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7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Multicultural Society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Choose two pictures and describe them.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1st picture:</w:t>
      </w:r>
    </w:p>
    <w:p w:rsidR="00832111" w:rsidRDefault="00832111" w:rsidP="00F21BC1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country/nationality:</w:t>
      </w:r>
    </w:p>
    <w:p w:rsidR="00832111" w:rsidRDefault="00832111" w:rsidP="00F21BC1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activity:</w:t>
      </w:r>
    </w:p>
    <w:p w:rsidR="00832111" w:rsidRDefault="00832111" w:rsidP="00F21BC1">
      <w:pPr>
        <w:pStyle w:val="Odsekzoznamu"/>
        <w:numPr>
          <w:ilvl w:val="0"/>
          <w:numId w:val="39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customs/tradition/holiday shown in the picture:</w:t>
      </w:r>
    </w:p>
    <w:p w:rsidR="00832111" w:rsidRPr="002F63BF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</w:t>
      </w:r>
      <w:r w:rsidRPr="002F63BF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Default="00832111" w:rsidP="00F21BC1">
      <w:pPr>
        <w:pStyle w:val="Odsekzoznamu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 w:rsidRPr="002F63BF">
        <w:rPr>
          <w:rFonts w:ascii="Arial" w:hAnsi="Arial" w:cs="Arial"/>
          <w:sz w:val="28"/>
          <w:szCs w:val="28"/>
          <w:lang w:val="en-GB"/>
        </w:rPr>
        <w:t>co</w:t>
      </w:r>
      <w:r>
        <w:rPr>
          <w:rFonts w:ascii="Arial" w:hAnsi="Arial" w:cs="Arial"/>
          <w:sz w:val="28"/>
          <w:szCs w:val="28"/>
        </w:rPr>
        <w:t>untry/nationality:</w:t>
      </w:r>
    </w:p>
    <w:p w:rsidR="00832111" w:rsidRDefault="00832111" w:rsidP="00F21BC1">
      <w:pPr>
        <w:pStyle w:val="Odsekzoznamu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activity:</w:t>
      </w:r>
    </w:p>
    <w:p w:rsidR="00832111" w:rsidRDefault="00832111" w:rsidP="00F21BC1">
      <w:pPr>
        <w:pStyle w:val="Odsekzoznamu"/>
        <w:numPr>
          <w:ilvl w:val="0"/>
          <w:numId w:val="40"/>
        </w:num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customs/tradition/holiday shown in the picture:</w:t>
      </w: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Task 2 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Young People and Their World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Who is a teenager?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Characteristics of teenagers: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their hobbies: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b)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their opinions: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c)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clothes they like: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their duties?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young people like doing in their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their relationship with friends and class mates?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their relationship with family members?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generation gap?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the most favourite places of young people?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Which inventions do they often use?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dreams and plans of young people?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Health Care</w:t>
      </w:r>
    </w:p>
    <w:p w:rsidR="000F4683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Talk about our health care in Slovakia.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examples of common diseases: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b)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examples of symptoms: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 c)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doctor’s activities: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d)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healthy way of life:</w:t>
      </w:r>
    </w:p>
    <w:p w:rsidR="00832111" w:rsidRPr="002F63BF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2F63BF">
        <w:rPr>
          <w:rFonts w:ascii="Arial" w:hAnsi="Arial" w:cs="Arial"/>
          <w:sz w:val="28"/>
          <w:szCs w:val="28"/>
          <w:lang w:val="en-GB"/>
        </w:rPr>
        <w:br w:type="page"/>
      </w:r>
      <w:r w:rsidRPr="002F63BF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Gymnázium v Gelnici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English Language – Level B2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</w:t>
      </w: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Part 6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Towns and places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Describe the </w:t>
      </w:r>
      <w:r>
        <w:rPr>
          <w:rFonts w:ascii="Arial" w:hAnsi="Arial" w:cs="Arial"/>
          <w:sz w:val="28"/>
          <w:szCs w:val="28"/>
          <w:lang w:val="en-GB"/>
        </w:rPr>
        <w:t>pictures: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place: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b)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season: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c)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atmosphere: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d)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activities that can be done there: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Where would you like to be at the moment? Why?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2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Hobbies, Free Time and Lifestyle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healthy lifestyle?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an unhealthy lifestyle?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lifestyle do your relatives have?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How did people spend their free time in the past?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do young people at the age of 20 do in their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How do adults spend their free time?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your favourite leisure time activities?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your hobbies?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can people collect?</w:t>
      </w:r>
    </w:p>
    <w:p w:rsidR="00832111" w:rsidRPr="000F4683" w:rsidRDefault="000F4683" w:rsidP="000F4683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Do you like watching TV or reading books?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Models and Ideals</w:t>
      </w:r>
      <w:r w:rsidR="000F4683">
        <w:rPr>
          <w:rFonts w:ascii="Arial" w:hAnsi="Arial" w:cs="Arial"/>
          <w:b/>
          <w:sz w:val="28"/>
          <w:szCs w:val="28"/>
          <w:lang w:val="en-GB"/>
        </w:rPr>
        <w:t xml:space="preserve">  </w:t>
      </w:r>
    </w:p>
    <w:p w:rsidR="000F4683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0F4683" w:rsidRPr="00E84146" w:rsidRDefault="000F4683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Choose one</w:t>
      </w:r>
      <w:r>
        <w:rPr>
          <w:rFonts w:ascii="Arial" w:hAnsi="Arial" w:cs="Arial"/>
          <w:sz w:val="28"/>
          <w:szCs w:val="28"/>
          <w:lang w:val="en-GB"/>
        </w:rPr>
        <w:t xml:space="preserve"> famous personality you admire –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Slovak or a foreigner. 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State: which qualities he/she has,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what makes him/her an idol for you,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what makes him/her a real person.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right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>Gymnázium v Gelnici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</w:t>
      </w:r>
      <w:r>
        <w:rPr>
          <w:rFonts w:ascii="Arial" w:hAnsi="Arial" w:cs="Arial"/>
          <w:b/>
          <w:sz w:val="28"/>
          <w:szCs w:val="28"/>
          <w:lang w:val="en-GB"/>
        </w:rPr>
        <w:t xml:space="preserve">           English Language – Level </w:t>
      </w:r>
      <w:r w:rsidRPr="00E84146">
        <w:rPr>
          <w:rFonts w:ascii="Arial" w:hAnsi="Arial" w:cs="Arial"/>
          <w:b/>
          <w:sz w:val="28"/>
          <w:szCs w:val="28"/>
          <w:lang w:val="en-GB"/>
        </w:rPr>
        <w:t>B2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                 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Part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5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Fashion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Choose one model and describe him/her: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appearance: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b)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clothes: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c)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accessories: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Name some woman’s accessories (5 examples):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Name some man’s accessories (5 examples):</w:t>
      </w:r>
    </w:p>
    <w:p w:rsidR="00832111" w:rsidRPr="00B817F4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Do you like the historical clothes in the picture?</w:t>
      </w:r>
    </w:p>
    <w:p w:rsidR="00832111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Task 2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Young People and Their World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Who is a teenager?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Describe the life of adults aged 20-30: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a)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 xml:space="preserve"> their study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b)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work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c)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personal life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problems can they have?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Love, marriage, children.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are future plans of young people?</w:t>
      </w:r>
    </w:p>
    <w:p w:rsidR="00832111" w:rsidRPr="000F4683" w:rsidRDefault="000F4683" w:rsidP="000F4683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0F4683">
        <w:rPr>
          <w:rFonts w:ascii="Arial" w:hAnsi="Arial" w:cs="Arial"/>
          <w:sz w:val="28"/>
          <w:szCs w:val="28"/>
          <w:lang w:val="en-GB"/>
        </w:rPr>
        <w:t>What is a generation gap?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usually idols for the young?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are common after-school activities of young people?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The importance of friendship for young people.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Education</w:t>
      </w:r>
    </w:p>
    <w:p w:rsidR="00E3165D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E3165D" w:rsidRPr="00E84146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Role play: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Help your friends with learning. Give her/him useful ideas how to learn and prepare for tests: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when: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b)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how: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 xml:space="preserve">c)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with whom: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d)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other ideas:</w:t>
      </w: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br w:type="page"/>
      </w: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Gymnázium v Gelnici</w:t>
      </w:r>
    </w:p>
    <w:p w:rsidR="00832111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English Language – Level B2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Part 4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Task 1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Book </w:t>
      </w:r>
      <w:r>
        <w:rPr>
          <w:rFonts w:ascii="Arial" w:hAnsi="Arial" w:cs="Arial"/>
          <w:b/>
          <w:sz w:val="28"/>
          <w:szCs w:val="28"/>
          <w:lang w:val="en-GB"/>
        </w:rPr>
        <w:t xml:space="preserve">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Person's Friend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Choose two pictures and describe them: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1</w:t>
      </w:r>
      <w:r w:rsidRPr="00654126">
        <w:rPr>
          <w:rFonts w:ascii="Arial" w:hAnsi="Arial" w:cs="Arial"/>
          <w:sz w:val="28"/>
          <w:szCs w:val="28"/>
          <w:vertAlign w:val="superscript"/>
          <w:lang w:val="en-GB"/>
        </w:rPr>
        <w:t>st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Default="00832111" w:rsidP="00F21BC1">
      <w:pPr>
        <w:pStyle w:val="Odsekzoznamu"/>
        <w:numPr>
          <w:ilvl w:val="0"/>
          <w:numId w:val="16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reader:</w:t>
      </w:r>
    </w:p>
    <w:p w:rsidR="00832111" w:rsidRDefault="00832111" w:rsidP="00F21BC1">
      <w:pPr>
        <w:pStyle w:val="Odsekzoznamu"/>
        <w:numPr>
          <w:ilvl w:val="0"/>
          <w:numId w:val="16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place:</w:t>
      </w:r>
    </w:p>
    <w:p w:rsidR="00832111" w:rsidRDefault="00832111" w:rsidP="00F21BC1">
      <w:pPr>
        <w:pStyle w:val="Odsekzoznamu"/>
        <w:numPr>
          <w:ilvl w:val="0"/>
          <w:numId w:val="16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reasons for reading: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2</w:t>
      </w:r>
      <w:r w:rsidRPr="00654126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>
        <w:rPr>
          <w:rFonts w:ascii="Arial" w:hAnsi="Arial" w:cs="Arial"/>
          <w:sz w:val="28"/>
          <w:szCs w:val="28"/>
          <w:lang w:val="en-GB"/>
        </w:rPr>
        <w:t xml:space="preserve"> picture: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 </w:t>
      </w:r>
    </w:p>
    <w:p w:rsidR="00832111" w:rsidRDefault="00832111" w:rsidP="00F21BC1">
      <w:pPr>
        <w:pStyle w:val="Odsekzoznamu"/>
        <w:numPr>
          <w:ilvl w:val="0"/>
          <w:numId w:val="3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reader:</w:t>
      </w:r>
    </w:p>
    <w:p w:rsidR="00832111" w:rsidRDefault="00832111" w:rsidP="00F21BC1">
      <w:pPr>
        <w:pStyle w:val="Odsekzoznamu"/>
        <w:numPr>
          <w:ilvl w:val="0"/>
          <w:numId w:val="3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a place:</w:t>
      </w:r>
    </w:p>
    <w:p w:rsidR="00832111" w:rsidRDefault="00832111" w:rsidP="00F21BC1">
      <w:pPr>
        <w:pStyle w:val="Odsekzoznamu"/>
        <w:numPr>
          <w:ilvl w:val="0"/>
          <w:numId w:val="34"/>
        </w:num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reasons for reading: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BC2C47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lang w:val="en-GB"/>
        </w:rPr>
        <w:t xml:space="preserve">Task 2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Models and Ideals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Name some positive human features (min. 5 examples)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2.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Name some negative human features (min. 5 examples)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3.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typical idols for children?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4.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typical idols for teenagers, adults?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5.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real heroes/heroines in everyday life?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6.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Give some examples of literary heroes, film heroes.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7.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Lifestyle of celebrities: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a)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advantages of being famous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 b)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disadvantages of being famous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8.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Positive influence of celebrities on young people.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9.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Negative influence of celebrities on young people.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is your idol? Who do you admire? Give reasons for it.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Which good features do you have?</w:t>
      </w: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Housing and Home</w:t>
      </w:r>
    </w:p>
    <w:p w:rsidR="00E3165D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E3165D" w:rsidRPr="00E84146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Role play: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Write a short dialogue between you and the police. Give them all useful information (name, address, number of thieves…).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Police: Police station. How can I help you?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Me:</w:t>
      </w:r>
      <w:r>
        <w:rPr>
          <w:rFonts w:ascii="Arial" w:hAnsi="Arial" w:cs="Arial"/>
          <w:sz w:val="28"/>
          <w:szCs w:val="28"/>
          <w:lang w:val="en-GB"/>
        </w:rPr>
        <w:br w:type="page"/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 xml:space="preserve">                                                                                  Gymnázium v Gelnici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English Language – Level B2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Part 3</w:t>
      </w:r>
    </w:p>
    <w:p w:rsidR="00832111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Task </w:t>
      </w:r>
      <w:r>
        <w:rPr>
          <w:rFonts w:ascii="Arial" w:hAnsi="Arial" w:cs="Arial"/>
          <w:b/>
          <w:sz w:val="28"/>
          <w:szCs w:val="28"/>
          <w:lang w:val="en-GB"/>
        </w:rPr>
        <w:t xml:space="preserve">1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Models and Ideals</w:t>
      </w:r>
    </w:p>
    <w:p w:rsidR="00832111" w:rsidRPr="00E84146" w:rsidRDefault="00832111" w:rsidP="00832111">
      <w:pPr>
        <w:ind w:left="720"/>
        <w:rPr>
          <w:rFonts w:ascii="Arial" w:hAnsi="Arial" w:cs="Arial"/>
          <w:b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Who are these famous people? What are their jobs?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Describe their lifestyle: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a)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Where do they usually live?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b)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How do they travel?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c)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Are they rich?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d)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do they do in their free time?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3.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Are you rich and famous?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4.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Circle the things that could change in your life if you were famous:</w:t>
      </w:r>
    </w:p>
    <w:p w:rsidR="00832111" w:rsidRDefault="00832111" w:rsidP="00832111">
      <w:pPr>
        <w:pStyle w:val="Odsekzoznamu"/>
        <w:rPr>
          <w:rFonts w:ascii="Arial" w:hAnsi="Arial" w:cs="Arial"/>
          <w:sz w:val="28"/>
          <w:szCs w:val="28"/>
          <w:lang w:val="en-GB"/>
        </w:rPr>
        <w:sectPr w:rsidR="00832111" w:rsidSect="00E01EC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use public transport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followed by paparazzi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have lots of free time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flying to different countries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lack of privacy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become an idol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have lots of money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study a lot</w:t>
      </w:r>
    </w:p>
    <w:p w:rsidR="00832111" w:rsidRPr="00E3165D" w:rsidRDefault="00E3165D" w:rsidP="00E3165D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do the household chores</w:t>
      </w:r>
    </w:p>
    <w:p w:rsidR="00832111" w:rsidRDefault="00E3165D" w:rsidP="00E3165D">
      <w:pPr>
        <w:rPr>
          <w:rFonts w:ascii="Arial" w:hAnsi="Arial" w:cs="Arial"/>
          <w:sz w:val="28"/>
          <w:szCs w:val="28"/>
          <w:lang w:val="en-GB"/>
        </w:rPr>
        <w:sectPr w:rsidR="00832111" w:rsidSect="00E01EC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live in luxurious house</w:t>
      </w:r>
    </w:p>
    <w:p w:rsidR="00832111" w:rsidRPr="00E84146" w:rsidRDefault="00832111" w:rsidP="00E3165D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lastRenderedPageBreak/>
        <w:t>Task 2 - Towns and Places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FB73EC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FB73EC">
        <w:rPr>
          <w:rFonts w:ascii="Arial" w:hAnsi="Arial" w:cs="Arial"/>
          <w:sz w:val="28"/>
          <w:szCs w:val="28"/>
          <w:lang w:val="en-GB"/>
        </w:rPr>
        <w:t>The place of your childhood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Where is this place situated?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can we see and visit there?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shops and public services are there?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Study place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is your study place?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Which schools did you go to?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is our grammar school like?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Places in your free time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What are your favourite places?</w:t>
      </w:r>
    </w:p>
    <w:p w:rsid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 xml:space="preserve">Famous towns, castles and other cultural sites in Slovakia. 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(5 examples)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9.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Natural beauties in Slovakia (mountains, caves, spas). (5 examples)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World-known places abroad.</w:t>
      </w:r>
    </w:p>
    <w:p w:rsidR="00832111" w:rsidRPr="00E3165D" w:rsidRDefault="00E3165D" w:rsidP="00E3165D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11. </w:t>
      </w:r>
      <w:r w:rsidR="00832111" w:rsidRPr="00E3165D">
        <w:rPr>
          <w:rFonts w:ascii="Arial" w:hAnsi="Arial" w:cs="Arial"/>
          <w:sz w:val="28"/>
          <w:szCs w:val="28"/>
          <w:lang w:val="en-GB"/>
        </w:rPr>
        <w:t>Which places (towns, countries) would you like to visit in the future?</w:t>
      </w: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ind w:left="720"/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Task 3 – Book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>Person's Friend</w:t>
      </w:r>
    </w:p>
    <w:p w:rsidR="00E3165D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E3165D" w:rsidRPr="00E84146" w:rsidRDefault="00E3165D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12475C">
        <w:rPr>
          <w:rFonts w:ascii="Arial" w:hAnsi="Arial" w:cs="Arial"/>
          <w:sz w:val="28"/>
          <w:szCs w:val="28"/>
          <w:lang w:val="en-GB"/>
        </w:rPr>
        <w:t>P</w:t>
      </w:r>
      <w:r>
        <w:rPr>
          <w:rFonts w:ascii="Arial" w:hAnsi="Arial" w:cs="Arial"/>
          <w:sz w:val="28"/>
          <w:szCs w:val="28"/>
          <w:lang w:val="en-GB"/>
        </w:rPr>
        <w:t>ersuade your friend that reading has a positive effect on a person.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Write min. 6 reasons to support your opinion: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Pr="0012475C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Give examples of some famous Slovak and foreign writers. Who is your favourite writer?</w:t>
      </w:r>
      <w:r w:rsidRPr="0012475C">
        <w:rPr>
          <w:rFonts w:ascii="Arial" w:hAnsi="Arial" w:cs="Arial"/>
          <w:sz w:val="28"/>
          <w:szCs w:val="28"/>
          <w:lang w:val="en-GB"/>
        </w:rPr>
        <w:br w:type="page"/>
      </w:r>
    </w:p>
    <w:p w:rsidR="00832111" w:rsidRPr="00E84146" w:rsidRDefault="00832111" w:rsidP="00832111">
      <w:pPr>
        <w:jc w:val="right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lastRenderedPageBreak/>
        <w:t>Gymnázium v Gelnici</w:t>
      </w:r>
    </w:p>
    <w:p w:rsidR="00832111" w:rsidRPr="00E84146" w:rsidRDefault="00832111" w:rsidP="00832111">
      <w:pPr>
        <w:pStyle w:val="Nadpis8"/>
        <w:rPr>
          <w:lang w:val="en-GB"/>
        </w:rPr>
      </w:pPr>
    </w:p>
    <w:p w:rsidR="00832111" w:rsidRPr="00E84146" w:rsidRDefault="00832111" w:rsidP="00832111">
      <w:pPr>
        <w:pStyle w:val="Nadpis8"/>
        <w:rPr>
          <w:lang w:val="en-GB"/>
        </w:rPr>
      </w:pPr>
      <w:r>
        <w:rPr>
          <w:lang w:val="en-GB"/>
        </w:rPr>
        <w:t xml:space="preserve">English Language – </w:t>
      </w:r>
      <w:r w:rsidRPr="00E84146">
        <w:rPr>
          <w:lang w:val="en-GB"/>
        </w:rPr>
        <w:t>Level B2</w:t>
      </w:r>
    </w:p>
    <w:p w:rsidR="00832111" w:rsidRPr="00E84146" w:rsidRDefault="00832111" w:rsidP="00832111">
      <w:pPr>
        <w:rPr>
          <w:lang w:val="en-GB"/>
        </w:rPr>
      </w:pPr>
    </w:p>
    <w:p w:rsidR="00832111" w:rsidRPr="00E84146" w:rsidRDefault="00832111" w:rsidP="00832111">
      <w:pPr>
        <w:jc w:val="center"/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t>Part 2</w:t>
      </w: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</w:p>
    <w:p w:rsidR="00832111" w:rsidRPr="00E84146" w:rsidRDefault="00832111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Task 1 –</w:t>
      </w:r>
      <w:r w:rsidRPr="00E84146">
        <w:rPr>
          <w:rFonts w:ascii="Arial" w:hAnsi="Arial"/>
          <w:b/>
          <w:sz w:val="28"/>
          <w:lang w:val="en-GB"/>
        </w:rPr>
        <w:t xml:space="preserve"> The Country Whose Language I Am Learning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Describe the pictures: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1</w:t>
      </w:r>
      <w:r w:rsidRPr="002D35DE">
        <w:rPr>
          <w:rFonts w:ascii="Arial" w:hAnsi="Arial"/>
          <w:sz w:val="28"/>
          <w:vertAlign w:val="superscript"/>
          <w:lang w:val="en-GB"/>
        </w:rPr>
        <w:t>st</w:t>
      </w:r>
      <w:r>
        <w:rPr>
          <w:rFonts w:ascii="Arial" w:hAnsi="Arial"/>
          <w:sz w:val="28"/>
          <w:lang w:val="en-GB"/>
        </w:rPr>
        <w:t xml:space="preserve"> picture:</w:t>
      </w:r>
    </w:p>
    <w:p w:rsidR="00832111" w:rsidRPr="002D35DE" w:rsidRDefault="00832111" w:rsidP="00F21BC1">
      <w:pPr>
        <w:pStyle w:val="Odsekzoznamu"/>
        <w:numPr>
          <w:ilvl w:val="0"/>
          <w:numId w:val="10"/>
        </w:numPr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 xml:space="preserve">name of the sight: </w:t>
      </w:r>
      <w:r>
        <w:rPr>
          <w:rFonts w:ascii="Arial" w:hAnsi="Arial"/>
          <w:sz w:val="28"/>
          <w:lang w:val="en-GB"/>
        </w:rPr>
        <w:t xml:space="preserve">                  b) </w:t>
      </w:r>
      <w:r w:rsidRPr="002D35DE">
        <w:rPr>
          <w:rFonts w:ascii="Arial" w:hAnsi="Arial"/>
          <w:sz w:val="28"/>
          <w:lang w:val="en-GB"/>
        </w:rPr>
        <w:t>basic info about it:</w:t>
      </w:r>
    </w:p>
    <w:p w:rsidR="00832111" w:rsidRPr="002D35DE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2</w:t>
      </w:r>
      <w:r w:rsidRPr="002D35DE">
        <w:rPr>
          <w:rFonts w:ascii="Arial" w:hAnsi="Arial"/>
          <w:sz w:val="28"/>
          <w:vertAlign w:val="superscript"/>
          <w:lang w:val="en-GB"/>
        </w:rPr>
        <w:t>nd</w:t>
      </w:r>
      <w:r>
        <w:rPr>
          <w:rFonts w:ascii="Arial" w:hAnsi="Arial"/>
          <w:sz w:val="28"/>
          <w:lang w:val="en-GB"/>
        </w:rPr>
        <w:t xml:space="preserve"> picture:</w:t>
      </w:r>
    </w:p>
    <w:p w:rsidR="00832111" w:rsidRPr="002D35DE" w:rsidRDefault="00832111" w:rsidP="00F21BC1">
      <w:pPr>
        <w:pStyle w:val="Odsekzoznamu"/>
        <w:numPr>
          <w:ilvl w:val="0"/>
          <w:numId w:val="11"/>
        </w:numPr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 xml:space="preserve">name of the sight:            </w:t>
      </w:r>
      <w:r>
        <w:rPr>
          <w:rFonts w:ascii="Arial" w:hAnsi="Arial"/>
          <w:sz w:val="28"/>
          <w:lang w:val="en-GB"/>
        </w:rPr>
        <w:t xml:space="preserve">       b) </w:t>
      </w:r>
      <w:r w:rsidRPr="002D35DE">
        <w:rPr>
          <w:rFonts w:ascii="Arial" w:hAnsi="Arial"/>
          <w:sz w:val="28"/>
          <w:lang w:val="en-GB"/>
        </w:rPr>
        <w:t>basic info about it: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3</w:t>
      </w:r>
      <w:r w:rsidRPr="002D35DE">
        <w:rPr>
          <w:rFonts w:ascii="Arial" w:hAnsi="Arial"/>
          <w:sz w:val="28"/>
          <w:vertAlign w:val="superscript"/>
          <w:lang w:val="en-GB"/>
        </w:rPr>
        <w:t>rd</w:t>
      </w:r>
      <w:r>
        <w:rPr>
          <w:rFonts w:ascii="Arial" w:hAnsi="Arial"/>
          <w:sz w:val="28"/>
          <w:lang w:val="en-GB"/>
        </w:rPr>
        <w:t xml:space="preserve"> picture:</w:t>
      </w:r>
    </w:p>
    <w:p w:rsidR="00832111" w:rsidRPr="002D35DE" w:rsidRDefault="00832111" w:rsidP="00F21BC1">
      <w:pPr>
        <w:pStyle w:val="Odsekzoznamu"/>
        <w:numPr>
          <w:ilvl w:val="0"/>
          <w:numId w:val="12"/>
        </w:numPr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>name of the sight:</w:t>
      </w:r>
      <w:r>
        <w:rPr>
          <w:rFonts w:ascii="Arial" w:hAnsi="Arial"/>
          <w:sz w:val="28"/>
          <w:lang w:val="en-GB"/>
        </w:rPr>
        <w:t xml:space="preserve">                   b) </w:t>
      </w:r>
      <w:r w:rsidRPr="002D35DE">
        <w:rPr>
          <w:rFonts w:ascii="Arial" w:hAnsi="Arial"/>
          <w:sz w:val="28"/>
          <w:lang w:val="en-GB"/>
        </w:rPr>
        <w:t>basic info about it:</w:t>
      </w:r>
    </w:p>
    <w:p w:rsidR="00832111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Give some basic information about London.</w:t>
      </w:r>
    </w:p>
    <w:p w:rsidR="00832111" w:rsidRPr="00BC2C47" w:rsidRDefault="00832111" w:rsidP="00F21BC1">
      <w:pPr>
        <w:pStyle w:val="Odsekzoznamu"/>
        <w:numPr>
          <w:ilvl w:val="0"/>
          <w:numId w:val="33"/>
        </w:num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c</w:t>
      </w:r>
      <w:r w:rsidRPr="00BC2C47">
        <w:rPr>
          <w:rFonts w:ascii="Arial" w:hAnsi="Arial"/>
          <w:sz w:val="28"/>
          <w:lang w:val="en-GB"/>
        </w:rPr>
        <w:t>ountry:</w:t>
      </w:r>
    </w:p>
    <w:p w:rsidR="00832111" w:rsidRPr="00BC2C47" w:rsidRDefault="00832111" w:rsidP="00F21BC1">
      <w:pPr>
        <w:pStyle w:val="Odsekzoznamu"/>
        <w:numPr>
          <w:ilvl w:val="0"/>
          <w:numId w:val="33"/>
        </w:num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f</w:t>
      </w:r>
      <w:r w:rsidRPr="00BC2C47">
        <w:rPr>
          <w:rFonts w:ascii="Arial" w:hAnsi="Arial"/>
          <w:sz w:val="28"/>
          <w:lang w:val="en-GB"/>
        </w:rPr>
        <w:t>amous sights:</w:t>
      </w:r>
    </w:p>
    <w:p w:rsidR="00832111" w:rsidRPr="00BC2C47" w:rsidRDefault="00832111" w:rsidP="00F21BC1">
      <w:pPr>
        <w:pStyle w:val="Odsekzoznamu"/>
        <w:numPr>
          <w:ilvl w:val="0"/>
          <w:numId w:val="33"/>
        </w:num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the </w:t>
      </w:r>
      <w:r w:rsidRPr="00BC2C47">
        <w:rPr>
          <w:rFonts w:ascii="Arial" w:hAnsi="Arial"/>
          <w:sz w:val="28"/>
          <w:lang w:val="en-GB"/>
        </w:rPr>
        <w:t>Queen:</w:t>
      </w:r>
    </w:p>
    <w:p w:rsidR="00832111" w:rsidRPr="002D35DE" w:rsidRDefault="00832111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>Which interesting places have you visited? (3 examples)</w:t>
      </w: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</w:p>
    <w:p w:rsidR="00E3165D" w:rsidRPr="00E84146" w:rsidRDefault="00E3165D" w:rsidP="00832111">
      <w:pPr>
        <w:rPr>
          <w:rFonts w:ascii="Arial" w:hAnsi="Arial"/>
          <w:b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Task 2 –</w:t>
      </w:r>
      <w:r w:rsidRPr="00E84146">
        <w:rPr>
          <w:rFonts w:ascii="Arial" w:hAnsi="Arial"/>
          <w:b/>
          <w:sz w:val="28"/>
          <w:lang w:val="en-GB"/>
        </w:rPr>
        <w:t xml:space="preserve"> Family</w:t>
      </w:r>
    </w:p>
    <w:p w:rsidR="00832111" w:rsidRPr="00E3165D" w:rsidRDefault="00E3165D" w:rsidP="00E3165D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1. </w:t>
      </w:r>
      <w:r w:rsidR="00832111" w:rsidRPr="00E3165D">
        <w:rPr>
          <w:rFonts w:ascii="Arial" w:hAnsi="Arial"/>
          <w:sz w:val="28"/>
          <w:lang w:val="en-GB"/>
        </w:rPr>
        <w:t>What is a family? Why is it important in our society?</w:t>
      </w:r>
    </w:p>
    <w:p w:rsidR="00832111" w:rsidRPr="00E3165D" w:rsidRDefault="00E3165D" w:rsidP="00E3165D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2. </w:t>
      </w:r>
      <w:r w:rsidR="00832111" w:rsidRPr="00E3165D">
        <w:rPr>
          <w:rFonts w:ascii="Arial" w:hAnsi="Arial"/>
          <w:sz w:val="28"/>
          <w:lang w:val="en-GB"/>
        </w:rPr>
        <w:t>What types of families do you know?</w:t>
      </w:r>
    </w:p>
    <w:p w:rsidR="00832111" w:rsidRPr="00E3165D" w:rsidRDefault="00E3165D" w:rsidP="00E3165D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3. </w:t>
      </w:r>
      <w:r w:rsidR="00832111" w:rsidRPr="00E3165D">
        <w:rPr>
          <w:rFonts w:ascii="Arial" w:hAnsi="Arial"/>
          <w:sz w:val="28"/>
          <w:lang w:val="en-GB"/>
        </w:rPr>
        <w:t>What duties do members of the family have?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a) </w:t>
      </w:r>
      <w:r w:rsidR="00832111" w:rsidRPr="00CE6B3F">
        <w:rPr>
          <w:rFonts w:ascii="Arial" w:hAnsi="Arial"/>
          <w:sz w:val="28"/>
          <w:lang w:val="en-GB"/>
        </w:rPr>
        <w:t>woman’s duties: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b) </w:t>
      </w:r>
      <w:r w:rsidR="00832111" w:rsidRPr="00CE6B3F">
        <w:rPr>
          <w:rFonts w:ascii="Arial" w:hAnsi="Arial"/>
          <w:sz w:val="28"/>
          <w:lang w:val="en-GB"/>
        </w:rPr>
        <w:t>man’s duties: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c) </w:t>
      </w:r>
      <w:r w:rsidR="00832111" w:rsidRPr="00CE6B3F">
        <w:rPr>
          <w:rFonts w:ascii="Arial" w:hAnsi="Arial"/>
          <w:sz w:val="28"/>
          <w:lang w:val="en-GB"/>
        </w:rPr>
        <w:t>children’s duties: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4. </w:t>
      </w:r>
      <w:r w:rsidR="00832111" w:rsidRPr="00CE6B3F">
        <w:rPr>
          <w:rFonts w:ascii="Arial" w:hAnsi="Arial"/>
          <w:sz w:val="28"/>
          <w:lang w:val="en-GB"/>
        </w:rPr>
        <w:t>Who are your family members?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5. </w:t>
      </w:r>
      <w:r w:rsidR="00832111" w:rsidRPr="00CE6B3F">
        <w:rPr>
          <w:rFonts w:ascii="Arial" w:hAnsi="Arial"/>
          <w:sz w:val="28"/>
          <w:lang w:val="en-GB"/>
        </w:rPr>
        <w:t>Describe one family member: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a) </w:t>
      </w:r>
      <w:r w:rsidR="00832111" w:rsidRPr="00CE6B3F">
        <w:rPr>
          <w:rFonts w:ascii="Arial" w:hAnsi="Arial"/>
          <w:sz w:val="28"/>
          <w:lang w:val="en-GB"/>
        </w:rPr>
        <w:t>his/her appearance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b) </w:t>
      </w:r>
      <w:r w:rsidR="00832111" w:rsidRPr="00CE6B3F">
        <w:rPr>
          <w:rFonts w:ascii="Arial" w:hAnsi="Arial"/>
          <w:sz w:val="28"/>
          <w:lang w:val="en-GB"/>
        </w:rPr>
        <w:t>his/her character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    c) </w:t>
      </w:r>
      <w:r w:rsidR="00832111" w:rsidRPr="00CE6B3F">
        <w:rPr>
          <w:rFonts w:ascii="Arial" w:hAnsi="Arial"/>
          <w:sz w:val="28"/>
          <w:lang w:val="en-GB"/>
        </w:rPr>
        <w:t>his/her hobbies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6. </w:t>
      </w:r>
      <w:r w:rsidR="00832111" w:rsidRPr="00CE6B3F">
        <w:rPr>
          <w:rFonts w:ascii="Arial" w:hAnsi="Arial"/>
          <w:sz w:val="28"/>
          <w:lang w:val="en-GB"/>
        </w:rPr>
        <w:t>What are the relationships in your family like?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7. </w:t>
      </w:r>
      <w:r w:rsidR="00832111" w:rsidRPr="00CE6B3F">
        <w:rPr>
          <w:rFonts w:ascii="Arial" w:hAnsi="Arial"/>
          <w:sz w:val="28"/>
          <w:lang w:val="en-GB"/>
        </w:rPr>
        <w:t>What do you like doing in your free time?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8. </w:t>
      </w:r>
      <w:r w:rsidR="00832111" w:rsidRPr="00CE6B3F">
        <w:rPr>
          <w:rFonts w:ascii="Arial" w:hAnsi="Arial"/>
          <w:sz w:val="28"/>
          <w:lang w:val="en-GB"/>
        </w:rPr>
        <w:t>What music do you listen to?</w:t>
      </w:r>
    </w:p>
    <w:p w:rsidR="00832111" w:rsidRPr="00CE6B3F" w:rsidRDefault="00CE6B3F" w:rsidP="00CE6B3F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 9. </w:t>
      </w:r>
      <w:r w:rsidR="00832111" w:rsidRPr="00CE6B3F">
        <w:rPr>
          <w:rFonts w:ascii="Arial" w:hAnsi="Arial"/>
          <w:sz w:val="28"/>
          <w:lang w:val="en-GB"/>
        </w:rPr>
        <w:t>What is your favourite food?</w:t>
      </w:r>
    </w:p>
    <w:p w:rsidR="00832111" w:rsidRDefault="00CE6B3F" w:rsidP="00832111">
      <w:pPr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10. </w:t>
      </w:r>
      <w:r w:rsidR="00832111" w:rsidRPr="00CE6B3F">
        <w:rPr>
          <w:rFonts w:ascii="Arial" w:hAnsi="Arial"/>
          <w:sz w:val="28"/>
          <w:lang w:val="en-GB"/>
        </w:rPr>
        <w:t>What are your favourite subjects?</w:t>
      </w: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sz w:val="28"/>
          <w:lang w:val="en-GB"/>
        </w:rPr>
      </w:pPr>
    </w:p>
    <w:p w:rsidR="00CE6B3F" w:rsidRPr="00CE6B3F" w:rsidRDefault="00CE6B3F" w:rsidP="00832111">
      <w:pPr>
        <w:rPr>
          <w:rFonts w:ascii="Arial" w:hAnsi="Arial"/>
          <w:sz w:val="28"/>
          <w:lang w:val="en-GB"/>
        </w:rPr>
      </w:pPr>
    </w:p>
    <w:p w:rsidR="00832111" w:rsidRDefault="00832111" w:rsidP="00832111">
      <w:pPr>
        <w:rPr>
          <w:rFonts w:ascii="Arial" w:hAnsi="Arial"/>
          <w:b/>
          <w:sz w:val="28"/>
          <w:lang w:val="en-GB"/>
        </w:rPr>
      </w:pPr>
      <w:r w:rsidRPr="00E84146">
        <w:rPr>
          <w:rFonts w:ascii="Arial" w:hAnsi="Arial"/>
          <w:b/>
          <w:sz w:val="28"/>
          <w:lang w:val="en-GB"/>
        </w:rPr>
        <w:lastRenderedPageBreak/>
        <w:t>Task 3 – Human Relations</w:t>
      </w:r>
    </w:p>
    <w:p w:rsidR="00CE6B3F" w:rsidRDefault="00CE6B3F" w:rsidP="00832111">
      <w:pPr>
        <w:rPr>
          <w:rFonts w:ascii="Arial" w:hAnsi="Arial"/>
          <w:b/>
          <w:sz w:val="28"/>
          <w:lang w:val="en-GB"/>
        </w:rPr>
      </w:pPr>
    </w:p>
    <w:p w:rsidR="00CE6B3F" w:rsidRDefault="00CE6B3F" w:rsidP="00832111">
      <w:pPr>
        <w:rPr>
          <w:rFonts w:ascii="Arial" w:hAnsi="Arial"/>
          <w:b/>
          <w:sz w:val="28"/>
          <w:lang w:val="en-GB"/>
        </w:rPr>
      </w:pPr>
      <w:r>
        <w:rPr>
          <w:rFonts w:ascii="Arial" w:hAnsi="Arial"/>
          <w:b/>
          <w:sz w:val="28"/>
          <w:lang w:val="en-GB"/>
        </w:rPr>
        <w:t>Role play:</w:t>
      </w:r>
    </w:p>
    <w:p w:rsidR="00CE6B3F" w:rsidRPr="00E84146" w:rsidRDefault="00CE6B3F" w:rsidP="00832111">
      <w:pPr>
        <w:rPr>
          <w:rFonts w:ascii="Arial" w:hAnsi="Arial"/>
          <w:b/>
          <w:sz w:val="28"/>
          <w:lang w:val="en-GB"/>
        </w:rPr>
      </w:pPr>
    </w:p>
    <w:p w:rsidR="00832111" w:rsidRPr="002D35DE" w:rsidRDefault="00832111" w:rsidP="00832111">
      <w:pPr>
        <w:jc w:val="both"/>
        <w:rPr>
          <w:rFonts w:ascii="Arial" w:hAnsi="Arial"/>
          <w:sz w:val="28"/>
          <w:lang w:val="en-GB"/>
        </w:rPr>
      </w:pPr>
      <w:r w:rsidRPr="002D35DE">
        <w:rPr>
          <w:rFonts w:ascii="Arial" w:hAnsi="Arial"/>
          <w:sz w:val="28"/>
          <w:lang w:val="en-GB"/>
        </w:rPr>
        <w:t>Answer your mum’s questions:</w:t>
      </w:r>
    </w:p>
    <w:p w:rsidR="00832111" w:rsidRPr="00CE6B3F" w:rsidRDefault="00CE6B3F" w:rsidP="00CE6B3F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1. </w:t>
      </w:r>
      <w:r w:rsidR="00832111" w:rsidRPr="00CE6B3F">
        <w:rPr>
          <w:rFonts w:ascii="Arial" w:hAnsi="Arial"/>
          <w:sz w:val="28"/>
          <w:lang w:val="en-GB"/>
        </w:rPr>
        <w:t>What clothes would you like to wear?</w:t>
      </w:r>
    </w:p>
    <w:p w:rsidR="00832111" w:rsidRPr="00CE6B3F" w:rsidRDefault="00CE6B3F" w:rsidP="00CE6B3F">
      <w:pPr>
        <w:jc w:val="both"/>
        <w:rPr>
          <w:rFonts w:ascii="Arial" w:hAnsi="Arial"/>
          <w:sz w:val="28"/>
          <w:lang w:val="en-GB"/>
        </w:rPr>
      </w:pPr>
      <w:r>
        <w:rPr>
          <w:rFonts w:ascii="Arial" w:hAnsi="Arial"/>
          <w:sz w:val="28"/>
          <w:lang w:val="en-GB"/>
        </w:rPr>
        <w:t xml:space="preserve">2. </w:t>
      </w:r>
      <w:r w:rsidR="00832111" w:rsidRPr="00CE6B3F">
        <w:rPr>
          <w:rFonts w:ascii="Arial" w:hAnsi="Arial"/>
          <w:sz w:val="28"/>
          <w:lang w:val="en-GB"/>
        </w:rPr>
        <w:t>What do you want to do at the weekends?</w:t>
      </w:r>
    </w:p>
    <w:p w:rsidR="00832111" w:rsidRPr="00CE6B3F" w:rsidRDefault="00CE6B3F" w:rsidP="00CE6B3F">
      <w:pPr>
        <w:jc w:val="both"/>
        <w:rPr>
          <w:lang w:val="en-GB"/>
        </w:rPr>
      </w:pPr>
      <w:r>
        <w:rPr>
          <w:rFonts w:ascii="Arial" w:hAnsi="Arial"/>
          <w:sz w:val="28"/>
          <w:lang w:val="en-GB"/>
        </w:rPr>
        <w:t xml:space="preserve">3. </w:t>
      </w:r>
      <w:r w:rsidR="00832111" w:rsidRPr="00CE6B3F">
        <w:rPr>
          <w:rFonts w:ascii="Arial" w:hAnsi="Arial"/>
          <w:sz w:val="28"/>
          <w:lang w:val="en-GB"/>
        </w:rPr>
        <w:t>What other changes do you recommend?</w:t>
      </w:r>
      <w:r w:rsidR="00832111" w:rsidRPr="00CE6B3F">
        <w:rPr>
          <w:lang w:val="en-GB"/>
        </w:rPr>
        <w:br w:type="page"/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lang w:val="en-GB"/>
        </w:rPr>
        <w:lastRenderedPageBreak/>
        <w:t xml:space="preserve">                                                                                                        </w:t>
      </w:r>
      <w:r>
        <w:rPr>
          <w:lang w:val="en-GB"/>
        </w:rPr>
        <w:t xml:space="preserve">   </w:t>
      </w:r>
      <w:r>
        <w:rPr>
          <w:rFonts w:ascii="Arial" w:hAnsi="Arial" w:cs="Arial"/>
          <w:sz w:val="28"/>
          <w:szCs w:val="28"/>
          <w:lang w:val="en-GB"/>
        </w:rPr>
        <w:t xml:space="preserve">Gymnázium v 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Gelnici 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English </w:t>
      </w:r>
      <w:r>
        <w:rPr>
          <w:rFonts w:ascii="Arial" w:hAnsi="Arial" w:cs="Arial"/>
          <w:b/>
          <w:sz w:val="28"/>
          <w:szCs w:val="28"/>
          <w:lang w:val="en-GB"/>
        </w:rPr>
        <w:t xml:space="preserve">Language –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Level B2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</w:t>
      </w: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              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                                              </w:t>
      </w:r>
    </w:p>
    <w:p w:rsidR="00832111" w:rsidRPr="00E84146" w:rsidRDefault="00832111" w:rsidP="00832111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Part 1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 xml:space="preserve">                                       </w:t>
      </w:r>
    </w:p>
    <w:p w:rsidR="00832111" w:rsidRPr="00E84146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Task 1 – Slovakia – My Homeland</w:t>
      </w:r>
    </w:p>
    <w:p w:rsidR="00832111" w:rsidRPr="002D35DE" w:rsidRDefault="00832111" w:rsidP="00832111">
      <w:pPr>
        <w:rPr>
          <w:rFonts w:ascii="Arial" w:hAnsi="Arial" w:cs="Arial"/>
          <w:sz w:val="20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1</w:t>
      </w:r>
      <w:r w:rsidRPr="00E84146">
        <w:rPr>
          <w:rFonts w:ascii="Arial" w:hAnsi="Arial" w:cs="Arial"/>
          <w:sz w:val="28"/>
          <w:szCs w:val="28"/>
          <w:vertAlign w:val="superscript"/>
          <w:lang w:val="en-GB"/>
        </w:rPr>
        <w:t>st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E84146" w:rsidRDefault="00832111" w:rsidP="00F21BC1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type of attraction:</w:t>
      </w:r>
    </w:p>
    <w:p w:rsidR="00832111" w:rsidRPr="00E84146" w:rsidRDefault="00832111" w:rsidP="00F21BC1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location/surroundings:</w:t>
      </w:r>
    </w:p>
    <w:p w:rsidR="00832111" w:rsidRPr="00E84146" w:rsidRDefault="00832111" w:rsidP="00F21BC1">
      <w:pPr>
        <w:pStyle w:val="Odsekzoznamu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reasons for visit:</w:t>
      </w: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2</w:t>
      </w:r>
      <w:r w:rsidRPr="00E84146">
        <w:rPr>
          <w:rFonts w:ascii="Arial" w:hAnsi="Arial" w:cs="Arial"/>
          <w:sz w:val="28"/>
          <w:szCs w:val="28"/>
          <w:vertAlign w:val="superscript"/>
          <w:lang w:val="en-GB"/>
        </w:rPr>
        <w:t>nd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picture:</w:t>
      </w:r>
    </w:p>
    <w:p w:rsidR="00832111" w:rsidRPr="00E84146" w:rsidRDefault="00832111" w:rsidP="00F21BC1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type of attraction:</w:t>
      </w:r>
    </w:p>
    <w:p w:rsidR="00832111" w:rsidRPr="00E84146" w:rsidRDefault="00832111" w:rsidP="00F21BC1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location/surroundings:</w:t>
      </w:r>
    </w:p>
    <w:p w:rsidR="00832111" w:rsidRPr="00E84146" w:rsidRDefault="00832111" w:rsidP="00F21BC1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reasons for visit:</w:t>
      </w:r>
    </w:p>
    <w:p w:rsidR="00832111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sz w:val="28"/>
          <w:szCs w:val="28"/>
          <w:lang w:val="en-GB"/>
        </w:rPr>
      </w:pPr>
      <w:r w:rsidRPr="00E84146">
        <w:rPr>
          <w:rFonts w:ascii="Arial" w:hAnsi="Arial" w:cs="Arial"/>
          <w:sz w:val="28"/>
          <w:szCs w:val="28"/>
          <w:lang w:val="en-GB"/>
        </w:rPr>
        <w:t>Which attraction</w:t>
      </w:r>
      <w:r>
        <w:rPr>
          <w:rFonts w:ascii="Arial" w:hAnsi="Arial" w:cs="Arial"/>
          <w:sz w:val="28"/>
          <w:szCs w:val="28"/>
          <w:lang w:val="en-GB"/>
        </w:rPr>
        <w:t>s</w:t>
      </w:r>
      <w:r w:rsidRPr="00E84146">
        <w:rPr>
          <w:rFonts w:ascii="Arial" w:hAnsi="Arial" w:cs="Arial"/>
          <w:sz w:val="28"/>
          <w:szCs w:val="28"/>
          <w:lang w:val="en-GB"/>
        </w:rPr>
        <w:t xml:space="preserve"> do you recommend for tourists? Give 3 reasons: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Pr="00E84146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Pr="00E84146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t>Task 2 – Multicultural Society</w:t>
      </w:r>
    </w:p>
    <w:p w:rsidR="00832111" w:rsidRPr="002D35DE" w:rsidRDefault="00832111" w:rsidP="00832111">
      <w:pPr>
        <w:rPr>
          <w:rFonts w:ascii="Arial" w:hAnsi="Arial" w:cs="Arial"/>
          <w:sz w:val="20"/>
          <w:szCs w:val="28"/>
          <w:lang w:val="en-GB"/>
        </w:rPr>
      </w:pP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1.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is a multicultural society?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2.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the advantages of MS (cultural exchanges)?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3.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What are the disadvantages of MS? What problems can immigrants 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have?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4.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the reasons for a migration?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5.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Which minorities live in Slovakia?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6.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mixed marriages?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7.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Which customs and traditions are typical in Slovakia?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8.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Celebrating Christmas in Slovakia.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</w:t>
      </w:r>
      <w:r w:rsidRPr="00CE6B3F">
        <w:rPr>
          <w:rFonts w:ascii="Arial" w:hAnsi="Arial" w:cs="Arial"/>
          <w:sz w:val="28"/>
          <w:szCs w:val="28"/>
          <w:lang w:val="en-GB"/>
        </w:rPr>
        <w:t xml:space="preserve">9.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Celebrating Easter in Slovakia.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10.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Which customs and traditions are typical in Great Britain?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11.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Celebrating Christmas in GB.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12.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What are your favourite celebrations/holidays? Why?</w:t>
      </w:r>
    </w:p>
    <w:p w:rsidR="00832111" w:rsidRDefault="00832111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sz w:val="28"/>
          <w:szCs w:val="28"/>
          <w:lang w:val="en-GB"/>
        </w:rPr>
      </w:pPr>
    </w:p>
    <w:p w:rsidR="00832111" w:rsidRDefault="00832111" w:rsidP="00832111">
      <w:pPr>
        <w:rPr>
          <w:rFonts w:ascii="Arial" w:hAnsi="Arial" w:cs="Arial"/>
          <w:b/>
          <w:sz w:val="28"/>
          <w:szCs w:val="28"/>
          <w:lang w:val="en-GB"/>
        </w:rPr>
      </w:pPr>
      <w:r w:rsidRPr="00E84146">
        <w:rPr>
          <w:rFonts w:ascii="Arial" w:hAnsi="Arial" w:cs="Arial"/>
          <w:b/>
          <w:sz w:val="28"/>
          <w:szCs w:val="28"/>
          <w:lang w:val="en-GB"/>
        </w:rPr>
        <w:lastRenderedPageBreak/>
        <w:t xml:space="preserve">Task 3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E84146">
        <w:rPr>
          <w:rFonts w:ascii="Arial" w:hAnsi="Arial" w:cs="Arial"/>
          <w:b/>
          <w:sz w:val="28"/>
          <w:szCs w:val="28"/>
          <w:lang w:val="en-GB"/>
        </w:rPr>
        <w:t xml:space="preserve"> Education</w:t>
      </w:r>
    </w:p>
    <w:p w:rsidR="00CE6B3F" w:rsidRDefault="00CE6B3F" w:rsidP="00832111">
      <w:pPr>
        <w:rPr>
          <w:rFonts w:ascii="Arial" w:hAnsi="Arial" w:cs="Arial"/>
          <w:b/>
          <w:sz w:val="28"/>
          <w:szCs w:val="28"/>
          <w:lang w:val="en-GB"/>
        </w:rPr>
      </w:pPr>
    </w:p>
    <w:p w:rsidR="00CE6B3F" w:rsidRDefault="00CE6B3F" w:rsidP="00832111">
      <w:pPr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Simulation:</w:t>
      </w:r>
    </w:p>
    <w:p w:rsidR="00832111" w:rsidRPr="002D35DE" w:rsidRDefault="00832111" w:rsidP="00832111">
      <w:pPr>
        <w:rPr>
          <w:rFonts w:ascii="Arial" w:hAnsi="Arial" w:cs="Arial"/>
          <w:b/>
          <w:sz w:val="20"/>
          <w:szCs w:val="28"/>
          <w:lang w:val="en-GB"/>
        </w:rPr>
      </w:pPr>
    </w:p>
    <w:p w:rsidR="00832111" w:rsidRPr="00E84146" w:rsidRDefault="00832111" w:rsidP="00832111">
      <w:pPr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Answer </w:t>
      </w:r>
      <w:r w:rsidRPr="00E84146">
        <w:rPr>
          <w:rFonts w:ascii="Arial" w:hAnsi="Arial" w:cs="Arial"/>
          <w:sz w:val="28"/>
          <w:szCs w:val="28"/>
          <w:lang w:val="en-GB"/>
        </w:rPr>
        <w:t>the questions: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1.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What activities can students do in our school? Which clubs can they 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join?</w:t>
      </w:r>
    </w:p>
    <w:p w:rsid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2. </w:t>
      </w:r>
      <w:r w:rsidR="00832111" w:rsidRPr="00CE6B3F">
        <w:rPr>
          <w:rFonts w:ascii="Arial" w:hAnsi="Arial" w:cs="Arial"/>
          <w:sz w:val="28"/>
          <w:szCs w:val="28"/>
          <w:lang w:val="en-GB"/>
        </w:rPr>
        <w:t xml:space="preserve">What other new clubs and hobby groups should be opened in our </w:t>
      </w:r>
    </w:p>
    <w:p w:rsidR="00832111" w:rsidRPr="00CE6B3F" w:rsidRDefault="00CE6B3F" w:rsidP="00CE6B3F">
      <w:pPr>
        <w:jc w:val="both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 xml:space="preserve">    </w:t>
      </w:r>
      <w:r w:rsidR="00832111" w:rsidRPr="00CE6B3F">
        <w:rPr>
          <w:rFonts w:ascii="Arial" w:hAnsi="Arial" w:cs="Arial"/>
          <w:sz w:val="28"/>
          <w:szCs w:val="28"/>
          <w:lang w:val="en-GB"/>
        </w:rPr>
        <w:t>school? (min 5) Why?</w:t>
      </w:r>
    </w:p>
    <w:p w:rsidR="00832111" w:rsidRPr="00730880" w:rsidRDefault="00832111" w:rsidP="00832111">
      <w:pPr>
        <w:rPr>
          <w:lang w:val="en-US"/>
        </w:rPr>
      </w:pPr>
    </w:p>
    <w:p w:rsidR="009E4A7B" w:rsidRDefault="009E4A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460AA" w:rsidRPr="000642C1" w:rsidRDefault="006B2A0F" w:rsidP="000460A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:rsidR="006B2A0F" w:rsidRPr="000642C1" w:rsidRDefault="006B2A0F" w:rsidP="000642C1">
      <w:pPr>
        <w:jc w:val="both"/>
        <w:rPr>
          <w:rFonts w:ascii="Arial" w:hAnsi="Arial" w:cs="Arial"/>
          <w:sz w:val="28"/>
          <w:szCs w:val="28"/>
        </w:rPr>
      </w:pPr>
    </w:p>
    <w:sectPr w:rsidR="006B2A0F" w:rsidRPr="000642C1" w:rsidSect="006B2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C4A" w:rsidRDefault="00140C4A" w:rsidP="00DF0C03">
      <w:r>
        <w:separator/>
      </w:r>
    </w:p>
  </w:endnote>
  <w:endnote w:type="continuationSeparator" w:id="0">
    <w:p w:rsidR="00140C4A" w:rsidRDefault="00140C4A" w:rsidP="00DF0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C4A" w:rsidRDefault="00140C4A" w:rsidP="00DF0C03">
      <w:r>
        <w:separator/>
      </w:r>
    </w:p>
  </w:footnote>
  <w:footnote w:type="continuationSeparator" w:id="0">
    <w:p w:rsidR="00140C4A" w:rsidRDefault="00140C4A" w:rsidP="00DF0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93A7E"/>
    <w:multiLevelType w:val="hybridMultilevel"/>
    <w:tmpl w:val="3B5474B8"/>
    <w:lvl w:ilvl="0" w:tplc="94364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B2D7A"/>
    <w:multiLevelType w:val="hybridMultilevel"/>
    <w:tmpl w:val="2974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79AE"/>
    <w:multiLevelType w:val="hybridMultilevel"/>
    <w:tmpl w:val="85B4B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4EAA"/>
    <w:multiLevelType w:val="hybridMultilevel"/>
    <w:tmpl w:val="C5DC332A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367C8"/>
    <w:multiLevelType w:val="hybridMultilevel"/>
    <w:tmpl w:val="9B3232EA"/>
    <w:lvl w:ilvl="0" w:tplc="F0908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D06CB"/>
    <w:multiLevelType w:val="hybridMultilevel"/>
    <w:tmpl w:val="583422C2"/>
    <w:lvl w:ilvl="0" w:tplc="9430A4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8F14A1"/>
    <w:multiLevelType w:val="hybridMultilevel"/>
    <w:tmpl w:val="5120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A90"/>
    <w:multiLevelType w:val="hybridMultilevel"/>
    <w:tmpl w:val="0D5E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81F11"/>
    <w:multiLevelType w:val="hybridMultilevel"/>
    <w:tmpl w:val="FFC4BA06"/>
    <w:lvl w:ilvl="0" w:tplc="44DE59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A23E0D"/>
    <w:multiLevelType w:val="hybridMultilevel"/>
    <w:tmpl w:val="9F8098B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62AFA"/>
    <w:multiLevelType w:val="hybridMultilevel"/>
    <w:tmpl w:val="2056CEC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8515A"/>
    <w:multiLevelType w:val="hybridMultilevel"/>
    <w:tmpl w:val="85B4B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C406A"/>
    <w:multiLevelType w:val="hybridMultilevel"/>
    <w:tmpl w:val="A78052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C209D"/>
    <w:multiLevelType w:val="hybridMultilevel"/>
    <w:tmpl w:val="27E86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224B1"/>
    <w:multiLevelType w:val="hybridMultilevel"/>
    <w:tmpl w:val="7188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376C3"/>
    <w:multiLevelType w:val="hybridMultilevel"/>
    <w:tmpl w:val="E318B272"/>
    <w:lvl w:ilvl="0" w:tplc="B9F475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F21170"/>
    <w:multiLevelType w:val="hybridMultilevel"/>
    <w:tmpl w:val="0BDEC412"/>
    <w:lvl w:ilvl="0" w:tplc="6ECCE4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51BFB"/>
    <w:multiLevelType w:val="hybridMultilevel"/>
    <w:tmpl w:val="BF26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D591A"/>
    <w:multiLevelType w:val="hybridMultilevel"/>
    <w:tmpl w:val="D748A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F62DF"/>
    <w:multiLevelType w:val="hybridMultilevel"/>
    <w:tmpl w:val="E902B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C7A10"/>
    <w:multiLevelType w:val="hybridMultilevel"/>
    <w:tmpl w:val="12689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E4996"/>
    <w:multiLevelType w:val="hybridMultilevel"/>
    <w:tmpl w:val="12689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B0473"/>
    <w:multiLevelType w:val="hybridMultilevel"/>
    <w:tmpl w:val="6122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6C02C1"/>
    <w:multiLevelType w:val="hybridMultilevel"/>
    <w:tmpl w:val="9E665E8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B5F75"/>
    <w:multiLevelType w:val="hybridMultilevel"/>
    <w:tmpl w:val="617A104E"/>
    <w:lvl w:ilvl="0" w:tplc="66B83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634DD3"/>
    <w:multiLevelType w:val="hybridMultilevel"/>
    <w:tmpl w:val="CF5E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85717"/>
    <w:multiLevelType w:val="hybridMultilevel"/>
    <w:tmpl w:val="56625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C3966"/>
    <w:multiLevelType w:val="hybridMultilevel"/>
    <w:tmpl w:val="30023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72AA2"/>
    <w:multiLevelType w:val="hybridMultilevel"/>
    <w:tmpl w:val="36FA9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495300"/>
    <w:multiLevelType w:val="hybridMultilevel"/>
    <w:tmpl w:val="4126DF6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A75AA"/>
    <w:multiLevelType w:val="hybridMultilevel"/>
    <w:tmpl w:val="79901F62"/>
    <w:lvl w:ilvl="0" w:tplc="D78A5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CD3DEB"/>
    <w:multiLevelType w:val="hybridMultilevel"/>
    <w:tmpl w:val="2490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25462"/>
    <w:multiLevelType w:val="hybridMultilevel"/>
    <w:tmpl w:val="85B4B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8299D"/>
    <w:multiLevelType w:val="hybridMultilevel"/>
    <w:tmpl w:val="E7F41D1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1162E"/>
    <w:multiLevelType w:val="hybridMultilevel"/>
    <w:tmpl w:val="62280846"/>
    <w:lvl w:ilvl="0" w:tplc="D71E19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F87CA1"/>
    <w:multiLevelType w:val="hybridMultilevel"/>
    <w:tmpl w:val="C3729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F39A7"/>
    <w:multiLevelType w:val="hybridMultilevel"/>
    <w:tmpl w:val="09F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C1215"/>
    <w:multiLevelType w:val="hybridMultilevel"/>
    <w:tmpl w:val="74D69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465FD7"/>
    <w:multiLevelType w:val="hybridMultilevel"/>
    <w:tmpl w:val="BA7CCA08"/>
    <w:lvl w:ilvl="0" w:tplc="FE161A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FB921D8"/>
    <w:multiLevelType w:val="hybridMultilevel"/>
    <w:tmpl w:val="A78052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35"/>
  </w:num>
  <w:num w:numId="4">
    <w:abstractNumId w:val="28"/>
  </w:num>
  <w:num w:numId="5">
    <w:abstractNumId w:val="6"/>
  </w:num>
  <w:num w:numId="6">
    <w:abstractNumId w:val="37"/>
  </w:num>
  <w:num w:numId="7">
    <w:abstractNumId w:val="30"/>
  </w:num>
  <w:num w:numId="8">
    <w:abstractNumId w:val="0"/>
  </w:num>
  <w:num w:numId="9">
    <w:abstractNumId w:val="22"/>
  </w:num>
  <w:num w:numId="10">
    <w:abstractNumId w:val="32"/>
  </w:num>
  <w:num w:numId="11">
    <w:abstractNumId w:val="2"/>
  </w:num>
  <w:num w:numId="12">
    <w:abstractNumId w:val="11"/>
  </w:num>
  <w:num w:numId="13">
    <w:abstractNumId w:val="25"/>
  </w:num>
  <w:num w:numId="14">
    <w:abstractNumId w:val="24"/>
  </w:num>
  <w:num w:numId="15">
    <w:abstractNumId w:val="26"/>
  </w:num>
  <w:num w:numId="16">
    <w:abstractNumId w:val="20"/>
  </w:num>
  <w:num w:numId="17">
    <w:abstractNumId w:val="27"/>
  </w:num>
  <w:num w:numId="18">
    <w:abstractNumId w:val="34"/>
  </w:num>
  <w:num w:numId="19">
    <w:abstractNumId w:val="18"/>
  </w:num>
  <w:num w:numId="20">
    <w:abstractNumId w:val="17"/>
  </w:num>
  <w:num w:numId="21">
    <w:abstractNumId w:val="36"/>
  </w:num>
  <w:num w:numId="22">
    <w:abstractNumId w:val="31"/>
  </w:num>
  <w:num w:numId="23">
    <w:abstractNumId w:val="38"/>
  </w:num>
  <w:num w:numId="24">
    <w:abstractNumId w:val="19"/>
  </w:num>
  <w:num w:numId="25">
    <w:abstractNumId w:val="1"/>
  </w:num>
  <w:num w:numId="26">
    <w:abstractNumId w:val="16"/>
  </w:num>
  <w:num w:numId="27">
    <w:abstractNumId w:val="4"/>
  </w:num>
  <w:num w:numId="28">
    <w:abstractNumId w:val="15"/>
  </w:num>
  <w:num w:numId="29">
    <w:abstractNumId w:val="14"/>
  </w:num>
  <w:num w:numId="30">
    <w:abstractNumId w:val="5"/>
  </w:num>
  <w:num w:numId="31">
    <w:abstractNumId w:val="8"/>
  </w:num>
  <w:num w:numId="32">
    <w:abstractNumId w:val="7"/>
  </w:num>
  <w:num w:numId="33">
    <w:abstractNumId w:val="23"/>
  </w:num>
  <w:num w:numId="34">
    <w:abstractNumId w:val="21"/>
  </w:num>
  <w:num w:numId="35">
    <w:abstractNumId w:val="10"/>
  </w:num>
  <w:num w:numId="36">
    <w:abstractNumId w:val="9"/>
  </w:num>
  <w:num w:numId="37">
    <w:abstractNumId w:val="29"/>
  </w:num>
  <w:num w:numId="38">
    <w:abstractNumId w:val="33"/>
  </w:num>
  <w:num w:numId="39">
    <w:abstractNumId w:val="12"/>
  </w:num>
  <w:num w:numId="40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6E6"/>
    <w:rsid w:val="0001112C"/>
    <w:rsid w:val="00021632"/>
    <w:rsid w:val="00033FC4"/>
    <w:rsid w:val="000460AA"/>
    <w:rsid w:val="000642C1"/>
    <w:rsid w:val="00083BB2"/>
    <w:rsid w:val="00094242"/>
    <w:rsid w:val="000A0D06"/>
    <w:rsid w:val="000A6D52"/>
    <w:rsid w:val="000E3D64"/>
    <w:rsid w:val="000F4683"/>
    <w:rsid w:val="0010452A"/>
    <w:rsid w:val="00104B18"/>
    <w:rsid w:val="0010501F"/>
    <w:rsid w:val="001233DF"/>
    <w:rsid w:val="00126FCE"/>
    <w:rsid w:val="00140C4A"/>
    <w:rsid w:val="00150BF1"/>
    <w:rsid w:val="00152BC6"/>
    <w:rsid w:val="001661D0"/>
    <w:rsid w:val="00175C58"/>
    <w:rsid w:val="001807C2"/>
    <w:rsid w:val="001A210F"/>
    <w:rsid w:val="001A2184"/>
    <w:rsid w:val="001B0D77"/>
    <w:rsid w:val="001B2766"/>
    <w:rsid w:val="001D0B48"/>
    <w:rsid w:val="001D2C13"/>
    <w:rsid w:val="001D605E"/>
    <w:rsid w:val="001F6489"/>
    <w:rsid w:val="00201B0D"/>
    <w:rsid w:val="002037F1"/>
    <w:rsid w:val="0022345F"/>
    <w:rsid w:val="002350B7"/>
    <w:rsid w:val="0023760B"/>
    <w:rsid w:val="00242098"/>
    <w:rsid w:val="0025044E"/>
    <w:rsid w:val="002667EF"/>
    <w:rsid w:val="00267270"/>
    <w:rsid w:val="002A2638"/>
    <w:rsid w:val="002A3B7E"/>
    <w:rsid w:val="002B0551"/>
    <w:rsid w:val="002D0139"/>
    <w:rsid w:val="002F05E1"/>
    <w:rsid w:val="002F246A"/>
    <w:rsid w:val="00303723"/>
    <w:rsid w:val="0030578E"/>
    <w:rsid w:val="00305836"/>
    <w:rsid w:val="00317148"/>
    <w:rsid w:val="003264EE"/>
    <w:rsid w:val="00332793"/>
    <w:rsid w:val="003345BE"/>
    <w:rsid w:val="003505A5"/>
    <w:rsid w:val="00356481"/>
    <w:rsid w:val="00372EE9"/>
    <w:rsid w:val="003776D0"/>
    <w:rsid w:val="00383D1F"/>
    <w:rsid w:val="00386DF4"/>
    <w:rsid w:val="003B4EE6"/>
    <w:rsid w:val="003C2CE6"/>
    <w:rsid w:val="003D6DA9"/>
    <w:rsid w:val="003E2A75"/>
    <w:rsid w:val="003E5A13"/>
    <w:rsid w:val="004073EB"/>
    <w:rsid w:val="00417899"/>
    <w:rsid w:val="0042179C"/>
    <w:rsid w:val="00451265"/>
    <w:rsid w:val="00473185"/>
    <w:rsid w:val="00475593"/>
    <w:rsid w:val="00485BB5"/>
    <w:rsid w:val="00485E3F"/>
    <w:rsid w:val="00492E05"/>
    <w:rsid w:val="004950E1"/>
    <w:rsid w:val="004A3B7A"/>
    <w:rsid w:val="004B610A"/>
    <w:rsid w:val="004C4D3B"/>
    <w:rsid w:val="004E61D1"/>
    <w:rsid w:val="004E7ED1"/>
    <w:rsid w:val="004F1117"/>
    <w:rsid w:val="005079EC"/>
    <w:rsid w:val="005221FB"/>
    <w:rsid w:val="00550DF0"/>
    <w:rsid w:val="005671F1"/>
    <w:rsid w:val="005673A9"/>
    <w:rsid w:val="0057232D"/>
    <w:rsid w:val="00580F44"/>
    <w:rsid w:val="00590E68"/>
    <w:rsid w:val="00593642"/>
    <w:rsid w:val="005A1422"/>
    <w:rsid w:val="005C07B4"/>
    <w:rsid w:val="005C1EA8"/>
    <w:rsid w:val="005C61D4"/>
    <w:rsid w:val="005D440A"/>
    <w:rsid w:val="005F00A2"/>
    <w:rsid w:val="005F36B4"/>
    <w:rsid w:val="005F6BD5"/>
    <w:rsid w:val="00610146"/>
    <w:rsid w:val="00611EBD"/>
    <w:rsid w:val="00632CC4"/>
    <w:rsid w:val="0063739C"/>
    <w:rsid w:val="00643844"/>
    <w:rsid w:val="00651FEC"/>
    <w:rsid w:val="00653654"/>
    <w:rsid w:val="0068327C"/>
    <w:rsid w:val="00686B19"/>
    <w:rsid w:val="00693A94"/>
    <w:rsid w:val="006A00A5"/>
    <w:rsid w:val="006A1AC1"/>
    <w:rsid w:val="006B2A0F"/>
    <w:rsid w:val="006B56AE"/>
    <w:rsid w:val="006B679D"/>
    <w:rsid w:val="006C692E"/>
    <w:rsid w:val="006E0B8E"/>
    <w:rsid w:val="006E18C3"/>
    <w:rsid w:val="006E4B75"/>
    <w:rsid w:val="006F3EBF"/>
    <w:rsid w:val="006F3ECB"/>
    <w:rsid w:val="006F4BFF"/>
    <w:rsid w:val="00710D03"/>
    <w:rsid w:val="0071222E"/>
    <w:rsid w:val="00776782"/>
    <w:rsid w:val="00777534"/>
    <w:rsid w:val="007813F1"/>
    <w:rsid w:val="0078465C"/>
    <w:rsid w:val="007B325A"/>
    <w:rsid w:val="007C1878"/>
    <w:rsid w:val="007C4D33"/>
    <w:rsid w:val="008253F8"/>
    <w:rsid w:val="00832111"/>
    <w:rsid w:val="00837191"/>
    <w:rsid w:val="00845569"/>
    <w:rsid w:val="008625FA"/>
    <w:rsid w:val="00875D82"/>
    <w:rsid w:val="008902AA"/>
    <w:rsid w:val="008933EC"/>
    <w:rsid w:val="008A73CA"/>
    <w:rsid w:val="008B568A"/>
    <w:rsid w:val="008B645E"/>
    <w:rsid w:val="008C0B95"/>
    <w:rsid w:val="008E0315"/>
    <w:rsid w:val="009124D1"/>
    <w:rsid w:val="0091695C"/>
    <w:rsid w:val="009568B1"/>
    <w:rsid w:val="00970F13"/>
    <w:rsid w:val="00974473"/>
    <w:rsid w:val="00986347"/>
    <w:rsid w:val="009939A3"/>
    <w:rsid w:val="00994CFC"/>
    <w:rsid w:val="00997196"/>
    <w:rsid w:val="009A359D"/>
    <w:rsid w:val="009B7988"/>
    <w:rsid w:val="009C65ED"/>
    <w:rsid w:val="009E4A7B"/>
    <w:rsid w:val="00A01F52"/>
    <w:rsid w:val="00A21504"/>
    <w:rsid w:val="00A253BE"/>
    <w:rsid w:val="00A303DC"/>
    <w:rsid w:val="00A31AAD"/>
    <w:rsid w:val="00A535CA"/>
    <w:rsid w:val="00A56583"/>
    <w:rsid w:val="00A61FCB"/>
    <w:rsid w:val="00A628B9"/>
    <w:rsid w:val="00A6612B"/>
    <w:rsid w:val="00A7497F"/>
    <w:rsid w:val="00A82DA5"/>
    <w:rsid w:val="00A83862"/>
    <w:rsid w:val="00A90B6D"/>
    <w:rsid w:val="00AA154D"/>
    <w:rsid w:val="00AA565B"/>
    <w:rsid w:val="00AC3D64"/>
    <w:rsid w:val="00AD5FDC"/>
    <w:rsid w:val="00AE035B"/>
    <w:rsid w:val="00AE3B70"/>
    <w:rsid w:val="00AE76E6"/>
    <w:rsid w:val="00B05378"/>
    <w:rsid w:val="00B15A9C"/>
    <w:rsid w:val="00B25A63"/>
    <w:rsid w:val="00B60E14"/>
    <w:rsid w:val="00B66A24"/>
    <w:rsid w:val="00B70821"/>
    <w:rsid w:val="00B90AE7"/>
    <w:rsid w:val="00B971EA"/>
    <w:rsid w:val="00BA0E14"/>
    <w:rsid w:val="00BA29A5"/>
    <w:rsid w:val="00BB3E8C"/>
    <w:rsid w:val="00BB4363"/>
    <w:rsid w:val="00BB77B7"/>
    <w:rsid w:val="00BC1482"/>
    <w:rsid w:val="00BC7786"/>
    <w:rsid w:val="00BD02AA"/>
    <w:rsid w:val="00BD4F3F"/>
    <w:rsid w:val="00BE228B"/>
    <w:rsid w:val="00BE39F7"/>
    <w:rsid w:val="00C11B9D"/>
    <w:rsid w:val="00C208B2"/>
    <w:rsid w:val="00C225CC"/>
    <w:rsid w:val="00C2785A"/>
    <w:rsid w:val="00C7458C"/>
    <w:rsid w:val="00C77851"/>
    <w:rsid w:val="00C97722"/>
    <w:rsid w:val="00CA4FA1"/>
    <w:rsid w:val="00CD2EEF"/>
    <w:rsid w:val="00CD67BB"/>
    <w:rsid w:val="00CE4517"/>
    <w:rsid w:val="00CE6B3F"/>
    <w:rsid w:val="00CF4446"/>
    <w:rsid w:val="00D05F1E"/>
    <w:rsid w:val="00D06BF6"/>
    <w:rsid w:val="00D20117"/>
    <w:rsid w:val="00D24D4B"/>
    <w:rsid w:val="00D25458"/>
    <w:rsid w:val="00D3692D"/>
    <w:rsid w:val="00D53DA2"/>
    <w:rsid w:val="00D60B58"/>
    <w:rsid w:val="00D70DAE"/>
    <w:rsid w:val="00D71ED5"/>
    <w:rsid w:val="00D92A8A"/>
    <w:rsid w:val="00DA6F44"/>
    <w:rsid w:val="00DB378D"/>
    <w:rsid w:val="00DD1F5F"/>
    <w:rsid w:val="00DD2C50"/>
    <w:rsid w:val="00DE2EC7"/>
    <w:rsid w:val="00DF0C03"/>
    <w:rsid w:val="00DF5BBE"/>
    <w:rsid w:val="00E00A6D"/>
    <w:rsid w:val="00E0102F"/>
    <w:rsid w:val="00E01ECD"/>
    <w:rsid w:val="00E20E05"/>
    <w:rsid w:val="00E3165D"/>
    <w:rsid w:val="00E53081"/>
    <w:rsid w:val="00E55FED"/>
    <w:rsid w:val="00E66751"/>
    <w:rsid w:val="00E67797"/>
    <w:rsid w:val="00E83845"/>
    <w:rsid w:val="00E84CA0"/>
    <w:rsid w:val="00E96110"/>
    <w:rsid w:val="00EC6E23"/>
    <w:rsid w:val="00ED0C2E"/>
    <w:rsid w:val="00ED7E41"/>
    <w:rsid w:val="00EF46AD"/>
    <w:rsid w:val="00EF5DFA"/>
    <w:rsid w:val="00F21BC1"/>
    <w:rsid w:val="00F309F5"/>
    <w:rsid w:val="00F522E3"/>
    <w:rsid w:val="00F73BAD"/>
    <w:rsid w:val="00F856B1"/>
    <w:rsid w:val="00FA330E"/>
    <w:rsid w:val="00FA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07CB5D1-A8D4-4677-B43A-8C048AE3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3A94"/>
    <w:rPr>
      <w:sz w:val="24"/>
      <w:szCs w:val="24"/>
      <w:lang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693A94"/>
    <w:pPr>
      <w:keepNext/>
      <w:jc w:val="both"/>
      <w:outlineLvl w:val="0"/>
    </w:pPr>
    <w:rPr>
      <w:rFonts w:ascii="Arial" w:hAnsi="Arial" w:cs="Arial"/>
      <w:sz w:val="28"/>
    </w:rPr>
  </w:style>
  <w:style w:type="paragraph" w:styleId="Nadpis2">
    <w:name w:val="heading 2"/>
    <w:basedOn w:val="Normlny"/>
    <w:next w:val="Normlny"/>
    <w:link w:val="Nadpis2Char"/>
    <w:semiHidden/>
    <w:unhideWhenUsed/>
    <w:qFormat/>
    <w:rsid w:val="00BD0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7">
    <w:name w:val="heading 7"/>
    <w:basedOn w:val="Normlny"/>
    <w:next w:val="Normlny"/>
    <w:link w:val="Nadpis7Char"/>
    <w:uiPriority w:val="9"/>
    <w:qFormat/>
    <w:rsid w:val="00693A94"/>
    <w:pPr>
      <w:keepNext/>
      <w:ind w:left="900"/>
      <w:jc w:val="both"/>
      <w:outlineLvl w:val="6"/>
    </w:pPr>
    <w:rPr>
      <w:rFonts w:ascii="Arial" w:hAnsi="Arial"/>
      <w:b/>
      <w:bCs/>
      <w:sz w:val="28"/>
    </w:rPr>
  </w:style>
  <w:style w:type="paragraph" w:styleId="Nadpis8">
    <w:name w:val="heading 8"/>
    <w:basedOn w:val="Normlny"/>
    <w:next w:val="Normlny"/>
    <w:link w:val="Nadpis8Char"/>
    <w:uiPriority w:val="9"/>
    <w:qFormat/>
    <w:rsid w:val="00693A94"/>
    <w:pPr>
      <w:keepNext/>
      <w:jc w:val="center"/>
      <w:outlineLvl w:val="7"/>
    </w:pPr>
    <w:rPr>
      <w:rFonts w:ascii="Arial" w:hAnsi="Arial"/>
      <w:b/>
      <w:bCs/>
      <w:sz w:val="28"/>
    </w:rPr>
  </w:style>
  <w:style w:type="paragraph" w:styleId="Nadpis9">
    <w:name w:val="heading 9"/>
    <w:basedOn w:val="Normlny"/>
    <w:next w:val="Normlny"/>
    <w:link w:val="Nadpis9Char"/>
    <w:uiPriority w:val="9"/>
    <w:qFormat/>
    <w:rsid w:val="00693A94"/>
    <w:pPr>
      <w:keepNext/>
      <w:jc w:val="both"/>
      <w:outlineLvl w:val="8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82DD0"/>
    <w:rPr>
      <w:rFonts w:ascii="Cambria" w:eastAsia="Times New Roman" w:hAnsi="Cambria" w:cs="Times New Roman"/>
      <w:b/>
      <w:bCs/>
      <w:kern w:val="32"/>
      <w:sz w:val="32"/>
      <w:szCs w:val="32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rsid w:val="00082DD0"/>
    <w:rPr>
      <w:rFonts w:ascii="Calibri" w:eastAsia="Times New Roman" w:hAnsi="Calibri" w:cs="Times New Roman"/>
      <w:sz w:val="24"/>
      <w:szCs w:val="24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rsid w:val="00082DD0"/>
    <w:rPr>
      <w:rFonts w:ascii="Calibri" w:eastAsia="Times New Roman" w:hAnsi="Calibri" w:cs="Times New Roman"/>
      <w:i/>
      <w:iCs/>
      <w:sz w:val="24"/>
      <w:szCs w:val="24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82DD0"/>
    <w:rPr>
      <w:rFonts w:ascii="Cambria" w:eastAsia="Times New Roman" w:hAnsi="Cambria" w:cs="Times New Roman"/>
      <w:sz w:val="22"/>
      <w:szCs w:val="22"/>
      <w:lang w:val="sk-SK"/>
    </w:rPr>
  </w:style>
  <w:style w:type="paragraph" w:styleId="Zkladntext">
    <w:name w:val="Body Text"/>
    <w:basedOn w:val="Normlny"/>
    <w:link w:val="ZkladntextChar"/>
    <w:uiPriority w:val="99"/>
    <w:rsid w:val="00693A94"/>
    <w:rPr>
      <w:rFonts w:ascii="Arial" w:hAnsi="Arial"/>
      <w:sz w:val="28"/>
    </w:rPr>
  </w:style>
  <w:style w:type="character" w:customStyle="1" w:styleId="ZkladntextChar">
    <w:name w:val="Základný text Char"/>
    <w:basedOn w:val="Predvolenpsmoodseku"/>
    <w:link w:val="Zkladntext"/>
    <w:uiPriority w:val="99"/>
    <w:rsid w:val="00082DD0"/>
    <w:rPr>
      <w:sz w:val="24"/>
      <w:szCs w:val="24"/>
      <w:lang w:val="sk-SK"/>
    </w:rPr>
  </w:style>
  <w:style w:type="paragraph" w:styleId="Zkladntext2">
    <w:name w:val="Body Text 2"/>
    <w:basedOn w:val="Normlny"/>
    <w:link w:val="Zkladntext2Char"/>
    <w:uiPriority w:val="99"/>
    <w:rsid w:val="00693A94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semiHidden/>
    <w:rsid w:val="00082DD0"/>
    <w:rPr>
      <w:sz w:val="24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9124D1"/>
    <w:pPr>
      <w:ind w:left="720"/>
      <w:contextualSpacing/>
    </w:pPr>
  </w:style>
  <w:style w:type="paragraph" w:styleId="Hlavika">
    <w:name w:val="header"/>
    <w:basedOn w:val="Normlny"/>
    <w:link w:val="HlavikaChar"/>
    <w:rsid w:val="00DF0C0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DF0C03"/>
    <w:rPr>
      <w:sz w:val="24"/>
      <w:szCs w:val="24"/>
      <w:lang w:eastAsia="en-US"/>
    </w:rPr>
  </w:style>
  <w:style w:type="paragraph" w:styleId="Pta">
    <w:name w:val="footer"/>
    <w:basedOn w:val="Normlny"/>
    <w:link w:val="PtaChar"/>
    <w:rsid w:val="00DF0C0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DF0C03"/>
    <w:rPr>
      <w:sz w:val="24"/>
      <w:szCs w:val="24"/>
      <w:lang w:eastAsia="en-US"/>
    </w:rPr>
  </w:style>
  <w:style w:type="paragraph" w:styleId="Textbubliny">
    <w:name w:val="Balloon Text"/>
    <w:basedOn w:val="Normlny"/>
    <w:link w:val="TextbublinyChar"/>
    <w:rsid w:val="00632CC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632CC4"/>
    <w:rPr>
      <w:rFonts w:ascii="Tahoma" w:hAnsi="Tahoma" w:cs="Tahoma"/>
      <w:sz w:val="16"/>
      <w:szCs w:val="16"/>
      <w:lang w:eastAsia="en-US"/>
    </w:rPr>
  </w:style>
  <w:style w:type="character" w:customStyle="1" w:styleId="Nadpis2Char">
    <w:name w:val="Nadpis 2 Char"/>
    <w:basedOn w:val="Predvolenpsmoodseku"/>
    <w:link w:val="Nadpis2"/>
    <w:semiHidden/>
    <w:rsid w:val="00BD02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aturita%202015%20ANJ%20B2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495467-5272-4F45-806B-7599A6DDA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maturita 2015 ANJ B2.dot</Template>
  <TotalTime>25</TotalTime>
  <Pages>57</Pages>
  <Words>7373</Words>
  <Characters>42027</Characters>
  <Application>Microsoft Office Word</Application>
  <DocSecurity>0</DocSecurity>
  <Lines>350</Lines>
  <Paragraphs>98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v Gelnici</vt:lpstr>
    </vt:vector>
  </TitlesOfParts>
  <Company>doma</Company>
  <LinksUpToDate>false</LinksUpToDate>
  <CharactersWithSpaces>49302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v Gelnici</dc:title>
  <dc:creator>Doma</dc:creator>
  <cp:lastModifiedBy>Dušan Andraško</cp:lastModifiedBy>
  <cp:revision>4</cp:revision>
  <cp:lastPrinted>2018-03-23T09:06:00Z</cp:lastPrinted>
  <dcterms:created xsi:type="dcterms:W3CDTF">2018-03-23T08:43:00Z</dcterms:created>
  <dcterms:modified xsi:type="dcterms:W3CDTF">2018-03-23T11:46:00Z</dcterms:modified>
</cp:coreProperties>
</file>