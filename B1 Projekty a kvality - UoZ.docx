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F06D3" w14:textId="77777777" w:rsidR="001235EA" w:rsidRPr="00D602C9" w:rsidRDefault="00D06201">
      <w:pPr>
        <w:pStyle w:val="Nzov"/>
        <w:rPr>
          <w:lang w:val="sk-SK"/>
        </w:rPr>
      </w:pPr>
      <w:sdt>
        <w:sdtPr>
          <w:rPr>
            <w:rStyle w:val="NzovChar"/>
            <w:lang w:val="sk-SK"/>
          </w:rPr>
          <w:alias w:val="Kategória metódy"/>
          <w:tag w:val="Kategória metódy"/>
          <w:id w:val="-1961954746"/>
          <w:placeholder>
            <w:docPart w:val="FC0A46B006FF499F9DC9AD012A2D0A00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5327BF">
            <w:rPr>
              <w:rStyle w:val="NzovChar"/>
              <w:lang w:val="sk-SK"/>
            </w:rPr>
            <w:t>B</w:t>
          </w:r>
        </w:sdtContent>
      </w:sdt>
      <w:sdt>
        <w:sdtPr>
          <w:rPr>
            <w:rStyle w:val="NzovChar"/>
            <w:lang w:val="sk-SK"/>
          </w:rPr>
          <w:alias w:val="Číslo metódy"/>
          <w:tag w:val="Číslo metódy"/>
          <w:id w:val="1385379514"/>
          <w:placeholder>
            <w:docPart w:val="598B1D549E62492DB559A78393396C6B"/>
          </w:placeholder>
        </w:sdtPr>
        <w:sdtEndPr>
          <w:rPr>
            <w:rStyle w:val="NzovChar"/>
          </w:rPr>
        </w:sdtEndPr>
        <w:sdtContent>
          <w:r w:rsidR="0095586F">
            <w:rPr>
              <w:rStyle w:val="NzovChar"/>
              <w:lang w:val="sk-SK"/>
            </w:rPr>
            <w:t>1</w:t>
          </w:r>
        </w:sdtContent>
      </w:sdt>
      <w:r w:rsidR="00753FE7" w:rsidRPr="00D602C9">
        <w:rPr>
          <w:rStyle w:val="NzovChar"/>
          <w:lang w:val="sk-SK"/>
        </w:rPr>
        <w:t xml:space="preserve">: </w:t>
      </w:r>
      <w:sdt>
        <w:sdtPr>
          <w:rPr>
            <w:lang w:val="sk-SK"/>
          </w:rPr>
          <w:alias w:val="Názov metódy"/>
          <w:tag w:val="Názov metódy"/>
          <w:id w:val="1501239775"/>
          <w:placeholder>
            <w:docPart w:val="1111A32154FD4EC5A698ADD0B83F2C2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5586F">
            <w:rPr>
              <w:lang w:val="sk-SK"/>
            </w:rPr>
            <w:t>Projekty a kvality</w:t>
          </w:r>
        </w:sdtContent>
      </w:sdt>
    </w:p>
    <w:p w14:paraId="5F3F06D4" w14:textId="77777777" w:rsidR="00D455CF" w:rsidRPr="00D455CF" w:rsidRDefault="00D455CF" w:rsidP="00D455CF">
      <w:pPr>
        <w:pStyle w:val="Podtitul"/>
        <w:spacing w:after="360"/>
        <w:rPr>
          <w:lang w:val="sk-SK"/>
        </w:rPr>
      </w:pPr>
      <w:r>
        <w:rPr>
          <w:rStyle w:val="Nadpis1Char"/>
          <w:lang w:val="sk-SK"/>
        </w:rPr>
        <w:t xml:space="preserve">PRACOVNÝ MATERIÁL </w:t>
      </w:r>
      <w:r w:rsidR="00150C5D">
        <w:rPr>
          <w:rStyle w:val="Nadpis1Char"/>
          <w:lang w:val="sk-SK"/>
        </w:rPr>
        <w:t>PRE uchádzača o</w:t>
      </w:r>
      <w:r>
        <w:rPr>
          <w:rStyle w:val="Nadpis1Char"/>
          <w:lang w:val="sk-SK"/>
        </w:rPr>
        <w:t> </w:t>
      </w:r>
      <w:r w:rsidR="00150C5D">
        <w:rPr>
          <w:rStyle w:val="Nadpis1Char"/>
          <w:lang w:val="sk-SK"/>
        </w:rPr>
        <w:t>zamestnanie</w:t>
      </w:r>
    </w:p>
    <w:tbl>
      <w:tblPr>
        <w:tblW w:w="102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7"/>
        <w:gridCol w:w="4879"/>
        <w:gridCol w:w="4879"/>
      </w:tblGrid>
      <w:tr w:rsidR="0095586F" w:rsidRPr="0095586F" w14:paraId="5F3F06D8" w14:textId="77777777" w:rsidTr="00413408">
        <w:trPr>
          <w:trHeight w:val="368"/>
        </w:trPr>
        <w:tc>
          <w:tcPr>
            <w:tcW w:w="51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FFFFFF"/>
          </w:tcPr>
          <w:p w14:paraId="5F3F06D5" w14:textId="77777777" w:rsidR="0095586F" w:rsidRPr="0095586F" w:rsidRDefault="0095586F" w:rsidP="0095586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sk-SK" w:eastAsia="sk-SK"/>
              </w:rPr>
            </w:pPr>
          </w:p>
        </w:tc>
        <w:tc>
          <w:tcPr>
            <w:tcW w:w="4879" w:type="dxa"/>
            <w:tcBorders>
              <w:top w:val="single" w:sz="4" w:space="0" w:color="FFFFFF"/>
              <w:left w:val="nil"/>
              <w:bottom w:val="single" w:sz="4" w:space="0" w:color="9CC2E5"/>
              <w:right w:val="nil"/>
            </w:tcBorders>
            <w:shd w:val="clear" w:color="auto" w:fill="5B9BD5"/>
            <w:vAlign w:val="center"/>
          </w:tcPr>
          <w:p w14:paraId="5F3F06D6" w14:textId="77777777" w:rsidR="0095586F" w:rsidRPr="0095586F" w:rsidRDefault="0095586F" w:rsidP="0007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sk-SK" w:eastAsia="sk-SK"/>
              </w:rPr>
            </w:pPr>
            <w:r w:rsidRPr="0095586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sk-SK" w:eastAsia="sk-SK"/>
              </w:rPr>
              <w:t>Projekty/Aktivity</w:t>
            </w:r>
          </w:p>
        </w:tc>
        <w:tc>
          <w:tcPr>
            <w:tcW w:w="4879" w:type="dxa"/>
            <w:tcBorders>
              <w:top w:val="single" w:sz="4" w:space="0" w:color="FFFFFF"/>
              <w:left w:val="nil"/>
              <w:bottom w:val="single" w:sz="4" w:space="0" w:color="9CC2E5"/>
              <w:right w:val="single" w:sz="4" w:space="0" w:color="FFFFFF"/>
            </w:tcBorders>
            <w:shd w:val="clear" w:color="auto" w:fill="5B9BD5"/>
            <w:vAlign w:val="center"/>
          </w:tcPr>
          <w:p w14:paraId="5F3F06D7" w14:textId="77777777" w:rsidR="0095586F" w:rsidRPr="0095586F" w:rsidRDefault="0095586F" w:rsidP="0007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sk-SK" w:eastAsia="sk-SK"/>
              </w:rPr>
            </w:pPr>
            <w:r w:rsidRPr="0095586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sk-SK" w:eastAsia="sk-SK"/>
              </w:rPr>
              <w:t>Kvality</w:t>
            </w:r>
          </w:p>
        </w:tc>
      </w:tr>
      <w:tr w:rsidR="0095586F" w:rsidRPr="0095586F" w14:paraId="5F3F06DC" w14:textId="77777777" w:rsidTr="00413408">
        <w:trPr>
          <w:cantSplit/>
          <w:trHeight w:val="3842"/>
        </w:trPr>
        <w:tc>
          <w:tcPr>
            <w:tcW w:w="517" w:type="dxa"/>
            <w:tcBorders>
              <w:top w:val="single" w:sz="4" w:space="0" w:color="FFFFFF"/>
              <w:left w:val="single" w:sz="4" w:space="0" w:color="FFFFFF"/>
              <w:right w:val="single" w:sz="4" w:space="0" w:color="9CC2E5"/>
            </w:tcBorders>
            <w:shd w:val="clear" w:color="auto" w:fill="5B9BD5"/>
            <w:textDirection w:val="btLr"/>
          </w:tcPr>
          <w:p w14:paraId="5F3F06D9" w14:textId="77777777" w:rsidR="0095586F" w:rsidRPr="0095586F" w:rsidRDefault="0095586F" w:rsidP="0095586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sk-SK" w:eastAsia="sk-SK"/>
              </w:rPr>
            </w:pPr>
            <w:r w:rsidRPr="0095586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sk-SK" w:eastAsia="sk-SK"/>
              </w:rPr>
              <w:t>Detstvo</w:t>
            </w:r>
          </w:p>
        </w:tc>
        <w:tc>
          <w:tcPr>
            <w:tcW w:w="487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</w:tcPr>
          <w:p w14:paraId="5F3F06DA" w14:textId="77777777" w:rsidR="0095586F" w:rsidRPr="0095586F" w:rsidRDefault="0095586F" w:rsidP="009558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sk-SK" w:eastAsia="sk-SK"/>
              </w:rPr>
            </w:pPr>
          </w:p>
        </w:tc>
        <w:tc>
          <w:tcPr>
            <w:tcW w:w="487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</w:tcPr>
          <w:p w14:paraId="5F3F06DB" w14:textId="77777777" w:rsidR="0095586F" w:rsidRPr="0095586F" w:rsidRDefault="0095586F" w:rsidP="009558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sk-SK" w:eastAsia="sk-SK"/>
              </w:rPr>
            </w:pPr>
          </w:p>
        </w:tc>
      </w:tr>
      <w:tr w:rsidR="0095586F" w:rsidRPr="0095586F" w14:paraId="5F3F06E0" w14:textId="77777777" w:rsidTr="00413408">
        <w:trPr>
          <w:cantSplit/>
          <w:trHeight w:val="3842"/>
        </w:trPr>
        <w:tc>
          <w:tcPr>
            <w:tcW w:w="517" w:type="dxa"/>
            <w:tcBorders>
              <w:left w:val="single" w:sz="4" w:space="0" w:color="FFFFFF"/>
              <w:right w:val="single" w:sz="4" w:space="0" w:color="9CC2E5"/>
            </w:tcBorders>
            <w:shd w:val="clear" w:color="auto" w:fill="5B9BD5"/>
            <w:textDirection w:val="btLr"/>
          </w:tcPr>
          <w:p w14:paraId="5F3F06DD" w14:textId="77777777" w:rsidR="0095586F" w:rsidRPr="0095586F" w:rsidRDefault="0095586F" w:rsidP="0095586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sk-SK" w:eastAsia="sk-SK"/>
              </w:rPr>
            </w:pPr>
            <w:r w:rsidRPr="0095586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sk-SK" w:eastAsia="sk-SK"/>
              </w:rPr>
              <w:t>Dospelosť</w:t>
            </w:r>
          </w:p>
        </w:tc>
        <w:tc>
          <w:tcPr>
            <w:tcW w:w="487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</w:tcPr>
          <w:p w14:paraId="5F3F06DE" w14:textId="77777777" w:rsidR="0095586F" w:rsidRPr="0095586F" w:rsidRDefault="0095586F" w:rsidP="009558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sk-SK" w:eastAsia="sk-SK"/>
              </w:rPr>
            </w:pPr>
          </w:p>
        </w:tc>
        <w:tc>
          <w:tcPr>
            <w:tcW w:w="487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</w:tcPr>
          <w:p w14:paraId="5F3F06DF" w14:textId="77777777" w:rsidR="0095586F" w:rsidRPr="0095586F" w:rsidRDefault="0095586F" w:rsidP="009558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sk-SK" w:eastAsia="sk-SK"/>
              </w:rPr>
            </w:pPr>
          </w:p>
        </w:tc>
      </w:tr>
      <w:tr w:rsidR="0095586F" w:rsidRPr="0095586F" w14:paraId="5F3F06E4" w14:textId="77777777" w:rsidTr="00413408">
        <w:trPr>
          <w:cantSplit/>
          <w:trHeight w:val="3842"/>
        </w:trPr>
        <w:tc>
          <w:tcPr>
            <w:tcW w:w="517" w:type="dxa"/>
            <w:tcBorders>
              <w:left w:val="single" w:sz="4" w:space="0" w:color="FFFFFF"/>
              <w:bottom w:val="single" w:sz="4" w:space="0" w:color="FFFFFF"/>
              <w:right w:val="single" w:sz="4" w:space="0" w:color="9CC2E5"/>
            </w:tcBorders>
            <w:shd w:val="clear" w:color="auto" w:fill="5B9BD5"/>
            <w:textDirection w:val="btLr"/>
          </w:tcPr>
          <w:p w14:paraId="5F3F06E1" w14:textId="77777777" w:rsidR="0095586F" w:rsidRPr="0095586F" w:rsidRDefault="0095586F" w:rsidP="0095586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sk-SK" w:eastAsia="sk-SK"/>
              </w:rPr>
            </w:pPr>
            <w:r w:rsidRPr="0095586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sk-SK" w:eastAsia="sk-SK"/>
              </w:rPr>
              <w:t>Sny</w:t>
            </w:r>
          </w:p>
        </w:tc>
        <w:tc>
          <w:tcPr>
            <w:tcW w:w="487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</w:tcPr>
          <w:p w14:paraId="5F3F06E2" w14:textId="77777777" w:rsidR="0095586F" w:rsidRPr="0095586F" w:rsidRDefault="0095586F" w:rsidP="009558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sk-SK" w:eastAsia="sk-SK"/>
              </w:rPr>
            </w:pPr>
          </w:p>
        </w:tc>
        <w:tc>
          <w:tcPr>
            <w:tcW w:w="487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</w:tcPr>
          <w:p w14:paraId="5F3F06E3" w14:textId="77777777" w:rsidR="0095586F" w:rsidRPr="0095586F" w:rsidRDefault="0095586F" w:rsidP="009558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sk-SK" w:eastAsia="sk-SK"/>
              </w:rPr>
            </w:pPr>
          </w:p>
        </w:tc>
      </w:tr>
    </w:tbl>
    <w:p w14:paraId="5F3F06E5" w14:textId="77777777" w:rsidR="001235EA" w:rsidRPr="00D602C9" w:rsidRDefault="001235EA" w:rsidP="00413408">
      <w:pPr>
        <w:pStyle w:val="Nadpis2"/>
        <w:rPr>
          <w:lang w:val="sk-SK"/>
        </w:rPr>
      </w:pPr>
    </w:p>
    <w:sectPr w:rsidR="001235EA" w:rsidRPr="00D602C9" w:rsidSect="004134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008" w:right="1008" w:bottom="1008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32807" w14:textId="77777777" w:rsidR="00D06201" w:rsidRDefault="00D06201">
      <w:pPr>
        <w:spacing w:after="0" w:line="240" w:lineRule="auto"/>
      </w:pPr>
      <w:r>
        <w:separator/>
      </w:r>
    </w:p>
  </w:endnote>
  <w:endnote w:type="continuationSeparator" w:id="0">
    <w:p w14:paraId="6E856BD5" w14:textId="77777777" w:rsidR="00D06201" w:rsidRDefault="00D06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6B9B85" w14:textId="77777777" w:rsidR="00541125" w:rsidRDefault="00541125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A04FE5" w14:textId="77777777" w:rsidR="00413408" w:rsidRDefault="00413408" w:rsidP="00413408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413408" w14:paraId="036A527B" w14:textId="77777777" w:rsidTr="00541125">
          <w:trPr>
            <w:trHeight w:val="727"/>
          </w:trPr>
          <w:tc>
            <w:tcPr>
              <w:tcW w:w="3933" w:type="pct"/>
            </w:tcPr>
            <w:p w14:paraId="4025C0BC" w14:textId="77777777" w:rsidR="00413408" w:rsidRDefault="00413408" w:rsidP="00413408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 príručka odborných poradenských služieb</w:t>
              </w:r>
            </w:p>
            <w:p w14:paraId="035FBD26" w14:textId="77777777" w:rsidR="00413408" w:rsidRDefault="00413408" w:rsidP="00413408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0AE80DE9" w14:textId="362A28DE" w:rsidR="00413408" w:rsidRDefault="00413408" w:rsidP="00541125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541125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>
                <w:rPr>
                  <w:rFonts w:ascii="Arial" w:hAnsi="Arial" w:cs="Arial"/>
                </w:rPr>
                <w:t xml:space="preserve">    UPSVaR (201</w:t>
              </w:r>
              <w:r w:rsidR="00541125">
                <w:rPr>
                  <w:rFonts w:ascii="Arial" w:hAnsi="Arial" w:cs="Arial"/>
                </w:rPr>
                <w:t>6</w:t>
              </w:r>
              <w:bookmarkStart w:id="0" w:name="_GoBack"/>
              <w:bookmarkEnd w:id="0"/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20EAD9F4" w14:textId="77777777" w:rsidR="00413408" w:rsidRDefault="00413408" w:rsidP="00413408">
    <w:pPr>
      <w:pStyle w:val="Pta"/>
      <w:rPr>
        <w:rFonts w:asciiTheme="minorHAnsi" w:hAnsiTheme="minorHAnsi" w:cstheme="minorBidi"/>
        <w:sz w:val="22"/>
        <w:szCs w:val="22"/>
        <w:lang w:val="sk-SK"/>
      </w:rPr>
    </w:pPr>
  </w:p>
  <w:p w14:paraId="5F3F06ED" w14:textId="3A24AA26" w:rsidR="007D3043" w:rsidRPr="00413408" w:rsidRDefault="007D3043" w:rsidP="00413408">
    <w:pPr>
      <w:pStyle w:val="Pt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49E5A" w14:textId="77777777" w:rsidR="00541125" w:rsidRDefault="00541125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445834" w14:textId="77777777" w:rsidR="00D06201" w:rsidRDefault="00D06201">
      <w:pPr>
        <w:spacing w:after="0" w:line="240" w:lineRule="auto"/>
      </w:pPr>
      <w:r>
        <w:separator/>
      </w:r>
    </w:p>
  </w:footnote>
  <w:footnote w:type="continuationSeparator" w:id="0">
    <w:p w14:paraId="3A771396" w14:textId="77777777" w:rsidR="00D06201" w:rsidRDefault="00D06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D4DB6" w14:textId="77777777" w:rsidR="00541125" w:rsidRDefault="00541125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4443C8" w14:textId="77777777" w:rsidR="00541125" w:rsidRDefault="00541125">
    <w:pPr>
      <w:pStyle w:val="Hlavik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A5B611" w14:textId="77777777" w:rsidR="00541125" w:rsidRDefault="00541125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linkStyl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86F"/>
    <w:rsid w:val="00033D61"/>
    <w:rsid w:val="000558B3"/>
    <w:rsid w:val="00073E60"/>
    <w:rsid w:val="00087B4A"/>
    <w:rsid w:val="000B4C99"/>
    <w:rsid w:val="001235EA"/>
    <w:rsid w:val="00150C5D"/>
    <w:rsid w:val="001E5DA6"/>
    <w:rsid w:val="00247135"/>
    <w:rsid w:val="00260EFC"/>
    <w:rsid w:val="003B105A"/>
    <w:rsid w:val="00412E61"/>
    <w:rsid w:val="00413408"/>
    <w:rsid w:val="00424B96"/>
    <w:rsid w:val="00467A66"/>
    <w:rsid w:val="004A5891"/>
    <w:rsid w:val="005327BF"/>
    <w:rsid w:val="00541125"/>
    <w:rsid w:val="00587A23"/>
    <w:rsid w:val="005F415E"/>
    <w:rsid w:val="00602451"/>
    <w:rsid w:val="006C19DE"/>
    <w:rsid w:val="006D6E5A"/>
    <w:rsid w:val="006E02F0"/>
    <w:rsid w:val="00703877"/>
    <w:rsid w:val="00753FE7"/>
    <w:rsid w:val="00765AEC"/>
    <w:rsid w:val="00792BD0"/>
    <w:rsid w:val="007D3043"/>
    <w:rsid w:val="008139B6"/>
    <w:rsid w:val="008C5C15"/>
    <w:rsid w:val="00931BC0"/>
    <w:rsid w:val="0095586F"/>
    <w:rsid w:val="00984EC7"/>
    <w:rsid w:val="00990D0E"/>
    <w:rsid w:val="00A202A8"/>
    <w:rsid w:val="00A34BA8"/>
    <w:rsid w:val="00A572F0"/>
    <w:rsid w:val="00B15FB2"/>
    <w:rsid w:val="00B34357"/>
    <w:rsid w:val="00BF2151"/>
    <w:rsid w:val="00C5160E"/>
    <w:rsid w:val="00C51FB0"/>
    <w:rsid w:val="00C61B5A"/>
    <w:rsid w:val="00D06201"/>
    <w:rsid w:val="00D455CF"/>
    <w:rsid w:val="00D55CA5"/>
    <w:rsid w:val="00D602C9"/>
    <w:rsid w:val="00D60401"/>
    <w:rsid w:val="00D93B3C"/>
    <w:rsid w:val="00E40732"/>
    <w:rsid w:val="00E631CE"/>
    <w:rsid w:val="00EB72F8"/>
    <w:rsid w:val="00F752A3"/>
    <w:rsid w:val="00FB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F06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uiPriority="12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4B96"/>
  </w:style>
  <w:style w:type="paragraph" w:styleId="Nadpis1">
    <w:name w:val="heading 1"/>
    <w:basedOn w:val="Normlny"/>
    <w:next w:val="Normlny"/>
    <w:link w:val="Nadpis1Char"/>
    <w:uiPriority w:val="9"/>
    <w:qFormat/>
    <w:rsid w:val="00424B96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424B96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424B9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424B96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424B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424B9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424B96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424B96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424B96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424B96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424B96"/>
    <w:rPr>
      <w:color w:val="808080"/>
    </w:rPr>
  </w:style>
  <w:style w:type="paragraph" w:styleId="Bezriadkovania">
    <w:name w:val="No Spacing"/>
    <w:uiPriority w:val="36"/>
    <w:qFormat/>
    <w:rsid w:val="00424B96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424B96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424B96"/>
    <w:pPr>
      <w:numPr>
        <w:numId w:val="3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424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24B96"/>
  </w:style>
  <w:style w:type="paragraph" w:styleId="Pta">
    <w:name w:val="footer"/>
    <w:basedOn w:val="Normlny"/>
    <w:link w:val="PtaChar"/>
    <w:uiPriority w:val="99"/>
    <w:unhideWhenUsed/>
    <w:rsid w:val="00424B96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424B96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424B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424B9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424B96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424B96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424B96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424B96"/>
  </w:style>
  <w:style w:type="paragraph" w:customStyle="1" w:styleId="SpaceBefore">
    <w:name w:val="Space Before"/>
    <w:basedOn w:val="Normlny"/>
    <w:uiPriority w:val="2"/>
    <w:qFormat/>
    <w:rsid w:val="00424B96"/>
    <w:pPr>
      <w:spacing w:before="240"/>
    </w:pPr>
  </w:style>
  <w:style w:type="table" w:customStyle="1" w:styleId="TipTable1">
    <w:name w:val="Tip Table1"/>
    <w:basedOn w:val="Normlnatabuka"/>
    <w:uiPriority w:val="99"/>
    <w:rsid w:val="00424B96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24B9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32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327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uiPriority="12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4B96"/>
  </w:style>
  <w:style w:type="paragraph" w:styleId="Nadpis1">
    <w:name w:val="heading 1"/>
    <w:basedOn w:val="Normlny"/>
    <w:next w:val="Normlny"/>
    <w:link w:val="Nadpis1Char"/>
    <w:uiPriority w:val="9"/>
    <w:qFormat/>
    <w:rsid w:val="00424B96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424B96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424B9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424B96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424B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424B9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424B96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424B96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424B96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424B96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424B96"/>
    <w:rPr>
      <w:color w:val="808080"/>
    </w:rPr>
  </w:style>
  <w:style w:type="paragraph" w:styleId="Bezriadkovania">
    <w:name w:val="No Spacing"/>
    <w:uiPriority w:val="36"/>
    <w:qFormat/>
    <w:rsid w:val="00424B96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424B96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424B96"/>
    <w:pPr>
      <w:numPr>
        <w:numId w:val="3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424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24B96"/>
  </w:style>
  <w:style w:type="paragraph" w:styleId="Pta">
    <w:name w:val="footer"/>
    <w:basedOn w:val="Normlny"/>
    <w:link w:val="PtaChar"/>
    <w:uiPriority w:val="99"/>
    <w:unhideWhenUsed/>
    <w:rsid w:val="00424B96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424B96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424B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424B9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424B96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424B96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424B96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424B96"/>
  </w:style>
  <w:style w:type="paragraph" w:customStyle="1" w:styleId="SpaceBefore">
    <w:name w:val="Space Before"/>
    <w:basedOn w:val="Normlny"/>
    <w:uiPriority w:val="2"/>
    <w:qFormat/>
    <w:rsid w:val="00424B96"/>
    <w:pPr>
      <w:spacing w:before="240"/>
    </w:pPr>
  </w:style>
  <w:style w:type="table" w:customStyle="1" w:styleId="TipTable1">
    <w:name w:val="Tip Table1"/>
    <w:basedOn w:val="Normlnatabuka"/>
    <w:uiPriority w:val="99"/>
    <w:rsid w:val="00424B96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24B9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32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327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SkyDrive\Documents\UPSVaR\Metodika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0A46B006FF499F9DC9AD012A2D0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E43BC-6E37-4041-8E0A-84E91F168EA5}"/>
      </w:docPartPr>
      <w:docPartBody>
        <w:p w:rsidR="00203A1C" w:rsidRDefault="00EA4834">
          <w:pPr>
            <w:pStyle w:val="FC0A46B006FF499F9DC9AD012A2D0A00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598B1D549E62492DB559A78393396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C2A73-6248-424E-B33C-2E807D93A377}"/>
      </w:docPartPr>
      <w:docPartBody>
        <w:p w:rsidR="00203A1C" w:rsidRDefault="00EA4834">
          <w:pPr>
            <w:pStyle w:val="598B1D549E62492DB559A78393396C6B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1111A32154FD4EC5A698ADD0B83F2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F9D4F-39B5-4C8A-AD1F-1AF91788C4F4}"/>
      </w:docPartPr>
      <w:docPartBody>
        <w:p w:rsidR="00203A1C" w:rsidRDefault="00EA4834">
          <w:pPr>
            <w:pStyle w:val="1111A32154FD4EC5A698ADD0B83F2C24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834"/>
    <w:rsid w:val="001C3AB3"/>
    <w:rsid w:val="00203A1C"/>
    <w:rsid w:val="005A65A0"/>
    <w:rsid w:val="0086417A"/>
    <w:rsid w:val="009D65DA"/>
    <w:rsid w:val="00AF093E"/>
    <w:rsid w:val="00EA4834"/>
    <w:rsid w:val="00F22129"/>
    <w:rsid w:val="00F8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customStyle="1" w:styleId="FC0A46B006FF499F9DC9AD012A2D0A00">
    <w:name w:val="FC0A46B006FF499F9DC9AD012A2D0A00"/>
  </w:style>
  <w:style w:type="paragraph" w:customStyle="1" w:styleId="598B1D549E62492DB559A78393396C6B">
    <w:name w:val="598B1D549E62492DB559A78393396C6B"/>
  </w:style>
  <w:style w:type="paragraph" w:customStyle="1" w:styleId="1111A32154FD4EC5A698ADD0B83F2C24">
    <w:name w:val="1111A32154FD4EC5A698ADD0B83F2C24"/>
  </w:style>
  <w:style w:type="paragraph" w:customStyle="1" w:styleId="B8D399553638492D856CC7BEFC14E0B3">
    <w:name w:val="B8D399553638492D856CC7BEFC14E0B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customStyle="1" w:styleId="FC0A46B006FF499F9DC9AD012A2D0A00">
    <w:name w:val="FC0A46B006FF499F9DC9AD012A2D0A00"/>
  </w:style>
  <w:style w:type="paragraph" w:customStyle="1" w:styleId="598B1D549E62492DB559A78393396C6B">
    <w:name w:val="598B1D549E62492DB559A78393396C6B"/>
  </w:style>
  <w:style w:type="paragraph" w:customStyle="1" w:styleId="1111A32154FD4EC5A698ADD0B83F2C24">
    <w:name w:val="1111A32154FD4EC5A698ADD0B83F2C24"/>
  </w:style>
  <w:style w:type="paragraph" w:customStyle="1" w:styleId="B8D399553638492D856CC7BEFC14E0B3">
    <w:name w:val="B8D399553638492D856CC7BEFC14E0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7DD346-814C-455D-8438-79BC81E22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Projekty a kvality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Šprlák Tomáš</cp:lastModifiedBy>
  <cp:revision>5</cp:revision>
  <dcterms:created xsi:type="dcterms:W3CDTF">2014-10-08T13:45:00Z</dcterms:created>
  <dcterms:modified xsi:type="dcterms:W3CDTF">2016-08-09T11:29:00Z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