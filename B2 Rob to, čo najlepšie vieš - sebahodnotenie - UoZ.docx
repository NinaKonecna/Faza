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819" w14:textId="645DC0EA" w:rsidR="001235EA" w:rsidRPr="00FC57AE" w:rsidRDefault="00656062" w:rsidP="00FC57AE">
      <w:pPr>
        <w:pStyle w:val="Nzov"/>
        <w:rPr>
          <w:rStyle w:val="Nadpis1Char"/>
          <w:rFonts w:asciiTheme="minorHAnsi" w:eastAsiaTheme="minorEastAsia" w:hAnsiTheme="minorHAnsi" w:cstheme="minorBidi"/>
          <w:kern w:val="0"/>
          <w:sz w:val="24"/>
        </w:rPr>
      </w:pPr>
      <w:sdt>
        <w:sdtPr>
          <w:rPr>
            <w:rStyle w:val="NzovChar"/>
            <w:sz w:val="28"/>
            <w:szCs w:val="32"/>
            <w:lang w:val="sk-SK"/>
          </w:rPr>
          <w:alias w:val="Kategória metódy"/>
          <w:tag w:val="Kategória metódy"/>
          <w:id w:val="-1961954746"/>
          <w:placeholder>
            <w:docPart w:val="BE8DD26FF21F4A87BE779DD416A9DF55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B97225" w:rsidRPr="00A933EC">
            <w:rPr>
              <w:rStyle w:val="NzovChar"/>
              <w:sz w:val="28"/>
              <w:szCs w:val="32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szCs w:val="32"/>
            <w:lang w:val="sk-SK"/>
          </w:rPr>
          <w:alias w:val="Číslo metódy"/>
          <w:tag w:val="Číslo metódy"/>
          <w:id w:val="1385379514"/>
          <w:placeholder>
            <w:docPart w:val="5A082BFA4BEF4862800592A4867D090C"/>
          </w:placeholder>
        </w:sdtPr>
        <w:sdtEndPr>
          <w:rPr>
            <w:rStyle w:val="NzovChar"/>
          </w:rPr>
        </w:sdtEndPr>
        <w:sdtContent>
          <w:r w:rsidR="00B97225" w:rsidRPr="00A933EC">
            <w:rPr>
              <w:rStyle w:val="NzovChar"/>
              <w:sz w:val="28"/>
              <w:szCs w:val="32"/>
              <w:lang w:val="sk-SK"/>
            </w:rPr>
            <w:t>2</w:t>
          </w:r>
        </w:sdtContent>
      </w:sdt>
      <w:r w:rsidR="00753FE7" w:rsidRPr="00A933EC">
        <w:rPr>
          <w:rStyle w:val="NzovChar"/>
          <w:sz w:val="28"/>
          <w:szCs w:val="32"/>
          <w:lang w:val="sk-SK"/>
        </w:rPr>
        <w:t xml:space="preserve">: </w:t>
      </w:r>
      <w:sdt>
        <w:sdtPr>
          <w:rPr>
            <w:caps w:val="0"/>
            <w:sz w:val="28"/>
            <w:szCs w:val="32"/>
            <w:lang w:val="sk-SK"/>
          </w:rPr>
          <w:alias w:val="Názov metódy"/>
          <w:tag w:val="Názov metódy"/>
          <w:id w:val="1501239775"/>
          <w:placeholder>
            <w:docPart w:val="68BC0E794B6B4998A2B3F9E78A31230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764DB" w:rsidRPr="00A933EC">
            <w:rPr>
              <w:sz w:val="28"/>
              <w:szCs w:val="32"/>
              <w:lang w:val="sk-SK"/>
            </w:rPr>
            <w:t>ROB</w:t>
          </w:r>
          <w:r w:rsidR="00AA7074" w:rsidRPr="00A933EC">
            <w:rPr>
              <w:sz w:val="28"/>
              <w:szCs w:val="32"/>
              <w:lang w:val="sk-SK"/>
            </w:rPr>
            <w:t xml:space="preserve"> TO</w:t>
          </w:r>
          <w:r w:rsidR="009764DB" w:rsidRPr="00A933EC">
            <w:rPr>
              <w:sz w:val="28"/>
              <w:szCs w:val="32"/>
              <w:lang w:val="sk-SK"/>
            </w:rPr>
            <w:t>, ČO NAJLEPŠIE VIEŠ</w:t>
          </w:r>
          <w:r w:rsidR="001C38A3">
            <w:rPr>
              <w:sz w:val="28"/>
              <w:szCs w:val="32"/>
              <w:lang w:val="sk-SK"/>
            </w:rPr>
            <w:t xml:space="preserve"> - SEBAHODNOTENIE</w:t>
          </w:r>
        </w:sdtContent>
      </w:sdt>
      <w:r w:rsidR="00C61B5A" w:rsidRPr="00A933EC">
        <w:rPr>
          <w:sz w:val="28"/>
          <w:szCs w:val="32"/>
          <w:lang w:val="sk-SK"/>
        </w:rPr>
        <w:br/>
      </w:r>
      <w:r w:rsidR="003E74C9" w:rsidRPr="00FC57AE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sz w:val="24"/>
          <w:lang w:val="sk-SK"/>
        </w:rPr>
        <w:t>pracovný materiál p</w:t>
      </w:r>
      <w:r w:rsidR="003E1643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sz w:val="24"/>
          <w:lang w:val="sk-SK"/>
        </w:rPr>
        <w:t xml:space="preserve"> </w:t>
      </w:r>
      <w:r w:rsidR="003E74C9" w:rsidRPr="00FC57AE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sz w:val="24"/>
          <w:lang w:val="sk-SK"/>
        </w:rPr>
        <w:t>re uchádzača o zamestnanie</w:t>
      </w:r>
    </w:p>
    <w:p w14:paraId="21025799" w14:textId="3BBDB7E3" w:rsidR="00223604" w:rsidRDefault="00A34BA8" w:rsidP="00223604">
      <w:pPr>
        <w:pStyle w:val="Nadpis2"/>
        <w:jc w:val="both"/>
        <w:rPr>
          <w:lang w:val="sk-SK"/>
        </w:rPr>
      </w:pPr>
      <w:r>
        <w:rPr>
          <w:lang w:val="sk-SK"/>
        </w:rPr>
        <w:t>POSTUP</w:t>
      </w:r>
      <w:r w:rsidR="0014441F" w:rsidRPr="00253D7C">
        <w:rPr>
          <w:color w:val="auto"/>
          <w:lang w:val="sk-SK"/>
        </w:rPr>
        <w:t xml:space="preserve">:  </w:t>
      </w:r>
      <w:r w:rsidR="00223604" w:rsidRPr="00223604">
        <w:rPr>
          <w:b w:val="0"/>
          <w:bCs w:val="0"/>
          <w:iCs/>
          <w:color w:val="auto"/>
          <w:sz w:val="18"/>
          <w:szCs w:val="22"/>
          <w:lang w:val="sk-SK"/>
        </w:rPr>
        <w:t>Nasledujúce štyri otázky Vám pomôžu lepšie pochopiť Vašu vlastnú osobnosť, spôsob fungovania</w:t>
      </w:r>
      <w:r w:rsidR="00427089">
        <w:rPr>
          <w:b w:val="0"/>
          <w:bCs w:val="0"/>
          <w:iCs/>
          <w:color w:val="auto"/>
          <w:sz w:val="18"/>
          <w:szCs w:val="22"/>
          <w:lang w:val="sk-SK"/>
        </w:rPr>
        <w:t>,</w:t>
      </w:r>
      <w:r w:rsidR="00223604" w:rsidRPr="00223604">
        <w:rPr>
          <w:b w:val="0"/>
          <w:bCs w:val="0"/>
          <w:iCs/>
          <w:color w:val="auto"/>
          <w:sz w:val="18"/>
          <w:szCs w:val="22"/>
          <w:lang w:val="sk-SK"/>
        </w:rPr>
        <w:t xml:space="preserve"> ktorý je Vám vlastný a tak Vám môžu pomôcť pri voľbe optimálneho pracovného zaradenia. Každá otázka ponúka dva typy osobných preferencií s dvoma </w:t>
      </w:r>
      <w:proofErr w:type="spellStart"/>
      <w:r w:rsidR="00223604" w:rsidRPr="00223604">
        <w:rPr>
          <w:b w:val="0"/>
          <w:bCs w:val="0"/>
          <w:iCs/>
          <w:color w:val="auto"/>
          <w:sz w:val="18"/>
          <w:szCs w:val="22"/>
          <w:lang w:val="sk-SK"/>
        </w:rPr>
        <w:t>sadami</w:t>
      </w:r>
      <w:proofErr w:type="spellEnd"/>
      <w:r w:rsidR="00223604" w:rsidRPr="00223604">
        <w:rPr>
          <w:b w:val="0"/>
          <w:bCs w:val="0"/>
          <w:iCs/>
          <w:color w:val="auto"/>
          <w:sz w:val="18"/>
          <w:szCs w:val="22"/>
          <w:lang w:val="sk-SK"/>
        </w:rPr>
        <w:t xml:space="preserve"> popisov. Obidva typy sú vždy rovnocenné, ani jeden nie je lepší, než druhý. Prečítajte si pozorne otázky a z dvojíc tvrdení vyberte vždy to, ktoré Vás opisuje lepšie – hoci len o maličký kúsok. Snažte sa odpovedať úprimne a tak, aby popis zodpovedal tomu, akými naozaj ste, a nie takými, akými by ste chceli byť, alebo akými musíte byť vo Vašej profesijnej role.</w:t>
      </w:r>
    </w:p>
    <w:tbl>
      <w:tblPr>
        <w:tblW w:w="9948" w:type="dxa"/>
        <w:jc w:val="center"/>
        <w:shd w:val="clear" w:color="auto" w:fill="FFFFEE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948"/>
      </w:tblGrid>
      <w:tr w:rsidR="00223604" w:rsidRPr="00157DA1" w14:paraId="31F8E054" w14:textId="77777777" w:rsidTr="00223604">
        <w:trPr>
          <w:trHeight w:val="24"/>
          <w:jc w:val="center"/>
        </w:trPr>
        <w:tc>
          <w:tcPr>
            <w:tcW w:w="0" w:type="auto"/>
            <w:shd w:val="clear" w:color="auto" w:fill="2395B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FE173" w14:textId="77777777" w:rsidR="00223604" w:rsidRPr="00157DA1" w:rsidRDefault="00223604" w:rsidP="00A83A9C">
            <w:pPr>
              <w:spacing w:after="0" w:line="240" w:lineRule="auto"/>
              <w:ind w:left="4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</w:pPr>
            <w:r w:rsidRPr="002236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1"/>
                <w:lang w:val="sk-SK"/>
              </w:rPr>
              <w:t>1. Kam orientujete spontánne Vašu energiu?</w:t>
            </w:r>
          </w:p>
        </w:tc>
      </w:tr>
      <w:tr w:rsidR="00223604" w:rsidRPr="00157DA1" w14:paraId="742BCAB6" w14:textId="77777777" w:rsidTr="00223604">
        <w:trPr>
          <w:trHeight w:val="301"/>
          <w:jc w:val="center"/>
        </w:trPr>
        <w:tc>
          <w:tcPr>
            <w:tcW w:w="0" w:type="auto"/>
            <w:shd w:val="clear" w:color="auto" w:fill="FFFF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C2D168" w14:textId="77777777" w:rsidR="00223604" w:rsidRDefault="00223604" w:rsidP="00223604">
            <w:pPr>
              <w:spacing w:before="60" w:after="60" w:line="240" w:lineRule="auto"/>
              <w:ind w:left="144" w:right="144"/>
              <w:jc w:val="both"/>
              <w:rPr>
                <w:rFonts w:ascii="Arial" w:eastAsia="Times New Roman" w:hAnsi="Arial" w:cs="Arial"/>
                <w:color w:val="000000"/>
                <w:lang w:val="sk-SK"/>
              </w:rPr>
            </w:pPr>
            <w:r>
              <w:rPr>
                <w:rFonts w:ascii="Arial" w:eastAsia="Times New Roman" w:hAnsi="Arial" w:cs="Arial"/>
                <w:color w:val="000000"/>
                <w:lang w:val="sk-SK"/>
              </w:rPr>
              <w:t>Extroverti orientujú svoju energiu smerom von, k ľuďom a veciam. Introverti orientujú energiu smerom dovnútra, k vlastným myšlienkam, vnemom a reakciám. Preto sú extroverti prirodzene aktívni, komunikatívni, spoločenskí a zaujímajú sa o veľa vecí, zatiaľ čo introverti sú skôr rezervovaní, opatrní a vyhľadávajú menej interakcií, ale zato sú schopní ísť viac do hĺbky.</w:t>
            </w:r>
          </w:p>
          <w:tbl>
            <w:tblPr>
              <w:tblStyle w:val="Mriekatabuky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6"/>
              <w:gridCol w:w="458"/>
              <w:gridCol w:w="391"/>
              <w:gridCol w:w="458"/>
              <w:gridCol w:w="4270"/>
            </w:tblGrid>
            <w:tr w:rsidR="00223604" w14:paraId="018CD34C" w14:textId="77777777" w:rsidTr="00223604">
              <w:trPr>
                <w:trHeight w:val="206"/>
              </w:trPr>
              <w:tc>
                <w:tcPr>
                  <w:tcW w:w="4286" w:type="dxa"/>
                </w:tcPr>
                <w:p w14:paraId="53E842EB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Extroverti zväčša:</w:t>
                  </w:r>
                </w:p>
              </w:tc>
              <w:tc>
                <w:tcPr>
                  <w:tcW w:w="458" w:type="dxa"/>
                </w:tcPr>
                <w:p w14:paraId="105C1DCC" w14:textId="77777777" w:rsidR="00223604" w:rsidRDefault="00223604" w:rsidP="00A83A9C"/>
              </w:tc>
              <w:tc>
                <w:tcPr>
                  <w:tcW w:w="391" w:type="dxa"/>
                </w:tcPr>
                <w:p w14:paraId="38EFC838" w14:textId="77777777" w:rsidR="00223604" w:rsidRDefault="00223604" w:rsidP="00A83A9C"/>
              </w:tc>
              <w:tc>
                <w:tcPr>
                  <w:tcW w:w="458" w:type="dxa"/>
                </w:tcPr>
                <w:p w14:paraId="61E0CD28" w14:textId="77777777" w:rsidR="00223604" w:rsidRDefault="00223604" w:rsidP="00A83A9C"/>
              </w:tc>
              <w:tc>
                <w:tcPr>
                  <w:tcW w:w="4270" w:type="dxa"/>
                </w:tcPr>
                <w:p w14:paraId="082B55F2" w14:textId="77777777" w:rsidR="00223604" w:rsidRPr="00562AD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Introverti zväčša:</w:t>
                  </w:r>
                </w:p>
              </w:tc>
            </w:tr>
            <w:tr w:rsidR="00223604" w14:paraId="671876AB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1292CECC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Majú veľa energie</w:t>
                  </w:r>
                </w:p>
              </w:tc>
              <w:sdt>
                <w:sdtPr>
                  <w:id w:val="157139034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51426D4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11225345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69244937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CE13B65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17B0722A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Majú tichú energiu</w:t>
                  </w:r>
                </w:p>
              </w:tc>
            </w:tr>
            <w:tr w:rsidR="00223604" w14:paraId="39107F35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308D6DEA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Viac hovoria, než počúvajú</w:t>
                  </w:r>
                </w:p>
              </w:tc>
              <w:sdt>
                <w:sdtPr>
                  <w:id w:val="124584218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3CBE842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3E06CFC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15545156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03C1EED2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41F397BA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Viac počúvajú, než hovoria</w:t>
                  </w:r>
                </w:p>
              </w:tc>
            </w:tr>
            <w:tr w:rsidR="00223604" w14:paraId="6DA3764A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48ECD66A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Nahlas premýšľajú</w:t>
                  </w:r>
                </w:p>
              </w:tc>
              <w:sdt>
                <w:sdtPr>
                  <w:id w:val="-214041657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0EA8942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00A08046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99418272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865A1FF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5E047FB0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Premýšľajú potichu, v duchu</w:t>
                  </w:r>
                </w:p>
              </w:tc>
            </w:tr>
            <w:tr w:rsidR="00223604" w14:paraId="74723AD1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32FDD3E5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Konajú, potom myslia</w:t>
                  </w:r>
                </w:p>
              </w:tc>
              <w:sdt>
                <w:sdtPr>
                  <w:id w:val="58728394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EB6B7F4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52BBFB95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74106243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0AF6B35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34B08F32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Myslia, potom konajú</w:t>
                  </w:r>
                </w:p>
              </w:tc>
            </w:tr>
            <w:tr w:rsidR="00223604" w14:paraId="5F3498AA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5D4752F8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radi a často v skupine ľudí</w:t>
                  </w:r>
                </w:p>
              </w:tc>
              <w:sdt>
                <w:sdtPr>
                  <w:id w:val="-140884050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446D56E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C768E8F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206447828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B480D9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463E4D9F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Nevadí im samota</w:t>
                  </w:r>
                </w:p>
              </w:tc>
            </w:tr>
            <w:tr w:rsidR="00223604" w14:paraId="1B94E081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7FD18BAB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Preferujú verejné roly a pozície</w:t>
                  </w:r>
                </w:p>
              </w:tc>
              <w:sdt>
                <w:sdtPr>
                  <w:id w:val="116366577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4E81E20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7D886F7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05890142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8BEADA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56191704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Preferujú pracovať v úzadí</w:t>
                  </w:r>
                </w:p>
              </w:tc>
            </w:tr>
            <w:tr w:rsidR="00223604" w14:paraId="0AA1831B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3975657E" w14:textId="6E6E162C" w:rsidR="00223604" w:rsidRPr="00562AD0" w:rsidRDefault="00223604" w:rsidP="00427089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 xml:space="preserve">Sú niekedy ľahko </w:t>
                  </w:r>
                  <w:proofErr w:type="spellStart"/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vyrušiteľn</w:t>
                  </w:r>
                  <w:r w:rsidR="00427089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í</w:t>
                  </w:r>
                  <w:proofErr w:type="spellEnd"/>
                </w:p>
              </w:tc>
              <w:sdt>
                <w:sdtPr>
                  <w:id w:val="124645932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7C36831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4E80FC56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53585614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55D559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28A986B4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Dokážu sa výborne sústrediť</w:t>
                  </w:r>
                </w:p>
              </w:tc>
            </w:tr>
            <w:tr w:rsidR="00223604" w:rsidRPr="00640E09" w14:paraId="21DEFB47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712F62DF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robia mnoho vecí naraz</w:t>
                  </w:r>
                </w:p>
              </w:tc>
              <w:sdt>
                <w:sdtPr>
                  <w:id w:val="-211450008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1F0EA7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525FAEF9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57735274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3BC854D5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0F6B4912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sa sústredia na jednu vec súčasne</w:t>
                  </w:r>
                </w:p>
              </w:tc>
            </w:tr>
            <w:tr w:rsidR="00223604" w14:paraId="75A71996" w14:textId="77777777" w:rsidTr="00223604">
              <w:trPr>
                <w:trHeight w:val="207"/>
              </w:trPr>
              <w:tc>
                <w:tcPr>
                  <w:tcW w:w="4286" w:type="dxa"/>
                  <w:vAlign w:val="center"/>
                </w:tcPr>
                <w:p w14:paraId="025A8E11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komunikatívni a spontánni</w:t>
                  </w:r>
                </w:p>
              </w:tc>
              <w:sdt>
                <w:sdtPr>
                  <w:id w:val="-34433105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708C94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571EEEAE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94356567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58B76F0A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102BA6B5" w14:textId="77777777" w:rsidR="00223604" w:rsidRDefault="00223604" w:rsidP="00A83A9C">
                  <w:pPr>
                    <w:jc w:val="both"/>
                  </w:pP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tichí a</w:t>
                  </w: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 </w:t>
                  </w:r>
                  <w:r w:rsidRPr="00562AD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rezervovaní</w:t>
                  </w:r>
                </w:p>
              </w:tc>
            </w:tr>
            <w:tr w:rsidR="00223604" w14:paraId="3187A741" w14:textId="77777777" w:rsidTr="00223604">
              <w:trPr>
                <w:trHeight w:val="207"/>
              </w:trPr>
              <w:tc>
                <w:tcPr>
                  <w:tcW w:w="4286" w:type="dxa"/>
                  <w:vAlign w:val="center"/>
                </w:tcPr>
                <w:p w14:paraId="268D734C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  <w:tc>
                <w:tcPr>
                  <w:tcW w:w="458" w:type="dxa"/>
                  <w:tcBorders>
                    <w:bottom w:val="single" w:sz="4" w:space="0" w:color="auto"/>
                  </w:tcBorders>
                </w:tcPr>
                <w:p w14:paraId="1B8D025A" w14:textId="77777777" w:rsidR="00223604" w:rsidRPr="00223604" w:rsidRDefault="00223604" w:rsidP="00A83A9C">
                  <w:pPr>
                    <w:rPr>
                      <w:sz w:val="12"/>
                    </w:rPr>
                  </w:pPr>
                </w:p>
              </w:tc>
              <w:tc>
                <w:tcPr>
                  <w:tcW w:w="391" w:type="dxa"/>
                </w:tcPr>
                <w:p w14:paraId="0BA00513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12"/>
                    </w:rPr>
                  </w:pPr>
                </w:p>
              </w:tc>
              <w:tc>
                <w:tcPr>
                  <w:tcW w:w="458" w:type="dxa"/>
                  <w:tcBorders>
                    <w:bottom w:val="single" w:sz="4" w:space="0" w:color="auto"/>
                  </w:tcBorders>
                </w:tcPr>
                <w:p w14:paraId="14EF5D3B" w14:textId="77777777" w:rsidR="00223604" w:rsidRPr="00223604" w:rsidRDefault="00223604" w:rsidP="00A83A9C">
                  <w:pPr>
                    <w:rPr>
                      <w:sz w:val="12"/>
                    </w:rPr>
                  </w:pPr>
                </w:p>
              </w:tc>
              <w:tc>
                <w:tcPr>
                  <w:tcW w:w="4270" w:type="dxa"/>
                  <w:vAlign w:val="center"/>
                </w:tcPr>
                <w:p w14:paraId="3DD8642B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</w:tr>
            <w:tr w:rsidR="00223604" w14:paraId="145D8AD6" w14:textId="77777777" w:rsidTr="00223604">
              <w:trPr>
                <w:trHeight w:val="292"/>
              </w:trPr>
              <w:tc>
                <w:tcPr>
                  <w:tcW w:w="4286" w:type="dxa"/>
                  <w:tcBorders>
                    <w:right w:val="single" w:sz="4" w:space="0" w:color="auto"/>
                  </w:tcBorders>
                  <w:vAlign w:val="center"/>
                </w:tcPr>
                <w:p w14:paraId="3C283617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  <w:t>Súčet bodov: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FE326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FAA1DFF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D766A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4270" w:type="dxa"/>
                  <w:tcBorders>
                    <w:left w:val="single" w:sz="4" w:space="0" w:color="auto"/>
                  </w:tcBorders>
                  <w:vAlign w:val="center"/>
                </w:tcPr>
                <w:p w14:paraId="12C46B85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3BED20C5" w14:textId="77777777" w:rsidTr="00223604">
              <w:trPr>
                <w:trHeight w:val="79"/>
              </w:trPr>
              <w:tc>
                <w:tcPr>
                  <w:tcW w:w="4286" w:type="dxa"/>
                  <w:vAlign w:val="center"/>
                </w:tcPr>
                <w:p w14:paraId="63A3EC16" w14:textId="77777777" w:rsidR="00223604" w:rsidRPr="00223604" w:rsidRDefault="00223604" w:rsidP="00223604">
                  <w:pPr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sz w:val="10"/>
                      <w:lang w:val="sk-SK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</w:tcBorders>
                </w:tcPr>
                <w:p w14:paraId="22A4F89D" w14:textId="77777777" w:rsidR="00223604" w:rsidRPr="00223604" w:rsidRDefault="00223604" w:rsidP="00223604">
                  <w:pPr>
                    <w:rPr>
                      <w:rFonts w:ascii="MS Gothic" w:eastAsia="MS Gothic" w:hAnsi="MS Gothic"/>
                      <w:sz w:val="10"/>
                    </w:rPr>
                  </w:pPr>
                </w:p>
              </w:tc>
              <w:tc>
                <w:tcPr>
                  <w:tcW w:w="391" w:type="dxa"/>
                  <w:tcBorders>
                    <w:left w:val="nil"/>
                  </w:tcBorders>
                </w:tcPr>
                <w:p w14:paraId="2DE252BD" w14:textId="77777777" w:rsidR="00223604" w:rsidRPr="00223604" w:rsidRDefault="00223604" w:rsidP="00223604">
                  <w:pPr>
                    <w:rPr>
                      <w:rFonts w:ascii="Segoe UI" w:hAnsi="Segoe UI" w:cs="Segoe UI"/>
                      <w:sz w:val="10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</w:tcBorders>
                </w:tcPr>
                <w:p w14:paraId="5E8CDCDF" w14:textId="77777777" w:rsidR="00223604" w:rsidRPr="00223604" w:rsidRDefault="00223604" w:rsidP="00223604">
                  <w:pPr>
                    <w:rPr>
                      <w:rFonts w:ascii="MS Gothic" w:eastAsia="MS Gothic" w:hAnsi="MS Gothic"/>
                      <w:sz w:val="10"/>
                    </w:rPr>
                  </w:pPr>
                </w:p>
              </w:tc>
              <w:tc>
                <w:tcPr>
                  <w:tcW w:w="4270" w:type="dxa"/>
                  <w:tcBorders>
                    <w:left w:val="nil"/>
                  </w:tcBorders>
                  <w:vAlign w:val="center"/>
                </w:tcPr>
                <w:p w14:paraId="5D024A66" w14:textId="77777777" w:rsidR="00223604" w:rsidRPr="00223604" w:rsidRDefault="00223604" w:rsidP="00223604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10"/>
                      <w:lang w:val="sk-SK"/>
                    </w:rPr>
                  </w:pPr>
                </w:p>
              </w:tc>
            </w:tr>
            <w:tr w:rsidR="00223604" w14:paraId="7B12CC10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130EE6C2" w14:textId="77777777" w:rsidR="00223604" w:rsidRPr="00AE7C4E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Extrovert (E)</w:t>
                  </w:r>
                </w:p>
              </w:tc>
              <w:sdt>
                <w:sdtPr>
                  <w:rPr>
                    <w:rFonts w:ascii="MS Gothic" w:eastAsia="MS Gothic" w:hAnsi="MS Gothic"/>
                  </w:rPr>
                  <w:id w:val="-119337568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3DB75500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  <w:tcBorders>
                    <w:left w:val="nil"/>
                  </w:tcBorders>
                </w:tcPr>
                <w:p w14:paraId="3D44C781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sdt>
                <w:sdtPr>
                  <w:rPr>
                    <w:rFonts w:ascii="MS Gothic" w:eastAsia="MS Gothic" w:hAnsi="MS Gothic"/>
                  </w:rPr>
                  <w:id w:val="-128719805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2A665ED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tcBorders>
                    <w:left w:val="nil"/>
                  </w:tcBorders>
                  <w:vAlign w:val="center"/>
                </w:tcPr>
                <w:p w14:paraId="14A0E235" w14:textId="77777777" w:rsidR="00223604" w:rsidRPr="00AE7C4E" w:rsidRDefault="00223604" w:rsidP="00A83A9C">
                  <w:pPr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Introvert (I)</w:t>
                  </w:r>
                </w:p>
              </w:tc>
            </w:tr>
            <w:tr w:rsidR="00223604" w14:paraId="77C107EE" w14:textId="77777777" w:rsidTr="00223604">
              <w:trPr>
                <w:trHeight w:val="89"/>
              </w:trPr>
              <w:tc>
                <w:tcPr>
                  <w:tcW w:w="4286" w:type="dxa"/>
                  <w:vAlign w:val="center"/>
                </w:tcPr>
                <w:p w14:paraId="1B2B8697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10"/>
                      <w:lang w:val="sk-SK"/>
                    </w:rPr>
                  </w:pPr>
                </w:p>
              </w:tc>
              <w:tc>
                <w:tcPr>
                  <w:tcW w:w="458" w:type="dxa"/>
                </w:tcPr>
                <w:p w14:paraId="6FD6FD3C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0"/>
                    </w:rPr>
                  </w:pPr>
                </w:p>
              </w:tc>
              <w:tc>
                <w:tcPr>
                  <w:tcW w:w="391" w:type="dxa"/>
                  <w:tcBorders>
                    <w:left w:val="nil"/>
                  </w:tcBorders>
                </w:tcPr>
                <w:p w14:paraId="25BDD159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10"/>
                    </w:rPr>
                  </w:pPr>
                </w:p>
              </w:tc>
              <w:tc>
                <w:tcPr>
                  <w:tcW w:w="458" w:type="dxa"/>
                </w:tcPr>
                <w:p w14:paraId="7E150232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0"/>
                    </w:rPr>
                  </w:pPr>
                </w:p>
              </w:tc>
              <w:tc>
                <w:tcPr>
                  <w:tcW w:w="4270" w:type="dxa"/>
                  <w:tcBorders>
                    <w:left w:val="nil"/>
                  </w:tcBorders>
                  <w:vAlign w:val="center"/>
                </w:tcPr>
                <w:p w14:paraId="07022138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z w:val="10"/>
                      <w:lang w:val="sk-SK"/>
                    </w:rPr>
                  </w:pPr>
                </w:p>
              </w:tc>
            </w:tr>
          </w:tbl>
          <w:p w14:paraId="435A2435" w14:textId="77777777" w:rsidR="00223604" w:rsidRPr="00157DA1" w:rsidRDefault="00223604" w:rsidP="00A83A9C">
            <w:pPr>
              <w:spacing w:before="150" w:after="150" w:line="240" w:lineRule="auto"/>
              <w:ind w:left="270" w:right="225"/>
              <w:rPr>
                <w:rFonts w:ascii="Arial" w:eastAsia="Times New Roman" w:hAnsi="Arial" w:cs="Arial"/>
                <w:color w:val="000000"/>
                <w:lang w:val="sk-SK"/>
              </w:rPr>
            </w:pPr>
          </w:p>
        </w:tc>
      </w:tr>
      <w:tr w:rsidR="00223604" w:rsidRPr="00640E09" w14:paraId="3012EC9C" w14:textId="77777777" w:rsidTr="00223604">
        <w:tblPrEx>
          <w:tblLook w:val="04A0" w:firstRow="1" w:lastRow="0" w:firstColumn="1" w:lastColumn="0" w:noHBand="0" w:noVBand="1"/>
        </w:tblPrEx>
        <w:trPr>
          <w:trHeight w:val="3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395B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C9091" w14:textId="77777777" w:rsidR="00223604" w:rsidRPr="00223604" w:rsidRDefault="00223604" w:rsidP="00A83A9C">
            <w:pPr>
              <w:spacing w:after="0" w:line="240" w:lineRule="auto"/>
              <w:ind w:left="45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1"/>
                <w:lang w:val="sk-SK"/>
              </w:rPr>
            </w:pPr>
            <w:r w:rsidRPr="0022360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1"/>
                <w:lang w:val="sk-SK"/>
              </w:rPr>
              <w:t>2. Aký typ informácií si prirodzene všímate a zapamätáte?</w:t>
            </w:r>
          </w:p>
        </w:tc>
      </w:tr>
      <w:tr w:rsidR="00223604" w:rsidRPr="00157DA1" w14:paraId="5F0DB505" w14:textId="77777777" w:rsidTr="00223604">
        <w:tblPrEx>
          <w:tblLook w:val="04A0" w:firstRow="1" w:lastRow="0" w:firstColumn="1" w:lastColumn="0" w:noHBand="0" w:noVBand="1"/>
        </w:tblPrEx>
        <w:trPr>
          <w:trHeight w:val="3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0BDFA8" w14:textId="77777777" w:rsidR="00223604" w:rsidRPr="00157DA1" w:rsidRDefault="00223604" w:rsidP="00223604">
            <w:pPr>
              <w:spacing w:before="60" w:after="60" w:line="240" w:lineRule="auto"/>
              <w:ind w:left="144" w:right="144"/>
              <w:jc w:val="both"/>
              <w:rPr>
                <w:rFonts w:ascii="Arial" w:eastAsia="Times New Roman" w:hAnsi="Arial" w:cs="Arial"/>
                <w:color w:val="000000"/>
                <w:lang w:val="sk-SK"/>
              </w:rPr>
            </w:pPr>
            <w:r>
              <w:rPr>
                <w:rFonts w:ascii="Arial" w:eastAsia="Times New Roman" w:hAnsi="Arial" w:cs="Arial"/>
                <w:color w:val="000000"/>
                <w:lang w:val="sk-SK"/>
              </w:rPr>
              <w:t>Ľudia orientovaní na zmyslové vnímanie si všímajú skôr fakty, detaily a realitu okolitého sveta, zatiaľ čo ľudia zameraní na intuíciu sa viac zaujímajú o spojenia a vzťahy medzi faktami, o význam alebo budúce možnosti, ktoré môže informácia prinášať. „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sk-SK"/>
              </w:rPr>
              <w:t>Vnímači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sk-SK"/>
              </w:rPr>
              <w:t>“ sú väčšinou praktickí ľudia, ktorí sa spoliehajú na minulé skúsenosti a majú zdravý sedliacky rozum. „Intuitívni“ majú zväčša lepšiu schopnosť predstavivosti, sú kreatívnejší a spoliehajú sa na svoju schopnosť veci predvídať.</w:t>
            </w:r>
          </w:p>
          <w:tbl>
            <w:tblPr>
              <w:tblStyle w:val="Mriekatabuky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6"/>
              <w:gridCol w:w="458"/>
              <w:gridCol w:w="391"/>
              <w:gridCol w:w="458"/>
              <w:gridCol w:w="4270"/>
            </w:tblGrid>
            <w:tr w:rsidR="00223604" w14:paraId="1EE7E5B1" w14:textId="77777777" w:rsidTr="00223604">
              <w:trPr>
                <w:trHeight w:val="206"/>
              </w:trPr>
              <w:tc>
                <w:tcPr>
                  <w:tcW w:w="4286" w:type="dxa"/>
                </w:tcPr>
                <w:p w14:paraId="1F9018B5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Zmyslové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  <w:tc>
                <w:tcPr>
                  <w:tcW w:w="458" w:type="dxa"/>
                </w:tcPr>
                <w:p w14:paraId="7610A813" w14:textId="77777777" w:rsidR="00223604" w:rsidRDefault="00223604" w:rsidP="00A83A9C"/>
              </w:tc>
              <w:tc>
                <w:tcPr>
                  <w:tcW w:w="391" w:type="dxa"/>
                </w:tcPr>
                <w:p w14:paraId="780CD650" w14:textId="77777777" w:rsidR="00223604" w:rsidRDefault="00223604" w:rsidP="00A83A9C"/>
              </w:tc>
              <w:tc>
                <w:tcPr>
                  <w:tcW w:w="458" w:type="dxa"/>
                </w:tcPr>
                <w:p w14:paraId="1F86AD2E" w14:textId="77777777" w:rsidR="00223604" w:rsidRDefault="00223604" w:rsidP="00A83A9C"/>
              </w:tc>
              <w:tc>
                <w:tcPr>
                  <w:tcW w:w="4270" w:type="dxa"/>
                </w:tcPr>
                <w:p w14:paraId="0CAE89C4" w14:textId="77777777" w:rsidR="00223604" w:rsidRPr="00562AD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Intuitívne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</w:tr>
            <w:tr w:rsidR="00223604" w14:paraId="2D42D51F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416387B3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Zameraní na konkrétne detaily</w:t>
                  </w:r>
                </w:p>
              </w:tc>
              <w:sdt>
                <w:sdtPr>
                  <w:id w:val="109250924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259B40C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665CF7EA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17175849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79FB7C2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65594898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Zameraní na širší kontext</w:t>
                  </w:r>
                  <w:r w:rsidRPr="00DA0F03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a možnosti</w:t>
                  </w:r>
                </w:p>
              </w:tc>
            </w:tr>
            <w:tr w:rsidR="00223604" w14:paraId="322553FC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77F6E14C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Priťahovaní praktickými riešeniami</w:t>
                  </w:r>
                </w:p>
              </w:tc>
              <w:sdt>
                <w:sdtPr>
                  <w:id w:val="-187791473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552E150C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63EA51B0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26005313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F4CAF1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2BE6039C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Priťahovaní originálnymi nápadmi</w:t>
                  </w:r>
                </w:p>
              </w:tc>
            </w:tr>
            <w:tr w:rsidR="00223604" w14:paraId="7E6E3322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5D13BBFE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Vnímajú detaily a zapamätávajú si fakty</w:t>
                  </w:r>
                </w:p>
              </w:tc>
              <w:sdt>
                <w:sdtPr>
                  <w:id w:val="72110099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591FEA1F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386581DA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78360999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93352D3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30FD3F32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Vnímajú všetko nové alebo zvláštne</w:t>
                  </w:r>
                </w:p>
              </w:tc>
            </w:tr>
            <w:tr w:rsidR="00223604" w14:paraId="132AA27F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64AC949D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pragmatickí –</w:t>
                  </w:r>
                  <w:r w:rsidRPr="00292510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vidia to, čo je</w:t>
                  </w:r>
                </w:p>
              </w:tc>
              <w:sdt>
                <w:sdtPr>
                  <w:id w:val="1213540001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4BCE2F3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3FF62533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124580770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0FDF5A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09C62FF6" w14:textId="1055918B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vynaliezaví</w:t>
                  </w:r>
                  <w:r w:rsidR="00427089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 xml:space="preserve"> </w:t>
                  </w:r>
                  <w:r w:rsidRPr="00DA0F03"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 xml:space="preserve">- </w:t>
                  </w: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vidia, čo by mohlo byť</w:t>
                  </w:r>
                </w:p>
              </w:tc>
            </w:tr>
            <w:tr w:rsidR="00223604" w14:paraId="47E1E56E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65A8A977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Žijú tu a teraz</w:t>
                  </w:r>
                </w:p>
              </w:tc>
              <w:sdt>
                <w:sdtPr>
                  <w:id w:val="1216625701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27A3770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5AD8B2B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67872780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DC0D56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09C78FBC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Myslia na dôsledky v budúcnosti</w:t>
                  </w:r>
                </w:p>
              </w:tc>
            </w:tr>
            <w:tr w:rsidR="00223604" w14:paraId="2C2E640B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402B8766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Veria priamej skúsenosti</w:t>
                  </w:r>
                </w:p>
              </w:tc>
              <w:sdt>
                <w:sdtPr>
                  <w:id w:val="-136018942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0F6371C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60AD0BF4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68463459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69B0873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34409204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Veria vnútorným inštinktom</w:t>
                  </w:r>
                </w:p>
              </w:tc>
            </w:tr>
            <w:tr w:rsidR="00223604" w14:paraId="17D60043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0AC0C381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používajú overené zručnosti</w:t>
                  </w:r>
                </w:p>
              </w:tc>
              <w:sdt>
                <w:sdtPr>
                  <w:id w:val="157485303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2018E69C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653B1BB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8502605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03D64295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4DC4F41E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Preferujú získavať nové zručnosti</w:t>
                  </w:r>
                </w:p>
              </w:tc>
            </w:tr>
            <w:tr w:rsidR="00223604" w:rsidRPr="00640E09" w14:paraId="60128DF6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07D4CA42" w14:textId="77777777" w:rsidR="00223604" w:rsidRPr="00292510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Preferujú detailné inštrukcie</w:t>
                  </w:r>
                </w:p>
              </w:tc>
              <w:sdt>
                <w:sdtPr>
                  <w:id w:val="55536914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095FF722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41988CD2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76745968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45F3A5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244E0495" w14:textId="77777777" w:rsidR="00223604" w:rsidRPr="00DA0F03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objavujú a snažia sa pochopiť veci</w:t>
                  </w:r>
                </w:p>
              </w:tc>
            </w:tr>
            <w:tr w:rsidR="00223604" w14:paraId="1871F03A" w14:textId="77777777" w:rsidTr="00223604">
              <w:trPr>
                <w:trHeight w:val="207"/>
              </w:trPr>
              <w:tc>
                <w:tcPr>
                  <w:tcW w:w="4286" w:type="dxa"/>
                  <w:vAlign w:val="center"/>
                </w:tcPr>
                <w:p w14:paraId="42DCFB4C" w14:textId="77777777" w:rsidR="00223604" w:rsidRDefault="00223604" w:rsidP="00A83A9C">
                  <w:pPr>
                    <w:ind w:left="360"/>
                    <w:jc w:val="right"/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Pracujú rovnomerným tempom</w:t>
                  </w:r>
                </w:p>
              </w:tc>
              <w:sdt>
                <w:sdtPr>
                  <w:id w:val="-12925422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32A15FC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</w:tcPr>
                <w:p w14:paraId="73E47F4D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80292634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1FF4B2A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vAlign w:val="center"/>
                </w:tcPr>
                <w:p w14:paraId="09763F95" w14:textId="77777777" w:rsidR="00223604" w:rsidRDefault="00223604" w:rsidP="00A83A9C"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Pracujú nárazovo, v návaloch energie</w:t>
                  </w:r>
                </w:p>
              </w:tc>
            </w:tr>
            <w:tr w:rsidR="00223604" w14:paraId="14E3F92F" w14:textId="77777777" w:rsidTr="00223604">
              <w:trPr>
                <w:trHeight w:val="207"/>
              </w:trPr>
              <w:tc>
                <w:tcPr>
                  <w:tcW w:w="4286" w:type="dxa"/>
                  <w:vAlign w:val="center"/>
                </w:tcPr>
                <w:p w14:paraId="6619A447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  <w:tc>
                <w:tcPr>
                  <w:tcW w:w="458" w:type="dxa"/>
                  <w:tcBorders>
                    <w:bottom w:val="single" w:sz="4" w:space="0" w:color="auto"/>
                  </w:tcBorders>
                </w:tcPr>
                <w:p w14:paraId="00C03561" w14:textId="77777777" w:rsidR="00223604" w:rsidRPr="00223604" w:rsidRDefault="00223604" w:rsidP="00A83A9C">
                  <w:pPr>
                    <w:rPr>
                      <w:sz w:val="12"/>
                    </w:rPr>
                  </w:pPr>
                </w:p>
              </w:tc>
              <w:tc>
                <w:tcPr>
                  <w:tcW w:w="391" w:type="dxa"/>
                </w:tcPr>
                <w:p w14:paraId="68CC67D5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12"/>
                    </w:rPr>
                  </w:pPr>
                </w:p>
              </w:tc>
              <w:tc>
                <w:tcPr>
                  <w:tcW w:w="458" w:type="dxa"/>
                  <w:tcBorders>
                    <w:bottom w:val="single" w:sz="4" w:space="0" w:color="auto"/>
                  </w:tcBorders>
                </w:tcPr>
                <w:p w14:paraId="04B84CEC" w14:textId="77777777" w:rsidR="00223604" w:rsidRPr="00223604" w:rsidRDefault="00223604" w:rsidP="00A83A9C">
                  <w:pPr>
                    <w:rPr>
                      <w:sz w:val="12"/>
                    </w:rPr>
                  </w:pPr>
                </w:p>
              </w:tc>
              <w:tc>
                <w:tcPr>
                  <w:tcW w:w="4270" w:type="dxa"/>
                  <w:vAlign w:val="center"/>
                </w:tcPr>
                <w:p w14:paraId="2D6B9FF3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</w:tr>
            <w:tr w:rsidR="00223604" w14:paraId="29627D73" w14:textId="77777777" w:rsidTr="00223604">
              <w:trPr>
                <w:trHeight w:val="310"/>
              </w:trPr>
              <w:tc>
                <w:tcPr>
                  <w:tcW w:w="4286" w:type="dxa"/>
                  <w:tcBorders>
                    <w:right w:val="single" w:sz="4" w:space="0" w:color="auto"/>
                  </w:tcBorders>
                  <w:vAlign w:val="center"/>
                </w:tcPr>
                <w:p w14:paraId="08DB33A1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  <w:t>Súčet bodov: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859C4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788979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3EB58E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4270" w:type="dxa"/>
                  <w:tcBorders>
                    <w:left w:val="single" w:sz="4" w:space="0" w:color="auto"/>
                  </w:tcBorders>
                  <w:vAlign w:val="center"/>
                </w:tcPr>
                <w:p w14:paraId="03C7F72F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3BAB7F0C" w14:textId="77777777" w:rsidTr="00223604">
              <w:trPr>
                <w:trHeight w:val="292"/>
              </w:trPr>
              <w:tc>
                <w:tcPr>
                  <w:tcW w:w="4286" w:type="dxa"/>
                  <w:vAlign w:val="center"/>
                </w:tcPr>
                <w:p w14:paraId="4273612B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sz w:val="4"/>
                      <w:lang w:val="sk-SK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</w:tcBorders>
                </w:tcPr>
                <w:p w14:paraId="5F6397E5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4"/>
                    </w:rPr>
                  </w:pPr>
                </w:p>
              </w:tc>
              <w:tc>
                <w:tcPr>
                  <w:tcW w:w="391" w:type="dxa"/>
                  <w:tcBorders>
                    <w:left w:val="nil"/>
                  </w:tcBorders>
                </w:tcPr>
                <w:p w14:paraId="0AC70DE7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4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auto"/>
                  </w:tcBorders>
                </w:tcPr>
                <w:p w14:paraId="116D0501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4"/>
                    </w:rPr>
                  </w:pPr>
                </w:p>
              </w:tc>
              <w:tc>
                <w:tcPr>
                  <w:tcW w:w="4270" w:type="dxa"/>
                  <w:tcBorders>
                    <w:left w:val="nil"/>
                  </w:tcBorders>
                  <w:vAlign w:val="center"/>
                </w:tcPr>
                <w:p w14:paraId="1E659FAD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4"/>
                      <w:lang w:val="sk-SK"/>
                    </w:rPr>
                  </w:pPr>
                </w:p>
              </w:tc>
            </w:tr>
            <w:tr w:rsidR="00223604" w14:paraId="6262C45E" w14:textId="77777777" w:rsidTr="00223604">
              <w:trPr>
                <w:trHeight w:val="240"/>
              </w:trPr>
              <w:tc>
                <w:tcPr>
                  <w:tcW w:w="4286" w:type="dxa"/>
                  <w:vAlign w:val="center"/>
                </w:tcPr>
                <w:p w14:paraId="3D35C8F9" w14:textId="6216E81D" w:rsidR="00223604" w:rsidRPr="00AE7C4E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Zmysly</w:t>
                  </w:r>
                  <w:r w:rsidR="00A637AB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</w:t>
                  </w: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(</w:t>
                  </w:r>
                  <w:r w:rsidR="00640E09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Z</w:t>
                  </w: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  <w:sdt>
                <w:sdtPr>
                  <w:rPr>
                    <w:rFonts w:ascii="MS Gothic" w:eastAsia="MS Gothic" w:hAnsi="MS Gothic"/>
                  </w:rPr>
                  <w:id w:val="-668488175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536BDB96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91" w:type="dxa"/>
                  <w:tcBorders>
                    <w:left w:val="nil"/>
                  </w:tcBorders>
                </w:tcPr>
                <w:p w14:paraId="6BD3EF3E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sdt>
                <w:sdtPr>
                  <w:rPr>
                    <w:rFonts w:ascii="MS Gothic" w:eastAsia="MS Gothic" w:hAnsi="MS Gothic"/>
                  </w:rPr>
                  <w:id w:val="41799885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58" w:type="dxa"/>
                    </w:tcPr>
                    <w:p w14:paraId="3C8E10FD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70" w:type="dxa"/>
                  <w:tcBorders>
                    <w:left w:val="nil"/>
                  </w:tcBorders>
                  <w:vAlign w:val="center"/>
                </w:tcPr>
                <w:p w14:paraId="312E904E" w14:textId="77777777" w:rsidR="00223604" w:rsidRPr="00AE7C4E" w:rsidRDefault="00223604" w:rsidP="00A83A9C">
                  <w:pPr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Intuícia</w:t>
                  </w: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(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N</w:t>
                  </w:r>
                  <w:r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</w:tr>
          </w:tbl>
          <w:p w14:paraId="021447A8" w14:textId="77777777" w:rsidR="00223604" w:rsidRPr="00223604" w:rsidRDefault="00223604" w:rsidP="00A83A9C">
            <w:pPr>
              <w:spacing w:before="150" w:after="150" w:line="240" w:lineRule="auto"/>
              <w:ind w:left="270" w:right="225"/>
              <w:rPr>
                <w:rFonts w:ascii="Arial" w:eastAsia="Times New Roman" w:hAnsi="Arial" w:cs="Arial"/>
                <w:color w:val="000000"/>
                <w:sz w:val="6"/>
                <w:lang w:val="sk-SK"/>
              </w:rPr>
            </w:pPr>
          </w:p>
        </w:tc>
      </w:tr>
    </w:tbl>
    <w:p w14:paraId="79E3672F" w14:textId="77777777" w:rsidR="00223604" w:rsidRPr="00157DA1" w:rsidRDefault="00223604" w:rsidP="00223604">
      <w:pPr>
        <w:spacing w:after="240" w:line="263" w:lineRule="atLeast"/>
        <w:ind w:left="1020"/>
        <w:rPr>
          <w:rFonts w:ascii="Arial" w:eastAsia="Times New Roman" w:hAnsi="Arial" w:cs="Arial"/>
          <w:color w:val="555555"/>
          <w:lang w:val="sk-SK"/>
        </w:rPr>
      </w:pPr>
    </w:p>
    <w:tbl>
      <w:tblPr>
        <w:tblW w:w="9450" w:type="dxa"/>
        <w:jc w:val="center"/>
        <w:shd w:val="clear" w:color="auto" w:fill="FFFF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223604" w:rsidRPr="00157DA1" w14:paraId="5A9293CC" w14:textId="77777777" w:rsidTr="00A83A9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395B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A7621" w14:textId="77777777" w:rsidR="00223604" w:rsidRPr="00157DA1" w:rsidRDefault="00223604" w:rsidP="00A83A9C">
            <w:pPr>
              <w:spacing w:after="0" w:line="240" w:lineRule="auto"/>
              <w:ind w:left="4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</w:pPr>
            <w:r w:rsidRPr="00157DA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lastRenderedPageBreak/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t>Ako sa rozhodujete</w:t>
            </w:r>
            <w:r w:rsidRPr="00157DA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t>?</w:t>
            </w:r>
          </w:p>
        </w:tc>
      </w:tr>
      <w:tr w:rsidR="00223604" w:rsidRPr="00640E09" w14:paraId="6EABCC78" w14:textId="77777777" w:rsidTr="00A83A9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3CE1B6" w14:textId="21AE2337" w:rsidR="00223604" w:rsidRPr="00157DA1" w:rsidRDefault="00223604" w:rsidP="00427089">
            <w:pPr>
              <w:spacing w:before="150" w:after="150" w:line="240" w:lineRule="auto"/>
              <w:ind w:left="270" w:right="225"/>
              <w:jc w:val="both"/>
              <w:rPr>
                <w:rFonts w:ascii="Arial" w:eastAsia="Times New Roman" w:hAnsi="Arial" w:cs="Arial"/>
                <w:color w:val="000000"/>
                <w:lang w:val="sk-SK"/>
              </w:rPr>
            </w:pPr>
            <w:r>
              <w:rPr>
                <w:rFonts w:ascii="Arial" w:eastAsia="Times New Roman" w:hAnsi="Arial" w:cs="Arial"/>
                <w:color w:val="000000"/>
                <w:lang w:val="sk-SK"/>
              </w:rPr>
              <w:t>Ľudia používajúci myslenie sa rozhodujú najmä na základe objektívnych a neosobných kritérií – podľa toho, čo dáva najviac zmysel, čo je logické. Ľudia používajúci cítenie sa rozhodujú skôr na základe osobných hodnôt a pocitov.</w:t>
            </w:r>
            <w:r w:rsidRPr="00157DA1">
              <w:rPr>
                <w:rFonts w:ascii="Arial" w:eastAsia="Times New Roman" w:hAnsi="Arial" w:cs="Arial"/>
                <w:color w:val="000000"/>
                <w:lang w:val="sk-S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sk-SK"/>
              </w:rPr>
              <w:t xml:space="preserve">Ľudia používajúci primárne myslenie sú skôr chladní, analytickí a nechajú sa presvedčiť logickými </w:t>
            </w:r>
            <w:r w:rsidR="00427089">
              <w:rPr>
                <w:rFonts w:ascii="Arial" w:eastAsia="Times New Roman" w:hAnsi="Arial" w:cs="Arial"/>
                <w:color w:val="000000"/>
                <w:lang w:val="sk-SK"/>
              </w:rPr>
              <w:t>argumentmi</w:t>
            </w:r>
            <w:r>
              <w:rPr>
                <w:rFonts w:ascii="Arial" w:eastAsia="Times New Roman" w:hAnsi="Arial" w:cs="Arial"/>
                <w:color w:val="000000"/>
                <w:lang w:val="sk-SK"/>
              </w:rPr>
              <w:t>. Ľudia, používajúci primárne cítenie sú vnímaví na emócie, empatickí, veľmi dobre vnímajú kontext (napr. poľahčujúce okolnosti) a hľadajú harmóniu</w:t>
            </w:r>
            <w:r w:rsidRPr="00157DA1">
              <w:rPr>
                <w:rFonts w:ascii="Arial" w:eastAsia="Times New Roman" w:hAnsi="Arial" w:cs="Arial"/>
                <w:color w:val="000000"/>
                <w:lang w:val="sk-SK"/>
              </w:rPr>
              <w:t>.</w:t>
            </w:r>
          </w:p>
        </w:tc>
      </w:tr>
      <w:tr w:rsidR="00223604" w:rsidRPr="00157DA1" w14:paraId="7A5C059F" w14:textId="77777777" w:rsidTr="00A83A9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0" w:type="dxa"/>
              <w:left w:w="30" w:type="dxa"/>
              <w:bottom w:w="0" w:type="dxa"/>
              <w:right w:w="30" w:type="dxa"/>
            </w:tcMar>
          </w:tcPr>
          <w:tbl>
            <w:tblPr>
              <w:tblStyle w:val="Mriekatabu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6"/>
              <w:gridCol w:w="436"/>
              <w:gridCol w:w="372"/>
              <w:gridCol w:w="436"/>
              <w:gridCol w:w="4050"/>
            </w:tblGrid>
            <w:tr w:rsidR="00223604" w14:paraId="49650CB6" w14:textId="77777777" w:rsidTr="00A83A9C">
              <w:tc>
                <w:tcPr>
                  <w:tcW w:w="4066" w:type="dxa"/>
                </w:tcPr>
                <w:p w14:paraId="4FD01120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Mysliace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  <w:tc>
                <w:tcPr>
                  <w:tcW w:w="436" w:type="dxa"/>
                </w:tcPr>
                <w:p w14:paraId="7C2DEA70" w14:textId="77777777" w:rsidR="00223604" w:rsidRDefault="00223604" w:rsidP="00A83A9C"/>
              </w:tc>
              <w:tc>
                <w:tcPr>
                  <w:tcW w:w="372" w:type="dxa"/>
                </w:tcPr>
                <w:p w14:paraId="0887C786" w14:textId="77777777" w:rsidR="00223604" w:rsidRDefault="00223604" w:rsidP="00A83A9C"/>
              </w:tc>
              <w:tc>
                <w:tcPr>
                  <w:tcW w:w="436" w:type="dxa"/>
                </w:tcPr>
                <w:p w14:paraId="5BFE0478" w14:textId="77777777" w:rsidR="00223604" w:rsidRDefault="00223604" w:rsidP="00A83A9C"/>
              </w:tc>
              <w:tc>
                <w:tcPr>
                  <w:tcW w:w="4050" w:type="dxa"/>
                </w:tcPr>
                <w:p w14:paraId="3AFE508D" w14:textId="77777777" w:rsidR="00223604" w:rsidRPr="00562AD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Cítiace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</w:tr>
            <w:tr w:rsidR="00223604" w14:paraId="02C6A036" w14:textId="77777777" w:rsidTr="00A83A9C">
              <w:tc>
                <w:tcPr>
                  <w:tcW w:w="4066" w:type="dxa"/>
                  <w:vAlign w:val="center"/>
                </w:tcPr>
                <w:p w14:paraId="44A573A4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Robia objektívne rozhodnutia</w:t>
                  </w:r>
                </w:p>
              </w:tc>
              <w:sdt>
                <w:sdtPr>
                  <w:id w:val="-39066384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A522609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5C89D75F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26096513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F1848E1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51B0B2C2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Robia rozhodnutia na základe vlastných hodnôt</w:t>
                  </w:r>
                </w:p>
              </w:tc>
            </w:tr>
            <w:tr w:rsidR="00223604" w14:paraId="5AAB8889" w14:textId="77777777" w:rsidTr="00A83A9C">
              <w:tc>
                <w:tcPr>
                  <w:tcW w:w="4066" w:type="dxa"/>
                  <w:vAlign w:val="center"/>
                </w:tcPr>
                <w:p w14:paraId="18FCE208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Pôsobia chladne a rezervovane</w:t>
                  </w:r>
                </w:p>
              </w:tc>
              <w:sdt>
                <w:sdtPr>
                  <w:id w:val="82193355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877F90B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6D99E4F3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31040030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43F122D5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14D2163B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Pôsobia vrelo a priateľsky</w:t>
                  </w:r>
                </w:p>
              </w:tc>
            </w:tr>
            <w:tr w:rsidR="00223604" w14:paraId="338B3FA6" w14:textId="77777777" w:rsidTr="00A83A9C">
              <w:tc>
                <w:tcPr>
                  <w:tcW w:w="4066" w:type="dxa"/>
                  <w:vAlign w:val="center"/>
                </w:tcPr>
                <w:p w14:paraId="01A1C4F8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Presvedčia ich racionálne argumenty</w:t>
                  </w:r>
                </w:p>
              </w:tc>
              <w:sdt>
                <w:sdtPr>
                  <w:id w:val="77004765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60DFF5D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520A5F23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68446677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72F0AA8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15CB4E65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Presvedčia ich najmä vlastné pocity</w:t>
                  </w:r>
                </w:p>
              </w:tc>
            </w:tr>
            <w:tr w:rsidR="00223604" w14:paraId="65C6B8B4" w14:textId="77777777" w:rsidTr="00A83A9C">
              <w:tc>
                <w:tcPr>
                  <w:tcW w:w="4066" w:type="dxa"/>
                  <w:vAlign w:val="center"/>
                </w:tcPr>
                <w:p w14:paraId="00159DAC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priami a úprimní</w:t>
                  </w:r>
                </w:p>
              </w:tc>
              <w:sdt>
                <w:sdtPr>
                  <w:id w:val="221578410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84E8535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57592529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84898733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1F37462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43C488F3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taktní a diplomatickí</w:t>
                  </w:r>
                </w:p>
              </w:tc>
            </w:tr>
            <w:tr w:rsidR="00223604" w:rsidRPr="00640E09" w14:paraId="214930FF" w14:textId="77777777" w:rsidTr="00A83A9C">
              <w:tc>
                <w:tcPr>
                  <w:tcW w:w="4066" w:type="dxa"/>
                  <w:vAlign w:val="center"/>
                </w:tcPr>
                <w:p w14:paraId="13A8B6D9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Cenia si najmä úprimnosť a spravodlivosť</w:t>
                  </w:r>
                </w:p>
              </w:tc>
              <w:sdt>
                <w:sdtPr>
                  <w:id w:val="-82196649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4A7B540F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7854AA3F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84670135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63143B2E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1A2F3D23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Cenia si najmä harmóniu a dobré vzťahy</w:t>
                  </w:r>
                </w:p>
              </w:tc>
            </w:tr>
            <w:tr w:rsidR="00223604" w14:paraId="6719ECFA" w14:textId="77777777" w:rsidTr="00A83A9C">
              <w:tc>
                <w:tcPr>
                  <w:tcW w:w="4066" w:type="dxa"/>
                  <w:vAlign w:val="center"/>
                </w:tcPr>
                <w:p w14:paraId="0FE972D8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Máločo berú osobne</w:t>
                  </w:r>
                </w:p>
              </w:tc>
              <w:sdt>
                <w:sdtPr>
                  <w:id w:val="-26269276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09E7718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0EFB3691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80215046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6690914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168E2B25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Často berú veci osobne</w:t>
                  </w:r>
                </w:p>
              </w:tc>
            </w:tr>
            <w:tr w:rsidR="00223604" w14:paraId="740A833D" w14:textId="77777777" w:rsidTr="00A83A9C">
              <w:tc>
                <w:tcPr>
                  <w:tcW w:w="4066" w:type="dxa"/>
                  <w:vAlign w:val="center"/>
                </w:tcPr>
                <w:p w14:paraId="68A5180C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Presne vnímajú chyby</w:t>
                  </w:r>
                </w:p>
              </w:tc>
              <w:sdt>
                <w:sdtPr>
                  <w:id w:val="141921698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0986D6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12AA21F3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91207859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3E521B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284B83C2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Často chvália druhých</w:t>
                  </w:r>
                </w:p>
              </w:tc>
            </w:tr>
            <w:tr w:rsidR="00223604" w:rsidRPr="00640E09" w14:paraId="5C2CC25E" w14:textId="77777777" w:rsidTr="00A83A9C">
              <w:tc>
                <w:tcPr>
                  <w:tcW w:w="4066" w:type="dxa"/>
                  <w:vAlign w:val="center"/>
                </w:tcPr>
                <w:p w14:paraId="5259AC3A" w14:textId="77777777" w:rsidR="00223604" w:rsidRPr="00CF059C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motivovaní výkonom</w:t>
                  </w:r>
                </w:p>
              </w:tc>
              <w:sdt>
                <w:sdtPr>
                  <w:id w:val="-106171343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5310AA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5572A3D9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502925860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A04AD5A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107B104B" w14:textId="77777777" w:rsidR="00223604" w:rsidRPr="00B7799E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motivovaní vzťahmi a pochvalou</w:t>
                  </w:r>
                </w:p>
              </w:tc>
            </w:tr>
            <w:tr w:rsidR="00223604" w14:paraId="28ADADB6" w14:textId="77777777" w:rsidTr="00A83A9C">
              <w:trPr>
                <w:trHeight w:val="207"/>
              </w:trPr>
              <w:tc>
                <w:tcPr>
                  <w:tcW w:w="4066" w:type="dxa"/>
                  <w:vAlign w:val="center"/>
                </w:tcPr>
                <w:p w14:paraId="3C298809" w14:textId="77777777" w:rsidR="00223604" w:rsidRDefault="00223604" w:rsidP="00A83A9C">
                  <w:pPr>
                    <w:ind w:left="360"/>
                    <w:jc w:val="right"/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debatujú a polemizujú</w:t>
                  </w:r>
                </w:p>
              </w:tc>
              <w:sdt>
                <w:sdtPr>
                  <w:id w:val="-56995785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0548CB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66A76BAC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59964378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FDA96DA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3FD9FC37" w14:textId="77777777" w:rsidR="00223604" w:rsidRDefault="00223604" w:rsidP="00A83A9C"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Vyhýbajú sa hádkam a konfliktom</w:t>
                  </w:r>
                </w:p>
              </w:tc>
            </w:tr>
            <w:tr w:rsidR="00223604" w14:paraId="24AFBC25" w14:textId="77777777" w:rsidTr="00A83A9C">
              <w:trPr>
                <w:trHeight w:val="207"/>
              </w:trPr>
              <w:tc>
                <w:tcPr>
                  <w:tcW w:w="4066" w:type="dxa"/>
                  <w:vAlign w:val="center"/>
                </w:tcPr>
                <w:p w14:paraId="29EDEFE4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  <w:tc>
                <w:tcPr>
                  <w:tcW w:w="436" w:type="dxa"/>
                  <w:tcBorders>
                    <w:bottom w:val="single" w:sz="4" w:space="0" w:color="auto"/>
                  </w:tcBorders>
                </w:tcPr>
                <w:p w14:paraId="2818D053" w14:textId="77777777" w:rsidR="00223604" w:rsidRPr="00DD326B" w:rsidRDefault="00223604" w:rsidP="00A83A9C"/>
              </w:tc>
              <w:tc>
                <w:tcPr>
                  <w:tcW w:w="372" w:type="dxa"/>
                </w:tcPr>
                <w:p w14:paraId="5AFCD977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36" w:type="dxa"/>
                  <w:tcBorders>
                    <w:bottom w:val="single" w:sz="4" w:space="0" w:color="auto"/>
                  </w:tcBorders>
                </w:tcPr>
                <w:p w14:paraId="312F97DA" w14:textId="77777777" w:rsidR="00223604" w:rsidRPr="00DD326B" w:rsidRDefault="00223604" w:rsidP="00A83A9C"/>
              </w:tc>
              <w:tc>
                <w:tcPr>
                  <w:tcW w:w="4050" w:type="dxa"/>
                  <w:vAlign w:val="center"/>
                </w:tcPr>
                <w:p w14:paraId="09E15613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08F7D24E" w14:textId="77777777" w:rsidTr="00A83A9C">
              <w:tc>
                <w:tcPr>
                  <w:tcW w:w="4066" w:type="dxa"/>
                  <w:tcBorders>
                    <w:right w:val="single" w:sz="4" w:space="0" w:color="auto"/>
                  </w:tcBorders>
                  <w:vAlign w:val="center"/>
                </w:tcPr>
                <w:p w14:paraId="04D1957C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  <w:t>Súčet bodov:</w:t>
                  </w:r>
                </w:p>
              </w:tc>
              <w:tc>
                <w:tcPr>
                  <w:tcW w:w="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078CE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B0770F8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5B6ED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4050" w:type="dxa"/>
                  <w:tcBorders>
                    <w:left w:val="single" w:sz="4" w:space="0" w:color="auto"/>
                  </w:tcBorders>
                  <w:vAlign w:val="center"/>
                </w:tcPr>
                <w:p w14:paraId="5FC7A452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2CB6FDF5" w14:textId="77777777" w:rsidTr="00A83A9C">
              <w:tc>
                <w:tcPr>
                  <w:tcW w:w="4066" w:type="dxa"/>
                  <w:vAlign w:val="center"/>
                </w:tcPr>
                <w:p w14:paraId="264BBF1F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sz w:val="12"/>
                      <w:lang w:val="sk-SK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</w:tcBorders>
                </w:tcPr>
                <w:p w14:paraId="42EFD85C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2"/>
                    </w:rPr>
                  </w:pPr>
                </w:p>
              </w:tc>
              <w:tc>
                <w:tcPr>
                  <w:tcW w:w="372" w:type="dxa"/>
                  <w:tcBorders>
                    <w:left w:val="nil"/>
                  </w:tcBorders>
                </w:tcPr>
                <w:p w14:paraId="064C21EF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12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</w:tcBorders>
                </w:tcPr>
                <w:p w14:paraId="31BE7F81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2"/>
                    </w:rPr>
                  </w:pPr>
                </w:p>
              </w:tc>
              <w:tc>
                <w:tcPr>
                  <w:tcW w:w="4050" w:type="dxa"/>
                  <w:tcBorders>
                    <w:left w:val="nil"/>
                  </w:tcBorders>
                  <w:vAlign w:val="center"/>
                </w:tcPr>
                <w:p w14:paraId="742E3BBF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</w:tr>
            <w:tr w:rsidR="00223604" w14:paraId="78D9C20A" w14:textId="77777777" w:rsidTr="00A83A9C">
              <w:tc>
                <w:tcPr>
                  <w:tcW w:w="4066" w:type="dxa"/>
                  <w:vAlign w:val="center"/>
                </w:tcPr>
                <w:p w14:paraId="03396551" w14:textId="6CF8BDC8" w:rsidR="00223604" w:rsidRPr="00AE7C4E" w:rsidRDefault="00A637AB" w:rsidP="00223604">
                  <w:pPr>
                    <w:spacing w:after="120"/>
                    <w:ind w:left="-15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Rozumovosť</w:t>
                  </w:r>
                  <w:proofErr w:type="spellEnd"/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(</w:t>
                  </w:r>
                  <w:r w:rsidR="00640E09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R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  <w:sdt>
                <w:sdtPr>
                  <w:rPr>
                    <w:rFonts w:ascii="MS Gothic" w:eastAsia="MS Gothic" w:hAnsi="MS Gothic"/>
                  </w:rPr>
                  <w:id w:val="-27332829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4BF08893" w14:textId="77777777" w:rsidR="00223604" w:rsidRPr="00DD326B" w:rsidRDefault="00223604" w:rsidP="00223604">
                      <w:pPr>
                        <w:spacing w:after="120"/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  <w:tcBorders>
                    <w:left w:val="nil"/>
                  </w:tcBorders>
                </w:tcPr>
                <w:p w14:paraId="65B4596D" w14:textId="77777777" w:rsidR="00223604" w:rsidRPr="00562AD0" w:rsidRDefault="00223604" w:rsidP="00223604">
                  <w:pPr>
                    <w:spacing w:after="120"/>
                    <w:rPr>
                      <w:rFonts w:ascii="Segoe UI" w:hAnsi="Segoe UI" w:cs="Segoe UI"/>
                    </w:rPr>
                  </w:pPr>
                </w:p>
              </w:tc>
              <w:sdt>
                <w:sdtPr>
                  <w:rPr>
                    <w:rFonts w:ascii="MS Gothic" w:eastAsia="MS Gothic" w:hAnsi="MS Gothic"/>
                  </w:rPr>
                  <w:id w:val="2137364360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2D79C43" w14:textId="77777777" w:rsidR="00223604" w:rsidRPr="00DD326B" w:rsidRDefault="00223604" w:rsidP="00223604">
                      <w:pPr>
                        <w:spacing w:after="120"/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tcBorders>
                    <w:left w:val="nil"/>
                  </w:tcBorders>
                  <w:vAlign w:val="center"/>
                </w:tcPr>
                <w:p w14:paraId="3492A53C" w14:textId="0DE883B2" w:rsidR="00223604" w:rsidRPr="00AE7C4E" w:rsidRDefault="00A637AB" w:rsidP="00640E09">
                  <w:pPr>
                    <w:spacing w:after="120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Citovosť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(</w:t>
                  </w:r>
                  <w:r w:rsidR="00640E09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C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</w:tr>
          </w:tbl>
          <w:p w14:paraId="54F5F244" w14:textId="77777777" w:rsidR="00223604" w:rsidRPr="00157DA1" w:rsidRDefault="00223604" w:rsidP="00A83A9C">
            <w:pPr>
              <w:spacing w:after="0" w:line="240" w:lineRule="auto"/>
              <w:ind w:left="45"/>
              <w:jc w:val="center"/>
              <w:rPr>
                <w:rFonts w:ascii="Arial" w:eastAsia="Times New Roman" w:hAnsi="Arial" w:cs="Arial"/>
                <w:color w:val="000000"/>
                <w:lang w:val="sk-SK"/>
              </w:rPr>
            </w:pPr>
          </w:p>
        </w:tc>
      </w:tr>
      <w:tr w:rsidR="00223604" w:rsidRPr="00640E09" w14:paraId="2CFD7C3C" w14:textId="77777777" w:rsidTr="00A83A9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395B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0ACAF" w14:textId="77777777" w:rsidR="00223604" w:rsidRPr="00157DA1" w:rsidRDefault="00223604" w:rsidP="00A83A9C">
            <w:pPr>
              <w:spacing w:after="0" w:line="240" w:lineRule="auto"/>
              <w:ind w:left="4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</w:pPr>
            <w:r w:rsidRPr="00157DA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t xml:space="preserve">4.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t>V akom prostredí sa cítite najlepšie</w:t>
            </w:r>
            <w:r w:rsidRPr="00157DA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sk-SK"/>
              </w:rPr>
              <w:t>?</w:t>
            </w:r>
          </w:p>
        </w:tc>
      </w:tr>
      <w:tr w:rsidR="00223604" w:rsidRPr="00157DA1" w14:paraId="1CB0DC76" w14:textId="77777777" w:rsidTr="00A83A9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93C84A" w14:textId="77777777" w:rsidR="00223604" w:rsidRDefault="00223604" w:rsidP="00427089">
            <w:pPr>
              <w:spacing w:before="150" w:after="150" w:line="240" w:lineRule="auto"/>
              <w:ind w:left="270" w:right="225"/>
              <w:jc w:val="both"/>
              <w:rPr>
                <w:rFonts w:ascii="Arial" w:eastAsia="Times New Roman" w:hAnsi="Arial" w:cs="Arial"/>
                <w:color w:val="000000"/>
                <w:lang w:val="sk-SK"/>
              </w:rPr>
            </w:pPr>
            <w:r>
              <w:rPr>
                <w:rFonts w:ascii="Arial" w:eastAsia="Times New Roman" w:hAnsi="Arial" w:cs="Arial"/>
                <w:color w:val="000000"/>
                <w:lang w:val="sk-SK"/>
              </w:rPr>
              <w:t>Ľudia používajúci úsudok preferujú štruktúrované a predvídateľné prostredie, v ktorom môžu rozhodovať a organizovať veci. Ľudia používajúci vnímanie preferujú zážitok, pohyb, nechávajú si otvorené možnosti a radi sa prispôsobujú. Ľudia používajúci skôr úsudok sú väčšinou organizovaní a produktívni, zatiaľ čo ľudia používajúci skôr vnímanie sú skôr flexibilní, zvedaví a nekonformní.</w:t>
            </w:r>
          </w:p>
          <w:p w14:paraId="27778518" w14:textId="77777777" w:rsidR="00223604" w:rsidRDefault="00223604" w:rsidP="00A83A9C">
            <w:pPr>
              <w:spacing w:before="150" w:after="150" w:line="240" w:lineRule="auto"/>
              <w:ind w:left="270" w:right="225"/>
              <w:rPr>
                <w:rFonts w:ascii="Arial" w:eastAsia="Times New Roman" w:hAnsi="Arial" w:cs="Arial"/>
                <w:color w:val="000000"/>
                <w:lang w:val="sk-SK"/>
              </w:rPr>
            </w:pPr>
          </w:p>
          <w:tbl>
            <w:tblPr>
              <w:tblStyle w:val="Mriekatabu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6"/>
              <w:gridCol w:w="436"/>
              <w:gridCol w:w="372"/>
              <w:gridCol w:w="436"/>
              <w:gridCol w:w="4050"/>
            </w:tblGrid>
            <w:tr w:rsidR="00223604" w14:paraId="7F7799D7" w14:textId="77777777" w:rsidTr="00A83A9C">
              <w:tc>
                <w:tcPr>
                  <w:tcW w:w="4066" w:type="dxa"/>
                </w:tcPr>
                <w:p w14:paraId="2F39A4C3" w14:textId="77777777" w:rsidR="00223604" w:rsidRPr="00562AD0" w:rsidRDefault="00223604" w:rsidP="00A83A9C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Usudzujúce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  <w:tc>
                <w:tcPr>
                  <w:tcW w:w="436" w:type="dxa"/>
                </w:tcPr>
                <w:p w14:paraId="5172ABC6" w14:textId="77777777" w:rsidR="00223604" w:rsidRDefault="00223604" w:rsidP="00A83A9C"/>
              </w:tc>
              <w:tc>
                <w:tcPr>
                  <w:tcW w:w="372" w:type="dxa"/>
                </w:tcPr>
                <w:p w14:paraId="3734AA17" w14:textId="77777777" w:rsidR="00223604" w:rsidRDefault="00223604" w:rsidP="00A83A9C"/>
              </w:tc>
              <w:tc>
                <w:tcPr>
                  <w:tcW w:w="436" w:type="dxa"/>
                </w:tcPr>
                <w:p w14:paraId="7A6E020E" w14:textId="77777777" w:rsidR="00223604" w:rsidRDefault="00223604" w:rsidP="00A83A9C"/>
              </w:tc>
              <w:tc>
                <w:tcPr>
                  <w:tcW w:w="4050" w:type="dxa"/>
                </w:tcPr>
                <w:p w14:paraId="6951BAC9" w14:textId="77777777" w:rsidR="00223604" w:rsidRPr="00562AD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>Vnímajúce typy</w:t>
                  </w:r>
                  <w:r w:rsidRPr="00562A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sk-SK"/>
                    </w:rPr>
                    <w:t xml:space="preserve"> zväčša:</w:t>
                  </w:r>
                </w:p>
              </w:tc>
            </w:tr>
            <w:tr w:rsidR="00223604" w14:paraId="6916255B" w14:textId="77777777" w:rsidTr="00A83A9C">
              <w:tc>
                <w:tcPr>
                  <w:tcW w:w="4066" w:type="dxa"/>
                  <w:vAlign w:val="center"/>
                </w:tcPr>
                <w:p w14:paraId="2A55D1BB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Preferujú určitosť</w:t>
                  </w:r>
                </w:p>
              </w:tc>
              <w:sdt>
                <w:sdtPr>
                  <w:id w:val="75532629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95BB9E4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0EF73A32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92376100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D8045E3" w14:textId="77777777" w:rsidR="00223604" w:rsidRDefault="00223604" w:rsidP="00A83A9C">
                      <w:r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7D05F85E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si nechávajú viacero otvorených možností</w:t>
                  </w:r>
                </w:p>
              </w:tc>
            </w:tr>
            <w:tr w:rsidR="00223604" w14:paraId="5814DF68" w14:textId="77777777" w:rsidTr="00A83A9C">
              <w:tc>
                <w:tcPr>
                  <w:tcW w:w="4066" w:type="dxa"/>
                  <w:vAlign w:val="center"/>
                </w:tcPr>
                <w:p w14:paraId="11A413F7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veľmi zodpovední</w:t>
                  </w:r>
                </w:p>
              </w:tc>
              <w:sdt>
                <w:sdtPr>
                  <w:id w:val="142777880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E9EA08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068144EC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736315859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83DB819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62CC70EB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Sú hraví a uvoľnení</w:t>
                  </w:r>
                </w:p>
              </w:tc>
            </w:tr>
            <w:tr w:rsidR="00223604" w14:paraId="4D8E44C4" w14:textId="77777777" w:rsidTr="00A83A9C">
              <w:tc>
                <w:tcPr>
                  <w:tcW w:w="4066" w:type="dxa"/>
                  <w:vAlign w:val="center"/>
                </w:tcPr>
                <w:p w14:paraId="33CB722C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Dobre vnímajú čas a sú väčšinou dochvíľni</w:t>
                  </w:r>
                </w:p>
              </w:tc>
              <w:sdt>
                <w:sdtPr>
                  <w:id w:val="-70409127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EE7D03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3E2B735F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41844096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3F5CF7E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2825CF4B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Menej vnímajú čas a môžu mať oneskorenia</w:t>
                  </w:r>
                </w:p>
              </w:tc>
            </w:tr>
            <w:tr w:rsidR="00223604" w14:paraId="3D96D96E" w14:textId="77777777" w:rsidTr="00A83A9C">
              <w:tc>
                <w:tcPr>
                  <w:tcW w:w="4066" w:type="dxa"/>
                  <w:vAlign w:val="center"/>
                </w:tcPr>
                <w:p w14:paraId="65F0E8D8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Radšej ukončujú projekty</w:t>
                  </w:r>
                </w:p>
              </w:tc>
              <w:sdt>
                <w:sdtPr>
                  <w:id w:val="-208251247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662197E8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31CD9FA2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76033061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871E97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05162505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Radšej začínajú projekty</w:t>
                  </w:r>
                </w:p>
              </w:tc>
            </w:tr>
            <w:tr w:rsidR="00223604" w14:paraId="5F88D710" w14:textId="77777777" w:rsidTr="00A83A9C">
              <w:tc>
                <w:tcPr>
                  <w:tcW w:w="4066" w:type="dxa"/>
                  <w:vAlign w:val="center"/>
                </w:tcPr>
                <w:p w14:paraId="5F2015AB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Najskôr práca, potom zábava</w:t>
                  </w:r>
                </w:p>
              </w:tc>
              <w:sdt>
                <w:sdtPr>
                  <w:id w:val="-58114443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6CEC309D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3C11DBAA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39635368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424E080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65C55CDF" w14:textId="195FE29D" w:rsidR="00223604" w:rsidRPr="00A52810" w:rsidRDefault="00427089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Najskôr hra, potom práca</w:t>
                  </w:r>
                </w:p>
              </w:tc>
            </w:tr>
            <w:tr w:rsidR="00223604" w:rsidRPr="00640E09" w14:paraId="5C763C4E" w14:textId="77777777" w:rsidTr="00A83A9C">
              <w:tc>
                <w:tcPr>
                  <w:tcW w:w="4066" w:type="dxa"/>
                  <w:vAlign w:val="center"/>
                </w:tcPr>
                <w:p w14:paraId="1FAF6AEA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Uzatvárajú veci</w:t>
                  </w:r>
                </w:p>
              </w:tc>
              <w:sdt>
                <w:sdtPr>
                  <w:id w:val="-942304823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27A54E47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0BB8C746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80675591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4AC174DD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7AAD111B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Môžu mať problém rozhodnúť sa</w:t>
                  </w:r>
                </w:p>
              </w:tc>
            </w:tr>
            <w:tr w:rsidR="00223604" w14:paraId="3437533E" w14:textId="77777777" w:rsidTr="00A83A9C">
              <w:tc>
                <w:tcPr>
                  <w:tcW w:w="4066" w:type="dxa"/>
                  <w:vAlign w:val="center"/>
                </w:tcPr>
                <w:p w14:paraId="3EF47426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Vnímajú užitočnosť pravidiel</w:t>
                  </w:r>
                </w:p>
              </w:tc>
              <w:sdt>
                <w:sdtPr>
                  <w:id w:val="-154089687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43189A4A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21E3E379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1964343320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E9A639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43EB4809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Spochybňujú potrebu mnohých pravidiel</w:t>
                  </w:r>
                </w:p>
              </w:tc>
            </w:tr>
            <w:tr w:rsidR="00223604" w14:paraId="579147A7" w14:textId="77777777" w:rsidTr="00A83A9C">
              <w:tc>
                <w:tcPr>
                  <w:tcW w:w="4066" w:type="dxa"/>
                  <w:vAlign w:val="center"/>
                </w:tcPr>
                <w:p w14:paraId="4981406C" w14:textId="77777777" w:rsidR="00223604" w:rsidRPr="0070101F" w:rsidRDefault="00223604" w:rsidP="00A83A9C">
                  <w:pPr>
                    <w:ind w:left="360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plánujú a plánov sa držia</w:t>
                  </w:r>
                </w:p>
              </w:tc>
              <w:sdt>
                <w:sdtPr>
                  <w:id w:val="1092736688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7E915356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2836FDDC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195745132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60B59EE3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329D4C9F" w14:textId="77777777" w:rsidR="00223604" w:rsidRPr="00A52810" w:rsidRDefault="00223604" w:rsidP="00A83A9C">
                  <w:pP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Radi ponechávajú plány flexibilnými</w:t>
                  </w:r>
                </w:p>
              </w:tc>
            </w:tr>
            <w:tr w:rsidR="00223604" w14:paraId="3D032479" w14:textId="77777777" w:rsidTr="00A83A9C">
              <w:trPr>
                <w:trHeight w:val="207"/>
              </w:trPr>
              <w:tc>
                <w:tcPr>
                  <w:tcW w:w="4066" w:type="dxa"/>
                  <w:vAlign w:val="center"/>
                </w:tcPr>
                <w:p w14:paraId="7B76ADFA" w14:textId="77777777" w:rsidR="00223604" w:rsidRDefault="00223604" w:rsidP="00A83A9C">
                  <w:pPr>
                    <w:ind w:left="360"/>
                    <w:jc w:val="right"/>
                  </w:pPr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Vyhľadávajú plány a štruktúru</w:t>
                  </w:r>
                </w:p>
              </w:tc>
              <w:sdt>
                <w:sdtPr>
                  <w:id w:val="2134673662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2FD47A2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</w:tcPr>
                <w:p w14:paraId="19B1D66A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  <w:r w:rsidRPr="00562AD0">
                    <w:rPr>
                      <w:rFonts w:ascii="Segoe UI" w:hAnsi="Segoe UI" w:cs="Segoe UI"/>
                    </w:rPr>
                    <w:t>↔</w:t>
                  </w:r>
                </w:p>
              </w:tc>
              <w:sdt>
                <w:sdtPr>
                  <w:id w:val="-613983167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567B5BB3" w14:textId="77777777" w:rsidR="00223604" w:rsidRDefault="00223604" w:rsidP="00A83A9C">
                      <w:r w:rsidRPr="00DD326B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vAlign w:val="center"/>
                </w:tcPr>
                <w:p w14:paraId="5579CEE6" w14:textId="77777777" w:rsidR="00223604" w:rsidRDefault="00223604" w:rsidP="00A83A9C">
                  <w:r>
                    <w:rPr>
                      <w:rFonts w:ascii="Arial" w:eastAsia="Times New Roman" w:hAnsi="Arial" w:cs="Arial"/>
                      <w:color w:val="000000"/>
                      <w:lang w:val="sk-SK"/>
                    </w:rPr>
                    <w:t>Chcú slobodu a spontánnosť</w:t>
                  </w:r>
                </w:p>
              </w:tc>
            </w:tr>
            <w:tr w:rsidR="00223604" w14:paraId="6473AB15" w14:textId="77777777" w:rsidTr="00A83A9C">
              <w:trPr>
                <w:trHeight w:val="207"/>
              </w:trPr>
              <w:tc>
                <w:tcPr>
                  <w:tcW w:w="4066" w:type="dxa"/>
                  <w:vAlign w:val="center"/>
                </w:tcPr>
                <w:p w14:paraId="3C9B0468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  <w:tc>
                <w:tcPr>
                  <w:tcW w:w="436" w:type="dxa"/>
                  <w:tcBorders>
                    <w:bottom w:val="single" w:sz="4" w:space="0" w:color="auto"/>
                  </w:tcBorders>
                </w:tcPr>
                <w:p w14:paraId="2204EA71" w14:textId="77777777" w:rsidR="00223604" w:rsidRPr="00DD326B" w:rsidRDefault="00223604" w:rsidP="00A83A9C"/>
              </w:tc>
              <w:tc>
                <w:tcPr>
                  <w:tcW w:w="372" w:type="dxa"/>
                </w:tcPr>
                <w:p w14:paraId="31A2B0AB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36" w:type="dxa"/>
                  <w:tcBorders>
                    <w:bottom w:val="single" w:sz="4" w:space="0" w:color="auto"/>
                  </w:tcBorders>
                </w:tcPr>
                <w:p w14:paraId="49604BC4" w14:textId="77777777" w:rsidR="00223604" w:rsidRPr="00DD326B" w:rsidRDefault="00223604" w:rsidP="00A83A9C"/>
              </w:tc>
              <w:tc>
                <w:tcPr>
                  <w:tcW w:w="4050" w:type="dxa"/>
                  <w:vAlign w:val="center"/>
                </w:tcPr>
                <w:p w14:paraId="0E476829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335D37B0" w14:textId="77777777" w:rsidTr="00A83A9C">
              <w:tc>
                <w:tcPr>
                  <w:tcW w:w="4066" w:type="dxa"/>
                  <w:tcBorders>
                    <w:right w:val="single" w:sz="4" w:space="0" w:color="auto"/>
                  </w:tcBorders>
                  <w:vAlign w:val="center"/>
                </w:tcPr>
                <w:p w14:paraId="44773BB1" w14:textId="77777777" w:rsidR="00223604" w:rsidRPr="00562AD0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sk-SK"/>
                    </w:rPr>
                    <w:t>Súčet bodov:</w:t>
                  </w:r>
                </w:p>
              </w:tc>
              <w:tc>
                <w:tcPr>
                  <w:tcW w:w="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C0D4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BA76274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8C305" w14:textId="77777777" w:rsidR="00223604" w:rsidRPr="00DD326B" w:rsidRDefault="00223604" w:rsidP="00A83A9C">
                  <w:pPr>
                    <w:rPr>
                      <w:rFonts w:ascii="MS Gothic" w:eastAsia="MS Gothic" w:hAnsi="MS Gothic"/>
                    </w:rPr>
                  </w:pPr>
                </w:p>
              </w:tc>
              <w:tc>
                <w:tcPr>
                  <w:tcW w:w="4050" w:type="dxa"/>
                  <w:tcBorders>
                    <w:left w:val="single" w:sz="4" w:space="0" w:color="auto"/>
                  </w:tcBorders>
                  <w:vAlign w:val="center"/>
                </w:tcPr>
                <w:p w14:paraId="56DE9093" w14:textId="77777777" w:rsidR="00223604" w:rsidRPr="00562AD0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lang w:val="sk-SK"/>
                    </w:rPr>
                  </w:pPr>
                </w:p>
              </w:tc>
            </w:tr>
            <w:tr w:rsidR="00223604" w14:paraId="1AAA985E" w14:textId="77777777" w:rsidTr="00A83A9C">
              <w:tc>
                <w:tcPr>
                  <w:tcW w:w="4066" w:type="dxa"/>
                  <w:vAlign w:val="center"/>
                </w:tcPr>
                <w:p w14:paraId="1A2E1E13" w14:textId="77777777" w:rsidR="00223604" w:rsidRPr="00223604" w:rsidRDefault="00223604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sz w:val="12"/>
                      <w:lang w:val="sk-SK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</w:tcBorders>
                </w:tcPr>
                <w:p w14:paraId="76448F26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2"/>
                    </w:rPr>
                  </w:pPr>
                </w:p>
              </w:tc>
              <w:tc>
                <w:tcPr>
                  <w:tcW w:w="372" w:type="dxa"/>
                  <w:tcBorders>
                    <w:left w:val="nil"/>
                  </w:tcBorders>
                </w:tcPr>
                <w:p w14:paraId="3F349340" w14:textId="77777777" w:rsidR="00223604" w:rsidRPr="00223604" w:rsidRDefault="00223604" w:rsidP="00A83A9C">
                  <w:pPr>
                    <w:rPr>
                      <w:rFonts w:ascii="Segoe UI" w:hAnsi="Segoe UI" w:cs="Segoe UI"/>
                      <w:sz w:val="12"/>
                    </w:rPr>
                  </w:pPr>
                </w:p>
              </w:tc>
              <w:tc>
                <w:tcPr>
                  <w:tcW w:w="436" w:type="dxa"/>
                  <w:tcBorders>
                    <w:top w:val="single" w:sz="4" w:space="0" w:color="auto"/>
                  </w:tcBorders>
                </w:tcPr>
                <w:p w14:paraId="5F01CE32" w14:textId="77777777" w:rsidR="00223604" w:rsidRPr="00223604" w:rsidRDefault="00223604" w:rsidP="00A83A9C">
                  <w:pPr>
                    <w:rPr>
                      <w:rFonts w:ascii="MS Gothic" w:eastAsia="MS Gothic" w:hAnsi="MS Gothic"/>
                      <w:sz w:val="12"/>
                    </w:rPr>
                  </w:pPr>
                </w:p>
              </w:tc>
              <w:tc>
                <w:tcPr>
                  <w:tcW w:w="4050" w:type="dxa"/>
                  <w:tcBorders>
                    <w:left w:val="nil"/>
                  </w:tcBorders>
                  <w:vAlign w:val="center"/>
                </w:tcPr>
                <w:p w14:paraId="63504D19" w14:textId="77777777" w:rsidR="00223604" w:rsidRPr="00223604" w:rsidRDefault="00223604" w:rsidP="00A83A9C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12"/>
                      <w:lang w:val="sk-SK"/>
                    </w:rPr>
                  </w:pPr>
                </w:p>
              </w:tc>
            </w:tr>
            <w:tr w:rsidR="00223604" w14:paraId="159F9594" w14:textId="77777777" w:rsidTr="00A83A9C">
              <w:tc>
                <w:tcPr>
                  <w:tcW w:w="4066" w:type="dxa"/>
                  <w:vAlign w:val="center"/>
                </w:tcPr>
                <w:p w14:paraId="1DA41149" w14:textId="22CEC747" w:rsidR="00223604" w:rsidRPr="00AE7C4E" w:rsidRDefault="00A637AB" w:rsidP="00A83A9C">
                  <w:pPr>
                    <w:ind w:left="-15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Uvážlivosť 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(</w:t>
                  </w:r>
                  <w:r w:rsidR="00640E09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U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  <w:sdt>
                <w:sdtPr>
                  <w:rPr>
                    <w:rFonts w:ascii="MS Gothic" w:eastAsia="MS Gothic" w:hAnsi="MS Gothic"/>
                  </w:rPr>
                  <w:id w:val="-1955477504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3A37EDC5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72" w:type="dxa"/>
                  <w:tcBorders>
                    <w:left w:val="nil"/>
                  </w:tcBorders>
                </w:tcPr>
                <w:p w14:paraId="0EA966A7" w14:textId="77777777" w:rsidR="00223604" w:rsidRPr="00562AD0" w:rsidRDefault="00223604" w:rsidP="00A83A9C">
                  <w:pPr>
                    <w:rPr>
                      <w:rFonts w:ascii="Segoe UI" w:hAnsi="Segoe UI" w:cs="Segoe UI"/>
                    </w:rPr>
                  </w:pPr>
                </w:p>
              </w:tc>
              <w:sdt>
                <w:sdtPr>
                  <w:rPr>
                    <w:rFonts w:ascii="MS Gothic" w:eastAsia="MS Gothic" w:hAnsi="MS Gothic"/>
                  </w:rPr>
                  <w:id w:val="281620016"/>
                  <w14:checkbox>
                    <w14:checked w14:val="0"/>
                    <w14:checkedState w14:val="2612" w14:font="Times New Roman"/>
                    <w14:uncheckedState w14:val="2610" w14:font="Times New Roman"/>
                  </w14:checkbox>
                </w:sdtPr>
                <w:sdtEndPr/>
                <w:sdtContent>
                  <w:tc>
                    <w:tcPr>
                      <w:tcW w:w="436" w:type="dxa"/>
                    </w:tcPr>
                    <w:p w14:paraId="13D3BE1B" w14:textId="77777777" w:rsidR="00223604" w:rsidRPr="00DD326B" w:rsidRDefault="00223604" w:rsidP="00A83A9C">
                      <w:pPr>
                        <w:rPr>
                          <w:rFonts w:ascii="MS Gothic" w:eastAsia="MS Gothic" w:hAnsi="MS Gothic"/>
                        </w:rPr>
                      </w:pPr>
                      <w:r w:rsidRPr="00AE7C4E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050" w:type="dxa"/>
                  <w:tcBorders>
                    <w:left w:val="nil"/>
                  </w:tcBorders>
                  <w:vAlign w:val="center"/>
                </w:tcPr>
                <w:p w14:paraId="3D30D672" w14:textId="61678FBA" w:rsidR="00223604" w:rsidRPr="00AE7C4E" w:rsidRDefault="00A637AB" w:rsidP="00640E09">
                  <w:pPr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Vnímavosť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 xml:space="preserve"> (</w:t>
                  </w:r>
                  <w:r w:rsidR="00640E09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V</w:t>
                  </w:r>
                  <w:r w:rsidR="00223604" w:rsidRPr="00AE7C4E">
                    <w:rPr>
                      <w:rFonts w:ascii="Arial" w:eastAsia="Times New Roman" w:hAnsi="Arial" w:cs="Arial"/>
                      <w:b/>
                      <w:color w:val="000000"/>
                      <w:lang w:val="sk-SK"/>
                    </w:rPr>
                    <w:t>)</w:t>
                  </w:r>
                </w:p>
              </w:tc>
            </w:tr>
          </w:tbl>
          <w:p w14:paraId="263A1127" w14:textId="77777777" w:rsidR="00223604" w:rsidRPr="00157DA1" w:rsidRDefault="00223604" w:rsidP="00A83A9C">
            <w:pPr>
              <w:spacing w:before="150" w:after="150" w:line="240" w:lineRule="auto"/>
              <w:ind w:left="270" w:right="225"/>
              <w:rPr>
                <w:rFonts w:ascii="Arial" w:eastAsia="Times New Roman" w:hAnsi="Arial" w:cs="Arial"/>
                <w:color w:val="000000"/>
                <w:lang w:val="sk-SK"/>
              </w:rPr>
            </w:pPr>
          </w:p>
        </w:tc>
      </w:tr>
    </w:tbl>
    <w:p w14:paraId="387C0F2A" w14:textId="7018699C" w:rsidR="00223604" w:rsidRPr="00223604" w:rsidRDefault="00223604" w:rsidP="00223604">
      <w:pPr>
        <w:pBdr>
          <w:top w:val="single" w:sz="6" w:space="1" w:color="auto"/>
        </w:pBdr>
        <w:spacing w:after="75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sk-SK"/>
        </w:rPr>
      </w:pPr>
      <w:r w:rsidRPr="004B6342">
        <w:rPr>
          <w:rFonts w:ascii="Arial" w:eastAsia="Times New Roman" w:hAnsi="Arial" w:cs="Arial"/>
          <w:vanish/>
          <w:sz w:val="16"/>
          <w:szCs w:val="16"/>
          <w:lang w:val="sk-SK"/>
        </w:rPr>
        <w:t>Bottom of Form</w:t>
      </w:r>
    </w:p>
    <w:tbl>
      <w:tblPr>
        <w:tblStyle w:val="Mriekatabuky"/>
        <w:tblW w:w="0" w:type="auto"/>
        <w:tblInd w:w="871" w:type="dxa"/>
        <w:tblLook w:val="04A0" w:firstRow="1" w:lastRow="0" w:firstColumn="1" w:lastColumn="0" w:noHBand="0" w:noVBand="1"/>
      </w:tblPr>
      <w:tblGrid>
        <w:gridCol w:w="2853"/>
        <w:gridCol w:w="745"/>
        <w:gridCol w:w="745"/>
        <w:gridCol w:w="745"/>
        <w:gridCol w:w="745"/>
      </w:tblGrid>
      <w:tr w:rsidR="003F49E3" w14:paraId="3ECC2F8E" w14:textId="77777777" w:rsidTr="00EB7D7D">
        <w:trPr>
          <w:trHeight w:val="555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E7FC0" w14:textId="77777777" w:rsidR="003F49E3" w:rsidRDefault="003F49E3" w:rsidP="00A83A9C">
            <w:pPr>
              <w:jc w:val="center"/>
              <w:rPr>
                <w:lang w:val="sk-SK"/>
              </w:rPr>
            </w:pPr>
            <w:r w:rsidRPr="00341A58">
              <w:rPr>
                <w:lang w:val="sk-SK"/>
              </w:rPr>
              <w:t>Váš osobnostný typ: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2C8" w14:textId="77777777" w:rsidR="003F49E3" w:rsidRDefault="003F49E3" w:rsidP="00A83A9C">
            <w:pPr>
              <w:jc w:val="center"/>
              <w:rPr>
                <w:lang w:val="sk-SK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FF09" w14:textId="77777777" w:rsidR="003F49E3" w:rsidRDefault="003F49E3" w:rsidP="00A83A9C">
            <w:pPr>
              <w:jc w:val="center"/>
              <w:rPr>
                <w:lang w:val="sk-SK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D10E" w14:textId="77777777" w:rsidR="003F49E3" w:rsidRDefault="003F49E3" w:rsidP="00A83A9C">
            <w:pPr>
              <w:jc w:val="center"/>
              <w:rPr>
                <w:lang w:val="sk-SK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EA30" w14:textId="749FC879" w:rsidR="003F49E3" w:rsidRDefault="003F49E3" w:rsidP="00A83A9C">
            <w:pPr>
              <w:jc w:val="center"/>
              <w:rPr>
                <w:lang w:val="sk-SK"/>
              </w:rPr>
            </w:pPr>
            <w:bookmarkStart w:id="0" w:name="_GoBack"/>
            <w:bookmarkEnd w:id="0"/>
          </w:p>
        </w:tc>
      </w:tr>
    </w:tbl>
    <w:p w14:paraId="1825BD5D" w14:textId="28B0587F" w:rsidR="00223604" w:rsidRPr="00223604" w:rsidRDefault="00223604" w:rsidP="00223604">
      <w:pPr>
        <w:tabs>
          <w:tab w:val="left" w:pos="1612"/>
        </w:tabs>
        <w:rPr>
          <w:lang w:val="sk-SK"/>
        </w:rPr>
      </w:pPr>
      <w:r>
        <w:rPr>
          <w:lang w:val="sk-SK"/>
        </w:rPr>
        <w:tab/>
      </w:r>
    </w:p>
    <w:sectPr w:rsidR="00223604" w:rsidRPr="00223604" w:rsidSect="00223604">
      <w:footerReference w:type="default" r:id="rId10"/>
      <w:pgSz w:w="12240" w:h="15840" w:code="1"/>
      <w:pgMar w:top="864" w:right="1008" w:bottom="864" w:left="1008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45E74" w14:textId="77777777" w:rsidR="00656062" w:rsidRDefault="00656062">
      <w:pPr>
        <w:spacing w:after="0" w:line="240" w:lineRule="auto"/>
      </w:pPr>
      <w:r>
        <w:separator/>
      </w:r>
    </w:p>
  </w:endnote>
  <w:endnote w:type="continuationSeparator" w:id="0">
    <w:p w14:paraId="36DD4EA1" w14:textId="77777777" w:rsidR="00656062" w:rsidRDefault="0065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F3B11" w14:textId="77777777" w:rsidR="00A933EC" w:rsidRDefault="00A933EC" w:rsidP="00A933EC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A933EC" w14:paraId="30473660" w14:textId="77777777" w:rsidTr="00A637AB">
          <w:trPr>
            <w:trHeight w:val="727"/>
          </w:trPr>
          <w:tc>
            <w:tcPr>
              <w:tcW w:w="3933" w:type="pct"/>
            </w:tcPr>
            <w:p w14:paraId="7589D5B0" w14:textId="77777777" w:rsidR="00A933EC" w:rsidRDefault="00A933EC" w:rsidP="00A933E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3D7AAF6" w14:textId="4A29341D" w:rsidR="00A933EC" w:rsidRDefault="00223604" w:rsidP="00223604">
              <w:pPr>
                <w:tabs>
                  <w:tab w:val="left" w:pos="620"/>
                  <w:tab w:val="center" w:pos="4320"/>
                  <w:tab w:val="left" w:pos="7011"/>
                </w:tabs>
                <w:rPr>
                  <w:rFonts w:ascii="Arial" w:eastAsiaTheme="majorEastAsia" w:hAnsi="Arial" w:cs="Arial"/>
                  <w:color w:val="auto"/>
                  <w:szCs w:val="20"/>
                </w:rPr>
              </w:pP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</w:p>
          </w:tc>
          <w:tc>
            <w:tcPr>
              <w:tcW w:w="1067" w:type="pct"/>
              <w:hideMark/>
            </w:tcPr>
            <w:p w14:paraId="43C67A1B" w14:textId="34AD87A5" w:rsidR="00A933EC" w:rsidRDefault="00A933EC" w:rsidP="00A637AB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A637A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 w:rsidR="00223604"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/2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A637AB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36FDCF2D" w14:textId="77777777" w:rsidR="00A933EC" w:rsidRDefault="00A933EC" w:rsidP="00A933EC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7B70E8B7" w14:textId="09352CAA" w:rsidR="00FC57AE" w:rsidRPr="00A933EC" w:rsidRDefault="00FC57AE" w:rsidP="00A933E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23E9D" w14:textId="77777777" w:rsidR="00656062" w:rsidRDefault="00656062">
      <w:pPr>
        <w:spacing w:after="0" w:line="240" w:lineRule="auto"/>
      </w:pPr>
      <w:r>
        <w:separator/>
      </w:r>
    </w:p>
  </w:footnote>
  <w:footnote w:type="continuationSeparator" w:id="0">
    <w:p w14:paraId="459007EC" w14:textId="77777777" w:rsidR="00656062" w:rsidRDefault="0065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516F4"/>
    <w:multiLevelType w:val="hybridMultilevel"/>
    <w:tmpl w:val="423435F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B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DB"/>
    <w:rsid w:val="000534E7"/>
    <w:rsid w:val="00087B4A"/>
    <w:rsid w:val="000B4C99"/>
    <w:rsid w:val="001235EA"/>
    <w:rsid w:val="0014441F"/>
    <w:rsid w:val="00197A63"/>
    <w:rsid w:val="001A3216"/>
    <w:rsid w:val="001C38A3"/>
    <w:rsid w:val="001E1A75"/>
    <w:rsid w:val="00223604"/>
    <w:rsid w:val="00247135"/>
    <w:rsid w:val="00253D7C"/>
    <w:rsid w:val="002A1FE0"/>
    <w:rsid w:val="002B6656"/>
    <w:rsid w:val="002E7029"/>
    <w:rsid w:val="00381386"/>
    <w:rsid w:val="003B105A"/>
    <w:rsid w:val="003E1643"/>
    <w:rsid w:val="003E74C9"/>
    <w:rsid w:val="003F49E3"/>
    <w:rsid w:val="00427089"/>
    <w:rsid w:val="00437F33"/>
    <w:rsid w:val="00467A66"/>
    <w:rsid w:val="00480D5C"/>
    <w:rsid w:val="004A5891"/>
    <w:rsid w:val="00587A23"/>
    <w:rsid w:val="005D18D4"/>
    <w:rsid w:val="005F415E"/>
    <w:rsid w:val="00640E09"/>
    <w:rsid w:val="00656062"/>
    <w:rsid w:val="006C19DE"/>
    <w:rsid w:val="006C7EAD"/>
    <w:rsid w:val="006D1518"/>
    <w:rsid w:val="006D6E5A"/>
    <w:rsid w:val="006E02F0"/>
    <w:rsid w:val="00701CED"/>
    <w:rsid w:val="00703877"/>
    <w:rsid w:val="00720745"/>
    <w:rsid w:val="00753FE7"/>
    <w:rsid w:val="00792BD0"/>
    <w:rsid w:val="008139B6"/>
    <w:rsid w:val="00823C46"/>
    <w:rsid w:val="008C5C15"/>
    <w:rsid w:val="00931BC0"/>
    <w:rsid w:val="009764DB"/>
    <w:rsid w:val="0098224C"/>
    <w:rsid w:val="009A4B6B"/>
    <w:rsid w:val="00A34BA8"/>
    <w:rsid w:val="00A572F0"/>
    <w:rsid w:val="00A637AB"/>
    <w:rsid w:val="00A7024A"/>
    <w:rsid w:val="00A77A5E"/>
    <w:rsid w:val="00A83CE7"/>
    <w:rsid w:val="00A933EC"/>
    <w:rsid w:val="00AA7074"/>
    <w:rsid w:val="00B97225"/>
    <w:rsid w:val="00C5160E"/>
    <w:rsid w:val="00C51FB0"/>
    <w:rsid w:val="00C61B5A"/>
    <w:rsid w:val="00CD2492"/>
    <w:rsid w:val="00D55CA5"/>
    <w:rsid w:val="00D602C9"/>
    <w:rsid w:val="00D60401"/>
    <w:rsid w:val="00D93B3C"/>
    <w:rsid w:val="00DC4227"/>
    <w:rsid w:val="00E40732"/>
    <w:rsid w:val="00E631CE"/>
    <w:rsid w:val="00EB72F8"/>
    <w:rsid w:val="00ED3589"/>
    <w:rsid w:val="00ED3DB4"/>
    <w:rsid w:val="00F752A3"/>
    <w:rsid w:val="00FB64D6"/>
    <w:rsid w:val="00FC57AE"/>
    <w:rsid w:val="00FD21F9"/>
    <w:rsid w:val="00FE7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0E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98224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224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8224C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98224C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Mriekatabuky">
    <w:name w:val="Table Grid"/>
    <w:basedOn w:val="Normlnatabuka"/>
    <w:uiPriority w:val="39"/>
    <w:rsid w:val="00982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98224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98224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98224C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Normlnatabuka"/>
    <w:uiPriority w:val="99"/>
    <w:rsid w:val="0098224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98224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98224C"/>
    <w:rPr>
      <w:color w:val="808080"/>
    </w:rPr>
  </w:style>
  <w:style w:type="paragraph" w:styleId="Bezriadkovania">
    <w:name w:val="No Spacing"/>
    <w:uiPriority w:val="36"/>
    <w:qFormat/>
    <w:rsid w:val="0098224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98224C"/>
    <w:rPr>
      <w:b/>
      <w:bCs/>
      <w:color w:val="5B9BD5" w:themeColor="accent1"/>
      <w:sz w:val="24"/>
      <w:szCs w:val="24"/>
    </w:rPr>
  </w:style>
  <w:style w:type="paragraph" w:styleId="Zoznamsodrkami">
    <w:name w:val="List Bullet"/>
    <w:basedOn w:val="Normlny"/>
    <w:uiPriority w:val="1"/>
    <w:unhideWhenUsed/>
    <w:qFormat/>
    <w:rsid w:val="0098224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98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8224C"/>
  </w:style>
  <w:style w:type="paragraph" w:styleId="Pta">
    <w:name w:val="footer"/>
    <w:basedOn w:val="Normlny"/>
    <w:link w:val="PtaChar"/>
    <w:uiPriority w:val="99"/>
    <w:unhideWhenUsed/>
    <w:rsid w:val="0098224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98224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982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9822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98224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98224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98224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98224C"/>
  </w:style>
  <w:style w:type="paragraph" w:customStyle="1" w:styleId="SpaceBefore">
    <w:name w:val="Space Before"/>
    <w:basedOn w:val="Normlny"/>
    <w:uiPriority w:val="2"/>
    <w:qFormat/>
    <w:rsid w:val="0098224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6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98224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224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8224C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98224C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Mriekatabuky">
    <w:name w:val="Table Grid"/>
    <w:basedOn w:val="Normlnatabuka"/>
    <w:uiPriority w:val="39"/>
    <w:rsid w:val="00982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98224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98224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98224C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Normlnatabuka"/>
    <w:uiPriority w:val="99"/>
    <w:rsid w:val="0098224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98224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98224C"/>
    <w:rPr>
      <w:color w:val="808080"/>
    </w:rPr>
  </w:style>
  <w:style w:type="paragraph" w:styleId="Bezriadkovania">
    <w:name w:val="No Spacing"/>
    <w:uiPriority w:val="36"/>
    <w:qFormat/>
    <w:rsid w:val="0098224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98224C"/>
    <w:rPr>
      <w:b/>
      <w:bCs/>
      <w:color w:val="5B9BD5" w:themeColor="accent1"/>
      <w:sz w:val="24"/>
      <w:szCs w:val="24"/>
    </w:rPr>
  </w:style>
  <w:style w:type="paragraph" w:styleId="Zoznamsodrkami">
    <w:name w:val="List Bullet"/>
    <w:basedOn w:val="Normlny"/>
    <w:uiPriority w:val="1"/>
    <w:unhideWhenUsed/>
    <w:qFormat/>
    <w:rsid w:val="0098224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98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8224C"/>
  </w:style>
  <w:style w:type="paragraph" w:styleId="Pta">
    <w:name w:val="footer"/>
    <w:basedOn w:val="Normlny"/>
    <w:link w:val="PtaChar"/>
    <w:uiPriority w:val="99"/>
    <w:unhideWhenUsed/>
    <w:rsid w:val="0098224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98224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982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9822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98224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98224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98224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98224C"/>
  </w:style>
  <w:style w:type="paragraph" w:customStyle="1" w:styleId="SpaceBefore">
    <w:name w:val="Space Before"/>
    <w:basedOn w:val="Normlny"/>
    <w:uiPriority w:val="2"/>
    <w:qFormat/>
    <w:rsid w:val="0098224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6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ayovai\Documents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8DD26FF21F4A87BE779DD416A9DF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77A9143-3E2C-48F3-8D36-5C2A421DE55B}"/>
      </w:docPartPr>
      <w:docPartBody>
        <w:p w:rsidR="005C6AE9" w:rsidRDefault="00504EFF">
          <w:pPr>
            <w:pStyle w:val="BE8DD26FF21F4A87BE779DD416A9DF55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A082BFA4BEF4862800592A4867D09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E6A87B-5AC0-44E6-9F60-D7EA5CF5BA7B}"/>
      </w:docPartPr>
      <w:docPartBody>
        <w:p w:rsidR="005C6AE9" w:rsidRDefault="00504EFF">
          <w:pPr>
            <w:pStyle w:val="5A082BFA4BEF4862800592A4867D090C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68BC0E794B6B4998A2B3F9E78A31230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329D0C-4D35-423C-AE80-C2DCBECB43E1}"/>
      </w:docPartPr>
      <w:docPartBody>
        <w:p w:rsidR="005C6AE9" w:rsidRDefault="00504EFF">
          <w:pPr>
            <w:pStyle w:val="68BC0E794B6B4998A2B3F9E78A31230D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4EFF"/>
    <w:rsid w:val="0019654E"/>
    <w:rsid w:val="001D1B52"/>
    <w:rsid w:val="00291AE0"/>
    <w:rsid w:val="002E2C3E"/>
    <w:rsid w:val="003D727B"/>
    <w:rsid w:val="00504EFF"/>
    <w:rsid w:val="005C6AE9"/>
    <w:rsid w:val="006E7797"/>
    <w:rsid w:val="007748C9"/>
    <w:rsid w:val="00846386"/>
    <w:rsid w:val="00854239"/>
    <w:rsid w:val="00EC0175"/>
    <w:rsid w:val="00F96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42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854239"/>
    <w:rPr>
      <w:color w:val="808080"/>
    </w:rPr>
  </w:style>
  <w:style w:type="paragraph" w:customStyle="1" w:styleId="BE8DD26FF21F4A87BE779DD416A9DF55">
    <w:name w:val="BE8DD26FF21F4A87BE779DD416A9DF55"/>
    <w:rsid w:val="00854239"/>
  </w:style>
  <w:style w:type="paragraph" w:customStyle="1" w:styleId="5A082BFA4BEF4862800592A4867D090C">
    <w:name w:val="5A082BFA4BEF4862800592A4867D090C"/>
    <w:rsid w:val="00854239"/>
  </w:style>
  <w:style w:type="paragraph" w:customStyle="1" w:styleId="68BC0E794B6B4998A2B3F9E78A31230D">
    <w:name w:val="68BC0E794B6B4998A2B3F9E78A31230D"/>
    <w:rsid w:val="00854239"/>
  </w:style>
  <w:style w:type="paragraph" w:customStyle="1" w:styleId="DAC8F9E3A6364312B2C1A2217D97DAEC">
    <w:name w:val="DAC8F9E3A6364312B2C1A2217D97DAEC"/>
    <w:rsid w:val="008542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28CD5-8C58-40C4-BD9F-404B77F4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21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ROB TO, ČO NAJLEPŠIE VIEŠ - SEBAHODNOTENIE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Karnayová Iveta</dc:creator>
  <cp:lastModifiedBy>Šprlák Tomáš</cp:lastModifiedBy>
  <cp:revision>8</cp:revision>
  <dcterms:created xsi:type="dcterms:W3CDTF">2015-07-13T18:07:00Z</dcterms:created>
  <dcterms:modified xsi:type="dcterms:W3CDTF">2016-08-09T11:31:00Z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