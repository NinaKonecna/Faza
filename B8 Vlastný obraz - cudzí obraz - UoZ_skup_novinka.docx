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1A41DE45" w:rsidR="001235EA" w:rsidRPr="00790C2C" w:rsidRDefault="00065616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D41561" w:rsidRPr="00790C2C">
            <w:rPr>
              <w:rStyle w:val="NzovChar"/>
            </w:rPr>
            <w:t>B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AA1BA6">
            <w:rPr>
              <w:rStyle w:val="NzovChar"/>
            </w:rPr>
            <w:t>8</w:t>
          </w:r>
        </w:sdtContent>
      </w:sdt>
      <w:r w:rsidR="00753FE7" w:rsidRPr="00790C2C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A1BA6">
            <w:t>Vlastný obraz – cudzí obraz</w:t>
          </w:r>
        </w:sdtContent>
      </w:sdt>
    </w:p>
    <w:p w14:paraId="536D89D4" w14:textId="748E5C2A" w:rsidR="00D602C9" w:rsidRPr="00D10E6A" w:rsidRDefault="002A47F6" w:rsidP="003F6716">
      <w:pPr>
        <w:pStyle w:val="Podtitul"/>
        <w:rPr>
          <w:rStyle w:val="Nadpis1Char"/>
          <w:b/>
          <w:lang w:val="sk-SK"/>
        </w:rPr>
      </w:pPr>
      <w:r w:rsidRPr="00790C2C">
        <w:rPr>
          <w:rStyle w:val="Nadpis1Char"/>
          <w:lang w:val="sk-SK"/>
        </w:rPr>
        <w:t>PRACOVNÝ mATERIÁL PRE UCHádzača o</w:t>
      </w:r>
      <w:r w:rsidR="00D10E6A">
        <w:rPr>
          <w:rStyle w:val="Nadpis1Char"/>
          <w:lang w:val="sk-SK"/>
        </w:rPr>
        <w:t> </w:t>
      </w:r>
      <w:r w:rsidRPr="00790C2C">
        <w:rPr>
          <w:rStyle w:val="Nadpis1Char"/>
          <w:lang w:val="sk-SK"/>
        </w:rPr>
        <w:t>zamestnanie</w:t>
      </w:r>
      <w:r w:rsidR="00D10E6A">
        <w:rPr>
          <w:rStyle w:val="Nadpis1Char"/>
          <w:lang w:val="sk-SK"/>
        </w:rPr>
        <w:t xml:space="preserve"> – </w:t>
      </w:r>
      <w:r w:rsidR="00D10E6A">
        <w:rPr>
          <w:rStyle w:val="Nadpis1Char"/>
          <w:b/>
          <w:lang w:val="sk-SK"/>
        </w:rPr>
        <w:t>SKUPINOVÁ PRÁCA</w:t>
      </w:r>
    </w:p>
    <w:p w14:paraId="6A21F3AE" w14:textId="77777777" w:rsidR="00036339" w:rsidRPr="00790C2C" w:rsidRDefault="00036339" w:rsidP="00036339">
      <w:pPr>
        <w:spacing w:after="120"/>
        <w:rPr>
          <w:sz w:val="2"/>
          <w:lang w:val="sk-SK"/>
        </w:rPr>
      </w:pPr>
    </w:p>
    <w:p w14:paraId="721CE911" w14:textId="6DF75427" w:rsidR="00DB36F2" w:rsidRPr="00AA1BA6" w:rsidRDefault="00DB36F2" w:rsidP="00AA1BA6">
      <w:pPr>
        <w:spacing w:after="120"/>
        <w:rPr>
          <w:b/>
          <w:sz w:val="2"/>
          <w:lang w:val="sk-SK"/>
        </w:rPr>
      </w:pPr>
    </w:p>
    <w:tbl>
      <w:tblPr>
        <w:tblW w:w="148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378"/>
        <w:gridCol w:w="44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999"/>
      </w:tblGrid>
      <w:tr w:rsidR="00AA1BA6" w:rsidRPr="00AA1BA6" w14:paraId="5B60F7E2" w14:textId="77777777" w:rsidTr="00AA1BA6">
        <w:trPr>
          <w:trHeight w:val="31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BED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2E2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041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41F790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6724AB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A86A0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CF76BF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AF51CF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865522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20E5A6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BAEAA9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6D20FE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3BA117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43C498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7DCED2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1838ED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F0CCB5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8E1A9A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435B4A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7CE75005" w14:textId="77777777" w:rsidTr="00AA1BA6">
        <w:trPr>
          <w:trHeight w:val="2856"/>
        </w:trPr>
        <w:tc>
          <w:tcPr>
            <w:tcW w:w="2877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hideMark/>
          </w:tcPr>
          <w:p w14:paraId="32128B4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br/>
              <w:t>MENO: ...................................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768F32" w14:textId="77777777" w:rsidR="00AA1BA6" w:rsidRPr="00AA1BA6" w:rsidRDefault="00AA1BA6" w:rsidP="00AA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Mená účastníkov</w:t>
            </w:r>
          </w:p>
        </w:tc>
        <w:tc>
          <w:tcPr>
            <w:tcW w:w="699" w:type="dxa"/>
            <w:tcBorders>
              <w:top w:val="nil"/>
              <w:left w:val="single" w:sz="8" w:space="0" w:color="4F81BD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3B602790" w14:textId="0791585B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72DA9434" w14:textId="2C4C5623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46748760" w14:textId="4DFCD5DF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</w:t>
            </w: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7F7A4AB5" w14:textId="275DA12C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119103FC" w14:textId="73D65AC6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03528230" w14:textId="0412FBCF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0F59224A" w14:textId="508D7BBB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698522D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339748AF" w14:textId="48AD1D15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4DCC3797" w14:textId="46840A8C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2E7D89C7" w14:textId="5030708F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211B5CAE" w14:textId="6A070F50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31BF3A55" w14:textId="7517B8F8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102D8E6C" w14:textId="3FFB2264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3EBD79E9" w14:textId="51CFFE4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textDirection w:val="btLr"/>
            <w:vAlign w:val="bottom"/>
            <w:hideMark/>
          </w:tcPr>
          <w:p w14:paraId="05FAADB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MOJE HODNOTENIE</w:t>
            </w:r>
          </w:p>
        </w:tc>
      </w:tr>
      <w:tr w:rsidR="00AA1BA6" w:rsidRPr="00AA1BA6" w14:paraId="05BF089E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50F5CA66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</w:t>
            </w:r>
          </w:p>
        </w:tc>
        <w:tc>
          <w:tcPr>
            <w:tcW w:w="2817" w:type="dxa"/>
            <w:gridSpan w:val="2"/>
            <w:tcBorders>
              <w:top w:val="single" w:sz="8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00628B3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RÝCHLY - POMALÝ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F828C0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E41B47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B61B7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A4982D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12C882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470468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24E039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5EC310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120A23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BFCA6B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69520B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215AD2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4A1923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573B71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343455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46C81AF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31DAFB61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0CBA5730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2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63AF925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UZAVRETÝ - OTVORENÝ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18E25D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54F7EB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5BC9D0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FE1D78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61583B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26A2BF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E25769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E42C90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3280E4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2B7AA4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B0D523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19018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F5D2D5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4A1B93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B4ABBC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7D11E06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66191022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38EA8CFC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3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192F63B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ROZHODNÝ - VÁHAVÝ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A11E20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B18683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26267E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43A1BE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44C81B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618665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11B58B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12681D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D5146B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212BA5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382753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ED6A26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B204B5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0F6215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D6ADCC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37A5938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40DA8DEB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6A8CD8BE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4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3863DC8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VESELÝ - VÁŽNY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A10B36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DC09B9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11DC9C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ED2633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834BD8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A5797D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D681A7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DCC5CD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4135A0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570E2C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6B7F2C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E8E4D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6A05A0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0A9DE4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FC07A8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1629136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21440C42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1B8343FE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5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15D4360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IDEALISTA - REALISTA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9295A5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27BDDD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4F9CB2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DF39FC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644DAB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A86DD3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2E17F2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FD8559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958218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50BF1B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643FA7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8ECF8B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60EF2A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680C16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48824C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25F774A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65A35476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4A96F9AC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6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1CF5101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IMPROVIZUJÚCI - METODICKÝ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076ABE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3AC9DB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02A900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BE4441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F15279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99D4BD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272309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1C0173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148199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60B541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BA57E5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6EDED0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0AC3D8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AC13F2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2A0B69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2A89057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7F0635F2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45EC0F7B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7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0C1AA8A5" w14:textId="35F01754" w:rsidR="00AA1BA6" w:rsidRPr="00AA1BA6" w:rsidRDefault="00AA1BA6" w:rsidP="000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 xml:space="preserve">DOMINANTNÝ - </w:t>
            </w:r>
            <w:r w:rsidR="0006561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PODRIADENÝ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5C475F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CED7AA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D86A23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  <w:bookmarkStart w:id="0" w:name="_GoBack"/>
            <w:bookmarkEnd w:id="0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1092FF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882858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249619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432939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3559DC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69236C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24D451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95F7AE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EFB1F6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2F08C5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144718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9C3D09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1825D91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05C8BB36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2C508904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8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28A51AE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POKOJNÝ - NEPOKOJNÝ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106999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53FF99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2581D9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973A84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50BB31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CE33B0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45C26B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E4592D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E1F3EF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FBE483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1E452D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F4A260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AA15E9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BB6995A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725EB0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44B5995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7D885E59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4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00C2ABDC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9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4747D4F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CHLADNÝ - VÝBUŠNÝ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C1CA7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A82230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D85D86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52CB7E4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3B8064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5D5397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0097C9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6FE87B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6DA8B0BF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7B918B4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99864F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666AA5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BA22F3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7FB0A4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4C54A5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5FC0ABB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0327FDBB" w14:textId="77777777" w:rsidTr="00AA1BA6">
        <w:trPr>
          <w:trHeight w:val="461"/>
        </w:trPr>
        <w:tc>
          <w:tcPr>
            <w:tcW w:w="50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DCE6F1"/>
            <w:noWrap/>
            <w:vAlign w:val="bottom"/>
            <w:hideMark/>
          </w:tcPr>
          <w:p w14:paraId="7398787C" w14:textId="77777777" w:rsidR="00AA1BA6" w:rsidRPr="00AA1BA6" w:rsidRDefault="00AA1BA6" w:rsidP="00AA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10</w:t>
            </w:r>
          </w:p>
        </w:tc>
        <w:tc>
          <w:tcPr>
            <w:tcW w:w="2817" w:type="dxa"/>
            <w:gridSpan w:val="2"/>
            <w:tcBorders>
              <w:top w:val="single" w:sz="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bottom"/>
            <w:hideMark/>
          </w:tcPr>
          <w:p w14:paraId="3B532C8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AKTÍVNY - PASÍVNY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0DF034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68E111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33265B8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F74F1F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14734FB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6C5B31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973B9B5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7A80FC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571741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C802440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AFB691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29FA856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0ADC53D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4188A13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4F81BD"/>
              <w:right w:val="dotDash" w:sz="4" w:space="0" w:color="4F81BD"/>
            </w:tcBorders>
            <w:shd w:val="clear" w:color="auto" w:fill="auto"/>
            <w:noWrap/>
            <w:vAlign w:val="bottom"/>
            <w:hideMark/>
          </w:tcPr>
          <w:p w14:paraId="319D937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052F504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AA1BA6" w:rsidRPr="00AA1BA6" w14:paraId="29AAA190" w14:textId="77777777" w:rsidTr="00AA1BA6">
        <w:trPr>
          <w:trHeight w:val="29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00E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278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561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1238264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0F210474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00B4926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2A6094F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563EA52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3C520EE9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3312E50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76E9E67B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063BF6D2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45788C9D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3CB730F6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5ADE239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1708F423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4D8A9BBC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dotDotDash" w:sz="4" w:space="0" w:color="4F81BD"/>
            </w:tcBorders>
            <w:shd w:val="clear" w:color="auto" w:fill="auto"/>
            <w:noWrap/>
            <w:vAlign w:val="bottom"/>
            <w:hideMark/>
          </w:tcPr>
          <w:p w14:paraId="59855DE7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241" w14:textId="77777777" w:rsidR="00AA1BA6" w:rsidRPr="00AA1BA6" w:rsidRDefault="00AA1BA6" w:rsidP="00AA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AA1B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</w:tbl>
    <w:tbl>
      <w:tblPr>
        <w:tblStyle w:val="Mriekatabuky"/>
        <w:tblpPr w:leftFromText="141" w:rightFromText="141" w:vertAnchor="text" w:horzAnchor="page" w:tblpX="2147" w:tblpY="114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912"/>
        <w:gridCol w:w="912"/>
        <w:gridCol w:w="912"/>
        <w:gridCol w:w="912"/>
        <w:gridCol w:w="913"/>
        <w:gridCol w:w="913"/>
        <w:gridCol w:w="913"/>
        <w:gridCol w:w="1251"/>
      </w:tblGrid>
      <w:tr w:rsidR="00275869" w:rsidRPr="00F8068B" w14:paraId="53EDCFA8" w14:textId="77777777" w:rsidTr="00A90BE2">
        <w:trPr>
          <w:trHeight w:val="183"/>
        </w:trPr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vAlign w:val="center"/>
          </w:tcPr>
          <w:p w14:paraId="27F828FC" w14:textId="77777777" w:rsidR="00275869" w:rsidRPr="00F8068B" w:rsidRDefault="00275869" w:rsidP="00AA1BA6">
            <w:pPr>
              <w:jc w:val="right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RÝCHLY</w:t>
            </w:r>
          </w:p>
        </w:tc>
        <w:tc>
          <w:tcPr>
            <w:tcW w:w="91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490AC9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1</w:t>
            </w:r>
          </w:p>
        </w:tc>
        <w:tc>
          <w:tcPr>
            <w:tcW w:w="91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2FA68C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2</w:t>
            </w:r>
          </w:p>
        </w:tc>
        <w:tc>
          <w:tcPr>
            <w:tcW w:w="91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15277F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3</w:t>
            </w:r>
          </w:p>
        </w:tc>
        <w:tc>
          <w:tcPr>
            <w:tcW w:w="91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98F680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4</w:t>
            </w:r>
          </w:p>
        </w:tc>
        <w:tc>
          <w:tcPr>
            <w:tcW w:w="91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D4D98BA" w14:textId="1DF9E12C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>
              <w:rPr>
                <w:b/>
                <w:color w:val="7F7F7F" w:themeColor="text1" w:themeTint="80"/>
                <w:sz w:val="16"/>
                <w:lang w:val="sk-SK"/>
              </w:rPr>
              <w:t>5</w:t>
            </w:r>
          </w:p>
        </w:tc>
        <w:tc>
          <w:tcPr>
            <w:tcW w:w="91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1DFB5B0" w14:textId="16400EC2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>
              <w:rPr>
                <w:b/>
                <w:color w:val="7F7F7F" w:themeColor="text1" w:themeTint="80"/>
                <w:sz w:val="16"/>
                <w:lang w:val="sk-SK"/>
              </w:rPr>
              <w:t>6</w:t>
            </w:r>
          </w:p>
        </w:tc>
        <w:tc>
          <w:tcPr>
            <w:tcW w:w="91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354B4B" w14:textId="617F0E56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>
              <w:rPr>
                <w:b/>
                <w:color w:val="7F7F7F" w:themeColor="text1" w:themeTint="80"/>
                <w:sz w:val="16"/>
                <w:lang w:val="sk-SK"/>
              </w:rPr>
              <w:t>7</w:t>
            </w:r>
          </w:p>
        </w:tc>
        <w:tc>
          <w:tcPr>
            <w:tcW w:w="1251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vAlign w:val="center"/>
          </w:tcPr>
          <w:p w14:paraId="2E9637F7" w14:textId="77777777" w:rsidR="00275869" w:rsidRPr="00F8068B" w:rsidRDefault="00275869" w:rsidP="00AA1BA6">
            <w:pPr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POMALÝ</w:t>
            </w:r>
          </w:p>
        </w:tc>
      </w:tr>
      <w:tr w:rsidR="00275869" w:rsidRPr="00F8068B" w14:paraId="0EBAB5B3" w14:textId="77777777" w:rsidTr="00A90BE2">
        <w:trPr>
          <w:trHeight w:val="577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311A" w14:textId="77777777" w:rsidR="00275869" w:rsidRPr="00F8068B" w:rsidRDefault="00275869" w:rsidP="00AA1BA6">
            <w:pPr>
              <w:jc w:val="right"/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  <w:tc>
          <w:tcPr>
            <w:tcW w:w="912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vAlign w:val="center"/>
          </w:tcPr>
          <w:p w14:paraId="041CA0D2" w14:textId="2BD94B54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Veľmi rýchly/a</w:t>
            </w:r>
          </w:p>
        </w:tc>
        <w:tc>
          <w:tcPr>
            <w:tcW w:w="912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vAlign w:val="center"/>
          </w:tcPr>
          <w:p w14:paraId="59523AC1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  <w:tc>
          <w:tcPr>
            <w:tcW w:w="912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vAlign w:val="center"/>
          </w:tcPr>
          <w:p w14:paraId="42A4ED3B" w14:textId="14895C08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  <w:tc>
          <w:tcPr>
            <w:tcW w:w="912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vAlign w:val="center"/>
          </w:tcPr>
          <w:p w14:paraId="4C2DD895" w14:textId="749C6663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stred</w:t>
            </w:r>
          </w:p>
        </w:tc>
        <w:tc>
          <w:tcPr>
            <w:tcW w:w="91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1B9E2B90" w14:textId="77777777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  <w:tc>
          <w:tcPr>
            <w:tcW w:w="91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46DBB954" w14:textId="24E90CD6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  <w:tc>
          <w:tcPr>
            <w:tcW w:w="91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vAlign w:val="center"/>
          </w:tcPr>
          <w:p w14:paraId="15DAB867" w14:textId="0E49F8D5" w:rsidR="00275869" w:rsidRPr="00F8068B" w:rsidRDefault="00275869" w:rsidP="00AA1BA6">
            <w:pPr>
              <w:jc w:val="center"/>
              <w:rPr>
                <w:b/>
                <w:color w:val="7F7F7F" w:themeColor="text1" w:themeTint="80"/>
                <w:sz w:val="16"/>
                <w:lang w:val="sk-SK"/>
              </w:rPr>
            </w:pPr>
            <w:r w:rsidRPr="00F8068B">
              <w:rPr>
                <w:b/>
                <w:color w:val="7F7F7F" w:themeColor="text1" w:themeTint="80"/>
                <w:sz w:val="16"/>
                <w:lang w:val="sk-SK"/>
              </w:rPr>
              <w:t>Veľmi pomalý/á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0CF5" w14:textId="77777777" w:rsidR="00275869" w:rsidRPr="00F8068B" w:rsidRDefault="00275869" w:rsidP="00AA1BA6">
            <w:pPr>
              <w:rPr>
                <w:b/>
                <w:color w:val="7F7F7F" w:themeColor="text1" w:themeTint="80"/>
                <w:sz w:val="16"/>
                <w:lang w:val="sk-SK"/>
              </w:rPr>
            </w:pPr>
          </w:p>
        </w:tc>
      </w:tr>
    </w:tbl>
    <w:p w14:paraId="2C57C9DA" w14:textId="77777777" w:rsidR="00AA1BA6" w:rsidRPr="00F8068B" w:rsidRDefault="00AA1BA6" w:rsidP="00F8068B">
      <w:pPr>
        <w:spacing w:before="120" w:after="0"/>
        <w:rPr>
          <w:b/>
          <w:color w:val="7F7F7F" w:themeColor="text1" w:themeTint="80"/>
          <w:lang w:val="sk-SK"/>
        </w:rPr>
      </w:pPr>
      <w:r w:rsidRPr="00F8068B">
        <w:rPr>
          <w:b/>
          <w:color w:val="7F7F7F" w:themeColor="text1" w:themeTint="80"/>
          <w:lang w:val="sk-SK"/>
        </w:rPr>
        <w:t xml:space="preserve">Vysvetlenie: </w:t>
      </w:r>
    </w:p>
    <w:p w14:paraId="2C5C3006" w14:textId="41DF3DEF" w:rsidR="00AA1BA6" w:rsidRPr="00AA1BA6" w:rsidRDefault="00AA1BA6" w:rsidP="006334B8">
      <w:pPr>
        <w:rPr>
          <w:b/>
          <w:lang w:val="sk-SK"/>
        </w:rPr>
      </w:pPr>
    </w:p>
    <w:sectPr w:rsidR="00AA1BA6" w:rsidRPr="00AA1BA6" w:rsidSect="00AA1BA6">
      <w:footerReference w:type="default" r:id="rId10"/>
      <w:pgSz w:w="15840" w:h="12240" w:orient="landscape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03DB4" w14:textId="77777777" w:rsidR="00245C35" w:rsidRDefault="00245C35">
      <w:pPr>
        <w:spacing w:after="0" w:line="240" w:lineRule="auto"/>
      </w:pPr>
      <w:r>
        <w:separator/>
      </w:r>
    </w:p>
  </w:endnote>
  <w:endnote w:type="continuationSeparator" w:id="0">
    <w:p w14:paraId="59CE5C6C" w14:textId="77777777" w:rsidR="00245C35" w:rsidRDefault="0024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612"/>
      <w:gridCol w:w="31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065616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ECAD3" w14:textId="77777777" w:rsidR="00245C35" w:rsidRDefault="00245C35">
      <w:pPr>
        <w:spacing w:after="0" w:line="240" w:lineRule="auto"/>
      </w:pPr>
      <w:r>
        <w:separator/>
      </w:r>
    </w:p>
  </w:footnote>
  <w:footnote w:type="continuationSeparator" w:id="0">
    <w:p w14:paraId="4660AE63" w14:textId="77777777" w:rsidR="00245C35" w:rsidRDefault="00245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80721"/>
    <w:multiLevelType w:val="hybridMultilevel"/>
    <w:tmpl w:val="5448C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4C93"/>
    <w:rsid w:val="00036339"/>
    <w:rsid w:val="00065616"/>
    <w:rsid w:val="00087B4A"/>
    <w:rsid w:val="000A062C"/>
    <w:rsid w:val="000B4C99"/>
    <w:rsid w:val="0010578C"/>
    <w:rsid w:val="001235EA"/>
    <w:rsid w:val="001750F4"/>
    <w:rsid w:val="001810E4"/>
    <w:rsid w:val="00245C35"/>
    <w:rsid w:val="00247135"/>
    <w:rsid w:val="00263B93"/>
    <w:rsid w:val="00275869"/>
    <w:rsid w:val="002A47F6"/>
    <w:rsid w:val="003353CE"/>
    <w:rsid w:val="00354D04"/>
    <w:rsid w:val="003A0845"/>
    <w:rsid w:val="003B105A"/>
    <w:rsid w:val="003F6716"/>
    <w:rsid w:val="00444561"/>
    <w:rsid w:val="004471F0"/>
    <w:rsid w:val="00467A66"/>
    <w:rsid w:val="00480168"/>
    <w:rsid w:val="00493F84"/>
    <w:rsid w:val="004A5891"/>
    <w:rsid w:val="004D64F4"/>
    <w:rsid w:val="005806C3"/>
    <w:rsid w:val="00587A23"/>
    <w:rsid w:val="005F415E"/>
    <w:rsid w:val="00601A49"/>
    <w:rsid w:val="006334B8"/>
    <w:rsid w:val="00673A5F"/>
    <w:rsid w:val="006B7E82"/>
    <w:rsid w:val="006C19DE"/>
    <w:rsid w:val="006D6E5A"/>
    <w:rsid w:val="006E02F0"/>
    <w:rsid w:val="006E62AA"/>
    <w:rsid w:val="00703877"/>
    <w:rsid w:val="00706DB8"/>
    <w:rsid w:val="00723BC3"/>
    <w:rsid w:val="00753FE7"/>
    <w:rsid w:val="00790C2C"/>
    <w:rsid w:val="00792BD0"/>
    <w:rsid w:val="007A1824"/>
    <w:rsid w:val="007D24D1"/>
    <w:rsid w:val="008139B6"/>
    <w:rsid w:val="00817749"/>
    <w:rsid w:val="008B575D"/>
    <w:rsid w:val="008C5C15"/>
    <w:rsid w:val="008D3183"/>
    <w:rsid w:val="00931BC0"/>
    <w:rsid w:val="009950E1"/>
    <w:rsid w:val="009D52A8"/>
    <w:rsid w:val="00A06A1B"/>
    <w:rsid w:val="00A2372E"/>
    <w:rsid w:val="00A34BA8"/>
    <w:rsid w:val="00A426E0"/>
    <w:rsid w:val="00A572F0"/>
    <w:rsid w:val="00AA1BA6"/>
    <w:rsid w:val="00AF5EFC"/>
    <w:rsid w:val="00B176B0"/>
    <w:rsid w:val="00B55EF4"/>
    <w:rsid w:val="00C10928"/>
    <w:rsid w:val="00C1390E"/>
    <w:rsid w:val="00C5160E"/>
    <w:rsid w:val="00C51FB0"/>
    <w:rsid w:val="00C61B5A"/>
    <w:rsid w:val="00C85DAF"/>
    <w:rsid w:val="00D01C70"/>
    <w:rsid w:val="00D10E6A"/>
    <w:rsid w:val="00D161C4"/>
    <w:rsid w:val="00D41561"/>
    <w:rsid w:val="00D55CA5"/>
    <w:rsid w:val="00D602C9"/>
    <w:rsid w:val="00D60401"/>
    <w:rsid w:val="00D652BD"/>
    <w:rsid w:val="00D70798"/>
    <w:rsid w:val="00D93B3C"/>
    <w:rsid w:val="00DB36F2"/>
    <w:rsid w:val="00E40732"/>
    <w:rsid w:val="00E551F6"/>
    <w:rsid w:val="00E631CE"/>
    <w:rsid w:val="00E96464"/>
    <w:rsid w:val="00EA31BA"/>
    <w:rsid w:val="00EB270A"/>
    <w:rsid w:val="00EB72F8"/>
    <w:rsid w:val="00EC25D6"/>
    <w:rsid w:val="00F752A3"/>
    <w:rsid w:val="00F80156"/>
    <w:rsid w:val="00F8068B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11056"/>
    <w:rsid w:val="002E7F97"/>
    <w:rsid w:val="003940D3"/>
    <w:rsid w:val="00433442"/>
    <w:rsid w:val="00585545"/>
    <w:rsid w:val="008B75A2"/>
    <w:rsid w:val="00A274AF"/>
    <w:rsid w:val="00A81170"/>
    <w:rsid w:val="00BB464A"/>
    <w:rsid w:val="00DF7741"/>
    <w:rsid w:val="00E431CD"/>
    <w:rsid w:val="00F1168B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4C616-B505-456F-8009-187C7381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Vlastný obraz – cudzí obraz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6</cp:revision>
  <cp:lastPrinted>2016-08-08T09:08:00Z</cp:lastPrinted>
  <dcterms:created xsi:type="dcterms:W3CDTF">2016-08-08T08:46:00Z</dcterms:created>
  <dcterms:modified xsi:type="dcterms:W3CDTF">2016-08-15T08:46:00Z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