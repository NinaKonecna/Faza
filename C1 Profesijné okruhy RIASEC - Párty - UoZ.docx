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59C0E861" w14:textId="77777777" w:rsidR="001235EA" w:rsidRPr="00D602C9" w:rsidRDefault="00C0693B">
      <w:pPr>
        <w:pStyle w:val="Nzov"/>
        <w:rPr>
          <w:lang w:val="sk-SK"/>
        </w:rPr>
      </w:pPr>
      <w:sdt>
        <w:sdtPr>
          <w:rPr>
            <w:rStyle w:val="NzovChar"/>
            <w:lang w:val="sk-SK"/>
          </w:rPr>
          <w:alias w:val="Kategória metódy"/>
          <w:tag w:val="Kategória metódy"/>
          <w:id w:val="-1961954746"/>
          <w:placeholder>
            <w:docPart w:val="CE5D0CC192294A5A853615378723F832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  <w:listItem w:displayText="E" w:value="E"/>
          </w:dropDownList>
        </w:sdtPr>
        <w:sdtEndPr>
          <w:rPr>
            <w:rStyle w:val="Predvolenpsmoodseku"/>
            <w:caps/>
          </w:rPr>
        </w:sdtEndPr>
        <w:sdtContent>
          <w:r w:rsidR="00EF774E">
            <w:rPr>
              <w:rStyle w:val="NzovChar"/>
              <w:lang w:val="sk-SK"/>
            </w:rPr>
            <w:t>C</w:t>
          </w:r>
        </w:sdtContent>
      </w:sdt>
      <w:sdt>
        <w:sdtPr>
          <w:rPr>
            <w:rStyle w:val="NzovChar"/>
            <w:lang w:val="sk-SK"/>
          </w:rPr>
          <w:alias w:val="Číslo metódy"/>
          <w:tag w:val="Číslo metódy"/>
          <w:id w:val="1385379514"/>
          <w:placeholder>
            <w:docPart w:val="DECEF5F3A1054E85A175E245089A0C0B"/>
          </w:placeholder>
        </w:sdtPr>
        <w:sdtEndPr>
          <w:rPr>
            <w:rStyle w:val="NzovChar"/>
          </w:rPr>
        </w:sdtEndPr>
        <w:sdtContent>
          <w:r w:rsidR="00781A07">
            <w:rPr>
              <w:rStyle w:val="NzovChar"/>
              <w:lang w:val="sk-SK"/>
            </w:rPr>
            <w:t>1</w:t>
          </w:r>
        </w:sdtContent>
      </w:sdt>
      <w:r w:rsidR="00753FE7" w:rsidRPr="00D602C9">
        <w:rPr>
          <w:rStyle w:val="NzovChar"/>
          <w:lang w:val="sk-SK"/>
        </w:rPr>
        <w:t xml:space="preserve">: </w:t>
      </w:r>
      <w:sdt>
        <w:sdtPr>
          <w:rPr>
            <w:caps w:val="0"/>
            <w:lang w:val="sk-SK"/>
          </w:rPr>
          <w:alias w:val="Názov metódy"/>
          <w:tag w:val="Názov metódy"/>
          <w:id w:val="1501239775"/>
          <w:placeholder>
            <w:docPart w:val="ECA358170DE746A08134F25F5195B954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0A599F">
            <w:rPr>
              <w:caps w:val="0"/>
              <w:lang w:val="sk-SK"/>
            </w:rPr>
            <w:t>PROFESIJNÉ OKRUHY RIASEC – „PÁRTY“</w:t>
          </w:r>
        </w:sdtContent>
      </w:sdt>
    </w:p>
    <w:p w14:paraId="59C0E862" w14:textId="77777777" w:rsidR="001235EA" w:rsidRPr="00D602C9" w:rsidRDefault="006469DA">
      <w:pPr>
        <w:pStyle w:val="Podtitul"/>
        <w:rPr>
          <w:lang w:val="sk-SK"/>
        </w:rPr>
      </w:pPr>
      <w:r>
        <w:rPr>
          <w:rStyle w:val="Nadpis1Char"/>
          <w:lang w:val="sk-SK"/>
        </w:rPr>
        <w:t>Pracovný materiál pre uchádzača o zamestnanie</w:t>
      </w:r>
    </w:p>
    <w:p w14:paraId="59C0E863" w14:textId="77777777" w:rsidR="00D602C9" w:rsidRPr="00D602C9" w:rsidRDefault="00A34BA8" w:rsidP="00D602C9">
      <w:pPr>
        <w:pStyle w:val="Nadpis2"/>
        <w:rPr>
          <w:lang w:val="sk-SK"/>
        </w:rPr>
      </w:pPr>
      <w:r>
        <w:rPr>
          <w:lang w:val="sk-SK"/>
        </w:rPr>
        <w:t>POSTUP</w:t>
      </w:r>
      <w:r w:rsidR="000B4C99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0B4C99" w:rsidRPr="00D602C9">
        <w:rPr>
          <w:lang w:val="sk-SK"/>
        </w:rPr>
        <w:tab/>
      </w:r>
      <w:r w:rsidR="00792BD0" w:rsidRPr="00D602C9">
        <w:rPr>
          <w:lang w:val="sk-SK"/>
        </w:rPr>
        <w:tab/>
      </w:r>
      <w:r w:rsidR="00792BD0" w:rsidRPr="00D602C9">
        <w:rPr>
          <w:lang w:val="sk-SK"/>
        </w:rPr>
        <w:tab/>
      </w:r>
      <w:r w:rsidR="000B4C99" w:rsidRPr="00D602C9">
        <w:rPr>
          <w:lang w:val="sk-SK"/>
        </w:rPr>
        <w:tab/>
      </w:r>
    </w:p>
    <w:p w14:paraId="59C0E864" w14:textId="77777777" w:rsidR="00781A07" w:rsidRDefault="00C0693B">
      <w:pPr>
        <w:pStyle w:val="Nadpis2"/>
        <w:rPr>
          <w:lang w:val="sk-SK"/>
        </w:rPr>
      </w:pPr>
      <w:r>
        <w:rPr>
          <w:noProof/>
          <w:lang w:val="sk-SK" w:eastAsia="sk-SK"/>
        </w:rPr>
        <w:pict w14:anchorId="59C0E87F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45.9pt;margin-top:67.95pt;width:32.2pt;height:35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" filled="f" stroked="f">
            <v:textbox>
              <w:txbxContent>
                <w:p w14:paraId="59C0E893" w14:textId="77777777" w:rsidR="00781A07" w:rsidRPr="00781A07" w:rsidRDefault="00781A07" w:rsidP="00781A07">
                  <w:pPr>
                    <w:rPr>
                      <w:sz w:val="44"/>
                      <w:lang w:val="sk-SK"/>
                    </w:rPr>
                  </w:pPr>
                  <w:r>
                    <w:rPr>
                      <w:sz w:val="44"/>
                      <w:lang w:val="sk-SK"/>
                    </w:rPr>
                    <w:t>C</w:t>
                  </w:r>
                </w:p>
              </w:txbxContent>
            </v:textbox>
            <w10:wrap type="square"/>
          </v:shape>
        </w:pict>
      </w:r>
      <w:r>
        <w:rPr>
          <w:noProof/>
          <w:lang w:val="sk-SK" w:eastAsia="sk-SK"/>
        </w:rPr>
        <w:pict w14:anchorId="59C0E880">
          <v:shape id="_x0000_s1027" type="#_x0000_t202" style="position:absolute;margin-left:85.1pt;margin-top:198.6pt;width:32.2pt;height:35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" filled="f" stroked="f">
            <v:textbox>
              <w:txbxContent>
                <w:p w14:paraId="59C0E894" w14:textId="77777777" w:rsidR="00781A07" w:rsidRPr="00781A07" w:rsidRDefault="00781A07" w:rsidP="00781A07">
                  <w:pPr>
                    <w:rPr>
                      <w:sz w:val="44"/>
                      <w:lang w:val="sk-SK"/>
                    </w:rPr>
                  </w:pPr>
                  <w:r>
                    <w:rPr>
                      <w:sz w:val="44"/>
                      <w:lang w:val="sk-SK"/>
                    </w:rPr>
                    <w:t>E</w:t>
                  </w:r>
                </w:p>
              </w:txbxContent>
            </v:textbox>
            <w10:wrap type="square"/>
          </v:shape>
        </w:pict>
      </w:r>
      <w:r>
        <w:rPr>
          <w:noProof/>
          <w:lang w:val="sk-SK" w:eastAsia="sk-SK"/>
        </w:rPr>
        <w:pict w14:anchorId="59C0E881">
          <v:shape id="_x0000_s1028" type="#_x0000_t202" style="position:absolute;margin-left:145.75pt;margin-top:343.5pt;width:32.2pt;height:35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" filled="f" stroked="f">
            <v:textbox>
              <w:txbxContent>
                <w:p w14:paraId="59C0E895" w14:textId="77777777" w:rsidR="00781A07" w:rsidRPr="00781A07" w:rsidRDefault="00781A07" w:rsidP="00781A07">
                  <w:pPr>
                    <w:rPr>
                      <w:sz w:val="44"/>
                      <w:lang w:val="sk-SK"/>
                    </w:rPr>
                  </w:pPr>
                  <w:r>
                    <w:rPr>
                      <w:sz w:val="44"/>
                      <w:lang w:val="sk-SK"/>
                    </w:rPr>
                    <w:t>S</w:t>
                  </w:r>
                </w:p>
              </w:txbxContent>
            </v:textbox>
            <w10:wrap type="square"/>
          </v:shape>
        </w:pict>
      </w:r>
      <w:r>
        <w:rPr>
          <w:noProof/>
          <w:lang w:val="sk-SK" w:eastAsia="sk-SK"/>
        </w:rPr>
        <w:pict w14:anchorId="59C0E882">
          <v:shape id="_x0000_s1029" type="#_x0000_t202" style="position:absolute;margin-left:319.25pt;margin-top:337pt;width:32.2pt;height:35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" filled="f" stroked="f">
            <v:textbox>
              <w:txbxContent>
                <w:p w14:paraId="59C0E896" w14:textId="77777777" w:rsidR="00781A07" w:rsidRPr="00781A07" w:rsidRDefault="00781A07" w:rsidP="00781A07">
                  <w:pPr>
                    <w:rPr>
                      <w:sz w:val="44"/>
                      <w:lang w:val="sk-SK"/>
                    </w:rPr>
                  </w:pPr>
                  <w:r>
                    <w:rPr>
                      <w:sz w:val="44"/>
                      <w:lang w:val="sk-SK"/>
                    </w:rPr>
                    <w:t>A</w:t>
                  </w:r>
                </w:p>
              </w:txbxContent>
            </v:textbox>
            <w10:wrap type="square"/>
          </v:shape>
        </w:pict>
      </w:r>
      <w:r>
        <w:rPr>
          <w:noProof/>
          <w:lang w:val="sk-SK" w:eastAsia="sk-SK"/>
        </w:rPr>
        <w:pict w14:anchorId="59C0E883">
          <v:shape id="_x0000_s1030" type="#_x0000_t202" style="position:absolute;margin-left:380.85pt;margin-top:198.7pt;width:32.2pt;height:35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" filled="f" stroked="f">
            <v:textbox>
              <w:txbxContent>
                <w:p w14:paraId="59C0E897" w14:textId="77777777" w:rsidR="00781A07" w:rsidRPr="00781A07" w:rsidRDefault="00781A07" w:rsidP="00781A07">
                  <w:pPr>
                    <w:rPr>
                      <w:sz w:val="44"/>
                      <w:lang w:val="sk-SK"/>
                    </w:rPr>
                  </w:pPr>
                  <w:r>
                    <w:rPr>
                      <w:sz w:val="44"/>
                      <w:lang w:val="sk-SK"/>
                    </w:rPr>
                    <w:t>I</w:t>
                  </w:r>
                </w:p>
              </w:txbxContent>
            </v:textbox>
            <w10:wrap type="square"/>
          </v:shape>
        </w:pict>
      </w:r>
      <w:r>
        <w:rPr>
          <w:noProof/>
          <w:lang w:val="sk-SK" w:eastAsia="sk-SK"/>
        </w:rPr>
        <w:pict w14:anchorId="59C0E884">
          <v:shape id="_x0000_s1031" type="#_x0000_t202" style="position:absolute;margin-left:319.4pt;margin-top:68.15pt;width:32.2pt;height:35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" filled="f" stroked="f">
            <v:textbox>
              <w:txbxContent>
                <w:p w14:paraId="59C0E898" w14:textId="77777777" w:rsidR="00781A07" w:rsidRPr="00781A07" w:rsidRDefault="00781A07">
                  <w:pPr>
                    <w:rPr>
                      <w:sz w:val="44"/>
                    </w:rPr>
                  </w:pPr>
                  <w:r w:rsidRPr="00781A07">
                    <w:rPr>
                      <w:sz w:val="44"/>
                    </w:rPr>
                    <w:t>R</w:t>
                  </w:r>
                </w:p>
              </w:txbxContent>
            </v:textbox>
            <w10:wrap type="square"/>
          </v:shape>
        </w:pict>
      </w:r>
      <w:r>
        <w:rPr>
          <w:noProof/>
          <w:lang w:val="sk-SK" w:eastAsia="sk-SK"/>
        </w:rPr>
        <w:pict w14:anchorId="59C0E885"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Hexagon 1" o:spid="_x0000_s1032" type="#_x0000_t9" style="position:absolute;margin-left:66.45pt;margin-top:58.7pt;width:363.8pt;height:32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" adj="4753" filled="f" strokecolor="#1f4d78 [1604]" strokeweight="1.5pt"/>
        </w:pict>
      </w:r>
    </w:p>
    <w:p w14:paraId="59C0E865" w14:textId="77777777" w:rsidR="00781A07" w:rsidRPr="00781A07" w:rsidRDefault="00781A07" w:rsidP="00781A07">
      <w:pPr>
        <w:rPr>
          <w:lang w:val="sk-SK"/>
        </w:rPr>
      </w:pPr>
    </w:p>
    <w:p w14:paraId="59C0E866" w14:textId="77777777" w:rsidR="00781A07" w:rsidRPr="00781A07" w:rsidRDefault="00781A07" w:rsidP="00781A07">
      <w:pPr>
        <w:rPr>
          <w:lang w:val="sk-SK"/>
        </w:rPr>
      </w:pPr>
    </w:p>
    <w:p w14:paraId="59C0E867" w14:textId="77777777" w:rsidR="00781A07" w:rsidRPr="00781A07" w:rsidRDefault="00781A07" w:rsidP="00781A07">
      <w:pPr>
        <w:rPr>
          <w:lang w:val="sk-SK"/>
        </w:rPr>
      </w:pPr>
    </w:p>
    <w:p w14:paraId="59C0E868" w14:textId="77777777" w:rsidR="00781A07" w:rsidRPr="00781A07" w:rsidRDefault="00781A07" w:rsidP="00781A07">
      <w:pPr>
        <w:rPr>
          <w:lang w:val="sk-SK"/>
        </w:rPr>
      </w:pPr>
    </w:p>
    <w:p w14:paraId="59C0E869" w14:textId="77777777" w:rsidR="00781A07" w:rsidRPr="00781A07" w:rsidRDefault="00781A07" w:rsidP="00781A07">
      <w:pPr>
        <w:rPr>
          <w:lang w:val="sk-SK"/>
        </w:rPr>
      </w:pPr>
    </w:p>
    <w:p w14:paraId="59C0E86A" w14:textId="77777777" w:rsidR="00781A07" w:rsidRPr="00781A07" w:rsidRDefault="00781A07" w:rsidP="00781A07">
      <w:pPr>
        <w:rPr>
          <w:lang w:val="sk-SK"/>
        </w:rPr>
      </w:pPr>
    </w:p>
    <w:p w14:paraId="59C0E86B" w14:textId="77777777" w:rsidR="00781A07" w:rsidRPr="00781A07" w:rsidRDefault="00781A07" w:rsidP="00781A07">
      <w:pPr>
        <w:rPr>
          <w:lang w:val="sk-SK"/>
        </w:rPr>
      </w:pPr>
    </w:p>
    <w:p w14:paraId="59C0E86C" w14:textId="77777777" w:rsidR="00781A07" w:rsidRPr="00781A07" w:rsidRDefault="00781A07" w:rsidP="00781A07">
      <w:pPr>
        <w:rPr>
          <w:lang w:val="sk-SK"/>
        </w:rPr>
      </w:pPr>
    </w:p>
    <w:p w14:paraId="59C0E86D" w14:textId="77777777" w:rsidR="00781A07" w:rsidRPr="00781A07" w:rsidRDefault="00781A07" w:rsidP="00781A07">
      <w:pPr>
        <w:rPr>
          <w:lang w:val="sk-SK"/>
        </w:rPr>
      </w:pPr>
    </w:p>
    <w:p w14:paraId="59C0E86E" w14:textId="77777777" w:rsidR="00781A07" w:rsidRPr="00781A07" w:rsidRDefault="00781A07" w:rsidP="00781A07">
      <w:pPr>
        <w:rPr>
          <w:lang w:val="sk-SK"/>
        </w:rPr>
      </w:pPr>
    </w:p>
    <w:p w14:paraId="59C0E86F" w14:textId="77777777" w:rsidR="00781A07" w:rsidRPr="00781A07" w:rsidRDefault="00781A07" w:rsidP="00781A07">
      <w:pPr>
        <w:rPr>
          <w:lang w:val="sk-SK"/>
        </w:rPr>
      </w:pPr>
    </w:p>
    <w:p w14:paraId="59C0E870" w14:textId="77777777" w:rsidR="00781A07" w:rsidRPr="00781A07" w:rsidRDefault="00781A07" w:rsidP="00781A07">
      <w:pPr>
        <w:rPr>
          <w:lang w:val="sk-SK"/>
        </w:rPr>
      </w:pPr>
    </w:p>
    <w:p w14:paraId="59C0E871" w14:textId="77777777" w:rsidR="00781A07" w:rsidRPr="00781A07" w:rsidRDefault="00781A07" w:rsidP="00781A07">
      <w:pPr>
        <w:rPr>
          <w:lang w:val="sk-SK"/>
        </w:rPr>
      </w:pPr>
    </w:p>
    <w:p w14:paraId="59C0E872" w14:textId="77777777" w:rsidR="00781A07" w:rsidRPr="00781A07" w:rsidRDefault="00781A07" w:rsidP="00781A07">
      <w:pPr>
        <w:rPr>
          <w:lang w:val="sk-SK"/>
        </w:rPr>
      </w:pPr>
    </w:p>
    <w:p w14:paraId="59C0E873" w14:textId="77777777" w:rsidR="00781A07" w:rsidRPr="00781A07" w:rsidRDefault="00781A07" w:rsidP="00781A07">
      <w:pPr>
        <w:rPr>
          <w:lang w:val="sk-SK"/>
        </w:rPr>
      </w:pPr>
    </w:p>
    <w:p w14:paraId="59C0E874" w14:textId="77777777" w:rsidR="00781A07" w:rsidRPr="00781A07" w:rsidRDefault="00781A07" w:rsidP="00781A07">
      <w:pPr>
        <w:rPr>
          <w:lang w:val="sk-SK"/>
        </w:rPr>
      </w:pPr>
    </w:p>
    <w:p w14:paraId="59C0E875" w14:textId="77777777" w:rsidR="00781A07" w:rsidRPr="00781A07" w:rsidRDefault="00781A07" w:rsidP="00781A07">
      <w:pPr>
        <w:rPr>
          <w:lang w:val="sk-SK"/>
        </w:rPr>
      </w:pPr>
    </w:p>
    <w:p w14:paraId="59C0E876" w14:textId="77777777" w:rsidR="00781A07" w:rsidRDefault="00781A07" w:rsidP="00781A07">
      <w:pPr>
        <w:rPr>
          <w:lang w:val="sk-SK"/>
        </w:rPr>
      </w:pPr>
    </w:p>
    <w:tbl>
      <w:tblPr>
        <w:tblStyle w:val="Mriekatabuky"/>
        <w:tblpPr w:leftFromText="180" w:rightFromText="180" w:vertAnchor="text" w:horzAnchor="margin" w:tblpXSpec="center" w:tblpY="181"/>
        <w:tblW w:w="0" w:type="auto"/>
        <w:tblLook w:val="04A0" w:firstRow="1" w:lastRow="0" w:firstColumn="1" w:lastColumn="0" w:noHBand="0" w:noVBand="1"/>
      </w:tblPr>
      <w:tblGrid>
        <w:gridCol w:w="801"/>
        <w:gridCol w:w="802"/>
        <w:gridCol w:w="802"/>
      </w:tblGrid>
      <w:tr w:rsidR="00781A07" w14:paraId="59C0E87A" w14:textId="77777777" w:rsidTr="009C340B">
        <w:trPr>
          <w:trHeight w:val="617"/>
        </w:trPr>
        <w:tc>
          <w:tcPr>
            <w:tcW w:w="801" w:type="dxa"/>
          </w:tcPr>
          <w:p w14:paraId="59C0E877" w14:textId="77777777" w:rsidR="00781A07" w:rsidRDefault="00781A07" w:rsidP="009C340B">
            <w:pPr>
              <w:tabs>
                <w:tab w:val="left" w:pos="1629"/>
              </w:tabs>
              <w:rPr>
                <w:lang w:val="sk-SK"/>
              </w:rPr>
            </w:pPr>
          </w:p>
        </w:tc>
        <w:tc>
          <w:tcPr>
            <w:tcW w:w="802" w:type="dxa"/>
          </w:tcPr>
          <w:p w14:paraId="59C0E878" w14:textId="77777777" w:rsidR="00781A07" w:rsidRDefault="00781A07" w:rsidP="009C340B">
            <w:pPr>
              <w:tabs>
                <w:tab w:val="left" w:pos="1629"/>
              </w:tabs>
              <w:rPr>
                <w:lang w:val="sk-SK"/>
              </w:rPr>
            </w:pPr>
          </w:p>
        </w:tc>
        <w:tc>
          <w:tcPr>
            <w:tcW w:w="802" w:type="dxa"/>
          </w:tcPr>
          <w:p w14:paraId="59C0E879" w14:textId="77777777" w:rsidR="00781A07" w:rsidRDefault="00781A07" w:rsidP="009C340B">
            <w:pPr>
              <w:tabs>
                <w:tab w:val="left" w:pos="1629"/>
              </w:tabs>
              <w:rPr>
                <w:lang w:val="sk-SK"/>
              </w:rPr>
            </w:pPr>
          </w:p>
        </w:tc>
      </w:tr>
    </w:tbl>
    <w:p w14:paraId="59C0E87B" w14:textId="77777777" w:rsidR="00781A07" w:rsidRDefault="00781A07" w:rsidP="00781A07">
      <w:pPr>
        <w:rPr>
          <w:lang w:val="sk-SK"/>
        </w:rPr>
      </w:pPr>
    </w:p>
    <w:p w14:paraId="59C0E87C" w14:textId="77777777" w:rsidR="00781A07" w:rsidRPr="00781A07" w:rsidRDefault="00781A07" w:rsidP="009C340B">
      <w:pPr>
        <w:tabs>
          <w:tab w:val="left" w:pos="1629"/>
        </w:tabs>
        <w:jc w:val="center"/>
        <w:rPr>
          <w:lang w:val="sk-SK"/>
        </w:rPr>
      </w:pPr>
      <w:r>
        <w:rPr>
          <w:lang w:val="sk-SK"/>
        </w:rPr>
        <w:t>Môj výsledný kód RIASEC:</w:t>
      </w:r>
    </w:p>
    <w:p w14:paraId="59C0E87D" w14:textId="77777777" w:rsidR="00217E71" w:rsidRDefault="00217E71">
      <w:pPr>
        <w:rPr>
          <w:lang w:val="sk-SK"/>
        </w:rPr>
      </w:pPr>
    </w:p>
    <w:sectPr w:rsidR="00217E71" w:rsidSect="008E3588">
      <w:footerReference w:type="default" r:id="rId10"/>
      <w:pgSz w:w="12240" w:h="15840" w:code="1"/>
      <w:pgMar w:top="1152" w:right="1152" w:bottom="1152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F75AD0" w14:textId="77777777" w:rsidR="00C0693B" w:rsidRDefault="00C0693B">
      <w:pPr>
        <w:spacing w:after="0" w:line="240" w:lineRule="auto"/>
      </w:pPr>
      <w:r>
        <w:separator/>
      </w:r>
    </w:p>
  </w:endnote>
  <w:endnote w:type="continuationSeparator" w:id="0">
    <w:p w14:paraId="36BC9BE8" w14:textId="77777777" w:rsidR="00C0693B" w:rsidRDefault="00C06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0A2B3E" w14:textId="77777777" w:rsidR="008E3588" w:rsidRDefault="008E3588" w:rsidP="008E3588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066"/>
      <w:gridCol w:w="2188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EndPr/>
      <w:sdtContent>
        <w:tr w:rsidR="008E3588" w14:paraId="370FFAD0" w14:textId="77777777" w:rsidTr="00B06971">
          <w:trPr>
            <w:trHeight w:val="727"/>
          </w:trPr>
          <w:tc>
            <w:tcPr>
              <w:tcW w:w="3933" w:type="pct"/>
            </w:tcPr>
            <w:p w14:paraId="4F29A82A" w14:textId="77777777" w:rsidR="008E3588" w:rsidRDefault="008E3588" w:rsidP="008E3588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0C252768" w14:textId="77777777" w:rsidR="008E3588" w:rsidRDefault="008E3588" w:rsidP="008E3588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08657396" w14:textId="534AB3B7" w:rsidR="008E3588" w:rsidRDefault="008E3588" w:rsidP="00B06971">
              <w:pPr>
                <w:tabs>
                  <w:tab w:val="center" w:pos="794"/>
                </w:tabs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B06971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1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/1 </w:t>
              </w:r>
              <w:r>
                <w:rPr>
                  <w:rFonts w:ascii="Arial" w:hAnsi="Arial" w:cs="Arial"/>
                </w:rPr>
                <w:t xml:space="preserve">    </w:t>
              </w:r>
              <w:proofErr w:type="spellStart"/>
              <w:r>
                <w:rPr>
                  <w:rFonts w:ascii="Arial" w:hAnsi="Arial" w:cs="Arial"/>
                </w:rPr>
                <w:t>UPSVaR</w:t>
              </w:r>
              <w:proofErr w:type="spellEnd"/>
              <w:r>
                <w:rPr>
                  <w:rFonts w:ascii="Arial" w:hAnsi="Arial" w:cs="Arial"/>
                </w:rPr>
                <w:t xml:space="preserve"> (201</w:t>
              </w:r>
              <w:r w:rsidR="00B06971">
                <w:rPr>
                  <w:rFonts w:ascii="Arial" w:hAnsi="Arial" w:cs="Arial"/>
                </w:rPr>
                <w:t>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0FB33F11" w14:textId="45387E7C" w:rsidR="008E3588" w:rsidRPr="00605720" w:rsidRDefault="008E3588" w:rsidP="008E3588">
    <w:pPr>
      <w:pStyle w:val="Pta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C29960" w14:textId="77777777" w:rsidR="00C0693B" w:rsidRDefault="00C0693B">
      <w:pPr>
        <w:spacing w:after="0" w:line="240" w:lineRule="auto"/>
      </w:pPr>
      <w:r>
        <w:separator/>
      </w:r>
    </w:p>
  </w:footnote>
  <w:footnote w:type="continuationSeparator" w:id="0">
    <w:p w14:paraId="29494D69" w14:textId="77777777" w:rsidR="00C0693B" w:rsidRDefault="00C06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9BD0299"/>
    <w:multiLevelType w:val="hybridMultilevel"/>
    <w:tmpl w:val="F5FA23A0"/>
    <w:lvl w:ilvl="0" w:tplc="8C7E261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7C342B"/>
    <w:multiLevelType w:val="hybridMultilevel"/>
    <w:tmpl w:val="452C0258"/>
    <w:lvl w:ilvl="0" w:tplc="C04E1C1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attachedTemplate r:id="rId1"/>
  <w:linkStyl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81A07"/>
    <w:rsid w:val="00087B4A"/>
    <w:rsid w:val="000A599F"/>
    <w:rsid w:val="000B3506"/>
    <w:rsid w:val="000B4C99"/>
    <w:rsid w:val="000E1B2F"/>
    <w:rsid w:val="001235EA"/>
    <w:rsid w:val="00217E71"/>
    <w:rsid w:val="002348AA"/>
    <w:rsid w:val="00247135"/>
    <w:rsid w:val="003378D4"/>
    <w:rsid w:val="003B105A"/>
    <w:rsid w:val="003C75BA"/>
    <w:rsid w:val="00467A66"/>
    <w:rsid w:val="004A5891"/>
    <w:rsid w:val="00587A23"/>
    <w:rsid w:val="005F415E"/>
    <w:rsid w:val="006469DA"/>
    <w:rsid w:val="006C19DE"/>
    <w:rsid w:val="006D6E5A"/>
    <w:rsid w:val="006E02F0"/>
    <w:rsid w:val="00703877"/>
    <w:rsid w:val="00753FE7"/>
    <w:rsid w:val="00781A07"/>
    <w:rsid w:val="00792BD0"/>
    <w:rsid w:val="008139B6"/>
    <w:rsid w:val="00846A89"/>
    <w:rsid w:val="00864C0B"/>
    <w:rsid w:val="008C5C15"/>
    <w:rsid w:val="008C7A8F"/>
    <w:rsid w:val="008E3588"/>
    <w:rsid w:val="008F0DE8"/>
    <w:rsid w:val="00931BC0"/>
    <w:rsid w:val="00961C19"/>
    <w:rsid w:val="009C340B"/>
    <w:rsid w:val="00A34BA8"/>
    <w:rsid w:val="00A572F0"/>
    <w:rsid w:val="00A92F30"/>
    <w:rsid w:val="00B06971"/>
    <w:rsid w:val="00C0693B"/>
    <w:rsid w:val="00C5160E"/>
    <w:rsid w:val="00C51FB0"/>
    <w:rsid w:val="00C61B5A"/>
    <w:rsid w:val="00D2016C"/>
    <w:rsid w:val="00D36A09"/>
    <w:rsid w:val="00D55CA5"/>
    <w:rsid w:val="00D602C9"/>
    <w:rsid w:val="00D60401"/>
    <w:rsid w:val="00D93B3C"/>
    <w:rsid w:val="00E029CF"/>
    <w:rsid w:val="00E40732"/>
    <w:rsid w:val="00E50CB7"/>
    <w:rsid w:val="00E57701"/>
    <w:rsid w:val="00E631CE"/>
    <w:rsid w:val="00EB6311"/>
    <w:rsid w:val="00EB72F8"/>
    <w:rsid w:val="00EF774E"/>
    <w:rsid w:val="00F1745F"/>
    <w:rsid w:val="00F35799"/>
    <w:rsid w:val="00F752A3"/>
    <w:rsid w:val="00FB64D6"/>
    <w:rsid w:val="00FD0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C0E8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uiPriority="12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64C0B"/>
  </w:style>
  <w:style w:type="paragraph" w:styleId="Nadpis1">
    <w:name w:val="heading 1"/>
    <w:basedOn w:val="Normlny"/>
    <w:next w:val="Normlny"/>
    <w:link w:val="Nadpis1Char"/>
    <w:uiPriority w:val="9"/>
    <w:qFormat/>
    <w:rsid w:val="00864C0B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864C0B"/>
    <w:pPr>
      <w:keepNext/>
      <w:keepLines/>
      <w:spacing w:before="240" w:after="120" w:line="240" w:lineRule="auto"/>
      <w:outlineLvl w:val="1"/>
    </w:pPr>
    <w:rPr>
      <w:b/>
      <w:bCs/>
      <w:color w:val="5B9BD5" w:themeColor="accent1"/>
      <w:sz w:val="20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864C0B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864C0B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864C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864C0B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864C0B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864C0B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864C0B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864C0B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864C0B"/>
    <w:rPr>
      <w:color w:val="808080"/>
    </w:rPr>
  </w:style>
  <w:style w:type="paragraph" w:styleId="Bezriadkovania">
    <w:name w:val="No Spacing"/>
    <w:uiPriority w:val="36"/>
    <w:qFormat/>
    <w:rsid w:val="00864C0B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864C0B"/>
    <w:rPr>
      <w:b/>
      <w:bCs/>
      <w:color w:val="5B9BD5" w:themeColor="accent1"/>
      <w:sz w:val="20"/>
      <w:szCs w:val="24"/>
    </w:rPr>
  </w:style>
  <w:style w:type="paragraph" w:styleId="Zoznamsodrkami">
    <w:name w:val="List Bullet"/>
    <w:basedOn w:val="Normlny"/>
    <w:uiPriority w:val="1"/>
    <w:unhideWhenUsed/>
    <w:qFormat/>
    <w:rsid w:val="00864C0B"/>
    <w:pPr>
      <w:numPr>
        <w:numId w:val="3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864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64C0B"/>
  </w:style>
  <w:style w:type="paragraph" w:styleId="Pta">
    <w:name w:val="footer"/>
    <w:basedOn w:val="Normlny"/>
    <w:link w:val="PtaChar"/>
    <w:uiPriority w:val="99"/>
    <w:unhideWhenUsed/>
    <w:rsid w:val="00864C0B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864C0B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864C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864C0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864C0B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864C0B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864C0B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864C0B"/>
  </w:style>
  <w:style w:type="paragraph" w:customStyle="1" w:styleId="SpaceBefore">
    <w:name w:val="Space Before"/>
    <w:basedOn w:val="Normlny"/>
    <w:uiPriority w:val="2"/>
    <w:qFormat/>
    <w:rsid w:val="00864C0B"/>
    <w:pPr>
      <w:spacing w:before="240"/>
    </w:pPr>
  </w:style>
  <w:style w:type="table" w:customStyle="1" w:styleId="TipTable1">
    <w:name w:val="Tip Table1"/>
    <w:basedOn w:val="Normlnatabuka"/>
    <w:uiPriority w:val="99"/>
    <w:rsid w:val="00864C0B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864C0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F7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F77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8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SkyDrive\Documents\UPSVaR\Metodika\metodika%20template%20klient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E5D0CC192294A5A853615378723F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3391E-9F05-4CA8-AA12-A3B7726FA65C}"/>
      </w:docPartPr>
      <w:docPartBody>
        <w:p w:rsidR="00DD1B9A" w:rsidRDefault="005F3107">
          <w:pPr>
            <w:pStyle w:val="CE5D0CC192294A5A853615378723F832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DECEF5F3A1054E85A175E245089A0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43158-A04C-4B06-9519-729AB5A90BFA}"/>
      </w:docPartPr>
      <w:docPartBody>
        <w:p w:rsidR="00DD1B9A" w:rsidRDefault="005F3107">
          <w:pPr>
            <w:pStyle w:val="DECEF5F3A1054E85A175E245089A0C0B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ECA358170DE746A08134F25F5195B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6C2E1-3832-4DC6-98B9-F3EDC74DCE5B}"/>
      </w:docPartPr>
      <w:docPartBody>
        <w:p w:rsidR="00DD1B9A" w:rsidRDefault="005F3107">
          <w:pPr>
            <w:pStyle w:val="ECA358170DE746A08134F25F5195B954"/>
          </w:pPr>
          <w:r>
            <w:t>názov metódy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F3107"/>
    <w:rsid w:val="00412DDE"/>
    <w:rsid w:val="005F3107"/>
    <w:rsid w:val="00624CB6"/>
    <w:rsid w:val="008E7702"/>
    <w:rsid w:val="00930725"/>
    <w:rsid w:val="00C45AD5"/>
    <w:rsid w:val="00DD1B9A"/>
    <w:rsid w:val="00DE6C93"/>
    <w:rsid w:val="00EC4E20"/>
    <w:rsid w:val="00F75B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3072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930725"/>
    <w:rPr>
      <w:color w:val="808080"/>
    </w:rPr>
  </w:style>
  <w:style w:type="paragraph" w:customStyle="1" w:styleId="CE5D0CC192294A5A853615378723F832">
    <w:name w:val="CE5D0CC192294A5A853615378723F832"/>
    <w:rsid w:val="00930725"/>
  </w:style>
  <w:style w:type="paragraph" w:customStyle="1" w:styleId="DECEF5F3A1054E85A175E245089A0C0B">
    <w:name w:val="DECEF5F3A1054E85A175E245089A0C0B"/>
    <w:rsid w:val="00930725"/>
  </w:style>
  <w:style w:type="paragraph" w:customStyle="1" w:styleId="ECA358170DE746A08134F25F5195B954">
    <w:name w:val="ECA358170DE746A08134F25F5195B954"/>
    <w:rsid w:val="00930725"/>
  </w:style>
  <w:style w:type="paragraph" w:customStyle="1" w:styleId="1C081086C10948DB834250DD60FDC1AB">
    <w:name w:val="1C081086C10948DB834250DD60FDC1AB"/>
    <w:rsid w:val="0093072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9ADA24-C712-4808-BA47-C55A2B837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klient v1</Template>
  <TotalTime>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PROFESIJNÉ OKRUHY RIASEC – „PÁRTY“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Sprlak</dc:creator>
  <cp:lastModifiedBy>Šprlák Tomáš</cp:lastModifiedBy>
  <cp:revision>5</cp:revision>
  <cp:lastPrinted>2014-10-09T08:14:00Z</cp:lastPrinted>
  <dcterms:created xsi:type="dcterms:W3CDTF">2014-10-08T17:39:00Z</dcterms:created>
  <dcterms:modified xsi:type="dcterms:W3CDTF">2016-08-09T11:43:00Z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