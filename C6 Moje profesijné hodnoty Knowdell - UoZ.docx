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3B313BFF" w14:textId="608C938A" w:rsidR="001235EA" w:rsidRPr="00E9649F" w:rsidRDefault="00173F41">
      <w:pPr>
        <w:pStyle w:val="Nzov"/>
        <w:rPr>
          <w:lang w:val="sk-SK"/>
        </w:rPr>
      </w:pPr>
      <w:sdt>
        <w:sdtPr>
          <w:rPr>
            <w:rStyle w:val="NzovChar"/>
            <w:lang w:val="sk-SK"/>
          </w:rPr>
          <w:alias w:val="Kategória metódy"/>
          <w:tag w:val="Kategória metódy"/>
          <w:id w:val="-1961954746"/>
          <w:placeholder>
            <w:docPart w:val="CE5D0CC192294A5A853615378723F832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  <w:listItem w:displayText="E" w:value="E"/>
          </w:dropDownList>
        </w:sdtPr>
        <w:sdtEndPr>
          <w:rPr>
            <w:rStyle w:val="Predvolenpsmoodseku"/>
            <w:caps/>
          </w:rPr>
        </w:sdtEndPr>
        <w:sdtContent>
          <w:r w:rsidR="001A3CB4" w:rsidRPr="00E9649F">
            <w:rPr>
              <w:rStyle w:val="NzovChar"/>
              <w:lang w:val="sk-SK"/>
            </w:rPr>
            <w:t>C</w:t>
          </w:r>
        </w:sdtContent>
      </w:sdt>
      <w:sdt>
        <w:sdtPr>
          <w:rPr>
            <w:rStyle w:val="NzovChar"/>
            <w:lang w:val="sk-SK"/>
          </w:rPr>
          <w:alias w:val="Číslo metódy"/>
          <w:tag w:val="Číslo metódy"/>
          <w:id w:val="1385379514"/>
          <w:placeholder>
            <w:docPart w:val="DECEF5F3A1054E85A175E245089A0C0B"/>
          </w:placeholder>
        </w:sdtPr>
        <w:sdtEndPr>
          <w:rPr>
            <w:rStyle w:val="NzovChar"/>
          </w:rPr>
        </w:sdtEndPr>
        <w:sdtContent>
          <w:r w:rsidR="001A3CB4" w:rsidRPr="00E9649F">
            <w:rPr>
              <w:rStyle w:val="NzovChar"/>
              <w:lang w:val="sk-SK"/>
            </w:rPr>
            <w:t>6</w:t>
          </w:r>
        </w:sdtContent>
      </w:sdt>
      <w:r w:rsidR="00753FE7" w:rsidRPr="00E9649F">
        <w:rPr>
          <w:rStyle w:val="NzovChar"/>
          <w:lang w:val="sk-SK"/>
        </w:rPr>
        <w:t xml:space="preserve">: </w:t>
      </w:r>
      <w:sdt>
        <w:sdtPr>
          <w:rPr>
            <w:caps w:val="0"/>
            <w:lang w:val="sk-SK"/>
          </w:rPr>
          <w:alias w:val="Názov metódy"/>
          <w:tag w:val="Názov metódy"/>
          <w:id w:val="1501239775"/>
          <w:placeholder>
            <w:docPart w:val="ECA358170DE746A08134F25F5195B95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1A3CB4" w:rsidRPr="00E9649F">
            <w:rPr>
              <w:caps w:val="0"/>
              <w:lang w:val="sk-SK"/>
            </w:rPr>
            <w:t>MOJE PROFESIJNÉ HODNOTY KNOWDELL</w:t>
          </w:r>
        </w:sdtContent>
      </w:sdt>
    </w:p>
    <w:p w14:paraId="40816789" w14:textId="72F72055" w:rsidR="00C13C3C" w:rsidRPr="00E9649F" w:rsidRDefault="006469DA" w:rsidP="001A3CB4">
      <w:pPr>
        <w:pStyle w:val="Podtitul"/>
        <w:spacing w:after="240"/>
        <w:rPr>
          <w:lang w:val="sk-SK"/>
        </w:rPr>
      </w:pPr>
      <w:r w:rsidRPr="00E9649F">
        <w:rPr>
          <w:rStyle w:val="Nadpis1Char"/>
          <w:lang w:val="sk-SK"/>
        </w:rPr>
        <w:t>Pracovný mate</w:t>
      </w:r>
      <w:r w:rsidR="009A4320" w:rsidRPr="00E9649F">
        <w:rPr>
          <w:rStyle w:val="Nadpis1Char"/>
          <w:lang w:val="sk-SK"/>
        </w:rPr>
        <w:t>riál pre uchádzača o zamestnaniE</w:t>
      </w:r>
    </w:p>
    <w:tbl>
      <w:tblPr>
        <w:tblW w:w="10094" w:type="dxa"/>
        <w:tblLayout w:type="fixed"/>
        <w:tblLook w:val="04A0" w:firstRow="1" w:lastRow="0" w:firstColumn="1" w:lastColumn="0" w:noHBand="0" w:noVBand="1"/>
      </w:tblPr>
      <w:tblGrid>
        <w:gridCol w:w="2101"/>
        <w:gridCol w:w="6778"/>
        <w:gridCol w:w="409"/>
        <w:gridCol w:w="403"/>
        <w:gridCol w:w="403"/>
      </w:tblGrid>
      <w:tr w:rsidR="001A3CB4" w:rsidRPr="00E9649F" w14:paraId="006D28E9" w14:textId="77777777" w:rsidTr="001A3CB4">
        <w:trPr>
          <w:trHeight w:val="219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vAlign w:val="center"/>
            <w:hideMark/>
          </w:tcPr>
          <w:p w14:paraId="74798A2C" w14:textId="30A8F58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lang w:val="sk-SK" w:eastAsia="en-US"/>
              </w:rPr>
            </w:pPr>
            <w:r w:rsidRPr="001A3CB4">
              <w:rPr>
                <w:rFonts w:eastAsia="Times New Roman" w:cstheme="minorHAnsi"/>
                <w:b/>
                <w:bCs/>
                <w:color w:val="FFFFFF"/>
                <w:lang w:val="sk-SK" w:eastAsia="en-US"/>
              </w:rPr>
              <w:t>hodnota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5B9BD5" w:fill="5B9BD5"/>
            <w:vAlign w:val="center"/>
            <w:hideMark/>
          </w:tcPr>
          <w:p w14:paraId="75B6ACFF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/>
                <w:lang w:val="sk-SK" w:eastAsia="en-US"/>
              </w:rPr>
            </w:pPr>
            <w:r w:rsidRPr="001A3CB4">
              <w:rPr>
                <w:rFonts w:eastAsia="Times New Roman" w:cstheme="minorHAnsi"/>
                <w:b/>
                <w:bCs/>
                <w:color w:val="FFFFFF"/>
                <w:lang w:val="sk-SK" w:eastAsia="en-US"/>
              </w:rPr>
              <w:t>popis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5B9BD5" w:fill="5B9BD5"/>
            <w:noWrap/>
            <w:vAlign w:val="center"/>
            <w:hideMark/>
          </w:tcPr>
          <w:p w14:paraId="7C17ABF1" w14:textId="77777777" w:rsidR="001A3CB4" w:rsidRPr="001A3CB4" w:rsidRDefault="001A3CB4" w:rsidP="001A3C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val="sk-SK" w:eastAsia="en-US"/>
              </w:rPr>
            </w:pPr>
            <w:r w:rsidRPr="001A3CB4">
              <w:rPr>
                <w:rFonts w:eastAsia="Times New Roman" w:cstheme="minorHAnsi"/>
                <w:b/>
                <w:bCs/>
                <w:color w:val="FFFFFF"/>
                <w:lang w:val="sk-SK" w:eastAsia="en-US"/>
              </w:rPr>
              <w:t>1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5B9BD5" w:fill="5B9BD5"/>
            <w:noWrap/>
            <w:vAlign w:val="center"/>
            <w:hideMark/>
          </w:tcPr>
          <w:p w14:paraId="332C3FC0" w14:textId="77777777" w:rsidR="001A3CB4" w:rsidRPr="001A3CB4" w:rsidRDefault="001A3CB4" w:rsidP="001A3C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val="sk-SK" w:eastAsia="en-US"/>
              </w:rPr>
            </w:pPr>
            <w:r w:rsidRPr="001A3CB4">
              <w:rPr>
                <w:rFonts w:eastAsia="Times New Roman" w:cstheme="minorHAnsi"/>
                <w:b/>
                <w:bCs/>
                <w:color w:val="FFFFFF"/>
                <w:lang w:val="sk-SK" w:eastAsia="en-US"/>
              </w:rPr>
              <w:t>2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5B9BD5" w:fill="5B9BD5"/>
            <w:noWrap/>
            <w:vAlign w:val="center"/>
            <w:hideMark/>
          </w:tcPr>
          <w:p w14:paraId="439684B0" w14:textId="77777777" w:rsidR="001A3CB4" w:rsidRPr="001A3CB4" w:rsidRDefault="001A3CB4" w:rsidP="001A3CB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val="sk-SK" w:eastAsia="en-US"/>
              </w:rPr>
            </w:pPr>
            <w:r w:rsidRPr="001A3CB4">
              <w:rPr>
                <w:rFonts w:eastAsia="Times New Roman" w:cstheme="minorHAnsi"/>
                <w:b/>
                <w:bCs/>
                <w:color w:val="FFFFFF"/>
                <w:lang w:val="sk-SK" w:eastAsia="en-US"/>
              </w:rPr>
              <w:t>3</w:t>
            </w:r>
          </w:p>
        </w:tc>
      </w:tr>
      <w:tr w:rsidR="001A3CB4" w:rsidRPr="00E9649F" w14:paraId="03B4A5F2" w14:textId="77777777" w:rsidTr="001A3CB4">
        <w:trPr>
          <w:trHeight w:val="530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C7255E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VÝKON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50F1863A" w14:textId="15628CCC" w:rsidR="001A3CB4" w:rsidRPr="001A3CB4" w:rsidRDefault="001A3CB4" w:rsidP="00E9649F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Podávanie výsledkov. Vykonávanie činností, ktoré považujem za dôležité ja alebo ostatní ľudia. Získanie osobného uspokojenia z výkonu.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CB746D8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E25BC42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8B4307B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47E9C707" w14:textId="77777777" w:rsidTr="001A3CB4">
        <w:trPr>
          <w:trHeight w:val="530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EDE6D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PREKONÁVANIE SEBA SAMÉHO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20B7C734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Nastaviť sám sebe ambiciózne ciele. Stále usilovať o ďalší rozvoj. Považovať svoju prácu za osobnú výzvu. Chcieť preberať čoraz viac a viac zodpovednosti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561D3EE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50C3A9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1306043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7D5366CE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52577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DOBRODRUŽSTVO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04FB42D7" w14:textId="4770AF78" w:rsidR="001A3CB4" w:rsidRPr="001A3CB4" w:rsidRDefault="001A3CB4" w:rsidP="009A4931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Mať podnetnú a vzrušujúc</w:t>
            </w:r>
            <w:r w:rsidR="009A4931">
              <w:rPr>
                <w:rFonts w:eastAsia="Times New Roman" w:cstheme="minorHAnsi"/>
                <w:color w:val="000000"/>
                <w:lang w:val="sk-SK" w:eastAsia="en-US"/>
              </w:rPr>
              <w:t>u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 xml:space="preserve"> prácu, ktorá so sebou prináša aj riziká.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63FE848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CBED225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F90B3ED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67527EE9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BF9A1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KRÁSA A ESTETIKA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11C454A8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Nadchnúť sa pre činnosti, ktoré považujem za krásne, pôsobiace na moje zmysly, umelecké alebo estetické.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3F0693B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901B8C1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219800E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3E59EA1B" w14:textId="77777777" w:rsidTr="001A3CB4">
        <w:trPr>
          <w:trHeight w:val="530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BAB13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SPOLUPATRIČNOSŤ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203EF077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Cítiť sa ako člen organizácie alebo skupiny, mať pocit spolupatričnosti a uznanie ostatných, prežívať medziľudské vzťahy.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99BC2AC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7881839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B163773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5A8B3848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6D18C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UMENIE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5B51A320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Vytvárať umelecké objekty či maľby alebo iné možné formy umeleckej tvorby.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5EBF67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85B0607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703095E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697DAB9E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B19E5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PROSTREDIE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211D23B6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Pracovať v atraktívnom a príjemnom prostredí, v ktorom sa cítim dobre.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5EFB57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811607D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DAF4F30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5B6866CB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DBBAB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RIEŠENIE PROBLÉMOV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16855ED9" w14:textId="2DE398AD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 xml:space="preserve">Byť v </w:t>
            </w:r>
            <w:r w:rsidR="009A4931">
              <w:rPr>
                <w:rFonts w:eastAsia="Times New Roman" w:cstheme="minorHAnsi"/>
                <w:color w:val="000000"/>
                <w:lang w:val="sk-SK" w:eastAsia="en-US"/>
              </w:rPr>
              <w:t>situáciách, ktoré stimulujú moju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 xml:space="preserve"> schopnosť nachádzať riešenia.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5946880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979BCC8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E4C2D08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370DAA10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C603F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ROZMANITOSŤ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5A453D4F" w14:textId="76DFDFBB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 xml:space="preserve">Mať pestrú prácu, pri ktorej sa často menia </w:t>
            </w:r>
            <w:r w:rsidR="00862C71">
              <w:rPr>
                <w:rFonts w:eastAsia="Times New Roman" w:cstheme="minorHAnsi"/>
                <w:color w:val="000000"/>
                <w:lang w:val="sk-SK" w:eastAsia="en-US"/>
              </w:rPr>
              <w:t>úlohy, pracovné miesta, pracovný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 xml:space="preserve"> rytmus atď</w:t>
            </w:r>
            <w:r w:rsidR="00F86528">
              <w:rPr>
                <w:rFonts w:eastAsia="Times New Roman" w:cstheme="minorHAnsi"/>
                <w:color w:val="000000"/>
                <w:lang w:val="sk-SK" w:eastAsia="en-US"/>
              </w:rPr>
              <w:t>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D4DD32C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DAAFFCD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4241385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E9649F" w14:paraId="58C17885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1EC00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BLÍZKOSŤ MOCI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56077AB7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Byť v priamom a pravidelnom kontakte s vplyvnými a mocnými ľuďmi. Zúčastňovať sa na rozhodovaní.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7FB9997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A403144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BAEB779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5E1C6576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95ECF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SOLIDARITA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60F6F287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Postaviť sa za problémy týkajúce sa sociálneho okolia, do ktorého patrím.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CC3223F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505B8BB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78CC2DD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41B24FB3" w14:textId="77777777" w:rsidTr="001A3CB4">
        <w:trPr>
          <w:trHeight w:val="219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D3D28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SÚŤAŽIVOSŤ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33CFE07A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Mať prácu, v ktorej súťažím s ostatnými.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8E383F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B4A4477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B3169BD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494F4A3E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87046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KONTROLA A BEZPEČIE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08E81D00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Mať pozíciu, v ktorej môžem mať v rukách svoju každodennú činnosť.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BAD4E4F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2A2073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CFB8CA4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235A80A4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FE20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KREATIVITA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0924BDB0" w14:textId="06A193FB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Vytvárať nové koncepcie, pr</w:t>
            </w:r>
            <w:r w:rsidR="00F86528">
              <w:rPr>
                <w:rFonts w:eastAsia="Times New Roman" w:cstheme="minorHAnsi"/>
                <w:color w:val="000000"/>
                <w:lang w:val="sk-SK" w:eastAsia="en-US"/>
              </w:rPr>
              <w:t xml:space="preserve">odukty, štruktúry, systémy atď., 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nezávisle na daných pokynoch, postupoch a vzoroch.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18DB4EC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462A41C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73E7D52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209A7B42" w14:textId="77777777" w:rsidTr="001A3CB4">
        <w:trPr>
          <w:trHeight w:val="530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5E2DA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MORÁLNE ZÁSADY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16DCA5C8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Pracovať v odvetví, ktoré zodpovedá mojim morálnym princípom a ktoré nie je v rozpore s mojím osobným presvedčením.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9D0A24E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3EF4A1A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DFA910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4C7B5B15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751EA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ODBORNOSŤ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398E6E07" w14:textId="20B9142C" w:rsidR="001A3CB4" w:rsidRPr="001A3CB4" w:rsidRDefault="001A3CB4" w:rsidP="00F86528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Dokázať, že odvádzam dobrú prácu, že som majster svojho odboru a </w:t>
            </w:r>
            <w:r w:rsidR="00F86528">
              <w:rPr>
                <w:rFonts w:eastAsia="Times New Roman" w:cstheme="minorHAnsi"/>
                <w:color w:val="000000"/>
                <w:lang w:val="sk-SK" w:eastAsia="en-US"/>
              </w:rPr>
              <w:t>som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 xml:space="preserve"> považovaný za kompetentného odborníka.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81FCB3A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6C42AE3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EAE36DC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30A21788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620135" w14:textId="2201D0CE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ŠTRUKTÚRA</w:t>
            </w:r>
            <w:r w:rsidR="00E922D4">
              <w:rPr>
                <w:rFonts w:eastAsia="Times New Roman" w:cstheme="minorHAnsi"/>
                <w:color w:val="000000"/>
                <w:lang w:val="sk-SK" w:eastAsia="en-US"/>
              </w:rPr>
              <w:t xml:space="preserve"> 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/</w:t>
            </w:r>
            <w:r w:rsidR="00E922D4">
              <w:rPr>
                <w:rFonts w:eastAsia="Times New Roman" w:cstheme="minorHAnsi"/>
                <w:color w:val="000000"/>
                <w:lang w:val="sk-SK" w:eastAsia="en-US"/>
              </w:rPr>
              <w:t xml:space="preserve"> 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PORIADOK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51D51A28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Pracovať v prostredí, ktoré poskytuje štruktúru a jasné pokyny, ktorých sa môžem držať.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7594A71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789D00E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CFF7E6E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08208677" w14:textId="77777777" w:rsidTr="001A3CB4">
        <w:trPr>
          <w:trHeight w:val="219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D8084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POZORNOSŤ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64E82610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Mať možnosť byť stredom pozornosti a upozorniť na seba.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909130C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C2C8808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36B581F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7FE3A972" w14:textId="77777777" w:rsidTr="001A3CB4">
        <w:trPr>
          <w:trHeight w:val="219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3379B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POVESŤ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5C090DDF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Získať uznanie a rešpekt ostatných.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26618AC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1CD7793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270E3E5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19F75EE5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E888C7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RÝCHLE TEMPO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02D418A2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Pracovať v situáciách, kde je potrebné podávať výsledky v krátkom časovom období a s krátkymi termínmi.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DC1A644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9144703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9F51370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4AC10E8B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03B4D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SEBAREALIZÁCIA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1DEFD716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Mať prácu, ktorá zodpovedá mojim záujmom a schopnostiam.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51B1FDE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CA235F4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5FCB539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65A3A3E8" w14:textId="77777777" w:rsidTr="001A3CB4">
        <w:trPr>
          <w:trHeight w:val="219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57C53B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SPOLOČENSKÝ VPLYV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2136675D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Mať prácu, ktorá má ďalekosiahle spoločenské dopady.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F28293C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2C2C375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4D11F1F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7B79A18E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D3DC3A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PRÍJEM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47B48FA3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Mať príjem, ktorý mi umožňuje robiť všetko, čo chcem, bez toho aby som musel premýšľať, či si to môžem dovoliť.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4F72FA3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9EB6EBC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803F923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15C35BAC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7CFBB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SAMOSTATNOSŤ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6C28F83F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Môcť pracovať bez príkazov a nemusieť zdôvodňovať kroky, ktoré pri svojej práci činím.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AC87561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74C0B09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B5061C3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35724563" w14:textId="77777777" w:rsidTr="001A3CB4">
        <w:trPr>
          <w:trHeight w:val="219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08332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VPLYV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62D5C0FF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Zastávať pozíciu s mocou a vplyvom (aj nad inými ľuďmi).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D59DA72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B1E0FCC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B50CA6C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E9649F" w14:paraId="50B6BFA1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AA9F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INTELEKT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5B8A96C9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Byť považovaný za osobu so špeciálnymi intelektuálnymi schopnosťami. Byť považovaný za odborníka.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EC79521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9B0F358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4746797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E9649F" w14:paraId="189FA80A" w14:textId="77777777" w:rsidTr="001A3CB4">
        <w:trPr>
          <w:trHeight w:val="219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E27109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POKOJ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43172F2D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Pracovať v prostredí bez stresu a tlaku.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B79A112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4251392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D6C8E6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E9649F" w14:paraId="376243DB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E37F6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UČENIE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16B5B847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 xml:space="preserve">Rozširovať svoje vedomosti, profesijné </w:t>
            </w:r>
            <w:proofErr w:type="spellStart"/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know-how</w:t>
            </w:r>
            <w:proofErr w:type="spellEnd"/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, odbornú oblasť.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46B4273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1E11AA2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3C77F10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3F08DB13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D2077E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VEDENIE OSTATNÝCH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47764BEF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Byť osobou, na ktorú sa ostatní môžu pri hľadaní cesty spoľahnúť a ktorá určuje ciele, ktoré treba dosiahnuť.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04BDD87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97E4562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C388311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78A8B77B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92EB5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VOĽNÝ ČAS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2E11C88C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Nájsť prácu, ktorá mi ponechá dostatok voľného času na pokračovanie v mimopracovných aktivitách.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B4760D2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C5A60CE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240BD3E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03A7C202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3E038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lastRenderedPageBreak/>
              <w:t>DOSTUPNOSŤ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730DABF7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Bývať v mieste, kde by som mohol žiť príjemný osobný život a z ktorého sa môžem rýchlo dostať do práce.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E8B2B0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BFE6E9A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AE5F9AA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2E8CE199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A72A2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ROZHODOVANIE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529C9BA0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Byť tým, kto rozhoduje, aby som mohol / a ovplyvňovať kvalitu a úspech svojich výsledkov.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D0B1CBE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E5A9A24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4D806E2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55371406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767B9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SLUŽBA DRUHÝM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30130670" w14:textId="0FF86C4D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Byť schopný ponúknuť rôzne druhy pomoci: starostlivosť, záchrannú službu, vzdelávanie</w:t>
            </w:r>
            <w:r w:rsidR="00F86528">
              <w:rPr>
                <w:rFonts w:eastAsia="Times New Roman" w:cstheme="minorHAnsi"/>
                <w:color w:val="000000"/>
                <w:lang w:val="sk-SK" w:eastAsia="en-US"/>
              </w:rPr>
              <w:t>,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 xml:space="preserve"> atď</w:t>
            </w:r>
            <w:r w:rsidR="00F86528">
              <w:rPr>
                <w:rFonts w:eastAsia="Times New Roman" w:cstheme="minorHAnsi"/>
                <w:color w:val="000000"/>
                <w:lang w:val="sk-SK" w:eastAsia="en-US"/>
              </w:rPr>
              <w:t>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4EAD59F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01213EC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093126F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3F4EE8AF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081301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PORIADOK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79CDEB9F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Pracovať v dobre organizovanom prostredí. Držať sa podrobných plánov a prísnych pravidiel.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BD51FEE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A36E053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648BB8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23AF9140" w14:textId="77777777" w:rsidTr="001A3CB4">
        <w:trPr>
          <w:trHeight w:val="219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4155B8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FYZICKÁ ČINNOSŤ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52824D02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Mať prácu, v ktorej je najdôležitejšia sila a fyzické prejavy.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BD12568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1950542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CF7A631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E9649F" w14:paraId="3BEC238F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6409DC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HRAVOSŤ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15DB0CF3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Pracovať pre čisté potešenie. Zúčastniť sa hier, športových a iných hravých činností. Nebrať sa vážne.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F8C7975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B1C334E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23E8FAD9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2A3A8E29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CFEC9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MOC/AUTORITA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0C675D0F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Mať pozíciu, z ktorej môžem plánovať a riadiť prácu iných osôb.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469BB9F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74FC54A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A506B8A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1DF2F758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C8C7E" w14:textId="3F04DB21" w:rsidR="001A3CB4" w:rsidRPr="001A3CB4" w:rsidRDefault="00E9649F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E9649F">
              <w:rPr>
                <w:rFonts w:eastAsia="Times New Roman" w:cstheme="minorHAnsi"/>
                <w:color w:val="000000"/>
                <w:lang w:val="sk-SK" w:eastAsia="en-US"/>
              </w:rPr>
              <w:t>DÔKLADNOSŤ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16569033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Plniť úlohy, ktoré vyžadujú veľa trpezlivosti a v ktorých nie sú povolené takmer žiadne chyby.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1E6A083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7A88CF7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834D597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3DB47F84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7BD9E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ZISK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7D021748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Konať tak, aby sa výsledky môjho snaženia mali priamy vplyv na príjmy.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44430E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714B840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0ED6124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E9649F" w14:paraId="101D199D" w14:textId="77777777" w:rsidTr="001A3CB4">
        <w:trPr>
          <w:trHeight w:val="219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CB1D6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KONTAKT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408F3223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Mať kontakt s inými ľuďmi.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08348EC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7916844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059CD14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121B6D7B" w14:textId="77777777" w:rsidTr="001A3CB4">
        <w:trPr>
          <w:trHeight w:val="219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C48FE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ISTOTA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20391FE2" w14:textId="55F4D87A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Vedieť, že bude</w:t>
            </w:r>
            <w:r w:rsidR="00F86528">
              <w:rPr>
                <w:rFonts w:eastAsia="Times New Roman" w:cstheme="minorHAnsi"/>
                <w:color w:val="000000"/>
                <w:lang w:val="sk-SK" w:eastAsia="en-US"/>
              </w:rPr>
              <w:t>m mať vždy prácu a zodpovedajúcu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 xml:space="preserve"> mzdu.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A88E47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0B1680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0F069E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30324BC4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3CD41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STABILITA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61261655" w14:textId="214843D5" w:rsidR="001A3CB4" w:rsidRPr="001A3CB4" w:rsidRDefault="001A3CB4" w:rsidP="005463FA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Radšej zostať v rovnakom odvetví, kde nedochádza k</w:t>
            </w:r>
            <w:r w:rsidR="005463FA">
              <w:rPr>
                <w:rFonts w:eastAsia="Times New Roman" w:cstheme="minorHAnsi"/>
                <w:color w:val="000000"/>
                <w:lang w:val="sk-SK" w:eastAsia="en-US"/>
              </w:rPr>
              <w:t xml:space="preserve"> veľkým 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zmenám.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D33A9A0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1FF2470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042590D7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3B0F0B4F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178DF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POSTAVENIE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2BD6AE3F" w14:textId="02131802" w:rsidR="001A3CB4" w:rsidRPr="001A3CB4" w:rsidRDefault="001A3CB4" w:rsidP="005463FA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Mať prácu, ktorá je rešpektovaná v očiach rodiny, príbuzných, priateľov</w:t>
            </w:r>
            <w:r w:rsidR="005463FA">
              <w:rPr>
                <w:rFonts w:eastAsia="Times New Roman" w:cstheme="minorHAnsi"/>
                <w:color w:val="000000"/>
                <w:lang w:val="sk-SK" w:eastAsia="en-US"/>
              </w:rPr>
              <w:t>,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 xml:space="preserve"> v okruhu známych</w:t>
            </w:r>
            <w:r w:rsidR="005463FA">
              <w:rPr>
                <w:rFonts w:eastAsia="Times New Roman" w:cstheme="minorHAnsi"/>
                <w:color w:val="000000"/>
                <w:lang w:val="sk-SK" w:eastAsia="en-US"/>
              </w:rPr>
              <w:t xml:space="preserve"> a v spoločnosti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5E7794E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C259E0B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A2CFDBD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7A3E0CBC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1B2C3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SPOLUPRÁCA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4CA3AD3E" w14:textId="34D9C7C3" w:rsidR="001A3CB4" w:rsidRPr="001A3CB4" w:rsidRDefault="001A3CB4" w:rsidP="005463FA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 xml:space="preserve">Pracovať </w:t>
            </w:r>
            <w:r w:rsidR="005463FA">
              <w:rPr>
                <w:rFonts w:eastAsia="Times New Roman" w:cstheme="minorHAnsi"/>
                <w:color w:val="000000"/>
                <w:lang w:val="sk-SK" w:eastAsia="en-US"/>
              </w:rPr>
              <w:t>v prostredí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 xml:space="preserve">, </w:t>
            </w:r>
            <w:r w:rsidR="005463FA">
              <w:rPr>
                <w:rFonts w:eastAsia="Times New Roman" w:cstheme="minorHAnsi"/>
                <w:color w:val="000000"/>
                <w:lang w:val="sk-SK" w:eastAsia="en-US"/>
              </w:rPr>
              <w:t xml:space="preserve">kde 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môžem povedať svoj názor, poskytnúť radu aj ponúknuť pomoc.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E3A0B86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3D8F203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4C9513B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15E618D0" w14:textId="77777777" w:rsidTr="001A3CB4">
        <w:trPr>
          <w:trHeight w:val="219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B935D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BIORYTMUS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54D1356B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Môcť pracovať podľa svojho rytmu a časového rozvrhu.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8FB3384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7F45380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3343BC7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7CC473AA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29D09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INDIVIDUALIZMUS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775F21F5" w14:textId="31049C78" w:rsidR="001A3CB4" w:rsidRPr="001A3CB4" w:rsidRDefault="001A3CB4" w:rsidP="005463FA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 xml:space="preserve">Pracovať samostatne bez </w:t>
            </w:r>
            <w:r w:rsidR="005463FA">
              <w:rPr>
                <w:rFonts w:eastAsia="Times New Roman" w:cstheme="minorHAnsi"/>
                <w:color w:val="000000"/>
                <w:lang w:val="sk-SK" w:eastAsia="en-US"/>
              </w:rPr>
              <w:t>toho, aby som bol závislý na vonkajšom svete a na ostatných</w:t>
            </w: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17A69CFB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DE10F17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6E0CD140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4054E2E7" w14:textId="77777777" w:rsidTr="001A3CB4">
        <w:trPr>
          <w:trHeight w:val="219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644DC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VEDOMOSTI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7ADC6863" w14:textId="1753B7B1" w:rsidR="001A3CB4" w:rsidRPr="001A3CB4" w:rsidRDefault="005463FA" w:rsidP="005463FA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Učiť sa nové veci, s</w:t>
            </w:r>
            <w:r w:rsidR="001A3CB4" w:rsidRPr="001A3CB4">
              <w:rPr>
                <w:rFonts w:eastAsia="Times New Roman" w:cstheme="minorHAnsi"/>
                <w:color w:val="000000"/>
                <w:lang w:val="sk-SK" w:eastAsia="en-US"/>
              </w:rPr>
              <w:t>kúmať nové oblasti poznania.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49D8E34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B6564FD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BE020BD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59FF6EED" w14:textId="77777777" w:rsidTr="001A3CB4">
        <w:trPr>
          <w:trHeight w:val="530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19582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TLAK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53214AAE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Vyhľadávať situácie, pri ktorých sa po dlhšie časové obdobie vyžaduje absolútnu koncentráciu a pri ktorých nie sú povolené chyby.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3F3AE6BA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51B24E87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407B6C88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1A3CB4" w:rsidRPr="005463FA" w14:paraId="3EADD617" w14:textId="77777777" w:rsidTr="001A3CB4">
        <w:trPr>
          <w:trHeight w:val="352"/>
        </w:trPr>
        <w:tc>
          <w:tcPr>
            <w:tcW w:w="210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vAlign w:val="center"/>
            <w:hideMark/>
          </w:tcPr>
          <w:p w14:paraId="374F6BEA" w14:textId="77777777" w:rsidR="001A3CB4" w:rsidRPr="001A3CB4" w:rsidRDefault="001A3CB4" w:rsidP="001A3CB4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TÍMOVÁ PRÁCA</w:t>
            </w:r>
          </w:p>
        </w:tc>
        <w:tc>
          <w:tcPr>
            <w:tcW w:w="6778" w:type="dxa"/>
            <w:tcBorders>
              <w:top w:val="single" w:sz="4" w:space="0" w:color="5B9BD5"/>
              <w:left w:val="single" w:sz="4" w:space="0" w:color="2F75B5"/>
              <w:bottom w:val="single" w:sz="4" w:space="0" w:color="5B9BD5"/>
              <w:right w:val="single" w:sz="4" w:space="0" w:color="2F75B5"/>
            </w:tcBorders>
            <w:shd w:val="clear" w:color="auto" w:fill="auto"/>
            <w:vAlign w:val="center"/>
            <w:hideMark/>
          </w:tcPr>
          <w:p w14:paraId="7CEBC679" w14:textId="77777777" w:rsidR="001A3CB4" w:rsidRPr="001A3CB4" w:rsidRDefault="001A3CB4" w:rsidP="001A3CB4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Plniť v spolupráci s ostatnými spoločné ciele a mať právo spolurozhodovať.</w:t>
            </w:r>
          </w:p>
        </w:tc>
        <w:tc>
          <w:tcPr>
            <w:tcW w:w="409" w:type="dxa"/>
            <w:tcBorders>
              <w:top w:val="single" w:sz="4" w:space="0" w:color="5B9BD5"/>
              <w:left w:val="single" w:sz="4" w:space="0" w:color="2F75B5"/>
              <w:bottom w:val="single" w:sz="4" w:space="0" w:color="5B9BD5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C2A0152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single" w:sz="4" w:space="0" w:color="5B9BD5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281A03F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03" w:type="dxa"/>
            <w:tcBorders>
              <w:top w:val="single" w:sz="4" w:space="0" w:color="5B9BD5"/>
              <w:left w:val="single" w:sz="4" w:space="0" w:color="2F75B5"/>
              <w:bottom w:val="single" w:sz="4" w:space="0" w:color="5B9BD5"/>
              <w:right w:val="single" w:sz="4" w:space="0" w:color="2F75B5"/>
            </w:tcBorders>
            <w:shd w:val="clear" w:color="000000" w:fill="DDEBF7"/>
            <w:noWrap/>
            <w:vAlign w:val="center"/>
            <w:hideMark/>
          </w:tcPr>
          <w:p w14:paraId="71ED7BA8" w14:textId="77777777" w:rsidR="001A3CB4" w:rsidRPr="001A3CB4" w:rsidRDefault="001A3CB4" w:rsidP="001A3CB4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1A3CB4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</w:tbl>
    <w:p w14:paraId="47701115" w14:textId="5AF0D0D4" w:rsidR="00C13C3C" w:rsidRPr="00E9649F" w:rsidRDefault="001A3CB4" w:rsidP="00E9649F">
      <w:pPr>
        <w:pStyle w:val="Nadpis2"/>
      </w:pPr>
      <w:r w:rsidRPr="00E9649F">
        <w:t>5 najdôležitejších hodnôt</w:t>
      </w:r>
      <w:r w:rsidR="00C13C3C" w:rsidRPr="00E9649F">
        <w:t>:</w:t>
      </w:r>
    </w:p>
    <w:tbl>
      <w:tblPr>
        <w:tblW w:w="10160" w:type="dxa"/>
        <w:tblLayout w:type="fixed"/>
        <w:tblLook w:val="04A0" w:firstRow="1" w:lastRow="0" w:firstColumn="1" w:lastColumn="0" w:noHBand="0" w:noVBand="1"/>
      </w:tblPr>
      <w:tblGrid>
        <w:gridCol w:w="2404"/>
        <w:gridCol w:w="7756"/>
      </w:tblGrid>
      <w:tr w:rsidR="00E9649F" w:rsidRPr="005463FA" w14:paraId="4222E275" w14:textId="77777777" w:rsidTr="00E922D4">
        <w:trPr>
          <w:trHeight w:val="340"/>
        </w:trPr>
        <w:tc>
          <w:tcPr>
            <w:tcW w:w="240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14:paraId="6729CDA0" w14:textId="3AEA6653" w:rsidR="00E9649F" w:rsidRPr="001A3CB4" w:rsidRDefault="00E9649F" w:rsidP="00A46B4D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E9649F">
              <w:rPr>
                <w:rFonts w:eastAsia="Times New Roman" w:cstheme="minorHAnsi"/>
                <w:color w:val="000000"/>
                <w:lang w:val="sk-SK" w:eastAsia="en-US"/>
              </w:rPr>
              <w:t>Hodnota</w:t>
            </w:r>
          </w:p>
        </w:tc>
        <w:tc>
          <w:tcPr>
            <w:tcW w:w="7756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DEEAF6" w:themeFill="accent1" w:themeFillTint="33"/>
            <w:vAlign w:val="center"/>
          </w:tcPr>
          <w:p w14:paraId="49C2682A" w14:textId="59070D39" w:rsidR="00E9649F" w:rsidRPr="001A3CB4" w:rsidRDefault="00E9649F" w:rsidP="00A46B4D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E9649F">
              <w:rPr>
                <w:rFonts w:eastAsia="Times New Roman" w:cstheme="minorHAnsi"/>
                <w:color w:val="000000"/>
                <w:lang w:val="sk-SK" w:eastAsia="en-US"/>
              </w:rPr>
              <w:t>Čo konkrétne znamená pre mňa</w:t>
            </w:r>
          </w:p>
        </w:tc>
      </w:tr>
      <w:tr w:rsidR="00E9649F" w:rsidRPr="005463FA" w14:paraId="2D5DE84C" w14:textId="77777777" w:rsidTr="00E9649F">
        <w:trPr>
          <w:trHeight w:val="700"/>
        </w:trPr>
        <w:tc>
          <w:tcPr>
            <w:tcW w:w="240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</w:tcPr>
          <w:p w14:paraId="4F567C1E" w14:textId="4FD378B4" w:rsidR="00E9649F" w:rsidRPr="001A3CB4" w:rsidRDefault="00E9649F" w:rsidP="00A46B4D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  <w:tc>
          <w:tcPr>
            <w:tcW w:w="7756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</w:tcPr>
          <w:p w14:paraId="43E46E07" w14:textId="3D646715" w:rsidR="00E9649F" w:rsidRPr="001A3CB4" w:rsidRDefault="00E9649F" w:rsidP="00A46B4D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</w:tr>
      <w:tr w:rsidR="00E9649F" w:rsidRPr="005463FA" w14:paraId="565AE9C1" w14:textId="77777777" w:rsidTr="00E9649F">
        <w:trPr>
          <w:trHeight w:val="700"/>
        </w:trPr>
        <w:tc>
          <w:tcPr>
            <w:tcW w:w="240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</w:tcPr>
          <w:p w14:paraId="06A578B7" w14:textId="38385452" w:rsidR="00E9649F" w:rsidRPr="001A3CB4" w:rsidRDefault="00E9649F" w:rsidP="00A46B4D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  <w:tc>
          <w:tcPr>
            <w:tcW w:w="7756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</w:tcPr>
          <w:p w14:paraId="1514B470" w14:textId="7ECA76B1" w:rsidR="00E9649F" w:rsidRPr="001A3CB4" w:rsidRDefault="00E9649F" w:rsidP="00A46B4D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</w:tr>
      <w:tr w:rsidR="00E9649F" w:rsidRPr="005463FA" w14:paraId="65DA8673" w14:textId="77777777" w:rsidTr="00E9649F">
        <w:trPr>
          <w:trHeight w:val="700"/>
        </w:trPr>
        <w:tc>
          <w:tcPr>
            <w:tcW w:w="2404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vAlign w:val="center"/>
          </w:tcPr>
          <w:p w14:paraId="78C66C5F" w14:textId="12273AA6" w:rsidR="00E9649F" w:rsidRPr="001A3CB4" w:rsidRDefault="00E9649F" w:rsidP="00A46B4D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  <w:tc>
          <w:tcPr>
            <w:tcW w:w="7756" w:type="dxa"/>
            <w:tcBorders>
              <w:top w:val="single" w:sz="4" w:space="0" w:color="5B9BD5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auto"/>
            <w:vAlign w:val="center"/>
          </w:tcPr>
          <w:p w14:paraId="6F3881DA" w14:textId="6407968B" w:rsidR="00E9649F" w:rsidRPr="001A3CB4" w:rsidRDefault="00E9649F" w:rsidP="00A46B4D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</w:tr>
      <w:tr w:rsidR="00E9649F" w:rsidRPr="005463FA" w14:paraId="5A99DA36" w14:textId="77777777" w:rsidTr="00E9649F">
        <w:trPr>
          <w:trHeight w:val="700"/>
        </w:trPr>
        <w:tc>
          <w:tcPr>
            <w:tcW w:w="240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vAlign w:val="center"/>
          </w:tcPr>
          <w:p w14:paraId="0B64C62B" w14:textId="0B04DB84" w:rsidR="00E9649F" w:rsidRPr="001A3CB4" w:rsidRDefault="00E9649F" w:rsidP="00A46B4D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  <w:tc>
          <w:tcPr>
            <w:tcW w:w="7756" w:type="dxa"/>
            <w:tcBorders>
              <w:top w:val="single" w:sz="4" w:space="0" w:color="5B9BD5"/>
              <w:left w:val="single" w:sz="4" w:space="0" w:color="2F75B5"/>
              <w:bottom w:val="single" w:sz="4" w:space="0" w:color="5B9BD5"/>
              <w:right w:val="single" w:sz="4" w:space="0" w:color="2F75B5"/>
            </w:tcBorders>
            <w:shd w:val="clear" w:color="auto" w:fill="auto"/>
            <w:vAlign w:val="center"/>
          </w:tcPr>
          <w:p w14:paraId="341311AD" w14:textId="0601B837" w:rsidR="00E9649F" w:rsidRPr="001A3CB4" w:rsidRDefault="00E9649F" w:rsidP="00A46B4D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</w:tr>
      <w:tr w:rsidR="00E9649F" w:rsidRPr="005463FA" w14:paraId="0457DEC4" w14:textId="77777777" w:rsidTr="00E9649F">
        <w:trPr>
          <w:trHeight w:val="700"/>
        </w:trPr>
        <w:tc>
          <w:tcPr>
            <w:tcW w:w="240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vAlign w:val="center"/>
          </w:tcPr>
          <w:p w14:paraId="099C8ACE" w14:textId="77777777" w:rsidR="00E9649F" w:rsidRPr="00E9649F" w:rsidRDefault="00E9649F" w:rsidP="00A46B4D">
            <w:pPr>
              <w:spacing w:before="20" w:after="2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  <w:tc>
          <w:tcPr>
            <w:tcW w:w="7756" w:type="dxa"/>
            <w:tcBorders>
              <w:top w:val="single" w:sz="4" w:space="0" w:color="5B9BD5"/>
              <w:left w:val="single" w:sz="4" w:space="0" w:color="2F75B5"/>
              <w:bottom w:val="single" w:sz="4" w:space="0" w:color="5B9BD5"/>
              <w:right w:val="single" w:sz="4" w:space="0" w:color="2F75B5"/>
            </w:tcBorders>
            <w:shd w:val="clear" w:color="auto" w:fill="auto"/>
            <w:vAlign w:val="center"/>
          </w:tcPr>
          <w:p w14:paraId="5585AD58" w14:textId="77777777" w:rsidR="00E9649F" w:rsidRPr="00E9649F" w:rsidRDefault="00E9649F" w:rsidP="00A46B4D">
            <w:pPr>
              <w:spacing w:before="20" w:after="20" w:line="240" w:lineRule="auto"/>
              <w:jc w:val="both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</w:tr>
    </w:tbl>
    <w:p w14:paraId="63883C6A" w14:textId="77777777" w:rsidR="00E9649F" w:rsidRPr="00E9649F" w:rsidRDefault="00E9649F" w:rsidP="00E9649F">
      <w:pPr>
        <w:spacing w:after="0"/>
        <w:rPr>
          <w:sz w:val="2"/>
          <w:lang w:val="sk-SK"/>
        </w:rPr>
      </w:pPr>
    </w:p>
    <w:sectPr w:rsidR="00E9649F" w:rsidRPr="00E9649F" w:rsidSect="00E9649F">
      <w:footerReference w:type="default" r:id="rId10"/>
      <w:type w:val="continuous"/>
      <w:pgSz w:w="12240" w:h="15840" w:code="1"/>
      <w:pgMar w:top="864" w:right="1008" w:bottom="864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8E1BF4" w14:textId="77777777" w:rsidR="00173F41" w:rsidRDefault="00173F41">
      <w:pPr>
        <w:spacing w:after="0" w:line="240" w:lineRule="auto"/>
      </w:pPr>
      <w:r>
        <w:separator/>
      </w:r>
    </w:p>
  </w:endnote>
  <w:endnote w:type="continuationSeparator" w:id="0">
    <w:p w14:paraId="3362B71C" w14:textId="77777777" w:rsidR="00173F41" w:rsidRDefault="00173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1A9A5" w14:textId="77777777" w:rsidR="00A9582C" w:rsidRDefault="00A9582C" w:rsidP="00A9582C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925465600"/>
        <w:docPartObj>
          <w:docPartGallery w:val="Page Numbers (Bottom of Page)"/>
          <w:docPartUnique/>
        </w:docPartObj>
      </w:sdtPr>
      <w:sdtEndPr/>
      <w:sdtContent>
        <w:tr w:rsidR="00A9582C" w14:paraId="1649D69E" w14:textId="77777777" w:rsidTr="002F4F6F">
          <w:trPr>
            <w:trHeight w:val="727"/>
          </w:trPr>
          <w:tc>
            <w:tcPr>
              <w:tcW w:w="3933" w:type="pct"/>
            </w:tcPr>
            <w:p w14:paraId="5205CA8D" w14:textId="77777777" w:rsidR="00A9582C" w:rsidRDefault="00A9582C" w:rsidP="00A9582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43385220" w14:textId="77777777" w:rsidR="00A9582C" w:rsidRDefault="00A9582C" w:rsidP="00A9582C">
              <w:pPr>
                <w:tabs>
                  <w:tab w:val="left" w:pos="620"/>
                  <w:tab w:val="center" w:pos="4320"/>
                  <w:tab w:val="left" w:pos="5760"/>
                </w:tabs>
                <w:rPr>
                  <w:rFonts w:ascii="Arial" w:eastAsiaTheme="majorEastAsia" w:hAnsi="Arial" w:cs="Arial"/>
                  <w:color w:val="auto"/>
                  <w:szCs w:val="20"/>
                </w:rPr>
              </w:pPr>
              <w:r>
                <w:rPr>
                  <w:rFonts w:ascii="Arial" w:eastAsiaTheme="majorEastAsia" w:hAnsi="Arial" w:cs="Arial"/>
                  <w:color w:val="auto"/>
                  <w:szCs w:val="20"/>
                </w:rPr>
                <w:tab/>
              </w:r>
              <w:r>
                <w:rPr>
                  <w:rFonts w:ascii="Arial" w:eastAsiaTheme="majorEastAsia" w:hAnsi="Arial" w:cs="Arial"/>
                  <w:color w:val="auto"/>
                  <w:szCs w:val="20"/>
                </w:rPr>
                <w:tab/>
              </w:r>
              <w:r>
                <w:rPr>
                  <w:rFonts w:ascii="Arial" w:eastAsiaTheme="majorEastAsia" w:hAnsi="Arial" w:cs="Arial"/>
                  <w:color w:val="auto"/>
                  <w:szCs w:val="20"/>
                </w:rPr>
                <w:tab/>
              </w:r>
            </w:p>
          </w:tc>
          <w:tc>
            <w:tcPr>
              <w:tcW w:w="1067" w:type="pct"/>
              <w:hideMark/>
            </w:tcPr>
            <w:p w14:paraId="62B35ED4" w14:textId="7314EA43" w:rsidR="00A9582C" w:rsidRDefault="00A9582C" w:rsidP="002F4F6F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2F4F6F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/2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2F4F6F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29BB1895" w14:textId="77777777" w:rsidR="00A9582C" w:rsidRDefault="00A9582C" w:rsidP="00A9582C">
    <w:pPr>
      <w:pStyle w:val="Pta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2DF34" w14:textId="77777777" w:rsidR="00173F41" w:rsidRDefault="00173F41">
      <w:pPr>
        <w:spacing w:after="0" w:line="240" w:lineRule="auto"/>
      </w:pPr>
      <w:r>
        <w:separator/>
      </w:r>
    </w:p>
  </w:footnote>
  <w:footnote w:type="continuationSeparator" w:id="0">
    <w:p w14:paraId="0307D8B5" w14:textId="77777777" w:rsidR="00173F41" w:rsidRDefault="00173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9BD0299"/>
    <w:multiLevelType w:val="hybridMultilevel"/>
    <w:tmpl w:val="F5FA23A0"/>
    <w:lvl w:ilvl="0" w:tplc="8C7E261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7C342B"/>
    <w:multiLevelType w:val="hybridMultilevel"/>
    <w:tmpl w:val="452C0258"/>
    <w:lvl w:ilvl="0" w:tplc="C04E1C1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A07"/>
    <w:rsid w:val="000203E7"/>
    <w:rsid w:val="00087B4A"/>
    <w:rsid w:val="000A599F"/>
    <w:rsid w:val="000B3506"/>
    <w:rsid w:val="000B4C99"/>
    <w:rsid w:val="000E1B2F"/>
    <w:rsid w:val="001235EA"/>
    <w:rsid w:val="00173F41"/>
    <w:rsid w:val="001A3CB4"/>
    <w:rsid w:val="001B404A"/>
    <w:rsid w:val="00217E71"/>
    <w:rsid w:val="002348AA"/>
    <w:rsid w:val="00247135"/>
    <w:rsid w:val="002F4F6F"/>
    <w:rsid w:val="003378D4"/>
    <w:rsid w:val="003B105A"/>
    <w:rsid w:val="003C75BA"/>
    <w:rsid w:val="00467A66"/>
    <w:rsid w:val="004A5891"/>
    <w:rsid w:val="005463FA"/>
    <w:rsid w:val="00587A23"/>
    <w:rsid w:val="005976CA"/>
    <w:rsid w:val="005F415E"/>
    <w:rsid w:val="006469DA"/>
    <w:rsid w:val="006C19DE"/>
    <w:rsid w:val="006D6E5A"/>
    <w:rsid w:val="006E02F0"/>
    <w:rsid w:val="00703877"/>
    <w:rsid w:val="00753FE7"/>
    <w:rsid w:val="00781A07"/>
    <w:rsid w:val="00792BD0"/>
    <w:rsid w:val="008139B6"/>
    <w:rsid w:val="00846A89"/>
    <w:rsid w:val="00862C71"/>
    <w:rsid w:val="00864C0B"/>
    <w:rsid w:val="008C5C15"/>
    <w:rsid w:val="008C7A8F"/>
    <w:rsid w:val="008F0DE8"/>
    <w:rsid w:val="00931BC0"/>
    <w:rsid w:val="00961C19"/>
    <w:rsid w:val="009A4320"/>
    <w:rsid w:val="009A4931"/>
    <w:rsid w:val="009C340B"/>
    <w:rsid w:val="00A34BA8"/>
    <w:rsid w:val="00A572F0"/>
    <w:rsid w:val="00A92F30"/>
    <w:rsid w:val="00A9582C"/>
    <w:rsid w:val="00C13C3C"/>
    <w:rsid w:val="00C5160E"/>
    <w:rsid w:val="00C51FB0"/>
    <w:rsid w:val="00C61B5A"/>
    <w:rsid w:val="00D2016C"/>
    <w:rsid w:val="00D36A09"/>
    <w:rsid w:val="00D55CA5"/>
    <w:rsid w:val="00D602C9"/>
    <w:rsid w:val="00D60401"/>
    <w:rsid w:val="00D93B3C"/>
    <w:rsid w:val="00E029CF"/>
    <w:rsid w:val="00E40732"/>
    <w:rsid w:val="00E50CB7"/>
    <w:rsid w:val="00E57701"/>
    <w:rsid w:val="00E631CE"/>
    <w:rsid w:val="00E922D4"/>
    <w:rsid w:val="00E9649F"/>
    <w:rsid w:val="00EB6311"/>
    <w:rsid w:val="00EB72F8"/>
    <w:rsid w:val="00EF774E"/>
    <w:rsid w:val="00F1745F"/>
    <w:rsid w:val="00F35799"/>
    <w:rsid w:val="00F752A3"/>
    <w:rsid w:val="00F86528"/>
    <w:rsid w:val="00FB64D6"/>
    <w:rsid w:val="00FD0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13B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uiPriority="12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64C0B"/>
  </w:style>
  <w:style w:type="paragraph" w:styleId="Nadpis1">
    <w:name w:val="heading 1"/>
    <w:basedOn w:val="Normlny"/>
    <w:next w:val="Normlny"/>
    <w:link w:val="Nadpis1Char"/>
    <w:uiPriority w:val="9"/>
    <w:qFormat/>
    <w:rsid w:val="00864C0B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E9649F"/>
    <w:pPr>
      <w:keepNext/>
      <w:keepLines/>
      <w:spacing w:before="240" w:after="120" w:line="240" w:lineRule="auto"/>
      <w:outlineLvl w:val="1"/>
    </w:pPr>
    <w:rPr>
      <w:bCs/>
      <w:color w:val="auto"/>
      <w:u w:val="single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864C0B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864C0B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864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864C0B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864C0B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864C0B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864C0B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864C0B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864C0B"/>
    <w:rPr>
      <w:color w:val="808080"/>
    </w:rPr>
  </w:style>
  <w:style w:type="paragraph" w:styleId="Bezriadkovania">
    <w:name w:val="No Spacing"/>
    <w:uiPriority w:val="36"/>
    <w:qFormat/>
    <w:rsid w:val="00864C0B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E9649F"/>
    <w:rPr>
      <w:bCs/>
      <w:color w:val="auto"/>
      <w:u w:val="single"/>
      <w:lang w:val="sk-SK"/>
    </w:rPr>
  </w:style>
  <w:style w:type="paragraph" w:styleId="Zoznamsodrkami">
    <w:name w:val="List Bullet"/>
    <w:basedOn w:val="Normlny"/>
    <w:uiPriority w:val="1"/>
    <w:unhideWhenUsed/>
    <w:qFormat/>
    <w:rsid w:val="00864C0B"/>
    <w:pPr>
      <w:numPr>
        <w:numId w:val="3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864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64C0B"/>
  </w:style>
  <w:style w:type="paragraph" w:styleId="Pta">
    <w:name w:val="footer"/>
    <w:basedOn w:val="Normlny"/>
    <w:link w:val="PtaChar"/>
    <w:uiPriority w:val="99"/>
    <w:unhideWhenUsed/>
    <w:rsid w:val="00864C0B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864C0B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864C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864C0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864C0B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864C0B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864C0B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864C0B"/>
  </w:style>
  <w:style w:type="paragraph" w:customStyle="1" w:styleId="SpaceBefore">
    <w:name w:val="Space Before"/>
    <w:basedOn w:val="Normlny"/>
    <w:uiPriority w:val="2"/>
    <w:qFormat/>
    <w:rsid w:val="00864C0B"/>
    <w:pPr>
      <w:spacing w:before="240"/>
    </w:pPr>
  </w:style>
  <w:style w:type="table" w:customStyle="1" w:styleId="TipTable1">
    <w:name w:val="Tip Table1"/>
    <w:basedOn w:val="Normlnatabuka"/>
    <w:uiPriority w:val="99"/>
    <w:rsid w:val="00864C0B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864C0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F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F774E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Predvolenpsmoodseku"/>
    <w:uiPriority w:val="99"/>
    <w:rsid w:val="00A9582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uiPriority="12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64C0B"/>
  </w:style>
  <w:style w:type="paragraph" w:styleId="Nadpis1">
    <w:name w:val="heading 1"/>
    <w:basedOn w:val="Normlny"/>
    <w:next w:val="Normlny"/>
    <w:link w:val="Nadpis1Char"/>
    <w:uiPriority w:val="9"/>
    <w:qFormat/>
    <w:rsid w:val="00864C0B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E9649F"/>
    <w:pPr>
      <w:keepNext/>
      <w:keepLines/>
      <w:spacing w:before="240" w:after="120" w:line="240" w:lineRule="auto"/>
      <w:outlineLvl w:val="1"/>
    </w:pPr>
    <w:rPr>
      <w:bCs/>
      <w:color w:val="auto"/>
      <w:u w:val="single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864C0B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character" w:customStyle="1" w:styleId="NzovChar">
    <w:name w:val="Názov Char"/>
    <w:basedOn w:val="Predvolenpsmoodseku"/>
    <w:link w:val="Nzov"/>
    <w:uiPriority w:val="10"/>
    <w:rsid w:val="00864C0B"/>
    <w:rPr>
      <w:rFonts w:asciiTheme="majorHAnsi" w:eastAsiaTheme="majorEastAsia" w:hAnsiTheme="majorHAnsi" w:cstheme="majorBidi"/>
      <w:caps/>
      <w:color w:val="1F4E79" w:themeColor="accent1" w:themeShade="80"/>
      <w:kern w:val="28"/>
      <w:sz w:val="32"/>
      <w:szCs w:val="38"/>
    </w:rPr>
  </w:style>
  <w:style w:type="table" w:styleId="Mriekatabuky">
    <w:name w:val="Table Grid"/>
    <w:basedOn w:val="Normlnatabuka"/>
    <w:uiPriority w:val="39"/>
    <w:rsid w:val="00864C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rsid w:val="00864C0B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864C0B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864C0B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rsid w:val="00864C0B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rsid w:val="00864C0B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864C0B"/>
    <w:rPr>
      <w:color w:val="808080"/>
    </w:rPr>
  </w:style>
  <w:style w:type="paragraph" w:styleId="Bezriadkovania">
    <w:name w:val="No Spacing"/>
    <w:uiPriority w:val="36"/>
    <w:qFormat/>
    <w:rsid w:val="00864C0B"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E9649F"/>
    <w:rPr>
      <w:bCs/>
      <w:color w:val="auto"/>
      <w:u w:val="single"/>
      <w:lang w:val="sk-SK"/>
    </w:rPr>
  </w:style>
  <w:style w:type="paragraph" w:styleId="Zoznamsodrkami">
    <w:name w:val="List Bullet"/>
    <w:basedOn w:val="Normlny"/>
    <w:uiPriority w:val="1"/>
    <w:unhideWhenUsed/>
    <w:qFormat/>
    <w:rsid w:val="00864C0B"/>
    <w:pPr>
      <w:numPr>
        <w:numId w:val="3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rsid w:val="00864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864C0B"/>
  </w:style>
  <w:style w:type="paragraph" w:styleId="Pta">
    <w:name w:val="footer"/>
    <w:basedOn w:val="Normlny"/>
    <w:link w:val="PtaChar"/>
    <w:uiPriority w:val="99"/>
    <w:unhideWhenUsed/>
    <w:rsid w:val="00864C0B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sid w:val="00864C0B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rsid w:val="00864C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rsid w:val="00864C0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rsid w:val="00864C0B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rsid w:val="00864C0B"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rsid w:val="00864C0B"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  <w:rsid w:val="00864C0B"/>
  </w:style>
  <w:style w:type="paragraph" w:customStyle="1" w:styleId="SpaceBefore">
    <w:name w:val="Space Before"/>
    <w:basedOn w:val="Normlny"/>
    <w:uiPriority w:val="2"/>
    <w:qFormat/>
    <w:rsid w:val="00864C0B"/>
    <w:pPr>
      <w:spacing w:before="240"/>
    </w:pPr>
  </w:style>
  <w:style w:type="table" w:customStyle="1" w:styleId="TipTable1">
    <w:name w:val="Tip Table1"/>
    <w:basedOn w:val="Normlnatabuka"/>
    <w:uiPriority w:val="99"/>
    <w:rsid w:val="00864C0B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864C0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F7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F774E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Predvolenpsmoodseku"/>
    <w:uiPriority w:val="99"/>
    <w:rsid w:val="00A9582C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8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SkyDrive\Documents\UPSVaR\Metodika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5D0CC192294A5A853615378723F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3391E-9F05-4CA8-AA12-A3B7726FA65C}"/>
      </w:docPartPr>
      <w:docPartBody>
        <w:p w:rsidR="00DD1B9A" w:rsidRDefault="005F3107">
          <w:pPr>
            <w:pStyle w:val="CE5D0CC192294A5A853615378723F832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DECEF5F3A1054E85A175E245089A0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43158-A04C-4B06-9519-729AB5A90BFA}"/>
      </w:docPartPr>
      <w:docPartBody>
        <w:p w:rsidR="00DD1B9A" w:rsidRDefault="005F3107">
          <w:pPr>
            <w:pStyle w:val="DECEF5F3A1054E85A175E245089A0C0B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ECA358170DE746A08134F25F5195B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6C2E1-3832-4DC6-98B9-F3EDC74DCE5B}"/>
      </w:docPartPr>
      <w:docPartBody>
        <w:p w:rsidR="00DD1B9A" w:rsidRDefault="005F3107">
          <w:pPr>
            <w:pStyle w:val="ECA358170DE746A08134F25F5195B954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F3107"/>
    <w:rsid w:val="00163AC8"/>
    <w:rsid w:val="00412DDE"/>
    <w:rsid w:val="005F3107"/>
    <w:rsid w:val="00624CB6"/>
    <w:rsid w:val="008E7702"/>
    <w:rsid w:val="00930725"/>
    <w:rsid w:val="0094009F"/>
    <w:rsid w:val="00C45AD5"/>
    <w:rsid w:val="00DD1B9A"/>
    <w:rsid w:val="00DE6C93"/>
    <w:rsid w:val="00EC4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3072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930725"/>
    <w:rPr>
      <w:color w:val="808080"/>
    </w:rPr>
  </w:style>
  <w:style w:type="paragraph" w:customStyle="1" w:styleId="CE5D0CC192294A5A853615378723F832">
    <w:name w:val="CE5D0CC192294A5A853615378723F832"/>
    <w:rsid w:val="00930725"/>
  </w:style>
  <w:style w:type="paragraph" w:customStyle="1" w:styleId="DECEF5F3A1054E85A175E245089A0C0B">
    <w:name w:val="DECEF5F3A1054E85A175E245089A0C0B"/>
    <w:rsid w:val="00930725"/>
  </w:style>
  <w:style w:type="paragraph" w:customStyle="1" w:styleId="ECA358170DE746A08134F25F5195B954">
    <w:name w:val="ECA358170DE746A08134F25F5195B954"/>
    <w:rsid w:val="00930725"/>
  </w:style>
  <w:style w:type="paragraph" w:customStyle="1" w:styleId="1C081086C10948DB834250DD60FDC1AB">
    <w:name w:val="1C081086C10948DB834250DD60FDC1AB"/>
    <w:rsid w:val="009307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10EA53-F44A-418F-B780-1243FF3F2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51</TotalTime>
  <Pages>2</Pages>
  <Words>773</Words>
  <Characters>4408</Characters>
  <Application>Microsoft Office Word</Application>
  <DocSecurity>0</DocSecurity>
  <Lines>36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MOJE PROFESIJNÉ HODNOTY KNOWDELL</Company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Tomas Sprlak</dc:creator>
  <cp:lastModifiedBy>Šprlák Tomáš</cp:lastModifiedBy>
  <cp:revision>9</cp:revision>
  <cp:lastPrinted>2015-07-14T06:11:00Z</cp:lastPrinted>
  <dcterms:created xsi:type="dcterms:W3CDTF">2015-07-14T06:05:00Z</dcterms:created>
  <dcterms:modified xsi:type="dcterms:W3CDTF">2016-08-09T12:09:00Z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