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BD2D3" w14:textId="4593DD64" w:rsidR="001235EA" w:rsidRPr="00AB341B" w:rsidRDefault="00B81CE7">
      <w:pPr>
        <w:pStyle w:val="Nzov"/>
        <w:rPr>
          <w:sz w:val="28"/>
          <w:lang w:val="sk-SK"/>
        </w:rPr>
      </w:pPr>
      <w:sdt>
        <w:sdtPr>
          <w:rPr>
            <w:rStyle w:val="NzovChar"/>
            <w:sz w:val="28"/>
            <w:lang w:val="sk-SK"/>
          </w:rPr>
          <w:alias w:val="Kategória metódy"/>
          <w:tag w:val="Kategória metódy"/>
          <w:id w:val="-1961954746"/>
          <w:placeholder>
            <w:docPart w:val="EA7582F562134B189B5B8C260A06826A"/>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862E16">
            <w:rPr>
              <w:rStyle w:val="NzovChar"/>
              <w:sz w:val="28"/>
              <w:lang w:val="sk-SK"/>
            </w:rPr>
            <w:t>C</w:t>
          </w:r>
        </w:sdtContent>
      </w:sdt>
      <w:sdt>
        <w:sdtPr>
          <w:rPr>
            <w:rStyle w:val="NzovChar"/>
            <w:sz w:val="28"/>
            <w:lang w:val="sk-SK"/>
          </w:rPr>
          <w:alias w:val="Číslo metódy"/>
          <w:tag w:val="Číslo metódy"/>
          <w:id w:val="1385379514"/>
          <w:placeholder>
            <w:docPart w:val="553136DAED584072857CE8ACF3498125"/>
          </w:placeholder>
        </w:sdtPr>
        <w:sdtEndPr>
          <w:rPr>
            <w:rStyle w:val="NzovChar"/>
          </w:rPr>
        </w:sdtEndPr>
        <w:sdtContent>
          <w:r w:rsidR="005E263D">
            <w:rPr>
              <w:rStyle w:val="NzovChar"/>
              <w:sz w:val="28"/>
              <w:lang w:val="sk-SK"/>
            </w:rPr>
            <w:t>7</w:t>
          </w:r>
        </w:sdtContent>
      </w:sdt>
      <w:r w:rsidR="00753FE7" w:rsidRPr="00AB341B">
        <w:rPr>
          <w:rStyle w:val="NzovChar"/>
          <w:sz w:val="28"/>
          <w:lang w:val="sk-SK"/>
        </w:rPr>
        <w:t xml:space="preserve">: </w:t>
      </w:r>
      <w:sdt>
        <w:sdtPr>
          <w:rPr>
            <w:caps w:val="0"/>
            <w:sz w:val="28"/>
            <w:lang w:val="sk-SK"/>
          </w:rPr>
          <w:alias w:val="Názov metódy"/>
          <w:tag w:val="Názov metódy"/>
          <w:id w:val="1501239775"/>
          <w:placeholder>
            <w:docPart w:val="B06268264D9F4714853AE299445C0D62"/>
          </w:placeholder>
          <w:dataBinding w:prefixMappings="xmlns:ns0='http://schemas.openxmlformats.org/officeDocument/2006/extended-properties' " w:xpath="/ns0:Properties[1]/ns0:Company[1]" w:storeItemID="{6668398D-A668-4E3E-A5EB-62B293D839F1}"/>
          <w:text/>
        </w:sdtPr>
        <w:sdtEndPr/>
        <w:sdtContent>
          <w:r w:rsidR="00862E16">
            <w:rPr>
              <w:caps w:val="0"/>
              <w:sz w:val="28"/>
              <w:lang w:val="sk-SK"/>
            </w:rPr>
            <w:t>KARIÉRNE KOTVY</w:t>
          </w:r>
        </w:sdtContent>
      </w:sdt>
    </w:p>
    <w:sdt>
      <w:sdtPr>
        <w:rPr>
          <w:rStyle w:val="Nadpis1Char"/>
          <w:lang w:val="sk-SK"/>
        </w:rPr>
        <w:alias w:val="Návod/Materiál"/>
        <w:tag w:val="Návod/Materiál"/>
        <w:id w:val="-1926566735"/>
        <w:placeholder>
          <w:docPart w:val="1D37200746CB491B83560DCDFB34492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p w14:paraId="498BD2D4" w14:textId="77777777" w:rsidR="001235EA" w:rsidRPr="00D602C9" w:rsidRDefault="00753FE7">
          <w:pPr>
            <w:pStyle w:val="Podtitul"/>
            <w:rPr>
              <w:lang w:val="sk-SK"/>
            </w:rPr>
          </w:pPr>
          <w:r w:rsidRPr="00D602C9">
            <w:rPr>
              <w:rStyle w:val="Nadpis1Char"/>
              <w:lang w:val="sk-SK"/>
            </w:rPr>
            <w:t>Materiál pre poradcu</w:t>
          </w:r>
        </w:p>
      </w:sdtContent>
    </w:sdt>
    <w:p w14:paraId="498BD2D5" w14:textId="77777777" w:rsidR="00D602C9" w:rsidRPr="00D602C9" w:rsidRDefault="00753FE7" w:rsidP="00CF161F">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r w:rsidR="00D602C9" w:rsidRPr="00D602C9">
        <w:rPr>
          <w:lang w:val="sk-SK"/>
        </w:rPr>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753FE7" w:rsidRPr="003803FA" w14:paraId="498BD2DB" w14:textId="77777777" w:rsidTr="00B15E21">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98BD2D6" w14:textId="462BD7BE" w:rsidR="00FB64D6" w:rsidRPr="00B15E21" w:rsidRDefault="00862E16" w:rsidP="00B15E21">
            <w:pPr>
              <w:pStyle w:val="Odsekzoznamu"/>
              <w:numPr>
                <w:ilvl w:val="0"/>
                <w:numId w:val="5"/>
              </w:numPr>
              <w:ind w:left="57" w:right="57"/>
              <w:jc w:val="both"/>
              <w:rPr>
                <w:iCs/>
                <w:color w:val="000000" w:themeColor="text1"/>
                <w:lang w:val="sk-SK"/>
              </w:rPr>
            </w:pPr>
            <w:r>
              <w:rPr>
                <w:iCs/>
                <w:color w:val="000000" w:themeColor="text1"/>
                <w:lang w:val="sk-SK"/>
              </w:rPr>
              <w:t xml:space="preserve">Identifikovať základné profesijné hodnoty </w:t>
            </w:r>
            <w:r w:rsidR="00B30F84">
              <w:rPr>
                <w:iCs/>
                <w:color w:val="000000" w:themeColor="text1"/>
                <w:lang w:val="sk-SK"/>
              </w:rPr>
              <w:t>uchádzačov o zamestnanie</w:t>
            </w:r>
            <w:r>
              <w:rPr>
                <w:iCs/>
                <w:color w:val="000000" w:themeColor="text1"/>
                <w:lang w:val="sk-SK"/>
              </w:rPr>
              <w:t>.</w:t>
            </w:r>
          </w:p>
          <w:p w14:paraId="498BD2D8" w14:textId="75AAC251" w:rsidR="004A5891" w:rsidRPr="00B15E21" w:rsidRDefault="004A5891" w:rsidP="00B15E21">
            <w:pPr>
              <w:spacing w:after="180" w:line="288" w:lineRule="auto"/>
              <w:ind w:left="57" w:right="57"/>
              <w:jc w:val="both"/>
              <w:rPr>
                <w:iCs/>
                <w:color w:val="000000" w:themeColor="text1"/>
                <w:lang w:val="sk-SK"/>
              </w:rPr>
            </w:pPr>
            <w:r w:rsidRPr="00B15E21">
              <w:rPr>
                <w:b/>
                <w:iCs/>
                <w:color w:val="000000" w:themeColor="text1"/>
                <w:lang w:val="sk-SK"/>
              </w:rPr>
              <w:t>Cieľová skupina</w:t>
            </w:r>
            <w:r w:rsidRPr="00B15E21">
              <w:rPr>
                <w:iCs/>
                <w:color w:val="000000" w:themeColor="text1"/>
                <w:lang w:val="sk-SK"/>
              </w:rPr>
              <w:t xml:space="preserve">: </w:t>
            </w:r>
            <w:sdt>
              <w:sdtPr>
                <w:rPr>
                  <w:iCs/>
                  <w:color w:val="000000" w:themeColor="text1"/>
                  <w:lang w:val="sk-SK"/>
                </w:rPr>
                <w:id w:val="1625503289"/>
                <w:placeholder>
                  <w:docPart w:val="75E52614FA434FD383A31A1D05C47BDE"/>
                </w:placeholder>
                <w:text/>
              </w:sdtPr>
              <w:sdtEndPr/>
              <w:sdtContent>
                <w:r w:rsidR="00B30F84" w:rsidRPr="00F97278">
                  <w:rPr>
                    <w:iCs/>
                    <w:color w:val="000000" w:themeColor="text1"/>
                    <w:lang w:val="sk-SK"/>
                  </w:rPr>
                  <w:t xml:space="preserve">uchádzači o zamestnanie </w:t>
                </w:r>
                <w:r w:rsidR="00B30F84">
                  <w:rPr>
                    <w:iCs/>
                    <w:color w:val="000000" w:themeColor="text1"/>
                    <w:lang w:val="sk-SK"/>
                  </w:rPr>
                  <w:t xml:space="preserve"> v procese profesijnej orientácie, mladí </w:t>
                </w:r>
                <w:r w:rsidR="00B30F84" w:rsidRPr="00F97278">
                  <w:rPr>
                    <w:iCs/>
                    <w:color w:val="000000" w:themeColor="text1"/>
                    <w:lang w:val="sk-SK"/>
                  </w:rPr>
                  <w:t>uchádzači o zamestnanie</w:t>
                </w:r>
              </w:sdtContent>
            </w:sdt>
          </w:p>
          <w:p w14:paraId="498BD2D9" w14:textId="051FA13B" w:rsidR="008C5C15" w:rsidRPr="00B15E21" w:rsidRDefault="008C5C15" w:rsidP="00B15E21">
            <w:pPr>
              <w:spacing w:after="180" w:line="288" w:lineRule="auto"/>
              <w:ind w:left="57" w:right="57"/>
              <w:jc w:val="both"/>
              <w:rPr>
                <w:i/>
                <w:iCs/>
                <w:color w:val="000000" w:themeColor="text1"/>
                <w:lang w:val="sk-SK"/>
              </w:rPr>
            </w:pPr>
            <w:r w:rsidRPr="00B15E21">
              <w:rPr>
                <w:b/>
                <w:iCs/>
                <w:color w:val="000000" w:themeColor="text1"/>
                <w:lang w:val="sk-SK"/>
              </w:rPr>
              <w:t>Dĺžka aktivity:</w:t>
            </w:r>
            <w:r w:rsidRPr="00B15E21">
              <w:rPr>
                <w:b/>
                <w:i/>
                <w:iCs/>
                <w:color w:val="000000" w:themeColor="text1"/>
                <w:lang w:val="sk-SK"/>
              </w:rPr>
              <w:t xml:space="preserve"> </w:t>
            </w:r>
            <w:sdt>
              <w:sdtPr>
                <w:rPr>
                  <w:iCs/>
                  <w:color w:val="000000" w:themeColor="text1"/>
                  <w:lang w:val="sk-SK"/>
                </w:rPr>
                <w:id w:val="-824815402"/>
                <w:placeholder>
                  <w:docPart w:val="023F847C3E0A4A15BCB24F7865DB4F35"/>
                </w:placeholder>
                <w:text/>
              </w:sdtPr>
              <w:sdtEndPr/>
              <w:sdtContent>
                <w:r w:rsidR="00862E16">
                  <w:rPr>
                    <w:iCs/>
                    <w:color w:val="000000" w:themeColor="text1"/>
                    <w:lang w:val="sk-SK"/>
                  </w:rPr>
                  <w:t>30 minút</w:t>
                </w:r>
              </w:sdtContent>
            </w:sdt>
          </w:p>
          <w:p w14:paraId="498BD2DA" w14:textId="77777777" w:rsidR="008C5C15" w:rsidRPr="004A5891" w:rsidRDefault="008C5C15" w:rsidP="00B15E21">
            <w:pPr>
              <w:spacing w:after="180" w:line="288" w:lineRule="auto"/>
              <w:ind w:left="57" w:right="57"/>
              <w:jc w:val="both"/>
              <w:rPr>
                <w:i/>
                <w:iCs/>
                <w:lang w:val="sk-SK"/>
              </w:rPr>
            </w:pPr>
            <w:r w:rsidRPr="00B15E21">
              <w:rPr>
                <w:b/>
                <w:iCs/>
                <w:color w:val="000000" w:themeColor="text1"/>
                <w:lang w:val="sk-SK"/>
              </w:rPr>
              <w:t>Forma:</w:t>
            </w:r>
            <w:r w:rsidRPr="00B15E21">
              <w:rPr>
                <w:i/>
                <w:iCs/>
                <w:color w:val="000000" w:themeColor="text1"/>
                <w:lang w:val="sk-SK"/>
              </w:rPr>
              <w:t xml:space="preserve"> </w:t>
            </w:r>
            <w:sdt>
              <w:sdtPr>
                <w:rPr>
                  <w:iCs/>
                  <w:color w:val="000000" w:themeColor="text1"/>
                  <w:lang w:val="sk-SK"/>
                </w:rPr>
                <w:id w:val="601385832"/>
                <w:placeholder>
                  <w:docPart w:val="308F05CEAE5E4E96A16F4E3E26EA95C3"/>
                </w:placeholder>
                <w:text/>
              </w:sdtPr>
              <w:sdtEndPr/>
              <w:sdtContent>
                <w:r w:rsidR="00161B14" w:rsidRPr="00B15E21">
                  <w:rPr>
                    <w:iCs/>
                    <w:color w:val="000000" w:themeColor="text1"/>
                    <w:lang w:val="sk-SK"/>
                  </w:rPr>
                  <w:t>individuálna (možné použiť ako zadanie na domácu prácu)</w:t>
                </w:r>
              </w:sdtContent>
            </w:sdt>
          </w:p>
        </w:tc>
      </w:tr>
    </w:tbl>
    <w:p w14:paraId="498BD2DC" w14:textId="77777777" w:rsidR="001235EA" w:rsidRPr="00D602C9" w:rsidRDefault="00D602C9" w:rsidP="00CF161F">
      <w:pPr>
        <w:pStyle w:val="Nadpis2"/>
        <w:rPr>
          <w:lang w:val="sk-SK"/>
        </w:rPr>
      </w:pPr>
      <w:r w:rsidRPr="00D602C9">
        <w:rPr>
          <w:lang w:val="sk-SK"/>
        </w:rPr>
        <w:t>TEORETICKÉ VÝCHODISKÁ</w:t>
      </w:r>
    </w:p>
    <w:tbl>
      <w:tblPr>
        <w:tblStyle w:val="TipTable1"/>
        <w:tblpPr w:leftFromText="141" w:rightFromText="141" w:vertAnchor="text" w:tblpY="1"/>
        <w:tblOverlap w:val="never"/>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D602C9" w:rsidRPr="003803FA" w14:paraId="498BD2E1" w14:textId="77777777" w:rsidTr="00AD46D8">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98BD2DD" w14:textId="77777777" w:rsidR="00D602C9" w:rsidRPr="00D602C9" w:rsidRDefault="009C171B" w:rsidP="00AD46D8">
            <w:pPr>
              <w:spacing w:after="180" w:line="288" w:lineRule="auto"/>
              <w:ind w:left="57"/>
              <w:jc w:val="left"/>
              <w:rPr>
                <w:lang w:val="sk-SK"/>
              </w:rPr>
            </w:pPr>
            <w:r>
              <w:rPr>
                <w:noProof/>
                <w:lang w:val="sk-SK" w:eastAsia="sk-SK"/>
              </w:rPr>
              <mc:AlternateContent>
                <mc:Choice Requires="wpg">
                  <w:drawing>
                    <wp:inline distT="0" distB="0" distL="0" distR="0" wp14:anchorId="498BD2ED" wp14:editId="498BD2EE">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w15="http://schemas.microsoft.com/office/word/2012/wordml" xmlns:w16se="http://schemas.microsoft.com/office/word/2015/wordml/symex">
                  <w:pict>
                    <v:group w14:anchorId="51C5E02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68DEB221" w14:textId="4BC3489B" w:rsidR="008F270A" w:rsidRPr="00170A14" w:rsidRDefault="008F270A" w:rsidP="00AD46D8">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V súvislosti s tým, ako sa utvára kariéra človeka, utvára si človek určitú predstavu seba samého, ktorej súčasťou sú aj odpovede na nasledujúce otázky:</w:t>
            </w:r>
          </w:p>
          <w:p w14:paraId="1DC53EB3" w14:textId="558EA108" w:rsidR="008F270A" w:rsidRPr="00170A14" w:rsidRDefault="008F270A" w:rsidP="00AD46D8">
            <w:pPr>
              <w:pStyle w:val="Odsekzoznamu"/>
              <w:numPr>
                <w:ilvl w:val="0"/>
                <w:numId w:val="9"/>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V čom spočíva moje nadanie, schopnosti? Aké sú moje silné a slabé stránky?</w:t>
            </w:r>
          </w:p>
          <w:p w14:paraId="5BC4956F" w14:textId="55E19601" w:rsidR="008F270A" w:rsidRPr="00170A14" w:rsidRDefault="008F270A" w:rsidP="00AD46D8">
            <w:pPr>
              <w:pStyle w:val="Odsekzoznamu"/>
              <w:numPr>
                <w:ilvl w:val="0"/>
                <w:numId w:val="9"/>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Aké sú moje hlavné pohnútky, potreby, hnacia sila a životné ciele? Čo chcem a čo nechcem?</w:t>
            </w:r>
          </w:p>
          <w:p w14:paraId="4A44991A" w14:textId="383B7EE4" w:rsidR="008F270A" w:rsidRPr="00170A14" w:rsidRDefault="008F270A" w:rsidP="00AD46D8">
            <w:pPr>
              <w:pStyle w:val="Odsekzoznamu"/>
              <w:numPr>
                <w:ilvl w:val="0"/>
                <w:numId w:val="9"/>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Čo je pre mňa dôležité, aké sú moje hodnoty a hlavné kritériá, cez ktoré posudzujem to, čo robím? Je súčasná situácia v súlade s mojimi hodnotami? Som s ňou spokojný alebo nespokojný?</w:t>
            </w:r>
          </w:p>
          <w:p w14:paraId="4C77791B" w14:textId="46D4838A" w:rsidR="00862E16" w:rsidRPr="00170A14" w:rsidRDefault="00DD6184" w:rsidP="00AD46D8">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 xml:space="preserve">Odpovede na tieto otázky sú pre každého individuálne, ale je možné ich zhrnúť do ôsmych kariérnych kotiev. </w:t>
            </w:r>
            <w:r w:rsidR="00AC1129" w:rsidRPr="00170A14">
              <w:rPr>
                <w:iCs/>
                <w:color w:val="000000" w:themeColor="text1"/>
                <w:szCs w:val="16"/>
                <w:lang w:val="sk-SK"/>
              </w:rPr>
              <w:t>K</w:t>
            </w:r>
            <w:r w:rsidR="00862E16" w:rsidRPr="00170A14">
              <w:rPr>
                <w:iCs/>
                <w:color w:val="000000" w:themeColor="text1"/>
                <w:szCs w:val="16"/>
                <w:lang w:val="sk-SK"/>
              </w:rPr>
              <w:t>ariér</w:t>
            </w:r>
            <w:r w:rsidRPr="00170A14">
              <w:rPr>
                <w:iCs/>
                <w:color w:val="000000" w:themeColor="text1"/>
                <w:szCs w:val="16"/>
                <w:lang w:val="sk-SK"/>
              </w:rPr>
              <w:t>na</w:t>
            </w:r>
            <w:r w:rsidR="00862E16" w:rsidRPr="00170A14">
              <w:rPr>
                <w:iCs/>
                <w:color w:val="000000" w:themeColor="text1"/>
                <w:szCs w:val="16"/>
                <w:lang w:val="sk-SK"/>
              </w:rPr>
              <w:t xml:space="preserve"> kotva</w:t>
            </w:r>
            <w:r w:rsidR="00AC1129" w:rsidRPr="00170A14">
              <w:rPr>
                <w:iCs/>
                <w:color w:val="000000" w:themeColor="text1"/>
                <w:szCs w:val="16"/>
                <w:lang w:val="sk-SK"/>
              </w:rPr>
              <w:t xml:space="preserve"> je súbor predstáv</w:t>
            </w:r>
            <w:r w:rsidR="00862E16" w:rsidRPr="00170A14">
              <w:rPr>
                <w:iCs/>
                <w:color w:val="000000" w:themeColor="text1"/>
                <w:szCs w:val="16"/>
                <w:lang w:val="sk-SK"/>
              </w:rPr>
              <w:t>, ktoré si jednotlivci vytvorili sami o sebe, o svojej hodnote</w:t>
            </w:r>
            <w:r w:rsidR="00AC1129" w:rsidRPr="00170A14">
              <w:rPr>
                <w:iCs/>
                <w:color w:val="000000" w:themeColor="text1"/>
                <w:szCs w:val="16"/>
                <w:lang w:val="sk-SK"/>
              </w:rPr>
              <w:t>, talente, motiváciách</w:t>
            </w:r>
            <w:r w:rsidR="00862E16" w:rsidRPr="00170A14">
              <w:rPr>
                <w:iCs/>
                <w:color w:val="000000" w:themeColor="text1"/>
                <w:szCs w:val="16"/>
                <w:lang w:val="sk-SK"/>
              </w:rPr>
              <w:t xml:space="preserve"> </w:t>
            </w:r>
            <w:r w:rsidR="00AC1129" w:rsidRPr="00170A14">
              <w:rPr>
                <w:iCs/>
                <w:color w:val="000000" w:themeColor="text1"/>
                <w:szCs w:val="16"/>
                <w:lang w:val="sk-SK"/>
              </w:rPr>
              <w:t xml:space="preserve">a hodnotách </w:t>
            </w:r>
            <w:r w:rsidR="00862E16" w:rsidRPr="00170A14">
              <w:rPr>
                <w:iCs/>
                <w:color w:val="000000" w:themeColor="text1"/>
                <w:szCs w:val="16"/>
                <w:lang w:val="sk-SK"/>
              </w:rPr>
              <w:t>v</w:t>
            </w:r>
            <w:r w:rsidR="00AC1129" w:rsidRPr="00170A14">
              <w:rPr>
                <w:iCs/>
                <w:color w:val="000000" w:themeColor="text1"/>
                <w:szCs w:val="16"/>
                <w:lang w:val="sk-SK"/>
              </w:rPr>
              <w:t xml:space="preserve"> pracovnom živote </w:t>
            </w:r>
            <w:r w:rsidR="00862E16" w:rsidRPr="00170A14">
              <w:rPr>
                <w:iCs/>
                <w:color w:val="000000" w:themeColor="text1"/>
                <w:szCs w:val="16"/>
                <w:lang w:val="sk-SK"/>
              </w:rPr>
              <w:t xml:space="preserve">a ktoré </w:t>
            </w:r>
            <w:r w:rsidR="00AC1129" w:rsidRPr="00170A14">
              <w:rPr>
                <w:iCs/>
                <w:color w:val="000000" w:themeColor="text1"/>
                <w:szCs w:val="16"/>
                <w:lang w:val="sk-SK"/>
              </w:rPr>
              <w:t>v hrubých rysoch vedú, usmerňujú, stabilizujú profesijné zameranie človeka a pomáhajú identifikovať zdroje spokojnosti v práci konkrétneho človeka</w:t>
            </w:r>
            <w:r w:rsidR="00862E16" w:rsidRPr="00170A14">
              <w:rPr>
                <w:iCs/>
                <w:color w:val="000000" w:themeColor="text1"/>
                <w:szCs w:val="16"/>
                <w:lang w:val="sk-SK"/>
              </w:rPr>
              <w:t>.</w:t>
            </w:r>
          </w:p>
          <w:p w14:paraId="3FE71BE6" w14:textId="44F60FA5" w:rsidR="00207C79" w:rsidRPr="00170A14" w:rsidRDefault="00207C79" w:rsidP="00AD46D8">
            <w:p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Na základe dlhodobého výskumu bolo identifikovaných osem kotiev:</w:t>
            </w:r>
          </w:p>
          <w:p w14:paraId="5223C05D" w14:textId="607DFCEB" w:rsidR="00207C79" w:rsidRPr="00170A14" w:rsidRDefault="00804383" w:rsidP="00AD46D8">
            <w:pPr>
              <w:pStyle w:val="Odsekzoznamu"/>
              <w:numPr>
                <w:ilvl w:val="0"/>
                <w:numId w:val="11"/>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Technicko-funkčné kompetencie</w:t>
            </w:r>
          </w:p>
          <w:p w14:paraId="3E3342F9" w14:textId="6B328DD1" w:rsidR="00804383" w:rsidRPr="00170A14" w:rsidRDefault="00804383" w:rsidP="00AD46D8">
            <w:pPr>
              <w:pStyle w:val="Odsekzoznamu"/>
              <w:numPr>
                <w:ilvl w:val="0"/>
                <w:numId w:val="11"/>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Manažérske kompetencie</w:t>
            </w:r>
          </w:p>
          <w:p w14:paraId="7FC24F6C" w14:textId="6A217FB5" w:rsidR="00804383" w:rsidRPr="00170A14" w:rsidRDefault="00804383" w:rsidP="00AD46D8">
            <w:pPr>
              <w:pStyle w:val="Odsekzoznamu"/>
              <w:numPr>
                <w:ilvl w:val="0"/>
                <w:numId w:val="11"/>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Autonómia a nezávislosť</w:t>
            </w:r>
          </w:p>
          <w:p w14:paraId="18406DAF" w14:textId="412B6ADB" w:rsidR="00804383" w:rsidRPr="00170A14" w:rsidRDefault="00804383" w:rsidP="00AD46D8">
            <w:pPr>
              <w:pStyle w:val="Odsekzoznamu"/>
              <w:numPr>
                <w:ilvl w:val="0"/>
                <w:numId w:val="11"/>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Istota a stabilita</w:t>
            </w:r>
          </w:p>
          <w:p w14:paraId="688DBE59" w14:textId="54CE6E04" w:rsidR="00804383" w:rsidRPr="00170A14" w:rsidRDefault="00804383" w:rsidP="00AD46D8">
            <w:pPr>
              <w:pStyle w:val="Odsekzoznamu"/>
              <w:numPr>
                <w:ilvl w:val="0"/>
                <w:numId w:val="11"/>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Podnikavosť a tvorivosť</w:t>
            </w:r>
          </w:p>
          <w:p w14:paraId="727BA7BB" w14:textId="77777777" w:rsidR="00804383" w:rsidRPr="00170A14" w:rsidRDefault="00804383" w:rsidP="00AD46D8">
            <w:pPr>
              <w:pStyle w:val="Odsekzoznamu"/>
              <w:numPr>
                <w:ilvl w:val="0"/>
                <w:numId w:val="11"/>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Služba druhým / oddanosť veci</w:t>
            </w:r>
          </w:p>
          <w:p w14:paraId="0E5F6639" w14:textId="6C28A23E" w:rsidR="00804383" w:rsidRPr="00170A14" w:rsidRDefault="00804383" w:rsidP="00AD46D8">
            <w:pPr>
              <w:pStyle w:val="Odsekzoznamu"/>
              <w:numPr>
                <w:ilvl w:val="0"/>
                <w:numId w:val="11"/>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Osobné víťazstvo</w:t>
            </w:r>
          </w:p>
          <w:p w14:paraId="6DE509C0" w14:textId="06B3F3E1" w:rsidR="00804383" w:rsidRPr="00170A14" w:rsidRDefault="00804383" w:rsidP="00AD46D8">
            <w:pPr>
              <w:pStyle w:val="Odsekzoznamu"/>
              <w:numPr>
                <w:ilvl w:val="0"/>
                <w:numId w:val="11"/>
              </w:num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Životná rovnováha</w:t>
            </w:r>
          </w:p>
          <w:p w14:paraId="25974D48" w14:textId="7F52DD43" w:rsidR="00D5742E" w:rsidRPr="00170A14" w:rsidRDefault="00D5742E" w:rsidP="00AD46D8">
            <w:pPr>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 xml:space="preserve">Každý človek sa do určitej miery zaoberá všetkými uvedenými oblasťami. Nálepka “kariérnej kotvy” poukazuje na to, že daná oblast je pre človeka natoľko dôležitá, že z nej nemôže vnútorne odstúpiť. </w:t>
            </w:r>
            <w:r w:rsidR="00DD6184" w:rsidRPr="00170A14">
              <w:rPr>
                <w:iCs/>
                <w:color w:val="000000" w:themeColor="text1"/>
                <w:szCs w:val="16"/>
                <w:lang w:val="sk-SK"/>
              </w:rPr>
              <w:t>Tu sú popisy ôsmych základných kariérnych kotiev:</w:t>
            </w:r>
          </w:p>
          <w:p w14:paraId="387C99B3" w14:textId="77777777" w:rsidR="00D5742E" w:rsidRPr="00170A14" w:rsidRDefault="00D5742E" w:rsidP="00AD46D8">
            <w:pPr>
              <w:ind w:right="57"/>
              <w:jc w:val="both"/>
              <w:cnfStyle w:val="000000000000" w:firstRow="0" w:lastRow="0" w:firstColumn="0" w:lastColumn="0" w:oddVBand="0" w:evenVBand="0" w:oddHBand="0" w:evenHBand="0" w:firstRowFirstColumn="0" w:firstRowLastColumn="0" w:lastRowFirstColumn="0" w:lastRowLastColumn="0"/>
              <w:rPr>
                <w:b/>
                <w:color w:val="000000" w:themeColor="text1"/>
              </w:rPr>
            </w:pPr>
          </w:p>
          <w:p w14:paraId="62A0EECF" w14:textId="77777777" w:rsidR="00804383"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b/>
                <w:color w:val="000000" w:themeColor="text1"/>
              </w:rPr>
            </w:pPr>
            <w:r w:rsidRPr="00170A14">
              <w:rPr>
                <w:b/>
                <w:color w:val="000000" w:themeColor="text1"/>
              </w:rPr>
              <w:t>Technicko-funkčné kompetencie TF</w:t>
            </w:r>
          </w:p>
          <w:p w14:paraId="5EFB4F5B" w14:textId="10EADEA6" w:rsidR="00F1436E"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 xml:space="preserve">Niektorí ľudia v priebehu svojej kariéry zisťujú, že majú skutočné nadanie a silnú motiváciu pre určitý typ práce.  Ak môžu tieto svoje schopnosti používať </w:t>
            </w:r>
            <w:proofErr w:type="gramStart"/>
            <w:r w:rsidRPr="00170A14">
              <w:rPr>
                <w:color w:val="000000" w:themeColor="text1"/>
              </w:rPr>
              <w:t>a</w:t>
            </w:r>
            <w:proofErr w:type="gramEnd"/>
            <w:r w:rsidRPr="00170A14">
              <w:rPr>
                <w:color w:val="000000" w:themeColor="text1"/>
              </w:rPr>
              <w:t xml:space="preserve"> ak vedia, že sú skutočnými expertmi vo svojej oblasti, zažívajú hlboký pocit naplnenia a príliv energie. Podobný "fenomén" môžeme pozorovať v každej profesii. Inžinier zisťuje, že má veľmi dobré výsledky v technickom dizajne; obchodný zástupca si uvedomí, že chce a naozaj vie predávať; výrobný riaditeľ s rastúcim nadšením riadi komplexné výrobné divízie a závody; finančný analytik môže objaviť svoj talent a potešenie pri riešení zložitých investičných problémov a učiteľ má dobrý pocit zo svojich rastúcich pedagogických skúseností ...</w:t>
            </w:r>
            <w:r w:rsidRPr="00170A14">
              <w:rPr>
                <w:color w:val="000000" w:themeColor="text1"/>
              </w:rPr>
              <w:br/>
              <w:t> </w:t>
            </w:r>
            <w:r w:rsidRPr="00170A14">
              <w:rPr>
                <w:color w:val="000000" w:themeColor="text1"/>
              </w:rPr>
              <w:br/>
              <w:t>V priebehu svojej profesionálnej dráhy títo ľudia zisťujú, že ak majú vykonávať prácu v inej oblasti, neuspokojuje ich, a ani sa im príliš nedarí. Začínajú cítiť, že ich niečo "ťahá" späť k ich pôvodnej odbornosti a tomu, čo robia radi. Stotožňujú sa s obsahom svojej práce, odborne-technickými a funkčnými oblasťami, v ktorých sú úspešní, a zdokonaľujú svoje zručnosti práve v týchto oblastiach</w:t>
            </w:r>
            <w:r w:rsidR="00804383" w:rsidRPr="00170A14">
              <w:rPr>
                <w:color w:val="000000" w:themeColor="text1"/>
              </w:rPr>
              <w:t xml:space="preserve">. </w:t>
            </w:r>
            <w:r w:rsidRPr="00170A14">
              <w:rPr>
                <w:color w:val="000000" w:themeColor="text1"/>
              </w:rPr>
              <w:t xml:space="preserve">Ľudia s technicko funkčnou kotvou uvažujú o svojej kariére iba v rámci svojej odbornosti a vôbec </w:t>
            </w:r>
            <w:r w:rsidR="00804383" w:rsidRPr="00170A14">
              <w:rPr>
                <w:color w:val="000000" w:themeColor="text1"/>
              </w:rPr>
              <w:t>ich</w:t>
            </w:r>
            <w:r w:rsidRPr="00170A14">
              <w:rPr>
                <w:color w:val="000000" w:themeColor="text1"/>
              </w:rPr>
              <w:t xml:space="preserve"> nelákajú manažérske funkcie. Môžu ale prijať pozíciu manažéra odborného útvaru, ak im to umožní pôsobiť v oblasti ich špecializácie. Aj keď kariéra väčšiny ľudí </w:t>
            </w:r>
            <w:r w:rsidR="00F1436E" w:rsidRPr="00170A14">
              <w:rPr>
                <w:color w:val="000000" w:themeColor="text1"/>
              </w:rPr>
              <w:t xml:space="preserve">má </w:t>
            </w:r>
            <w:r w:rsidRPr="00170A14">
              <w:rPr>
                <w:color w:val="000000" w:themeColor="text1"/>
              </w:rPr>
              <w:t xml:space="preserve">určitú odbornú špecializáciou, nie každého také zameranie napĺňa. Pre niekoho je pozícia špecialistu iba prostriedkom dostať sa do danej organizácie a mať určitú istotu </w:t>
            </w:r>
            <w:r w:rsidR="00F1436E" w:rsidRPr="00170A14">
              <w:rPr>
                <w:color w:val="000000" w:themeColor="text1"/>
              </w:rPr>
              <w:t xml:space="preserve">a </w:t>
            </w:r>
            <w:r w:rsidRPr="00170A14">
              <w:rPr>
                <w:color w:val="000000" w:themeColor="text1"/>
              </w:rPr>
              <w:t>postavenie - odbornosť sama o sebe nie je cieľom. Pre iných predstavuje odborná pozíci</w:t>
            </w:r>
            <w:r w:rsidR="00B30F84">
              <w:rPr>
                <w:color w:val="000000" w:themeColor="text1"/>
              </w:rPr>
              <w:t>a</w:t>
            </w:r>
            <w:r w:rsidRPr="00170A14">
              <w:rPr>
                <w:color w:val="000000" w:themeColor="text1"/>
              </w:rPr>
              <w:t xml:space="preserve"> odrazový mostík do vyšších úrovní organizačnej pyramídy a nevyhnutný krok na ceste do vrcholového manažmentu firmy. Pre niekoho môže byť taká funkcia príležitosťou na </w:t>
            </w:r>
            <w:r w:rsidR="00F1436E" w:rsidRPr="00170A14">
              <w:rPr>
                <w:color w:val="000000" w:themeColor="text1"/>
              </w:rPr>
              <w:t xml:space="preserve">nadobudnutie </w:t>
            </w:r>
            <w:r w:rsidRPr="00170A14">
              <w:rPr>
                <w:color w:val="000000" w:themeColor="text1"/>
              </w:rPr>
              <w:t xml:space="preserve">zručností potrebných pre odštartovanie vlastných </w:t>
            </w:r>
            <w:r w:rsidRPr="00170A14">
              <w:rPr>
                <w:color w:val="000000" w:themeColor="text1"/>
              </w:rPr>
              <w:lastRenderedPageBreak/>
              <w:t>nezávislýc</w:t>
            </w:r>
            <w:r w:rsidR="00F1436E" w:rsidRPr="00170A14">
              <w:rPr>
                <w:color w:val="000000" w:themeColor="text1"/>
              </w:rPr>
              <w:t xml:space="preserve">h alebo podnikateľských aktivít. </w:t>
            </w:r>
            <w:r w:rsidRPr="00170A14">
              <w:rPr>
                <w:color w:val="000000" w:themeColor="text1"/>
              </w:rPr>
              <w:t>Z toho je zrejmé, že aj keď väčšina ľudí začína svoju dráhu určit</w:t>
            </w:r>
            <w:r w:rsidR="00B30F84">
              <w:rPr>
                <w:color w:val="000000" w:themeColor="text1"/>
              </w:rPr>
              <w:t>ou</w:t>
            </w:r>
            <w:r w:rsidRPr="00170A14">
              <w:rPr>
                <w:color w:val="000000" w:themeColor="text1"/>
              </w:rPr>
              <w:t xml:space="preserve"> špeci</w:t>
            </w:r>
            <w:r w:rsidR="00B30F84">
              <w:rPr>
                <w:color w:val="000000" w:themeColor="text1"/>
              </w:rPr>
              <w:t>alizáciou</w:t>
            </w:r>
            <w:r w:rsidRPr="00170A14">
              <w:rPr>
                <w:color w:val="000000" w:themeColor="text1"/>
              </w:rPr>
              <w:t>, len pre niekoho je táto cesta sama osobe natoľko naplňujúc</w:t>
            </w:r>
            <w:r w:rsidR="00F1436E" w:rsidRPr="00170A14">
              <w:rPr>
                <w:color w:val="000000" w:themeColor="text1"/>
              </w:rPr>
              <w:t>a</w:t>
            </w:r>
            <w:r w:rsidRPr="00170A14">
              <w:rPr>
                <w:color w:val="000000" w:themeColor="text1"/>
              </w:rPr>
              <w:t>, aby sa rozhodol pre kariérnu kotvu vychádzajúc</w:t>
            </w:r>
            <w:r w:rsidR="00B30F84">
              <w:rPr>
                <w:color w:val="000000" w:themeColor="text1"/>
              </w:rPr>
              <w:t>u</w:t>
            </w:r>
            <w:r w:rsidRPr="00170A14">
              <w:rPr>
                <w:color w:val="000000" w:themeColor="text1"/>
              </w:rPr>
              <w:t xml:space="preserve"> z jeho odbornosti.</w:t>
            </w:r>
          </w:p>
          <w:p w14:paraId="770EFA44" w14:textId="77777777" w:rsidR="00293239" w:rsidRPr="00170A14" w:rsidRDefault="0029323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p>
          <w:p w14:paraId="77551AA6" w14:textId="77777777" w:rsidR="00D5742E"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u w:val="single"/>
              </w:rPr>
              <w:t>Typ pracovnej činnosti</w:t>
            </w:r>
            <w:r w:rsidRPr="00170A14">
              <w:rPr>
                <w:color w:val="000000" w:themeColor="text1"/>
              </w:rPr>
              <w:t xml:space="preserve">. </w:t>
            </w:r>
            <w:r w:rsidR="00D5742E" w:rsidRPr="00170A14">
              <w:rPr>
                <w:color w:val="000000" w:themeColor="text1"/>
              </w:rPr>
              <w:t>K</w:t>
            </w:r>
            <w:r w:rsidRPr="00170A14">
              <w:rPr>
                <w:color w:val="000000" w:themeColor="text1"/>
              </w:rPr>
              <w:t>ľúčovou charakteristikou preferovaného typu pracovnej činnosti reprezentantov tejto skupiny je to, že pre nich musí byť dostatočne náročná. Ak "nepreveruje" ich schopnosti a zručnosti, začnú ju veľmi skoro v</w:t>
            </w:r>
            <w:r w:rsidR="00D5742E" w:rsidRPr="00170A14">
              <w:rPr>
                <w:color w:val="000000" w:themeColor="text1"/>
              </w:rPr>
              <w:t>nímať ako nezáživnú a nezmyselnú</w:t>
            </w:r>
            <w:r w:rsidRPr="00170A14">
              <w:rPr>
                <w:color w:val="000000" w:themeColor="text1"/>
              </w:rPr>
              <w:t xml:space="preserve"> a budú vyhľadávať iné úlohy. Vzhľad</w:t>
            </w:r>
            <w:r w:rsidR="00D5742E" w:rsidRPr="00170A14">
              <w:rPr>
                <w:color w:val="000000" w:themeColor="text1"/>
              </w:rPr>
              <w:t>o</w:t>
            </w:r>
            <w:r w:rsidRPr="00170A14">
              <w:rPr>
                <w:color w:val="000000" w:themeColor="text1"/>
              </w:rPr>
              <w:t>m k tomu, že ich sebavedomie vychádza z využívania talentu, ktorý majú, potrebujú úlohy, ktoré im to umož</w:t>
            </w:r>
            <w:r w:rsidR="00D5742E" w:rsidRPr="00170A14">
              <w:rPr>
                <w:color w:val="000000" w:themeColor="text1"/>
              </w:rPr>
              <w:t>nia</w:t>
            </w:r>
            <w:r w:rsidRPr="00170A14">
              <w:rPr>
                <w:color w:val="000000" w:themeColor="text1"/>
              </w:rPr>
              <w:t>. Pre niekoho môže byť dôležitý kontext práce, ktorú vykonáva, avšak pre t</w:t>
            </w:r>
            <w:r w:rsidR="00D5742E" w:rsidRPr="00170A14">
              <w:rPr>
                <w:color w:val="000000" w:themeColor="text1"/>
              </w:rPr>
              <w:t>ento "typ" človeka je rozhodujúcim</w:t>
            </w:r>
            <w:r w:rsidRPr="00170A14">
              <w:rPr>
                <w:color w:val="000000" w:themeColor="text1"/>
              </w:rPr>
              <w:t xml:space="preserve"> vlastný obsah pracovnej činnosti.</w:t>
            </w:r>
          </w:p>
          <w:p w14:paraId="75B8835B" w14:textId="3004DD00" w:rsidR="00D5742E"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r>
            <w:r w:rsidR="00D5742E" w:rsidRPr="00170A14">
              <w:rPr>
                <w:color w:val="000000" w:themeColor="text1"/>
              </w:rPr>
              <w:t xml:space="preserve">Takéto osoby sa </w:t>
            </w:r>
            <w:r w:rsidRPr="00170A14">
              <w:rPr>
                <w:color w:val="000000" w:themeColor="text1"/>
              </w:rPr>
              <w:t>v organizáciách sa s veľkým nadšením podieľa</w:t>
            </w:r>
            <w:r w:rsidR="002C345A">
              <w:rPr>
                <w:color w:val="000000" w:themeColor="text1"/>
              </w:rPr>
              <w:t>jú</w:t>
            </w:r>
            <w:r w:rsidRPr="00170A14">
              <w:rPr>
                <w:color w:val="000000" w:themeColor="text1"/>
              </w:rPr>
              <w:t xml:space="preserve"> na formulácii cieľov. V okamihu, keď je cieľ stanovený, však vyžadujú maxi</w:t>
            </w:r>
            <w:r w:rsidR="00D5742E" w:rsidRPr="00170A14">
              <w:rPr>
                <w:color w:val="000000" w:themeColor="text1"/>
              </w:rPr>
              <w:t>málnu</w:t>
            </w:r>
            <w:r w:rsidRPr="00170A14">
              <w:rPr>
                <w:color w:val="000000" w:themeColor="text1"/>
              </w:rPr>
              <w:t xml:space="preserve"> voľnosť pri jeho dosahovaní. Nielen že chcú mať určitú autonómiu pri výkone svojej práce, ale prajú si tiež neobmedzený prístup k prostriedkom a zdrojom všetkých druhov, aby mohli svoju prácu vykonávať zodpovedajúcim spôsobom. </w:t>
            </w:r>
          </w:p>
          <w:p w14:paraId="25308EA7" w14:textId="77777777" w:rsidR="00D5742E"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Človek s touto kotvou bude vykonávať manažérsku alebo administratívnu činnosť len tak dlho, pokiaľ je presvedčený o jej nevyhnutnosti pre úspešnú realizáciu úlohy. Avšak vnútorne takú prácu vníma ako neprí</w:t>
            </w:r>
            <w:r w:rsidR="00D5742E" w:rsidRPr="00170A14">
              <w:rPr>
                <w:color w:val="000000" w:themeColor="text1"/>
              </w:rPr>
              <w:t>jemnú nutnosť</w:t>
            </w:r>
            <w:r w:rsidRPr="00170A14">
              <w:rPr>
                <w:color w:val="000000" w:themeColor="text1"/>
              </w:rPr>
              <w:t>. Povýšenie na vyššiu mana</w:t>
            </w:r>
            <w:r w:rsidR="00D5742E" w:rsidRPr="00170A14">
              <w:rPr>
                <w:color w:val="000000" w:themeColor="text1"/>
              </w:rPr>
              <w:t>žé</w:t>
            </w:r>
            <w:r w:rsidRPr="00170A14">
              <w:rPr>
                <w:color w:val="000000" w:themeColor="text1"/>
              </w:rPr>
              <w:t>rsku funkciu vníma ako úplne nežiaduce, pretože by to pre neho znamenalo opustiť špecializáciu, s ktorou sa stotožňuje.</w:t>
            </w:r>
          </w:p>
          <w:p w14:paraId="6AB094BD" w14:textId="02DD9CBE" w:rsidR="00293239"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Ľudia v tejto skupine sa líšia vo svojich interpersonálnych schopnostiach nevyhnutných pre vedenie druhých. Z toho pramení určit</w:t>
            </w:r>
            <w:r w:rsidR="002C345A">
              <w:rPr>
                <w:color w:val="000000" w:themeColor="text1"/>
              </w:rPr>
              <w:t>á</w:t>
            </w:r>
            <w:r w:rsidRPr="00170A14">
              <w:rPr>
                <w:color w:val="000000" w:themeColor="text1"/>
              </w:rPr>
              <w:t xml:space="preserve"> dilema: ak je taký človek povýšený do vedúcej úlohy a zistí, že nemá potrebné schopnosti, býva obvykle v organizácii jeho ďalší postup zablokovaný.</w:t>
            </w:r>
            <w:r w:rsidR="00D5742E" w:rsidRPr="00170A14">
              <w:rPr>
                <w:color w:val="000000" w:themeColor="text1"/>
              </w:rPr>
              <w:t xml:space="preserve"> </w:t>
            </w:r>
            <w:r w:rsidRPr="00170A14">
              <w:rPr>
                <w:color w:val="000000" w:themeColor="text1"/>
              </w:rPr>
              <w:t>V priebehu technicko-funkčn</w:t>
            </w:r>
            <w:r w:rsidR="00D5742E" w:rsidRPr="00170A14">
              <w:rPr>
                <w:color w:val="000000" w:themeColor="text1"/>
              </w:rPr>
              <w:t>ej</w:t>
            </w:r>
            <w:r w:rsidRPr="00170A14">
              <w:rPr>
                <w:color w:val="000000" w:themeColor="text1"/>
              </w:rPr>
              <w:t xml:space="preserve"> kariéry nebýva pre daného človeka ani pre jeho organizáciu ľahké nachádzať vhodnú úlohu a prácu zodpovedajúcu náročnosti. </w:t>
            </w:r>
            <w:r w:rsidR="00D5742E" w:rsidRPr="00170A14">
              <w:rPr>
                <w:color w:val="000000" w:themeColor="text1"/>
              </w:rPr>
              <w:t>Určitým riešením býva rola</w:t>
            </w:r>
            <w:r w:rsidRPr="00170A14">
              <w:rPr>
                <w:color w:val="000000" w:themeColor="text1"/>
              </w:rPr>
              <w:t xml:space="preserve"> mentora </w:t>
            </w:r>
            <w:proofErr w:type="gramStart"/>
            <w:r w:rsidRPr="00170A14">
              <w:rPr>
                <w:color w:val="000000" w:themeColor="text1"/>
              </w:rPr>
              <w:t>a</w:t>
            </w:r>
            <w:proofErr w:type="gramEnd"/>
            <w:r w:rsidRPr="00170A14">
              <w:rPr>
                <w:color w:val="000000" w:themeColor="text1"/>
              </w:rPr>
              <w:t xml:space="preserve"> učiteľa vo vzťahu k mladším spolupracovníkom. </w:t>
            </w:r>
            <w:r w:rsidR="00D5742E" w:rsidRPr="00170A14">
              <w:rPr>
                <w:color w:val="000000" w:themeColor="text1"/>
              </w:rPr>
              <w:t>T</w:t>
            </w:r>
            <w:r w:rsidRPr="00170A14">
              <w:rPr>
                <w:color w:val="000000" w:themeColor="text1"/>
              </w:rPr>
              <w:t xml:space="preserve">akýto človek </w:t>
            </w:r>
            <w:r w:rsidR="00D5742E" w:rsidRPr="00170A14">
              <w:rPr>
                <w:color w:val="000000" w:themeColor="text1"/>
              </w:rPr>
              <w:t xml:space="preserve">sa </w:t>
            </w:r>
            <w:r w:rsidRPr="00170A14">
              <w:rPr>
                <w:color w:val="000000" w:themeColor="text1"/>
              </w:rPr>
              <w:t>postupom času stáva vo svojej špecializácii určitým generalist</w:t>
            </w:r>
            <w:r w:rsidR="00D5742E" w:rsidRPr="00170A14">
              <w:rPr>
                <w:color w:val="000000" w:themeColor="text1"/>
              </w:rPr>
              <w:t>om</w:t>
            </w:r>
            <w:r w:rsidRPr="00170A14">
              <w:rPr>
                <w:color w:val="000000" w:themeColor="text1"/>
              </w:rPr>
              <w:t>, a dokáže preto ponúknuť š</w:t>
            </w:r>
            <w:r w:rsidR="00293239" w:rsidRPr="00170A14">
              <w:rPr>
                <w:color w:val="000000" w:themeColor="text1"/>
              </w:rPr>
              <w:t>irší pohľad na riešené problem.</w:t>
            </w:r>
          </w:p>
          <w:p w14:paraId="07E64962" w14:textId="262B91A7" w:rsidR="00D5742E"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r>
            <w:r w:rsidR="00D5742E" w:rsidRPr="00170A14">
              <w:rPr>
                <w:b/>
                <w:color w:val="000000" w:themeColor="text1"/>
              </w:rPr>
              <w:t>Manažérske kompetencie</w:t>
            </w:r>
          </w:p>
          <w:p w14:paraId="05846B36" w14:textId="77777777" w:rsidR="00D5742E"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Niektorí ľudia - ale naozaj len niektorí - v priebehu svojej kariéry zisťujú, že</w:t>
            </w:r>
            <w:r w:rsidR="00D5742E" w:rsidRPr="00170A14">
              <w:rPr>
                <w:color w:val="000000" w:themeColor="text1"/>
              </w:rPr>
              <w:t xml:space="preserve"> sa chcú stať manažérmi</w:t>
            </w:r>
            <w:r w:rsidRPr="00170A14">
              <w:rPr>
                <w:color w:val="000000" w:themeColor="text1"/>
              </w:rPr>
              <w:t xml:space="preserve">, že ich zaujíma management ako taký a že majú </w:t>
            </w:r>
            <w:r w:rsidR="00D5742E" w:rsidRPr="00170A14">
              <w:rPr>
                <w:color w:val="000000" w:themeColor="text1"/>
              </w:rPr>
              <w:t>mnoho</w:t>
            </w:r>
            <w:r w:rsidRPr="00170A14">
              <w:rPr>
                <w:color w:val="000000" w:themeColor="text1"/>
              </w:rPr>
              <w:t xml:space="preserve"> schopností a zručností, ktoré sú nevyhnutné pre </w:t>
            </w:r>
            <w:r w:rsidR="00D5742E" w:rsidRPr="00170A14">
              <w:rPr>
                <w:color w:val="000000" w:themeColor="text1"/>
              </w:rPr>
              <w:t>všeobecné</w:t>
            </w:r>
            <w:r w:rsidRPr="00170A14">
              <w:rPr>
                <w:color w:val="000000" w:themeColor="text1"/>
              </w:rPr>
              <w:t xml:space="preserve"> manažérske funkcie. Uvedomujú si tiež, že majú dostatok ambícií na to, aby stúpali z jednej organizačnej úrovne na ďalši</w:t>
            </w:r>
            <w:r w:rsidR="00D5742E" w:rsidRPr="00170A14">
              <w:rPr>
                <w:color w:val="000000" w:themeColor="text1"/>
              </w:rPr>
              <w:t>u</w:t>
            </w:r>
            <w:r w:rsidRPr="00170A14">
              <w:rPr>
                <w:color w:val="000000" w:themeColor="text1"/>
              </w:rPr>
              <w:t xml:space="preserve"> až </w:t>
            </w:r>
            <w:r w:rsidR="00D5742E" w:rsidRPr="00170A14">
              <w:rPr>
                <w:color w:val="000000" w:themeColor="text1"/>
              </w:rPr>
              <w:t>na pozície</w:t>
            </w:r>
            <w:r w:rsidRPr="00170A14">
              <w:rPr>
                <w:color w:val="000000" w:themeColor="text1"/>
              </w:rPr>
              <w:t xml:space="preserve">, kde budú zodpovedať za dôležité rozhodnutia a kde ich vlastné úsilie bude rozhodovať o úspechu alebo neúspechu danej </w:t>
            </w:r>
            <w:r w:rsidR="00D5742E" w:rsidRPr="00170A14">
              <w:rPr>
                <w:color w:val="000000" w:themeColor="text1"/>
              </w:rPr>
              <w:t>firmy</w:t>
            </w:r>
            <w:r w:rsidRPr="00170A14">
              <w:rPr>
                <w:color w:val="000000" w:themeColor="text1"/>
              </w:rPr>
              <w:t>.</w:t>
            </w:r>
          </w:p>
          <w:p w14:paraId="09B11AF4" w14:textId="77777777" w:rsidR="00293239"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Ľudia s touto orientáciou sa líši</w:t>
            </w:r>
            <w:r w:rsidR="00D5742E" w:rsidRPr="00170A14">
              <w:rPr>
                <w:color w:val="000000" w:themeColor="text1"/>
              </w:rPr>
              <w:t>a</w:t>
            </w:r>
            <w:r w:rsidRPr="00170A14">
              <w:rPr>
                <w:color w:val="000000" w:themeColor="text1"/>
              </w:rPr>
              <w:t xml:space="preserve"> od predchádzajúcej skupiny predovšetkým v tom, že vnímaj</w:t>
            </w:r>
            <w:r w:rsidR="00D5742E" w:rsidRPr="00170A14">
              <w:rPr>
                <w:color w:val="000000" w:themeColor="text1"/>
              </w:rPr>
              <w:t>ú špecializáciu ako určitú pascu</w:t>
            </w:r>
            <w:r w:rsidRPr="00170A14">
              <w:rPr>
                <w:color w:val="000000" w:themeColor="text1"/>
              </w:rPr>
              <w:t xml:space="preserve">. </w:t>
            </w:r>
            <w:r w:rsidR="00D5742E" w:rsidRPr="00170A14">
              <w:rPr>
                <w:color w:val="000000" w:themeColor="text1"/>
              </w:rPr>
              <w:t>Uvedomujú si nutnosť zvládnutia</w:t>
            </w:r>
            <w:r w:rsidRPr="00170A14">
              <w:rPr>
                <w:color w:val="000000" w:themeColor="text1"/>
              </w:rPr>
              <w:t xml:space="preserve"> niekoľ</w:t>
            </w:r>
            <w:r w:rsidR="00D5742E" w:rsidRPr="00170A14">
              <w:rPr>
                <w:color w:val="000000" w:themeColor="text1"/>
              </w:rPr>
              <w:t>kých funkčných oblastí a súhlasia</w:t>
            </w:r>
            <w:r w:rsidRPr="00170A14">
              <w:rPr>
                <w:color w:val="000000" w:themeColor="text1"/>
              </w:rPr>
              <w:t xml:space="preserve"> s názorom, že </w:t>
            </w:r>
            <w:r w:rsidR="00D5742E" w:rsidRPr="00170A14">
              <w:rPr>
                <w:color w:val="000000" w:themeColor="text1"/>
              </w:rPr>
              <w:t>človek musí dobre poznať vlastný</w:t>
            </w:r>
            <w:r w:rsidRPr="00170A14">
              <w:rPr>
                <w:color w:val="000000" w:themeColor="text1"/>
              </w:rPr>
              <w:t xml:space="preserve"> odbor </w:t>
            </w:r>
            <w:proofErr w:type="gramStart"/>
            <w:r w:rsidRPr="00170A14">
              <w:rPr>
                <w:color w:val="000000" w:themeColor="text1"/>
              </w:rPr>
              <w:t>a</w:t>
            </w:r>
            <w:proofErr w:type="gramEnd"/>
            <w:r w:rsidRPr="00170A14">
              <w:rPr>
                <w:color w:val="000000" w:themeColor="text1"/>
              </w:rPr>
              <w:t xml:space="preserve"> odvetvie, aby mohol dobre vykonávať funkciu generálneho riaditeľa. Najdôležitejšie motívy a hodnoty</w:t>
            </w:r>
            <w:r w:rsidR="00D5742E" w:rsidRPr="00170A14">
              <w:rPr>
                <w:color w:val="000000" w:themeColor="text1"/>
              </w:rPr>
              <w:t xml:space="preserve"> takto orientovaných ľudí súvisia</w:t>
            </w:r>
            <w:r w:rsidRPr="00170A14">
              <w:rPr>
                <w:color w:val="000000" w:themeColor="text1"/>
              </w:rPr>
              <w:t xml:space="preserve"> s povýšením v rámci organizačnej hierarchie na vyššie úrovne, kde má človek väčšiu zodpovednosť, príležitosť na vedenie druhých, priamy vplyv na úspešnosť svojej organizácie a vysoký príjem</w:t>
            </w:r>
            <w:r w:rsidR="00293239" w:rsidRPr="00170A14">
              <w:rPr>
                <w:color w:val="000000" w:themeColor="text1"/>
              </w:rPr>
              <w:t xml:space="preserve">. </w:t>
            </w:r>
            <w:r w:rsidRPr="00170A14">
              <w:rPr>
                <w:color w:val="000000" w:themeColor="text1"/>
              </w:rPr>
              <w:br/>
              <w:t>Pri svojom prvom nástupe do organizácie túžia väčšin</w:t>
            </w:r>
            <w:r w:rsidR="00D5742E" w:rsidRPr="00170A14">
              <w:rPr>
                <w:color w:val="000000" w:themeColor="text1"/>
              </w:rPr>
              <w:t>ou</w:t>
            </w:r>
            <w:r w:rsidRPr="00170A14">
              <w:rPr>
                <w:color w:val="000000" w:themeColor="text1"/>
              </w:rPr>
              <w:t xml:space="preserve"> po tom, </w:t>
            </w:r>
            <w:r w:rsidR="00D5742E" w:rsidRPr="00170A14">
              <w:rPr>
                <w:color w:val="000000" w:themeColor="text1"/>
              </w:rPr>
              <w:t>aby sa dostali do popredia</w:t>
            </w:r>
            <w:r w:rsidR="00293239" w:rsidRPr="00170A14">
              <w:rPr>
                <w:color w:val="000000" w:themeColor="text1"/>
              </w:rPr>
              <w:t>.</w:t>
            </w:r>
            <w:r w:rsidRPr="00170A14">
              <w:rPr>
                <w:color w:val="000000" w:themeColor="text1"/>
              </w:rPr>
              <w:t xml:space="preserve"> </w:t>
            </w:r>
          </w:p>
          <w:p w14:paraId="27A28B56" w14:textId="77777777" w:rsidR="00293239"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r>
            <w:r w:rsidRPr="00170A14">
              <w:rPr>
                <w:color w:val="000000" w:themeColor="text1"/>
                <w:u w:val="single"/>
              </w:rPr>
              <w:t>Typ pracovnej činnosti</w:t>
            </w:r>
            <w:r w:rsidR="00293239" w:rsidRPr="00170A14">
              <w:rPr>
                <w:color w:val="000000" w:themeColor="text1"/>
              </w:rPr>
              <w:t>. Manažérsky ukotvení</w:t>
            </w:r>
            <w:r w:rsidRPr="00170A14">
              <w:rPr>
                <w:color w:val="000000" w:themeColor="text1"/>
              </w:rPr>
              <w:t xml:space="preserve"> ľudia chcú pracovať na vyššej úrovni riadenia, želajú si náročnú a rozmanit</w:t>
            </w:r>
            <w:r w:rsidR="00293239" w:rsidRPr="00170A14">
              <w:rPr>
                <w:color w:val="000000" w:themeColor="text1"/>
              </w:rPr>
              <w:t xml:space="preserve">ú prácu, </w:t>
            </w:r>
            <w:r w:rsidRPr="00170A14">
              <w:rPr>
                <w:color w:val="000000" w:themeColor="text1"/>
              </w:rPr>
              <w:t>v ktorej môžu uplatniť svoje schopnosti viesť ostatných a prispieť k úspechu svojich organizácií. Príťažlivosť zadanej úlo</w:t>
            </w:r>
            <w:r w:rsidR="00293239" w:rsidRPr="00170A14">
              <w:rPr>
                <w:color w:val="000000" w:themeColor="text1"/>
              </w:rPr>
              <w:t>hy budú hodnotiť z hľadiska jej</w:t>
            </w:r>
            <w:r w:rsidRPr="00170A14">
              <w:rPr>
                <w:color w:val="000000" w:themeColor="text1"/>
              </w:rPr>
              <w:t xml:space="preserve"> významu pre celkový úspech organizácie: so svojou spoločnosťou sa výrazne identifikujú a jej úspechy či neúspechy sú pre nich meradlom úspešnosti vlastnej práce. Svojím spôsobom "žijú životom svojej organizácie" a svoju pravú identitu nachádzajú </w:t>
            </w:r>
            <w:proofErr w:type="gramStart"/>
            <w:r w:rsidRPr="00170A14">
              <w:rPr>
                <w:color w:val="000000" w:themeColor="text1"/>
              </w:rPr>
              <w:t>a</w:t>
            </w:r>
            <w:proofErr w:type="gramEnd"/>
            <w:r w:rsidRPr="00170A14">
              <w:rPr>
                <w:color w:val="000000" w:themeColor="text1"/>
              </w:rPr>
              <w:t xml:space="preserve"> uplatňujú tam, kde môžu efektívnu organizáciu riadiť.</w:t>
            </w:r>
          </w:p>
          <w:p w14:paraId="707F7F91" w14:textId="02A2159D" w:rsidR="00293239"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t>Manažérsky ukotven</w:t>
            </w:r>
            <w:r w:rsidR="007E205D">
              <w:rPr>
                <w:color w:val="000000" w:themeColor="text1"/>
              </w:rPr>
              <w:t>í</w:t>
            </w:r>
            <w:r w:rsidRPr="00170A14">
              <w:rPr>
                <w:color w:val="000000" w:themeColor="text1"/>
              </w:rPr>
              <w:t xml:space="preserve"> ľudia vyžadujú, aby sa o služobnom postupe rozhodovalo podľa zásluh, meraného výkonu a výsledkov. Aj keď vrcholoví manažéri uznávajú, že osobnosť, štýl, dĺžka praxe (služobné zaradenie), politické ohľady a ďalšie faktory hrajú v rozhodovaní o povýšenie svoju úlohu, sú pevne presvedčení, že schopnosť dosiahnuť výsledky je zásadným kritériom. Všetky ďalšie faktory sú legitímne iba do tej miery, v ktorej sú nevyhnutné práve pre dosiahnutie určených cieľov.</w:t>
            </w:r>
          </w:p>
          <w:p w14:paraId="034091C7" w14:textId="5448B248" w:rsidR="00293239"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r>
            <w:r w:rsidRPr="00170A14">
              <w:rPr>
                <w:b/>
                <w:color w:val="000000" w:themeColor="text1"/>
              </w:rPr>
              <w:t>Autonómia / Nezávislosť AU</w:t>
            </w:r>
          </w:p>
          <w:p w14:paraId="62FFB500" w14:textId="77777777" w:rsidR="007750B0"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Niektorí ľudia si veľmi skoro vo</w:t>
            </w:r>
            <w:r w:rsidR="007750B0" w:rsidRPr="00170A14">
              <w:rPr>
                <w:color w:val="000000" w:themeColor="text1"/>
              </w:rPr>
              <w:t xml:space="preserve"> svojom pracovnom živote uvedomia</w:t>
            </w:r>
            <w:r w:rsidRPr="00170A14">
              <w:rPr>
                <w:color w:val="000000" w:themeColor="text1"/>
              </w:rPr>
              <w:t>, že veľmi zle znáša</w:t>
            </w:r>
            <w:r w:rsidR="007750B0" w:rsidRPr="00170A14">
              <w:rPr>
                <w:color w:val="000000" w:themeColor="text1"/>
              </w:rPr>
              <w:t>jú</w:t>
            </w:r>
            <w:r w:rsidRPr="00170A14">
              <w:rPr>
                <w:color w:val="000000" w:themeColor="text1"/>
              </w:rPr>
              <w:t>, ak sú zväzovaní pra</w:t>
            </w:r>
            <w:r w:rsidR="007750B0" w:rsidRPr="00170A14">
              <w:rPr>
                <w:color w:val="000000" w:themeColor="text1"/>
              </w:rPr>
              <w:t>vidlami</w:t>
            </w:r>
            <w:r w:rsidRPr="00170A14">
              <w:rPr>
                <w:color w:val="000000" w:themeColor="text1"/>
              </w:rPr>
              <w:t>, ktoré stanovujú iní</w:t>
            </w:r>
            <w:r w:rsidR="007750B0" w:rsidRPr="00170A14">
              <w:rPr>
                <w:color w:val="000000" w:themeColor="text1"/>
              </w:rPr>
              <w:t>: pracovné</w:t>
            </w:r>
            <w:r w:rsidRPr="00170A14">
              <w:rPr>
                <w:color w:val="000000" w:themeColor="text1"/>
              </w:rPr>
              <w:t xml:space="preserve"> po</w:t>
            </w:r>
            <w:r w:rsidR="007750B0" w:rsidRPr="00170A14">
              <w:rPr>
                <w:color w:val="000000" w:themeColor="text1"/>
              </w:rPr>
              <w:t>stupy, pracovný čas, požadované oblečenie</w:t>
            </w:r>
            <w:r w:rsidRPr="00170A14">
              <w:rPr>
                <w:color w:val="000000" w:themeColor="text1"/>
              </w:rPr>
              <w:t xml:space="preserve"> a ďalšími normami, ktoré sa takmer vždy vyvinú v akejkoľvek organizácii. Nech pracujú v akomkoľvek odbore, majú takíto ľudia základnú potrebu robiť veci po svojom, vlastným tempom a </w:t>
            </w:r>
            <w:r w:rsidR="007750B0" w:rsidRPr="00170A14">
              <w:rPr>
                <w:color w:val="000000" w:themeColor="text1"/>
              </w:rPr>
              <w:t xml:space="preserve">nezväzovať sa </w:t>
            </w:r>
            <w:r w:rsidRPr="00170A14">
              <w:rPr>
                <w:color w:val="000000" w:themeColor="text1"/>
              </w:rPr>
              <w:t>žiadnymi normami a postupmi, dokonca ani tými, ktoré si stanovili sami. Život v organi</w:t>
            </w:r>
            <w:r w:rsidR="007750B0" w:rsidRPr="00170A14">
              <w:rPr>
                <w:color w:val="000000" w:themeColor="text1"/>
              </w:rPr>
              <w:t>záciách pociťujú ako obmedzujúci</w:t>
            </w:r>
            <w:r w:rsidRPr="00170A14">
              <w:rPr>
                <w:color w:val="000000" w:themeColor="text1"/>
              </w:rPr>
              <w:t xml:space="preserve">, iracionálne a rušivo zasahujúce do ich života: </w:t>
            </w:r>
            <w:r w:rsidR="007750B0" w:rsidRPr="00170A14">
              <w:rPr>
                <w:color w:val="000000" w:themeColor="text1"/>
              </w:rPr>
              <w:t>preto radšej volia nezávislejšiu</w:t>
            </w:r>
            <w:r w:rsidRPr="00170A14">
              <w:rPr>
                <w:color w:val="000000" w:themeColor="text1"/>
              </w:rPr>
              <w:t xml:space="preserve"> podobu pracovného života za podmienok, ktoré </w:t>
            </w:r>
            <w:r w:rsidR="007750B0" w:rsidRPr="00170A14">
              <w:rPr>
                <w:color w:val="000000" w:themeColor="text1"/>
              </w:rPr>
              <w:t>si stanovia</w:t>
            </w:r>
            <w:r w:rsidRPr="00170A14">
              <w:rPr>
                <w:color w:val="000000" w:themeColor="text1"/>
              </w:rPr>
              <w:t xml:space="preserve"> sami. Ak sú nútení voliť medzi svojou súčasnou prácou, ktorá im takú mieru autonómie dáva </w:t>
            </w:r>
            <w:proofErr w:type="gramStart"/>
            <w:r w:rsidRPr="00170A14">
              <w:rPr>
                <w:color w:val="000000" w:themeColor="text1"/>
              </w:rPr>
              <w:t>a</w:t>
            </w:r>
            <w:proofErr w:type="gramEnd"/>
            <w:r w:rsidRPr="00170A14">
              <w:rPr>
                <w:color w:val="000000" w:themeColor="text1"/>
              </w:rPr>
              <w:t xml:space="preserve"> oveľa lepším miestom, v ktorom by sa jej však museli vzdať, radšej zostanú vo svojom doterajšom zamestnaní.</w:t>
            </w:r>
          </w:p>
          <w:p w14:paraId="1A1B846C" w14:textId="77777777" w:rsidR="007750B0" w:rsidRPr="00170A14" w:rsidRDefault="007750B0"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p>
          <w:p w14:paraId="189FFD26" w14:textId="48FA8991" w:rsidR="00043606"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lastRenderedPageBreak/>
              <w:t xml:space="preserve">Ľudia, ktorí si svoj pracovný život začnú organizovať tak, aby uspokojili tieto potreby, tiahnu k autonómnym profesiám. Ak </w:t>
            </w:r>
            <w:r w:rsidR="00043606" w:rsidRPr="00170A14">
              <w:rPr>
                <w:color w:val="000000" w:themeColor="text1"/>
              </w:rPr>
              <w:t>ich zaujíma podnikanie</w:t>
            </w:r>
            <w:r w:rsidRPr="00170A14">
              <w:rPr>
                <w:color w:val="000000" w:themeColor="text1"/>
              </w:rPr>
              <w:t xml:space="preserve"> alebo management, m</w:t>
            </w:r>
            <w:r w:rsidR="00043606" w:rsidRPr="00170A14">
              <w:rPr>
                <w:color w:val="000000" w:themeColor="text1"/>
              </w:rPr>
              <w:t>ôžu sa stať napríklad konzultantmi</w:t>
            </w:r>
            <w:r w:rsidRPr="00170A14">
              <w:rPr>
                <w:color w:val="000000" w:themeColor="text1"/>
              </w:rPr>
              <w:t xml:space="preserve"> alebo </w:t>
            </w:r>
            <w:r w:rsidR="00043606" w:rsidRPr="00170A14">
              <w:rPr>
                <w:color w:val="000000" w:themeColor="text1"/>
              </w:rPr>
              <w:t>lektormi</w:t>
            </w:r>
            <w:r w:rsidRPr="00170A14">
              <w:rPr>
                <w:color w:val="000000" w:themeColor="text1"/>
              </w:rPr>
              <w:t>. Alebo si môžu nájsť miesto v oblastiach</w:t>
            </w:r>
            <w:r w:rsidR="00043606" w:rsidRPr="00170A14">
              <w:rPr>
                <w:color w:val="000000" w:themeColor="text1"/>
              </w:rPr>
              <w:t>, v ktorých je možná autonómia</w:t>
            </w:r>
            <w:r w:rsidRPr="00170A14">
              <w:rPr>
                <w:color w:val="000000" w:themeColor="text1"/>
              </w:rPr>
              <w:t xml:space="preserve"> aj vo veľkých organizáciách - vo vývoji a výskume, ako obchodní zástupcovia vo vzdialených regiónoch, v oblasti spracovania dát, prieskumu trhu alebo ako vedúci poboči</w:t>
            </w:r>
            <w:r w:rsidR="00043606" w:rsidRPr="00170A14">
              <w:rPr>
                <w:color w:val="000000" w:themeColor="text1"/>
              </w:rPr>
              <w:t>ek v odľahlých oblastiach.</w:t>
            </w:r>
            <w:r w:rsidR="00043606" w:rsidRPr="00170A14">
              <w:rPr>
                <w:color w:val="000000" w:themeColor="text1"/>
              </w:rPr>
              <w:br/>
            </w:r>
            <w:r w:rsidR="00043606" w:rsidRPr="00170A14">
              <w:rPr>
                <w:color w:val="000000" w:themeColor="text1"/>
              </w:rPr>
              <w:br/>
            </w:r>
            <w:r w:rsidRPr="00170A14">
              <w:rPr>
                <w:color w:val="000000" w:themeColor="text1"/>
                <w:u w:val="single"/>
              </w:rPr>
              <w:t>Typ pracovnej činnosti</w:t>
            </w:r>
            <w:r w:rsidRPr="00170A14">
              <w:rPr>
                <w:color w:val="000000" w:themeColor="text1"/>
              </w:rPr>
              <w:t>. Autonómne ukotvený človek preferuje jasne vymedzené, časovo ohraničené typy práce vo svojej oblasti odbornosti. Práca vymedzená zmluvou alebo konkrétnym projektom, či už na čiastočný alebo plný úväzok, alebo aj na prechodn</w:t>
            </w:r>
            <w:r w:rsidR="007E205D">
              <w:rPr>
                <w:color w:val="000000" w:themeColor="text1"/>
              </w:rPr>
              <w:t>ej</w:t>
            </w:r>
            <w:r w:rsidRPr="00170A14">
              <w:rPr>
                <w:color w:val="000000" w:themeColor="text1"/>
              </w:rPr>
              <w:t xml:space="preserve"> báze, je pre neho prijateľná a často vítaná. </w:t>
            </w:r>
            <w:r w:rsidR="00043606" w:rsidRPr="00170A14">
              <w:rPr>
                <w:color w:val="000000" w:themeColor="text1"/>
              </w:rPr>
              <w:t xml:space="preserve">Okrem </w:t>
            </w:r>
            <w:r w:rsidRPr="00170A14">
              <w:rPr>
                <w:color w:val="000000" w:themeColor="text1"/>
              </w:rPr>
              <w:t xml:space="preserve">toho tento typ osobnosti žiada prácu s jasne definovanými cieľmi, pritom však </w:t>
            </w:r>
            <w:r w:rsidR="00043606" w:rsidRPr="00170A14">
              <w:rPr>
                <w:color w:val="000000" w:themeColor="text1"/>
              </w:rPr>
              <w:t xml:space="preserve">potrebuje </w:t>
            </w:r>
            <w:r w:rsidRPr="00170A14">
              <w:rPr>
                <w:color w:val="000000" w:themeColor="text1"/>
              </w:rPr>
              <w:t xml:space="preserve">voľnosť pri voľbe prostriedkov a spôsobu </w:t>
            </w:r>
            <w:r w:rsidR="00043606" w:rsidRPr="00170A14">
              <w:rPr>
                <w:color w:val="000000" w:themeColor="text1"/>
              </w:rPr>
              <w:t xml:space="preserve">pre </w:t>
            </w:r>
            <w:r w:rsidRPr="00170A14">
              <w:rPr>
                <w:color w:val="000000" w:themeColor="text1"/>
              </w:rPr>
              <w:t>ich dosiahnutie. Autonómne ukotvený človek nad sebou neznesie príliš veľkú kontrolu: môže akceptovať ciele alebo plány organizácie, ale po ich stanovení chce mať slobodu v ich plnení.</w:t>
            </w:r>
          </w:p>
          <w:p w14:paraId="1529F73F" w14:textId="58B73519" w:rsidR="00D91FEB" w:rsidRPr="00170A14" w:rsidRDefault="00D91FEB" w:rsidP="00AD46D8">
            <w:pPr>
              <w:ind w:right="57"/>
              <w:jc w:val="both"/>
              <w:cnfStyle w:val="000000000000" w:firstRow="0" w:lastRow="0" w:firstColumn="0" w:lastColumn="0" w:oddVBand="0" w:evenVBand="0" w:oddHBand="0" w:evenHBand="0" w:firstRowFirstColumn="0" w:firstRowLastColumn="0" w:lastRowFirstColumn="0" w:lastRowLastColumn="0"/>
              <w:rPr>
                <w:b/>
                <w:color w:val="000000" w:themeColor="text1"/>
              </w:rPr>
            </w:pPr>
            <w:r w:rsidRPr="00170A14">
              <w:rPr>
                <w:color w:val="000000" w:themeColor="text1"/>
              </w:rPr>
              <w:br/>
            </w:r>
            <w:r w:rsidRPr="00170A14">
              <w:rPr>
                <w:b/>
                <w:color w:val="000000" w:themeColor="text1"/>
              </w:rPr>
              <w:t xml:space="preserve">Istota a stabilita </w:t>
            </w:r>
          </w:p>
          <w:p w14:paraId="168E83B8" w14:textId="7B7398DA" w:rsidR="00D91FEB"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Niektorí ľudia majú hlbokú potrebu zariadiť si svoju kariéru tak, aby sa cítili v bezpečí a zaistení, aby budúc</w:t>
            </w:r>
            <w:r w:rsidR="00D91FEB" w:rsidRPr="00170A14">
              <w:rPr>
                <w:color w:val="000000" w:themeColor="text1"/>
              </w:rPr>
              <w:t>e</w:t>
            </w:r>
            <w:r w:rsidRPr="00170A14">
              <w:rPr>
                <w:color w:val="000000" w:themeColor="text1"/>
              </w:rPr>
              <w:t xml:space="preserve"> udalosti boli predvídateľné </w:t>
            </w:r>
            <w:proofErr w:type="gramStart"/>
            <w:r w:rsidRPr="00170A14">
              <w:rPr>
                <w:color w:val="000000" w:themeColor="text1"/>
              </w:rPr>
              <w:t>a</w:t>
            </w:r>
            <w:proofErr w:type="gramEnd"/>
            <w:r w:rsidRPr="00170A14">
              <w:rPr>
                <w:color w:val="000000" w:themeColor="text1"/>
              </w:rPr>
              <w:t xml:space="preserve"> oni mohli žiť</w:t>
            </w:r>
            <w:r w:rsidR="00D91FEB" w:rsidRPr="00170A14">
              <w:rPr>
                <w:color w:val="000000" w:themeColor="text1"/>
              </w:rPr>
              <w:t xml:space="preserve"> v pokojnom vedomí</w:t>
            </w:r>
            <w:r w:rsidRPr="00170A14">
              <w:rPr>
                <w:color w:val="000000" w:themeColor="text1"/>
              </w:rPr>
              <w:t>, že "to dokázali".</w:t>
            </w:r>
            <w:r w:rsidR="00D91FEB" w:rsidRPr="00170A14">
              <w:rPr>
                <w:color w:val="000000" w:themeColor="text1"/>
              </w:rPr>
              <w:t xml:space="preserve"> </w:t>
            </w:r>
            <w:r w:rsidRPr="00170A14">
              <w:rPr>
                <w:color w:val="000000" w:themeColor="text1"/>
              </w:rPr>
              <w:t>Istý stupeň istoty a stability potrebuje po celý svoj život každý človek. V určitýc</w:t>
            </w:r>
            <w:r w:rsidR="00D91FEB" w:rsidRPr="00170A14">
              <w:rPr>
                <w:color w:val="000000" w:themeColor="text1"/>
              </w:rPr>
              <w:t>h životných fázach sa finančné</w:t>
            </w:r>
            <w:r w:rsidRPr="00170A14">
              <w:rPr>
                <w:color w:val="000000" w:themeColor="text1"/>
              </w:rPr>
              <w:t xml:space="preserve"> zabezpečenie môže stať hlavným dôrazom, napríklad pri výchove a zabezpečovaní detí, alebo keď sa blíži odchod do dôchodku. Pre niektorých ľudí sú však istota a stabilita rozhodujúcimi hodnotami po celú dobu ich pracovného života do tej miery, že potreba </w:t>
            </w:r>
            <w:r w:rsidR="00D91FEB" w:rsidRPr="00170A14">
              <w:rPr>
                <w:color w:val="000000" w:themeColor="text1"/>
              </w:rPr>
              <w:t xml:space="preserve">istoty </w:t>
            </w:r>
            <w:r w:rsidRPr="00170A14">
              <w:rPr>
                <w:color w:val="000000" w:themeColor="text1"/>
              </w:rPr>
              <w:t xml:space="preserve">a stability </w:t>
            </w:r>
            <w:r w:rsidR="00D91FEB" w:rsidRPr="00170A14">
              <w:rPr>
                <w:color w:val="000000" w:themeColor="text1"/>
              </w:rPr>
              <w:t>určuje</w:t>
            </w:r>
            <w:r w:rsidRPr="00170A14">
              <w:rPr>
                <w:color w:val="000000" w:themeColor="text1"/>
              </w:rPr>
              <w:t xml:space="preserve"> všetky ich zásadné rozhodnutia v tejto oblasti.</w:t>
            </w:r>
          </w:p>
          <w:p w14:paraId="40E18F22" w14:textId="77777777" w:rsidR="00F233BA"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 xml:space="preserve">Takí ľudia si často hľadajú prácu v organizáciách, ktoré poskytujú stále zamestnanie, nerady prepúšťajú, majú výhodné programy dôchodkového sporenia, programy finančných výhod pre zamestnancov </w:t>
            </w:r>
            <w:proofErr w:type="gramStart"/>
            <w:r w:rsidRPr="00170A14">
              <w:rPr>
                <w:color w:val="000000" w:themeColor="text1"/>
              </w:rPr>
              <w:t>a</w:t>
            </w:r>
            <w:proofErr w:type="gramEnd"/>
            <w:r w:rsidRPr="00170A14">
              <w:rPr>
                <w:color w:val="000000" w:themeColor="text1"/>
              </w:rPr>
              <w:t xml:space="preserve"> imidž spoľahlivých a silných spoločností. Ľudí hľadajúcich istotu a stabilitu</w:t>
            </w:r>
            <w:r w:rsidR="00F233BA" w:rsidRPr="00170A14">
              <w:rPr>
                <w:color w:val="000000" w:themeColor="text1"/>
              </w:rPr>
              <w:t xml:space="preserve"> preto často láka zamestnania v</w:t>
            </w:r>
            <w:r w:rsidRPr="00170A14">
              <w:rPr>
                <w:color w:val="000000" w:themeColor="text1"/>
              </w:rPr>
              <w:t xml:space="preserve"> štátnych organizáciách. Určitú mieru sebauspokojenia čerpajú z identifikácie </w:t>
            </w:r>
            <w:r w:rsidR="00F233BA" w:rsidRPr="00170A14">
              <w:rPr>
                <w:color w:val="000000" w:themeColor="text1"/>
              </w:rPr>
              <w:t xml:space="preserve">sa </w:t>
            </w:r>
            <w:r w:rsidRPr="00170A14">
              <w:rPr>
                <w:color w:val="000000" w:themeColor="text1"/>
              </w:rPr>
              <w:t>so svojou organizáciou, aj keď napríklad nevykonávajú dôležitú prácu a nezastávajú vyššie posty.</w:t>
            </w:r>
          </w:p>
          <w:p w14:paraId="5945BA9C" w14:textId="77777777" w:rsidR="00F233BA"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 xml:space="preserve">Ľudia s kotvou istoty a stability sú </w:t>
            </w:r>
            <w:r w:rsidR="00F233BA" w:rsidRPr="00170A14">
              <w:rPr>
                <w:color w:val="000000" w:themeColor="text1"/>
              </w:rPr>
              <w:t xml:space="preserve">zvyčajne </w:t>
            </w:r>
            <w:r w:rsidRPr="00170A14">
              <w:rPr>
                <w:color w:val="000000" w:themeColor="text1"/>
              </w:rPr>
              <w:t xml:space="preserve">ochotní odovzdať zodpovednosť za vývoj svojej kariéry svojim zamestnávateľom. Výmenou za </w:t>
            </w:r>
            <w:r w:rsidR="00F233BA" w:rsidRPr="00170A14">
              <w:rPr>
                <w:color w:val="000000" w:themeColor="text1"/>
              </w:rPr>
              <w:t xml:space="preserve">stabilitu </w:t>
            </w:r>
            <w:r w:rsidRPr="00170A14">
              <w:rPr>
                <w:color w:val="000000" w:themeColor="text1"/>
              </w:rPr>
              <w:t>sú ochotní nechať si nariaďovať, akú prácu budú robiť, ako veľa či málo cestovať, ako často meniť pracovné úlohy a podobne. Z tohto dôvodu sú často vnímaní ako ľudia s nedostatkom ctižiadosti</w:t>
            </w:r>
            <w:r w:rsidR="00F233BA" w:rsidRPr="00170A14">
              <w:rPr>
                <w:color w:val="000000" w:themeColor="text1"/>
              </w:rPr>
              <w:t>. Tento stereotypný</w:t>
            </w:r>
            <w:r w:rsidRPr="00170A14">
              <w:rPr>
                <w:color w:val="000000" w:themeColor="text1"/>
              </w:rPr>
              <w:t xml:space="preserve"> náhľad môže byť nespravodlivý a mylný, pretože niektorí z týchto ľudí sa zo skromných pomerov vypracovali až do pomerne vysokého postavenia. </w:t>
            </w:r>
          </w:p>
          <w:p w14:paraId="14814732" w14:textId="1460D72A" w:rsidR="00F233BA"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Mimoriadne talentovaní ľudia z tejto skupiny dosahujú v spoločnostiach vysoké postaveni</w:t>
            </w:r>
            <w:r w:rsidR="006C40E5">
              <w:rPr>
                <w:color w:val="000000" w:themeColor="text1"/>
              </w:rPr>
              <w:t>e</w:t>
            </w:r>
            <w:r w:rsidRPr="00170A14">
              <w:rPr>
                <w:color w:val="000000" w:themeColor="text1"/>
              </w:rPr>
              <w:t xml:space="preserve">, ale napriek tomu </w:t>
            </w:r>
            <w:r w:rsidR="00F233BA" w:rsidRPr="00170A14">
              <w:rPr>
                <w:color w:val="000000" w:themeColor="text1"/>
              </w:rPr>
              <w:t>uprednostňujú</w:t>
            </w:r>
            <w:r w:rsidRPr="00170A14">
              <w:rPr>
                <w:color w:val="000000" w:themeColor="text1"/>
              </w:rPr>
              <w:t xml:space="preserve"> miesta, ktoré vyžadujú stabilné a predvídateľné výkony. Tí menej schopní sa môžu stabilizovať na </w:t>
            </w:r>
            <w:r w:rsidR="00F233BA" w:rsidRPr="00170A14">
              <w:rPr>
                <w:color w:val="000000" w:themeColor="text1"/>
              </w:rPr>
              <w:t xml:space="preserve">pozíciách </w:t>
            </w:r>
            <w:r w:rsidRPr="00170A14">
              <w:rPr>
                <w:color w:val="000000" w:themeColor="text1"/>
              </w:rPr>
              <w:t xml:space="preserve">stredných manažérov alebo ako radoví zamestnanci </w:t>
            </w:r>
            <w:proofErr w:type="gramStart"/>
            <w:r w:rsidRPr="00170A14">
              <w:rPr>
                <w:color w:val="000000" w:themeColor="text1"/>
              </w:rPr>
              <w:t>a</w:t>
            </w:r>
            <w:proofErr w:type="gramEnd"/>
            <w:r w:rsidRPr="00170A14">
              <w:rPr>
                <w:color w:val="000000" w:themeColor="text1"/>
              </w:rPr>
              <w:t xml:space="preserve"> ich iniciatívnosť postupne klesá. Keď získajú zabezpepečenie, ktoré hľadali, uspokoja</w:t>
            </w:r>
            <w:r w:rsidR="00F233BA" w:rsidRPr="00170A14">
              <w:rPr>
                <w:color w:val="000000" w:themeColor="text1"/>
              </w:rPr>
              <w:t xml:space="preserve"> sa s akoukoľvek úrovňou, ktorú</w:t>
            </w:r>
            <w:r w:rsidRPr="00170A14">
              <w:rPr>
                <w:color w:val="000000" w:themeColor="text1"/>
              </w:rPr>
              <w:t xml:space="preserve"> v zamestnaní dosiahli. Ak zostanú niektoré ich schopnosti v práci nevyužité, vyhovuje im realizovať </w:t>
            </w:r>
            <w:r w:rsidR="00F233BA" w:rsidRPr="00170A14">
              <w:rPr>
                <w:color w:val="000000" w:themeColor="text1"/>
              </w:rPr>
              <w:t xml:space="preserve">sa </w:t>
            </w:r>
            <w:r w:rsidRPr="00170A14">
              <w:rPr>
                <w:color w:val="000000" w:themeColor="text1"/>
              </w:rPr>
              <w:t>v mimopracovnej oblasti.</w:t>
            </w:r>
          </w:p>
          <w:p w14:paraId="5AD82683" w14:textId="6E42B09A" w:rsidR="00F233BA"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r>
            <w:r w:rsidRPr="00170A14">
              <w:rPr>
                <w:color w:val="000000" w:themeColor="text1"/>
                <w:u w:val="single"/>
              </w:rPr>
              <w:t>Typ pracovnej činnosti</w:t>
            </w:r>
            <w:r w:rsidRPr="00170A14">
              <w:rPr>
                <w:color w:val="000000" w:themeColor="text1"/>
              </w:rPr>
              <w:t xml:space="preserve">. Ľudia orientovaní na stabilitu </w:t>
            </w:r>
            <w:proofErr w:type="gramStart"/>
            <w:r w:rsidRPr="00170A14">
              <w:rPr>
                <w:color w:val="000000" w:themeColor="text1"/>
              </w:rPr>
              <w:t>a</w:t>
            </w:r>
            <w:proofErr w:type="gramEnd"/>
            <w:r w:rsidRPr="00170A14">
              <w:rPr>
                <w:color w:val="000000" w:themeColor="text1"/>
              </w:rPr>
              <w:t xml:space="preserve"> </w:t>
            </w:r>
            <w:r w:rsidR="00F233BA" w:rsidRPr="00170A14">
              <w:rPr>
                <w:color w:val="000000" w:themeColor="text1"/>
              </w:rPr>
              <w:t>istotu volia</w:t>
            </w:r>
            <w:r w:rsidRPr="00170A14">
              <w:rPr>
                <w:color w:val="000000" w:themeColor="text1"/>
              </w:rPr>
              <w:t xml:space="preserve"> stabilnú, predvídateľnú prácu a viac ako vlastná povaha ich činnosti </w:t>
            </w:r>
            <w:r w:rsidR="00F233BA" w:rsidRPr="00170A14">
              <w:rPr>
                <w:color w:val="000000" w:themeColor="text1"/>
              </w:rPr>
              <w:t xml:space="preserve">ich </w:t>
            </w:r>
            <w:r w:rsidRPr="00170A14">
              <w:rPr>
                <w:color w:val="000000" w:themeColor="text1"/>
              </w:rPr>
              <w:t xml:space="preserve">zaujímajú celkové pracovné podmienky. Spestrenie pracovnej náplne, náročné a zaujímavé úlohy sú pre nich menej dôležité ako zvýšenie platu, zlepšenie pracovných podmienok a rôzne výhody či príspevky. </w:t>
            </w:r>
            <w:r w:rsidRPr="00170A14">
              <w:rPr>
                <w:color w:val="000000" w:themeColor="text1"/>
              </w:rPr>
              <w:br/>
            </w:r>
            <w:r w:rsidRPr="00170A14">
              <w:rPr>
                <w:color w:val="000000" w:themeColor="text1"/>
              </w:rPr>
              <w:br/>
            </w:r>
            <w:r w:rsidR="000060E6" w:rsidRPr="00170A14">
              <w:rPr>
                <w:b/>
                <w:color w:val="000000" w:themeColor="text1"/>
              </w:rPr>
              <w:t>Podnikavosť a tvorivosť</w:t>
            </w:r>
          </w:p>
          <w:p w14:paraId="572598D2" w14:textId="79634553" w:rsidR="00180964"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Niektorí ľudia si už v mladosti uvedom</w:t>
            </w:r>
            <w:r w:rsidR="000060E6" w:rsidRPr="00170A14">
              <w:rPr>
                <w:color w:val="000000" w:themeColor="text1"/>
              </w:rPr>
              <w:t>ia</w:t>
            </w:r>
            <w:r w:rsidRPr="00170A14">
              <w:rPr>
                <w:color w:val="000000" w:themeColor="text1"/>
              </w:rPr>
              <w:t xml:space="preserve">, že majú vyhranenú potrebu </w:t>
            </w:r>
            <w:r w:rsidR="000060E6" w:rsidRPr="00170A14">
              <w:rPr>
                <w:color w:val="000000" w:themeColor="text1"/>
              </w:rPr>
              <w:t xml:space="preserve">podnikať. </w:t>
            </w:r>
            <w:r w:rsidRPr="00170A14">
              <w:rPr>
                <w:color w:val="000000" w:themeColor="text1"/>
              </w:rPr>
              <w:t>Tvorivé impulz</w:t>
            </w:r>
            <w:r w:rsidR="000060E6" w:rsidRPr="00170A14">
              <w:rPr>
                <w:color w:val="000000" w:themeColor="text1"/>
              </w:rPr>
              <w:t>y</w:t>
            </w:r>
            <w:r w:rsidRPr="00170A14">
              <w:rPr>
                <w:color w:val="000000" w:themeColor="text1"/>
              </w:rPr>
              <w:t xml:space="preserve"> a sila v tejto skupine smeruje veľmi konkrétnym smerom, a síce k vytváraniu nových organizácií, produktov alebo služieb, k</w:t>
            </w:r>
            <w:r w:rsidR="000060E6" w:rsidRPr="00170A14">
              <w:rPr>
                <w:color w:val="000000" w:themeColor="text1"/>
              </w:rPr>
              <w:t xml:space="preserve">toré </w:t>
            </w:r>
            <w:r w:rsidRPr="00170A14">
              <w:rPr>
                <w:color w:val="000000" w:themeColor="text1"/>
              </w:rPr>
              <w:t xml:space="preserve">sú schopné samostatnej existencie </w:t>
            </w:r>
            <w:proofErr w:type="gramStart"/>
            <w:r w:rsidRPr="00170A14">
              <w:rPr>
                <w:color w:val="000000" w:themeColor="text1"/>
              </w:rPr>
              <w:t>a</w:t>
            </w:r>
            <w:proofErr w:type="gramEnd"/>
            <w:r w:rsidRPr="00170A14">
              <w:rPr>
                <w:color w:val="000000" w:themeColor="text1"/>
              </w:rPr>
              <w:t xml:space="preserve"> osve</w:t>
            </w:r>
            <w:r w:rsidR="000060E6" w:rsidRPr="00170A14">
              <w:rPr>
                <w:color w:val="000000" w:themeColor="text1"/>
              </w:rPr>
              <w:t>dčia</w:t>
            </w:r>
            <w:r w:rsidRPr="00170A14">
              <w:rPr>
                <w:color w:val="000000" w:themeColor="text1"/>
              </w:rPr>
              <w:t xml:space="preserve"> sa ako ekonomicky úspešné. Vytvorený zisk sa potom stáva meradlom úspechu.</w:t>
            </w:r>
            <w:r w:rsidRPr="00170A14">
              <w:rPr>
                <w:color w:val="000000" w:themeColor="text1"/>
              </w:rPr>
              <w:br/>
            </w:r>
            <w:r w:rsidRPr="00170A14">
              <w:rPr>
                <w:color w:val="000000" w:themeColor="text1"/>
              </w:rPr>
              <w:br/>
              <w:t>Veľa ľudí sní</w:t>
            </w:r>
            <w:r w:rsidR="000060E6" w:rsidRPr="00170A14">
              <w:rPr>
                <w:color w:val="000000" w:themeColor="text1"/>
              </w:rPr>
              <w:t>va o tom, ako si založí vlastnú</w:t>
            </w:r>
            <w:r w:rsidRPr="00170A14">
              <w:rPr>
                <w:color w:val="000000" w:themeColor="text1"/>
              </w:rPr>
              <w:t xml:space="preserve"> </w:t>
            </w:r>
            <w:r w:rsidR="000060E6" w:rsidRPr="00170A14">
              <w:rPr>
                <w:color w:val="000000" w:themeColor="text1"/>
              </w:rPr>
              <w:t>firmu</w:t>
            </w:r>
            <w:r w:rsidRPr="00170A14">
              <w:rPr>
                <w:color w:val="000000" w:themeColor="text1"/>
              </w:rPr>
              <w:t xml:space="preserve">, a v rôznych etapách ich pracovnej dráhy tieto sny </w:t>
            </w:r>
            <w:r w:rsidR="00180964" w:rsidRPr="00170A14">
              <w:rPr>
                <w:color w:val="000000" w:themeColor="text1"/>
              </w:rPr>
              <w:t>vy</w:t>
            </w:r>
            <w:r w:rsidRPr="00170A14">
              <w:rPr>
                <w:color w:val="000000" w:themeColor="text1"/>
              </w:rPr>
              <w:t>stupujú do popredia. V niektorých prípadoch vyjadrujú potrebu autonómie - zariadiť si vlastnú nezávislú</w:t>
            </w:r>
            <w:r w:rsidR="00180964" w:rsidRPr="00170A14">
              <w:rPr>
                <w:color w:val="000000" w:themeColor="text1"/>
              </w:rPr>
              <w:t xml:space="preserve"> existenciu. Avšak podnikateľsky ukotvení</w:t>
            </w:r>
            <w:r w:rsidRPr="00170A14">
              <w:rPr>
                <w:color w:val="000000" w:themeColor="text1"/>
              </w:rPr>
              <w:t xml:space="preserve"> ľudia za svojimi snami zvyčajne idú neúnavne už v ranom veku a často si z</w:t>
            </w:r>
            <w:r w:rsidR="00180964" w:rsidRPr="00170A14">
              <w:rPr>
                <w:color w:val="000000" w:themeColor="text1"/>
              </w:rPr>
              <w:t>a</w:t>
            </w:r>
            <w:r w:rsidRPr="00170A14">
              <w:rPr>
                <w:color w:val="000000" w:themeColor="text1"/>
              </w:rPr>
              <w:t>kl</w:t>
            </w:r>
            <w:r w:rsidR="00180964" w:rsidRPr="00170A14">
              <w:rPr>
                <w:color w:val="000000" w:themeColor="text1"/>
              </w:rPr>
              <w:t>a</w:t>
            </w:r>
            <w:r w:rsidRPr="00170A14">
              <w:rPr>
                <w:color w:val="000000" w:themeColor="text1"/>
              </w:rPr>
              <w:t>dajú malé podniky už na strednej škole. Zistili, že majú talent aj mimoriadne vysokú motiváciu dokázať svetu, že "na to majú". Takáto motivácia často pramení z rodiny, v ktorej boli v minulosti úspešní podnika</w:t>
            </w:r>
            <w:r w:rsidR="00180964" w:rsidRPr="00170A14">
              <w:rPr>
                <w:color w:val="000000" w:themeColor="text1"/>
              </w:rPr>
              <w:t>telia</w:t>
            </w:r>
            <w:r w:rsidRPr="00170A14">
              <w:rPr>
                <w:color w:val="000000" w:themeColor="text1"/>
              </w:rPr>
              <w:t xml:space="preserve">. </w:t>
            </w:r>
            <w:r w:rsidR="00180964" w:rsidRPr="00170A14">
              <w:rPr>
                <w:color w:val="000000" w:themeColor="text1"/>
              </w:rPr>
              <w:t>V tradičných organizáciách</w:t>
            </w:r>
            <w:r w:rsidRPr="00170A14">
              <w:rPr>
                <w:color w:val="000000" w:themeColor="text1"/>
              </w:rPr>
              <w:t xml:space="preserve"> takí ľudia nepracujú príliš dlho alebo svoje zamestnanie berú ako vedľajš</w:t>
            </w:r>
            <w:r w:rsidR="006C40E5">
              <w:rPr>
                <w:color w:val="000000" w:themeColor="text1"/>
              </w:rPr>
              <w:t>iu</w:t>
            </w:r>
            <w:r w:rsidRPr="00170A14">
              <w:rPr>
                <w:color w:val="000000" w:themeColor="text1"/>
              </w:rPr>
              <w:t xml:space="preserve"> činnosť, zatiaľ čo skutočnú ene</w:t>
            </w:r>
            <w:r w:rsidR="00180964" w:rsidRPr="00170A14">
              <w:rPr>
                <w:color w:val="000000" w:themeColor="text1"/>
              </w:rPr>
              <w:t>rgiu vrhnú do vytvorenia vlastnej firmy</w:t>
            </w:r>
            <w:r w:rsidRPr="00170A14">
              <w:rPr>
                <w:color w:val="000000" w:themeColor="text1"/>
              </w:rPr>
              <w:t>.</w:t>
            </w:r>
          </w:p>
          <w:p w14:paraId="7561A4F7" w14:textId="479D0334" w:rsidR="00B53AC1"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Je dôležité túto kariérn</w:t>
            </w:r>
            <w:r w:rsidR="006C40E5">
              <w:rPr>
                <w:color w:val="000000" w:themeColor="text1"/>
              </w:rPr>
              <w:t>u</w:t>
            </w:r>
            <w:r w:rsidRPr="00170A14">
              <w:rPr>
                <w:color w:val="000000" w:themeColor="text1"/>
              </w:rPr>
              <w:t xml:space="preserve"> orientáciu odlíšiť od </w:t>
            </w:r>
            <w:r w:rsidR="00180964" w:rsidRPr="00170A14">
              <w:rPr>
                <w:color w:val="000000" w:themeColor="text1"/>
              </w:rPr>
              <w:t>kotvy autonómia</w:t>
            </w:r>
            <w:r w:rsidRPr="00170A14">
              <w:rPr>
                <w:color w:val="000000" w:themeColor="text1"/>
              </w:rPr>
              <w:t xml:space="preserve"> </w:t>
            </w:r>
            <w:r w:rsidR="00180964" w:rsidRPr="00170A14">
              <w:rPr>
                <w:color w:val="000000" w:themeColor="text1"/>
              </w:rPr>
              <w:t>a nezávislos</w:t>
            </w:r>
            <w:r w:rsidR="006C40E5">
              <w:rPr>
                <w:color w:val="000000" w:themeColor="text1"/>
              </w:rPr>
              <w:t>ť</w:t>
            </w:r>
            <w:r w:rsidRPr="00170A14">
              <w:rPr>
                <w:color w:val="000000" w:themeColor="text1"/>
              </w:rPr>
              <w:t>. Mn</w:t>
            </w:r>
            <w:r w:rsidR="00180964" w:rsidRPr="00170A14">
              <w:rPr>
                <w:color w:val="000000" w:themeColor="text1"/>
              </w:rPr>
              <w:t>oho ľudí si chce založiť vlastnú firmu</w:t>
            </w:r>
            <w:r w:rsidRPr="00170A14">
              <w:rPr>
                <w:color w:val="000000" w:themeColor="text1"/>
              </w:rPr>
              <w:t xml:space="preserve">, aby naplnili svoju potrebu autonómie. "Praví" podnikatelia sú </w:t>
            </w:r>
            <w:r w:rsidR="00180964" w:rsidRPr="00170A14">
              <w:rPr>
                <w:color w:val="000000" w:themeColor="text1"/>
              </w:rPr>
              <w:t>oproti tomu priamo posadnutí túžbou</w:t>
            </w:r>
            <w:r w:rsidRPr="00170A14">
              <w:rPr>
                <w:color w:val="000000" w:themeColor="text1"/>
              </w:rPr>
              <w:t xml:space="preserve"> dokázať, že </w:t>
            </w:r>
            <w:r w:rsidR="00B53AC1" w:rsidRPr="00170A14">
              <w:rPr>
                <w:color w:val="000000" w:themeColor="text1"/>
              </w:rPr>
              <w:t xml:space="preserve">vedia </w:t>
            </w:r>
            <w:r w:rsidRPr="00170A14">
              <w:rPr>
                <w:color w:val="000000" w:themeColor="text1"/>
              </w:rPr>
              <w:t xml:space="preserve">vytvoriť </w:t>
            </w:r>
            <w:r w:rsidR="00B53AC1" w:rsidRPr="00170A14">
              <w:rPr>
                <w:color w:val="000000" w:themeColor="text1"/>
              </w:rPr>
              <w:t>firmu</w:t>
            </w:r>
            <w:r w:rsidRPr="00170A14">
              <w:rPr>
                <w:color w:val="000000" w:themeColor="text1"/>
              </w:rPr>
              <w:t xml:space="preserve">. To však často znamená obetovať autonómiu aj stabilitu, najmä v </w:t>
            </w:r>
            <w:r w:rsidR="00B53AC1" w:rsidRPr="00170A14">
              <w:rPr>
                <w:color w:val="000000" w:themeColor="text1"/>
              </w:rPr>
              <w:t xml:space="preserve">počiatočnýh </w:t>
            </w:r>
            <w:r w:rsidRPr="00170A14">
              <w:rPr>
                <w:color w:val="000000" w:themeColor="text1"/>
              </w:rPr>
              <w:t xml:space="preserve">fázach, </w:t>
            </w:r>
            <w:r w:rsidR="00B53AC1" w:rsidRPr="00170A14">
              <w:rPr>
                <w:color w:val="000000" w:themeColor="text1"/>
              </w:rPr>
              <w:t xml:space="preserve">kým firma </w:t>
            </w:r>
            <w:r w:rsidRPr="00170A14">
              <w:rPr>
                <w:color w:val="000000" w:themeColor="text1"/>
              </w:rPr>
              <w:t>dosiahne úspech. Iní podnikateľsky orientovaní ľudia pri pokusoch založiť podnik opakovane zažívajú nezdar a väčšiu časť svojej pracovnej dráhy strávi</w:t>
            </w:r>
            <w:r w:rsidR="00B53AC1" w:rsidRPr="00170A14">
              <w:rPr>
                <w:color w:val="000000" w:themeColor="text1"/>
              </w:rPr>
              <w:t>a</w:t>
            </w:r>
            <w:r w:rsidRPr="00170A14">
              <w:rPr>
                <w:color w:val="000000" w:themeColor="text1"/>
              </w:rPr>
              <w:t xml:space="preserve"> hľadaním kreatívnych riešení; obživu si pritom obstarávajú v nejakom bežnom zamestnaní.</w:t>
            </w:r>
            <w:r w:rsidR="00B53AC1" w:rsidRPr="00170A14">
              <w:rPr>
                <w:color w:val="000000" w:themeColor="text1"/>
              </w:rPr>
              <w:t xml:space="preserve"> Ľahko opustia</w:t>
            </w:r>
            <w:r w:rsidRPr="00170A14">
              <w:rPr>
                <w:color w:val="000000" w:themeColor="text1"/>
              </w:rPr>
              <w:t xml:space="preserve"> doterajšie zamestnanie, akonáhle našl</w:t>
            </w:r>
            <w:r w:rsidR="00B53AC1" w:rsidRPr="00170A14">
              <w:rPr>
                <w:color w:val="000000" w:themeColor="text1"/>
              </w:rPr>
              <w:t>i</w:t>
            </w:r>
            <w:r w:rsidRPr="00170A14">
              <w:rPr>
                <w:color w:val="000000" w:themeColor="text1"/>
              </w:rPr>
              <w:t xml:space="preserve"> tú správnu oblasť podnikania.</w:t>
            </w:r>
          </w:p>
          <w:p w14:paraId="6555B414" w14:textId="77777777" w:rsidR="00B53AC1"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r>
            <w:r w:rsidRPr="00170A14">
              <w:rPr>
                <w:color w:val="000000" w:themeColor="text1"/>
                <w:u w:val="single"/>
              </w:rPr>
              <w:lastRenderedPageBreak/>
              <w:t>Typ pracovnej činnosti</w:t>
            </w:r>
            <w:r w:rsidRPr="00170A14">
              <w:rPr>
                <w:color w:val="000000" w:themeColor="text1"/>
              </w:rPr>
              <w:t xml:space="preserve">. Podnikateľsky orientovaní ľudia sú ovládaní túžbou tvoriť a v ustálenej situácii sa ľahko začínajú nudiť. Vo vlastných podnikoch buď stále vymýšľajú nové produkty alebo služby, alebo môžu stratiť záujem, </w:t>
            </w:r>
            <w:r w:rsidR="00B53AC1" w:rsidRPr="00170A14">
              <w:rPr>
                <w:color w:val="000000" w:themeColor="text1"/>
              </w:rPr>
              <w:t xml:space="preserve">firmu </w:t>
            </w:r>
            <w:r w:rsidRPr="00170A14">
              <w:rPr>
                <w:color w:val="000000" w:themeColor="text1"/>
              </w:rPr>
              <w:t xml:space="preserve">predať </w:t>
            </w:r>
            <w:r w:rsidR="00B53AC1" w:rsidRPr="00170A14">
              <w:rPr>
                <w:color w:val="000000" w:themeColor="text1"/>
              </w:rPr>
              <w:t>a založiť novú</w:t>
            </w:r>
            <w:r w:rsidRPr="00170A14">
              <w:rPr>
                <w:color w:val="000000" w:themeColor="text1"/>
              </w:rPr>
              <w:t xml:space="preserve">. </w:t>
            </w:r>
            <w:r w:rsidR="00B53AC1" w:rsidRPr="00170A14">
              <w:rPr>
                <w:color w:val="000000" w:themeColor="text1"/>
              </w:rPr>
              <w:t>N</w:t>
            </w:r>
            <w:r w:rsidRPr="00170A14">
              <w:rPr>
                <w:color w:val="000000" w:themeColor="text1"/>
              </w:rPr>
              <w:t>eustále hľadajú nové tvorivé výzvy.</w:t>
            </w:r>
          </w:p>
          <w:p w14:paraId="6F67A6FD" w14:textId="03550231" w:rsidR="00B53AC1"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b/>
                <w:color w:val="000000" w:themeColor="text1"/>
              </w:rPr>
            </w:pPr>
            <w:r w:rsidRPr="00170A14">
              <w:rPr>
                <w:color w:val="000000" w:themeColor="text1"/>
              </w:rPr>
              <w:br/>
            </w:r>
            <w:r w:rsidRPr="00170A14">
              <w:rPr>
                <w:b/>
                <w:color w:val="000000" w:themeColor="text1"/>
              </w:rPr>
              <w:t>Služba druhým</w:t>
            </w:r>
            <w:r w:rsidR="00B53AC1" w:rsidRPr="00170A14">
              <w:rPr>
                <w:b/>
                <w:color w:val="000000" w:themeColor="text1"/>
              </w:rPr>
              <w:t xml:space="preserve"> /</w:t>
            </w:r>
            <w:r w:rsidRPr="00170A14">
              <w:rPr>
                <w:b/>
                <w:color w:val="000000" w:themeColor="text1"/>
              </w:rPr>
              <w:t xml:space="preserve"> oddanosť veci </w:t>
            </w:r>
          </w:p>
          <w:p w14:paraId="09E80D56" w14:textId="458D4678" w:rsidR="00153B80"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Niektorí ľudia si zamestnanie vyberajú tak, aby svojou prácou napĺňali určité zás</w:t>
            </w:r>
            <w:r w:rsidR="00153B80" w:rsidRPr="00170A14">
              <w:rPr>
                <w:color w:val="000000" w:themeColor="text1"/>
              </w:rPr>
              <w:t>adné hodnoty. Sú viac zameraní</w:t>
            </w:r>
            <w:r w:rsidRPr="00170A14">
              <w:rPr>
                <w:color w:val="000000" w:themeColor="text1"/>
              </w:rPr>
              <w:t xml:space="preserve"> na tieto hodnoty ako na vlastné schopnosti či </w:t>
            </w:r>
            <w:r w:rsidR="006C40E5">
              <w:rPr>
                <w:color w:val="000000" w:themeColor="text1"/>
              </w:rPr>
              <w:t>oblasť</w:t>
            </w:r>
            <w:r w:rsidR="00153B80" w:rsidRPr="00170A14">
              <w:rPr>
                <w:color w:val="000000" w:themeColor="text1"/>
              </w:rPr>
              <w:t xml:space="preserve"> </w:t>
            </w:r>
            <w:r w:rsidRPr="00170A14">
              <w:rPr>
                <w:color w:val="000000" w:themeColor="text1"/>
              </w:rPr>
              <w:t>pôsobnosti, s ktorými je samotná práca spojená. Pri rozho</w:t>
            </w:r>
            <w:r w:rsidR="00153B80" w:rsidRPr="00170A14">
              <w:rPr>
                <w:color w:val="000000" w:themeColor="text1"/>
              </w:rPr>
              <w:t>dovaní o tom, akej</w:t>
            </w:r>
            <w:r w:rsidRPr="00170A14">
              <w:rPr>
                <w:color w:val="000000" w:themeColor="text1"/>
              </w:rPr>
              <w:t xml:space="preserve"> prácu sa budú venovať, sú vedení túžbou prispieť nejakým spôsobom k zlepšeniu sveta. Typickými predstavit</w:t>
            </w:r>
            <w:r w:rsidR="00153B80" w:rsidRPr="00170A14">
              <w:rPr>
                <w:color w:val="000000" w:themeColor="text1"/>
              </w:rPr>
              <w:t>eľmi tohto kariérového ukotvenia</w:t>
            </w:r>
            <w:r w:rsidRPr="00170A14">
              <w:rPr>
                <w:color w:val="000000" w:themeColor="text1"/>
              </w:rPr>
              <w:t xml:space="preserve"> sú ľudia pracujúci v tzv. </w:t>
            </w:r>
            <w:proofErr w:type="gramStart"/>
            <w:r w:rsidR="00153B80" w:rsidRPr="00170A14">
              <w:rPr>
                <w:color w:val="000000" w:themeColor="text1"/>
              </w:rPr>
              <w:t>p</w:t>
            </w:r>
            <w:r w:rsidRPr="00170A14">
              <w:rPr>
                <w:color w:val="000000" w:themeColor="text1"/>
              </w:rPr>
              <w:t>omáhajúcich</w:t>
            </w:r>
            <w:proofErr w:type="gramEnd"/>
            <w:r w:rsidRPr="00170A14">
              <w:rPr>
                <w:color w:val="000000" w:themeColor="text1"/>
              </w:rPr>
              <w:t xml:space="preserve"> profesiách, ako je medi</w:t>
            </w:r>
            <w:r w:rsidR="00153B80" w:rsidRPr="00170A14">
              <w:rPr>
                <w:color w:val="000000" w:themeColor="text1"/>
              </w:rPr>
              <w:t>cína, ošetrovateľstvo, sociálna práca</w:t>
            </w:r>
            <w:r w:rsidRPr="00170A14">
              <w:rPr>
                <w:color w:val="000000" w:themeColor="text1"/>
              </w:rPr>
              <w:t>, učiteľstvo a</w:t>
            </w:r>
            <w:r w:rsidR="00153B80" w:rsidRPr="00170A14">
              <w:rPr>
                <w:color w:val="000000" w:themeColor="text1"/>
              </w:rPr>
              <w:t>tď</w:t>
            </w:r>
            <w:r w:rsidRPr="00170A14">
              <w:rPr>
                <w:color w:val="000000" w:themeColor="text1"/>
              </w:rPr>
              <w:t>. Potreba slúžiť dobrej veci však charakte</w:t>
            </w:r>
            <w:r w:rsidR="00153B80" w:rsidRPr="00170A14">
              <w:rPr>
                <w:color w:val="000000" w:themeColor="text1"/>
              </w:rPr>
              <w:t>rizuje</w:t>
            </w:r>
            <w:r w:rsidRPr="00170A14">
              <w:rPr>
                <w:color w:val="000000" w:themeColor="text1"/>
              </w:rPr>
              <w:t xml:space="preserve"> tiež niektorých ľudí vo vedení podnikov a na rôznych miestach v organizáciách. Taký</w:t>
            </w:r>
            <w:r w:rsidR="00153B80" w:rsidRPr="00170A14">
              <w:rPr>
                <w:color w:val="000000" w:themeColor="text1"/>
              </w:rPr>
              <w:t>m</w:t>
            </w:r>
            <w:r w:rsidRPr="00170A14">
              <w:rPr>
                <w:color w:val="000000" w:themeColor="text1"/>
              </w:rPr>
              <w:t xml:space="preserve"> je napríklad odborník na ľudské zdroje, ktorý pracuje na programoch </w:t>
            </w:r>
            <w:r w:rsidR="00153B80" w:rsidRPr="00170A14">
              <w:rPr>
                <w:color w:val="000000" w:themeColor="text1"/>
              </w:rPr>
              <w:t>integrácie mladých</w:t>
            </w:r>
            <w:r w:rsidRPr="00170A14">
              <w:rPr>
                <w:color w:val="000000" w:themeColor="text1"/>
              </w:rPr>
              <w:t xml:space="preserve">, právnik zastupujúci zamestnancov, ktorému ide o zlepšenie vzťahov medzi nimi a vedením, výskumný pracovník, ktorý pracuje na vývoji nového lieku, alebo manažér, ktorý sa rozhodne pre prácu vo verejnom sektore a usiluje </w:t>
            </w:r>
            <w:r w:rsidR="00153B80" w:rsidRPr="00170A14">
              <w:rPr>
                <w:color w:val="000000" w:themeColor="text1"/>
              </w:rPr>
              <w:t xml:space="preserve">sa </w:t>
            </w:r>
            <w:r w:rsidRPr="00170A14">
              <w:rPr>
                <w:color w:val="000000" w:themeColor="text1"/>
              </w:rPr>
              <w:t>o zlepšenie niektorého aspektu života spoločnosti. Hodnoty ako práca s ľuďmi, služba ľudstvu či pomoc vlastnému národu môžu byť zásadnými kotvami pracovného života.</w:t>
            </w:r>
          </w:p>
          <w:p w14:paraId="0406CA25" w14:textId="77777777" w:rsidR="00153B80"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 xml:space="preserve">Nie všetci v zamestnaniach zameraných na službu sú však motivovaní túžbou </w:t>
            </w:r>
            <w:r w:rsidR="00153B80" w:rsidRPr="00170A14">
              <w:rPr>
                <w:color w:val="000000" w:themeColor="text1"/>
              </w:rPr>
              <w:t>pomáhať</w:t>
            </w:r>
            <w:r w:rsidRPr="00170A14">
              <w:rPr>
                <w:color w:val="000000" w:themeColor="text1"/>
              </w:rPr>
              <w:t>. Niektorí lekári, práv</w:t>
            </w:r>
            <w:r w:rsidR="00153B80" w:rsidRPr="00170A14">
              <w:rPr>
                <w:color w:val="000000" w:themeColor="text1"/>
              </w:rPr>
              <w:t>nici</w:t>
            </w:r>
            <w:r w:rsidRPr="00170A14">
              <w:rPr>
                <w:color w:val="000000" w:themeColor="text1"/>
              </w:rPr>
              <w:t xml:space="preserve"> </w:t>
            </w:r>
            <w:r w:rsidR="00153B80" w:rsidRPr="00170A14">
              <w:rPr>
                <w:color w:val="000000" w:themeColor="text1"/>
              </w:rPr>
              <w:t>a sociálni pracovníci sú ukotvení v technicko-</w:t>
            </w:r>
            <w:r w:rsidRPr="00170A14">
              <w:rPr>
                <w:color w:val="000000" w:themeColor="text1"/>
              </w:rPr>
              <w:t xml:space="preserve">funkčných schopnostiach, </w:t>
            </w:r>
            <w:r w:rsidR="00153B80" w:rsidRPr="00170A14">
              <w:rPr>
                <w:color w:val="000000" w:themeColor="text1"/>
              </w:rPr>
              <w:t xml:space="preserve">v </w:t>
            </w:r>
            <w:r w:rsidRPr="00170A14">
              <w:rPr>
                <w:color w:val="000000" w:themeColor="text1"/>
              </w:rPr>
              <w:t>potrebe a</w:t>
            </w:r>
            <w:r w:rsidR="00153B80" w:rsidRPr="00170A14">
              <w:rPr>
                <w:color w:val="000000" w:themeColor="text1"/>
              </w:rPr>
              <w:t>utonómie či zabezpečenia, ďalší</w:t>
            </w:r>
            <w:r w:rsidRPr="00170A14">
              <w:rPr>
                <w:color w:val="000000" w:themeColor="text1"/>
              </w:rPr>
              <w:t xml:space="preserve"> túži</w:t>
            </w:r>
            <w:r w:rsidR="00153B80" w:rsidRPr="00170A14">
              <w:rPr>
                <w:color w:val="000000" w:themeColor="text1"/>
              </w:rPr>
              <w:t>a</w:t>
            </w:r>
            <w:r w:rsidRPr="00170A14">
              <w:rPr>
                <w:color w:val="000000" w:themeColor="text1"/>
              </w:rPr>
              <w:t xml:space="preserve"> stať sa vedúcimi pracovníkmi.</w:t>
            </w:r>
          </w:p>
          <w:p w14:paraId="40EB2586" w14:textId="03FB0D3F" w:rsidR="00153B80" w:rsidRPr="00170A14" w:rsidRDefault="00153B80"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r>
            <w:r w:rsidR="00207C79" w:rsidRPr="00170A14">
              <w:rPr>
                <w:color w:val="000000" w:themeColor="text1"/>
                <w:u w:val="single"/>
              </w:rPr>
              <w:t>Typ pracovnej činnosti</w:t>
            </w:r>
            <w:r w:rsidRPr="00170A14">
              <w:rPr>
                <w:color w:val="000000" w:themeColor="text1"/>
              </w:rPr>
              <w:t>. Ľudia ukotvení</w:t>
            </w:r>
            <w:r w:rsidR="00207C79" w:rsidRPr="00170A14">
              <w:rPr>
                <w:color w:val="000000" w:themeColor="text1"/>
              </w:rPr>
              <w:t xml:space="preserve"> v potrebe slúžiť chcú takú pr</w:t>
            </w:r>
            <w:r w:rsidRPr="00170A14">
              <w:rPr>
                <w:color w:val="000000" w:themeColor="text1"/>
              </w:rPr>
              <w:t>ácu, ktorá im umožňuje ovplyvňovať ich zamestnávateľskú</w:t>
            </w:r>
            <w:r w:rsidR="00207C79" w:rsidRPr="00170A14">
              <w:rPr>
                <w:color w:val="000000" w:themeColor="text1"/>
              </w:rPr>
              <w:t xml:space="preserve"> organi</w:t>
            </w:r>
            <w:r w:rsidRPr="00170A14">
              <w:rPr>
                <w:color w:val="000000" w:themeColor="text1"/>
              </w:rPr>
              <w:t>záciu</w:t>
            </w:r>
            <w:r w:rsidR="00207C79" w:rsidRPr="00170A14">
              <w:rPr>
                <w:color w:val="000000" w:themeColor="text1"/>
              </w:rPr>
              <w:t xml:space="preserve"> alebo sociálnu politiku v zmysle hodnôt, ktoré uznávajú.</w:t>
            </w:r>
          </w:p>
          <w:p w14:paraId="1BA878D6" w14:textId="77777777" w:rsidR="00153B80"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t xml:space="preserve"> </w:t>
            </w:r>
            <w:r w:rsidRPr="00170A14">
              <w:rPr>
                <w:color w:val="000000" w:themeColor="text1"/>
              </w:rPr>
              <w:br/>
            </w:r>
            <w:r w:rsidRPr="00170A14">
              <w:rPr>
                <w:b/>
                <w:color w:val="000000" w:themeColor="text1"/>
              </w:rPr>
              <w:t>Osobné víťaz</w:t>
            </w:r>
            <w:r w:rsidR="00153B80" w:rsidRPr="00170A14">
              <w:rPr>
                <w:b/>
                <w:color w:val="000000" w:themeColor="text1"/>
              </w:rPr>
              <w:t>stvo / výzva</w:t>
            </w:r>
          </w:p>
          <w:p w14:paraId="754C7897" w14:textId="77777777" w:rsidR="00153B80"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 xml:space="preserve">Niektorí ľudia svoju pracovnú dráhu vnímajú ako </w:t>
            </w:r>
            <w:r w:rsidR="00153B80" w:rsidRPr="00170A14">
              <w:rPr>
                <w:color w:val="000000" w:themeColor="text1"/>
              </w:rPr>
              <w:t>bojisko</w:t>
            </w:r>
            <w:r w:rsidRPr="00170A14">
              <w:rPr>
                <w:color w:val="000000" w:themeColor="text1"/>
              </w:rPr>
              <w:t xml:space="preserve">, na ktorom môžu dobyť čokoľvek </w:t>
            </w:r>
            <w:proofErr w:type="gramStart"/>
            <w:r w:rsidRPr="00170A14">
              <w:rPr>
                <w:color w:val="000000" w:themeColor="text1"/>
              </w:rPr>
              <w:t>a</w:t>
            </w:r>
            <w:proofErr w:type="gramEnd"/>
            <w:r w:rsidRPr="00170A14">
              <w:rPr>
                <w:color w:val="000000" w:themeColor="text1"/>
              </w:rPr>
              <w:t xml:space="preserve"> nad všetkými zvíťaziť. Úspech definujú ako zdolávanie neprekonateľných prekážok, riešenie neriešiteľných problémov či výhru nad mimoriadne nezdolným protivníkmi. S postupom času vo svojej kariére vyhľadávajú stále náročnejšie a kom</w:t>
            </w:r>
            <w:r w:rsidR="00153B80" w:rsidRPr="00170A14">
              <w:rPr>
                <w:color w:val="000000" w:themeColor="text1"/>
              </w:rPr>
              <w:t>plikovanejšie</w:t>
            </w:r>
            <w:r w:rsidRPr="00170A14">
              <w:rPr>
                <w:color w:val="000000" w:themeColor="text1"/>
              </w:rPr>
              <w:t xml:space="preserve"> úlohy. T</w:t>
            </w:r>
            <w:r w:rsidR="00153B80" w:rsidRPr="00170A14">
              <w:rPr>
                <w:color w:val="000000" w:themeColor="text1"/>
              </w:rPr>
              <w:t>íto ľudia však nemajú technicko-funkčnú</w:t>
            </w:r>
            <w:r w:rsidRPr="00170A14">
              <w:rPr>
                <w:color w:val="000000" w:themeColor="text1"/>
              </w:rPr>
              <w:t xml:space="preserve"> kotvu, zdá sa, že ani nepokladajú za dôležité, v akej odbornej oblasti sa problém vyskytne.</w:t>
            </w:r>
          </w:p>
          <w:p w14:paraId="77313F99" w14:textId="77777777" w:rsidR="00153B80"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Iní zástupcovia tejto skupiny si vý</w:t>
            </w:r>
            <w:r w:rsidR="00153B80" w:rsidRPr="00170A14">
              <w:rPr>
                <w:color w:val="000000" w:themeColor="text1"/>
              </w:rPr>
              <w:t xml:space="preserve">zvu definujú v zmysle osobnom a konkurenčnom: </w:t>
            </w:r>
            <w:r w:rsidRPr="00170A14">
              <w:rPr>
                <w:color w:val="000000" w:themeColor="text1"/>
              </w:rPr>
              <w:t xml:space="preserve">svoj život definujú v termínoch konkurenčného boja. Mnohí obchodníci, profesionálni športovci a dokonca niektorí manažéri svoju kariéru definujú v podstate ako každodenný boj alebo súťaž, v ktorej vyhrať znamená </w:t>
            </w:r>
            <w:bookmarkStart w:id="0" w:name="_GoBack"/>
            <w:bookmarkEnd w:id="0"/>
            <w:r w:rsidRPr="00170A14">
              <w:rPr>
                <w:color w:val="000000" w:themeColor="text1"/>
              </w:rPr>
              <w:t>všetko.</w:t>
            </w:r>
          </w:p>
          <w:p w14:paraId="51FDF23E" w14:textId="333E9A86" w:rsidR="006B0E5A"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 xml:space="preserve">Určitú mieru výzvy čiže náročnosti úloh hľadá väčšina ľudí. </w:t>
            </w:r>
            <w:r w:rsidR="00B81CE7" w:rsidRPr="00B81CE7">
              <w:rPr>
                <w:color w:val="000000" w:themeColor="text1"/>
              </w:rPr>
              <w:t xml:space="preserve">Človeku s kariérnou kotvou “osobné víťazstvo / výzva” </w:t>
            </w:r>
            <w:r w:rsidRPr="00B81CE7">
              <w:rPr>
                <w:color w:val="000000" w:themeColor="text1"/>
              </w:rPr>
              <w:t>však na náročnosti výzvy záleží zo všetkého najviac. Odbor</w:t>
            </w:r>
            <w:r w:rsidRPr="00170A14">
              <w:rPr>
                <w:color w:val="000000" w:themeColor="text1"/>
              </w:rPr>
              <w:t xml:space="preserve"> práce, typ zamestnávateľsk</w:t>
            </w:r>
            <w:r w:rsidR="006B0E5A" w:rsidRPr="00170A14">
              <w:rPr>
                <w:color w:val="000000" w:themeColor="text1"/>
              </w:rPr>
              <w:t>ej organizácie, spôsob odmeňovania</w:t>
            </w:r>
            <w:r w:rsidRPr="00170A14">
              <w:rPr>
                <w:color w:val="000000" w:themeColor="text1"/>
              </w:rPr>
              <w:t xml:space="preserve">, </w:t>
            </w:r>
            <w:r w:rsidR="006B0E5A" w:rsidRPr="00170A14">
              <w:rPr>
                <w:color w:val="000000" w:themeColor="text1"/>
              </w:rPr>
              <w:t>k</w:t>
            </w:r>
            <w:r w:rsidRPr="00170A14">
              <w:rPr>
                <w:color w:val="000000" w:themeColor="text1"/>
              </w:rPr>
              <w:t>ariérový rast a formy uznania, to všetko je podriadené tomu, či práca poskytuje trvalé príležitosti na overovanie a potvrdzovanie vlastných schopností. Ak tieto možnosti podstupovať neustále skúšky vlastných kvalít chýba</w:t>
            </w:r>
            <w:r w:rsidR="006B0E5A" w:rsidRPr="00170A14">
              <w:rPr>
                <w:color w:val="000000" w:themeColor="text1"/>
              </w:rPr>
              <w:t>jú</w:t>
            </w:r>
            <w:r w:rsidRPr="00170A14">
              <w:rPr>
                <w:color w:val="000000" w:themeColor="text1"/>
              </w:rPr>
              <w:t xml:space="preserve">, hrozí, že osobnosť s potrebou víťaziť ovládne nuda a podráždenosť. Často títo ľudia zdôrazňujú, aká dôležitá je pre nich rozmanitosť pracovnej náplne: </w:t>
            </w:r>
            <w:r w:rsidR="006B0E5A" w:rsidRPr="00170A14">
              <w:rPr>
                <w:color w:val="000000" w:themeColor="text1"/>
              </w:rPr>
              <w:t>jedným z dôvodov, prečo niektorách z nich priťahuje práca</w:t>
            </w:r>
            <w:r w:rsidRPr="00170A14">
              <w:rPr>
                <w:color w:val="000000" w:themeColor="text1"/>
              </w:rPr>
              <w:t xml:space="preserve"> vrcholového manažéra</w:t>
            </w:r>
            <w:r w:rsidR="006B0E5A" w:rsidRPr="00170A14">
              <w:rPr>
                <w:color w:val="000000" w:themeColor="text1"/>
              </w:rPr>
              <w:t>,</w:t>
            </w:r>
            <w:r w:rsidRPr="00170A14">
              <w:rPr>
                <w:color w:val="000000" w:themeColor="text1"/>
              </w:rPr>
              <w:t xml:space="preserve"> je práve rôznorodosť a náročnosť úloh, ktoré im táto pozícia poskytuje.</w:t>
            </w:r>
          </w:p>
          <w:p w14:paraId="45E1C2E8" w14:textId="77777777" w:rsidR="006B0E5A"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Vedenie takých osobností, najmä ich motivácia a rozvoj, skrýva mnohé úskalia. Na jednej strane týmto ľuďom nechýba veľká motivácia na sebe pracovať a väčšinou sú veľmi lojálni k o</w:t>
            </w:r>
            <w:r w:rsidR="006B0E5A" w:rsidRPr="00170A14">
              <w:rPr>
                <w:color w:val="000000" w:themeColor="text1"/>
              </w:rPr>
              <w:t>rganizácii, ktorá im dáva dosta</w:t>
            </w:r>
            <w:r w:rsidRPr="00170A14">
              <w:rPr>
                <w:color w:val="000000" w:themeColor="text1"/>
              </w:rPr>
              <w:t xml:space="preserve">tok príležitostí </w:t>
            </w:r>
            <w:r w:rsidR="006B0E5A" w:rsidRPr="00170A14">
              <w:rPr>
                <w:color w:val="000000" w:themeColor="text1"/>
              </w:rPr>
              <w:t>testovať hranice a méty, ktoré</w:t>
            </w:r>
            <w:r w:rsidRPr="00170A14">
              <w:rPr>
                <w:color w:val="000000" w:themeColor="text1"/>
              </w:rPr>
              <w:t xml:space="preserve"> sú schopní dosahovať. Na druhej strane ale môžu by</w:t>
            </w:r>
            <w:r w:rsidR="006B0E5A" w:rsidRPr="00170A14">
              <w:rPr>
                <w:color w:val="000000" w:themeColor="text1"/>
              </w:rPr>
              <w:t>ť až príliš upriamení</w:t>
            </w:r>
            <w:r w:rsidRPr="00170A14">
              <w:rPr>
                <w:color w:val="000000" w:themeColor="text1"/>
              </w:rPr>
              <w:t xml:space="preserve"> na svoj cieľ a znepríjemňovať život ostatným, ktorí porovnateľné ambície nemajú.</w:t>
            </w:r>
          </w:p>
          <w:p w14:paraId="549BAB70" w14:textId="51508D0F" w:rsidR="006B0E5A" w:rsidRPr="00170A14" w:rsidRDefault="006B0E5A"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r>
            <w:r w:rsidRPr="00170A14">
              <w:rPr>
                <w:b/>
                <w:color w:val="000000" w:themeColor="text1"/>
              </w:rPr>
              <w:t>Životná rovnováha</w:t>
            </w:r>
            <w:r w:rsidRPr="00170A14">
              <w:rPr>
                <w:color w:val="000000" w:themeColor="text1"/>
              </w:rPr>
              <w:t xml:space="preserve"> </w:t>
            </w:r>
          </w:p>
          <w:p w14:paraId="07F89E2E" w14:textId="77777777" w:rsidR="00AD46D8"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 xml:space="preserve">Na prvý pohľad sa môže zdať, že takáto koncepcia pracovného života </w:t>
            </w:r>
            <w:r w:rsidR="00AB452F" w:rsidRPr="00170A14">
              <w:rPr>
                <w:color w:val="000000" w:themeColor="text1"/>
              </w:rPr>
              <w:t>je protirečivá</w:t>
            </w:r>
            <w:r w:rsidRPr="00170A14">
              <w:rPr>
                <w:color w:val="000000" w:themeColor="text1"/>
              </w:rPr>
              <w:t>. Ľudia, pre ktorých je najdôle</w:t>
            </w:r>
            <w:r w:rsidR="00AD46D8" w:rsidRPr="00170A14">
              <w:rPr>
                <w:color w:val="000000" w:themeColor="text1"/>
              </w:rPr>
              <w:t>žitejšou hodnotou životná</w:t>
            </w:r>
            <w:r w:rsidRPr="00170A14">
              <w:rPr>
                <w:color w:val="000000" w:themeColor="text1"/>
              </w:rPr>
              <w:t xml:space="preserve"> rovnováha, v určitom zmysle vlastne hovoria, že pracovná kariéra pre nich nie je tak dôležitá</w:t>
            </w:r>
            <w:r w:rsidR="00AD46D8" w:rsidRPr="00170A14">
              <w:rPr>
                <w:color w:val="000000" w:themeColor="text1"/>
              </w:rPr>
              <w:t>,</w:t>
            </w:r>
            <w:r w:rsidRPr="00170A14">
              <w:rPr>
                <w:color w:val="000000" w:themeColor="text1"/>
              </w:rPr>
              <w:t xml:space="preserve"> a preto nemajú žiadnu kariérnu kotvu. </w:t>
            </w:r>
            <w:r w:rsidR="00AD46D8" w:rsidRPr="00170A14">
              <w:rPr>
                <w:color w:val="000000" w:themeColor="text1"/>
              </w:rPr>
              <w:t>Č</w:t>
            </w:r>
            <w:r w:rsidRPr="00170A14">
              <w:rPr>
                <w:color w:val="000000" w:themeColor="text1"/>
              </w:rPr>
              <w:t xml:space="preserve">oraz viac ľudí </w:t>
            </w:r>
            <w:r w:rsidR="00AD46D8" w:rsidRPr="00170A14">
              <w:rPr>
                <w:color w:val="000000" w:themeColor="text1"/>
              </w:rPr>
              <w:t xml:space="preserve">ale </w:t>
            </w:r>
            <w:r w:rsidRPr="00170A14">
              <w:rPr>
                <w:color w:val="000000" w:themeColor="text1"/>
              </w:rPr>
              <w:t>má vysokú motiváciu nájsť si prácu, ktorá im dáva pocit sebarealizácie, zároveň ale pripájajú podmienku, že táto práca musí byť v súlade s ich celkovým životným štýlom. Nejedná sa tu len o dosiahnutie rozumnej rovnováhy medzi osobným a profesionálnym živo</w:t>
            </w:r>
            <w:r w:rsidR="00AD46D8" w:rsidRPr="00170A14">
              <w:rPr>
                <w:color w:val="000000" w:themeColor="text1"/>
              </w:rPr>
              <w:t>tom, ako sa o to tradične snaží</w:t>
            </w:r>
            <w:r w:rsidRPr="00170A14">
              <w:rPr>
                <w:color w:val="000000" w:themeColor="text1"/>
              </w:rPr>
              <w:t xml:space="preserve"> veľa ľudí. Ide o nájdenie spôsobu, ako harmonicky skĺbiť potreby jednotlivca, rodiny a kariéry.</w:t>
            </w:r>
          </w:p>
          <w:p w14:paraId="5C2C8370" w14:textId="77777777" w:rsidR="00AD46D8" w:rsidRPr="00170A14" w:rsidRDefault="00207C79" w:rsidP="00AD46D8">
            <w:pPr>
              <w:ind w:right="57"/>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70A14">
              <w:rPr>
                <w:color w:val="000000" w:themeColor="text1"/>
              </w:rPr>
              <w:br/>
              <w:t>Keďže je taká integrácia sa</w:t>
            </w:r>
            <w:r w:rsidR="00AD46D8" w:rsidRPr="00170A14">
              <w:rPr>
                <w:color w:val="000000" w:themeColor="text1"/>
              </w:rPr>
              <w:t>ma o sebe neustále sa vyvíjajúca, osobnosť s potrebou životnej</w:t>
            </w:r>
            <w:r w:rsidRPr="00170A14">
              <w:rPr>
                <w:color w:val="000000" w:themeColor="text1"/>
              </w:rPr>
              <w:t xml:space="preserve"> rovnováhy si praje flexibilitu viac ako čokoľvek iné. Na rozdiel od autonómne ukotv</w:t>
            </w:r>
            <w:r w:rsidR="00AD46D8" w:rsidRPr="00170A14">
              <w:rPr>
                <w:color w:val="000000" w:themeColor="text1"/>
              </w:rPr>
              <w:t>eného človeka, ktorý tiež potre</w:t>
            </w:r>
            <w:r w:rsidRPr="00170A14">
              <w:rPr>
                <w:color w:val="000000" w:themeColor="text1"/>
              </w:rPr>
              <w:t>b</w:t>
            </w:r>
            <w:r w:rsidR="00AD46D8" w:rsidRPr="00170A14">
              <w:rPr>
                <w:color w:val="000000" w:themeColor="text1"/>
              </w:rPr>
              <w:t>uje flexibilitu, ľudia ukotvení</w:t>
            </w:r>
            <w:r w:rsidRPr="00170A14">
              <w:rPr>
                <w:color w:val="000000" w:themeColor="text1"/>
              </w:rPr>
              <w:t xml:space="preserve"> v životnej rovnováhe nenamietajú proti práci v organizácii za predpokladu, že v pravý čas si budú môcť správne zvoliť. To znamená, ž</w:t>
            </w:r>
            <w:r w:rsidR="00AD46D8" w:rsidRPr="00170A14">
              <w:rPr>
                <w:color w:val="000000" w:themeColor="text1"/>
              </w:rPr>
              <w:t>e napríklad požiadavke cestovať alebo presťahovať sa</w:t>
            </w:r>
            <w:r w:rsidRPr="00170A14">
              <w:rPr>
                <w:color w:val="000000" w:themeColor="text1"/>
              </w:rPr>
              <w:t xml:space="preserve"> za prácou nevyhovie vždy, ale iba v prípade, že to rodinná situácia umožňuje; dôležité sú možnosti ako práca na čiastočný úväzok, ak to vyžadujú životné okolnosti, </w:t>
            </w:r>
            <w:r w:rsidR="00AD46D8" w:rsidRPr="00170A14">
              <w:rPr>
                <w:color w:val="000000" w:themeColor="text1"/>
              </w:rPr>
              <w:t>možnosť rodičovskej dovolenky</w:t>
            </w:r>
            <w:r w:rsidRPr="00170A14">
              <w:rPr>
                <w:color w:val="000000" w:themeColor="text1"/>
              </w:rPr>
              <w:t>, dostupnosť škôlky</w:t>
            </w:r>
            <w:r w:rsidR="00AD46D8" w:rsidRPr="00170A14">
              <w:rPr>
                <w:color w:val="000000" w:themeColor="text1"/>
              </w:rPr>
              <w:t>,</w:t>
            </w:r>
            <w:r w:rsidRPr="00170A14">
              <w:rPr>
                <w:color w:val="000000" w:themeColor="text1"/>
              </w:rPr>
              <w:t xml:space="preserve"> pružná pracovná doba, možnosť pracovať doma a podobne. Ľudia s prio</w:t>
            </w:r>
            <w:r w:rsidR="00AD46D8" w:rsidRPr="00170A14">
              <w:rPr>
                <w:color w:val="000000" w:themeColor="text1"/>
              </w:rPr>
              <w:t xml:space="preserve">ritou životnej rovnováhy hodnotia skôr celkový prístup </w:t>
            </w:r>
            <w:proofErr w:type="gramStart"/>
            <w:r w:rsidR="00AD46D8" w:rsidRPr="00170A14">
              <w:rPr>
                <w:color w:val="000000" w:themeColor="text1"/>
              </w:rPr>
              <w:t>a</w:t>
            </w:r>
            <w:proofErr w:type="gramEnd"/>
            <w:r w:rsidR="00AD46D8" w:rsidRPr="00170A14">
              <w:rPr>
                <w:color w:val="000000" w:themeColor="text1"/>
              </w:rPr>
              <w:t xml:space="preserve"> ovzdušie</w:t>
            </w:r>
            <w:r w:rsidRPr="00170A14">
              <w:rPr>
                <w:color w:val="000000" w:themeColor="text1"/>
              </w:rPr>
              <w:t xml:space="preserve"> </w:t>
            </w:r>
            <w:r w:rsidR="00AD46D8" w:rsidRPr="00170A14">
              <w:rPr>
                <w:color w:val="000000" w:themeColor="text1"/>
              </w:rPr>
              <w:t>firmy</w:t>
            </w:r>
            <w:r w:rsidRPr="00170A14">
              <w:rPr>
                <w:color w:val="000000" w:themeColor="text1"/>
              </w:rPr>
              <w:t>: najdôležitejš</w:t>
            </w:r>
            <w:r w:rsidR="00AD46D8" w:rsidRPr="00170A14">
              <w:rPr>
                <w:color w:val="000000" w:themeColor="text1"/>
              </w:rPr>
              <w:t>í</w:t>
            </w:r>
            <w:r w:rsidRPr="00170A14">
              <w:rPr>
                <w:color w:val="000000" w:themeColor="text1"/>
              </w:rPr>
              <w:t xml:space="preserve"> je pre nich postoj </w:t>
            </w:r>
            <w:r w:rsidRPr="00170A14">
              <w:rPr>
                <w:color w:val="000000" w:themeColor="text1"/>
              </w:rPr>
              <w:lastRenderedPageBreak/>
              <w:t>spoločnosti, ktorý svedčí o rešpektovaní individuálnych a rodinných potrieb</w:t>
            </w:r>
            <w:r w:rsidR="00AD46D8" w:rsidRPr="00170A14">
              <w:rPr>
                <w:color w:val="000000" w:themeColor="text1"/>
              </w:rPr>
              <w:t>.</w:t>
            </w:r>
          </w:p>
          <w:p w14:paraId="2A080521" w14:textId="77777777" w:rsidR="00AD46D8" w:rsidRPr="00170A14" w:rsidRDefault="00AD46D8" w:rsidP="00AD46D8">
            <w:p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p>
          <w:p w14:paraId="30564DB9" w14:textId="77777777" w:rsidR="00804383" w:rsidRPr="00170A14" w:rsidRDefault="00804383" w:rsidP="00AD46D8">
            <w:p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 xml:space="preserve">Zdroje: </w:t>
            </w:r>
          </w:p>
          <w:p w14:paraId="79F075DD" w14:textId="77777777" w:rsidR="00804383" w:rsidRPr="00170A14" w:rsidRDefault="00804383" w:rsidP="00AD46D8">
            <w:p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170A14">
              <w:rPr>
                <w:iCs/>
                <w:color w:val="000000" w:themeColor="text1"/>
                <w:szCs w:val="16"/>
                <w:lang w:val="sk-SK"/>
              </w:rPr>
              <w:t xml:space="preserve">Schein, Edgar H. (November 1996). "Career anchors revisited: Implications for career development in the 21st century". </w:t>
            </w:r>
          </w:p>
          <w:p w14:paraId="498BD2E0" w14:textId="10B98B13" w:rsidR="00804383" w:rsidRPr="00D602C9" w:rsidRDefault="00804383" w:rsidP="00AD46D8">
            <w:pPr>
              <w:spacing w:after="160" w:line="264" w:lineRule="auto"/>
              <w:ind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sidRPr="00170A14">
              <w:rPr>
                <w:iCs/>
                <w:color w:val="000000" w:themeColor="text1"/>
                <w:szCs w:val="16"/>
                <w:lang w:val="sk-SK"/>
              </w:rPr>
              <w:t>Schein, Edgar H.: Kariérové kotvy. Co považujete za skutečně duležité.</w:t>
            </w:r>
          </w:p>
        </w:tc>
      </w:tr>
    </w:tbl>
    <w:p w14:paraId="498BD2E2" w14:textId="1FD0D855" w:rsidR="001235EA" w:rsidRPr="00D602C9" w:rsidRDefault="00AD46D8" w:rsidP="00CF161F">
      <w:pPr>
        <w:pStyle w:val="Nadpis2"/>
        <w:rPr>
          <w:lang w:val="sk-SK"/>
        </w:rPr>
      </w:pPr>
      <w:r>
        <w:rPr>
          <w:lang w:val="sk-SK"/>
        </w:rPr>
        <w:lastRenderedPageBreak/>
        <w:br w:type="textWrapping" w:clear="all"/>
      </w:r>
      <w:r w:rsidR="00D602C9" w:rsidRPr="00D602C9">
        <w:rPr>
          <w:lang w:val="sk-SK"/>
        </w:rPr>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8"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98BD2E3" w14:textId="5CD93D93" w:rsidR="006C19DE" w:rsidRPr="00B15E21" w:rsidRDefault="00066482" w:rsidP="00AC1129">
            <w:pPr>
              <w:pStyle w:val="Odsekzoznamu"/>
              <w:numPr>
                <w:ilvl w:val="0"/>
                <w:numId w:val="7"/>
              </w:numPr>
              <w:ind w:left="643" w:right="57"/>
              <w:jc w:val="both"/>
              <w:rPr>
                <w:iCs/>
                <w:color w:val="000000" w:themeColor="text1"/>
                <w:lang w:val="sk-SK"/>
              </w:rPr>
            </w:pPr>
            <w:r w:rsidRPr="00B15E21">
              <w:rPr>
                <w:iCs/>
                <w:color w:val="000000" w:themeColor="text1"/>
                <w:lang w:val="sk-SK"/>
              </w:rPr>
              <w:t xml:space="preserve">Poradca </w:t>
            </w:r>
            <w:r w:rsidR="00862E16">
              <w:rPr>
                <w:iCs/>
                <w:color w:val="000000" w:themeColor="text1"/>
                <w:lang w:val="sk-SK"/>
              </w:rPr>
              <w:t xml:space="preserve">vysvetlí </w:t>
            </w:r>
            <w:r w:rsidR="00BB0D4B">
              <w:rPr>
                <w:iCs/>
                <w:color w:val="000000" w:themeColor="text1"/>
                <w:lang w:val="sk-SK"/>
              </w:rPr>
              <w:t xml:space="preserve">uchádzačovi o zamestnanie </w:t>
            </w:r>
            <w:r w:rsidR="00862E16">
              <w:rPr>
                <w:iCs/>
                <w:color w:val="000000" w:themeColor="text1"/>
                <w:lang w:val="sk-SK"/>
              </w:rPr>
              <w:t xml:space="preserve"> ciele </w:t>
            </w:r>
            <w:r w:rsidR="00DD6184">
              <w:rPr>
                <w:iCs/>
                <w:color w:val="000000" w:themeColor="text1"/>
                <w:lang w:val="sk-SK"/>
              </w:rPr>
              <w:t>dotazníka</w:t>
            </w:r>
            <w:r w:rsidR="00862E16">
              <w:rPr>
                <w:iCs/>
                <w:color w:val="000000" w:themeColor="text1"/>
                <w:lang w:val="sk-SK"/>
              </w:rPr>
              <w:t>: „</w:t>
            </w:r>
            <w:r w:rsidR="00862E16" w:rsidRPr="00AC1129">
              <w:rPr>
                <w:i/>
                <w:iCs/>
                <w:color w:val="000000" w:themeColor="text1"/>
                <w:lang w:val="sk-SK"/>
              </w:rPr>
              <w:t xml:space="preserve">Dotazník Kariérne kotvy vám ukáže, aké dôležité </w:t>
            </w:r>
            <w:r w:rsidR="00AC1129">
              <w:rPr>
                <w:i/>
                <w:iCs/>
                <w:color w:val="000000" w:themeColor="text1"/>
                <w:lang w:val="sk-SK"/>
              </w:rPr>
              <w:t>faktory</w:t>
            </w:r>
            <w:r w:rsidR="00862E16" w:rsidRPr="00AC1129">
              <w:rPr>
                <w:i/>
                <w:iCs/>
                <w:color w:val="000000" w:themeColor="text1"/>
                <w:lang w:val="sk-SK"/>
              </w:rPr>
              <w:t xml:space="preserve"> by nemali chýbať vo vašej práci. Na základe výsledkov zistíte svoje ukotvenie v niektorej z ôsmych kategórii. Každá kategória – kotva hovorí o motivačnom faktore, ktorý u vás dominuje</w:t>
            </w:r>
            <w:r w:rsidR="00AC1129">
              <w:rPr>
                <w:i/>
                <w:iCs/>
                <w:color w:val="000000" w:themeColor="text1"/>
                <w:lang w:val="sk-SK"/>
              </w:rPr>
              <w:t xml:space="preserve"> – to znamená, čo je pre Vás konkrétne dôležité</w:t>
            </w:r>
            <w:r w:rsidR="00862E16" w:rsidRPr="00AC1129">
              <w:rPr>
                <w:i/>
                <w:iCs/>
                <w:color w:val="000000" w:themeColor="text1"/>
                <w:lang w:val="sk-SK"/>
              </w:rPr>
              <w:t>. Človek má zvyčajne jednu hlavnú kotvu – prioritu a jednu, prípadne dve vedľajšie. Niekedy sa môže stať, že sa dominancia neprejavuje alebo sú výsledky nejednoznačné</w:t>
            </w:r>
            <w:r w:rsidR="00862E16" w:rsidRPr="00AC1129">
              <w:rPr>
                <w:iCs/>
                <w:color w:val="000000" w:themeColor="text1"/>
                <w:lang w:val="sk-SK"/>
              </w:rPr>
              <w:t>.</w:t>
            </w:r>
            <w:r w:rsidR="00AC1129">
              <w:rPr>
                <w:iCs/>
                <w:color w:val="000000" w:themeColor="text1"/>
                <w:lang w:val="sk-SK"/>
              </w:rPr>
              <w:t xml:space="preserve"> </w:t>
            </w:r>
            <w:r w:rsidR="00AC1129">
              <w:rPr>
                <w:i/>
                <w:iCs/>
                <w:color w:val="000000" w:themeColor="text1"/>
                <w:lang w:val="sk-SK"/>
              </w:rPr>
              <w:t>Prečítajte si pozorne každú otázok a krížikom jasne označte Vašu odpoveď na škále 1 až štyri. Odpovedajte spontánne a príliš nepremýšľajte, často je správna prvá odpoveď, ktorá Vás napadne.</w:t>
            </w:r>
            <w:r w:rsidR="00862E16">
              <w:rPr>
                <w:iCs/>
                <w:color w:val="000000" w:themeColor="text1"/>
                <w:lang w:val="sk-SK"/>
              </w:rPr>
              <w:t>“</w:t>
            </w:r>
            <w:r w:rsidR="00862E16" w:rsidRPr="00862E16">
              <w:rPr>
                <w:iCs/>
                <w:color w:val="000000" w:themeColor="text1"/>
                <w:lang w:val="sk-SK"/>
              </w:rPr>
              <w:t xml:space="preserve"> </w:t>
            </w:r>
            <w:r w:rsidR="006B726D" w:rsidRPr="00B15E21">
              <w:rPr>
                <w:iCs/>
                <w:color w:val="000000" w:themeColor="text1"/>
                <w:lang w:val="sk-SK"/>
              </w:rPr>
              <w:t xml:space="preserve"> </w:t>
            </w:r>
            <w:r w:rsidR="00862E16">
              <w:rPr>
                <w:iCs/>
                <w:color w:val="000000" w:themeColor="text1"/>
                <w:lang w:val="sk-SK"/>
              </w:rPr>
              <w:t>(podľa www.navigaciavpovalni.sk)</w:t>
            </w:r>
          </w:p>
          <w:p w14:paraId="498BD2E4" w14:textId="232EB2F7" w:rsidR="006B726D" w:rsidRPr="00B15E21" w:rsidRDefault="00AC1129" w:rsidP="00B15E21">
            <w:pPr>
              <w:pStyle w:val="Odsekzoznamu"/>
              <w:numPr>
                <w:ilvl w:val="0"/>
                <w:numId w:val="7"/>
              </w:numPr>
              <w:ind w:left="643" w:right="57"/>
              <w:jc w:val="both"/>
              <w:rPr>
                <w:iCs/>
                <w:color w:val="000000" w:themeColor="text1"/>
                <w:lang w:val="sk-SK"/>
              </w:rPr>
            </w:pPr>
            <w:r>
              <w:rPr>
                <w:iCs/>
                <w:color w:val="000000" w:themeColor="text1"/>
                <w:lang w:val="sk-SK"/>
              </w:rPr>
              <w:t xml:space="preserve">Odborný poradca po vyplnení testu poradcom nechá </w:t>
            </w:r>
            <w:r w:rsidR="00BB0D4B">
              <w:rPr>
                <w:iCs/>
                <w:color w:val="000000" w:themeColor="text1"/>
                <w:lang w:val="sk-SK"/>
              </w:rPr>
              <w:t xml:space="preserve">uchádzačovi o zamestnanie </w:t>
            </w:r>
            <w:r>
              <w:rPr>
                <w:iCs/>
                <w:color w:val="000000" w:themeColor="text1"/>
                <w:lang w:val="sk-SK"/>
              </w:rPr>
              <w:t xml:space="preserve"> vypracovať vyhodnotenie v tabuľke na nasledujúcej strane prílohy (prípadne mu pri tom pomáha). V prvom stĺpci </w:t>
            </w:r>
            <w:r w:rsidR="00BB0D4B">
              <w:rPr>
                <w:iCs/>
                <w:color w:val="000000" w:themeColor="text1"/>
                <w:lang w:val="sk-SK"/>
              </w:rPr>
              <w:t xml:space="preserve">uchádzač o zamestnanie </w:t>
            </w:r>
            <w:r>
              <w:rPr>
                <w:iCs/>
                <w:color w:val="000000" w:themeColor="text1"/>
                <w:lang w:val="sk-SK"/>
              </w:rPr>
              <w:t xml:space="preserve"> spočíta body za jednotlivé otázky, v ďalšom </w:t>
            </w:r>
            <w:r w:rsidR="00BC2CB0">
              <w:rPr>
                <w:iCs/>
                <w:color w:val="000000" w:themeColor="text1"/>
                <w:lang w:val="sk-SK"/>
              </w:rPr>
              <w:t>zoradí kariérne kotvy podľa počtu bodov priradením čísla 1 až 8.</w:t>
            </w:r>
          </w:p>
          <w:p w14:paraId="498BD2E5" w14:textId="486617D7" w:rsidR="00E80EB9" w:rsidRPr="00B15E21" w:rsidRDefault="00BC2CB0" w:rsidP="00B15E21">
            <w:pPr>
              <w:pStyle w:val="Odsekzoznamu"/>
              <w:numPr>
                <w:ilvl w:val="0"/>
                <w:numId w:val="7"/>
              </w:numPr>
              <w:ind w:left="643" w:right="57"/>
              <w:jc w:val="both"/>
              <w:rPr>
                <w:iCs/>
                <w:color w:val="000000" w:themeColor="text1"/>
                <w:lang w:val="sk-SK"/>
              </w:rPr>
            </w:pPr>
            <w:r>
              <w:rPr>
                <w:iCs/>
                <w:color w:val="000000" w:themeColor="text1"/>
                <w:lang w:val="sk-SK"/>
              </w:rPr>
              <w:t xml:space="preserve">V ďalšej tabuľke si </w:t>
            </w:r>
            <w:r w:rsidR="00BB0D4B">
              <w:rPr>
                <w:iCs/>
                <w:color w:val="000000" w:themeColor="text1"/>
                <w:lang w:val="sk-SK"/>
              </w:rPr>
              <w:t xml:space="preserve">uchádzač o zamestnanie </w:t>
            </w:r>
            <w:r>
              <w:rPr>
                <w:iCs/>
                <w:color w:val="000000" w:themeColor="text1"/>
                <w:lang w:val="sk-SK"/>
              </w:rPr>
              <w:t xml:space="preserve"> zaznačí vlastné kariérové kotvy, najviac však 3 (napr. číslami 1-3).</w:t>
            </w:r>
          </w:p>
          <w:p w14:paraId="64D3B6F5" w14:textId="26F2F1E0" w:rsidR="00C7287B" w:rsidRPr="00DD6184" w:rsidRDefault="009125AC" w:rsidP="00C7287B">
            <w:pPr>
              <w:pStyle w:val="Odsekzoznamu"/>
              <w:numPr>
                <w:ilvl w:val="0"/>
                <w:numId w:val="7"/>
              </w:numPr>
              <w:ind w:left="643" w:right="57"/>
              <w:jc w:val="both"/>
              <w:rPr>
                <w:iCs/>
                <w:lang w:val="sk-SK"/>
              </w:rPr>
            </w:pPr>
            <w:r>
              <w:rPr>
                <w:iCs/>
                <w:color w:val="000000" w:themeColor="text1"/>
                <w:lang w:val="sk-SK"/>
              </w:rPr>
              <w:t>Poradca s </w:t>
            </w:r>
            <w:r w:rsidR="00BB0D4B">
              <w:rPr>
                <w:iCs/>
                <w:color w:val="000000" w:themeColor="text1"/>
                <w:lang w:val="sk-SK"/>
              </w:rPr>
              <w:t xml:space="preserve">uchádzačom o zamestnanie </w:t>
            </w:r>
            <w:r>
              <w:rPr>
                <w:iCs/>
                <w:color w:val="000000" w:themeColor="text1"/>
                <w:lang w:val="sk-SK"/>
              </w:rPr>
              <w:t xml:space="preserve"> diskutuje o</w:t>
            </w:r>
            <w:r w:rsidR="00DD6184">
              <w:rPr>
                <w:iCs/>
                <w:color w:val="000000" w:themeColor="text1"/>
                <w:lang w:val="sk-SK"/>
              </w:rPr>
              <w:t> výsledku, napríklad kladením otázok typu:</w:t>
            </w:r>
          </w:p>
          <w:p w14:paraId="01769889" w14:textId="1937A0FB" w:rsidR="00DD6184" w:rsidRDefault="00DD6184" w:rsidP="00DD6184">
            <w:pPr>
              <w:pStyle w:val="Odsekzoznamu"/>
              <w:numPr>
                <w:ilvl w:val="1"/>
                <w:numId w:val="7"/>
              </w:numPr>
              <w:ind w:right="57"/>
              <w:jc w:val="both"/>
              <w:rPr>
                <w:iCs/>
                <w:color w:val="000000" w:themeColor="text1"/>
                <w:lang w:val="sk-SK"/>
              </w:rPr>
            </w:pPr>
            <w:r w:rsidRPr="00DD6184">
              <w:rPr>
                <w:iCs/>
                <w:color w:val="000000" w:themeColor="text1"/>
                <w:lang w:val="sk-SK"/>
              </w:rPr>
              <w:t xml:space="preserve">Je pre </w:t>
            </w:r>
            <w:r>
              <w:rPr>
                <w:iCs/>
                <w:color w:val="000000" w:themeColor="text1"/>
                <w:lang w:val="sk-SK"/>
              </w:rPr>
              <w:t>Vás vo výsledku niečo prekvapujúce? Ako to na Vás vplýva?</w:t>
            </w:r>
          </w:p>
          <w:p w14:paraId="5EBE7926" w14:textId="1885FE01" w:rsidR="00207C79" w:rsidRPr="00DD6184" w:rsidRDefault="00DD6184" w:rsidP="00207C79">
            <w:pPr>
              <w:pStyle w:val="Odsekzoznamu"/>
              <w:numPr>
                <w:ilvl w:val="1"/>
                <w:numId w:val="7"/>
              </w:numPr>
              <w:ind w:right="57"/>
              <w:jc w:val="both"/>
              <w:rPr>
                <w:iCs/>
                <w:lang w:val="sk-SK"/>
              </w:rPr>
            </w:pPr>
            <w:r w:rsidRPr="00DD6184">
              <w:rPr>
                <w:iCs/>
                <w:color w:val="000000" w:themeColor="text1"/>
                <w:lang w:val="sk-SK"/>
              </w:rPr>
              <w:t>Akým spôsobom sa táto kotva prejavovala vo Vašom doterajšom živote? Čo nám to hovorí pre výber Vášho budúceho zamestnania?</w:t>
            </w:r>
          </w:p>
          <w:p w14:paraId="498BD2E7" w14:textId="4B1BAE6E" w:rsidR="00207C79" w:rsidRPr="00207C79" w:rsidRDefault="00207C79" w:rsidP="00207C79">
            <w:pPr>
              <w:ind w:right="57"/>
              <w:jc w:val="both"/>
              <w:rPr>
                <w:iCs/>
                <w:lang w:val="sk-SK"/>
              </w:rPr>
            </w:pPr>
          </w:p>
        </w:tc>
      </w:tr>
    </w:tbl>
    <w:p w14:paraId="498BD2E9" w14:textId="77777777" w:rsidR="001235EA" w:rsidRPr="00D602C9" w:rsidRDefault="00D602C9" w:rsidP="00CF161F">
      <w:pPr>
        <w:pStyle w:val="Nadpis2"/>
        <w:rPr>
          <w:lang w:val="sk-SK"/>
        </w:rPr>
      </w:pPr>
      <w:r w:rsidRPr="00D602C9">
        <w:rPr>
          <w:lang w:val="sk-SK"/>
        </w:rPr>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B"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908B35D" w14:textId="4392AF48" w:rsidR="009125AC" w:rsidRPr="00A33768" w:rsidRDefault="009125AC" w:rsidP="00DD6184">
            <w:pPr>
              <w:widowControl w:val="0"/>
              <w:suppressAutoHyphens/>
              <w:spacing w:after="120"/>
              <w:ind w:right="133"/>
              <w:jc w:val="both"/>
              <w:rPr>
                <w:rFonts w:ascii="Arial" w:eastAsia="Times New Roman" w:hAnsi="Arial" w:cs="Times New Roman"/>
                <w:bCs/>
                <w:color w:val="000000" w:themeColor="text1"/>
                <w:szCs w:val="24"/>
                <w:lang w:val="sk-SK"/>
              </w:rPr>
            </w:pPr>
            <w:r w:rsidRPr="00A33768">
              <w:rPr>
                <w:rFonts w:ascii="Arial" w:eastAsia="Times New Roman" w:hAnsi="Arial" w:cs="Times New Roman"/>
                <w:bCs/>
                <w:color w:val="000000" w:themeColor="text1"/>
                <w:szCs w:val="24"/>
                <w:lang w:val="sk-SK"/>
              </w:rPr>
              <w:t>Pri rozhovore s </w:t>
            </w:r>
            <w:r w:rsidR="00BB0D4B">
              <w:rPr>
                <w:iCs/>
                <w:color w:val="000000" w:themeColor="text1"/>
                <w:lang w:val="sk-SK"/>
              </w:rPr>
              <w:t>uchádzačom o zamestnanie</w:t>
            </w:r>
            <w:r w:rsidRPr="00A33768">
              <w:rPr>
                <w:rFonts w:ascii="Arial" w:eastAsia="Times New Roman" w:hAnsi="Arial" w:cs="Times New Roman"/>
                <w:bCs/>
                <w:color w:val="000000" w:themeColor="text1"/>
                <w:szCs w:val="24"/>
                <w:lang w:val="sk-SK"/>
              </w:rPr>
              <w:t xml:space="preserve"> nad výsledkom testu rešpektujeme pravidlá, ktoré podporujú jeho aktívnu účasť:</w:t>
            </w:r>
          </w:p>
          <w:p w14:paraId="3DD5D07A" w14:textId="3C40B169" w:rsidR="009125AC" w:rsidRPr="00A33768" w:rsidRDefault="009125AC" w:rsidP="00DD6184">
            <w:pPr>
              <w:pStyle w:val="Odsekzoznamu"/>
              <w:numPr>
                <w:ilvl w:val="0"/>
                <w:numId w:val="8"/>
              </w:numPr>
              <w:spacing w:before="120" w:after="120" w:line="276" w:lineRule="auto"/>
              <w:ind w:right="133"/>
              <w:jc w:val="both"/>
              <w:rPr>
                <w:color w:val="000000" w:themeColor="text1"/>
                <w:sz w:val="20"/>
                <w:szCs w:val="20"/>
                <w:lang w:val="sk-SK" w:eastAsia="en-US"/>
              </w:rPr>
            </w:pPr>
            <w:r w:rsidRPr="00A33768">
              <w:rPr>
                <w:color w:val="000000" w:themeColor="text1"/>
                <w:lang w:val="sk-SK"/>
              </w:rPr>
              <w:t>Úvod – vytvorenie pohody, uistenie o tom, že nehodnotí</w:t>
            </w:r>
            <w:r w:rsidR="00A33768">
              <w:rPr>
                <w:color w:val="000000" w:themeColor="text1"/>
                <w:lang w:val="sk-SK"/>
              </w:rPr>
              <w:t>me a o ochrane osobných údajov.</w:t>
            </w:r>
          </w:p>
          <w:p w14:paraId="4EAB9C0E" w14:textId="712A55C8" w:rsidR="009125AC" w:rsidRPr="00A33768" w:rsidRDefault="00DD6184" w:rsidP="00DD6184">
            <w:pPr>
              <w:pStyle w:val="Odsekzoznamu"/>
              <w:numPr>
                <w:ilvl w:val="0"/>
                <w:numId w:val="8"/>
              </w:numPr>
              <w:spacing w:before="120" w:after="120" w:line="276" w:lineRule="auto"/>
              <w:ind w:right="133"/>
              <w:jc w:val="both"/>
              <w:rPr>
                <w:color w:val="000000" w:themeColor="text1"/>
                <w:lang w:val="sk-SK"/>
              </w:rPr>
            </w:pPr>
            <w:r>
              <w:rPr>
                <w:color w:val="000000" w:themeColor="text1"/>
                <w:lang w:val="sk-SK"/>
              </w:rPr>
              <w:t>M</w:t>
            </w:r>
            <w:r w:rsidR="009125AC" w:rsidRPr="00A33768">
              <w:rPr>
                <w:color w:val="000000" w:themeColor="text1"/>
                <w:lang w:val="sk-SK"/>
              </w:rPr>
              <w:t xml:space="preserve">etóda bola </w:t>
            </w:r>
            <w:r w:rsidR="00BB0D4B">
              <w:rPr>
                <w:iCs/>
                <w:color w:val="000000" w:themeColor="text1"/>
                <w:lang w:val="sk-SK"/>
              </w:rPr>
              <w:t xml:space="preserve">uchádzačovi o zamestnanie </w:t>
            </w:r>
            <w:r>
              <w:rPr>
                <w:color w:val="000000" w:themeColor="text1"/>
                <w:lang w:val="sk-SK"/>
              </w:rPr>
              <w:t xml:space="preserve"> </w:t>
            </w:r>
            <w:r w:rsidR="009125AC" w:rsidRPr="00A33768">
              <w:rPr>
                <w:color w:val="000000" w:themeColor="text1"/>
                <w:lang w:val="sk-SK"/>
              </w:rPr>
              <w:t>vysvetlená zrozumiteľným jazykom (Napr.: „</w:t>
            </w:r>
            <w:r w:rsidR="009125AC" w:rsidRPr="00A33768">
              <w:rPr>
                <w:i/>
                <w:color w:val="000000" w:themeColor="text1"/>
                <w:lang w:val="sk-SK"/>
              </w:rPr>
              <w:t>Každého z nás zaujíma niečo iné,</w:t>
            </w:r>
            <w:r>
              <w:rPr>
                <w:i/>
                <w:color w:val="000000" w:themeColor="text1"/>
                <w:lang w:val="sk-SK"/>
              </w:rPr>
              <w:t xml:space="preserve"> každý z nás má na niečo osobitné nadanie a situácia nezamestnanosti väčšinou neumožňuje</w:t>
            </w:r>
            <w:r w:rsidR="009125AC" w:rsidRPr="00A33768">
              <w:rPr>
                <w:i/>
                <w:color w:val="000000" w:themeColor="text1"/>
                <w:lang w:val="sk-SK"/>
              </w:rPr>
              <w:t xml:space="preserve"> </w:t>
            </w:r>
            <w:r>
              <w:rPr>
                <w:i/>
                <w:color w:val="000000" w:themeColor="text1"/>
                <w:lang w:val="sk-SK"/>
              </w:rPr>
              <w:t>tento potenciál realizovať. K</w:t>
            </w:r>
            <w:r w:rsidR="009125AC" w:rsidRPr="00A33768">
              <w:rPr>
                <w:i/>
                <w:color w:val="000000" w:themeColor="text1"/>
                <w:lang w:val="sk-SK"/>
              </w:rPr>
              <w:t>eď budeme rozumieť vlastným záujmom</w:t>
            </w:r>
            <w:r>
              <w:rPr>
                <w:i/>
                <w:color w:val="000000" w:themeColor="text1"/>
                <w:lang w:val="sk-SK"/>
              </w:rPr>
              <w:t>, hodnotám a silným stránkam</w:t>
            </w:r>
            <w:r w:rsidR="009125AC" w:rsidRPr="00A33768">
              <w:rPr>
                <w:i/>
                <w:color w:val="000000" w:themeColor="text1"/>
                <w:lang w:val="sk-SK"/>
              </w:rPr>
              <w:t xml:space="preserve">, pomôže to nám to lepšie si vyberať, aké povolanie by </w:t>
            </w:r>
            <w:r>
              <w:rPr>
                <w:i/>
                <w:color w:val="000000" w:themeColor="text1"/>
                <w:lang w:val="sk-SK"/>
              </w:rPr>
              <w:t>pre Vás bolo vhodné</w:t>
            </w:r>
            <w:r w:rsidR="009125AC" w:rsidRPr="00A33768">
              <w:rPr>
                <w:i/>
                <w:color w:val="000000" w:themeColor="text1"/>
                <w:lang w:val="sk-SK"/>
              </w:rPr>
              <w:t>...</w:t>
            </w:r>
            <w:r w:rsidR="009125AC" w:rsidRPr="00A33768">
              <w:rPr>
                <w:color w:val="000000" w:themeColor="text1"/>
                <w:lang w:val="sk-SK"/>
              </w:rPr>
              <w:t>)</w:t>
            </w:r>
          </w:p>
          <w:p w14:paraId="039EAE53" w14:textId="70919D2B" w:rsidR="009125AC" w:rsidRDefault="00BB0D4B" w:rsidP="00DD6184">
            <w:pPr>
              <w:pStyle w:val="Odsekzoznamu"/>
              <w:numPr>
                <w:ilvl w:val="0"/>
                <w:numId w:val="8"/>
              </w:numPr>
              <w:spacing w:before="120" w:after="120" w:line="276" w:lineRule="auto"/>
              <w:ind w:right="133"/>
              <w:jc w:val="both"/>
              <w:rPr>
                <w:color w:val="000000" w:themeColor="text1"/>
                <w:lang w:val="sk-SK"/>
              </w:rPr>
            </w:pPr>
            <w:r>
              <w:rPr>
                <w:iCs/>
                <w:color w:val="000000" w:themeColor="text1"/>
                <w:lang w:val="sk-SK"/>
              </w:rPr>
              <w:t xml:space="preserve">Uchádzač o zamestnanie </w:t>
            </w:r>
            <w:r w:rsidR="00DD6184">
              <w:rPr>
                <w:color w:val="000000" w:themeColor="text1"/>
                <w:lang w:val="sk-SK"/>
              </w:rPr>
              <w:t xml:space="preserve"> </w:t>
            </w:r>
            <w:r w:rsidR="009125AC" w:rsidRPr="00A33768">
              <w:rPr>
                <w:color w:val="000000" w:themeColor="text1"/>
                <w:lang w:val="sk-SK"/>
              </w:rPr>
              <w:t xml:space="preserve">sa mohol k výsledku aktívne vyjadriť aj nesúhlasiť </w:t>
            </w:r>
            <w:r w:rsidR="00DD6184">
              <w:rPr>
                <w:color w:val="000000" w:themeColor="text1"/>
                <w:lang w:val="sk-SK"/>
              </w:rPr>
              <w:t>– napríklad z popisu kariérnych kotiev v tabuľke označí tie charakteristiky, s ktorými súhlasí.</w:t>
            </w:r>
          </w:p>
          <w:p w14:paraId="00628E97" w14:textId="61433259" w:rsidR="00DD6184" w:rsidRPr="00A33768" w:rsidRDefault="00BB0D4B" w:rsidP="00DD6184">
            <w:pPr>
              <w:pStyle w:val="Odsekzoznamu"/>
              <w:numPr>
                <w:ilvl w:val="0"/>
                <w:numId w:val="8"/>
              </w:numPr>
              <w:spacing w:before="120" w:after="120" w:line="276" w:lineRule="auto"/>
              <w:ind w:right="133"/>
              <w:jc w:val="both"/>
              <w:rPr>
                <w:color w:val="000000" w:themeColor="text1"/>
                <w:lang w:val="sk-SK"/>
              </w:rPr>
            </w:pPr>
            <w:r>
              <w:rPr>
                <w:iCs/>
                <w:color w:val="000000" w:themeColor="text1"/>
                <w:lang w:val="sk-SK"/>
              </w:rPr>
              <w:t xml:space="preserve">Uchádzač o zamestnanie </w:t>
            </w:r>
            <w:r>
              <w:rPr>
                <w:color w:val="000000" w:themeColor="text1"/>
                <w:lang w:val="sk-SK"/>
              </w:rPr>
              <w:t xml:space="preserve"> </w:t>
            </w:r>
            <w:r w:rsidR="00DD6184">
              <w:rPr>
                <w:color w:val="000000" w:themeColor="text1"/>
                <w:lang w:val="sk-SK"/>
              </w:rPr>
              <w:t xml:space="preserve">má možnosť „uhádnuť“ výsledok dotazníka: poradca môže napríklad </w:t>
            </w:r>
            <w:r>
              <w:rPr>
                <w:iCs/>
                <w:color w:val="000000" w:themeColor="text1"/>
                <w:lang w:val="sk-SK"/>
              </w:rPr>
              <w:t xml:space="preserve">uchádzačovi o zamestnanie </w:t>
            </w:r>
            <w:r w:rsidR="00DD6184">
              <w:rPr>
                <w:color w:val="000000" w:themeColor="text1"/>
                <w:lang w:val="sk-SK"/>
              </w:rPr>
              <w:t>vysvetliť pojem „kariérne kotvy“, ukázať mu krátky popis jednotlivých kotiev na posledných troch stranách materiálu a vyzvať ho, aby sám vybral, ktorá z nich je mu najbližšia a potom konfrontovať totot sebahodnotenie s výsledkom testu.</w:t>
            </w:r>
          </w:p>
          <w:p w14:paraId="79925295" w14:textId="00767868" w:rsidR="009125AC" w:rsidRPr="00A33768" w:rsidRDefault="009125AC" w:rsidP="00DD6184">
            <w:pPr>
              <w:pStyle w:val="Odsekzoznamu"/>
              <w:numPr>
                <w:ilvl w:val="0"/>
                <w:numId w:val="8"/>
              </w:numPr>
              <w:spacing w:before="120" w:after="120" w:line="276" w:lineRule="auto"/>
              <w:ind w:right="133"/>
              <w:jc w:val="both"/>
              <w:rPr>
                <w:color w:val="000000" w:themeColor="text1"/>
                <w:lang w:val="sk-SK"/>
              </w:rPr>
            </w:pPr>
            <w:r w:rsidRPr="00A33768">
              <w:rPr>
                <w:color w:val="000000" w:themeColor="text1"/>
                <w:lang w:val="sk-SK"/>
              </w:rPr>
              <w:t>Výsledky boli prepájané s reálnym životom (</w:t>
            </w:r>
            <w:r w:rsidR="00DD6184">
              <w:rPr>
                <w:color w:val="000000" w:themeColor="text1"/>
                <w:lang w:val="sk-SK"/>
              </w:rPr>
              <w:t>viď otázky v časti „Postup“</w:t>
            </w:r>
            <w:r w:rsidRPr="00DD6184">
              <w:rPr>
                <w:color w:val="000000" w:themeColor="text1"/>
                <w:lang w:val="sk-SK"/>
              </w:rPr>
              <w:t>)</w:t>
            </w:r>
          </w:p>
          <w:p w14:paraId="7D771350" w14:textId="15CC09BB" w:rsidR="009125AC" w:rsidRPr="00A33768" w:rsidRDefault="009125AC" w:rsidP="00DD6184">
            <w:pPr>
              <w:pStyle w:val="Odsekzoznamu"/>
              <w:numPr>
                <w:ilvl w:val="0"/>
                <w:numId w:val="8"/>
              </w:numPr>
              <w:spacing w:before="120" w:after="120" w:line="276" w:lineRule="auto"/>
              <w:ind w:right="133"/>
              <w:jc w:val="both"/>
              <w:rPr>
                <w:color w:val="000000" w:themeColor="text1"/>
                <w:lang w:val="sk-SK"/>
              </w:rPr>
            </w:pPr>
            <w:r w:rsidRPr="00A33768">
              <w:rPr>
                <w:color w:val="000000" w:themeColor="text1"/>
                <w:lang w:val="sk-SK"/>
              </w:rPr>
              <w:t xml:space="preserve">Poradca nechal </w:t>
            </w:r>
            <w:r w:rsidR="00BB0D4B">
              <w:rPr>
                <w:iCs/>
                <w:color w:val="000000" w:themeColor="text1"/>
                <w:lang w:val="sk-SK"/>
              </w:rPr>
              <w:t xml:space="preserve">uchádzača o zamestnanie </w:t>
            </w:r>
            <w:r w:rsidR="00BB0D4B">
              <w:rPr>
                <w:color w:val="000000" w:themeColor="text1"/>
                <w:lang w:val="sk-SK"/>
              </w:rPr>
              <w:t xml:space="preserve"> </w:t>
            </w:r>
            <w:r w:rsidRPr="00A33768">
              <w:rPr>
                <w:color w:val="000000" w:themeColor="text1"/>
                <w:lang w:val="sk-SK"/>
              </w:rPr>
              <w:t xml:space="preserve">zhrnúť výsledok a zhodnotiť jeho prínos (Napr.: </w:t>
            </w:r>
            <w:r w:rsidRPr="00A33768">
              <w:rPr>
                <w:i/>
                <w:color w:val="000000" w:themeColor="text1"/>
                <w:lang w:val="sk-SK"/>
              </w:rPr>
              <w:t>„Dal vám tento výsledok niečo nové?“</w:t>
            </w:r>
            <w:r w:rsidR="00DD6184">
              <w:rPr>
                <w:i/>
                <w:color w:val="000000" w:themeColor="text1"/>
                <w:lang w:val="sk-SK"/>
              </w:rPr>
              <w:t>)</w:t>
            </w:r>
          </w:p>
          <w:p w14:paraId="498BD2EA" w14:textId="7411AAE2" w:rsidR="00F752A3" w:rsidRPr="00A33768" w:rsidRDefault="00F752A3" w:rsidP="00A33768">
            <w:pPr>
              <w:ind w:left="360" w:right="57"/>
              <w:jc w:val="both"/>
              <w:rPr>
                <w:lang w:val="sk-SK"/>
              </w:rPr>
            </w:pPr>
          </w:p>
        </w:tc>
      </w:tr>
    </w:tbl>
    <w:p w14:paraId="498BD2EC" w14:textId="77777777" w:rsidR="00D602C9" w:rsidRPr="00D602C9" w:rsidRDefault="00D602C9" w:rsidP="00D602C9">
      <w:pPr>
        <w:rPr>
          <w:lang w:val="sk-SK"/>
        </w:rPr>
      </w:pPr>
    </w:p>
    <w:sectPr w:rsidR="00D602C9" w:rsidRPr="00D602C9" w:rsidSect="003803FA">
      <w:footerReference w:type="default" r:id="rId10"/>
      <w:pgSz w:w="12240" w:h="15840" w:code="1"/>
      <w:pgMar w:top="1008" w:right="1008" w:bottom="1008" w:left="1008"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072D1" w14:textId="77777777" w:rsidR="000A2B0D" w:rsidRDefault="000A2B0D">
      <w:pPr>
        <w:spacing w:after="0" w:line="240" w:lineRule="auto"/>
      </w:pPr>
      <w:r>
        <w:separator/>
      </w:r>
    </w:p>
  </w:endnote>
  <w:endnote w:type="continuationSeparator" w:id="0">
    <w:p w14:paraId="0BE32A65" w14:textId="77777777" w:rsidR="000A2B0D" w:rsidRDefault="000A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A80FD" w14:textId="77777777" w:rsidR="00D5742E" w:rsidRDefault="00D5742E" w:rsidP="009D591B">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D5742E" w14:paraId="05D8EB76" w14:textId="77777777" w:rsidTr="005E263D">
          <w:trPr>
            <w:trHeight w:val="727"/>
          </w:trPr>
          <w:tc>
            <w:tcPr>
              <w:tcW w:w="3933" w:type="pct"/>
            </w:tcPr>
            <w:p w14:paraId="4E4330F1" w14:textId="77777777" w:rsidR="00D5742E" w:rsidRDefault="00D5742E" w:rsidP="009D591B">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r>
                <w:rPr>
                  <w:rFonts w:ascii="Arial" w:eastAsiaTheme="majorEastAsia" w:hAnsi="Arial" w:cs="Arial"/>
                  <w:color w:val="2E74B5" w:themeColor="accent1" w:themeShade="BF"/>
                  <w:szCs w:val="20"/>
                </w:rPr>
                <w:t>Metodická príručka odborných poradenských služieb</w:t>
              </w:r>
            </w:p>
            <w:p w14:paraId="02B96EE3" w14:textId="77777777" w:rsidR="00D5742E" w:rsidRDefault="00D5742E" w:rsidP="009D591B">
              <w:pPr>
                <w:tabs>
                  <w:tab w:val="left" w:pos="620"/>
                  <w:tab w:val="center" w:pos="4320"/>
                </w:tabs>
                <w:jc w:val="right"/>
                <w:rPr>
                  <w:rFonts w:ascii="Arial" w:eastAsiaTheme="majorEastAsia" w:hAnsi="Arial" w:cs="Arial"/>
                  <w:color w:val="auto"/>
                  <w:szCs w:val="20"/>
                </w:rPr>
              </w:pPr>
            </w:p>
          </w:tc>
          <w:tc>
            <w:tcPr>
              <w:tcW w:w="1067" w:type="pct"/>
              <w:hideMark/>
            </w:tcPr>
            <w:p w14:paraId="1EDFAC12" w14:textId="19CDF6D0" w:rsidR="00D5742E" w:rsidRDefault="00D5742E" w:rsidP="009D591B">
              <w:pPr>
                <w:tabs>
                  <w:tab w:val="center" w:pos="794"/>
                </w:tabs>
                <w:rPr>
                  <w:rFonts w:ascii="Arial" w:eastAsiaTheme="minorHAnsi" w:hAnsi="Arial" w:cs="Arial"/>
                  <w:szCs w:val="22"/>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B81CE7">
                <w:rPr>
                  <w:rFonts w:ascii="Arial" w:eastAsiaTheme="majorEastAsia" w:hAnsi="Arial" w:cs="Arial"/>
                  <w:noProof/>
                  <w:color w:val="2E74B5" w:themeColor="accent1" w:themeShade="BF"/>
                  <w:szCs w:val="20"/>
                </w:rPr>
                <w:t>5</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Pr>
                  <w:rFonts w:ascii="Arial" w:hAnsi="Arial" w:cs="Arial"/>
                </w:rPr>
                <w:t xml:space="preserve">    UPSVaR (2016)</w:t>
              </w:r>
              <w:r>
                <w:rPr>
                  <w:rFonts w:ascii="Arial" w:hAnsi="Arial" w:cs="Arial"/>
                </w:rPr>
                <w:tab/>
              </w:r>
            </w:p>
          </w:tc>
        </w:tr>
      </w:sdtContent>
    </w:sdt>
  </w:tbl>
  <w:p w14:paraId="6DCDCBD5" w14:textId="77777777" w:rsidR="00D5742E" w:rsidRDefault="00D5742E" w:rsidP="009D591B">
    <w:pPr>
      <w:pStyle w:val="Pta"/>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CA4E5" w14:textId="77777777" w:rsidR="000A2B0D" w:rsidRDefault="000A2B0D">
      <w:pPr>
        <w:spacing w:after="0" w:line="240" w:lineRule="auto"/>
      </w:pPr>
      <w:r>
        <w:separator/>
      </w:r>
    </w:p>
  </w:footnote>
  <w:footnote w:type="continuationSeparator" w:id="0">
    <w:p w14:paraId="7E1015BA" w14:textId="77777777" w:rsidR="000A2B0D" w:rsidRDefault="000A2B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B835E4C"/>
    <w:multiLevelType w:val="hybridMultilevel"/>
    <w:tmpl w:val="7CC8A478"/>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38B0093"/>
    <w:multiLevelType w:val="hybridMultilevel"/>
    <w:tmpl w:val="D9CE32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217481E"/>
    <w:multiLevelType w:val="hybridMultilevel"/>
    <w:tmpl w:val="E396899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4">
    <w:nsid w:val="478C03B0"/>
    <w:multiLevelType w:val="hybridMultilevel"/>
    <w:tmpl w:val="67F6E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0378AE"/>
    <w:multiLevelType w:val="hybridMultilevel"/>
    <w:tmpl w:val="80026146"/>
    <w:lvl w:ilvl="0" w:tplc="79D07DB8">
      <w:start w:val="8"/>
      <w:numFmt w:val="bullet"/>
      <w:lvlText w:val="-"/>
      <w:lvlJc w:val="left"/>
      <w:pPr>
        <w:ind w:left="720" w:hanging="360"/>
      </w:pPr>
      <w:rPr>
        <w:rFonts w:ascii="Arial" w:eastAsiaTheme="minorEastAsia"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51C95A8C"/>
    <w:multiLevelType w:val="hybridMultilevel"/>
    <w:tmpl w:val="DA10131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nsid w:val="52A96A88"/>
    <w:multiLevelType w:val="hybridMultilevel"/>
    <w:tmpl w:val="C004D112"/>
    <w:lvl w:ilvl="0" w:tplc="A2C27CEA">
      <w:start w:val="1"/>
      <w:numFmt w:val="decimal"/>
      <w:lvlText w:val="%1."/>
      <w:lvlJc w:val="left"/>
      <w:pPr>
        <w:ind w:left="417" w:hanging="360"/>
      </w:pPr>
      <w:rPr>
        <w:rFonts w:hint="default"/>
      </w:rPr>
    </w:lvl>
    <w:lvl w:ilvl="1" w:tplc="041B0019" w:tentative="1">
      <w:start w:val="1"/>
      <w:numFmt w:val="lowerLetter"/>
      <w:lvlText w:val="%2."/>
      <w:lvlJc w:val="left"/>
      <w:pPr>
        <w:ind w:left="1137" w:hanging="360"/>
      </w:pPr>
    </w:lvl>
    <w:lvl w:ilvl="2" w:tplc="041B001B" w:tentative="1">
      <w:start w:val="1"/>
      <w:numFmt w:val="lowerRoman"/>
      <w:lvlText w:val="%3."/>
      <w:lvlJc w:val="right"/>
      <w:pPr>
        <w:ind w:left="1857" w:hanging="180"/>
      </w:pPr>
    </w:lvl>
    <w:lvl w:ilvl="3" w:tplc="041B000F" w:tentative="1">
      <w:start w:val="1"/>
      <w:numFmt w:val="decimal"/>
      <w:lvlText w:val="%4."/>
      <w:lvlJc w:val="left"/>
      <w:pPr>
        <w:ind w:left="2577" w:hanging="360"/>
      </w:pPr>
    </w:lvl>
    <w:lvl w:ilvl="4" w:tplc="041B0019" w:tentative="1">
      <w:start w:val="1"/>
      <w:numFmt w:val="lowerLetter"/>
      <w:lvlText w:val="%5."/>
      <w:lvlJc w:val="left"/>
      <w:pPr>
        <w:ind w:left="3297" w:hanging="360"/>
      </w:pPr>
    </w:lvl>
    <w:lvl w:ilvl="5" w:tplc="041B001B" w:tentative="1">
      <w:start w:val="1"/>
      <w:numFmt w:val="lowerRoman"/>
      <w:lvlText w:val="%6."/>
      <w:lvlJc w:val="right"/>
      <w:pPr>
        <w:ind w:left="4017" w:hanging="180"/>
      </w:pPr>
    </w:lvl>
    <w:lvl w:ilvl="6" w:tplc="041B000F" w:tentative="1">
      <w:start w:val="1"/>
      <w:numFmt w:val="decimal"/>
      <w:lvlText w:val="%7."/>
      <w:lvlJc w:val="left"/>
      <w:pPr>
        <w:ind w:left="4737" w:hanging="360"/>
      </w:pPr>
    </w:lvl>
    <w:lvl w:ilvl="7" w:tplc="041B0019" w:tentative="1">
      <w:start w:val="1"/>
      <w:numFmt w:val="lowerLetter"/>
      <w:lvlText w:val="%8."/>
      <w:lvlJc w:val="left"/>
      <w:pPr>
        <w:ind w:left="5457" w:hanging="360"/>
      </w:pPr>
    </w:lvl>
    <w:lvl w:ilvl="8" w:tplc="041B001B" w:tentative="1">
      <w:start w:val="1"/>
      <w:numFmt w:val="lowerRoman"/>
      <w:lvlText w:val="%9."/>
      <w:lvlJc w:val="right"/>
      <w:pPr>
        <w:ind w:left="6177" w:hanging="180"/>
      </w:pPr>
    </w:lvl>
  </w:abstractNum>
  <w:abstractNum w:abstractNumId="9">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5"/>
  </w:num>
  <w:num w:numId="5">
    <w:abstractNumId w:val="7"/>
  </w:num>
  <w:num w:numId="6">
    <w:abstractNumId w:val="2"/>
  </w:num>
  <w:num w:numId="7">
    <w:abstractNumId w:val="1"/>
  </w:num>
  <w:num w:numId="8">
    <w:abstractNumId w:val="4"/>
  </w:num>
  <w:num w:numId="9">
    <w:abstractNumId w:val="8"/>
  </w:num>
  <w:num w:numId="10">
    <w:abstractNumId w:val="3"/>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A1"/>
    <w:rsid w:val="000060E6"/>
    <w:rsid w:val="00043606"/>
    <w:rsid w:val="00063ED8"/>
    <w:rsid w:val="00066482"/>
    <w:rsid w:val="00087B4A"/>
    <w:rsid w:val="000A2B0D"/>
    <w:rsid w:val="000B4C99"/>
    <w:rsid w:val="001235EA"/>
    <w:rsid w:val="00153B80"/>
    <w:rsid w:val="00161B14"/>
    <w:rsid w:val="00170A14"/>
    <w:rsid w:val="00180964"/>
    <w:rsid w:val="001871A1"/>
    <w:rsid w:val="0019061D"/>
    <w:rsid w:val="001A3C1C"/>
    <w:rsid w:val="001D1AA5"/>
    <w:rsid w:val="00207C79"/>
    <w:rsid w:val="00247135"/>
    <w:rsid w:val="00293239"/>
    <w:rsid w:val="002C345A"/>
    <w:rsid w:val="002E4BCA"/>
    <w:rsid w:val="002F7CD4"/>
    <w:rsid w:val="003803FA"/>
    <w:rsid w:val="00393B12"/>
    <w:rsid w:val="003A7A88"/>
    <w:rsid w:val="003B105A"/>
    <w:rsid w:val="003C08B8"/>
    <w:rsid w:val="00442D6D"/>
    <w:rsid w:val="00453C8C"/>
    <w:rsid w:val="00467A66"/>
    <w:rsid w:val="004A5891"/>
    <w:rsid w:val="004B08D5"/>
    <w:rsid w:val="004B6F77"/>
    <w:rsid w:val="00587A23"/>
    <w:rsid w:val="005E263D"/>
    <w:rsid w:val="006102F1"/>
    <w:rsid w:val="00681AF8"/>
    <w:rsid w:val="006B0E5A"/>
    <w:rsid w:val="006B726D"/>
    <w:rsid w:val="006B7A60"/>
    <w:rsid w:val="006C19DE"/>
    <w:rsid w:val="006C40E5"/>
    <w:rsid w:val="006D0CB1"/>
    <w:rsid w:val="006D6E5A"/>
    <w:rsid w:val="006E02F0"/>
    <w:rsid w:val="00703877"/>
    <w:rsid w:val="00752C9A"/>
    <w:rsid w:val="00753FE7"/>
    <w:rsid w:val="007750B0"/>
    <w:rsid w:val="00781DE1"/>
    <w:rsid w:val="00792BD0"/>
    <w:rsid w:val="00794C2C"/>
    <w:rsid w:val="007E205D"/>
    <w:rsid w:val="00804383"/>
    <w:rsid w:val="008139B6"/>
    <w:rsid w:val="00862E16"/>
    <w:rsid w:val="008A2979"/>
    <w:rsid w:val="008A55B4"/>
    <w:rsid w:val="008C5C15"/>
    <w:rsid w:val="008F270A"/>
    <w:rsid w:val="009125AC"/>
    <w:rsid w:val="00931BC0"/>
    <w:rsid w:val="009C171B"/>
    <w:rsid w:val="009D591B"/>
    <w:rsid w:val="00A14EA2"/>
    <w:rsid w:val="00A33768"/>
    <w:rsid w:val="00A572F0"/>
    <w:rsid w:val="00AB341B"/>
    <w:rsid w:val="00AB452F"/>
    <w:rsid w:val="00AC1129"/>
    <w:rsid w:val="00AD46D8"/>
    <w:rsid w:val="00B15E21"/>
    <w:rsid w:val="00B30F84"/>
    <w:rsid w:val="00B53AC1"/>
    <w:rsid w:val="00B81CE7"/>
    <w:rsid w:val="00BB0D4B"/>
    <w:rsid w:val="00BC2CB0"/>
    <w:rsid w:val="00C51FB0"/>
    <w:rsid w:val="00C61B5A"/>
    <w:rsid w:val="00C7259D"/>
    <w:rsid w:val="00C7287B"/>
    <w:rsid w:val="00CC71A4"/>
    <w:rsid w:val="00CF161F"/>
    <w:rsid w:val="00D23A85"/>
    <w:rsid w:val="00D55CA5"/>
    <w:rsid w:val="00D5742E"/>
    <w:rsid w:val="00D602C9"/>
    <w:rsid w:val="00D60401"/>
    <w:rsid w:val="00D91FEB"/>
    <w:rsid w:val="00D93B3C"/>
    <w:rsid w:val="00DD6184"/>
    <w:rsid w:val="00E40732"/>
    <w:rsid w:val="00E631CE"/>
    <w:rsid w:val="00E777FA"/>
    <w:rsid w:val="00E80EB9"/>
    <w:rsid w:val="00EB72F8"/>
    <w:rsid w:val="00F1436E"/>
    <w:rsid w:val="00F233BA"/>
    <w:rsid w:val="00F34675"/>
    <w:rsid w:val="00F73CC2"/>
    <w:rsid w:val="00F752A3"/>
    <w:rsid w:val="00FB64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8B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2493">
      <w:bodyDiv w:val="1"/>
      <w:marLeft w:val="0"/>
      <w:marRight w:val="0"/>
      <w:marTop w:val="0"/>
      <w:marBottom w:val="0"/>
      <w:divBdr>
        <w:top w:val="none" w:sz="0" w:space="0" w:color="auto"/>
        <w:left w:val="none" w:sz="0" w:space="0" w:color="auto"/>
        <w:bottom w:val="none" w:sz="0" w:space="0" w:color="auto"/>
        <w:right w:val="none" w:sz="0" w:space="0" w:color="auto"/>
      </w:divBdr>
    </w:div>
    <w:div w:id="3309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582F562134B189B5B8C260A06826A"/>
        <w:category>
          <w:name w:val="Všeobecné"/>
          <w:gallery w:val="placeholder"/>
        </w:category>
        <w:types>
          <w:type w:val="bbPlcHdr"/>
        </w:types>
        <w:behaviors>
          <w:behavior w:val="content"/>
        </w:behaviors>
        <w:guid w:val="{27DE58FB-C8AA-47A1-AA09-87F6D9479412}"/>
      </w:docPartPr>
      <w:docPartBody>
        <w:p w:rsidR="00975182" w:rsidRDefault="000B4ACB">
          <w:pPr>
            <w:pStyle w:val="EA7582F562134B189B5B8C260A06826A"/>
          </w:pPr>
          <w:r>
            <w:rPr>
              <w:rStyle w:val="Textzstupnhosymbolu"/>
            </w:rPr>
            <w:t>Vyperte</w:t>
          </w:r>
        </w:p>
      </w:docPartBody>
    </w:docPart>
    <w:docPart>
      <w:docPartPr>
        <w:name w:val="553136DAED584072857CE8ACF3498125"/>
        <w:category>
          <w:name w:val="Všeobecné"/>
          <w:gallery w:val="placeholder"/>
        </w:category>
        <w:types>
          <w:type w:val="bbPlcHdr"/>
        </w:types>
        <w:behaviors>
          <w:behavior w:val="content"/>
        </w:behaviors>
        <w:guid w:val="{12E7BFAD-9121-404E-B31B-447024133FC6}"/>
      </w:docPartPr>
      <w:docPartBody>
        <w:p w:rsidR="00975182" w:rsidRDefault="000B4ACB">
          <w:pPr>
            <w:pStyle w:val="553136DAED584072857CE8ACF3498125"/>
          </w:pPr>
          <w:r>
            <w:rPr>
              <w:rStyle w:val="Textzstupnhosymbolu"/>
            </w:rPr>
            <w:t>vložte číslo</w:t>
          </w:r>
        </w:p>
      </w:docPartBody>
    </w:docPart>
    <w:docPart>
      <w:docPartPr>
        <w:name w:val="B06268264D9F4714853AE299445C0D62"/>
        <w:category>
          <w:name w:val="Všeobecné"/>
          <w:gallery w:val="placeholder"/>
        </w:category>
        <w:types>
          <w:type w:val="bbPlcHdr"/>
        </w:types>
        <w:behaviors>
          <w:behavior w:val="content"/>
        </w:behaviors>
        <w:guid w:val="{7CA41E74-926A-483A-9A4C-F6F6B1D76520}"/>
      </w:docPartPr>
      <w:docPartBody>
        <w:p w:rsidR="00975182" w:rsidRDefault="000B4ACB">
          <w:pPr>
            <w:pStyle w:val="B06268264D9F4714853AE299445C0D62"/>
          </w:pPr>
          <w:r>
            <w:t>názov metódy</w:t>
          </w:r>
        </w:p>
      </w:docPartBody>
    </w:docPart>
    <w:docPart>
      <w:docPartPr>
        <w:name w:val="1D37200746CB491B83560DCDFB34492A"/>
        <w:category>
          <w:name w:val="Všeobecné"/>
          <w:gallery w:val="placeholder"/>
        </w:category>
        <w:types>
          <w:type w:val="bbPlcHdr"/>
        </w:types>
        <w:behaviors>
          <w:behavior w:val="content"/>
        </w:behaviors>
        <w:guid w:val="{BDAA1E6D-3173-4DAA-87C4-6E371A442848}"/>
      </w:docPartPr>
      <w:docPartBody>
        <w:p w:rsidR="00975182" w:rsidRDefault="000B4ACB">
          <w:pPr>
            <w:pStyle w:val="1D37200746CB491B83560DCDFB34492A"/>
          </w:pPr>
          <w:r w:rsidRPr="00283D2B">
            <w:rPr>
              <w:rStyle w:val="Textzstupnhosymbolu"/>
            </w:rPr>
            <w:t>Choose an item.</w:t>
          </w:r>
        </w:p>
      </w:docPartBody>
    </w:docPart>
    <w:docPart>
      <w:docPartPr>
        <w:name w:val="75E52614FA434FD383A31A1D05C47BDE"/>
        <w:category>
          <w:name w:val="Všeobecné"/>
          <w:gallery w:val="placeholder"/>
        </w:category>
        <w:types>
          <w:type w:val="bbPlcHdr"/>
        </w:types>
        <w:behaviors>
          <w:behavior w:val="content"/>
        </w:behaviors>
        <w:guid w:val="{70D9516E-0D2C-43B2-A5CF-FF23A46F4CAF}"/>
      </w:docPartPr>
      <w:docPartBody>
        <w:p w:rsidR="00975182" w:rsidRDefault="000B4ACB">
          <w:pPr>
            <w:pStyle w:val="75E52614FA434FD383A31A1D05C47BDE"/>
          </w:pPr>
          <w:r w:rsidRPr="00283D2B">
            <w:rPr>
              <w:rStyle w:val="Textzstupnhosymbolu"/>
            </w:rPr>
            <w:t>Click here to enter text.</w:t>
          </w:r>
        </w:p>
      </w:docPartBody>
    </w:docPart>
    <w:docPart>
      <w:docPartPr>
        <w:name w:val="023F847C3E0A4A15BCB24F7865DB4F35"/>
        <w:category>
          <w:name w:val="Všeobecné"/>
          <w:gallery w:val="placeholder"/>
        </w:category>
        <w:types>
          <w:type w:val="bbPlcHdr"/>
        </w:types>
        <w:behaviors>
          <w:behavior w:val="content"/>
        </w:behaviors>
        <w:guid w:val="{A84A75F9-1046-4220-B037-F8F5803DA36C}"/>
      </w:docPartPr>
      <w:docPartBody>
        <w:p w:rsidR="00975182" w:rsidRDefault="000B4ACB">
          <w:pPr>
            <w:pStyle w:val="023F847C3E0A4A15BCB24F7865DB4F35"/>
          </w:pPr>
          <w:r w:rsidRPr="00283D2B">
            <w:rPr>
              <w:rStyle w:val="Textzstupnhosymbolu"/>
            </w:rPr>
            <w:t>Click here to enter text.</w:t>
          </w:r>
        </w:p>
      </w:docPartBody>
    </w:docPart>
    <w:docPart>
      <w:docPartPr>
        <w:name w:val="308F05CEAE5E4E96A16F4E3E26EA95C3"/>
        <w:category>
          <w:name w:val="Všeobecné"/>
          <w:gallery w:val="placeholder"/>
        </w:category>
        <w:types>
          <w:type w:val="bbPlcHdr"/>
        </w:types>
        <w:behaviors>
          <w:behavior w:val="content"/>
        </w:behaviors>
        <w:guid w:val="{3657A5DE-D424-4366-8ECE-7F527314BED3}"/>
      </w:docPartPr>
      <w:docPartBody>
        <w:p w:rsidR="00975182" w:rsidRDefault="000B4ACB">
          <w:pPr>
            <w:pStyle w:val="308F05CEAE5E4E96A16F4E3E26EA95C3"/>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4ACB"/>
    <w:rsid w:val="000B4ACB"/>
    <w:rsid w:val="0026204D"/>
    <w:rsid w:val="00357F50"/>
    <w:rsid w:val="00361D72"/>
    <w:rsid w:val="00570A21"/>
    <w:rsid w:val="00975182"/>
    <w:rsid w:val="00C46118"/>
    <w:rsid w:val="00CD55CD"/>
    <w:rsid w:val="00F60A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Pr>
      <w:color w:val="808080"/>
    </w:rPr>
  </w:style>
  <w:style w:type="paragraph" w:customStyle="1" w:styleId="EA7582F562134B189B5B8C260A06826A">
    <w:name w:val="EA7582F562134B189B5B8C260A06826A"/>
  </w:style>
  <w:style w:type="paragraph" w:customStyle="1" w:styleId="553136DAED584072857CE8ACF3498125">
    <w:name w:val="553136DAED584072857CE8ACF3498125"/>
  </w:style>
  <w:style w:type="paragraph" w:customStyle="1" w:styleId="B06268264D9F4714853AE299445C0D62">
    <w:name w:val="B06268264D9F4714853AE299445C0D62"/>
  </w:style>
  <w:style w:type="paragraph" w:customStyle="1" w:styleId="1D37200746CB491B83560DCDFB34492A">
    <w:name w:val="1D37200746CB491B83560DCDFB34492A"/>
  </w:style>
  <w:style w:type="paragraph" w:customStyle="1" w:styleId="75E52614FA434FD383A31A1D05C47BDE">
    <w:name w:val="75E52614FA434FD383A31A1D05C47BDE"/>
  </w:style>
  <w:style w:type="paragraph" w:customStyle="1" w:styleId="023F847C3E0A4A15BCB24F7865DB4F35">
    <w:name w:val="023F847C3E0A4A15BCB24F7865DB4F35"/>
  </w:style>
  <w:style w:type="paragraph" w:customStyle="1" w:styleId="308F05CEAE5E4E96A16F4E3E26EA95C3">
    <w:name w:val="308F05CEAE5E4E96A16F4E3E26EA9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1722E41F-6F47-457C-AC07-85F38362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Template>
  <TotalTime>279</TotalTime>
  <Pages>5</Pages>
  <Words>3397</Words>
  <Characters>19368</Characters>
  <Application>Microsoft Office Word</Application>
  <DocSecurity>0</DocSecurity>
  <Lines>161</Lines>
  <Paragraphs>45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KARIÉRNE KOTVY</Company>
  <LinksUpToDate>false</LinksUpToDate>
  <CharactersWithSpaces>22720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Šprlák Tomáš</cp:lastModifiedBy>
  <cp:revision>20</cp:revision>
  <cp:lastPrinted>2015-01-12T13:38:00Z</cp:lastPrinted>
  <dcterms:created xsi:type="dcterms:W3CDTF">2016-07-27T06:08:00Z</dcterms:created>
  <dcterms:modified xsi:type="dcterms:W3CDTF">2016-08-10T06:14:00Z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