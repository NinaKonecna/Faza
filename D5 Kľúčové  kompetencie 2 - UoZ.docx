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675F5B4" w14:textId="0089362B" w:rsidR="00D11484" w:rsidRPr="009C77B2" w:rsidRDefault="00D22B6A" w:rsidP="00DF1758">
      <w:pPr>
        <w:pStyle w:val="Nzov"/>
        <w:rPr>
          <w:rStyle w:val="Nadpis1Char"/>
          <w:rFonts w:asciiTheme="minorHAnsi" w:eastAsiaTheme="minorEastAsia" w:hAnsiTheme="minorHAnsi" w:cstheme="minorBidi"/>
          <w:kern w:val="0"/>
          <w:lang w:val="sk-SK"/>
        </w:rPr>
      </w:pPr>
      <w:sdt>
        <w:sdtPr>
          <w:rPr>
            <w:rStyle w:val="NzovChar"/>
            <w:lang w:val="sk-SK"/>
          </w:rPr>
          <w:alias w:val="Kategória metódy"/>
          <w:tag w:val="Kategória metódy"/>
          <w:id w:val="-1961954746"/>
          <w:placeholder>
            <w:docPart w:val="02F1BA6255D14E14BA802E67EE7F1320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493101" w:rsidRPr="009C77B2">
            <w:rPr>
              <w:rStyle w:val="NzovChar"/>
              <w:lang w:val="sk-SK"/>
            </w:rPr>
            <w:t>D</w:t>
          </w:r>
        </w:sdtContent>
      </w:sdt>
      <w:sdt>
        <w:sdtPr>
          <w:rPr>
            <w:rStyle w:val="NzovChar"/>
            <w:lang w:val="sk-SK"/>
          </w:rPr>
          <w:alias w:val="Číslo metódy"/>
          <w:tag w:val="Číslo metódy"/>
          <w:id w:val="1385379514"/>
          <w:placeholder>
            <w:docPart w:val="567ABA8BF7E749C499DAB6F79F56C1B2"/>
          </w:placeholder>
        </w:sdtPr>
        <w:sdtEndPr>
          <w:rPr>
            <w:rStyle w:val="NzovChar"/>
          </w:rPr>
        </w:sdtEndPr>
        <w:sdtContent>
          <w:r w:rsidR="00B20550">
            <w:rPr>
              <w:rStyle w:val="NzovChar"/>
              <w:lang w:val="sk-SK"/>
            </w:rPr>
            <w:t>5</w:t>
          </w:r>
        </w:sdtContent>
      </w:sdt>
      <w:r w:rsidR="00753FE7" w:rsidRPr="009C77B2">
        <w:rPr>
          <w:rStyle w:val="NzovChar"/>
          <w:lang w:val="sk-SK"/>
        </w:rPr>
        <w:t xml:space="preserve">: </w:t>
      </w:r>
      <w:sdt>
        <w:sdtPr>
          <w:rPr>
            <w:caps w:val="0"/>
            <w:lang w:val="sk-SK"/>
          </w:rPr>
          <w:alias w:val="Názov metódy"/>
          <w:tag w:val="Názov metódy"/>
          <w:id w:val="1501239775"/>
          <w:placeholder>
            <w:docPart w:val="BCE4BFCA31EF4BD7AD42FA1A0BDC3D6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93101" w:rsidRPr="009C77B2">
            <w:rPr>
              <w:lang w:val="sk-SK"/>
            </w:rPr>
            <w:t>KĽÚČOVÉ KOMPETENCIE</w:t>
          </w:r>
          <w:r w:rsidR="00540E93" w:rsidRPr="009C77B2">
            <w:rPr>
              <w:lang w:val="sk-SK"/>
            </w:rPr>
            <w:t xml:space="preserve"> 2</w:t>
          </w:r>
        </w:sdtContent>
      </w:sdt>
      <w:r w:rsidR="00C61B5A" w:rsidRPr="009C77B2">
        <w:rPr>
          <w:lang w:val="sk-SK"/>
        </w:rPr>
        <w:br/>
      </w:r>
      <w:r w:rsidR="00461E84" w:rsidRPr="009C77B2">
        <w:rPr>
          <w:rStyle w:val="Nadpis1Char"/>
          <w:rFonts w:asciiTheme="minorHAnsi" w:eastAsiaTheme="minorEastAsia" w:hAnsiTheme="minorHAnsi" w:cstheme="minorBidi"/>
          <w:b w:val="0"/>
          <w:bCs w:val="0"/>
          <w:caps/>
          <w:kern w:val="0"/>
          <w:lang w:val="sk-SK"/>
        </w:rPr>
        <w:t>PRacovný materiál pre uchádzača o zamestnanie</w:t>
      </w:r>
    </w:p>
    <w:p w14:paraId="7675F5B5" w14:textId="77777777" w:rsidR="00D11484" w:rsidRPr="009C77B2" w:rsidRDefault="00D11484" w:rsidP="00D11484">
      <w:pPr>
        <w:rPr>
          <w:lang w:val="sk-SK"/>
        </w:rPr>
      </w:pPr>
    </w:p>
    <w:p w14:paraId="7675F5B6" w14:textId="77777777" w:rsidR="00CF1F7E" w:rsidRPr="009C77B2" w:rsidRDefault="00CF1F7E" w:rsidP="00750F3A">
      <w:pPr>
        <w:jc w:val="both"/>
        <w:rPr>
          <w:bCs/>
          <w:lang w:val="sk-SK"/>
        </w:rPr>
      </w:pPr>
      <w:r w:rsidRPr="009C77B2">
        <w:rPr>
          <w:bCs/>
          <w:lang w:val="sk-SK"/>
        </w:rPr>
        <w:t xml:space="preserve">POSTUP: </w:t>
      </w:r>
      <w:r w:rsidR="00540E93" w:rsidRPr="009C77B2">
        <w:rPr>
          <w:bCs/>
          <w:lang w:val="sk-SK"/>
        </w:rPr>
        <w:t>Odpovedajte pravdivo a sebakriticky – vyberte podľa vlastnej preferencie a označte príslušnú bodovú hodnotu</w:t>
      </w:r>
      <w:r w:rsidR="00750F3A" w:rsidRPr="009C77B2">
        <w:rPr>
          <w:bCs/>
          <w:lang w:val="sk-SK"/>
        </w:rPr>
        <w:t>.</w:t>
      </w:r>
    </w:p>
    <w:tbl>
      <w:tblPr>
        <w:tblStyle w:val="Mriekatabuky"/>
        <w:tblW w:w="1017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550"/>
        <w:gridCol w:w="1700"/>
        <w:gridCol w:w="510"/>
        <w:gridCol w:w="510"/>
        <w:gridCol w:w="511"/>
        <w:gridCol w:w="510"/>
        <w:gridCol w:w="511"/>
        <w:gridCol w:w="1700"/>
      </w:tblGrid>
      <w:tr w:rsidR="00540E93" w:rsidRPr="009C77B2" w14:paraId="7675F5B8" w14:textId="77777777" w:rsidTr="002E5A4D">
        <w:trPr>
          <w:gridAfter w:val="8"/>
          <w:wAfter w:w="8502" w:type="dxa"/>
          <w:trHeight w:hRule="exact" w:val="431"/>
        </w:trPr>
        <w:tc>
          <w:tcPr>
            <w:tcW w:w="1668" w:type="dxa"/>
            <w:shd w:val="clear" w:color="auto" w:fill="2E74B5" w:themeFill="accent1" w:themeFillShade="BF"/>
            <w:vAlign w:val="center"/>
          </w:tcPr>
          <w:p w14:paraId="7675F5B7" w14:textId="77777777" w:rsidR="00540E93" w:rsidRPr="009C77B2" w:rsidRDefault="00540E93" w:rsidP="00540E93">
            <w:pPr>
              <w:pStyle w:val="Nadpis2"/>
              <w:outlineLvl w:val="1"/>
              <w:rPr>
                <w:b/>
              </w:rPr>
            </w:pPr>
            <w:r w:rsidRPr="009C77B2">
              <w:rPr>
                <w:b/>
                <w:color w:val="FFFFFF" w:themeColor="background1"/>
              </w:rPr>
              <w:t>Komunikácia</w:t>
            </w:r>
          </w:p>
        </w:tc>
      </w:tr>
      <w:tr w:rsidR="00D85D25" w:rsidRPr="009C77B2" w14:paraId="7675F5C1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5B9" w14:textId="77777777" w:rsidR="00540E93" w:rsidRPr="009C77B2" w:rsidRDefault="00540E93" w:rsidP="00540E93">
            <w:pPr>
              <w:rPr>
                <w:bCs/>
                <w:color w:val="000000" w:themeColor="text1"/>
                <w:szCs w:val="24"/>
                <w:lang w:val="sk-SK"/>
              </w:rPr>
            </w:pPr>
            <w:r w:rsidRPr="009C77B2">
              <w:rPr>
                <w:bCs/>
                <w:color w:val="000000" w:themeColor="text1"/>
                <w:szCs w:val="24"/>
                <w:lang w:val="sk-SK"/>
              </w:rPr>
              <w:t>Ľudia sa mi často zverujú so svojim problémom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5BA" w14:textId="77777777" w:rsidR="00540E93" w:rsidRPr="009C77B2" w:rsidRDefault="00540E93" w:rsidP="002E5A4D">
            <w:pPr>
              <w:jc w:val="right"/>
              <w:rPr>
                <w:color w:val="000000" w:themeColor="text1"/>
                <w:szCs w:val="24"/>
                <w:lang w:val="sk-SK"/>
              </w:rPr>
            </w:pPr>
            <w:r w:rsidRPr="009C77B2">
              <w:rPr>
                <w:color w:val="000000" w:themeColor="text1"/>
                <w:szCs w:val="24"/>
                <w:lang w:val="sk-SK"/>
              </w:rPr>
              <w:t>Veľmi často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4" w:space="0" w:color="9CC2E5" w:themeColor="accent1" w:themeTint="99"/>
              <w:right w:val="nil"/>
            </w:tcBorders>
            <w:vAlign w:val="center"/>
          </w:tcPr>
          <w:p w14:paraId="7675F5BB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BC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BD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BE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bottom w:val="single" w:sz="4" w:space="0" w:color="9CC2E5" w:themeColor="accent1" w:themeTint="99"/>
              <w:right w:val="single" w:sz="12" w:space="0" w:color="2E74B5" w:themeColor="accent1" w:themeShade="BF"/>
            </w:tcBorders>
            <w:vAlign w:val="center"/>
          </w:tcPr>
          <w:p w14:paraId="7675F5BF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5C0" w14:textId="77777777" w:rsidR="00540E93" w:rsidRPr="009C77B2" w:rsidRDefault="00540E93" w:rsidP="00540E93">
            <w:pPr>
              <w:rPr>
                <w:color w:val="000000" w:themeColor="text1"/>
                <w:szCs w:val="24"/>
                <w:lang w:val="sk-SK"/>
              </w:rPr>
            </w:pPr>
            <w:r w:rsidRPr="009C77B2">
              <w:rPr>
                <w:color w:val="000000" w:themeColor="text1"/>
                <w:szCs w:val="24"/>
                <w:lang w:val="sk-SK"/>
              </w:rPr>
              <w:t>Skoro nikdy</w:t>
            </w:r>
          </w:p>
        </w:tc>
      </w:tr>
      <w:tr w:rsidR="00D85D25" w:rsidRPr="009C77B2" w14:paraId="7675F5CA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5C2" w14:textId="77777777" w:rsidR="00540E93" w:rsidRPr="009C77B2" w:rsidRDefault="00540E93" w:rsidP="00540E93">
            <w:pPr>
              <w:rPr>
                <w:bCs/>
                <w:color w:val="000000" w:themeColor="text1"/>
                <w:szCs w:val="24"/>
                <w:lang w:val="sk-SK"/>
              </w:rPr>
            </w:pPr>
            <w:r w:rsidRPr="009C77B2">
              <w:rPr>
                <w:bCs/>
                <w:color w:val="000000" w:themeColor="text1"/>
                <w:szCs w:val="24"/>
                <w:lang w:val="sk-SK"/>
              </w:rPr>
              <w:t>V komunikácii dokážem veci „vystihnúť“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5C3" w14:textId="77777777" w:rsidR="00540E93" w:rsidRPr="009C77B2" w:rsidRDefault="00540E93" w:rsidP="002E5A4D">
            <w:pPr>
              <w:jc w:val="right"/>
              <w:rPr>
                <w:color w:val="000000" w:themeColor="text1"/>
                <w:szCs w:val="24"/>
                <w:lang w:val="sk-SK"/>
              </w:rPr>
            </w:pPr>
            <w:r w:rsidRPr="009C77B2">
              <w:rPr>
                <w:color w:val="000000" w:themeColor="text1"/>
                <w:szCs w:val="24"/>
                <w:lang w:val="sk-SK"/>
              </w:rPr>
              <w:t>Veľmi dobre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4" w:space="0" w:color="9CC2E5" w:themeColor="accent1" w:themeTint="99"/>
              <w:right w:val="nil"/>
            </w:tcBorders>
            <w:vAlign w:val="center"/>
          </w:tcPr>
          <w:p w14:paraId="7675F5C4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C5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C6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C7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4" w:space="0" w:color="9CC2E5" w:themeColor="accent1" w:themeTint="99"/>
              <w:right w:val="single" w:sz="12" w:space="0" w:color="2E74B5" w:themeColor="accent1" w:themeShade="BF"/>
            </w:tcBorders>
            <w:vAlign w:val="center"/>
          </w:tcPr>
          <w:p w14:paraId="7675F5C8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5C9" w14:textId="77777777" w:rsidR="00540E93" w:rsidRPr="009C77B2" w:rsidRDefault="00540E93" w:rsidP="00540E93">
            <w:pPr>
              <w:rPr>
                <w:color w:val="000000" w:themeColor="text1"/>
                <w:szCs w:val="24"/>
                <w:lang w:val="sk-SK"/>
              </w:rPr>
            </w:pPr>
            <w:r w:rsidRPr="009C77B2">
              <w:rPr>
                <w:color w:val="000000" w:themeColor="text1"/>
                <w:szCs w:val="24"/>
                <w:lang w:val="sk-SK"/>
              </w:rPr>
              <w:t>Skoro nikdy</w:t>
            </w:r>
          </w:p>
        </w:tc>
      </w:tr>
      <w:tr w:rsidR="00D85D25" w:rsidRPr="009C77B2" w14:paraId="7675F5D3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5CB" w14:textId="77777777" w:rsidR="00540E93" w:rsidRPr="009C77B2" w:rsidRDefault="00540E93" w:rsidP="00540E93">
            <w:pPr>
              <w:rPr>
                <w:bCs/>
                <w:color w:val="000000" w:themeColor="text1"/>
                <w:szCs w:val="24"/>
                <w:lang w:val="sk-SK"/>
              </w:rPr>
            </w:pPr>
            <w:r w:rsidRPr="009C77B2">
              <w:rPr>
                <w:bCs/>
                <w:color w:val="000000" w:themeColor="text1"/>
                <w:szCs w:val="24"/>
                <w:lang w:val="sk-SK"/>
              </w:rPr>
              <w:t>Vidím a vnímam, čo si iní myslia a cítia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5CC" w14:textId="77777777" w:rsidR="00540E93" w:rsidRPr="009C77B2" w:rsidRDefault="00540E93" w:rsidP="002E5A4D">
            <w:pPr>
              <w:jc w:val="right"/>
              <w:rPr>
                <w:color w:val="000000" w:themeColor="text1"/>
                <w:szCs w:val="24"/>
                <w:lang w:val="sk-SK"/>
              </w:rPr>
            </w:pPr>
            <w:r w:rsidRPr="009C77B2">
              <w:rPr>
                <w:color w:val="000000" w:themeColor="text1"/>
                <w:szCs w:val="24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4" w:space="0" w:color="9CC2E5" w:themeColor="accent1" w:themeTint="99"/>
              <w:right w:val="nil"/>
            </w:tcBorders>
            <w:vAlign w:val="center"/>
          </w:tcPr>
          <w:p w14:paraId="7675F5CD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CE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CF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D0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4" w:space="0" w:color="9CC2E5" w:themeColor="accent1" w:themeTint="99"/>
              <w:right w:val="single" w:sz="12" w:space="0" w:color="2E74B5" w:themeColor="accent1" w:themeShade="BF"/>
            </w:tcBorders>
            <w:vAlign w:val="center"/>
          </w:tcPr>
          <w:p w14:paraId="7675F5D1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5D2" w14:textId="77777777" w:rsidR="00540E93" w:rsidRPr="009C77B2" w:rsidRDefault="00540E93" w:rsidP="00540E93">
            <w:pPr>
              <w:rPr>
                <w:color w:val="000000" w:themeColor="text1"/>
                <w:szCs w:val="24"/>
                <w:lang w:val="sk-SK"/>
              </w:rPr>
            </w:pPr>
            <w:r w:rsidRPr="009C77B2">
              <w:rPr>
                <w:color w:val="000000" w:themeColor="text1"/>
                <w:szCs w:val="24"/>
                <w:lang w:val="sk-SK"/>
              </w:rPr>
              <w:t>Skoro nikdy</w:t>
            </w:r>
          </w:p>
        </w:tc>
      </w:tr>
      <w:tr w:rsidR="00D85D25" w:rsidRPr="009C77B2" w14:paraId="7675F5DC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5D4" w14:textId="77777777" w:rsidR="00540E93" w:rsidRPr="009C77B2" w:rsidRDefault="00540E93" w:rsidP="00540E93">
            <w:pPr>
              <w:rPr>
                <w:bCs/>
                <w:color w:val="000000" w:themeColor="text1"/>
                <w:szCs w:val="24"/>
                <w:lang w:val="sk-SK"/>
              </w:rPr>
            </w:pPr>
            <w:r w:rsidRPr="009C77B2">
              <w:rPr>
                <w:bCs/>
                <w:color w:val="000000" w:themeColor="text1"/>
                <w:szCs w:val="24"/>
                <w:lang w:val="sk-SK"/>
              </w:rPr>
              <w:t>Dokážem vyjadriť (povedať) svoj názor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5D5" w14:textId="77777777" w:rsidR="00540E93" w:rsidRPr="009C77B2" w:rsidRDefault="00540E93" w:rsidP="002E5A4D">
            <w:pPr>
              <w:jc w:val="right"/>
              <w:rPr>
                <w:color w:val="000000" w:themeColor="text1"/>
                <w:szCs w:val="24"/>
                <w:lang w:val="sk-SK"/>
              </w:rPr>
            </w:pPr>
            <w:r w:rsidRPr="009C77B2">
              <w:rPr>
                <w:color w:val="000000" w:themeColor="text1"/>
                <w:szCs w:val="24"/>
                <w:lang w:val="sk-SK"/>
              </w:rPr>
              <w:t>Veľmi ľahko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4" w:space="0" w:color="9CC2E5" w:themeColor="accent1" w:themeTint="99"/>
              <w:right w:val="nil"/>
            </w:tcBorders>
            <w:vAlign w:val="center"/>
          </w:tcPr>
          <w:p w14:paraId="7675F5D6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D7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D8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D9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4" w:space="0" w:color="9CC2E5" w:themeColor="accent1" w:themeTint="99"/>
              <w:right w:val="single" w:sz="12" w:space="0" w:color="2E74B5" w:themeColor="accent1" w:themeShade="BF"/>
            </w:tcBorders>
            <w:vAlign w:val="center"/>
          </w:tcPr>
          <w:p w14:paraId="7675F5DA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5DB" w14:textId="77777777" w:rsidR="00540E93" w:rsidRPr="009C77B2" w:rsidRDefault="00540E93" w:rsidP="00540E93">
            <w:pPr>
              <w:rPr>
                <w:color w:val="000000" w:themeColor="text1"/>
                <w:szCs w:val="24"/>
                <w:lang w:val="sk-SK"/>
              </w:rPr>
            </w:pPr>
            <w:r w:rsidRPr="009C77B2">
              <w:rPr>
                <w:color w:val="000000" w:themeColor="text1"/>
                <w:szCs w:val="24"/>
                <w:lang w:val="sk-SK"/>
              </w:rPr>
              <w:t>Skoro nikdy, je to pre mňa ťažké</w:t>
            </w:r>
          </w:p>
        </w:tc>
      </w:tr>
      <w:tr w:rsidR="00D85D25" w:rsidRPr="009C77B2" w14:paraId="7675F5E5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5DD" w14:textId="77777777" w:rsidR="00540E93" w:rsidRPr="009C77B2" w:rsidRDefault="00540E93" w:rsidP="00540E93">
            <w:pPr>
              <w:rPr>
                <w:bCs/>
                <w:color w:val="000000" w:themeColor="text1"/>
                <w:szCs w:val="24"/>
                <w:lang w:val="sk-SK"/>
              </w:rPr>
            </w:pPr>
            <w:r w:rsidRPr="009C77B2">
              <w:rPr>
                <w:bCs/>
                <w:color w:val="000000" w:themeColor="text1"/>
                <w:szCs w:val="24"/>
                <w:lang w:val="sk-SK"/>
              </w:rPr>
              <w:t>Ľudia ma žiadajú aby som im poradil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5DE" w14:textId="77777777" w:rsidR="00540E93" w:rsidRPr="009C77B2" w:rsidRDefault="00540E93" w:rsidP="002E5A4D">
            <w:pPr>
              <w:jc w:val="right"/>
              <w:rPr>
                <w:color w:val="000000" w:themeColor="text1"/>
                <w:szCs w:val="24"/>
                <w:lang w:val="sk-SK"/>
              </w:rPr>
            </w:pPr>
            <w:r w:rsidRPr="009C77B2">
              <w:rPr>
                <w:color w:val="000000" w:themeColor="text1"/>
                <w:szCs w:val="24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4" w:space="0" w:color="9CC2E5" w:themeColor="accent1" w:themeTint="99"/>
              <w:right w:val="nil"/>
            </w:tcBorders>
            <w:vAlign w:val="center"/>
          </w:tcPr>
          <w:p w14:paraId="7675F5DF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E0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E1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7675F5E2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4" w:space="0" w:color="9CC2E5" w:themeColor="accent1" w:themeTint="99"/>
              <w:right w:val="single" w:sz="12" w:space="0" w:color="2E74B5" w:themeColor="accent1" w:themeShade="BF"/>
            </w:tcBorders>
            <w:vAlign w:val="center"/>
          </w:tcPr>
          <w:p w14:paraId="7675F5E3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5E4" w14:textId="77777777" w:rsidR="00540E93" w:rsidRPr="009C77B2" w:rsidRDefault="00540E93" w:rsidP="00540E93">
            <w:pPr>
              <w:rPr>
                <w:color w:val="000000" w:themeColor="text1"/>
                <w:szCs w:val="24"/>
                <w:lang w:val="sk-SK"/>
              </w:rPr>
            </w:pPr>
            <w:r w:rsidRPr="009C77B2">
              <w:rPr>
                <w:color w:val="000000" w:themeColor="text1"/>
                <w:szCs w:val="24"/>
                <w:lang w:val="sk-SK"/>
              </w:rPr>
              <w:t>Skoro nikdy</w:t>
            </w:r>
          </w:p>
        </w:tc>
      </w:tr>
      <w:tr w:rsidR="00D85D25" w:rsidRPr="009C77B2" w14:paraId="7675F5EE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5E6" w14:textId="77777777" w:rsidR="00540E93" w:rsidRPr="009C77B2" w:rsidRDefault="00540E93" w:rsidP="00540E93">
            <w:pPr>
              <w:rPr>
                <w:bCs/>
                <w:color w:val="000000" w:themeColor="text1"/>
                <w:szCs w:val="24"/>
                <w:lang w:val="sk-SK"/>
              </w:rPr>
            </w:pPr>
            <w:r w:rsidRPr="009C77B2">
              <w:rPr>
                <w:bCs/>
                <w:color w:val="000000" w:themeColor="text1"/>
                <w:szCs w:val="24"/>
                <w:lang w:val="sk-SK"/>
              </w:rPr>
              <w:t>Dokážem vyjadriť a prejaviť svoje pocity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5E7" w14:textId="77777777" w:rsidR="00540E93" w:rsidRPr="009C77B2" w:rsidRDefault="00540E93" w:rsidP="002E5A4D">
            <w:pPr>
              <w:jc w:val="right"/>
              <w:rPr>
                <w:color w:val="000000" w:themeColor="text1"/>
                <w:szCs w:val="24"/>
                <w:lang w:val="sk-SK"/>
              </w:rPr>
            </w:pPr>
            <w:r w:rsidRPr="009C77B2">
              <w:rPr>
                <w:color w:val="000000" w:themeColor="text1"/>
                <w:szCs w:val="24"/>
                <w:lang w:val="sk-SK"/>
              </w:rPr>
              <w:t>Veľmi ľahko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5E8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5E9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5EA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5EB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14:paraId="7675F5EC" w14:textId="77777777" w:rsidR="00540E93" w:rsidRPr="009C77B2" w:rsidRDefault="00540E93" w:rsidP="00D85D2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5ED" w14:textId="77777777" w:rsidR="00540E93" w:rsidRPr="009C77B2" w:rsidRDefault="00540E93" w:rsidP="00540E93">
            <w:pPr>
              <w:rPr>
                <w:color w:val="000000" w:themeColor="text1"/>
                <w:szCs w:val="24"/>
                <w:lang w:val="sk-SK"/>
              </w:rPr>
            </w:pPr>
            <w:r w:rsidRPr="009C77B2">
              <w:rPr>
                <w:color w:val="000000" w:themeColor="text1"/>
                <w:szCs w:val="24"/>
                <w:lang w:val="sk-SK"/>
              </w:rPr>
              <w:t>Skoro nikdy, je to pre mňa ťažké</w:t>
            </w:r>
          </w:p>
        </w:tc>
      </w:tr>
    </w:tbl>
    <w:p w14:paraId="7675F5EF" w14:textId="77777777" w:rsidR="00D20B43" w:rsidRPr="009C77B2" w:rsidRDefault="00D20B43" w:rsidP="00540E93">
      <w:pPr>
        <w:pStyle w:val="Nadpis2"/>
      </w:pPr>
    </w:p>
    <w:tbl>
      <w:tblPr>
        <w:tblStyle w:val="Mriekatabuky"/>
        <w:tblW w:w="1017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550"/>
        <w:gridCol w:w="1700"/>
        <w:gridCol w:w="510"/>
        <w:gridCol w:w="510"/>
        <w:gridCol w:w="511"/>
        <w:gridCol w:w="510"/>
        <w:gridCol w:w="511"/>
        <w:gridCol w:w="1700"/>
      </w:tblGrid>
      <w:tr w:rsidR="00D85D25" w:rsidRPr="009C77B2" w14:paraId="7675F5F1" w14:textId="77777777" w:rsidTr="002E5A4D">
        <w:trPr>
          <w:gridAfter w:val="8"/>
          <w:wAfter w:w="8502" w:type="dxa"/>
          <w:trHeight w:hRule="exact" w:val="431"/>
        </w:trPr>
        <w:tc>
          <w:tcPr>
            <w:tcW w:w="1668" w:type="dxa"/>
            <w:shd w:val="clear" w:color="auto" w:fill="2E74B5" w:themeFill="accent1" w:themeFillShade="BF"/>
            <w:vAlign w:val="center"/>
          </w:tcPr>
          <w:p w14:paraId="7675F5F0" w14:textId="77777777" w:rsidR="00D85D25" w:rsidRPr="009C77B2" w:rsidRDefault="00D85D25" w:rsidP="000D7AF5">
            <w:pPr>
              <w:pStyle w:val="Nadpis2"/>
              <w:outlineLvl w:val="1"/>
              <w:rPr>
                <w:b/>
              </w:rPr>
            </w:pPr>
            <w:r w:rsidRPr="009C77B2">
              <w:rPr>
                <w:b/>
                <w:color w:val="FFFFFF" w:themeColor="background1"/>
              </w:rPr>
              <w:t>Spolupráca</w:t>
            </w:r>
          </w:p>
        </w:tc>
      </w:tr>
      <w:tr w:rsidR="002E5A4D" w:rsidRPr="009C77B2" w14:paraId="7675F5FA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5F2" w14:textId="77777777" w:rsidR="00D85D25" w:rsidRPr="009C77B2" w:rsidRDefault="00D85D25" w:rsidP="00D85D2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 tíme pracujem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5F3" w14:textId="77777777" w:rsidR="00D85D25" w:rsidRPr="009C77B2" w:rsidRDefault="00D85D25" w:rsidP="002E5A4D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rád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nil"/>
            </w:tcBorders>
            <w:vAlign w:val="center"/>
          </w:tcPr>
          <w:p w14:paraId="7675F5F4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5F5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5F6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5F7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single" w:sz="12" w:space="0" w:color="2E74B5" w:themeColor="accent1" w:themeShade="BF"/>
            </w:tcBorders>
            <w:vAlign w:val="center"/>
          </w:tcPr>
          <w:p w14:paraId="7675F5F8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5F9" w14:textId="77777777" w:rsidR="00D85D25" w:rsidRPr="009C77B2" w:rsidRDefault="00D85D25" w:rsidP="00D85D2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nerád</w:t>
            </w:r>
          </w:p>
        </w:tc>
      </w:tr>
      <w:tr w:rsidR="002E5A4D" w:rsidRPr="009C77B2" w14:paraId="7675F603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5FB" w14:textId="77777777" w:rsidR="00D85D25" w:rsidRPr="009C77B2" w:rsidRDefault="00D85D25" w:rsidP="00D85D2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priznať chybu a nedostatky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5FC" w14:textId="77777777" w:rsidR="00D85D25" w:rsidRPr="009C77B2" w:rsidRDefault="00D85D25" w:rsidP="002E5A4D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ľahko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5FD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5FE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5FF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00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01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02" w14:textId="77777777" w:rsidR="00D85D25" w:rsidRPr="009C77B2" w:rsidRDefault="00D85D25" w:rsidP="00D85D2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nikdy, je to pre mňa ťažké</w:t>
            </w:r>
          </w:p>
        </w:tc>
      </w:tr>
      <w:tr w:rsidR="002E5A4D" w:rsidRPr="009C77B2" w14:paraId="7675F60C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04" w14:textId="77777777" w:rsidR="00D85D25" w:rsidRPr="009C77B2" w:rsidRDefault="00D85D25" w:rsidP="00D85D2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 xml:space="preserve">Dokážem prijať skupinové rozhodnutie 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05" w14:textId="77777777" w:rsidR="00D85D25" w:rsidRPr="009C77B2" w:rsidRDefault="00D85D25" w:rsidP="002E5A4D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ľahko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06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07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08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09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0A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0B" w14:textId="77777777" w:rsidR="00D85D25" w:rsidRPr="009C77B2" w:rsidRDefault="00D85D25" w:rsidP="00D85D2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nikdy, je to pre mňa ťažké</w:t>
            </w:r>
          </w:p>
        </w:tc>
      </w:tr>
      <w:tr w:rsidR="002E5A4D" w:rsidRPr="009C77B2" w14:paraId="7675F615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0D" w14:textId="77777777" w:rsidR="00D85D25" w:rsidRPr="009C77B2" w:rsidRDefault="00D85D25" w:rsidP="00D85D2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Pri práci sa zameriavam na dosiahnutie cieľa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0E" w14:textId="77777777" w:rsidR="00D85D25" w:rsidRPr="009C77B2" w:rsidRDefault="00D85D25" w:rsidP="002E5A4D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0F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10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11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12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13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14" w14:textId="77777777" w:rsidR="00D85D25" w:rsidRPr="009C77B2" w:rsidRDefault="00D85D25" w:rsidP="00D85D2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2E5A4D" w:rsidRPr="009C77B2" w14:paraId="7675F61E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16" w14:textId="77777777" w:rsidR="00D85D25" w:rsidRPr="009C77B2" w:rsidRDefault="00D85D25" w:rsidP="00D85D2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Voči iným som ústretový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17" w14:textId="77777777" w:rsidR="00D85D25" w:rsidRPr="009C77B2" w:rsidRDefault="00D85D25" w:rsidP="002E5A4D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18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19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1A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1B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1C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1D" w14:textId="77777777" w:rsidR="00D85D25" w:rsidRPr="009C77B2" w:rsidRDefault="00D85D25" w:rsidP="00D85D2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2E5A4D" w:rsidRPr="009C77B2" w14:paraId="7675F627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1F" w14:textId="77777777" w:rsidR="00D85D25" w:rsidRPr="009C77B2" w:rsidRDefault="008A556A" w:rsidP="00D85D25">
            <w:pPr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>Zaujímam sa o to</w:t>
            </w:r>
            <w:r w:rsidR="00D85D25" w:rsidRPr="009C77B2">
              <w:rPr>
                <w:color w:val="000000" w:themeColor="text1"/>
                <w:lang w:val="sk-SK"/>
              </w:rPr>
              <w:t>, čo iní v tíme robia a čo hovoria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20" w14:textId="77777777" w:rsidR="00D85D25" w:rsidRPr="009C77B2" w:rsidRDefault="00D85D25" w:rsidP="002E5A4D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dôležité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21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22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23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24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14:paraId="7675F625" w14:textId="77777777" w:rsidR="00D85D25" w:rsidRPr="009C77B2" w:rsidRDefault="00D85D2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26" w14:textId="77777777" w:rsidR="00D85D25" w:rsidRPr="009C77B2" w:rsidRDefault="00D85D25" w:rsidP="00D85D2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Vôbec mi na tom nezáleží</w:t>
            </w:r>
          </w:p>
        </w:tc>
      </w:tr>
    </w:tbl>
    <w:p w14:paraId="7675F628" w14:textId="77777777" w:rsidR="002E5A4D" w:rsidRPr="009C77B2" w:rsidRDefault="002E5A4D" w:rsidP="002E5A4D">
      <w:pPr>
        <w:spacing w:after="0"/>
        <w:rPr>
          <w:sz w:val="20"/>
          <w:lang w:val="sk-SK"/>
        </w:rPr>
      </w:pPr>
    </w:p>
    <w:tbl>
      <w:tblPr>
        <w:tblStyle w:val="Mriekatabuky"/>
        <w:tblW w:w="1017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42"/>
        <w:gridCol w:w="1700"/>
        <w:gridCol w:w="510"/>
        <w:gridCol w:w="510"/>
        <w:gridCol w:w="511"/>
        <w:gridCol w:w="510"/>
        <w:gridCol w:w="511"/>
        <w:gridCol w:w="1700"/>
      </w:tblGrid>
      <w:tr w:rsidR="002E5A4D" w:rsidRPr="009C77B2" w14:paraId="7675F62A" w14:textId="77777777" w:rsidTr="002E5A4D">
        <w:trPr>
          <w:gridAfter w:val="8"/>
          <w:wAfter w:w="7794" w:type="dxa"/>
          <w:trHeight w:hRule="exact" w:val="431"/>
        </w:trPr>
        <w:tc>
          <w:tcPr>
            <w:tcW w:w="2376" w:type="dxa"/>
            <w:shd w:val="clear" w:color="auto" w:fill="2E74B5" w:themeFill="accent1" w:themeFillShade="BF"/>
            <w:vAlign w:val="center"/>
          </w:tcPr>
          <w:p w14:paraId="7675F629" w14:textId="77777777" w:rsidR="002E5A4D" w:rsidRPr="009C77B2" w:rsidRDefault="002E5A4D" w:rsidP="000D7AF5">
            <w:pPr>
              <w:pStyle w:val="Nadpis2"/>
              <w:outlineLvl w:val="1"/>
              <w:rPr>
                <w:b/>
              </w:rPr>
            </w:pPr>
            <w:r w:rsidRPr="009C77B2">
              <w:rPr>
                <w:b/>
                <w:color w:val="FFFFFF" w:themeColor="background1"/>
              </w:rPr>
              <w:t>Riešenie problémov</w:t>
            </w:r>
          </w:p>
        </w:tc>
      </w:tr>
      <w:tr w:rsidR="002E5A4D" w:rsidRPr="009C77B2" w14:paraId="7675F633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2B" w14:textId="77777777" w:rsidR="002E5A4D" w:rsidRPr="009C77B2" w:rsidRDefault="002E5A4D" w:rsidP="002E5A4D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Musím súčasne robiť viac vecí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2C" w14:textId="77777777" w:rsidR="002E5A4D" w:rsidRPr="009C77B2" w:rsidRDefault="002E5A4D" w:rsidP="002E5A4D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Stáva sa mi to veľmi často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nil"/>
            </w:tcBorders>
            <w:vAlign w:val="center"/>
          </w:tcPr>
          <w:p w14:paraId="7675F62D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62E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62F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630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single" w:sz="12" w:space="0" w:color="2E74B5" w:themeColor="accent1" w:themeShade="BF"/>
            </w:tcBorders>
            <w:vAlign w:val="center"/>
          </w:tcPr>
          <w:p w14:paraId="7675F631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32" w14:textId="77777777" w:rsidR="002E5A4D" w:rsidRPr="009C77B2" w:rsidRDefault="002E5A4D" w:rsidP="002E5A4D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2E5A4D" w:rsidRPr="009C77B2" w14:paraId="7675F63C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34" w14:textId="77777777" w:rsidR="002E5A4D" w:rsidRPr="009C77B2" w:rsidRDefault="008A556A" w:rsidP="002E5A4D">
            <w:pPr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>Nové situácie sú pre mňa</w:t>
            </w:r>
            <w:r w:rsidR="002E5A4D" w:rsidRPr="009C77B2">
              <w:rPr>
                <w:color w:val="000000" w:themeColor="text1"/>
                <w:lang w:val="sk-SK"/>
              </w:rPr>
              <w:t xml:space="preserve"> výzvou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35" w14:textId="77777777" w:rsidR="002E5A4D" w:rsidRPr="009C77B2" w:rsidRDefault="002E5A4D" w:rsidP="002E5A4D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36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37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38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39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3A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3B" w14:textId="77777777" w:rsidR="002E5A4D" w:rsidRPr="009C77B2" w:rsidRDefault="002E5A4D" w:rsidP="002E5A4D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2E5A4D" w:rsidRPr="009C77B2" w14:paraId="7675F645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3D" w14:textId="77777777" w:rsidR="002E5A4D" w:rsidRPr="009C77B2" w:rsidRDefault="002E5A4D" w:rsidP="008A556A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 xml:space="preserve">Dokážem rozoznať </w:t>
            </w:r>
            <w:r w:rsidR="008A556A">
              <w:rPr>
                <w:color w:val="000000" w:themeColor="text1"/>
                <w:lang w:val="sk-SK"/>
              </w:rPr>
              <w:t>jadro a štruktúru</w:t>
            </w:r>
            <w:r w:rsidRPr="009C77B2">
              <w:rPr>
                <w:color w:val="000000" w:themeColor="text1"/>
                <w:lang w:val="sk-SK"/>
              </w:rPr>
              <w:t xml:space="preserve"> problémov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3E" w14:textId="77777777" w:rsidR="002E5A4D" w:rsidRPr="009C77B2" w:rsidRDefault="002E5A4D" w:rsidP="002E5A4D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3F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40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41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42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43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44" w14:textId="77777777" w:rsidR="002E5A4D" w:rsidRPr="009C77B2" w:rsidRDefault="002E5A4D" w:rsidP="002E5A4D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2E5A4D" w:rsidRPr="009C77B2" w14:paraId="7675F64E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46" w14:textId="77777777" w:rsidR="002E5A4D" w:rsidRPr="009C77B2" w:rsidRDefault="002E5A4D" w:rsidP="002E5A4D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uvažovať a rozmýšľať v súvislostiach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47" w14:textId="77777777" w:rsidR="002E5A4D" w:rsidRPr="009C77B2" w:rsidRDefault="002E5A4D" w:rsidP="002E5A4D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48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49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4A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4B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4C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4D" w14:textId="77777777" w:rsidR="002E5A4D" w:rsidRPr="009C77B2" w:rsidRDefault="002E5A4D" w:rsidP="002E5A4D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2E5A4D" w:rsidRPr="009C77B2" w14:paraId="7675F657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4F" w14:textId="77777777" w:rsidR="002E5A4D" w:rsidRPr="009C77B2" w:rsidRDefault="002E5A4D" w:rsidP="008A556A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 xml:space="preserve">Zložité situácie </w:t>
            </w:r>
            <w:r w:rsidR="008A556A">
              <w:rPr>
                <w:color w:val="000000" w:themeColor="text1"/>
                <w:lang w:val="sk-SK"/>
              </w:rPr>
              <w:t>dokážem vyriešiť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50" w14:textId="77777777" w:rsidR="002E5A4D" w:rsidRPr="009C77B2" w:rsidRDefault="002E5A4D" w:rsidP="002E5A4D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51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52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53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54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55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56" w14:textId="77777777" w:rsidR="002E5A4D" w:rsidRPr="009C77B2" w:rsidRDefault="002E5A4D" w:rsidP="002E5A4D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2E5A4D" w:rsidRPr="009C77B2" w14:paraId="7675F660" w14:textId="77777777" w:rsidTr="002E5A4D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58" w14:textId="77777777" w:rsidR="002E5A4D" w:rsidRPr="009C77B2" w:rsidRDefault="002E5A4D" w:rsidP="002E5A4D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Na svoju intuíciu sa môžem spoľahnúť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59" w14:textId="77777777" w:rsidR="002E5A4D" w:rsidRPr="009C77B2" w:rsidRDefault="002E5A4D" w:rsidP="002E5A4D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5A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5B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5C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5D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14:paraId="7675F65E" w14:textId="77777777" w:rsidR="002E5A4D" w:rsidRPr="009C77B2" w:rsidRDefault="002E5A4D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5F" w14:textId="77777777" w:rsidR="002E5A4D" w:rsidRPr="009C77B2" w:rsidRDefault="002E5A4D" w:rsidP="002E5A4D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</w:tbl>
    <w:p w14:paraId="7675F661" w14:textId="77777777" w:rsidR="002E5A4D" w:rsidRPr="009C77B2" w:rsidRDefault="002E5A4D" w:rsidP="00D20B43">
      <w:pPr>
        <w:rPr>
          <w:lang w:val="sk-SK"/>
        </w:rPr>
      </w:pPr>
    </w:p>
    <w:p w14:paraId="7675F662" w14:textId="77777777" w:rsidR="002E5A4D" w:rsidRPr="009C77B2" w:rsidRDefault="002E5A4D" w:rsidP="00D20B43">
      <w:pPr>
        <w:rPr>
          <w:lang w:val="sk-SK"/>
        </w:rPr>
      </w:pPr>
      <w:r w:rsidRPr="009C77B2">
        <w:rPr>
          <w:lang w:val="sk-SK"/>
        </w:rPr>
        <w:br w:type="page"/>
      </w:r>
    </w:p>
    <w:tbl>
      <w:tblPr>
        <w:tblStyle w:val="Mriekatabuky"/>
        <w:tblW w:w="1017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550"/>
        <w:gridCol w:w="1700"/>
        <w:gridCol w:w="510"/>
        <w:gridCol w:w="510"/>
        <w:gridCol w:w="511"/>
        <w:gridCol w:w="510"/>
        <w:gridCol w:w="511"/>
        <w:gridCol w:w="1700"/>
      </w:tblGrid>
      <w:tr w:rsidR="002E5A4D" w:rsidRPr="009C77B2" w14:paraId="7675F664" w14:textId="77777777" w:rsidTr="002E5A4D">
        <w:trPr>
          <w:gridAfter w:val="8"/>
          <w:wAfter w:w="8502" w:type="dxa"/>
          <w:trHeight w:hRule="exact" w:val="431"/>
        </w:trPr>
        <w:tc>
          <w:tcPr>
            <w:tcW w:w="1668" w:type="dxa"/>
            <w:shd w:val="clear" w:color="auto" w:fill="2E74B5" w:themeFill="accent1" w:themeFillShade="BF"/>
            <w:vAlign w:val="center"/>
          </w:tcPr>
          <w:p w14:paraId="7675F663" w14:textId="77777777" w:rsidR="002E5A4D" w:rsidRPr="009C77B2" w:rsidRDefault="002E5A4D" w:rsidP="000D7AF5">
            <w:pPr>
              <w:pStyle w:val="Nadpis2"/>
              <w:outlineLvl w:val="1"/>
              <w:rPr>
                <w:b/>
              </w:rPr>
            </w:pPr>
            <w:r w:rsidRPr="009C77B2">
              <w:rPr>
                <w:b/>
                <w:color w:val="FFFFFF" w:themeColor="background1"/>
              </w:rPr>
              <w:lastRenderedPageBreak/>
              <w:t>Kreativita</w:t>
            </w:r>
          </w:p>
        </w:tc>
      </w:tr>
      <w:tr w:rsidR="004D23B9" w:rsidRPr="009C77B2" w14:paraId="7675F66D" w14:textId="77777777" w:rsidTr="004D23B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65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zvoliť rôzne postupy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66" w14:textId="77777777" w:rsidR="004D23B9" w:rsidRPr="009C77B2" w:rsidRDefault="004D23B9" w:rsidP="004D23B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nil"/>
            </w:tcBorders>
            <w:vAlign w:val="center"/>
          </w:tcPr>
          <w:p w14:paraId="7675F667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668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669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66A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single" w:sz="12" w:space="0" w:color="2E74B5" w:themeColor="accent1" w:themeShade="BF"/>
            </w:tcBorders>
            <w:vAlign w:val="center"/>
          </w:tcPr>
          <w:p w14:paraId="7675F66B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6C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4D23B9" w:rsidRPr="009C77B2" w14:paraId="7675F676" w14:textId="77777777" w:rsidTr="004D23B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6E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Skúšam nové možnosti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6F" w14:textId="77777777" w:rsidR="004D23B9" w:rsidRPr="009C77B2" w:rsidRDefault="004D23B9" w:rsidP="004D23B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70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71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72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73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74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75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4D23B9" w:rsidRPr="009C77B2" w14:paraId="7675F67F" w14:textId="77777777" w:rsidTr="004D23B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77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Mám neobmedzenú fantáziu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78" w14:textId="77777777" w:rsidR="004D23B9" w:rsidRPr="009C77B2" w:rsidRDefault="004D23B9" w:rsidP="004D23B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79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7A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7B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7C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7D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7E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4D23B9" w:rsidRPr="009C77B2" w14:paraId="7675F688" w14:textId="77777777" w:rsidTr="004D23B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80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improvizovať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81" w14:textId="77777777" w:rsidR="004D23B9" w:rsidRPr="009C77B2" w:rsidRDefault="004D23B9" w:rsidP="004D23B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82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83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84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85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86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87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4D23B9" w:rsidRPr="009C77B2" w14:paraId="7675F691" w14:textId="77777777" w:rsidTr="004D23B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89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Som spontánny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8A" w14:textId="77777777" w:rsidR="004D23B9" w:rsidRPr="009C77B2" w:rsidRDefault="004D23B9" w:rsidP="004D23B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8B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8C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8D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8E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8F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90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4D23B9" w:rsidRPr="009C77B2" w14:paraId="7675F69A" w14:textId="77777777" w:rsidTr="004D23B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92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Bavia ma kreatívne práce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93" w14:textId="77777777" w:rsidR="004D23B9" w:rsidRPr="009C77B2" w:rsidRDefault="004D23B9" w:rsidP="004D23B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94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95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96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97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14:paraId="7675F698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99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</w:tbl>
    <w:p w14:paraId="7675F69B" w14:textId="77777777" w:rsidR="004D23B9" w:rsidRPr="00A42C5A" w:rsidRDefault="004D23B9" w:rsidP="004D23B9">
      <w:pPr>
        <w:spacing w:after="0"/>
        <w:rPr>
          <w:sz w:val="10"/>
          <w:szCs w:val="10"/>
          <w:lang w:val="sk-SK"/>
        </w:rPr>
      </w:pPr>
    </w:p>
    <w:tbl>
      <w:tblPr>
        <w:tblStyle w:val="Mriekatabuky"/>
        <w:tblW w:w="1017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550"/>
        <w:gridCol w:w="1700"/>
        <w:gridCol w:w="510"/>
        <w:gridCol w:w="510"/>
        <w:gridCol w:w="511"/>
        <w:gridCol w:w="510"/>
        <w:gridCol w:w="511"/>
        <w:gridCol w:w="1700"/>
      </w:tblGrid>
      <w:tr w:rsidR="004D23B9" w:rsidRPr="009C77B2" w14:paraId="7675F69D" w14:textId="77777777" w:rsidTr="000D7AF5">
        <w:trPr>
          <w:gridAfter w:val="8"/>
          <w:wAfter w:w="8502" w:type="dxa"/>
          <w:trHeight w:hRule="exact" w:val="431"/>
        </w:trPr>
        <w:tc>
          <w:tcPr>
            <w:tcW w:w="1668" w:type="dxa"/>
            <w:shd w:val="clear" w:color="auto" w:fill="2E74B5" w:themeFill="accent1" w:themeFillShade="BF"/>
            <w:vAlign w:val="center"/>
          </w:tcPr>
          <w:p w14:paraId="7675F69C" w14:textId="77777777" w:rsidR="004D23B9" w:rsidRPr="009C77B2" w:rsidRDefault="004D23B9" w:rsidP="000D7AF5">
            <w:pPr>
              <w:pStyle w:val="Nadpis2"/>
              <w:outlineLvl w:val="1"/>
              <w:rPr>
                <w:b/>
              </w:rPr>
            </w:pPr>
            <w:r w:rsidRPr="009C77B2">
              <w:rPr>
                <w:b/>
                <w:color w:val="FFFFFF" w:themeColor="background1"/>
              </w:rPr>
              <w:t>Samostatnosť</w:t>
            </w:r>
          </w:p>
        </w:tc>
      </w:tr>
      <w:tr w:rsidR="004D23B9" w:rsidRPr="009C77B2" w14:paraId="7675F6A6" w14:textId="77777777" w:rsidTr="004D23B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9E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sa rozhodovať samostatne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9F" w14:textId="77777777" w:rsidR="004D23B9" w:rsidRPr="009C77B2" w:rsidRDefault="004D23B9" w:rsidP="004D23B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nil"/>
            </w:tcBorders>
            <w:vAlign w:val="center"/>
          </w:tcPr>
          <w:p w14:paraId="7675F6A0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6A1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6A2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6A3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single" w:sz="12" w:space="0" w:color="2E74B5" w:themeColor="accent1" w:themeShade="BF"/>
            </w:tcBorders>
            <w:vAlign w:val="center"/>
          </w:tcPr>
          <w:p w14:paraId="7675F6A4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A5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4D23B9" w:rsidRPr="009C77B2" w14:paraId="7675F6AF" w14:textId="77777777" w:rsidTr="004D23B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A7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zastávať svoj názor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A8" w14:textId="77777777" w:rsidR="004D23B9" w:rsidRPr="009C77B2" w:rsidRDefault="004D23B9" w:rsidP="004D23B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A9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AA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AB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AC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AD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AE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4D23B9" w:rsidRPr="009C77B2" w14:paraId="7675F6B8" w14:textId="77777777" w:rsidTr="004D23B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B0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oddeliť osobu od témy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B1" w14:textId="77777777" w:rsidR="004D23B9" w:rsidRPr="009C77B2" w:rsidRDefault="004D23B9" w:rsidP="004D23B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ľahko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B2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B3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B4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B5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B6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B7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4D23B9" w:rsidRPr="009C77B2" w14:paraId="7675F6C1" w14:textId="77777777" w:rsidTr="004D23B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B9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Rešpektujem stanovené podmienky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BA" w14:textId="77777777" w:rsidR="004D23B9" w:rsidRPr="009C77B2" w:rsidRDefault="004D23B9" w:rsidP="004D23B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BB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BC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BD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BE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BF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C0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4D23B9" w:rsidRPr="009C77B2" w14:paraId="7675F6CA" w14:textId="77777777" w:rsidTr="004D23B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C2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Svoju prácu plánujem a robím sám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C3" w14:textId="77777777" w:rsidR="004D23B9" w:rsidRPr="009C77B2" w:rsidRDefault="004D23B9" w:rsidP="004D23B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C4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C5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C6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C7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C8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C9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4D23B9" w:rsidRPr="009C77B2" w14:paraId="7675F6D3" w14:textId="77777777" w:rsidTr="004D23B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CB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Ak je potrebné</w:t>
            </w:r>
            <w:r w:rsidR="008A556A">
              <w:rPr>
                <w:color w:val="000000" w:themeColor="text1"/>
                <w:lang w:val="sk-SK"/>
              </w:rPr>
              <w:t>,</w:t>
            </w:r>
            <w:r w:rsidRPr="009C77B2">
              <w:rPr>
                <w:color w:val="000000" w:themeColor="text1"/>
                <w:lang w:val="sk-SK"/>
              </w:rPr>
              <w:t xml:space="preserve"> </w:t>
            </w:r>
            <w:r w:rsidR="000D7AF5" w:rsidRPr="009C77B2">
              <w:rPr>
                <w:color w:val="000000" w:themeColor="text1"/>
                <w:lang w:val="sk-SK"/>
              </w:rPr>
              <w:t>viem požiadať</w:t>
            </w:r>
            <w:r w:rsidRPr="009C77B2">
              <w:rPr>
                <w:color w:val="000000" w:themeColor="text1"/>
                <w:lang w:val="sk-SK"/>
              </w:rPr>
              <w:t xml:space="preserve"> iných o pomoc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CC" w14:textId="77777777" w:rsidR="004D23B9" w:rsidRPr="009C77B2" w:rsidRDefault="004D23B9" w:rsidP="004D23B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Je to pre mňa ľahké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CD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CE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CF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6D0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14:paraId="7675F6D1" w14:textId="77777777" w:rsidR="004D23B9" w:rsidRPr="009C77B2" w:rsidRDefault="004D23B9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D2" w14:textId="77777777" w:rsidR="004D23B9" w:rsidRPr="009C77B2" w:rsidRDefault="004D23B9" w:rsidP="004D23B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Je to pre mňa ťažké</w:t>
            </w:r>
          </w:p>
        </w:tc>
      </w:tr>
    </w:tbl>
    <w:p w14:paraId="7675F6D4" w14:textId="77777777" w:rsidR="000D7AF5" w:rsidRPr="00A42C5A" w:rsidRDefault="000D7AF5" w:rsidP="000D7AF5">
      <w:pPr>
        <w:spacing w:after="0"/>
        <w:rPr>
          <w:sz w:val="10"/>
          <w:szCs w:val="10"/>
          <w:lang w:val="sk-SK"/>
        </w:rPr>
      </w:pPr>
    </w:p>
    <w:tbl>
      <w:tblPr>
        <w:tblStyle w:val="Mriekatabuky"/>
        <w:tblW w:w="1017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550"/>
        <w:gridCol w:w="1700"/>
        <w:gridCol w:w="510"/>
        <w:gridCol w:w="510"/>
        <w:gridCol w:w="511"/>
        <w:gridCol w:w="510"/>
        <w:gridCol w:w="511"/>
        <w:gridCol w:w="1700"/>
      </w:tblGrid>
      <w:tr w:rsidR="000D7AF5" w:rsidRPr="009C77B2" w14:paraId="7675F6D6" w14:textId="77777777" w:rsidTr="000D7AF5">
        <w:trPr>
          <w:gridAfter w:val="8"/>
          <w:wAfter w:w="8502" w:type="dxa"/>
          <w:trHeight w:hRule="exact" w:val="431"/>
        </w:trPr>
        <w:tc>
          <w:tcPr>
            <w:tcW w:w="1668" w:type="dxa"/>
            <w:shd w:val="clear" w:color="auto" w:fill="2E74B5" w:themeFill="accent1" w:themeFillShade="BF"/>
            <w:vAlign w:val="center"/>
          </w:tcPr>
          <w:p w14:paraId="7675F6D5" w14:textId="77777777" w:rsidR="000D7AF5" w:rsidRPr="009C77B2" w:rsidRDefault="000D7AF5" w:rsidP="000D7AF5">
            <w:pPr>
              <w:pStyle w:val="Nadpis2"/>
              <w:outlineLvl w:val="1"/>
              <w:rPr>
                <w:b/>
              </w:rPr>
            </w:pPr>
            <w:r w:rsidRPr="009C77B2">
              <w:rPr>
                <w:b/>
                <w:color w:val="FFFFFF" w:themeColor="background1"/>
              </w:rPr>
              <w:t>Výkonnosť</w:t>
            </w:r>
          </w:p>
        </w:tc>
      </w:tr>
      <w:tr w:rsidR="000D7AF5" w:rsidRPr="009C77B2" w14:paraId="7675F6DF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D7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Viem si sám rozdeliť a naplánovať svoj čas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D8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nil"/>
            </w:tcBorders>
            <w:vAlign w:val="center"/>
          </w:tcPr>
          <w:p w14:paraId="7675F6D9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6DA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6DB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6DC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single" w:sz="12" w:space="0" w:color="2E74B5" w:themeColor="accent1" w:themeShade="BF"/>
            </w:tcBorders>
            <w:vAlign w:val="center"/>
          </w:tcPr>
          <w:p w14:paraId="7675F6DD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DE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6E8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E0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Mám dôveru vo svoje schopnosti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E1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E2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E3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E4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E5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E6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E7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6F1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E9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pracovať v časovom strese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EA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EB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EC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ED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EE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EF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F0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6FA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F2" w14:textId="77777777" w:rsidR="000D7AF5" w:rsidRPr="009C77B2" w:rsidRDefault="008A556A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v práci vytrvať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F3" w14:textId="77777777" w:rsidR="000D7AF5" w:rsidRPr="009C77B2" w:rsidRDefault="008A556A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F4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F5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F6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F7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6F8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6F9" w14:textId="77777777" w:rsidR="000D7AF5" w:rsidRPr="009C77B2" w:rsidRDefault="008A556A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03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6FB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Rýchlo sa „zregenerujem“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6FC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6FD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6FE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6FF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00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01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02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0C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04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Mám „jasno“ v tom čo chcem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05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Vždy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06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07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08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09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14:paraId="7675F70A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0B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Málokedy</w:t>
            </w:r>
          </w:p>
        </w:tc>
      </w:tr>
    </w:tbl>
    <w:p w14:paraId="7675F70D" w14:textId="77777777" w:rsidR="000D7AF5" w:rsidRPr="00A42C5A" w:rsidRDefault="000D7AF5" w:rsidP="009C77B2">
      <w:pPr>
        <w:spacing w:after="0"/>
        <w:rPr>
          <w:sz w:val="10"/>
          <w:szCs w:val="10"/>
          <w:lang w:val="sk-SK"/>
        </w:rPr>
      </w:pPr>
    </w:p>
    <w:tbl>
      <w:tblPr>
        <w:tblStyle w:val="Mriekatabuky"/>
        <w:tblW w:w="1017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"/>
        <w:gridCol w:w="1842"/>
        <w:gridCol w:w="1700"/>
        <w:gridCol w:w="510"/>
        <w:gridCol w:w="510"/>
        <w:gridCol w:w="511"/>
        <w:gridCol w:w="510"/>
        <w:gridCol w:w="511"/>
        <w:gridCol w:w="1700"/>
      </w:tblGrid>
      <w:tr w:rsidR="000D7AF5" w:rsidRPr="009C77B2" w14:paraId="7675F70F" w14:textId="77777777" w:rsidTr="000D7AF5">
        <w:trPr>
          <w:gridAfter w:val="9"/>
          <w:wAfter w:w="8502" w:type="dxa"/>
          <w:trHeight w:hRule="exact" w:val="431"/>
        </w:trPr>
        <w:tc>
          <w:tcPr>
            <w:tcW w:w="1668" w:type="dxa"/>
            <w:shd w:val="clear" w:color="auto" w:fill="2E74B5" w:themeFill="accent1" w:themeFillShade="BF"/>
            <w:vAlign w:val="center"/>
          </w:tcPr>
          <w:p w14:paraId="7675F70E" w14:textId="77777777" w:rsidR="000D7AF5" w:rsidRPr="009C77B2" w:rsidRDefault="000D7AF5" w:rsidP="000D7AF5">
            <w:pPr>
              <w:pStyle w:val="Nadpis2"/>
              <w:outlineLvl w:val="1"/>
              <w:rPr>
                <w:b/>
              </w:rPr>
            </w:pPr>
            <w:r w:rsidRPr="009C77B2">
              <w:rPr>
                <w:b/>
                <w:color w:val="FFFFFF" w:themeColor="background1"/>
              </w:rPr>
              <w:t>Zodpovednosť</w:t>
            </w:r>
          </w:p>
        </w:tc>
      </w:tr>
      <w:tr w:rsidR="000D7AF5" w:rsidRPr="009C77B2" w14:paraId="7675F718" w14:textId="77777777" w:rsidTr="000D7AF5">
        <w:trPr>
          <w:trHeight w:hRule="exact" w:val="431"/>
        </w:trPr>
        <w:tc>
          <w:tcPr>
            <w:tcW w:w="4218" w:type="dxa"/>
            <w:gridSpan w:val="3"/>
            <w:vAlign w:val="center"/>
          </w:tcPr>
          <w:p w14:paraId="7675F710" w14:textId="77777777" w:rsidR="000D7AF5" w:rsidRPr="009C77B2" w:rsidRDefault="008A556A" w:rsidP="000D7AF5">
            <w:pPr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>Je na mňa spoľahnutie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11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nil"/>
            </w:tcBorders>
            <w:vAlign w:val="center"/>
          </w:tcPr>
          <w:p w14:paraId="7675F712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13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14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15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single" w:sz="12" w:space="0" w:color="2E74B5" w:themeColor="accent1" w:themeShade="BF"/>
            </w:tcBorders>
            <w:vAlign w:val="center"/>
          </w:tcPr>
          <w:p w14:paraId="7675F716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17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21" w14:textId="77777777" w:rsidTr="000D7AF5">
        <w:trPr>
          <w:trHeight w:hRule="exact" w:val="431"/>
        </w:trPr>
        <w:tc>
          <w:tcPr>
            <w:tcW w:w="4218" w:type="dxa"/>
            <w:gridSpan w:val="3"/>
            <w:vAlign w:val="center"/>
          </w:tcPr>
          <w:p w14:paraId="7675F719" w14:textId="7662726B" w:rsidR="000D7AF5" w:rsidRPr="009C77B2" w:rsidRDefault="000D7AF5" w:rsidP="00194B9E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 xml:space="preserve">Uvedomujem si dôsledky svojho </w:t>
            </w:r>
            <w:r w:rsidR="00194B9E">
              <w:rPr>
                <w:color w:val="000000" w:themeColor="text1"/>
                <w:lang w:val="sk-SK"/>
              </w:rPr>
              <w:t>konania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1A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ľahko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1B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1C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1D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1E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1F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20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ťažko</w:t>
            </w:r>
          </w:p>
        </w:tc>
      </w:tr>
      <w:tr w:rsidR="000D7AF5" w:rsidRPr="009C77B2" w14:paraId="7675F72A" w14:textId="77777777" w:rsidTr="000D7AF5">
        <w:trPr>
          <w:trHeight w:hRule="exact" w:val="431"/>
        </w:trPr>
        <w:tc>
          <w:tcPr>
            <w:tcW w:w="4218" w:type="dxa"/>
            <w:gridSpan w:val="3"/>
            <w:vAlign w:val="center"/>
          </w:tcPr>
          <w:p w14:paraId="7675F722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Dodržím to, čo som povedal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23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24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25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26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27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28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29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33" w14:textId="77777777" w:rsidTr="000D7AF5">
        <w:trPr>
          <w:trHeight w:hRule="exact" w:val="431"/>
        </w:trPr>
        <w:tc>
          <w:tcPr>
            <w:tcW w:w="4218" w:type="dxa"/>
            <w:gridSpan w:val="3"/>
            <w:vAlign w:val="center"/>
          </w:tcPr>
          <w:p w14:paraId="7675F72B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prijať zodpovednosť za svoje činy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2C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2D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2E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2F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30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31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32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3C" w14:textId="77777777" w:rsidTr="000D7AF5">
        <w:trPr>
          <w:trHeight w:hRule="exact" w:val="431"/>
        </w:trPr>
        <w:tc>
          <w:tcPr>
            <w:tcW w:w="4218" w:type="dxa"/>
            <w:gridSpan w:val="3"/>
            <w:vAlign w:val="center"/>
          </w:tcPr>
          <w:p w14:paraId="7675F734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si vybrať, zvoliť, rozhodnúť sa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35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ľahko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36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37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38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39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3A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3B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ťažko</w:t>
            </w:r>
          </w:p>
        </w:tc>
      </w:tr>
      <w:tr w:rsidR="000D7AF5" w:rsidRPr="009C77B2" w14:paraId="7675F745" w14:textId="77777777" w:rsidTr="000D7AF5">
        <w:trPr>
          <w:trHeight w:hRule="exact" w:val="431"/>
        </w:trPr>
        <w:tc>
          <w:tcPr>
            <w:tcW w:w="4218" w:type="dxa"/>
            <w:gridSpan w:val="3"/>
            <w:vAlign w:val="center"/>
          </w:tcPr>
          <w:p w14:paraId="7675F73D" w14:textId="56D2A1B5" w:rsidR="00B20550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Uvedomujem si svoju rolu, pozíciu</w:t>
            </w:r>
          </w:p>
          <w:p w14:paraId="46F017C0" w14:textId="77777777" w:rsidR="00B20550" w:rsidRPr="00B20550" w:rsidRDefault="00B20550" w:rsidP="00B20550">
            <w:pPr>
              <w:rPr>
                <w:lang w:val="sk-SK"/>
              </w:rPr>
            </w:pPr>
          </w:p>
          <w:p w14:paraId="40D281A0" w14:textId="77777777" w:rsidR="00B20550" w:rsidRPr="00B20550" w:rsidRDefault="00B20550" w:rsidP="00B20550">
            <w:pPr>
              <w:rPr>
                <w:lang w:val="sk-SK"/>
              </w:rPr>
            </w:pPr>
          </w:p>
          <w:p w14:paraId="7D519AEC" w14:textId="77777777" w:rsidR="00B20550" w:rsidRPr="00B20550" w:rsidRDefault="00B20550" w:rsidP="00B20550">
            <w:pPr>
              <w:rPr>
                <w:lang w:val="sk-SK"/>
              </w:rPr>
            </w:pPr>
          </w:p>
          <w:p w14:paraId="6992758B" w14:textId="617DB346" w:rsidR="00B20550" w:rsidRDefault="00B20550" w:rsidP="00B20550">
            <w:pPr>
              <w:rPr>
                <w:lang w:val="sk-SK"/>
              </w:rPr>
            </w:pPr>
          </w:p>
          <w:p w14:paraId="3427DAD8" w14:textId="77777777" w:rsidR="00B20550" w:rsidRPr="00B20550" w:rsidRDefault="00B20550" w:rsidP="00B20550">
            <w:pPr>
              <w:rPr>
                <w:lang w:val="sk-SK"/>
              </w:rPr>
            </w:pPr>
          </w:p>
          <w:p w14:paraId="2E5377F9" w14:textId="340AB6BD" w:rsidR="00B20550" w:rsidRDefault="00B20550" w:rsidP="00B20550">
            <w:pPr>
              <w:rPr>
                <w:lang w:val="sk-SK"/>
              </w:rPr>
            </w:pPr>
          </w:p>
          <w:p w14:paraId="1A112E1B" w14:textId="7323C80C" w:rsidR="00B20550" w:rsidRDefault="00B20550" w:rsidP="00B20550">
            <w:pPr>
              <w:rPr>
                <w:lang w:val="sk-SK"/>
              </w:rPr>
            </w:pPr>
          </w:p>
          <w:p w14:paraId="3EBE698C" w14:textId="77777777" w:rsidR="000D7AF5" w:rsidRPr="00B20550" w:rsidRDefault="000D7AF5" w:rsidP="00B20550">
            <w:pPr>
              <w:rPr>
                <w:lang w:val="sk-SK"/>
              </w:rPr>
            </w:pP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3E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Vždy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3F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40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41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42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14:paraId="7675F743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44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nikdy</w:t>
            </w:r>
          </w:p>
        </w:tc>
      </w:tr>
      <w:tr w:rsidR="000D7AF5" w:rsidRPr="009C77B2" w14:paraId="7675F747" w14:textId="77777777" w:rsidTr="000D7AF5">
        <w:trPr>
          <w:gridAfter w:val="8"/>
          <w:wAfter w:w="7794" w:type="dxa"/>
          <w:trHeight w:hRule="exact" w:val="431"/>
        </w:trPr>
        <w:tc>
          <w:tcPr>
            <w:tcW w:w="2376" w:type="dxa"/>
            <w:gridSpan w:val="2"/>
            <w:shd w:val="clear" w:color="auto" w:fill="2E74B5" w:themeFill="accent1" w:themeFillShade="BF"/>
            <w:vAlign w:val="center"/>
          </w:tcPr>
          <w:p w14:paraId="7675F746" w14:textId="77777777" w:rsidR="000D7AF5" w:rsidRPr="009C77B2" w:rsidRDefault="000D7AF5" w:rsidP="000D7AF5">
            <w:pPr>
              <w:pStyle w:val="Nadpis2"/>
              <w:outlineLvl w:val="1"/>
              <w:rPr>
                <w:b/>
              </w:rPr>
            </w:pPr>
            <w:r w:rsidRPr="009C77B2">
              <w:rPr>
                <w:b/>
                <w:color w:val="FFFFFF" w:themeColor="background1"/>
              </w:rPr>
              <w:lastRenderedPageBreak/>
              <w:t>Schopnosť analýzy</w:t>
            </w:r>
          </w:p>
        </w:tc>
      </w:tr>
      <w:tr w:rsidR="000D7AF5" w:rsidRPr="009C77B2" w14:paraId="7675F750" w14:textId="77777777" w:rsidTr="000D7AF5">
        <w:trPr>
          <w:trHeight w:hRule="exact" w:val="431"/>
        </w:trPr>
        <w:tc>
          <w:tcPr>
            <w:tcW w:w="4218" w:type="dxa"/>
            <w:gridSpan w:val="3"/>
            <w:vAlign w:val="center"/>
          </w:tcPr>
          <w:p w14:paraId="7675F748" w14:textId="77777777" w:rsidR="000D7AF5" w:rsidRPr="009C77B2" w:rsidRDefault="008A556A" w:rsidP="008A556A">
            <w:pPr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>Rád rozmýšľam</w:t>
            </w:r>
            <w:r w:rsidR="000D7AF5" w:rsidRPr="009C77B2">
              <w:rPr>
                <w:color w:val="000000" w:themeColor="text1"/>
                <w:lang w:val="sk-SK"/>
              </w:rPr>
              <w:t xml:space="preserve"> nad </w:t>
            </w:r>
            <w:r>
              <w:rPr>
                <w:color w:val="000000" w:themeColor="text1"/>
                <w:lang w:val="sk-SK"/>
              </w:rPr>
              <w:t>riešením problémov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49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nil"/>
            </w:tcBorders>
            <w:vAlign w:val="center"/>
          </w:tcPr>
          <w:p w14:paraId="7675F74A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4B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4C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4D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single" w:sz="12" w:space="0" w:color="2E74B5" w:themeColor="accent1" w:themeShade="BF"/>
            </w:tcBorders>
            <w:vAlign w:val="center"/>
          </w:tcPr>
          <w:p w14:paraId="7675F74E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4F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59" w14:textId="77777777" w:rsidTr="000D7AF5">
        <w:trPr>
          <w:trHeight w:hRule="exact" w:val="431"/>
        </w:trPr>
        <w:tc>
          <w:tcPr>
            <w:tcW w:w="4218" w:type="dxa"/>
            <w:gridSpan w:val="3"/>
            <w:vAlign w:val="center"/>
          </w:tcPr>
          <w:p w14:paraId="7675F751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sa sústrediť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52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ľahko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53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54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55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56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57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58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ťažko</w:t>
            </w:r>
          </w:p>
        </w:tc>
      </w:tr>
      <w:tr w:rsidR="000D7AF5" w:rsidRPr="009C77B2" w14:paraId="7675F762" w14:textId="77777777" w:rsidTr="000D7AF5">
        <w:trPr>
          <w:trHeight w:hRule="exact" w:val="431"/>
        </w:trPr>
        <w:tc>
          <w:tcPr>
            <w:tcW w:w="4218" w:type="dxa"/>
            <w:gridSpan w:val="3"/>
            <w:vAlign w:val="center"/>
          </w:tcPr>
          <w:p w14:paraId="7675F75A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Viem rozoznať podstatné od nepodstatného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5B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5C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5D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5E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5F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60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61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6B" w14:textId="77777777" w:rsidTr="000D7AF5">
        <w:trPr>
          <w:trHeight w:hRule="exact" w:val="431"/>
        </w:trPr>
        <w:tc>
          <w:tcPr>
            <w:tcW w:w="4218" w:type="dxa"/>
            <w:gridSpan w:val="3"/>
            <w:vAlign w:val="center"/>
          </w:tcPr>
          <w:p w14:paraId="7675F763" w14:textId="77777777" w:rsidR="000D7AF5" w:rsidRPr="009C77B2" w:rsidRDefault="000D7AF5" w:rsidP="008A556A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</w:t>
            </w:r>
            <w:r w:rsidR="008A556A">
              <w:rPr>
                <w:color w:val="000000" w:themeColor="text1"/>
                <w:lang w:val="sk-SK"/>
              </w:rPr>
              <w:t>iem si urobiť obraz o probléme</w:t>
            </w:r>
            <w:r w:rsidRPr="009C77B2">
              <w:rPr>
                <w:color w:val="000000" w:themeColor="text1"/>
                <w:lang w:val="sk-SK"/>
              </w:rPr>
              <w:t xml:space="preserve"> </w:t>
            </w:r>
            <w:r w:rsidR="008A556A">
              <w:rPr>
                <w:color w:val="000000" w:themeColor="text1"/>
                <w:lang w:val="sk-SK"/>
              </w:rPr>
              <w:t>a zorientovať sa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64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65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66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67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68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69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6A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74" w14:textId="77777777" w:rsidTr="000D7AF5">
        <w:trPr>
          <w:trHeight w:hRule="exact" w:val="431"/>
        </w:trPr>
        <w:tc>
          <w:tcPr>
            <w:tcW w:w="4218" w:type="dxa"/>
            <w:gridSpan w:val="3"/>
            <w:vAlign w:val="center"/>
          </w:tcPr>
          <w:p w14:paraId="7675F76C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 xml:space="preserve">Dokážem rozoznať príčiny od dôsledkov 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6D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6E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6F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70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71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72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73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7D" w14:textId="77777777" w:rsidTr="000D7AF5">
        <w:trPr>
          <w:trHeight w:hRule="exact" w:val="431"/>
        </w:trPr>
        <w:tc>
          <w:tcPr>
            <w:tcW w:w="4218" w:type="dxa"/>
            <w:gridSpan w:val="3"/>
            <w:vAlign w:val="center"/>
          </w:tcPr>
          <w:p w14:paraId="7675F775" w14:textId="77777777" w:rsidR="000D7AF5" w:rsidRPr="009C77B2" w:rsidRDefault="008A556A" w:rsidP="008A556A">
            <w:pPr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>Dokážem rozpoznať súvislosti a nadväznosti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76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vždy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77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78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79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7A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14:paraId="7675F77B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7C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nikdy</w:t>
            </w:r>
          </w:p>
        </w:tc>
      </w:tr>
    </w:tbl>
    <w:p w14:paraId="7675F77E" w14:textId="77777777" w:rsidR="000D7AF5" w:rsidRPr="00A42C5A" w:rsidRDefault="000D7AF5" w:rsidP="009C77B2">
      <w:pPr>
        <w:spacing w:after="0"/>
        <w:rPr>
          <w:sz w:val="10"/>
          <w:szCs w:val="10"/>
          <w:lang w:val="sk-SK"/>
        </w:rPr>
      </w:pPr>
    </w:p>
    <w:tbl>
      <w:tblPr>
        <w:tblStyle w:val="Mriekatabuky"/>
        <w:tblW w:w="1017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42"/>
        <w:gridCol w:w="1700"/>
        <w:gridCol w:w="510"/>
        <w:gridCol w:w="510"/>
        <w:gridCol w:w="511"/>
        <w:gridCol w:w="510"/>
        <w:gridCol w:w="511"/>
        <w:gridCol w:w="1700"/>
      </w:tblGrid>
      <w:tr w:rsidR="000D7AF5" w:rsidRPr="009C77B2" w14:paraId="7675F780" w14:textId="77777777" w:rsidTr="000D7AF5">
        <w:trPr>
          <w:gridAfter w:val="8"/>
          <w:wAfter w:w="7794" w:type="dxa"/>
          <w:trHeight w:hRule="exact" w:val="431"/>
        </w:trPr>
        <w:tc>
          <w:tcPr>
            <w:tcW w:w="2376" w:type="dxa"/>
            <w:shd w:val="clear" w:color="auto" w:fill="2E74B5" w:themeFill="accent1" w:themeFillShade="BF"/>
            <w:vAlign w:val="center"/>
          </w:tcPr>
          <w:p w14:paraId="7675F77F" w14:textId="77777777" w:rsidR="000D7AF5" w:rsidRPr="009C77B2" w:rsidRDefault="000D7AF5" w:rsidP="000D7AF5">
            <w:pPr>
              <w:pStyle w:val="Nadpis2"/>
              <w:outlineLvl w:val="1"/>
              <w:rPr>
                <w:b/>
              </w:rPr>
            </w:pPr>
            <w:r w:rsidRPr="009C77B2">
              <w:rPr>
                <w:b/>
                <w:color w:val="FFFFFF" w:themeColor="background1"/>
              </w:rPr>
              <w:t>Schopnosť učiť sa</w:t>
            </w:r>
          </w:p>
        </w:tc>
      </w:tr>
      <w:tr w:rsidR="000D7AF5" w:rsidRPr="009C77B2" w14:paraId="7675F789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81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Musím sa zaoberať novými vecami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82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nil"/>
            </w:tcBorders>
            <w:vAlign w:val="center"/>
          </w:tcPr>
          <w:p w14:paraId="7675F783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84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85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86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single" w:sz="12" w:space="0" w:color="2E74B5" w:themeColor="accent1" w:themeShade="BF"/>
            </w:tcBorders>
            <w:vAlign w:val="center"/>
          </w:tcPr>
          <w:p w14:paraId="7675F787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88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92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8A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Som zvedavý na všetko nové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8B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8C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8D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8E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8F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90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91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9B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93" w14:textId="33A34910" w:rsidR="000D7AF5" w:rsidRPr="009C77B2" w:rsidRDefault="00194B9E" w:rsidP="000D7AF5">
            <w:pPr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 xml:space="preserve">Vyhľadávam </w:t>
            </w:r>
            <w:r w:rsidR="000D7AF5" w:rsidRPr="009C77B2">
              <w:rPr>
                <w:color w:val="000000" w:themeColor="text1"/>
                <w:lang w:val="sk-SK"/>
              </w:rPr>
              <w:t>nové zdroje informácií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94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95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96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97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98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99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9A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A4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9C" w14:textId="77777777" w:rsidR="000D7AF5" w:rsidRPr="009C77B2" w:rsidRDefault="008A556A" w:rsidP="008A556A">
            <w:pPr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>Nové postupy a úlohy ma motivujú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9D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9E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9F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A0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A1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A2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A3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AD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A5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Pamätám si nové veci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A6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A7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A8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A9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AA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AB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AC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B6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AE" w14:textId="0F335AFD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si spojiť nové poznatky s</w:t>
            </w:r>
            <w:r w:rsidR="00194B9E">
              <w:rPr>
                <w:color w:val="000000" w:themeColor="text1"/>
                <w:lang w:val="sk-SK"/>
              </w:rPr>
              <w:t> </w:t>
            </w:r>
            <w:r w:rsidRPr="009C77B2">
              <w:rPr>
                <w:color w:val="000000" w:themeColor="text1"/>
                <w:lang w:val="sk-SK"/>
              </w:rPr>
              <w:t>tým</w:t>
            </w:r>
            <w:r w:rsidR="00194B9E">
              <w:rPr>
                <w:color w:val="000000" w:themeColor="text1"/>
                <w:lang w:val="sk-SK"/>
              </w:rPr>
              <w:t>,</w:t>
            </w:r>
            <w:r w:rsidRPr="009C77B2">
              <w:rPr>
                <w:color w:val="000000" w:themeColor="text1"/>
                <w:lang w:val="sk-SK"/>
              </w:rPr>
              <w:t xml:space="preserve"> čo už viem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AF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B0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B1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B2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B3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14:paraId="7675F7B4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B5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</w:tbl>
    <w:p w14:paraId="7675F7B7" w14:textId="77777777" w:rsidR="000D7AF5" w:rsidRPr="00A42C5A" w:rsidRDefault="000D7AF5" w:rsidP="009C77B2">
      <w:pPr>
        <w:spacing w:after="0"/>
        <w:rPr>
          <w:sz w:val="10"/>
          <w:szCs w:val="10"/>
          <w:lang w:val="sk-SK"/>
        </w:rPr>
      </w:pPr>
    </w:p>
    <w:tbl>
      <w:tblPr>
        <w:tblStyle w:val="Mriekatabuky"/>
        <w:tblW w:w="1017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1700"/>
        <w:gridCol w:w="510"/>
        <w:gridCol w:w="510"/>
        <w:gridCol w:w="511"/>
        <w:gridCol w:w="510"/>
        <w:gridCol w:w="511"/>
        <w:gridCol w:w="1700"/>
      </w:tblGrid>
      <w:tr w:rsidR="000D7AF5" w:rsidRPr="009C77B2" w14:paraId="7675F7B9" w14:textId="77777777" w:rsidTr="000D7AF5">
        <w:trPr>
          <w:gridAfter w:val="8"/>
          <w:wAfter w:w="7368" w:type="dxa"/>
          <w:trHeight w:hRule="exact" w:val="431"/>
        </w:trPr>
        <w:tc>
          <w:tcPr>
            <w:tcW w:w="2802" w:type="dxa"/>
            <w:shd w:val="clear" w:color="auto" w:fill="2E74B5" w:themeFill="accent1" w:themeFillShade="BF"/>
            <w:vAlign w:val="center"/>
          </w:tcPr>
          <w:p w14:paraId="7675F7B8" w14:textId="77777777" w:rsidR="000D7AF5" w:rsidRPr="009C77B2" w:rsidRDefault="000D7AF5" w:rsidP="000D7AF5">
            <w:pPr>
              <w:pStyle w:val="Nadpis2"/>
              <w:outlineLvl w:val="1"/>
              <w:rPr>
                <w:b/>
              </w:rPr>
            </w:pPr>
            <w:r w:rsidRPr="009C77B2">
              <w:rPr>
                <w:b/>
                <w:color w:val="FFFFFF" w:themeColor="background1"/>
              </w:rPr>
              <w:t>Schopnosť argumentovať</w:t>
            </w:r>
          </w:p>
        </w:tc>
      </w:tr>
      <w:tr w:rsidR="000D7AF5" w:rsidRPr="009C77B2" w14:paraId="7675F7C2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BA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svoje konanie zdôvodňovať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BB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nil"/>
            </w:tcBorders>
            <w:vAlign w:val="center"/>
          </w:tcPr>
          <w:p w14:paraId="7675F7BC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BD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BE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BF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single" w:sz="12" w:space="0" w:color="2E74B5" w:themeColor="accent1" w:themeShade="BF"/>
            </w:tcBorders>
            <w:vAlign w:val="center"/>
          </w:tcPr>
          <w:p w14:paraId="7675F7C0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C1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CB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C3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 xml:space="preserve">Viem hovoriť pred publikom </w:t>
            </w:r>
            <w:r w:rsidR="008A556A">
              <w:rPr>
                <w:color w:val="000000" w:themeColor="text1"/>
                <w:lang w:val="sk-SK"/>
              </w:rPr>
              <w:t>/skupinou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C4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Bez problému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C5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C6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C7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C8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C9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CA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D4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CC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Všetko sa dá nejako zdôvodniť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CD" w14:textId="77777777" w:rsidR="000D7AF5" w:rsidRPr="009C77B2" w:rsidRDefault="007870D9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</w:t>
            </w:r>
            <w:r w:rsidR="000D7AF5" w:rsidRPr="009C77B2">
              <w:rPr>
                <w:color w:val="000000" w:themeColor="text1"/>
                <w:lang w:val="sk-SK"/>
              </w:rPr>
              <w:t>úhlasím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CE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CF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D0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D1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D2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D3" w14:textId="77777777" w:rsidR="000D7AF5" w:rsidRPr="009C77B2" w:rsidRDefault="007870D9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N</w:t>
            </w:r>
            <w:r w:rsidR="000D7AF5" w:rsidRPr="009C77B2">
              <w:rPr>
                <w:color w:val="000000" w:themeColor="text1"/>
                <w:lang w:val="sk-SK"/>
              </w:rPr>
              <w:t>esúhlasím</w:t>
            </w:r>
          </w:p>
        </w:tc>
      </w:tr>
      <w:tr w:rsidR="000D7AF5" w:rsidRPr="009C77B2" w14:paraId="7675F7DD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D5" w14:textId="77777777" w:rsidR="000D7AF5" w:rsidRPr="009C77B2" w:rsidRDefault="008A556A" w:rsidP="000D7AF5">
            <w:pPr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>Dokážem podložiť svoje tvrdenia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D6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D7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D8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D9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DA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DB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DC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E6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DE" w14:textId="77777777" w:rsidR="000D7AF5" w:rsidRPr="009C77B2" w:rsidRDefault="000D7AF5" w:rsidP="007870D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Pre rozhodnutie vyžadujem zdôvodnenie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DF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E0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E1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7E2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E3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7E4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E5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0D7AF5" w:rsidRPr="009C77B2" w14:paraId="7675F7EF" w14:textId="77777777" w:rsidTr="000D7AF5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E7" w14:textId="77777777" w:rsidR="000D7AF5" w:rsidRPr="009C77B2" w:rsidRDefault="007870D9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Viem presvedčiť ostatných o svojom názore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E8" w14:textId="77777777" w:rsidR="000D7AF5" w:rsidRPr="009C77B2" w:rsidRDefault="000D7AF5" w:rsidP="000D7AF5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E9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EA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EB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7EC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14:paraId="7675F7ED" w14:textId="77777777" w:rsidR="000D7AF5" w:rsidRPr="009C77B2" w:rsidRDefault="000D7AF5" w:rsidP="000D7AF5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EE" w14:textId="77777777" w:rsidR="000D7AF5" w:rsidRPr="009C77B2" w:rsidRDefault="000D7AF5" w:rsidP="000D7AF5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</w:tbl>
    <w:p w14:paraId="7675F7F0" w14:textId="77777777" w:rsidR="00D20B43" w:rsidRPr="00A42C5A" w:rsidRDefault="00D20B43" w:rsidP="007870D9">
      <w:pPr>
        <w:spacing w:after="0"/>
        <w:rPr>
          <w:sz w:val="10"/>
          <w:szCs w:val="10"/>
          <w:lang w:val="sk-SK"/>
        </w:rPr>
      </w:pPr>
    </w:p>
    <w:tbl>
      <w:tblPr>
        <w:tblStyle w:val="Mriekatabuky"/>
        <w:tblW w:w="1017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1700"/>
        <w:gridCol w:w="510"/>
        <w:gridCol w:w="510"/>
        <w:gridCol w:w="511"/>
        <w:gridCol w:w="510"/>
        <w:gridCol w:w="511"/>
        <w:gridCol w:w="1700"/>
      </w:tblGrid>
      <w:tr w:rsidR="007870D9" w:rsidRPr="009C77B2" w14:paraId="7675F7F2" w14:textId="77777777" w:rsidTr="00D3474F">
        <w:trPr>
          <w:gridAfter w:val="8"/>
          <w:wAfter w:w="7368" w:type="dxa"/>
          <w:trHeight w:hRule="exact" w:val="431"/>
        </w:trPr>
        <w:tc>
          <w:tcPr>
            <w:tcW w:w="2802" w:type="dxa"/>
            <w:shd w:val="clear" w:color="auto" w:fill="2E74B5" w:themeFill="accent1" w:themeFillShade="BF"/>
            <w:vAlign w:val="center"/>
          </w:tcPr>
          <w:p w14:paraId="7675F7F1" w14:textId="77777777" w:rsidR="007870D9" w:rsidRPr="009C77B2" w:rsidRDefault="007870D9" w:rsidP="007870D9">
            <w:pPr>
              <w:pStyle w:val="Nadpis2"/>
              <w:outlineLvl w:val="1"/>
              <w:rPr>
                <w:b/>
              </w:rPr>
            </w:pPr>
            <w:r w:rsidRPr="009C77B2">
              <w:rPr>
                <w:b/>
                <w:color w:val="FFFFFF" w:themeColor="background1"/>
              </w:rPr>
              <w:t>Schopnosť hodnotiť</w:t>
            </w:r>
          </w:p>
        </w:tc>
      </w:tr>
      <w:tr w:rsidR="007870D9" w:rsidRPr="009C77B2" w14:paraId="7675F7FB" w14:textId="77777777" w:rsidTr="007870D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F3" w14:textId="77777777" w:rsidR="007870D9" w:rsidRPr="009C77B2" w:rsidRDefault="009C77B2" w:rsidP="007870D9">
            <w:pPr>
              <w:rPr>
                <w:color w:val="000000" w:themeColor="text1"/>
                <w:lang w:val="sk-SK"/>
              </w:rPr>
            </w:pPr>
            <w:r>
              <w:rPr>
                <w:color w:val="000000" w:themeColor="text1"/>
                <w:lang w:val="sk-SK"/>
              </w:rPr>
              <w:t>Dokážem hodnotiť osoby a výkon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F4" w14:textId="77777777" w:rsidR="007870D9" w:rsidRPr="009C77B2" w:rsidRDefault="007870D9" w:rsidP="007870D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right w:val="nil"/>
            </w:tcBorders>
            <w:vAlign w:val="center"/>
          </w:tcPr>
          <w:p w14:paraId="7675F7F5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F6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F7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top w:val="single" w:sz="12" w:space="0" w:color="2E74B5" w:themeColor="accent1" w:themeShade="BF"/>
              <w:left w:val="nil"/>
              <w:right w:val="nil"/>
            </w:tcBorders>
            <w:vAlign w:val="center"/>
          </w:tcPr>
          <w:p w14:paraId="7675F7F8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top w:val="single" w:sz="12" w:space="0" w:color="2E74B5" w:themeColor="accent1" w:themeShade="BF"/>
              <w:left w:val="nil"/>
              <w:right w:val="single" w:sz="12" w:space="0" w:color="2E74B5" w:themeColor="accent1" w:themeShade="BF"/>
            </w:tcBorders>
            <w:vAlign w:val="center"/>
          </w:tcPr>
          <w:p w14:paraId="7675F7F9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7FA" w14:textId="77777777" w:rsidR="007870D9" w:rsidRPr="009C77B2" w:rsidRDefault="007870D9" w:rsidP="007870D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7870D9" w:rsidRPr="009C77B2" w14:paraId="7675F804" w14:textId="77777777" w:rsidTr="007870D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7FC" w14:textId="77777777" w:rsidR="007870D9" w:rsidRPr="009C77B2" w:rsidRDefault="007870D9" w:rsidP="007870D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Viem stanoviť hodnotiace kritériá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7FD" w14:textId="77777777" w:rsidR="007870D9" w:rsidRPr="009C77B2" w:rsidRDefault="007870D9" w:rsidP="007870D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7FE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7FF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800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801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802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803" w14:textId="77777777" w:rsidR="007870D9" w:rsidRPr="009C77B2" w:rsidRDefault="007870D9" w:rsidP="007870D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7870D9" w:rsidRPr="009C77B2" w14:paraId="7675F80D" w14:textId="77777777" w:rsidTr="007870D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805" w14:textId="77777777" w:rsidR="007870D9" w:rsidRPr="009C77B2" w:rsidRDefault="007870D9" w:rsidP="008A556A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 xml:space="preserve">Uvedomujem si </w:t>
            </w:r>
            <w:r w:rsidR="008A556A">
              <w:rPr>
                <w:color w:val="000000" w:themeColor="text1"/>
                <w:lang w:val="sk-SK"/>
              </w:rPr>
              <w:t>hodnoty</w:t>
            </w:r>
            <w:r w:rsidRPr="009C77B2">
              <w:rPr>
                <w:color w:val="000000" w:themeColor="text1"/>
                <w:lang w:val="sk-SK"/>
              </w:rPr>
              <w:t xml:space="preserve"> zásady</w:t>
            </w:r>
            <w:r w:rsidR="008A556A">
              <w:rPr>
                <w:color w:val="000000" w:themeColor="text1"/>
                <w:lang w:val="sk-SK"/>
              </w:rPr>
              <w:t>,</w:t>
            </w:r>
            <w:r w:rsidRPr="009C77B2">
              <w:rPr>
                <w:color w:val="000000" w:themeColor="text1"/>
                <w:lang w:val="sk-SK"/>
              </w:rPr>
              <w:t xml:space="preserve"> </w:t>
            </w:r>
            <w:r w:rsidR="008A556A">
              <w:rPr>
                <w:color w:val="000000" w:themeColor="text1"/>
                <w:lang w:val="sk-SK"/>
              </w:rPr>
              <w:t>ktorými sa riadim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806" w14:textId="77777777" w:rsidR="007870D9" w:rsidRPr="009C77B2" w:rsidRDefault="007870D9" w:rsidP="007870D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807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808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809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80A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80B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80C" w14:textId="77777777" w:rsidR="007870D9" w:rsidRPr="009C77B2" w:rsidRDefault="007870D9" w:rsidP="007870D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7870D9" w:rsidRPr="009C77B2" w14:paraId="7675F816" w14:textId="77777777" w:rsidTr="007870D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80E" w14:textId="77777777" w:rsidR="007870D9" w:rsidRPr="009C77B2" w:rsidRDefault="007870D9" w:rsidP="008A556A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 xml:space="preserve">Chyby </w:t>
            </w:r>
            <w:r w:rsidR="009C77B2">
              <w:rPr>
                <w:color w:val="000000" w:themeColor="text1"/>
                <w:lang w:val="sk-SK"/>
              </w:rPr>
              <w:t>ostatných</w:t>
            </w:r>
            <w:r w:rsidRPr="009C77B2">
              <w:rPr>
                <w:color w:val="000000" w:themeColor="text1"/>
                <w:lang w:val="sk-SK"/>
              </w:rPr>
              <w:t xml:space="preserve"> </w:t>
            </w:r>
            <w:r w:rsidR="008A556A">
              <w:rPr>
                <w:color w:val="000000" w:themeColor="text1"/>
                <w:lang w:val="sk-SK"/>
              </w:rPr>
              <w:t>dokážem prijať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80F" w14:textId="77777777" w:rsidR="007870D9" w:rsidRPr="009C77B2" w:rsidRDefault="007870D9" w:rsidP="007870D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810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811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812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813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814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815" w14:textId="77777777" w:rsidR="007870D9" w:rsidRPr="009C77B2" w:rsidRDefault="007870D9" w:rsidP="007870D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7870D9" w:rsidRPr="009C77B2" w14:paraId="7675F81F" w14:textId="77777777" w:rsidTr="007870D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817" w14:textId="77777777" w:rsidR="007870D9" w:rsidRPr="009C77B2" w:rsidRDefault="007870D9" w:rsidP="007870D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Viem povzbudiť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818" w14:textId="77777777" w:rsidR="007870D9" w:rsidRPr="009C77B2" w:rsidRDefault="007870D9" w:rsidP="007870D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right w:val="nil"/>
            </w:tcBorders>
            <w:vAlign w:val="center"/>
          </w:tcPr>
          <w:p w14:paraId="7675F819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81A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75F81B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  <w:vAlign w:val="center"/>
          </w:tcPr>
          <w:p w14:paraId="7675F81C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right w:val="single" w:sz="12" w:space="0" w:color="2E74B5" w:themeColor="accent1" w:themeShade="BF"/>
            </w:tcBorders>
            <w:vAlign w:val="center"/>
          </w:tcPr>
          <w:p w14:paraId="7675F81D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81E" w14:textId="77777777" w:rsidR="007870D9" w:rsidRPr="009C77B2" w:rsidRDefault="007870D9" w:rsidP="007870D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  <w:tr w:rsidR="007870D9" w:rsidRPr="009C77B2" w14:paraId="7675F828" w14:textId="77777777" w:rsidTr="007870D9">
        <w:trPr>
          <w:trHeight w:hRule="exact" w:val="431"/>
        </w:trPr>
        <w:tc>
          <w:tcPr>
            <w:tcW w:w="4218" w:type="dxa"/>
            <w:gridSpan w:val="2"/>
            <w:vAlign w:val="center"/>
          </w:tcPr>
          <w:p w14:paraId="7675F820" w14:textId="04B9BF91" w:rsidR="007870D9" w:rsidRPr="009C77B2" w:rsidRDefault="007870D9" w:rsidP="007870D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Dokážem kritizovať bez toho</w:t>
            </w:r>
            <w:r w:rsidR="00194B9E">
              <w:rPr>
                <w:color w:val="000000" w:themeColor="text1"/>
                <w:lang w:val="sk-SK"/>
              </w:rPr>
              <w:t>,</w:t>
            </w:r>
            <w:r w:rsidRPr="009C77B2">
              <w:rPr>
                <w:color w:val="000000" w:themeColor="text1"/>
                <w:lang w:val="sk-SK"/>
              </w:rPr>
              <w:t xml:space="preserve"> aby som iného ranil</w:t>
            </w:r>
          </w:p>
        </w:tc>
        <w:tc>
          <w:tcPr>
            <w:tcW w:w="1700" w:type="dxa"/>
            <w:tcBorders>
              <w:right w:val="single" w:sz="12" w:space="0" w:color="2E74B5" w:themeColor="accent1" w:themeShade="BF"/>
            </w:tcBorders>
            <w:vAlign w:val="center"/>
          </w:tcPr>
          <w:p w14:paraId="7675F821" w14:textId="77777777" w:rsidR="007870D9" w:rsidRPr="009C77B2" w:rsidRDefault="007870D9" w:rsidP="007870D9">
            <w:pPr>
              <w:jc w:val="right"/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Veľmi často</w:t>
            </w:r>
          </w:p>
        </w:tc>
        <w:tc>
          <w:tcPr>
            <w:tcW w:w="510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822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823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824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510" w:type="dxa"/>
            <w:tcBorders>
              <w:left w:val="nil"/>
              <w:bottom w:val="single" w:sz="12" w:space="0" w:color="2E74B5" w:themeColor="accent1" w:themeShade="BF"/>
              <w:right w:val="nil"/>
            </w:tcBorders>
            <w:vAlign w:val="center"/>
          </w:tcPr>
          <w:p w14:paraId="7675F825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2</w:t>
            </w:r>
          </w:p>
        </w:tc>
        <w:tc>
          <w:tcPr>
            <w:tcW w:w="511" w:type="dxa"/>
            <w:tcBorders>
              <w:left w:val="nil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14:paraId="7675F826" w14:textId="77777777" w:rsidR="007870D9" w:rsidRPr="009C77B2" w:rsidRDefault="007870D9" w:rsidP="007870D9">
            <w:pPr>
              <w:pStyle w:val="Nadpis2"/>
              <w:jc w:val="center"/>
              <w:outlineLvl w:val="1"/>
              <w:rPr>
                <w:b/>
                <w:color w:val="000000" w:themeColor="text1"/>
                <w:sz w:val="18"/>
              </w:rPr>
            </w:pPr>
            <w:r w:rsidRPr="009C77B2">
              <w:rPr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1700" w:type="dxa"/>
            <w:tcBorders>
              <w:left w:val="single" w:sz="12" w:space="0" w:color="2E74B5" w:themeColor="accent1" w:themeShade="BF"/>
            </w:tcBorders>
            <w:vAlign w:val="center"/>
          </w:tcPr>
          <w:p w14:paraId="7675F827" w14:textId="77777777" w:rsidR="007870D9" w:rsidRPr="009C77B2" w:rsidRDefault="007870D9" w:rsidP="007870D9">
            <w:pPr>
              <w:rPr>
                <w:color w:val="000000" w:themeColor="text1"/>
                <w:lang w:val="sk-SK"/>
              </w:rPr>
            </w:pPr>
            <w:r w:rsidRPr="009C77B2">
              <w:rPr>
                <w:color w:val="000000" w:themeColor="text1"/>
                <w:lang w:val="sk-SK"/>
              </w:rPr>
              <w:t>Skoro nikdy</w:t>
            </w:r>
          </w:p>
        </w:tc>
      </w:tr>
    </w:tbl>
    <w:p w14:paraId="403656F4" w14:textId="77777777" w:rsidR="00194B9E" w:rsidRDefault="00194B9E" w:rsidP="005547CF">
      <w:pPr>
        <w:pStyle w:val="Nadpis2"/>
        <w:rPr>
          <w:u w:val="single"/>
        </w:rPr>
      </w:pPr>
    </w:p>
    <w:p w14:paraId="7FB2AD92" w14:textId="77777777" w:rsidR="00194B9E" w:rsidRDefault="00194B9E" w:rsidP="005547CF">
      <w:pPr>
        <w:pStyle w:val="Nadpis2"/>
        <w:rPr>
          <w:u w:val="single"/>
        </w:rPr>
      </w:pPr>
    </w:p>
    <w:p w14:paraId="7675F829" w14:textId="77777777" w:rsidR="00FA766D" w:rsidRDefault="00D20B43" w:rsidP="005547CF">
      <w:pPr>
        <w:pStyle w:val="Nadpis2"/>
      </w:pPr>
      <w:r w:rsidRPr="004E1866">
        <w:rPr>
          <w:u w:val="single"/>
        </w:rPr>
        <w:t>Vyhodnotenie</w:t>
      </w:r>
      <w:r w:rsidRPr="009C77B2">
        <w:t>:</w:t>
      </w:r>
    </w:p>
    <w:p w14:paraId="7675F82A" w14:textId="77777777" w:rsidR="005547CF" w:rsidRPr="005547CF" w:rsidRDefault="005547CF" w:rsidP="005547CF">
      <w:pPr>
        <w:rPr>
          <w:lang w:val="sk-SK"/>
        </w:rPr>
      </w:pPr>
    </w:p>
    <w:tbl>
      <w:tblPr>
        <w:tblW w:w="10292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1737"/>
        <w:gridCol w:w="781"/>
        <w:gridCol w:w="877"/>
        <w:gridCol w:w="6897"/>
      </w:tblGrid>
      <w:tr w:rsidR="004E1866" w:rsidRPr="00D3474F" w14:paraId="7675F82F" w14:textId="77777777" w:rsidTr="005547CF">
        <w:trPr>
          <w:trHeight w:val="584"/>
        </w:trPr>
        <w:tc>
          <w:tcPr>
            <w:tcW w:w="1737" w:type="dxa"/>
            <w:shd w:val="clear" w:color="auto" w:fill="auto"/>
            <w:vAlign w:val="center"/>
          </w:tcPr>
          <w:p w14:paraId="7675F82B" w14:textId="77777777" w:rsidR="004E1866" w:rsidRPr="004E1866" w:rsidRDefault="004E1866" w:rsidP="00FA766D">
            <w:pPr>
              <w:spacing w:after="0"/>
              <w:rPr>
                <w:b/>
                <w:szCs w:val="24"/>
              </w:rPr>
            </w:pPr>
            <w:proofErr w:type="spellStart"/>
            <w:r w:rsidRPr="004E1866">
              <w:rPr>
                <w:b/>
                <w:szCs w:val="24"/>
              </w:rPr>
              <w:t>Kľúčová</w:t>
            </w:r>
            <w:proofErr w:type="spellEnd"/>
            <w:r w:rsidRPr="004E1866">
              <w:rPr>
                <w:b/>
                <w:szCs w:val="24"/>
              </w:rPr>
              <w:t xml:space="preserve"> </w:t>
            </w:r>
            <w:proofErr w:type="spellStart"/>
            <w:r w:rsidRPr="004E1866">
              <w:rPr>
                <w:b/>
                <w:szCs w:val="24"/>
              </w:rPr>
              <w:t>kompetencia</w:t>
            </w:r>
            <w:proofErr w:type="spellEnd"/>
          </w:p>
        </w:tc>
        <w:tc>
          <w:tcPr>
            <w:tcW w:w="781" w:type="dxa"/>
            <w:shd w:val="clear" w:color="auto" w:fill="auto"/>
            <w:vAlign w:val="center"/>
          </w:tcPr>
          <w:p w14:paraId="7675F82C" w14:textId="77777777" w:rsidR="004E1866" w:rsidRPr="004E1866" w:rsidRDefault="004E1866" w:rsidP="00FA766D">
            <w:pPr>
              <w:spacing w:after="0"/>
              <w:rPr>
                <w:b/>
                <w:szCs w:val="24"/>
              </w:rPr>
            </w:pPr>
            <w:proofErr w:type="spellStart"/>
            <w:r w:rsidRPr="004E1866">
              <w:rPr>
                <w:b/>
                <w:szCs w:val="24"/>
              </w:rPr>
              <w:t>Súčet</w:t>
            </w:r>
            <w:proofErr w:type="spellEnd"/>
            <w:r w:rsidRPr="004E1866">
              <w:rPr>
                <w:b/>
                <w:szCs w:val="24"/>
              </w:rPr>
              <w:t xml:space="preserve"> </w:t>
            </w:r>
            <w:proofErr w:type="spellStart"/>
            <w:r w:rsidRPr="004E1866">
              <w:rPr>
                <w:b/>
                <w:szCs w:val="24"/>
              </w:rPr>
              <w:t>bodov</w:t>
            </w:r>
            <w:proofErr w:type="spellEnd"/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14:paraId="7675F82D" w14:textId="77777777" w:rsidR="004E1866" w:rsidRPr="004E1866" w:rsidRDefault="004E1866" w:rsidP="00FA766D">
            <w:pPr>
              <w:spacing w:after="0"/>
              <w:rPr>
                <w:b/>
              </w:rPr>
            </w:pPr>
            <w:proofErr w:type="spellStart"/>
            <w:r w:rsidRPr="004E1866">
              <w:rPr>
                <w:b/>
              </w:rPr>
              <w:t>Poradie</w:t>
            </w:r>
            <w:proofErr w:type="spellEnd"/>
          </w:p>
        </w:tc>
        <w:tc>
          <w:tcPr>
            <w:tcW w:w="6897" w:type="dxa"/>
            <w:vAlign w:val="center"/>
          </w:tcPr>
          <w:p w14:paraId="7675F82E" w14:textId="77777777" w:rsidR="004E1866" w:rsidRPr="00D3474F" w:rsidRDefault="004E1866" w:rsidP="004E1866">
            <w:pPr>
              <w:spacing w:after="0"/>
              <w:rPr>
                <w:b/>
              </w:rPr>
            </w:pPr>
            <w:proofErr w:type="spellStart"/>
            <w:r w:rsidRPr="00D3474F">
              <w:rPr>
                <w:b/>
              </w:rPr>
              <w:t>Príklady</w:t>
            </w:r>
            <w:proofErr w:type="spellEnd"/>
            <w:r w:rsidRPr="00D3474F">
              <w:rPr>
                <w:b/>
              </w:rPr>
              <w:t xml:space="preserve"> </w:t>
            </w:r>
            <w:proofErr w:type="spellStart"/>
            <w:r w:rsidRPr="00D3474F">
              <w:rPr>
                <w:b/>
              </w:rPr>
              <w:t>zo</w:t>
            </w:r>
            <w:proofErr w:type="spellEnd"/>
            <w:r w:rsidRPr="00D3474F">
              <w:rPr>
                <w:b/>
              </w:rPr>
              <w:t xml:space="preserve"> </w:t>
            </w:r>
            <w:proofErr w:type="spellStart"/>
            <w:r w:rsidRPr="00D3474F">
              <w:rPr>
                <w:b/>
              </w:rPr>
              <w:t>života</w:t>
            </w:r>
            <w:proofErr w:type="spellEnd"/>
            <w:r w:rsidRPr="00D3474F">
              <w:rPr>
                <w:b/>
              </w:rPr>
              <w:t xml:space="preserve"> </w:t>
            </w:r>
            <w:r w:rsidRPr="00D3474F">
              <w:t>(</w:t>
            </w:r>
            <w:proofErr w:type="spellStart"/>
            <w:r w:rsidR="005547CF">
              <w:t>len</w:t>
            </w:r>
            <w:proofErr w:type="spellEnd"/>
            <w:r w:rsidR="005547CF">
              <w:t xml:space="preserve"> </w:t>
            </w:r>
            <w:r w:rsidRPr="00D3474F">
              <w:t xml:space="preserve">pre tri </w:t>
            </w:r>
            <w:proofErr w:type="spellStart"/>
            <w:r w:rsidRPr="00D3474F">
              <w:t>kompetencie</w:t>
            </w:r>
            <w:proofErr w:type="spellEnd"/>
            <w:r w:rsidRPr="00D3474F">
              <w:t xml:space="preserve"> s </w:t>
            </w:r>
            <w:proofErr w:type="spellStart"/>
            <w:r w:rsidRPr="00D3474F">
              <w:t>najvyšším</w:t>
            </w:r>
            <w:proofErr w:type="spellEnd"/>
            <w:r w:rsidRPr="00D3474F">
              <w:t xml:space="preserve"> </w:t>
            </w:r>
            <w:proofErr w:type="spellStart"/>
            <w:r w:rsidRPr="00D3474F">
              <w:t>počtom</w:t>
            </w:r>
            <w:proofErr w:type="spellEnd"/>
            <w:r w:rsidRPr="00D3474F">
              <w:t xml:space="preserve"> </w:t>
            </w:r>
            <w:proofErr w:type="spellStart"/>
            <w:r w:rsidRPr="00D3474F">
              <w:t>bodov</w:t>
            </w:r>
            <w:proofErr w:type="spellEnd"/>
            <w:r w:rsidRPr="00D3474F">
              <w:t>)</w:t>
            </w:r>
          </w:p>
        </w:tc>
      </w:tr>
      <w:tr w:rsidR="004E1866" w:rsidRPr="00B10C81" w14:paraId="7675F834" w14:textId="77777777" w:rsidTr="005547CF">
        <w:trPr>
          <w:trHeight w:val="934"/>
        </w:trPr>
        <w:tc>
          <w:tcPr>
            <w:tcW w:w="1737" w:type="dxa"/>
            <w:shd w:val="clear" w:color="auto" w:fill="auto"/>
            <w:vAlign w:val="center"/>
          </w:tcPr>
          <w:p w14:paraId="7675F830" w14:textId="77777777" w:rsidR="004E1866" w:rsidRPr="00FA766D" w:rsidRDefault="004E1866" w:rsidP="00FA766D">
            <w:pPr>
              <w:spacing w:after="0"/>
              <w:rPr>
                <w:i/>
                <w:szCs w:val="24"/>
              </w:rPr>
            </w:pPr>
            <w:r w:rsidRPr="00FA766D">
              <w:rPr>
                <w:i/>
                <w:szCs w:val="24"/>
              </w:rPr>
              <w:t>KOMUNIKÁCIA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675F831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14:paraId="7675F832" w14:textId="77777777" w:rsidR="004E1866" w:rsidRPr="00FA766D" w:rsidRDefault="004E1866" w:rsidP="00FA766D">
            <w:pPr>
              <w:spacing w:after="0"/>
              <w:rPr>
                <w:szCs w:val="24"/>
              </w:rPr>
            </w:pPr>
          </w:p>
        </w:tc>
        <w:tc>
          <w:tcPr>
            <w:tcW w:w="6897" w:type="dxa"/>
            <w:shd w:val="clear" w:color="auto" w:fill="FFFFFF" w:themeFill="background1"/>
          </w:tcPr>
          <w:p w14:paraId="7675F833" w14:textId="77777777" w:rsidR="004E1866" w:rsidRPr="00FA766D" w:rsidRDefault="004E1866" w:rsidP="00FA766D">
            <w:pPr>
              <w:spacing w:after="0"/>
              <w:rPr>
                <w:szCs w:val="24"/>
              </w:rPr>
            </w:pPr>
          </w:p>
        </w:tc>
      </w:tr>
      <w:tr w:rsidR="004E1866" w:rsidRPr="00B10C81" w14:paraId="7675F839" w14:textId="77777777" w:rsidTr="005547CF">
        <w:trPr>
          <w:trHeight w:val="934"/>
        </w:trPr>
        <w:tc>
          <w:tcPr>
            <w:tcW w:w="1737" w:type="dxa"/>
            <w:shd w:val="clear" w:color="auto" w:fill="auto"/>
            <w:vAlign w:val="center"/>
          </w:tcPr>
          <w:p w14:paraId="7675F835" w14:textId="77777777" w:rsidR="004E1866" w:rsidRPr="00FA766D" w:rsidRDefault="004E1866" w:rsidP="00FA766D">
            <w:pPr>
              <w:spacing w:after="0"/>
              <w:rPr>
                <w:i/>
                <w:szCs w:val="24"/>
              </w:rPr>
            </w:pPr>
            <w:r w:rsidRPr="00FA766D">
              <w:rPr>
                <w:i/>
                <w:szCs w:val="24"/>
              </w:rPr>
              <w:t>SPOLUPRÁCA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675F836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14:paraId="7675F837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6897" w:type="dxa"/>
            <w:shd w:val="clear" w:color="auto" w:fill="FFFFFF" w:themeFill="background1"/>
          </w:tcPr>
          <w:p w14:paraId="7675F838" w14:textId="77777777" w:rsidR="004E1866" w:rsidRPr="00FA766D" w:rsidRDefault="004E1866" w:rsidP="00FA766D">
            <w:pPr>
              <w:spacing w:after="0"/>
            </w:pPr>
          </w:p>
        </w:tc>
      </w:tr>
      <w:tr w:rsidR="004E1866" w:rsidRPr="00B10C81" w14:paraId="7675F83E" w14:textId="77777777" w:rsidTr="005547CF">
        <w:trPr>
          <w:trHeight w:val="934"/>
        </w:trPr>
        <w:tc>
          <w:tcPr>
            <w:tcW w:w="1737" w:type="dxa"/>
            <w:shd w:val="clear" w:color="auto" w:fill="auto"/>
            <w:vAlign w:val="center"/>
          </w:tcPr>
          <w:p w14:paraId="7675F83A" w14:textId="77777777" w:rsidR="004E1866" w:rsidRPr="00FA766D" w:rsidRDefault="004E1866" w:rsidP="00FA766D">
            <w:pPr>
              <w:spacing w:after="0"/>
              <w:rPr>
                <w:szCs w:val="24"/>
              </w:rPr>
            </w:pPr>
            <w:r w:rsidRPr="00FA766D">
              <w:rPr>
                <w:i/>
                <w:szCs w:val="24"/>
              </w:rPr>
              <w:t>RIEŠENIE PROBLÉMOV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675F83B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14:paraId="7675F83C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6897" w:type="dxa"/>
            <w:shd w:val="clear" w:color="auto" w:fill="FFFFFF" w:themeFill="background1"/>
          </w:tcPr>
          <w:p w14:paraId="7675F83D" w14:textId="77777777" w:rsidR="004E1866" w:rsidRPr="00FA766D" w:rsidRDefault="004E1866" w:rsidP="00FA766D">
            <w:pPr>
              <w:spacing w:after="0"/>
            </w:pPr>
          </w:p>
        </w:tc>
      </w:tr>
      <w:tr w:rsidR="004E1866" w:rsidRPr="00B10C81" w14:paraId="7675F844" w14:textId="77777777" w:rsidTr="005547CF">
        <w:trPr>
          <w:trHeight w:val="934"/>
        </w:trPr>
        <w:tc>
          <w:tcPr>
            <w:tcW w:w="1737" w:type="dxa"/>
            <w:shd w:val="clear" w:color="auto" w:fill="auto"/>
            <w:vAlign w:val="center"/>
          </w:tcPr>
          <w:p w14:paraId="7675F83F" w14:textId="77777777" w:rsidR="004E1866" w:rsidRPr="00FA766D" w:rsidRDefault="004E1866" w:rsidP="00FA766D">
            <w:pPr>
              <w:spacing w:after="0"/>
              <w:rPr>
                <w:i/>
                <w:szCs w:val="24"/>
              </w:rPr>
            </w:pPr>
            <w:r w:rsidRPr="00FA766D">
              <w:rPr>
                <w:i/>
                <w:szCs w:val="24"/>
              </w:rPr>
              <w:t>KREATIVITA</w:t>
            </w:r>
          </w:p>
          <w:p w14:paraId="7675F840" w14:textId="77777777" w:rsidR="004E1866" w:rsidRPr="00FA766D" w:rsidRDefault="004E1866" w:rsidP="00FA766D">
            <w:pPr>
              <w:spacing w:after="0"/>
              <w:rPr>
                <w:szCs w:val="24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7675F841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14:paraId="7675F842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6897" w:type="dxa"/>
            <w:shd w:val="clear" w:color="auto" w:fill="FFFFFF" w:themeFill="background1"/>
          </w:tcPr>
          <w:p w14:paraId="7675F843" w14:textId="77777777" w:rsidR="004E1866" w:rsidRPr="00FA766D" w:rsidRDefault="004E1866" w:rsidP="00FA766D">
            <w:pPr>
              <w:spacing w:after="0"/>
            </w:pPr>
          </w:p>
        </w:tc>
      </w:tr>
      <w:tr w:rsidR="004E1866" w:rsidRPr="00B10C81" w14:paraId="7675F84A" w14:textId="77777777" w:rsidTr="005547CF">
        <w:trPr>
          <w:trHeight w:val="934"/>
        </w:trPr>
        <w:tc>
          <w:tcPr>
            <w:tcW w:w="1737" w:type="dxa"/>
            <w:shd w:val="clear" w:color="auto" w:fill="auto"/>
            <w:vAlign w:val="center"/>
          </w:tcPr>
          <w:p w14:paraId="7675F845" w14:textId="77777777" w:rsidR="004E1866" w:rsidRPr="00FA766D" w:rsidRDefault="004E1866" w:rsidP="00FA766D">
            <w:pPr>
              <w:spacing w:after="0"/>
              <w:rPr>
                <w:i/>
                <w:szCs w:val="24"/>
              </w:rPr>
            </w:pPr>
            <w:r w:rsidRPr="00FA766D">
              <w:rPr>
                <w:i/>
                <w:szCs w:val="24"/>
              </w:rPr>
              <w:t>SAMOSTATNOSŤ</w:t>
            </w:r>
          </w:p>
          <w:p w14:paraId="7675F846" w14:textId="77777777" w:rsidR="004E1866" w:rsidRPr="00FA766D" w:rsidRDefault="004E1866" w:rsidP="00FA766D">
            <w:pPr>
              <w:spacing w:after="0"/>
              <w:rPr>
                <w:szCs w:val="24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7675F847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14:paraId="7675F848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6897" w:type="dxa"/>
            <w:shd w:val="clear" w:color="auto" w:fill="FFFFFF" w:themeFill="background1"/>
          </w:tcPr>
          <w:p w14:paraId="7675F849" w14:textId="77777777" w:rsidR="004E1866" w:rsidRPr="00FA766D" w:rsidRDefault="004E1866" w:rsidP="00FA766D">
            <w:pPr>
              <w:spacing w:after="0"/>
            </w:pPr>
          </w:p>
        </w:tc>
      </w:tr>
      <w:tr w:rsidR="004E1866" w:rsidRPr="00B10C81" w14:paraId="7675F850" w14:textId="77777777" w:rsidTr="005547CF">
        <w:trPr>
          <w:trHeight w:val="934"/>
        </w:trPr>
        <w:tc>
          <w:tcPr>
            <w:tcW w:w="1737" w:type="dxa"/>
            <w:shd w:val="clear" w:color="auto" w:fill="auto"/>
            <w:vAlign w:val="center"/>
          </w:tcPr>
          <w:p w14:paraId="7675F84B" w14:textId="77777777" w:rsidR="004E1866" w:rsidRPr="00FA766D" w:rsidRDefault="004E1866" w:rsidP="00FA766D">
            <w:pPr>
              <w:spacing w:after="0"/>
              <w:rPr>
                <w:i/>
                <w:szCs w:val="24"/>
              </w:rPr>
            </w:pPr>
            <w:r w:rsidRPr="00FA766D">
              <w:rPr>
                <w:i/>
                <w:szCs w:val="24"/>
              </w:rPr>
              <w:t>VÝKONNOSŤ</w:t>
            </w:r>
          </w:p>
          <w:p w14:paraId="7675F84C" w14:textId="77777777" w:rsidR="004E1866" w:rsidRPr="00FA766D" w:rsidRDefault="004E1866" w:rsidP="00FA766D">
            <w:pPr>
              <w:spacing w:after="0"/>
              <w:rPr>
                <w:szCs w:val="24"/>
              </w:rPr>
            </w:pPr>
          </w:p>
        </w:tc>
        <w:tc>
          <w:tcPr>
            <w:tcW w:w="781" w:type="dxa"/>
            <w:shd w:val="clear" w:color="auto" w:fill="auto"/>
            <w:vAlign w:val="center"/>
          </w:tcPr>
          <w:p w14:paraId="7675F84D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14:paraId="7675F84E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6897" w:type="dxa"/>
            <w:shd w:val="clear" w:color="auto" w:fill="FFFFFF" w:themeFill="background1"/>
          </w:tcPr>
          <w:p w14:paraId="7675F84F" w14:textId="77777777" w:rsidR="004E1866" w:rsidRPr="00FA766D" w:rsidRDefault="004E1866" w:rsidP="00FA766D">
            <w:pPr>
              <w:spacing w:after="0"/>
            </w:pPr>
          </w:p>
        </w:tc>
      </w:tr>
      <w:tr w:rsidR="004E1866" w:rsidRPr="00B10C81" w14:paraId="7675F855" w14:textId="77777777" w:rsidTr="005547CF">
        <w:trPr>
          <w:trHeight w:val="934"/>
        </w:trPr>
        <w:tc>
          <w:tcPr>
            <w:tcW w:w="1737" w:type="dxa"/>
            <w:shd w:val="clear" w:color="auto" w:fill="auto"/>
            <w:vAlign w:val="center"/>
          </w:tcPr>
          <w:p w14:paraId="7675F851" w14:textId="77777777" w:rsidR="004E1866" w:rsidRPr="00FA766D" w:rsidRDefault="004E1866" w:rsidP="00FA766D">
            <w:pPr>
              <w:spacing w:after="0"/>
              <w:rPr>
                <w:szCs w:val="24"/>
              </w:rPr>
            </w:pPr>
            <w:r w:rsidRPr="00FA766D">
              <w:rPr>
                <w:i/>
                <w:szCs w:val="24"/>
              </w:rPr>
              <w:t>ZODPOVEDNOSŤ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675F852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14:paraId="7675F853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6897" w:type="dxa"/>
            <w:shd w:val="clear" w:color="auto" w:fill="FFFFFF" w:themeFill="background1"/>
          </w:tcPr>
          <w:p w14:paraId="7675F854" w14:textId="77777777" w:rsidR="004E1866" w:rsidRPr="00FA766D" w:rsidRDefault="004E1866" w:rsidP="00FA766D">
            <w:pPr>
              <w:spacing w:after="0"/>
            </w:pPr>
          </w:p>
        </w:tc>
      </w:tr>
      <w:tr w:rsidR="004E1866" w:rsidRPr="00B10C81" w14:paraId="7675F85A" w14:textId="77777777" w:rsidTr="005547CF">
        <w:trPr>
          <w:trHeight w:val="934"/>
        </w:trPr>
        <w:tc>
          <w:tcPr>
            <w:tcW w:w="1737" w:type="dxa"/>
            <w:shd w:val="clear" w:color="auto" w:fill="auto"/>
            <w:vAlign w:val="center"/>
          </w:tcPr>
          <w:p w14:paraId="7675F856" w14:textId="77777777" w:rsidR="004E1866" w:rsidRPr="00FA766D" w:rsidRDefault="004E1866" w:rsidP="00FA766D">
            <w:pPr>
              <w:spacing w:after="0"/>
              <w:rPr>
                <w:szCs w:val="24"/>
              </w:rPr>
            </w:pPr>
            <w:r w:rsidRPr="00FA766D">
              <w:rPr>
                <w:i/>
                <w:szCs w:val="24"/>
              </w:rPr>
              <w:t>SCHOPNOSŤ ANALÝZY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675F857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14:paraId="7675F858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6897" w:type="dxa"/>
            <w:shd w:val="clear" w:color="auto" w:fill="FFFFFF" w:themeFill="background1"/>
          </w:tcPr>
          <w:p w14:paraId="7675F859" w14:textId="77777777" w:rsidR="004E1866" w:rsidRPr="00FA766D" w:rsidRDefault="004E1866" w:rsidP="00FA766D">
            <w:pPr>
              <w:spacing w:after="0"/>
            </w:pPr>
          </w:p>
        </w:tc>
      </w:tr>
      <w:tr w:rsidR="004E1866" w:rsidRPr="00B10C81" w14:paraId="7675F85F" w14:textId="77777777" w:rsidTr="005547CF">
        <w:trPr>
          <w:trHeight w:val="934"/>
        </w:trPr>
        <w:tc>
          <w:tcPr>
            <w:tcW w:w="1737" w:type="dxa"/>
            <w:shd w:val="clear" w:color="auto" w:fill="auto"/>
            <w:vAlign w:val="center"/>
          </w:tcPr>
          <w:p w14:paraId="7675F85B" w14:textId="77777777" w:rsidR="004E1866" w:rsidRPr="00FA766D" w:rsidRDefault="004E1866" w:rsidP="00FA766D">
            <w:pPr>
              <w:spacing w:after="0"/>
              <w:rPr>
                <w:szCs w:val="24"/>
              </w:rPr>
            </w:pPr>
            <w:r w:rsidRPr="00FA766D">
              <w:rPr>
                <w:i/>
                <w:szCs w:val="24"/>
              </w:rPr>
              <w:t>SCHOPNOSŤ UČIŤ SA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675F85C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14:paraId="7675F85D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6897" w:type="dxa"/>
            <w:shd w:val="clear" w:color="auto" w:fill="FFFFFF" w:themeFill="background1"/>
          </w:tcPr>
          <w:p w14:paraId="7675F85E" w14:textId="77777777" w:rsidR="004E1866" w:rsidRPr="00FA766D" w:rsidRDefault="004E1866" w:rsidP="00FA766D">
            <w:pPr>
              <w:spacing w:after="0"/>
            </w:pPr>
          </w:p>
        </w:tc>
      </w:tr>
      <w:tr w:rsidR="004E1866" w:rsidRPr="00B10C81" w14:paraId="7675F864" w14:textId="77777777" w:rsidTr="005547CF">
        <w:trPr>
          <w:trHeight w:val="934"/>
        </w:trPr>
        <w:tc>
          <w:tcPr>
            <w:tcW w:w="1737" w:type="dxa"/>
            <w:shd w:val="clear" w:color="auto" w:fill="auto"/>
            <w:vAlign w:val="center"/>
          </w:tcPr>
          <w:p w14:paraId="7675F860" w14:textId="77777777" w:rsidR="004E1866" w:rsidRPr="00FA766D" w:rsidRDefault="004E1866" w:rsidP="00FA766D">
            <w:pPr>
              <w:spacing w:after="0"/>
              <w:rPr>
                <w:szCs w:val="24"/>
              </w:rPr>
            </w:pPr>
            <w:r w:rsidRPr="00FA766D">
              <w:rPr>
                <w:i/>
                <w:szCs w:val="24"/>
              </w:rPr>
              <w:t>SCHOPNOSŤ ARGUMENTOVAŤ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675F861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14:paraId="7675F862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6897" w:type="dxa"/>
            <w:shd w:val="clear" w:color="auto" w:fill="FFFFFF" w:themeFill="background1"/>
          </w:tcPr>
          <w:p w14:paraId="7675F863" w14:textId="77777777" w:rsidR="004E1866" w:rsidRPr="00FA766D" w:rsidRDefault="004E1866" w:rsidP="00FA766D">
            <w:pPr>
              <w:spacing w:after="0"/>
            </w:pPr>
          </w:p>
        </w:tc>
      </w:tr>
      <w:tr w:rsidR="004E1866" w:rsidRPr="00B10C81" w14:paraId="7675F869" w14:textId="77777777" w:rsidTr="005547CF">
        <w:trPr>
          <w:trHeight w:val="934"/>
        </w:trPr>
        <w:tc>
          <w:tcPr>
            <w:tcW w:w="1737" w:type="dxa"/>
            <w:shd w:val="clear" w:color="auto" w:fill="auto"/>
            <w:vAlign w:val="center"/>
          </w:tcPr>
          <w:p w14:paraId="7675F865" w14:textId="77777777" w:rsidR="004E1866" w:rsidRPr="00FA766D" w:rsidRDefault="004E1866" w:rsidP="00FA766D">
            <w:pPr>
              <w:spacing w:after="0"/>
              <w:rPr>
                <w:szCs w:val="24"/>
              </w:rPr>
            </w:pPr>
            <w:r w:rsidRPr="00FA766D">
              <w:rPr>
                <w:i/>
                <w:szCs w:val="24"/>
              </w:rPr>
              <w:t>SCHOPNOSŤ HODNOTIŤ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7675F866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877" w:type="dxa"/>
            <w:shd w:val="clear" w:color="auto" w:fill="BDD6EE" w:themeFill="accent1" w:themeFillTint="66"/>
            <w:vAlign w:val="center"/>
          </w:tcPr>
          <w:p w14:paraId="7675F867" w14:textId="77777777" w:rsidR="004E1866" w:rsidRPr="00FA766D" w:rsidRDefault="004E1866" w:rsidP="00FA766D">
            <w:pPr>
              <w:spacing w:after="0"/>
            </w:pPr>
          </w:p>
        </w:tc>
        <w:tc>
          <w:tcPr>
            <w:tcW w:w="6897" w:type="dxa"/>
            <w:shd w:val="clear" w:color="auto" w:fill="FFFFFF" w:themeFill="background1"/>
          </w:tcPr>
          <w:p w14:paraId="7675F868" w14:textId="77777777" w:rsidR="004E1866" w:rsidRPr="00FA766D" w:rsidRDefault="004E1866" w:rsidP="00FA766D">
            <w:pPr>
              <w:spacing w:after="0"/>
            </w:pPr>
          </w:p>
        </w:tc>
      </w:tr>
    </w:tbl>
    <w:p w14:paraId="7675F86A" w14:textId="77777777" w:rsidR="00D20B43" w:rsidRPr="009C77B2" w:rsidRDefault="00D20B43" w:rsidP="00750F3A">
      <w:pPr>
        <w:rPr>
          <w:lang w:val="sk-SK"/>
        </w:rPr>
      </w:pPr>
    </w:p>
    <w:sectPr w:rsidR="00D20B43" w:rsidRPr="009C77B2" w:rsidSect="00B20550">
      <w:footerReference w:type="default" r:id="rId10"/>
      <w:pgSz w:w="12240" w:h="15840" w:code="1"/>
      <w:pgMar w:top="1152" w:right="1152" w:bottom="1152" w:left="115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06719" w14:textId="77777777" w:rsidR="00D22B6A" w:rsidRDefault="00D22B6A">
      <w:pPr>
        <w:spacing w:after="0" w:line="240" w:lineRule="auto"/>
      </w:pPr>
      <w:r>
        <w:separator/>
      </w:r>
    </w:p>
  </w:endnote>
  <w:endnote w:type="continuationSeparator" w:id="0">
    <w:p w14:paraId="11251291" w14:textId="77777777" w:rsidR="00D22B6A" w:rsidRDefault="00D2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22AA2" w14:textId="77777777" w:rsidR="00B20550" w:rsidRDefault="00B20550" w:rsidP="00B20550">
    <w:pPr>
      <w:pStyle w:val="Pta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066"/>
      <w:gridCol w:w="2188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B20550" w14:paraId="760A8D59" w14:textId="77777777" w:rsidTr="008E1D49">
          <w:trPr>
            <w:trHeight w:val="727"/>
          </w:trPr>
          <w:tc>
            <w:tcPr>
              <w:tcW w:w="3933" w:type="pct"/>
            </w:tcPr>
            <w:p w14:paraId="07FA4F96" w14:textId="77777777" w:rsidR="00B20550" w:rsidRDefault="00B20550" w:rsidP="00B2055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28CBF2F4" w14:textId="77777777" w:rsidR="00B20550" w:rsidRDefault="00B20550" w:rsidP="00B2055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33343CBA" w14:textId="0FF75F9E" w:rsidR="00B20550" w:rsidRDefault="00B20550" w:rsidP="008E1D49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8E1D49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/4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8E1D49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0DDD911C" w14:textId="77777777" w:rsidR="00B20550" w:rsidRDefault="00B20550" w:rsidP="00B20550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7675F872" w14:textId="1E5528FD" w:rsidR="00D3474F" w:rsidRPr="00B20550" w:rsidRDefault="00D3474F" w:rsidP="00B2055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90874" w14:textId="77777777" w:rsidR="00D22B6A" w:rsidRDefault="00D22B6A">
      <w:pPr>
        <w:spacing w:after="0" w:line="240" w:lineRule="auto"/>
      </w:pPr>
      <w:r>
        <w:separator/>
      </w:r>
    </w:p>
  </w:footnote>
  <w:footnote w:type="continuationSeparator" w:id="0">
    <w:p w14:paraId="5D79661D" w14:textId="77777777" w:rsidR="00D22B6A" w:rsidRDefault="00D22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405EAE"/>
    <w:multiLevelType w:val="hybridMultilevel"/>
    <w:tmpl w:val="46AC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7E"/>
    <w:rsid w:val="00010274"/>
    <w:rsid w:val="00087B4A"/>
    <w:rsid w:val="000B4C99"/>
    <w:rsid w:val="000D7AF5"/>
    <w:rsid w:val="001235EA"/>
    <w:rsid w:val="00126B77"/>
    <w:rsid w:val="001810E4"/>
    <w:rsid w:val="00194B9E"/>
    <w:rsid w:val="001C10EC"/>
    <w:rsid w:val="002311F0"/>
    <w:rsid w:val="00234E86"/>
    <w:rsid w:val="00247135"/>
    <w:rsid w:val="002E5A4D"/>
    <w:rsid w:val="00375F2C"/>
    <w:rsid w:val="00397049"/>
    <w:rsid w:val="003B105A"/>
    <w:rsid w:val="00461E84"/>
    <w:rsid w:val="00467A66"/>
    <w:rsid w:val="00493101"/>
    <w:rsid w:val="004A5891"/>
    <w:rsid w:val="004D23B9"/>
    <w:rsid w:val="004D64F4"/>
    <w:rsid w:val="004E1866"/>
    <w:rsid w:val="00540E93"/>
    <w:rsid w:val="00547D28"/>
    <w:rsid w:val="005547CF"/>
    <w:rsid w:val="00587A23"/>
    <w:rsid w:val="005F415E"/>
    <w:rsid w:val="0062692E"/>
    <w:rsid w:val="00637AB9"/>
    <w:rsid w:val="0067157F"/>
    <w:rsid w:val="006C0589"/>
    <w:rsid w:val="006C07FC"/>
    <w:rsid w:val="006C19DE"/>
    <w:rsid w:val="006D6E5A"/>
    <w:rsid w:val="006E02F0"/>
    <w:rsid w:val="00703877"/>
    <w:rsid w:val="00706DB8"/>
    <w:rsid w:val="00717337"/>
    <w:rsid w:val="00750F3A"/>
    <w:rsid w:val="00753FE7"/>
    <w:rsid w:val="007870D9"/>
    <w:rsid w:val="00792BD0"/>
    <w:rsid w:val="007A33DA"/>
    <w:rsid w:val="007C301F"/>
    <w:rsid w:val="007F5C81"/>
    <w:rsid w:val="008139B6"/>
    <w:rsid w:val="00835C81"/>
    <w:rsid w:val="008A556A"/>
    <w:rsid w:val="008C5C15"/>
    <w:rsid w:val="008E1D49"/>
    <w:rsid w:val="00931BC0"/>
    <w:rsid w:val="009A1D2B"/>
    <w:rsid w:val="009C77B2"/>
    <w:rsid w:val="009F457C"/>
    <w:rsid w:val="00A34BA8"/>
    <w:rsid w:val="00A42C5A"/>
    <w:rsid w:val="00A5431E"/>
    <w:rsid w:val="00A572F0"/>
    <w:rsid w:val="00AB2EE0"/>
    <w:rsid w:val="00AF7F6D"/>
    <w:rsid w:val="00B20550"/>
    <w:rsid w:val="00B50B05"/>
    <w:rsid w:val="00BD3DC1"/>
    <w:rsid w:val="00C5160E"/>
    <w:rsid w:val="00C51FB0"/>
    <w:rsid w:val="00C61B5A"/>
    <w:rsid w:val="00CE525B"/>
    <w:rsid w:val="00CF1F7E"/>
    <w:rsid w:val="00CF2C43"/>
    <w:rsid w:val="00D11484"/>
    <w:rsid w:val="00D20B43"/>
    <w:rsid w:val="00D22B6A"/>
    <w:rsid w:val="00D3474F"/>
    <w:rsid w:val="00D4670B"/>
    <w:rsid w:val="00D55CA5"/>
    <w:rsid w:val="00D602C9"/>
    <w:rsid w:val="00D60401"/>
    <w:rsid w:val="00D6355F"/>
    <w:rsid w:val="00D75CB1"/>
    <w:rsid w:val="00D85D25"/>
    <w:rsid w:val="00D93B3C"/>
    <w:rsid w:val="00DF1758"/>
    <w:rsid w:val="00E40732"/>
    <w:rsid w:val="00E631CE"/>
    <w:rsid w:val="00E861F8"/>
    <w:rsid w:val="00EB4C1F"/>
    <w:rsid w:val="00EB72F8"/>
    <w:rsid w:val="00F752A3"/>
    <w:rsid w:val="00FA766D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5F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540E93"/>
    <w:pPr>
      <w:keepNext/>
      <w:keepLines/>
      <w:spacing w:after="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706DB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706DB8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styleId="Bezriadkovania">
    <w:name w:val="No Spacing"/>
    <w:uiPriority w:val="36"/>
    <w:qFormat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540E93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</w:style>
  <w:style w:type="paragraph" w:customStyle="1" w:styleId="SpaceBefore">
    <w:name w:val="Space Before"/>
    <w:basedOn w:val="Normlny"/>
    <w:uiPriority w:val="2"/>
    <w:qFormat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5C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540E93"/>
    <w:pPr>
      <w:keepNext/>
      <w:keepLines/>
      <w:spacing w:after="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706DB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706DB8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styleId="Bezriadkovania">
    <w:name w:val="No Spacing"/>
    <w:uiPriority w:val="36"/>
    <w:qFormat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540E93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</w:style>
  <w:style w:type="paragraph" w:customStyle="1" w:styleId="SpaceBefore">
    <w:name w:val="Space Before"/>
    <w:basedOn w:val="Normlny"/>
    <w:uiPriority w:val="2"/>
    <w:qFormat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5C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F1BA6255D14E14BA802E67EE7F1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4911B-1969-4B84-92F9-4427DF876D0D}"/>
      </w:docPartPr>
      <w:docPartBody>
        <w:p w:rsidR="00D53641" w:rsidRDefault="00070FA9">
          <w:pPr>
            <w:pStyle w:val="02F1BA6255D14E14BA802E67EE7F1320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567ABA8BF7E749C499DAB6F79F56C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3D8D3-E2EA-4ECE-8002-42BEEFFDFF22}"/>
      </w:docPartPr>
      <w:docPartBody>
        <w:p w:rsidR="00D53641" w:rsidRDefault="00070FA9">
          <w:pPr>
            <w:pStyle w:val="567ABA8BF7E749C499DAB6F79F56C1B2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BCE4BFCA31EF4BD7AD42FA1A0BDC3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E30D-0BEB-489B-A10C-9DAEB27E3587}"/>
      </w:docPartPr>
      <w:docPartBody>
        <w:p w:rsidR="00D53641" w:rsidRDefault="00070FA9">
          <w:pPr>
            <w:pStyle w:val="BCE4BFCA31EF4BD7AD42FA1A0BDC3D63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70FA9"/>
    <w:rsid w:val="00070FA9"/>
    <w:rsid w:val="000963C9"/>
    <w:rsid w:val="001B013C"/>
    <w:rsid w:val="002505C3"/>
    <w:rsid w:val="003E6F55"/>
    <w:rsid w:val="004555CB"/>
    <w:rsid w:val="00455B47"/>
    <w:rsid w:val="007E5336"/>
    <w:rsid w:val="008D0A94"/>
    <w:rsid w:val="008F3F9A"/>
    <w:rsid w:val="009A2350"/>
    <w:rsid w:val="009E4972"/>
    <w:rsid w:val="00BA737E"/>
    <w:rsid w:val="00C418ED"/>
    <w:rsid w:val="00D53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73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BA737E"/>
    <w:rPr>
      <w:color w:val="808080"/>
    </w:rPr>
  </w:style>
  <w:style w:type="paragraph" w:customStyle="1" w:styleId="02F1BA6255D14E14BA802E67EE7F1320">
    <w:name w:val="02F1BA6255D14E14BA802E67EE7F1320"/>
    <w:rsid w:val="00BA737E"/>
  </w:style>
  <w:style w:type="paragraph" w:customStyle="1" w:styleId="567ABA8BF7E749C499DAB6F79F56C1B2">
    <w:name w:val="567ABA8BF7E749C499DAB6F79F56C1B2"/>
    <w:rsid w:val="00BA737E"/>
  </w:style>
  <w:style w:type="paragraph" w:customStyle="1" w:styleId="BCE4BFCA31EF4BD7AD42FA1A0BDC3D63">
    <w:name w:val="BCE4BFCA31EF4BD7AD42FA1A0BDC3D63"/>
    <w:rsid w:val="00BA737E"/>
  </w:style>
  <w:style w:type="paragraph" w:customStyle="1" w:styleId="29FCC297DAF64A8B88EE88E385752337">
    <w:name w:val="29FCC297DAF64A8B88EE88E385752337"/>
    <w:rsid w:val="00BA73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3300C4-77C7-4BD7-8BDF-DB859ED8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60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KĽÚČOVÉ KOMPETENCIE 2</Company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14</cp:revision>
  <cp:lastPrinted>2015-05-05T14:20:00Z</cp:lastPrinted>
  <dcterms:created xsi:type="dcterms:W3CDTF">2015-05-05T13:30:00Z</dcterms:created>
  <dcterms:modified xsi:type="dcterms:W3CDTF">2016-08-09T12:11:00Z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