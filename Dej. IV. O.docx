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22"/>
        <w:gridCol w:w="3197"/>
        <w:gridCol w:w="707"/>
        <w:gridCol w:w="3669"/>
        <w:gridCol w:w="3500"/>
        <w:gridCol w:w="2161"/>
      </w:tblGrid>
      <w:tr w:rsidR="0098091C" w:rsidRPr="00BB41C7" w:rsidTr="00BD236E">
        <w:trPr>
          <w:trHeight w:val="566"/>
        </w:trPr>
        <w:tc>
          <w:tcPr>
            <w:tcW w:w="1020" w:type="dxa"/>
            <w:vMerge w:val="restart"/>
          </w:tcPr>
          <w:p w:rsidR="0098091C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Mes. </w:t>
            </w:r>
          </w:p>
          <w:p w:rsidR="0098091C" w:rsidRPr="00BB41C7" w:rsidRDefault="0098091C" w:rsidP="00BD236E">
            <w:pPr>
              <w:spacing w:after="0" w:line="240" w:lineRule="auto"/>
              <w:jc w:val="center"/>
            </w:pPr>
          </w:p>
        </w:tc>
        <w:tc>
          <w:tcPr>
            <w:tcW w:w="3904" w:type="dxa"/>
            <w:gridSpan w:val="2"/>
            <w:vMerge w:val="restart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98091C" w:rsidRPr="00BB41C7" w:rsidRDefault="0098091C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669" w:type="dxa"/>
            <w:vMerge w:val="restart"/>
          </w:tcPr>
          <w:p w:rsidR="0098091C" w:rsidRPr="00BB41C7" w:rsidRDefault="0098091C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Prostriedky hodnotenia</w:t>
            </w:r>
          </w:p>
        </w:tc>
      </w:tr>
      <w:tr w:rsidR="0098091C" w:rsidRPr="00BB41C7" w:rsidTr="00BD236E">
        <w:trPr>
          <w:trHeight w:val="275"/>
        </w:trPr>
        <w:tc>
          <w:tcPr>
            <w:tcW w:w="1020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904" w:type="dxa"/>
            <w:gridSpan w:val="2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669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</w:tr>
      <w:tr w:rsidR="0098091C" w:rsidRPr="00BB41C7" w:rsidTr="00BD236E">
        <w:trPr>
          <w:trHeight w:val="7919"/>
        </w:trPr>
        <w:tc>
          <w:tcPr>
            <w:tcW w:w="1022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</w:t>
            </w: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</w:t>
            </w: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197" w:type="dxa"/>
          </w:tcPr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ind w:left="312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Prvá svetová vojna</w:t>
            </w:r>
          </w:p>
          <w:p w:rsidR="0098091C" w:rsidRPr="00BB41C7" w:rsidRDefault="0098091C" w:rsidP="00110B0E">
            <w:pPr>
              <w:spacing w:after="0" w:line="240" w:lineRule="auto"/>
              <w:ind w:left="807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( 5.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110B0E">
            <w:pPr>
              <w:spacing w:after="0" w:line="240" w:lineRule="auto"/>
              <w:ind w:left="312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Slovensko v</w:t>
            </w:r>
            <w:r>
              <w:rPr>
                <w:b/>
                <w:bCs/>
                <w:sz w:val="24"/>
                <w:szCs w:val="24"/>
              </w:rPr>
              <w:t> </w:t>
            </w:r>
            <w:r w:rsidRPr="00BB41C7">
              <w:rPr>
                <w:b/>
                <w:bCs/>
                <w:sz w:val="24"/>
                <w:szCs w:val="24"/>
              </w:rPr>
              <w:t>rokoch</w:t>
            </w:r>
          </w:p>
          <w:p w:rsidR="0098091C" w:rsidRDefault="0098091C" w:rsidP="00110B0E">
            <w:pPr>
              <w:spacing w:after="0" w:line="240" w:lineRule="auto"/>
              <w:ind w:left="537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1914-1918</w:t>
            </w:r>
          </w:p>
          <w:p w:rsidR="0098091C" w:rsidRPr="00BB41C7" w:rsidRDefault="0098091C" w:rsidP="00110B0E">
            <w:pPr>
              <w:spacing w:after="0" w:line="240" w:lineRule="auto"/>
              <w:ind w:left="537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 (5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Medzivojnová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Európa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 (8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Pr="00F730F1" w:rsidRDefault="0098091C" w:rsidP="00EC639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Slovensko v ČSR</w:t>
            </w:r>
          </w:p>
          <w:p w:rsidR="0098091C" w:rsidRPr="00F730F1" w:rsidRDefault="0098091C" w:rsidP="00EC639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(6. hod.)</w:t>
            </w:r>
          </w:p>
          <w:p w:rsidR="0098091C" w:rsidRPr="00EC639E" w:rsidRDefault="0098091C" w:rsidP="00EC639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Druhá svetová vojna </w:t>
            </w:r>
          </w:p>
          <w:p w:rsidR="0098091C" w:rsidRDefault="0098091C" w:rsidP="00EC639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BB41C7">
              <w:rPr>
                <w:b/>
                <w:bCs/>
                <w:sz w:val="24"/>
                <w:szCs w:val="24"/>
              </w:rPr>
              <w:t>(8. hod)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Slovensko v</w:t>
            </w:r>
            <w:r>
              <w:rPr>
                <w:b/>
                <w:bCs/>
                <w:sz w:val="24"/>
                <w:szCs w:val="24"/>
              </w:rPr>
              <w:t> </w:t>
            </w:r>
            <w:r w:rsidRPr="00BB41C7">
              <w:rPr>
                <w:b/>
                <w:bCs/>
                <w:sz w:val="24"/>
                <w:szCs w:val="24"/>
              </w:rPr>
              <w:t>rokoch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1938-1945</w:t>
            </w:r>
          </w:p>
          <w:p w:rsidR="0098091C" w:rsidRDefault="0098091C" w:rsidP="00BB41C7">
            <w:pPr>
              <w:spacing w:after="0" w:line="240" w:lineRule="auto"/>
            </w:pPr>
            <w:r>
              <w:t xml:space="preserve">                     </w:t>
            </w:r>
            <w:r w:rsidRPr="00BB41C7">
              <w:rPr>
                <w:b/>
                <w:bCs/>
                <w:sz w:val="24"/>
                <w:szCs w:val="24"/>
              </w:rPr>
              <w:t>(9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 w:rsidRPr="00BB41C7">
              <w:rPr>
                <w:b/>
                <w:bCs/>
                <w:sz w:val="24"/>
                <w:szCs w:val="24"/>
              </w:rPr>
              <w:t>Svet po druhej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svetovej vojne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(8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Pr="00BB41C7" w:rsidRDefault="0098091C" w:rsidP="00EC639E">
            <w:pPr>
              <w:spacing w:after="0" w:line="240" w:lineRule="auto"/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</w:t>
            </w:r>
            <w:r w:rsidRPr="00BB41C7">
              <w:rPr>
                <w:b/>
                <w:bCs/>
                <w:sz w:val="24"/>
                <w:szCs w:val="24"/>
              </w:rPr>
              <w:t>Slovensko</w:t>
            </w: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v obnovenom</w:t>
            </w:r>
          </w:p>
          <w:p w:rsidR="0098091C" w:rsidRDefault="0098091C" w:rsidP="00EC639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BB41C7">
              <w:rPr>
                <w:b/>
                <w:bCs/>
                <w:sz w:val="24"/>
                <w:szCs w:val="24"/>
              </w:rPr>
              <w:t>Československu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(10)</w:t>
            </w: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BB41C7">
              <w:rPr>
                <w:b/>
                <w:bCs/>
                <w:sz w:val="24"/>
                <w:szCs w:val="24"/>
              </w:rPr>
              <w:t>Na ceste k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B41C7">
              <w:rPr>
                <w:b/>
                <w:bCs/>
                <w:sz w:val="24"/>
                <w:szCs w:val="24"/>
              </w:rPr>
              <w:t>demokracii</w:t>
            </w:r>
          </w:p>
          <w:p w:rsidR="0098091C" w:rsidRDefault="0098091C" w:rsidP="0075427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a samostatnej</w:t>
            </w:r>
          </w:p>
          <w:p w:rsidR="0098091C" w:rsidRDefault="0098091C" w:rsidP="0075427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>Slovenskej republike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BB41C7">
              <w:rPr>
                <w:b/>
                <w:bCs/>
                <w:sz w:val="24"/>
                <w:szCs w:val="24"/>
              </w:rPr>
              <w:t>(4</w:t>
            </w:r>
            <w:r>
              <w:rPr>
                <w:b/>
                <w:bCs/>
                <w:sz w:val="24"/>
                <w:szCs w:val="24"/>
              </w:rPr>
              <w:t>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F730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Pr="00BB41C7" w:rsidRDefault="0098091C" w:rsidP="00110B0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705" w:type="dxa"/>
          </w:tcPr>
          <w:p w:rsidR="0098091C" w:rsidRDefault="0098091C" w:rsidP="00BB41C7">
            <w:pPr>
              <w:spacing w:after="0" w:line="240" w:lineRule="auto"/>
            </w:pPr>
            <w:r>
              <w:t>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2.</w:t>
            </w:r>
          </w:p>
          <w:p w:rsidR="0098091C" w:rsidRDefault="0098091C" w:rsidP="00BB41C7">
            <w:pPr>
              <w:spacing w:after="0" w:line="240" w:lineRule="auto"/>
            </w:pPr>
            <w:r>
              <w:t>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9.</w:t>
            </w:r>
          </w:p>
          <w:p w:rsidR="0098091C" w:rsidRDefault="0098091C" w:rsidP="00BB41C7">
            <w:pPr>
              <w:spacing w:after="0" w:line="240" w:lineRule="auto"/>
            </w:pPr>
            <w:r>
              <w:t>10.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t>66.</w:t>
            </w:r>
          </w:p>
        </w:tc>
        <w:tc>
          <w:tcPr>
            <w:tcW w:w="3669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Úvodná hodina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 pred 1. svetovou vojnou - medzinárodné vzťahy.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začiatku bol atentát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Nepriateľské bloky v pohybe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Američania v Európe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rodil mier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Svetová vojna a Slováci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Slovenský a český zahraničný odboj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Milan Rastislav Štefánik.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Významné osobnosti domáceho a zahraničného odboja.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II.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štáty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Diktatúry v Európe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Lenin dostal k moci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Fašizmus v Taliansku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Nacionálny socializmus v Nemecku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Míľniky vedy a techniky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Zlaté dvadsiate roky?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cesty umenia a architektúry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Bratislava – hlavné mesto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Politický život na Slovensku – Slovensko si hľadá cestu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Hospodárstvo v ČSR - zápas o každodenný chlieb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Pozemková reforma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Demokratizácia slovenskej spoločnosti – nepoznaná sloboda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Škola – základ života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Národnostné zloženie Slovenska – spoluobčania či protivníci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Kultúrny rozlet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Európa – obeť diktátorov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Príčiny a začiatok 2. svetovej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okupovanej Európe – holokaust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EXKURZIA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Konečne mier – dôsledky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Mračná nad Česko-Slovenskom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Od autonómie k samostatnosti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nového štátu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Slovenská republika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Aká bola Slovenská republika?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Židovská otázka v Slovenskej republike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Slovenskej republike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Rozdelenie Európy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Integrácia západnej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východ od železnej opony - sovietizácia  východnej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kolonializmu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Rovnováha strachu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nehybnosti - rozklad sovietskeho bloku a pád komunistických diktatúr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Výslnie a tiene civilizácie - veda po 2.svetovej vojne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Umenie „salónov a ulíc“ a kultúra vo svete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 po roku 1945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Politické zmeny - 1948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Sovietizácia  Československa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Hospodárske a sociálne zmeny – industrializácia a kolektivizácia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Kultúra pre všetkých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Neúspešný pokus o reformu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Normalizácia Československa – umŕtvená spoločnosť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suverénnej Slovenskej republiky 1.1.1993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Práca s doplnkovým čítaním – spomienky osobnosti na vznik 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Hodnotenie a opakovanie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Záverečné opakovanie učiva</w:t>
            </w: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F6664F">
            <w:pPr>
              <w:spacing w:after="0" w:line="240" w:lineRule="auto"/>
            </w:pPr>
            <w:r>
              <w:rPr>
                <w:b/>
              </w:rPr>
              <w:t>Záverečné opakovanie učiva</w:t>
            </w: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</w:pPr>
            <w:r w:rsidRPr="00BB41C7">
              <w:t>Analýza súvislostí vedúcich</w:t>
            </w:r>
            <w:r>
              <w:t xml:space="preserve"> k vypuknutiu 1.svetovej vojny </w:t>
            </w:r>
            <w:r w:rsidRPr="00BB41C7">
              <w:t>Vymenovať, ktoré štáty tvorili Trojspolok a Dohodu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vypuknutia 1. svetovej vojny. Opísať sarajevský atentát a zhodnotiť, či to bola príčina alebo zámienka 1.svet. vojny. Vedieť dátum  vypuknutia 1. svetovej vojny.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pojmy blesková a zákopová vojna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vstupu USA do vojny, vymenovať a opísať boje na západnom i východnom fronte.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podstatné údaje zo života M.R.Štefánika. Na príklade tejto osobnosti poukázať na dôležitosť národnej hrdosti.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sz w:val="24"/>
              </w:rPr>
            </w:pPr>
            <w:r w:rsidRPr="00BB41C7">
              <w:rPr>
                <w:sz w:val="24"/>
              </w:rPr>
              <w:t>Opísať za akých okolností vznikla ČSR zdôrazniť význam vzniku štátu pre Slovákov. Uviesť, v čom spočíval význam Martinskej deklarácie. Pochopiť, prečo Slováci vytvorili štát s Čechmi.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Zopakovať a upevniť učivo o 1. svetovej vojne s dôrazom na domáce prostredie. Získať vedomosti o 1. svetovej vojne z rôznych zdrojov, vedieť ich spracovať a primerane interpretovať.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príčiny, politické a sociálne dôsledky veľkej hospodárskej krízy. Pochopiť súvislosti medzi hospodárskou krízou a nástupom diktatúr 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príčiny vzniku fašizmu a objasniť pojem fašizmus. Charakterizovať osobnosť Mussoliniho v talianskych dejinách.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príčiny, politické a sociálne dôsledky veľkej hospodárskej krízy.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Vymenovať vynálezy a vynálezcov medzivojnového obdobia</w:t>
            </w:r>
            <w:r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Opísať, aká bola situácia na Slovensku v rokoch 1918-1919. Vedieť, kto predstavoval vládnu moc na Slovensku. Charakterizovať Ústavu ČSR a čo z nej vyplývalo pre Slovákov.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Zhodnotiť názory jednotlivých politických strán na postavenie Slovenska v ČSR.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Porovnať hospodárstvo Čiech a Slovenska. Opísať zložitú hospodársku situáciu na Slovensku.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Objasniť problémy slov. hospodárstva počas sv. hosp. krízy.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Vymenovať čo priniesla demokratizácia politického života Slovákom. Charakterizovať význam spolkov ako škôl demokracie.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Vedieť, že územie bývalého Rakúsko-Uhorska bolo po dlhé stáročia križovatkou rôznych národov, národností a ich kultúr. Rozobrať, aké klady a zápory vyplýval</w:t>
            </w:r>
            <w:r>
              <w:t xml:space="preserve">i </w:t>
            </w:r>
            <w:r w:rsidRPr="00BB41C7">
              <w:t xml:space="preserve"> zo spolunažívania obyvateľov rôznej národnosti.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Vedieť, akú úlohu zohrala Matica slovenská pre Slovákov. Vymenovať úspechy slovenských umelcov a oceniť ich hodnotu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Upevniť a zopakovať učivo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okupáciu západnej Európy.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príčiny 2.svetovej vojny, presný dátum a miesto vypuknutia vojny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pojmy okupácia, deportácia, holokaust. Vymenovať a na historickej mape ukázať vyhladzovacie tábory.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Systematizovať poznatky prostredníctvom osobného vnímania v múzeu.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Vedieť, kedy nastal obrat vo vojne. Poukázať na zverstvá vojny. Určiť význam otvorenia druhého frontu.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Vyjadriť nesúhlas s použitím atómovej bomby. Analyzovať prácu „Veľkej trojky.“ Uviesť presný dátum ukončenia 2.svetovej vojny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Upevniť a preveriť vedomosti o 2.svetovej vojne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 xml:space="preserve">Charakterizovať, prečo sa Československo cítilo ohrozené.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Objasniť, aké dôsledky mala pre Slovensko viedenská arbitráž. Ukázať na mape územie Slovenska po viedenskej arbitráži a poľskej okupácii. Vedieť, kedy bola vyhlásená slovenská autonómia.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Porozprávať, za akých okolností vznikol slovenský štát. Uviesť presný dátum vzniku. Vysvetliť pojem ochranná zmluva.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Vyjadriť, ako sa odstránila nezamestnanosť a ako sa zlepšila životná úroveň. Vyjadriť pojem arizácia.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pojem „riešenie židovskej otázky.“ Opísať osud Židov. Poukázať na neetické zaobchádzanie, násilnosti voči nim.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život v Slovenskej republike.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Charakterizovať domáci a zahraničný odboj.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Určiť, akým spôsobom sa rozdelila Európa. Opísať podstatu Marshallovho  plánu. Vysvetliť pojem „studená vojna“ a „železná opona“.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pojem dekolonizácia. Ukázať na mape, ktoré krajiny získali nezávislosť.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Opísať, ako sa prejavovala studená vojna v praktickom živote ľudí na Východe i na Západe. Vysvetliť pojem antikomunistická kampaň. Charakterizovať politiku Chruščova.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 hlavné myšlienky Helsinskej konferencie. Uvedomiť si význam boja za ľudské práva.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Opísať spôsob používania jadrovej energie. Porozmýšľať nad tým, aké by mali byť hodnoty človeka 21.storočia. Zopakovať poznatky o politickom, kultúrnom, ekonomickom dianí vo svete po 2.svetovej vojne.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Charakterizovať jednotlivé umelecké smery, štýly, architektúru, film. Vysvetliť, kto boli Beatles.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Ukázať na mape prvé oslobodené územia po vojne. Charakterizovať proces obnovenia Československa.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Uviesť, ktoré politické strany medzi sebou súperili a prečo. Uviesť dôsledky februárového prevratu.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Vysvetliť postavenie komunistickej strany v</w:t>
            </w:r>
            <w:r>
              <w:t> </w:t>
            </w:r>
            <w:r w:rsidRPr="00BB41C7">
              <w:t>štáte</w:t>
            </w:r>
            <w:r>
              <w:t>.</w:t>
            </w: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Popísať pojem normalizácia, uviesť ako sa prejavila v hospodárstve i v riešení vzťahov medzi Čechmi a Slovákmi.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  <w:r>
              <w:t xml:space="preserve">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  <w:r>
              <w:t xml:space="preserve">             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Ústna odpoveď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Písomná previerka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 w:rsidRPr="00BB41C7">
              <w:t>Aktivita a samostatná práca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EC639E">
            <w:pPr>
              <w:spacing w:after="0" w:line="240" w:lineRule="auto"/>
            </w:pPr>
          </w:p>
        </w:tc>
      </w:tr>
      <w:tr w:rsidR="0098091C" w:rsidRPr="00BB41C7" w:rsidTr="00BD236E">
        <w:trPr>
          <w:trHeight w:val="7919"/>
        </w:trPr>
        <w:tc>
          <w:tcPr>
            <w:tcW w:w="1022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197" w:type="dxa"/>
          </w:tcPr>
          <w:p w:rsidR="0098091C" w:rsidRDefault="0098091C">
            <w:pPr>
              <w:spacing w:after="0" w:line="240" w:lineRule="auto"/>
            </w:pPr>
          </w:p>
        </w:tc>
        <w:tc>
          <w:tcPr>
            <w:tcW w:w="705" w:type="dxa"/>
          </w:tcPr>
          <w:p w:rsidR="0098091C" w:rsidRDefault="0098091C" w:rsidP="00BB41C7">
            <w:pPr>
              <w:spacing w:after="0" w:line="240" w:lineRule="auto"/>
            </w:pPr>
          </w:p>
        </w:tc>
        <w:tc>
          <w:tcPr>
            <w:tcW w:w="3669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</w:tc>
        <w:tc>
          <w:tcPr>
            <w:tcW w:w="3500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</w:tr>
    </w:tbl>
    <w:p w:rsidR="0098091C" w:rsidRDefault="0098091C"/>
    <w:p w:rsidR="0098091C" w:rsidRDefault="0098091C"/>
    <w:sectPr w:rsidR="0098091C" w:rsidSect="001A076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1C" w:rsidRDefault="0098091C" w:rsidP="00AB10FF">
      <w:pPr>
        <w:spacing w:after="0" w:line="240" w:lineRule="auto"/>
      </w:pPr>
      <w:r>
        <w:separator/>
      </w:r>
    </w:p>
  </w:endnote>
  <w:endnote w:type="continuationSeparator" w:id="0">
    <w:p w:rsidR="0098091C" w:rsidRDefault="0098091C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1C" w:rsidRDefault="0098091C" w:rsidP="00AB10FF">
      <w:pPr>
        <w:spacing w:after="0" w:line="240" w:lineRule="auto"/>
      </w:pPr>
      <w:r>
        <w:separator/>
      </w:r>
    </w:p>
  </w:footnote>
  <w:footnote w:type="continuationSeparator" w:id="0">
    <w:p w:rsidR="0098091C" w:rsidRDefault="0098091C" w:rsidP="00AB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C" w:rsidRDefault="0098091C">
    <w:pPr>
      <w:pStyle w:val="Header"/>
    </w:pPr>
    <w:r>
      <w:t xml:space="preserve">Dejepis IV. Roč. </w:t>
    </w:r>
  </w:p>
  <w:p w:rsidR="0098091C" w:rsidRDefault="0098091C">
    <w:pPr>
      <w:pStyle w:val="Header"/>
    </w:pPr>
    <w:r>
      <w:t xml:space="preserve">Vypracoval :  Mgr. R. Burčák   </w:t>
    </w:r>
  </w:p>
  <w:p w:rsidR="0098091C" w:rsidRDefault="0098091C">
    <w:pPr>
      <w:pStyle w:val="Header"/>
    </w:pPr>
    <w:r>
      <w:t>16. september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769"/>
    <w:rsid w:val="00014985"/>
    <w:rsid w:val="00110B0E"/>
    <w:rsid w:val="00124149"/>
    <w:rsid w:val="001256E7"/>
    <w:rsid w:val="00157E04"/>
    <w:rsid w:val="001A0769"/>
    <w:rsid w:val="001C758F"/>
    <w:rsid w:val="002F2ECD"/>
    <w:rsid w:val="00491C70"/>
    <w:rsid w:val="004C28F2"/>
    <w:rsid w:val="00545A1F"/>
    <w:rsid w:val="00567501"/>
    <w:rsid w:val="00581879"/>
    <w:rsid w:val="00672DD9"/>
    <w:rsid w:val="006D4449"/>
    <w:rsid w:val="00754275"/>
    <w:rsid w:val="00785186"/>
    <w:rsid w:val="00805CDF"/>
    <w:rsid w:val="008B74A5"/>
    <w:rsid w:val="008C0A0B"/>
    <w:rsid w:val="0098091C"/>
    <w:rsid w:val="00A93271"/>
    <w:rsid w:val="00AB10FF"/>
    <w:rsid w:val="00B074F7"/>
    <w:rsid w:val="00BB41C7"/>
    <w:rsid w:val="00BD236E"/>
    <w:rsid w:val="00C4454D"/>
    <w:rsid w:val="00E61D54"/>
    <w:rsid w:val="00E72F04"/>
    <w:rsid w:val="00EC639E"/>
    <w:rsid w:val="00F6664F"/>
    <w:rsid w:val="00F7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A07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10F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10F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8</Pages>
  <Words>1374</Words>
  <Characters>7835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Radúz Burčák</cp:lastModifiedBy>
  <cp:revision>3</cp:revision>
  <cp:lastPrinted>2011-10-18T15:59:00Z</cp:lastPrinted>
  <dcterms:created xsi:type="dcterms:W3CDTF">2011-10-12T07:13:00Z</dcterms:created>
  <dcterms:modified xsi:type="dcterms:W3CDTF">2011-10-18T15:59:00Z</dcterms:modified>
</cp:coreProperties>
</file>