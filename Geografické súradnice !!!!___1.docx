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5D" w:rsidRPr="00C03151" w:rsidRDefault="000E275D">
      <w:pPr>
        <w:rPr>
          <w:sz w:val="20"/>
          <w:szCs w:val="20"/>
        </w:rPr>
      </w:pPr>
      <w:r w:rsidRPr="00C03151">
        <w:rPr>
          <w:sz w:val="20"/>
          <w:szCs w:val="20"/>
        </w:rPr>
        <w:t xml:space="preserve">Atlas – str. </w:t>
      </w:r>
      <w:r>
        <w:rPr>
          <w:sz w:val="20"/>
          <w:szCs w:val="20"/>
        </w:rPr>
        <w:t>4 / 5</w:t>
      </w:r>
    </w:p>
    <w:p w:rsidR="000E275D" w:rsidRDefault="000E275D">
      <w:pPr>
        <w:rPr>
          <w:b/>
        </w:rPr>
      </w:pPr>
      <w:r w:rsidRPr="0019799C">
        <w:rPr>
          <w:b/>
        </w:rPr>
        <w:t>Úloha č. 1: Urči miesto podľa súradníc</w:t>
      </w:r>
    </w:p>
    <w:p w:rsidR="000E275D" w:rsidRDefault="000E275D">
      <w:pPr>
        <w:rPr>
          <w:rFonts w:cs="Calibri"/>
        </w:rPr>
      </w:pPr>
      <w:r>
        <w:t>80</w:t>
      </w:r>
      <w:r>
        <w:rPr>
          <w:rFonts w:cs="Calibri"/>
        </w:rPr>
        <w:t>⁰ s.g.š. 40⁰ z.g.d. (ostrov) –</w:t>
      </w:r>
    </w:p>
    <w:p w:rsidR="000E275D" w:rsidRDefault="000E275D">
      <w:pPr>
        <w:rPr>
          <w:rFonts w:cs="Calibri"/>
        </w:rPr>
      </w:pPr>
      <w:r>
        <w:rPr>
          <w:rFonts w:cs="Calibri"/>
        </w:rPr>
        <w:t>20⁰ j.g.š. 100⁰ z.g.d. (panva) –</w:t>
      </w:r>
    </w:p>
    <w:p w:rsidR="000E275D" w:rsidRDefault="000E275D">
      <w:pPr>
        <w:rPr>
          <w:rFonts w:cs="Calibri"/>
        </w:rPr>
      </w:pPr>
      <w:r>
        <w:rPr>
          <w:rFonts w:cs="Calibri"/>
        </w:rPr>
        <w:t>80⁰ j.g.š. 0⁰ g.d. (svetadiel) –</w:t>
      </w:r>
    </w:p>
    <w:p w:rsidR="000E275D" w:rsidRDefault="000E275D">
      <w:pPr>
        <w:rPr>
          <w:rFonts w:cs="Calibri"/>
        </w:rPr>
      </w:pPr>
      <w:r>
        <w:rPr>
          <w:rFonts w:cs="Calibri"/>
        </w:rPr>
        <w:t>60⁰ s.g.š. 180⁰ v.g.d. (more) –</w:t>
      </w:r>
    </w:p>
    <w:p w:rsidR="000E275D" w:rsidRDefault="000E275D">
      <w:pPr>
        <w:rPr>
          <w:rFonts w:cs="Calibri"/>
        </w:rPr>
      </w:pPr>
      <w:r>
        <w:rPr>
          <w:rFonts w:cs="Calibri"/>
        </w:rPr>
        <w:t>20⁰ j.g.š. 40⁰ v.g.d. (prieliv) –</w:t>
      </w:r>
    </w:p>
    <w:p w:rsidR="000E275D" w:rsidRDefault="000E275D" w:rsidP="0019799C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:rsidR="000E275D" w:rsidRDefault="000E275D" w:rsidP="0019799C">
      <w:pPr>
        <w:rPr>
          <w:rFonts w:cs="Calibri"/>
        </w:rPr>
      </w:pPr>
      <w:r>
        <w:t>Cez Anglické mesto Greenwich prechádza 0</w:t>
      </w:r>
      <w:r>
        <w:rPr>
          <w:rFonts w:cs="Calibri"/>
        </w:rPr>
        <w:t>⁰ (POLUDNÍK / ROVNÍK).</w:t>
      </w:r>
    </w:p>
    <w:p w:rsidR="000E275D" w:rsidRDefault="000E275D" w:rsidP="0019799C">
      <w:pPr>
        <w:rPr>
          <w:rStyle w:val="st"/>
        </w:rPr>
      </w:pPr>
      <w:r>
        <w:rPr>
          <w:rFonts w:cs="Calibr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:rsidR="000E275D" w:rsidRDefault="000E275D" w:rsidP="0019799C">
      <w:pPr>
        <w:rPr>
          <w:rStyle w:val="st"/>
        </w:rPr>
      </w:pPr>
      <w:r>
        <w:rPr>
          <w:rStyle w:val="st"/>
        </w:rPr>
        <w:t>Rovnobežky sú (ZVISLÉ / VODOROVNÉ) čiary geografickej siete.</w:t>
      </w:r>
    </w:p>
    <w:p w:rsidR="000E275D" w:rsidRDefault="000E275D" w:rsidP="0019799C">
      <w:pPr>
        <w:rPr>
          <w:rStyle w:val="st"/>
        </w:rPr>
      </w:pPr>
    </w:p>
    <w:p w:rsidR="000E275D" w:rsidRPr="00C03151" w:rsidRDefault="000E275D" w:rsidP="00A24DC5">
      <w:pPr>
        <w:rPr>
          <w:sz w:val="20"/>
          <w:szCs w:val="20"/>
        </w:rPr>
      </w:pPr>
      <w:r w:rsidRPr="00C03151">
        <w:rPr>
          <w:sz w:val="20"/>
          <w:szCs w:val="20"/>
        </w:rPr>
        <w:t xml:space="preserve">Atlas – str. </w:t>
      </w:r>
      <w:r>
        <w:rPr>
          <w:sz w:val="20"/>
          <w:szCs w:val="20"/>
        </w:rPr>
        <w:t>4 / 5</w:t>
      </w:r>
    </w:p>
    <w:p w:rsidR="000E275D" w:rsidRDefault="000E275D" w:rsidP="00A24DC5">
      <w:pPr>
        <w:rPr>
          <w:b/>
        </w:rPr>
      </w:pPr>
      <w:r w:rsidRPr="0019799C">
        <w:rPr>
          <w:b/>
        </w:rPr>
        <w:t>Úloha č. 1: Urči miesto podľa súradníc</w:t>
      </w:r>
    </w:p>
    <w:p w:rsidR="000E275D" w:rsidRDefault="000E275D" w:rsidP="00A24DC5">
      <w:pPr>
        <w:rPr>
          <w:rFonts w:cs="Calibri"/>
        </w:rPr>
      </w:pPr>
      <w:r>
        <w:t>80</w:t>
      </w:r>
      <w:r>
        <w:rPr>
          <w:rFonts w:cs="Calibri"/>
        </w:rPr>
        <w:t>⁰ s.g.š. 40⁰ z.g.d. (ostrov)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20⁰ j.g.š. 100⁰ z.g.d. (panva)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80⁰ j.g.š. 0⁰ g.d. (svetadiel)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60⁰ s.g.š. 180⁰ v.g.d. (more)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20⁰ j.g.š. 40⁰ v.g.d. (prieliv) –</w:t>
      </w:r>
    </w:p>
    <w:p w:rsidR="000E275D" w:rsidRDefault="000E275D" w:rsidP="00A24DC5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:rsidR="000E275D" w:rsidRDefault="000E275D" w:rsidP="00A24DC5">
      <w:pPr>
        <w:rPr>
          <w:rFonts w:cs="Calibri"/>
        </w:rPr>
      </w:pPr>
      <w:r>
        <w:t>Cez Anglické mesto Greenwich prechádza 0</w:t>
      </w:r>
      <w:r>
        <w:rPr>
          <w:rFonts w:cs="Calibri"/>
        </w:rPr>
        <w:t>⁰ (POLUDNÍK / ROVNÍK).</w:t>
      </w:r>
    </w:p>
    <w:p w:rsidR="000E275D" w:rsidRDefault="000E275D" w:rsidP="00A24DC5">
      <w:pPr>
        <w:rPr>
          <w:rStyle w:val="st"/>
        </w:rPr>
      </w:pPr>
      <w:r>
        <w:rPr>
          <w:rFonts w:cs="Calibr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:rsidR="000E275D" w:rsidRDefault="000E275D" w:rsidP="0019799C">
      <w:r>
        <w:rPr>
          <w:rStyle w:val="st"/>
        </w:rPr>
        <w:t>Rovnobežky sú (ZVISLÉ / VODOROVNÉ) čiary geografickej siete.</w:t>
      </w:r>
    </w:p>
    <w:p w:rsidR="000E275D" w:rsidRPr="00C03151" w:rsidRDefault="000E275D" w:rsidP="00A24DC5">
      <w:pPr>
        <w:rPr>
          <w:sz w:val="20"/>
          <w:szCs w:val="20"/>
        </w:rPr>
      </w:pPr>
      <w:r w:rsidRPr="00C03151">
        <w:rPr>
          <w:sz w:val="20"/>
          <w:szCs w:val="20"/>
        </w:rPr>
        <w:t xml:space="preserve">Atlas – str. </w:t>
      </w:r>
      <w:r>
        <w:rPr>
          <w:sz w:val="20"/>
          <w:szCs w:val="20"/>
        </w:rPr>
        <w:t>4 / 5</w:t>
      </w:r>
    </w:p>
    <w:p w:rsidR="000E275D" w:rsidRDefault="000E275D" w:rsidP="00A24DC5">
      <w:pPr>
        <w:rPr>
          <w:b/>
        </w:rPr>
      </w:pPr>
      <w:r w:rsidRPr="0019799C">
        <w:rPr>
          <w:b/>
        </w:rPr>
        <w:t>Úloha č. 1: Urči miesto podľa súradníc</w:t>
      </w:r>
    </w:p>
    <w:p w:rsidR="000E275D" w:rsidRDefault="000E275D" w:rsidP="00A24DC5">
      <w:pPr>
        <w:rPr>
          <w:rFonts w:cs="Calibri"/>
        </w:rPr>
      </w:pPr>
      <w:r>
        <w:t>80</w:t>
      </w:r>
      <w:r>
        <w:rPr>
          <w:rFonts w:cs="Calibri"/>
        </w:rPr>
        <w:t>⁰ s.g.š. 40⁰ z.g.d. (ostrov)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20⁰ j.g.š. 100⁰ z.g.d. (panva)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80⁰ j.g.š. 0⁰ g.d. (svetadiel)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60⁰ s.g.š. 180⁰ v.g.d. (more)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20⁰ j.g.š. 40⁰ v.g.d. (prieliv) –</w:t>
      </w:r>
    </w:p>
    <w:p w:rsidR="000E275D" w:rsidRDefault="000E275D" w:rsidP="00A24DC5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:rsidR="000E275D" w:rsidRDefault="000E275D" w:rsidP="00A24DC5">
      <w:pPr>
        <w:rPr>
          <w:rFonts w:cs="Calibri"/>
        </w:rPr>
      </w:pPr>
      <w:r>
        <w:t>Cez Anglické mesto Greenwich prechádza 0</w:t>
      </w:r>
      <w:r>
        <w:rPr>
          <w:rFonts w:cs="Calibri"/>
        </w:rPr>
        <w:t>⁰ (POLUDNÍK / ROVNÍK).</w:t>
      </w:r>
    </w:p>
    <w:p w:rsidR="000E275D" w:rsidRDefault="000E275D" w:rsidP="00A24DC5">
      <w:pPr>
        <w:rPr>
          <w:rStyle w:val="st"/>
        </w:rPr>
      </w:pPr>
      <w:r>
        <w:rPr>
          <w:rFonts w:cs="Calibr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:rsidR="000E275D" w:rsidRDefault="000E275D" w:rsidP="00A24DC5">
      <w:pPr>
        <w:rPr>
          <w:rStyle w:val="st"/>
        </w:rPr>
      </w:pPr>
      <w:r>
        <w:rPr>
          <w:rStyle w:val="st"/>
        </w:rPr>
        <w:t>Rovnobežky sú (ZVISLÉ / VODOROVNÉ) čiary geografickej siete.</w:t>
      </w:r>
    </w:p>
    <w:p w:rsidR="000E275D" w:rsidRDefault="000E275D" w:rsidP="00A24DC5">
      <w:pPr>
        <w:rPr>
          <w:sz w:val="20"/>
          <w:szCs w:val="20"/>
        </w:rPr>
      </w:pPr>
    </w:p>
    <w:p w:rsidR="000E275D" w:rsidRPr="00C03151" w:rsidRDefault="000E275D" w:rsidP="00A24DC5">
      <w:pPr>
        <w:rPr>
          <w:sz w:val="20"/>
          <w:szCs w:val="20"/>
        </w:rPr>
      </w:pPr>
      <w:r w:rsidRPr="00C03151">
        <w:rPr>
          <w:sz w:val="20"/>
          <w:szCs w:val="20"/>
        </w:rPr>
        <w:t xml:space="preserve">Atlas – str. </w:t>
      </w:r>
      <w:r>
        <w:rPr>
          <w:sz w:val="20"/>
          <w:szCs w:val="20"/>
        </w:rPr>
        <w:t>4 / 5</w:t>
      </w:r>
    </w:p>
    <w:p w:rsidR="000E275D" w:rsidRDefault="000E275D" w:rsidP="00A24DC5">
      <w:pPr>
        <w:rPr>
          <w:b/>
        </w:rPr>
      </w:pPr>
      <w:r w:rsidRPr="0019799C">
        <w:rPr>
          <w:b/>
        </w:rPr>
        <w:t>Úloha č. 1: Urči miesto podľa súradníc</w:t>
      </w:r>
    </w:p>
    <w:p w:rsidR="000E275D" w:rsidRDefault="000E275D" w:rsidP="00A24DC5">
      <w:pPr>
        <w:rPr>
          <w:rFonts w:cs="Calibri"/>
        </w:rPr>
      </w:pPr>
      <w:r>
        <w:t>80</w:t>
      </w:r>
      <w:r>
        <w:rPr>
          <w:rFonts w:cs="Calibri"/>
        </w:rPr>
        <w:t>⁰ s.g.š. 40⁰ z.g.d. (ostrov)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20⁰ j.g.š. 100⁰ z.g.d. (panva)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80⁰ j.g.š. 0⁰ g.d. (svetadiel)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60⁰ s.g.š. 180⁰ v.g.d. (more) –</w:t>
      </w:r>
    </w:p>
    <w:p w:rsidR="000E275D" w:rsidRDefault="000E275D" w:rsidP="00A24DC5">
      <w:pPr>
        <w:rPr>
          <w:rFonts w:cs="Calibri"/>
        </w:rPr>
      </w:pPr>
      <w:r>
        <w:rPr>
          <w:rFonts w:cs="Calibri"/>
        </w:rPr>
        <w:t>20⁰ j.g.š. 40⁰ v.g.d. (prieliv) –</w:t>
      </w:r>
    </w:p>
    <w:p w:rsidR="000E275D" w:rsidRDefault="000E275D" w:rsidP="00A24DC5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:rsidR="000E275D" w:rsidRDefault="000E275D" w:rsidP="00A24DC5">
      <w:pPr>
        <w:rPr>
          <w:rFonts w:cs="Calibri"/>
        </w:rPr>
      </w:pPr>
      <w:r>
        <w:t>Cez Anglické mesto Greenwich prechádza 0</w:t>
      </w:r>
      <w:r>
        <w:rPr>
          <w:rFonts w:cs="Calibri"/>
        </w:rPr>
        <w:t>⁰ (POLUDNÍK / ROVNÍK).</w:t>
      </w:r>
    </w:p>
    <w:p w:rsidR="000E275D" w:rsidRDefault="000E275D" w:rsidP="00A24DC5">
      <w:pPr>
        <w:rPr>
          <w:rStyle w:val="st"/>
        </w:rPr>
      </w:pPr>
      <w:r>
        <w:rPr>
          <w:rFonts w:cs="Calibr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:rsidR="000E275D" w:rsidRPr="0019799C" w:rsidRDefault="000E275D" w:rsidP="0019799C">
      <w:r>
        <w:rPr>
          <w:rStyle w:val="st"/>
        </w:rPr>
        <w:t>Rovnobežky sú (ZVISLÉ / VODOROVNÉ) čiary geografickej siete.</w:t>
      </w:r>
    </w:p>
    <w:sectPr w:rsidR="000E275D" w:rsidRPr="0019799C" w:rsidSect="0019799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799C"/>
    <w:rsid w:val="000E275D"/>
    <w:rsid w:val="0019799C"/>
    <w:rsid w:val="005637B5"/>
    <w:rsid w:val="009B4A2D"/>
    <w:rsid w:val="009D3324"/>
    <w:rsid w:val="00A24DC5"/>
    <w:rsid w:val="00C03151"/>
    <w:rsid w:val="00E14361"/>
    <w:rsid w:val="00FD51B0"/>
    <w:rsid w:val="00FE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5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uiPriority w:val="99"/>
    <w:rsid w:val="00FD51B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277</Words>
  <Characters>1581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UCITELIA</dc:creator>
  <cp:keywords/>
  <dc:description/>
  <cp:lastModifiedBy>Jano S.</cp:lastModifiedBy>
  <cp:revision>3</cp:revision>
  <cp:lastPrinted>2001-12-31T23:17:00Z</cp:lastPrinted>
  <dcterms:created xsi:type="dcterms:W3CDTF">2021-10-03T07:48:00Z</dcterms:created>
  <dcterms:modified xsi:type="dcterms:W3CDTF">2001-12-31T23:17:00Z</dcterms:modified>
</cp:coreProperties>
</file>