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5DE" w:rsidRPr="00360036" w:rsidRDefault="000F55DE" w:rsidP="00F30FB3">
      <w:pPr>
        <w:jc w:val="center"/>
        <w:rPr>
          <w:rFonts w:ascii="Script MT Bold" w:hAnsi="Script MT Bold"/>
          <w:b/>
          <w:sz w:val="240"/>
          <w:szCs w:val="240"/>
        </w:rPr>
      </w:pPr>
      <w:r w:rsidRPr="00360036">
        <w:rPr>
          <w:rFonts w:ascii="Script MT Bold" w:hAnsi="Script MT Bold"/>
          <w:b/>
          <w:sz w:val="240"/>
          <w:szCs w:val="240"/>
        </w:rPr>
        <w:t>Školský rok</w:t>
      </w:r>
    </w:p>
    <w:p w:rsidR="000F55DE" w:rsidRPr="00F30FB3" w:rsidRDefault="000F55DE" w:rsidP="00F30FB3">
      <w:pPr>
        <w:jc w:val="center"/>
        <w:rPr>
          <w:rFonts w:ascii="Script MT Bold" w:hAnsi="Script MT Bold"/>
          <w:b/>
          <w:sz w:val="200"/>
          <w:szCs w:val="200"/>
        </w:rPr>
      </w:pPr>
      <w:r w:rsidRPr="00360036">
        <w:rPr>
          <w:rFonts w:ascii="Script MT Bold" w:hAnsi="Script MT Bold"/>
          <w:b/>
          <w:sz w:val="240"/>
          <w:szCs w:val="240"/>
        </w:rPr>
        <w:t>2020 / 2021</w:t>
      </w:r>
    </w:p>
    <w:sectPr w:rsidR="000F55DE" w:rsidRPr="00F30FB3" w:rsidSect="0075103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51031"/>
    <w:rsid w:val="000F55DE"/>
    <w:rsid w:val="00360036"/>
    <w:rsid w:val="00680FEC"/>
    <w:rsid w:val="006A5F3F"/>
    <w:rsid w:val="00751031"/>
    <w:rsid w:val="00F30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FEC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1</Pages>
  <Words>3</Words>
  <Characters>21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4</cp:revision>
  <cp:lastPrinted>2002-01-01T01:12:00Z</cp:lastPrinted>
  <dcterms:created xsi:type="dcterms:W3CDTF">2020-08-25T13:45:00Z</dcterms:created>
  <dcterms:modified xsi:type="dcterms:W3CDTF">2002-01-01T01:13:00Z</dcterms:modified>
</cp:coreProperties>
</file>