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83"/>
        <w:gridCol w:w="662"/>
        <w:gridCol w:w="3579"/>
        <w:gridCol w:w="2397"/>
        <w:gridCol w:w="3703"/>
        <w:gridCol w:w="1796"/>
      </w:tblGrid>
      <w:tr w:rsidR="00F46329">
        <w:trPr>
          <w:trHeight w:val="567"/>
        </w:trPr>
        <w:tc>
          <w:tcPr>
            <w:tcW w:w="2660" w:type="dxa"/>
            <w:gridSpan w:val="2"/>
          </w:tcPr>
          <w:p w:rsidR="00F46329" w:rsidRPr="00457751" w:rsidRDefault="00F46329" w:rsidP="0045775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eastAsia="en-US"/>
              </w:rPr>
            </w:pPr>
            <w:r w:rsidRPr="00457751">
              <w:rPr>
                <w:rFonts w:ascii="Calibri" w:hAnsi="Calibri" w:cs="Calibri"/>
                <w:b/>
                <w:bCs/>
                <w:sz w:val="28"/>
                <w:szCs w:val="28"/>
                <w:lang w:eastAsia="en-US"/>
              </w:rPr>
              <w:t>Tematický celok</w:t>
            </w:r>
          </w:p>
          <w:p w:rsidR="00F46329" w:rsidRPr="00457751" w:rsidRDefault="00F46329">
            <w:pPr>
              <w:rPr>
                <w:sz w:val="22"/>
                <w:szCs w:val="22"/>
              </w:rPr>
            </w:pPr>
          </w:p>
        </w:tc>
        <w:tc>
          <w:tcPr>
            <w:tcW w:w="6006" w:type="dxa"/>
            <w:gridSpan w:val="2"/>
          </w:tcPr>
          <w:p w:rsidR="00F46329" w:rsidRPr="00457751" w:rsidRDefault="00F46329">
            <w:pPr>
              <w:rPr>
                <w:b/>
                <w:bCs/>
                <w:sz w:val="28"/>
                <w:szCs w:val="28"/>
              </w:rPr>
            </w:pPr>
            <w:r w:rsidRPr="00457751">
              <w:rPr>
                <w:sz w:val="22"/>
                <w:szCs w:val="22"/>
              </w:rPr>
              <w:t xml:space="preserve">                                 </w:t>
            </w:r>
            <w:r w:rsidRPr="00457751">
              <w:rPr>
                <w:b/>
                <w:bCs/>
                <w:sz w:val="28"/>
                <w:szCs w:val="28"/>
              </w:rPr>
              <w:t>Obsahový štandard</w:t>
            </w:r>
          </w:p>
        </w:tc>
        <w:tc>
          <w:tcPr>
            <w:tcW w:w="3754" w:type="dxa"/>
          </w:tcPr>
          <w:p w:rsidR="00F46329" w:rsidRPr="00457751" w:rsidRDefault="00F46329" w:rsidP="00457751">
            <w:pPr>
              <w:jc w:val="center"/>
              <w:rPr>
                <w:b/>
                <w:bCs/>
                <w:sz w:val="28"/>
                <w:szCs w:val="28"/>
              </w:rPr>
            </w:pPr>
            <w:r w:rsidRPr="00457751">
              <w:rPr>
                <w:b/>
                <w:bCs/>
                <w:sz w:val="28"/>
                <w:szCs w:val="28"/>
              </w:rPr>
              <w:t>Výkonový štandard</w:t>
            </w:r>
          </w:p>
        </w:tc>
        <w:tc>
          <w:tcPr>
            <w:tcW w:w="1800" w:type="dxa"/>
          </w:tcPr>
          <w:p w:rsidR="00F46329" w:rsidRPr="00457751" w:rsidRDefault="00F46329">
            <w:pPr>
              <w:rPr>
                <w:b/>
                <w:bCs/>
                <w:sz w:val="28"/>
                <w:szCs w:val="28"/>
              </w:rPr>
            </w:pPr>
            <w:r w:rsidRPr="00457751">
              <w:rPr>
                <w:b/>
                <w:bCs/>
                <w:sz w:val="28"/>
                <w:szCs w:val="28"/>
              </w:rPr>
              <w:t>Prostriedky hodnotenia</w:t>
            </w:r>
          </w:p>
        </w:tc>
      </w:tr>
      <w:tr w:rsidR="00F46329">
        <w:trPr>
          <w:trHeight w:val="263"/>
        </w:trPr>
        <w:tc>
          <w:tcPr>
            <w:tcW w:w="2100" w:type="dxa"/>
          </w:tcPr>
          <w:p w:rsidR="00F46329" w:rsidRPr="00457751" w:rsidRDefault="00F46329">
            <w:pPr>
              <w:rPr>
                <w:sz w:val="22"/>
                <w:szCs w:val="22"/>
              </w:rPr>
            </w:pPr>
          </w:p>
        </w:tc>
        <w:tc>
          <w:tcPr>
            <w:tcW w:w="560" w:type="dxa"/>
          </w:tcPr>
          <w:p w:rsidR="00F46329" w:rsidRPr="00457751" w:rsidRDefault="00F46329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Mes.</w:t>
            </w:r>
          </w:p>
        </w:tc>
        <w:tc>
          <w:tcPr>
            <w:tcW w:w="3609" w:type="dxa"/>
          </w:tcPr>
          <w:p w:rsidR="00F46329" w:rsidRPr="00457751" w:rsidRDefault="00F46329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 xml:space="preserve">                        Téma</w:t>
            </w:r>
          </w:p>
        </w:tc>
        <w:tc>
          <w:tcPr>
            <w:tcW w:w="2397" w:type="dxa"/>
          </w:tcPr>
          <w:p w:rsidR="00F46329" w:rsidRPr="00457751" w:rsidRDefault="00F46329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Pojmy</w:t>
            </w:r>
          </w:p>
        </w:tc>
        <w:tc>
          <w:tcPr>
            <w:tcW w:w="3754" w:type="dxa"/>
          </w:tcPr>
          <w:p w:rsidR="00F46329" w:rsidRPr="00457751" w:rsidRDefault="00F46329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Spôsobilosti</w:t>
            </w:r>
          </w:p>
        </w:tc>
        <w:tc>
          <w:tcPr>
            <w:tcW w:w="1800" w:type="dxa"/>
          </w:tcPr>
          <w:p w:rsidR="00F46329" w:rsidRPr="00457751" w:rsidRDefault="00F46329">
            <w:pPr>
              <w:rPr>
                <w:sz w:val="22"/>
                <w:szCs w:val="22"/>
              </w:rPr>
            </w:pPr>
          </w:p>
        </w:tc>
      </w:tr>
      <w:tr w:rsidR="00F46329">
        <w:trPr>
          <w:trHeight w:val="2693"/>
        </w:trPr>
        <w:tc>
          <w:tcPr>
            <w:tcW w:w="2100" w:type="dxa"/>
          </w:tcPr>
          <w:p w:rsidR="00F46329" w:rsidRPr="00457751" w:rsidRDefault="00F46329" w:rsidP="007B3AFA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Úvod do filozofie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(4 hod. )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Raná grécka filozofia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(8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Klasická grécka filozofia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8 hod.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Poklasické obdobie gréckej filozofie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</w:t>
            </w:r>
            <w:r w:rsidRPr="00457751">
              <w:rPr>
                <w:sz w:val="22"/>
                <w:szCs w:val="22"/>
              </w:rPr>
              <w:t xml:space="preserve">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Stredoveká filozofia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(7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Renesančná filozofia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(4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Klasická novoveká filozofia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(10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Osvietenská filozofia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</w:t>
            </w:r>
            <w:r w:rsidRPr="00457751">
              <w:rPr>
                <w:sz w:val="22"/>
                <w:szCs w:val="22"/>
              </w:rPr>
              <w:t xml:space="preserve">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Nemecká klasická</w:t>
            </w: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filozofia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(8 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Poklasická filozofia</w:t>
            </w: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19. storočia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(10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Moderná filozofia</w:t>
            </w: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20. storočia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(12  hod.)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Rozbor textov</w:t>
            </w:r>
          </w:p>
          <w:p w:rsidR="00F46329" w:rsidRPr="00457751" w:rsidRDefault="00F46329" w:rsidP="00457751">
            <w:pPr>
              <w:jc w:val="center"/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Opakovanie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</w:t>
            </w:r>
            <w:r w:rsidRPr="00457751">
              <w:rPr>
                <w:sz w:val="22"/>
                <w:szCs w:val="22"/>
              </w:rPr>
              <w:t xml:space="preserve"> hod. )</w:t>
            </w: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 w:rsidP="00457751">
            <w:pPr>
              <w:jc w:val="center"/>
              <w:rPr>
                <w:sz w:val="22"/>
                <w:szCs w:val="22"/>
              </w:rPr>
            </w:pPr>
          </w:p>
          <w:p w:rsidR="00F46329" w:rsidRPr="00457751" w:rsidRDefault="00F46329">
            <w:pPr>
              <w:rPr>
                <w:sz w:val="22"/>
                <w:szCs w:val="22"/>
              </w:rPr>
            </w:pPr>
          </w:p>
        </w:tc>
        <w:tc>
          <w:tcPr>
            <w:tcW w:w="560" w:type="dxa"/>
          </w:tcPr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I</w:t>
            </w:r>
            <w:r w:rsidRPr="00457751">
              <w:rPr>
                <w:b/>
                <w:bCs/>
                <w:sz w:val="22"/>
                <w:szCs w:val="22"/>
              </w:rPr>
              <w:t>X.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X.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XI.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XII.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I.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II.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III.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IV.-</w:t>
            </w: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</w:p>
          <w:p w:rsidR="00F46329" w:rsidRPr="00457751" w:rsidRDefault="00F46329" w:rsidP="00050147">
            <w:pPr>
              <w:rPr>
                <w:b/>
                <w:bCs/>
                <w:sz w:val="22"/>
                <w:szCs w:val="22"/>
              </w:rPr>
            </w:pPr>
            <w:r w:rsidRPr="00457751">
              <w:rPr>
                <w:b/>
                <w:bCs/>
                <w:sz w:val="22"/>
                <w:szCs w:val="22"/>
              </w:rPr>
              <w:t>V.</w:t>
            </w:r>
          </w:p>
          <w:p w:rsidR="00F46329" w:rsidRPr="00457751" w:rsidRDefault="00F46329">
            <w:pPr>
              <w:rPr>
                <w:sz w:val="22"/>
                <w:szCs w:val="22"/>
              </w:rPr>
            </w:pPr>
          </w:p>
        </w:tc>
        <w:tc>
          <w:tcPr>
            <w:tcW w:w="3609" w:type="dxa"/>
          </w:tcPr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Filozofia a mýtus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Základné filozofické disciplíny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Filozofia a veda. Filozofia a náboženstvo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Milétska škola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Herakleitos z Efezu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Pytagorejci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Atomisti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Sofisti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Eleati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Sokrates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Platón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Aristoteles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Stoici, Epikuros, skeptici, novoplatonizmus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Patristika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Scholastika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Tomáš Akvinský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Neskorá scholastika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Renesančná prírodná filozofia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Giordano Bruno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Renesančná sociálna a politická filozofiaN. Machiavelli,T. Morus T. Campanella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F.Bacon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J.Locke, G.Berkeley, R.Descartes,B.Spinoza, Leibniz D. Hume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Osvietenstvo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Francúzske osvietenstvo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I.Kant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Fichte, Scheling, Hegel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Pozitivizmus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Novokantovstvo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 xml:space="preserve">Marxistická filozofia                 Náboženská filozofia 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Existencie, voluntarizmus, filozofie života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Fenomenológia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Filozofická antropológia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Hermeneutika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Pragmatizmus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Neomarxizmus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Neorealizmus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Náboženská filozofia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Štrukturalizmus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Analytická filozofia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Postmodernizmus vo filozofii</w:t>
            </w:r>
          </w:p>
          <w:p w:rsidR="00F46329" w:rsidRPr="00457751" w:rsidRDefault="00F46329">
            <w:pPr>
              <w:rPr>
                <w:sz w:val="22"/>
                <w:szCs w:val="22"/>
              </w:rPr>
            </w:pPr>
          </w:p>
        </w:tc>
        <w:tc>
          <w:tcPr>
            <w:tcW w:w="2397" w:type="dxa"/>
          </w:tcPr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Mýtus, filozofia, ontológia, gnozeológia, racionalizmus, empirizmus, iracionalizmus, agnosticizmus, senzualizmus, dialektika, metafyzika, svetonázor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Arché, Panta rei.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Atóm,sofizmus, sofistika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Antropológia,           logika, maeutika, možnosť, skutočnosť, látka, forma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Ataraxia, epikurovstvo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Patristika, scholastika, univerzálie, Teodicea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Renesancia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Idoly, substancia, idey, atribúty, panteizmus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Osvietenstvo, spoločenská zmluva, encyklopedisti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Kategorický imperatív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Absolútny duch,bytie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Podstata. Eidos, existencia,pragmatizmus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 xml:space="preserve">Fenomenológia, 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Hermeneutika,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</w:tc>
        <w:tc>
          <w:tcPr>
            <w:tcW w:w="3754" w:type="dxa"/>
          </w:tcPr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Spoznať filozofický spôsob myslenia a odlíšiť ho od mýtu, vedy, náboženstva a umenia. Vedieť vo vybraných mýtoch nájsť základne znaky mýtov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Nájsť v dielach najstarších filozofov základy nášho dnešného poznania a pochopiť dejiny filozofie ako permanentný dialóg naprieč dejinami.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Porozumieť odlišnostiam Platonovej a Aristotelovej filozofie. Odraz diel týchto filozofov v súčasnej vede.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Pochopiť vzťah filozofie a kresťanskej viery v stredovekej filozofii. Nájsť prvky antických filozofických koncepcií v dielach stredovekých filozofov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Pochopiť základy vedeckého myslenia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Vnímať možnosti, ale aj obmedzenia vedeckého myslenia.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Pochopiť prínos osvietenského mysleniapre ďalší rozvoj spoločnosti a poznania.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Pochopiť význam diela I.Kanta. Porozumieť kategorickému imperatívu.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Nájsť v rozličných filozofických smeroch 19.  20 storočia inšpiráciu pre vlastné premýšľanie</w:t>
            </w: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  <w:p w:rsidR="00F46329" w:rsidRPr="00457751" w:rsidRDefault="00F46329" w:rsidP="007B3AFA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</w:p>
          <w:p w:rsidR="00F46329" w:rsidRPr="00457751" w:rsidRDefault="00F46329" w:rsidP="005A75DC">
            <w:pPr>
              <w:rPr>
                <w:sz w:val="22"/>
                <w:szCs w:val="22"/>
              </w:rPr>
            </w:pPr>
            <w:r w:rsidRPr="00457751">
              <w:rPr>
                <w:sz w:val="22"/>
                <w:szCs w:val="22"/>
              </w:rPr>
              <w:t>Ústne preverovanie vedomostí, didaktické testy, vlastné aktivity žiakov, referáty, rozbor filozofických diel</w:t>
            </w:r>
          </w:p>
        </w:tc>
      </w:tr>
    </w:tbl>
    <w:p w:rsidR="00F46329" w:rsidRDefault="00F46329" w:rsidP="00B0621D"/>
    <w:sectPr w:rsidR="00F46329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0E47"/>
    <w:rsid w:val="00050147"/>
    <w:rsid w:val="001158A1"/>
    <w:rsid w:val="001B4436"/>
    <w:rsid w:val="002465E4"/>
    <w:rsid w:val="003C1955"/>
    <w:rsid w:val="003D58CC"/>
    <w:rsid w:val="00457751"/>
    <w:rsid w:val="005A75DC"/>
    <w:rsid w:val="005B7536"/>
    <w:rsid w:val="006D2A76"/>
    <w:rsid w:val="007B3AFA"/>
    <w:rsid w:val="007D6DC8"/>
    <w:rsid w:val="00951304"/>
    <w:rsid w:val="00955DD8"/>
    <w:rsid w:val="009E544C"/>
    <w:rsid w:val="00B0621D"/>
    <w:rsid w:val="00F30E47"/>
    <w:rsid w:val="00F46329"/>
    <w:rsid w:val="00F4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FA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30E47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483</Words>
  <Characters>2755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3</cp:revision>
  <cp:lastPrinted>2013-09-13T08:35:00Z</cp:lastPrinted>
  <dcterms:created xsi:type="dcterms:W3CDTF">2013-09-13T07:27:00Z</dcterms:created>
  <dcterms:modified xsi:type="dcterms:W3CDTF">2013-09-13T08:35:00Z</dcterms:modified>
</cp:coreProperties>
</file>