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456" w:rsidRDefault="004054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________________________________________________________________________________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 w:rsidRPr="00CE51DF">
        <w:rPr>
          <w:rFonts w:ascii="Times New Roman" w:hAnsi="Times New Roman"/>
          <w:b/>
          <w:bCs/>
          <w:sz w:val="24"/>
          <w:szCs w:val="24"/>
          <w:bdr w:val="single" w:sz="4" w:space="0" w:color="auto"/>
        </w:rPr>
        <w:t>Biológia</w:t>
      </w:r>
      <w:r>
        <w:rPr>
          <w:rFonts w:ascii="Times New Roman" w:hAnsi="Times New Roman"/>
          <w:sz w:val="24"/>
          <w:szCs w:val="24"/>
        </w:rPr>
        <w:t xml:space="preserve"> – z gréckeho slova: _______ = ____________, logos = ______________.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Biológia je teda veda o ___________________________________.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</w:p>
    <w:p w:rsidR="00405456" w:rsidRDefault="00405456">
      <w:pPr>
        <w:rPr>
          <w:rFonts w:ascii="Times New Roman" w:hAnsi="Times New Roman"/>
          <w:sz w:val="24"/>
          <w:szCs w:val="24"/>
        </w:rPr>
      </w:pPr>
      <w:r w:rsidRPr="00CE51DF">
        <w:rPr>
          <w:rFonts w:ascii="Times New Roman" w:hAnsi="Times New Roman"/>
          <w:b/>
          <w:bCs/>
          <w:i/>
          <w:iCs/>
          <w:sz w:val="24"/>
          <w:szCs w:val="24"/>
        </w:rPr>
        <w:t>Z fyzikálneho a chemického</w:t>
      </w:r>
      <w:r>
        <w:rPr>
          <w:rFonts w:ascii="Times New Roman" w:hAnsi="Times New Roman"/>
          <w:sz w:val="24"/>
          <w:szCs w:val="24"/>
        </w:rPr>
        <w:t xml:space="preserve"> hľadiska nie je rozdiel medzi ____________ a _________________________.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Avšak </w:t>
      </w:r>
      <w:r w:rsidRPr="00CE51DF">
        <w:rPr>
          <w:rFonts w:ascii="Times New Roman" w:hAnsi="Times New Roman"/>
          <w:b/>
          <w:bCs/>
          <w:i/>
          <w:iCs/>
          <w:sz w:val="24"/>
          <w:szCs w:val="24"/>
        </w:rPr>
        <w:t>z biologického</w:t>
      </w:r>
      <w:r>
        <w:rPr>
          <w:rFonts w:ascii="Times New Roman" w:hAnsi="Times New Roman"/>
          <w:sz w:val="24"/>
          <w:szCs w:val="24"/>
        </w:rPr>
        <w:t xml:space="preserve"> hľadiska áno, pretože živé organizmy: 1____________________________________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2.medzi živými sústavami prebiehajú ________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</w:t>
      </w:r>
    </w:p>
    <w:p w:rsidR="00405456" w:rsidRDefault="00405456" w:rsidP="001760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3.živé organizmy majú špecifické znaky a </w:t>
      </w:r>
    </w:p>
    <w:p w:rsidR="00405456" w:rsidRDefault="00405456" w:rsidP="00176098">
      <w:pPr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vlastnosti</w:t>
      </w:r>
    </w:p>
    <w:p w:rsidR="00405456" w:rsidRDefault="00405456" w:rsidP="007F25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Biologické vedy delíme podľa veľkých skupín organizmov na vedy:</w:t>
      </w:r>
    </w:p>
    <w:p w:rsidR="00405456" w:rsidRDefault="00405456" w:rsidP="007F251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:rsidR="00405456" w:rsidRDefault="00405456" w:rsidP="007F251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:rsidR="00405456" w:rsidRDefault="00405456" w:rsidP="007F251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:rsidR="00405456" w:rsidRDefault="00405456" w:rsidP="007F251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:rsidR="00405456" w:rsidRDefault="00405456" w:rsidP="007F251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:rsidR="00405456" w:rsidRDefault="00405456" w:rsidP="007F25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Čiastkové vedné disciplíny biológie:</w:t>
      </w:r>
    </w:p>
    <w:p w:rsidR="00405456" w:rsidRDefault="00405456" w:rsidP="00B5157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Všeobecná biológia - ______________________________________________________________</w:t>
      </w:r>
    </w:p>
    <w:p w:rsidR="00405456" w:rsidRDefault="00405456" w:rsidP="00B5157F">
      <w:pPr>
        <w:pStyle w:val="ListParagraph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Systematická biológia- _____________________________________________________________</w:t>
      </w:r>
    </w:p>
    <w:p w:rsidR="00405456" w:rsidRPr="00B5157F" w:rsidRDefault="00405456" w:rsidP="00B5157F">
      <w:pPr>
        <w:pStyle w:val="ListParagraph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Cytológia - ___________________________________________________</w:t>
      </w:r>
    </w:p>
    <w:p w:rsidR="00405456" w:rsidRPr="00B5157F" w:rsidRDefault="00405456" w:rsidP="00B5157F">
      <w:pPr>
        <w:pStyle w:val="ListParagraph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Histológia - ______________________________________________________________________</w:t>
      </w:r>
    </w:p>
    <w:p w:rsidR="00405456" w:rsidRPr="00B5157F" w:rsidRDefault="00405456" w:rsidP="00B5157F">
      <w:pPr>
        <w:pStyle w:val="ListParagraph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</w:t>
      </w:r>
      <w:r w:rsidRPr="00B5157F">
        <w:rPr>
          <w:rFonts w:ascii="Times New Roman" w:hAnsi="Times New Roman"/>
          <w:sz w:val="24"/>
          <w:szCs w:val="24"/>
        </w:rPr>
        <w:t>______________________________)</w:t>
      </w:r>
    </w:p>
    <w:p w:rsidR="00405456" w:rsidRDefault="00405456" w:rsidP="00B5157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Embryológia - ________________________________________________________________</w:t>
      </w:r>
    </w:p>
    <w:p w:rsidR="00405456" w:rsidRDefault="00405456" w:rsidP="00B5157F">
      <w:pPr>
        <w:pStyle w:val="ListParagraph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Fyziológia - ______________________________________________________________________</w:t>
      </w:r>
    </w:p>
    <w:p w:rsidR="00405456" w:rsidRPr="00B5157F" w:rsidRDefault="00405456" w:rsidP="00B5157F">
      <w:pPr>
        <w:pStyle w:val="ListParagraph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Genetika - ____________________________________________________________</w:t>
      </w:r>
    </w:p>
    <w:p w:rsidR="00405456" w:rsidRPr="00B5157F" w:rsidRDefault="00405456" w:rsidP="00B5157F">
      <w:pPr>
        <w:pStyle w:val="ListParagraph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Ekológia - ______________________________________________________________________</w:t>
      </w:r>
    </w:p>
    <w:p w:rsidR="00405456" w:rsidRPr="00B5157F" w:rsidRDefault="00405456" w:rsidP="00B5157F">
      <w:pPr>
        <w:pStyle w:val="ListParagraph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</w:t>
      </w:r>
    </w:p>
    <w:p w:rsidR="00405456" w:rsidRDefault="00405456" w:rsidP="00B5157F">
      <w:pPr>
        <w:pStyle w:val="ListParagraph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Etológia - _____________________________________________________</w:t>
      </w:r>
    </w:p>
    <w:p w:rsidR="00405456" w:rsidRDefault="00405456" w:rsidP="00B5157F">
      <w:pPr>
        <w:pStyle w:val="ListParagraph"/>
        <w:rPr>
          <w:rFonts w:ascii="Times New Roman" w:hAnsi="Times New Roman"/>
          <w:sz w:val="24"/>
          <w:szCs w:val="24"/>
        </w:rPr>
      </w:pPr>
    </w:p>
    <w:p w:rsidR="00405456" w:rsidRPr="00B5157F" w:rsidRDefault="00405456" w:rsidP="00B5157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Enviromentalistika - _______________________________________________________________</w:t>
      </w:r>
    </w:p>
    <w:p w:rsidR="00405456" w:rsidRPr="00B5157F" w:rsidRDefault="00405456" w:rsidP="00B5157F">
      <w:pPr>
        <w:pStyle w:val="ListParagraph"/>
        <w:ind w:left="1416"/>
        <w:rPr>
          <w:rFonts w:ascii="Times New Roman" w:hAnsi="Times New Roman"/>
          <w:sz w:val="24"/>
          <w:szCs w:val="24"/>
        </w:rPr>
      </w:pPr>
    </w:p>
    <w:sectPr w:rsidR="00405456" w:rsidRPr="00B5157F" w:rsidSect="008B6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F259B"/>
    <w:multiLevelType w:val="hybridMultilevel"/>
    <w:tmpl w:val="B79A034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8643D"/>
    <w:multiLevelType w:val="hybridMultilevel"/>
    <w:tmpl w:val="638ECAEE"/>
    <w:lvl w:ilvl="0" w:tplc="041B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57F47C9F"/>
    <w:multiLevelType w:val="hybridMultilevel"/>
    <w:tmpl w:val="662292C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1840"/>
    <w:rsid w:val="00176098"/>
    <w:rsid w:val="00405456"/>
    <w:rsid w:val="00471840"/>
    <w:rsid w:val="00493179"/>
    <w:rsid w:val="007F2519"/>
    <w:rsid w:val="008B6753"/>
    <w:rsid w:val="009D0846"/>
    <w:rsid w:val="009F53E4"/>
    <w:rsid w:val="00B5157F"/>
    <w:rsid w:val="00CE51DF"/>
    <w:rsid w:val="00D943B0"/>
    <w:rsid w:val="00FF5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46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F25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1</Pages>
  <Words>264</Words>
  <Characters>1505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8</cp:revision>
  <cp:lastPrinted>2001-12-31T23:21:00Z</cp:lastPrinted>
  <dcterms:created xsi:type="dcterms:W3CDTF">2021-09-09T15:03:00Z</dcterms:created>
  <dcterms:modified xsi:type="dcterms:W3CDTF">2001-12-31T23:22:00Z</dcterms:modified>
</cp:coreProperties>
</file>