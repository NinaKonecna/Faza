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58" w:rsidRPr="00F042AB" w:rsidRDefault="00843F58">
      <w:pPr>
        <w:rPr>
          <w:rFonts w:ascii="Times New Roman" w:hAnsi="Times New Roman"/>
          <w:b/>
          <w:sz w:val="24"/>
          <w:szCs w:val="24"/>
        </w:rPr>
      </w:pPr>
      <w:r w:rsidRPr="00F042AB">
        <w:rPr>
          <w:rFonts w:ascii="Times New Roman" w:hAnsi="Times New Roman"/>
          <w:b/>
          <w:sz w:val="24"/>
          <w:szCs w:val="24"/>
        </w:rPr>
        <w:t xml:space="preserve">Písomné preverenie vedomostí. </w:t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  <w:t>meno: __________________________</w:t>
      </w:r>
    </w:p>
    <w:p w:rsidR="00843F58" w:rsidRPr="00F042AB" w:rsidRDefault="00843F58">
      <w:pPr>
        <w:rPr>
          <w:rFonts w:ascii="Times New Roman" w:hAnsi="Times New Roman"/>
          <w:b/>
          <w:sz w:val="24"/>
          <w:szCs w:val="24"/>
        </w:rPr>
      </w:pPr>
    </w:p>
    <w:p w:rsidR="00843F58" w:rsidRPr="00F92F07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>1.Vymenuj všeobecné vlastnosti živých sústav (+ detailne vysvetli reguláciu)</w:t>
      </w:r>
    </w:p>
    <w:p w:rsidR="00843F58" w:rsidRPr="00F92F07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 xml:space="preserve">2.Bielkoviny – odborný názov, funkcie, základná stavebná jednotka, väzba </w:t>
      </w:r>
    </w:p>
    <w:p w:rsidR="00843F58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F92F07">
        <w:rPr>
          <w:rFonts w:ascii="Times New Roman" w:hAnsi="Times New Roman"/>
          <w:sz w:val="24"/>
          <w:szCs w:val="24"/>
        </w:rPr>
        <w:t xml:space="preserve">. Prokaryotická bunka – názov, preklad, aké organizmy majú tento typ bunky? Nákres a detailný popis  </w:t>
      </w:r>
    </w:p>
    <w:p w:rsidR="00843F58" w:rsidRPr="00F92F07" w:rsidRDefault="00843F58" w:rsidP="00CE57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F92F07">
        <w:rPr>
          <w:rFonts w:ascii="Times New Roman" w:hAnsi="Times New Roman"/>
          <w:sz w:val="24"/>
          <w:szCs w:val="24"/>
        </w:rPr>
        <w:t>nakresli a popíš % zastúpenie látok v bunke a podčiarkni 2 najdôležitejšie biomakromolekulové látky</w:t>
      </w:r>
    </w:p>
    <w:p w:rsidR="00843F58" w:rsidRPr="00F92F07" w:rsidRDefault="00843F58" w:rsidP="00CE57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F92F07">
        <w:rPr>
          <w:rFonts w:ascii="Times New Roman" w:hAnsi="Times New Roman"/>
          <w:sz w:val="24"/>
          <w:szCs w:val="24"/>
        </w:rPr>
        <w:t>.Nukleové kyseliny – výskyt, funkcia, základná stavebná jednotka</w:t>
      </w:r>
      <w:r>
        <w:rPr>
          <w:rFonts w:ascii="Times New Roman" w:hAnsi="Times New Roman"/>
          <w:sz w:val="24"/>
          <w:szCs w:val="24"/>
        </w:rPr>
        <w:t xml:space="preserve"> – jej detailný popis</w:t>
      </w:r>
      <w:r w:rsidRPr="00F92F07">
        <w:rPr>
          <w:rFonts w:ascii="Times New Roman" w:hAnsi="Times New Roman"/>
          <w:sz w:val="24"/>
          <w:szCs w:val="24"/>
        </w:rPr>
        <w:t xml:space="preserve">, väzba </w:t>
      </w:r>
      <w:r>
        <w:rPr>
          <w:rFonts w:ascii="Times New Roman" w:hAnsi="Times New Roman"/>
          <w:sz w:val="24"/>
          <w:szCs w:val="24"/>
        </w:rPr>
        <w:t>, plus vymenujte typy nukleových kyselín</w:t>
      </w:r>
    </w:p>
    <w:p w:rsidR="00843F58" w:rsidRPr="00F92F07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43F58" w:rsidRPr="00CE57BA" w:rsidRDefault="00843F58" w:rsidP="003B0D60">
      <w:pPr>
        <w:rPr>
          <w:rFonts w:ascii="Times New Roman" w:hAnsi="Times New Roman"/>
          <w:i/>
          <w:iCs/>
          <w:sz w:val="24"/>
          <w:szCs w:val="24"/>
        </w:rPr>
      </w:pPr>
      <w:r w:rsidRPr="00CE57BA">
        <w:rPr>
          <w:rFonts w:ascii="Times New Roman" w:hAnsi="Times New Roman"/>
          <w:i/>
          <w:iCs/>
          <w:sz w:val="24"/>
          <w:szCs w:val="24"/>
        </w:rPr>
        <w:t>4.V poznámkach sa objavujú chybné informácie, nájdi ich a oprav!</w:t>
      </w:r>
    </w:p>
    <w:p w:rsidR="00843F58" w:rsidRPr="00F92F07" w:rsidRDefault="00843F58" w:rsidP="003B0D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Najdôležitejšie látky </w:t>
      </w:r>
      <w:r w:rsidRPr="00F92F07">
        <w:rPr>
          <w:rFonts w:ascii="Times New Roman" w:hAnsi="Times New Roman"/>
          <w:sz w:val="24"/>
          <w:szCs w:val="24"/>
        </w:rPr>
        <w:t xml:space="preserve"> živých sústav sú </w:t>
      </w:r>
      <w:r>
        <w:rPr>
          <w:rFonts w:ascii="Times New Roman" w:hAnsi="Times New Roman"/>
          <w:sz w:val="24"/>
          <w:szCs w:val="24"/>
        </w:rPr>
        <w:t>sacharidy</w:t>
      </w:r>
      <w:r w:rsidRPr="00F92F07">
        <w:rPr>
          <w:rFonts w:ascii="Times New Roman" w:hAnsi="Times New Roman"/>
          <w:sz w:val="24"/>
          <w:szCs w:val="24"/>
        </w:rPr>
        <w:t xml:space="preserve"> a NK. Základnou stavebnou jednotkou bielkovín je nukleotid, ktorý je v danej bielkovine pospájaný fosfodiesterovou väzbou. Sacharidy vznikajú v procese dýchania u všetkých rastlín a živočíchov. Delia sa na monosacharidy, </w:t>
      </w:r>
      <w:r>
        <w:rPr>
          <w:rFonts w:ascii="Times New Roman" w:hAnsi="Times New Roman"/>
          <w:sz w:val="24"/>
          <w:szCs w:val="24"/>
        </w:rPr>
        <w:t>tri</w:t>
      </w:r>
      <w:r w:rsidRPr="00F92F07">
        <w:rPr>
          <w:rFonts w:ascii="Times New Roman" w:hAnsi="Times New Roman"/>
          <w:sz w:val="24"/>
          <w:szCs w:val="24"/>
        </w:rPr>
        <w:t xml:space="preserve">sacharidy a polysacharidy. </w:t>
      </w:r>
      <w:r>
        <w:rPr>
          <w:rFonts w:ascii="Times New Roman" w:hAnsi="Times New Roman"/>
          <w:sz w:val="24"/>
          <w:szCs w:val="24"/>
        </w:rPr>
        <w:t>Celulóza</w:t>
      </w:r>
      <w:r w:rsidRPr="00F92F07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>glukóza</w:t>
      </w:r>
      <w:r w:rsidRPr="00F92F07">
        <w:rPr>
          <w:rFonts w:ascii="Times New Roman" w:hAnsi="Times New Roman"/>
          <w:sz w:val="24"/>
          <w:szCs w:val="24"/>
        </w:rPr>
        <w:t xml:space="preserve"> (ako súčasť </w:t>
      </w:r>
      <w:r>
        <w:rPr>
          <w:rFonts w:ascii="Times New Roman" w:hAnsi="Times New Roman"/>
          <w:sz w:val="24"/>
          <w:szCs w:val="24"/>
        </w:rPr>
        <w:t>bielkovín</w:t>
      </w:r>
      <w:r w:rsidRPr="00F92F07">
        <w:rPr>
          <w:rFonts w:ascii="Times New Roman" w:hAnsi="Times New Roman"/>
          <w:sz w:val="24"/>
          <w:szCs w:val="24"/>
        </w:rPr>
        <w:t>) patr</w:t>
      </w:r>
      <w:r>
        <w:rPr>
          <w:rFonts w:ascii="Times New Roman" w:hAnsi="Times New Roman"/>
          <w:sz w:val="24"/>
          <w:szCs w:val="24"/>
        </w:rPr>
        <w:t>ia</w:t>
      </w:r>
      <w:r w:rsidRPr="00F92F07">
        <w:rPr>
          <w:rFonts w:ascii="Times New Roman" w:hAnsi="Times New Roman"/>
          <w:sz w:val="24"/>
          <w:szCs w:val="24"/>
        </w:rPr>
        <w:t xml:space="preserve"> k monosacharidom.</w:t>
      </w: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ListParagraph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43F58" w:rsidRPr="00F92F07" w:rsidRDefault="00843F58">
      <w:pPr>
        <w:rPr>
          <w:rFonts w:ascii="Times New Roman" w:hAnsi="Times New Roman"/>
          <w:sz w:val="24"/>
          <w:szCs w:val="24"/>
        </w:rPr>
      </w:pPr>
    </w:p>
    <w:sectPr w:rsidR="00843F58" w:rsidRPr="00F92F07" w:rsidSect="003B0D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A4331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5E46550"/>
    <w:multiLevelType w:val="hybridMultilevel"/>
    <w:tmpl w:val="0A92DF82"/>
    <w:lvl w:ilvl="0" w:tplc="041B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335523"/>
    <w:multiLevelType w:val="hybridMultilevel"/>
    <w:tmpl w:val="806C32B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7CB0A1D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6260"/>
    <w:rsid w:val="00044F03"/>
    <w:rsid w:val="00090F17"/>
    <w:rsid w:val="00127EE9"/>
    <w:rsid w:val="00146575"/>
    <w:rsid w:val="00286437"/>
    <w:rsid w:val="003B0D60"/>
    <w:rsid w:val="00646260"/>
    <w:rsid w:val="00843F58"/>
    <w:rsid w:val="00911FD0"/>
    <w:rsid w:val="00CE57BA"/>
    <w:rsid w:val="00E44F7B"/>
    <w:rsid w:val="00F042AB"/>
    <w:rsid w:val="00F9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17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B0D6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1</Pages>
  <Words>152</Words>
  <Characters>869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8</cp:revision>
  <cp:lastPrinted>2001-12-31T23:04:00Z</cp:lastPrinted>
  <dcterms:created xsi:type="dcterms:W3CDTF">2021-10-03T08:33:00Z</dcterms:created>
  <dcterms:modified xsi:type="dcterms:W3CDTF">2001-12-31T23:05:00Z</dcterms:modified>
</cp:coreProperties>
</file>