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11B" w:rsidRDefault="001E211B" w:rsidP="008905F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1E211B" w:rsidRDefault="001E211B" w:rsidP="008905FA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1E211B" w:rsidRDefault="001E211B" w:rsidP="008905FA">
      <w:pPr>
        <w:spacing w:after="0" w:line="240" w:lineRule="auto"/>
        <w:rPr>
          <w:sz w:val="28"/>
          <w:szCs w:val="28"/>
        </w:rPr>
      </w:pPr>
    </w:p>
    <w:p w:rsidR="001E211B" w:rsidRDefault="001E211B" w:rsidP="008905F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Anglický jazyk - 5 h týždenne (165 h ročne) 1.CJ</w:t>
      </w:r>
    </w:p>
    <w:p w:rsidR="001E211B" w:rsidRDefault="001E211B" w:rsidP="008905FA">
      <w:pPr>
        <w:rPr>
          <w:b/>
          <w:bCs/>
        </w:rPr>
      </w:pPr>
      <w:r>
        <w:rPr>
          <w:b/>
          <w:bCs/>
        </w:rPr>
        <w:t>Školský rok: 2011/2012</w:t>
      </w:r>
    </w:p>
    <w:p w:rsidR="001E211B" w:rsidRDefault="001E211B" w:rsidP="008905FA">
      <w:r>
        <w:t>Trieda: III.A, III.B</w:t>
      </w:r>
    </w:p>
    <w:p w:rsidR="001E211B" w:rsidRDefault="001E211B" w:rsidP="008905FA">
      <w:r>
        <w:t>Vyučujúca: Mgr. Lenka Vargová</w:t>
      </w:r>
    </w:p>
    <w:p w:rsidR="001E211B" w:rsidRDefault="001E211B" w:rsidP="008905FA">
      <w:r>
        <w:t>Aktualizácia plánu podľa potreby.</w:t>
      </w:r>
    </w:p>
    <w:p w:rsidR="001E211B" w:rsidRDefault="001E211B" w:rsidP="008905FA"/>
    <w:p w:rsidR="001E211B" w:rsidRDefault="001E211B" w:rsidP="008905FA">
      <w:r>
        <w:rPr>
          <w:b/>
          <w:bCs/>
        </w:rPr>
        <w:t>Plán realizovaný podľa Školského vzdelávacieho programu Gymnázia Gelnica  „Kľúč k vzdelaniu, brána k výchove, cesta k úspechu“ pre štvorročné štúdium.</w:t>
      </w:r>
    </w:p>
    <w:p w:rsidR="001E211B" w:rsidRDefault="001E211B" w:rsidP="008905FA">
      <w:pPr>
        <w:tabs>
          <w:tab w:val="left" w:pos="5103"/>
          <w:tab w:val="left" w:pos="5529"/>
        </w:tabs>
      </w:pPr>
      <w:r>
        <w:t xml:space="preserve">Plán prerokovaný na PK CJ dňa  ....................        </w:t>
      </w:r>
      <w:r>
        <w:tab/>
        <w:t>.............................................</w:t>
      </w:r>
    </w:p>
    <w:p w:rsidR="001E211B" w:rsidRDefault="001E211B" w:rsidP="008905FA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>PaedDr. Daniela Molnárová</w:t>
      </w:r>
    </w:p>
    <w:p w:rsidR="001E211B" w:rsidRDefault="001E211B" w:rsidP="008905FA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                        vedúca PK CJ</w:t>
      </w:r>
    </w:p>
    <w:p w:rsidR="001E211B" w:rsidRDefault="001E211B" w:rsidP="008905FA">
      <w:pPr>
        <w:tabs>
          <w:tab w:val="left" w:pos="5529"/>
          <w:tab w:val="left" w:pos="6090"/>
        </w:tabs>
      </w:pPr>
    </w:p>
    <w:p w:rsidR="001E211B" w:rsidRDefault="001E211B" w:rsidP="008905FA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1E211B" w:rsidRDefault="001E211B" w:rsidP="008905FA">
      <w:pPr>
        <w:tabs>
          <w:tab w:val="left" w:pos="5529"/>
          <w:tab w:val="left" w:pos="6090"/>
        </w:tabs>
      </w:pPr>
      <w:r>
        <w:tab/>
        <w:t>RNDr. D. Andraško</w:t>
      </w:r>
    </w:p>
    <w:p w:rsidR="001E211B" w:rsidRDefault="001E211B" w:rsidP="008905FA">
      <w:pPr>
        <w:tabs>
          <w:tab w:val="left" w:pos="5529"/>
          <w:tab w:val="left" w:pos="6090"/>
        </w:tabs>
      </w:pPr>
      <w:r>
        <w:t xml:space="preserve">                                                     </w:t>
      </w:r>
      <w:r>
        <w:tab/>
        <w:t xml:space="preserve">  riaditeľ školy</w:t>
      </w:r>
    </w:p>
    <w:p w:rsidR="001E211B" w:rsidRDefault="001E211B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68"/>
        <w:gridCol w:w="3402"/>
        <w:gridCol w:w="5528"/>
        <w:gridCol w:w="2578"/>
      </w:tblGrid>
      <w:tr w:rsidR="001E211B">
        <w:tc>
          <w:tcPr>
            <w:tcW w:w="1668" w:type="dxa"/>
          </w:tcPr>
          <w:p w:rsidR="001E211B" w:rsidRDefault="001E211B" w:rsidP="00D80B5E">
            <w:pPr>
              <w:spacing w:after="0" w:line="240" w:lineRule="auto"/>
            </w:pPr>
            <w:r>
              <w:t>Mesiac</w:t>
            </w:r>
          </w:p>
        </w:tc>
        <w:tc>
          <w:tcPr>
            <w:tcW w:w="3402" w:type="dxa"/>
          </w:tcPr>
          <w:p w:rsidR="001E211B" w:rsidRDefault="001E211B" w:rsidP="00D80B5E">
            <w:pPr>
              <w:spacing w:after="0" w:line="240" w:lineRule="auto"/>
            </w:pPr>
            <w:r>
              <w:t>Tematický celok</w:t>
            </w:r>
          </w:p>
          <w:p w:rsidR="001E211B" w:rsidRDefault="001E211B" w:rsidP="00D80B5E">
            <w:pPr>
              <w:spacing w:after="0" w:line="240" w:lineRule="auto"/>
            </w:pPr>
            <w:r>
              <w:t>Počet hodín</w:t>
            </w:r>
          </w:p>
        </w:tc>
        <w:tc>
          <w:tcPr>
            <w:tcW w:w="5528" w:type="dxa"/>
          </w:tcPr>
          <w:p w:rsidR="001E211B" w:rsidRDefault="001E211B" w:rsidP="00D80B5E">
            <w:pPr>
              <w:spacing w:after="0" w:line="240" w:lineRule="auto"/>
            </w:pPr>
            <w:r>
              <w:t>Téma</w:t>
            </w:r>
          </w:p>
        </w:tc>
        <w:tc>
          <w:tcPr>
            <w:tcW w:w="2578" w:type="dxa"/>
          </w:tcPr>
          <w:p w:rsidR="001E211B" w:rsidRDefault="001E211B" w:rsidP="00D80B5E">
            <w:pPr>
              <w:spacing w:after="0" w:line="240" w:lineRule="auto"/>
            </w:pPr>
            <w:r>
              <w:t>Prostriedky hodnotenia</w:t>
            </w:r>
          </w:p>
        </w:tc>
      </w:tr>
      <w:tr w:rsidR="001E211B">
        <w:tc>
          <w:tcPr>
            <w:tcW w:w="1668" w:type="dxa"/>
          </w:tcPr>
          <w:p w:rsidR="001E211B" w:rsidRDefault="001E211B" w:rsidP="00D80B5E">
            <w:pPr>
              <w:spacing w:after="0" w:line="240" w:lineRule="auto"/>
            </w:pPr>
            <w:r>
              <w:t>September</w:t>
            </w: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  <w:r>
              <w:t>Október</w:t>
            </w: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  <w:r>
              <w:t>November</w:t>
            </w: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  <w:r>
              <w:t>December</w:t>
            </w: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  <w:r>
              <w:t>Január</w:t>
            </w: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  <w:r>
              <w:t>Február</w:t>
            </w: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  <w:r>
              <w:t>Marec</w:t>
            </w: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  <w:r>
              <w:t>Apríl</w:t>
            </w: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  <w:r>
              <w:t>Máj</w:t>
            </w: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  <w:r>
              <w:t>Jún</w:t>
            </w: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</w:tc>
        <w:tc>
          <w:tcPr>
            <w:tcW w:w="3402" w:type="dxa"/>
          </w:tcPr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 xml:space="preserve"> I. Rodina a spoločnosť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 xml:space="preserve"> (17 hodín )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 xml:space="preserve"> 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II. Domov a bývanie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( 18 hodín )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III. Ľudské telo, starostlivosť o zdravie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( 18 hodín )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IV. Doprava a cestovanie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( 15 hodín )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V. Vzdelávanie a práca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( 16 hodín )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VI. Človek a príroda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( 17 hodín)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VII. Voľný čas a záľuby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( 15 hodín )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VIII. Stravovanie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( 16 hodín )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IX. Multikultúrna spoločnosť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( 18 hodín )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X. Obliekanie a móda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( 7 hodín )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XI. Krajiny, mestá a miesta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( 8 hodín )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</w:p>
          <w:p w:rsidR="001E211B" w:rsidRDefault="001E211B" w:rsidP="00D80B5E">
            <w:pPr>
              <w:spacing w:after="0" w:line="240" w:lineRule="auto"/>
            </w:pPr>
          </w:p>
        </w:tc>
        <w:tc>
          <w:tcPr>
            <w:tcW w:w="5528" w:type="dxa"/>
          </w:tcPr>
          <w:p w:rsidR="001E211B" w:rsidRPr="007734C0" w:rsidRDefault="001E211B" w:rsidP="00D80B5E">
            <w:pPr>
              <w:spacing w:after="0" w:line="240" w:lineRule="auto"/>
            </w:pPr>
            <w:r w:rsidRPr="007734C0">
              <w:t>NÁBOŽENSTVO</w:t>
            </w:r>
            <w:r>
              <w:t xml:space="preserve">   2h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RH : práca so slovníkmi</w:t>
            </w:r>
            <w:r>
              <w:t xml:space="preserve">   1h</w:t>
            </w:r>
          </w:p>
          <w:p w:rsidR="001E211B" w:rsidRPr="00D80B5E" w:rsidRDefault="001E211B" w:rsidP="00D80B5E">
            <w:pPr>
              <w:spacing w:after="0" w:line="240" w:lineRule="auto"/>
              <w:rPr>
                <w:b/>
                <w:bCs/>
              </w:rPr>
            </w:pPr>
            <w:r w:rsidRPr="00D80B5E">
              <w:rPr>
                <w:b/>
                <w:bCs/>
              </w:rPr>
              <w:t>Prierezová téma: Osobnostný rozvoj</w:t>
            </w:r>
          </w:p>
          <w:p w:rsidR="001E211B" w:rsidRDefault="001E211B" w:rsidP="00D80B5E">
            <w:pPr>
              <w:spacing w:after="0" w:line="240" w:lineRule="auto"/>
            </w:pPr>
            <w:r>
              <w:t>L4</w:t>
            </w:r>
          </w:p>
          <w:p w:rsidR="001E211B" w:rsidRDefault="001E211B" w:rsidP="00D80B5E">
            <w:pPr>
              <w:spacing w:after="0" w:line="240" w:lineRule="auto"/>
            </w:pPr>
            <w:r>
              <w:t>minulý čas jednod.,minulý čas priebeh,   3h</w:t>
            </w:r>
          </w:p>
          <w:p w:rsidR="001E211B" w:rsidRDefault="001E211B" w:rsidP="00D80B5E">
            <w:pPr>
              <w:spacing w:after="0" w:line="240" w:lineRule="auto"/>
            </w:pPr>
            <w:r>
              <w:t>kritika minulej činnosti,   1h</w:t>
            </w:r>
          </w:p>
          <w:p w:rsidR="001E211B" w:rsidRDefault="001E211B" w:rsidP="00D80B5E">
            <w:pPr>
              <w:spacing w:after="0" w:line="240" w:lineRule="auto"/>
            </w:pPr>
            <w:r>
              <w:t>minulé časy v trpnom rode, používanie neurčitku slovies, zdôrazňovacie do,  3h</w:t>
            </w:r>
          </w:p>
          <w:p w:rsidR="001E211B" w:rsidRDefault="001E211B" w:rsidP="00D80B5E">
            <w:pPr>
              <w:spacing w:after="0" w:line="240" w:lineRule="auto"/>
            </w:pPr>
            <w:r>
              <w:t>modálne slovesá can, must, ought to, opisné tvary   modálnych slovies, modálne slovesá v trpnom rode,  4h</w:t>
            </w:r>
          </w:p>
          <w:p w:rsidR="001E211B" w:rsidRDefault="001E211B" w:rsidP="00D80B5E">
            <w:pPr>
              <w:spacing w:after="0" w:line="240" w:lineRule="auto"/>
            </w:pPr>
            <w:r>
              <w:t>žiadosti a ponuky, textové skratky  1h</w:t>
            </w:r>
          </w:p>
          <w:p w:rsidR="001E211B" w:rsidRDefault="001E211B" w:rsidP="00D80B5E">
            <w:pPr>
              <w:spacing w:after="0" w:line="240" w:lineRule="auto"/>
            </w:pPr>
            <w:r>
              <w:t>esej   2h</w:t>
            </w:r>
          </w:p>
          <w:p w:rsidR="001E211B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SPOLOČNOSŤ  A JEJ ŽIVOTNÝ ŠTÝL</w:t>
            </w:r>
            <w:r>
              <w:t xml:space="preserve">   2h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RH : práca  na PC</w:t>
            </w:r>
            <w:r>
              <w:t xml:space="preserve">   4h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D80B5E">
              <w:rPr>
                <w:b/>
                <w:bCs/>
              </w:rPr>
              <w:t>Prierezová téma: Mediálna výchova</w:t>
            </w: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  <w:r>
              <w:t>L5</w:t>
            </w:r>
          </w:p>
          <w:p w:rsidR="001E211B" w:rsidRDefault="001E211B" w:rsidP="00D80B5E">
            <w:pPr>
              <w:spacing w:after="0" w:line="240" w:lineRule="auto"/>
            </w:pPr>
            <w:r>
              <w:t>budúci čas s will,väz</w:t>
            </w:r>
            <w:r w:rsidRPr="007734C0">
              <w:t>ba going to, prítomný</w:t>
            </w:r>
            <w:r>
              <w:t xml:space="preserve"> priebehový čas s väz</w:t>
            </w:r>
            <w:r w:rsidRPr="007734C0">
              <w:t>bou never...again a</w:t>
            </w:r>
            <w:r>
              <w:t xml:space="preserve"> s always,    5h</w:t>
            </w:r>
          </w:p>
          <w:p w:rsidR="001E211B" w:rsidRDefault="001E211B" w:rsidP="00D80B5E">
            <w:pPr>
              <w:spacing w:after="0" w:line="240" w:lineRule="auto"/>
            </w:pPr>
            <w:r>
              <w:t>neurčité zámená, miestne pred</w:t>
            </w:r>
            <w:r w:rsidRPr="007734C0">
              <w:t>ložky, prítomný čas</w:t>
            </w:r>
            <w:r>
              <w:t xml:space="preserve"> jedn., idiomatické vý</w:t>
            </w:r>
            <w:r w:rsidRPr="007734C0">
              <w:t xml:space="preserve">razy, </w:t>
            </w:r>
            <w:r>
              <w:t xml:space="preserve">   3h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prídavné mená</w:t>
            </w:r>
            <w:r>
              <w:t xml:space="preserve"> s koncovkou –ed, ge</w:t>
            </w:r>
            <w:r w:rsidRPr="007734C0">
              <w:t>rundium, slovesné tvary s neurčitkom a</w:t>
            </w:r>
            <w:r>
              <w:t> </w:t>
            </w:r>
            <w:r w:rsidRPr="007734C0">
              <w:t>gerundiom</w:t>
            </w:r>
            <w:r>
              <w:t xml:space="preserve">   4h</w:t>
            </w: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NEMOCNICA  A KLINIKA, LEKÁREŇ  A LIEKY, POISTENIE</w:t>
            </w:r>
            <w:r>
              <w:t xml:space="preserve">   2h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RH : čítanie s</w:t>
            </w:r>
            <w:r>
              <w:t> </w:t>
            </w:r>
            <w:r w:rsidRPr="007734C0">
              <w:t>porozumením</w:t>
            </w:r>
            <w:r>
              <w:t xml:space="preserve">  2h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D80B5E">
              <w:rPr>
                <w:b/>
                <w:bCs/>
              </w:rPr>
              <w:t>Prierezová téma: Ochrana života a zdravia, Prevencia pred úrazmi   1h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>
              <w:t>L6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 xml:space="preserve">like ako sloveso a predložka,slovesné väzby, sloveso + ing/ </w:t>
            </w:r>
          </w:p>
          <w:p w:rsidR="001E211B" w:rsidRDefault="001E211B" w:rsidP="00D80B5E">
            <w:pPr>
              <w:spacing w:after="0" w:line="240" w:lineRule="auto"/>
            </w:pPr>
            <w:r w:rsidRPr="007734C0">
              <w:t xml:space="preserve">infinitív, make + inf. bez to, vzťažné vety, vzťažné zámená, vynechanie vzťažn. zámena,predložky vo vzťaž. vetách, </w:t>
            </w:r>
            <w:r>
              <w:t xml:space="preserve"> 7h</w:t>
            </w:r>
          </w:p>
          <w:p w:rsidR="001E211B" w:rsidRPr="007734C0" w:rsidRDefault="001E211B" w:rsidP="00D80B5E">
            <w:pPr>
              <w:spacing w:after="0" w:line="240" w:lineRule="auto"/>
            </w:pPr>
            <w:r>
              <w:t xml:space="preserve">vyja </w:t>
            </w:r>
            <w:r w:rsidRPr="007734C0">
              <w:t>drenie dôrazu vzťaž.</w:t>
            </w:r>
            <w:r>
              <w:t xml:space="preserve"> </w:t>
            </w:r>
            <w:r w:rsidRPr="007734C0">
              <w:t>zámenom na začiatku</w:t>
            </w:r>
            <w:r>
              <w:t xml:space="preserve"> 1h</w:t>
            </w:r>
          </w:p>
          <w:p w:rsidR="001E211B" w:rsidRDefault="001E211B" w:rsidP="00D80B5E">
            <w:pPr>
              <w:spacing w:after="0" w:line="240" w:lineRule="auto"/>
            </w:pPr>
            <w:r w:rsidRPr="007734C0">
              <w:t>príčastia- prítomné a</w:t>
            </w:r>
            <w:r>
              <w:t xml:space="preserve"> </w:t>
            </w:r>
            <w:r w:rsidRPr="007734C0">
              <w:t xml:space="preserve">minulé, </w:t>
            </w:r>
            <w:r>
              <w:t>1h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would like, like a as, antonymá a synonymá, frázové slovesá s predmetom,</w:t>
            </w:r>
            <w:r>
              <w:t xml:space="preserve">  1h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predložková väzba +gerundium</w:t>
            </w:r>
            <w:r>
              <w:t xml:space="preserve"> 1h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opis  mie</w:t>
            </w:r>
            <w:r>
              <w:t>sta  2h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PROBLÉMY  CESTNÝCH, ŽELEZNIČNYCH A LETECKÝCH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SIETÍ</w:t>
            </w:r>
            <w:r>
              <w:t xml:space="preserve">   2h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RH : projektová práca</w:t>
            </w:r>
            <w:r>
              <w:t xml:space="preserve">   2h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D80B5E">
              <w:rPr>
                <w:b/>
                <w:bCs/>
              </w:rPr>
              <w:t>Prierezová téma: Tvorba projektu a prezentačné zručnosti</w:t>
            </w:r>
          </w:p>
          <w:p w:rsidR="001E211B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SPOLOČNOSŤ  A JEJ ŽIVOTNÝ ŠTÝL</w:t>
            </w:r>
            <w:r>
              <w:t xml:space="preserve">  1h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RH : práca  na PC</w:t>
            </w:r>
            <w:r>
              <w:t xml:space="preserve">   2h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D80B5E">
              <w:rPr>
                <w:b/>
                <w:bCs/>
              </w:rPr>
              <w:t>Prierezová téma: Mediálna výchova</w:t>
            </w:r>
          </w:p>
          <w:p w:rsidR="001E211B" w:rsidRDefault="001E211B" w:rsidP="00D80B5E">
            <w:pPr>
              <w:spacing w:after="0" w:line="240" w:lineRule="auto"/>
            </w:pPr>
            <w:r>
              <w:t>L7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  <w:r w:rsidRPr="007734C0">
              <w:t>predprítomný jednod.</w:t>
            </w:r>
            <w:r>
              <w:t xml:space="preserve"> </w:t>
            </w:r>
            <w:r w:rsidRPr="007734C0">
              <w:t>čas, minulý jednod.čas,</w:t>
            </w:r>
            <w:r>
              <w:t xml:space="preserve">   1h</w:t>
            </w:r>
            <w:r w:rsidRPr="007734C0">
              <w:t xml:space="preserve"> </w:t>
            </w:r>
          </w:p>
          <w:p w:rsidR="001E211B" w:rsidRDefault="001E211B" w:rsidP="00D80B5E">
            <w:pPr>
              <w:spacing w:after="0" w:line="240" w:lineRule="auto"/>
            </w:pPr>
            <w:r>
              <w:t>trpný rod-pred</w:t>
            </w:r>
            <w:r w:rsidRPr="007734C0">
              <w:t>prítomný čas,</w:t>
            </w:r>
            <w:r>
              <w:t xml:space="preserve">  2h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 xml:space="preserve"> frázové slovesá s predmetom a bez predmetu, viac-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významové slová, podstatné mená + predložka, spájacie prostriedky</w:t>
            </w:r>
            <w:r>
              <w:t xml:space="preserve">  2h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 xml:space="preserve">hlavné </w:t>
            </w:r>
            <w:r>
              <w:t>myšlienky / informácie z vypoču</w:t>
            </w:r>
            <w:r w:rsidRPr="007734C0">
              <w:t>tého / prečítaného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textu</w:t>
            </w:r>
            <w:r>
              <w:t xml:space="preserve">  1h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obsahovo a jazykovo náročnejší úradný list</w:t>
            </w:r>
            <w:r>
              <w:t xml:space="preserve"> 2h</w:t>
            </w:r>
          </w:p>
          <w:p w:rsidR="001E211B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PRACOVNÉ  PODMIENKY</w:t>
            </w:r>
            <w:r>
              <w:t xml:space="preserve">  2h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 xml:space="preserve">RH : nácvik zručností pre písomný 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 xml:space="preserve">         Prejav</w:t>
            </w:r>
            <w:r>
              <w:t xml:space="preserve"> 1h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D80B5E">
              <w:rPr>
                <w:b/>
                <w:bCs/>
              </w:rPr>
              <w:t>Prierezová téma: Osobnostný rozvoj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>
              <w:t>L8</w:t>
            </w:r>
          </w:p>
          <w:p w:rsidR="001E211B" w:rsidRDefault="001E211B" w:rsidP="00D80B5E">
            <w:pPr>
              <w:spacing w:after="0" w:line="240" w:lineRule="auto"/>
            </w:pPr>
            <w:r w:rsidRPr="007734C0">
              <w:t xml:space="preserve">podmienkové vety 1, časové vety, nulový kondicionál, väzba </w:t>
            </w:r>
            <w:r>
              <w:t xml:space="preserve"> </w:t>
            </w:r>
            <w:r w:rsidRPr="007734C0">
              <w:t xml:space="preserve">I´d rather, </w:t>
            </w:r>
            <w:r>
              <w:t xml:space="preserve">  7h</w:t>
            </w:r>
          </w:p>
          <w:p w:rsidR="001E211B" w:rsidRPr="007734C0" w:rsidRDefault="001E211B" w:rsidP="00D80B5E">
            <w:pPr>
              <w:spacing w:after="0" w:line="240" w:lineRule="auto"/>
            </w:pPr>
            <w:r>
              <w:t xml:space="preserve"> podmien</w:t>
            </w:r>
            <w:r w:rsidRPr="007734C0">
              <w:t>kové vety 2, frázové sloves</w:t>
            </w:r>
            <w:r>
              <w:t>á s viac ako 1 významom, stupňo</w:t>
            </w:r>
            <w:r w:rsidRPr="007734C0">
              <w:t>vanie prídavných mien – pravidelné a</w:t>
            </w:r>
            <w:r>
              <w:t> </w:t>
            </w:r>
            <w:r w:rsidRPr="007734C0">
              <w:t>nepravidelné</w:t>
            </w:r>
            <w:r>
              <w:t xml:space="preserve">   3h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príbeh / rozprávanie</w:t>
            </w:r>
            <w:r>
              <w:t xml:space="preserve"> 2h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PRÍRODA  OKOLO  NÁS – OCHRANA  ŽIVOTNÉHO PROSTREDIA</w:t>
            </w:r>
            <w:r>
              <w:t xml:space="preserve">   2h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RH : jazykové hry</w:t>
            </w:r>
            <w:r>
              <w:t xml:space="preserve">   1h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D80B5E">
              <w:rPr>
                <w:b/>
                <w:bCs/>
              </w:rPr>
              <w:t xml:space="preserve">Prierezová téma: Environmenálna výchova   </w:t>
            </w:r>
          </w:p>
          <w:p w:rsidR="001E211B" w:rsidRPr="007734C0" w:rsidRDefault="001E211B" w:rsidP="00D80B5E">
            <w:pPr>
              <w:spacing w:after="0" w:line="240" w:lineRule="auto"/>
            </w:pPr>
            <w:r>
              <w:t>L9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modálne slovesá na vyjadrenie možnosti /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pravdepodobnosti pre prít. čas, min. čas a</w:t>
            </w:r>
          </w:p>
          <w:p w:rsidR="001E211B" w:rsidRDefault="001E211B" w:rsidP="00D80B5E">
            <w:pPr>
              <w:spacing w:after="0" w:line="240" w:lineRule="auto"/>
            </w:pPr>
            <w:r w:rsidRPr="007734C0">
              <w:t xml:space="preserve">bud. čas, </w:t>
            </w:r>
            <w:r>
              <w:t xml:space="preserve">   4h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trpný rod +modál. sloveso must,</w:t>
            </w:r>
            <w:r>
              <w:t xml:space="preserve">   2h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modál. slovesá na vyjadrenie určitosti, sloveso must/mustn´t,</w:t>
            </w:r>
            <w:r>
              <w:t xml:space="preserve">   2h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gerundium+ trpný rod</w:t>
            </w:r>
            <w:r>
              <w:t xml:space="preserve">   1h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must/ought to+trpný rod, have/obliged to/</w:t>
            </w:r>
            <w:r>
              <w:t xml:space="preserve">   1h</w:t>
            </w:r>
          </w:p>
          <w:p w:rsidR="001E211B" w:rsidRDefault="001E211B" w:rsidP="00D80B5E">
            <w:pPr>
              <w:spacing w:after="0" w:line="240" w:lineRule="auto"/>
            </w:pPr>
            <w:r w:rsidRPr="007734C0">
              <w:t>to be+trpný rod, so do I / neither d</w:t>
            </w:r>
            <w:r>
              <w:t>o I, too a either/neither, prie</w:t>
            </w:r>
            <w:r w:rsidRPr="007734C0">
              <w:t xml:space="preserve">behový infinitív, </w:t>
            </w:r>
            <w:r>
              <w:t xml:space="preserve">  2h</w:t>
            </w:r>
          </w:p>
          <w:p w:rsidR="001E211B" w:rsidRPr="007734C0" w:rsidRDefault="001E211B" w:rsidP="00D80B5E">
            <w:pPr>
              <w:spacing w:after="0" w:line="240" w:lineRule="auto"/>
            </w:pPr>
            <w:r>
              <w:t>tvorenie podst. mien prí</w:t>
            </w:r>
            <w:r w:rsidRPr="007734C0">
              <w:t>ponami, adjektíva +predložka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obsahovo a jazykovo náročnejší súkromný list</w:t>
            </w:r>
          </w:p>
          <w:p w:rsidR="001E211B" w:rsidRPr="007734C0" w:rsidRDefault="001E211B" w:rsidP="00D80B5E">
            <w:pPr>
              <w:spacing w:after="0" w:line="240" w:lineRule="auto"/>
            </w:pPr>
            <w:r>
              <w:t>opis osoby   2h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UMENIE  A  ROZVOJ  OSOBNOSTI</w:t>
            </w:r>
            <w:r>
              <w:t xml:space="preserve">  2h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RH : práca na PC</w:t>
            </w:r>
            <w:r>
              <w:t xml:space="preserve">   2h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D80B5E">
              <w:rPr>
                <w:b/>
                <w:bCs/>
              </w:rPr>
              <w:t>Prierezová téma: Mediálna výchova</w:t>
            </w:r>
          </w:p>
          <w:p w:rsidR="001E211B" w:rsidRDefault="001E211B" w:rsidP="00D80B5E">
            <w:pPr>
              <w:spacing w:after="0" w:line="240" w:lineRule="auto"/>
            </w:pPr>
            <w:r>
              <w:t>L10</w:t>
            </w:r>
          </w:p>
          <w:p w:rsidR="001E211B" w:rsidRDefault="001E211B" w:rsidP="00D80B5E">
            <w:pPr>
              <w:spacing w:after="0" w:line="240" w:lineRule="auto"/>
            </w:pPr>
            <w:r w:rsidRPr="007734C0">
              <w:t>priebehové formy angl. časov,</w:t>
            </w:r>
            <w:r>
              <w:t xml:space="preserve"> 2h</w:t>
            </w:r>
          </w:p>
          <w:p w:rsidR="001E211B" w:rsidRDefault="001E211B" w:rsidP="00D80B5E">
            <w:pPr>
              <w:spacing w:after="0" w:line="240" w:lineRule="auto"/>
            </w:pPr>
            <w:r>
              <w:t>predprít. priebehový čas, časo</w:t>
            </w:r>
            <w:r w:rsidRPr="007734C0">
              <w:t xml:space="preserve">vé výrazy, </w:t>
            </w:r>
            <w:r>
              <w:t xml:space="preserve"> 1h</w:t>
            </w:r>
          </w:p>
          <w:p w:rsidR="001E211B" w:rsidRDefault="001E211B" w:rsidP="00D80B5E">
            <w:pPr>
              <w:spacing w:after="0" w:line="240" w:lineRule="auto"/>
            </w:pPr>
            <w:r w:rsidRPr="007734C0">
              <w:t>časové predložky on,</w:t>
            </w:r>
            <w:r>
              <w:t xml:space="preserve"> at, to, in, tvorenie slov pred</w:t>
            </w:r>
            <w:r w:rsidRPr="007734C0">
              <w:t>ponami a príponami, dvojhlásky</w:t>
            </w:r>
            <w:r>
              <w:t>,   2h</w:t>
            </w:r>
          </w:p>
          <w:p w:rsidR="001E211B" w:rsidRDefault="001E211B" w:rsidP="00D80B5E">
            <w:pPr>
              <w:spacing w:after="0" w:line="240" w:lineRule="auto"/>
            </w:pPr>
            <w:r>
              <w:t>nepočíta</w:t>
            </w:r>
            <w:r w:rsidRPr="007734C0">
              <w:t xml:space="preserve">teľné podst. mená, </w:t>
            </w:r>
            <w:r>
              <w:t>2h</w:t>
            </w:r>
          </w:p>
          <w:p w:rsidR="001E211B" w:rsidRDefault="001E211B" w:rsidP="00D80B5E">
            <w:pPr>
              <w:spacing w:after="0" w:line="240" w:lineRule="auto"/>
            </w:pPr>
            <w:r w:rsidRPr="007734C0">
              <w:t>rozkazovací spôsob/zápor,</w:t>
            </w:r>
            <w:r>
              <w:t xml:space="preserve">  1h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 xml:space="preserve"> rozkazovací spôsob+otherwise</w:t>
            </w:r>
            <w:r>
              <w:t xml:space="preserve">  1h</w:t>
            </w:r>
          </w:p>
          <w:p w:rsidR="001E211B" w:rsidRDefault="001E211B" w:rsidP="00D80B5E">
            <w:pPr>
              <w:spacing w:after="0" w:line="240" w:lineRule="auto"/>
            </w:pPr>
            <w:r>
              <w:t>životopis  2h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KULTÚRA  STOLOVANIA</w:t>
            </w:r>
            <w:r>
              <w:t xml:space="preserve">   1h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ZDRAVÁ  VÝŽIVA</w:t>
            </w:r>
            <w:r>
              <w:t xml:space="preserve">                1h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RH : rolové hry</w:t>
            </w:r>
            <w:r>
              <w:t xml:space="preserve">   1h</w:t>
            </w:r>
          </w:p>
          <w:p w:rsidR="001E211B" w:rsidRDefault="001E211B" w:rsidP="00D80B5E">
            <w:pPr>
              <w:spacing w:after="0" w:line="240" w:lineRule="auto"/>
            </w:pPr>
            <w:r>
              <w:t>L11</w:t>
            </w:r>
          </w:p>
          <w:p w:rsidR="001E211B" w:rsidRDefault="001E211B" w:rsidP="00D80B5E">
            <w:pPr>
              <w:spacing w:after="0" w:line="240" w:lineRule="auto"/>
            </w:pPr>
            <w:r w:rsidRPr="007734C0">
              <w:t>opytovacie zámená, priama</w:t>
            </w:r>
            <w:r>
              <w:t xml:space="preserve"> a nepriama otázka,</w:t>
            </w:r>
          </w:p>
          <w:p w:rsidR="001E211B" w:rsidRDefault="001E211B" w:rsidP="00D80B5E">
            <w:pPr>
              <w:spacing w:after="0" w:line="240" w:lineRule="auto"/>
            </w:pPr>
            <w:r>
              <w:t>záporná otáz</w:t>
            </w:r>
            <w:r w:rsidRPr="007734C0">
              <w:t>ka, kontrolná otázka, zisťovacia otázka,</w:t>
            </w:r>
          </w:p>
          <w:p w:rsidR="001E211B" w:rsidRDefault="001E211B" w:rsidP="00D80B5E">
            <w:pPr>
              <w:spacing w:after="0" w:line="240" w:lineRule="auto"/>
            </w:pPr>
            <w:r w:rsidRPr="007734C0">
              <w:t xml:space="preserve"> krátke prívesné</w:t>
            </w:r>
            <w:r>
              <w:t xml:space="preserve"> </w:t>
            </w:r>
            <w:r w:rsidRPr="007734C0">
              <w:t>otázky, ot</w:t>
            </w:r>
            <w:r>
              <w:t>ázky s pred</w:t>
            </w:r>
            <w:r w:rsidRPr="007734C0">
              <w:t xml:space="preserve">ložkami na konci, </w:t>
            </w:r>
            <w:r>
              <w:t>8h</w:t>
            </w:r>
          </w:p>
          <w:p w:rsidR="001E211B" w:rsidRDefault="001E211B" w:rsidP="00D80B5E">
            <w:pPr>
              <w:spacing w:after="0" w:line="240" w:lineRule="auto"/>
            </w:pPr>
            <w:r>
              <w:t>frá</w:t>
            </w:r>
            <w:r w:rsidRPr="007734C0">
              <w:t xml:space="preserve">zové slovesá, </w:t>
            </w:r>
            <w:r>
              <w:t xml:space="preserve"> 3h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väzba</w:t>
            </w:r>
            <w:r>
              <w:t xml:space="preserve"> used to/would na vy</w:t>
            </w:r>
            <w:r w:rsidRPr="007734C0">
              <w:t>jadrenie zvyklosti alebo opakovaného deja v</w:t>
            </w:r>
            <w:r>
              <w:t> </w:t>
            </w:r>
            <w:r w:rsidRPr="007734C0">
              <w:t>minulosti</w:t>
            </w:r>
            <w:r>
              <w:t xml:space="preserve"> 2h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ZBLIŽOVANIE  KULTÚR</w:t>
            </w:r>
            <w:r>
              <w:t xml:space="preserve">   2h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RH : práca s obrazovým materiálom</w:t>
            </w:r>
            <w:r>
              <w:t xml:space="preserve">  4h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D80B5E">
              <w:rPr>
                <w:b/>
                <w:bCs/>
              </w:rPr>
              <w:t>Prierezová téma: Multikultúrna výchova</w:t>
            </w:r>
          </w:p>
          <w:p w:rsidR="001E211B" w:rsidRDefault="001E211B" w:rsidP="00D80B5E">
            <w:pPr>
              <w:spacing w:after="0" w:line="240" w:lineRule="auto"/>
            </w:pPr>
            <w:r>
              <w:t>L12</w:t>
            </w:r>
          </w:p>
          <w:p w:rsidR="001E211B" w:rsidRDefault="001E211B" w:rsidP="00D80B5E">
            <w:pPr>
              <w:spacing w:after="0" w:line="240" w:lineRule="auto"/>
            </w:pPr>
            <w:r w:rsidRPr="007734C0">
              <w:t xml:space="preserve">priama a nepriama reč v oznamovacích vetách,otázkach a rozkazoch, </w:t>
            </w:r>
            <w:r>
              <w:t xml:space="preserve">   6h</w:t>
            </w:r>
          </w:p>
          <w:p w:rsidR="001E211B" w:rsidRDefault="001E211B" w:rsidP="00D80B5E">
            <w:pPr>
              <w:spacing w:after="0" w:line="240" w:lineRule="auto"/>
            </w:pPr>
            <w:r w:rsidRPr="007734C0">
              <w:t xml:space="preserve">frázové slovesá s 2 časticami, </w:t>
            </w:r>
            <w:r>
              <w:t xml:space="preserve">  2h</w:t>
            </w:r>
          </w:p>
          <w:p w:rsidR="001E211B" w:rsidRDefault="001E211B" w:rsidP="00D80B5E">
            <w:pPr>
              <w:spacing w:after="0" w:line="240" w:lineRule="auto"/>
            </w:pPr>
            <w:r w:rsidRPr="007734C0">
              <w:t xml:space="preserve">ask a tell, speak a talk, </w:t>
            </w:r>
            <w:r>
              <w:t xml:space="preserve">  1h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zdvorilá požiadavk</w:t>
            </w:r>
            <w:r>
              <w:t>a – could / would, spájacie pro</w:t>
            </w:r>
            <w:r w:rsidRPr="007734C0">
              <w:t>striedky</w:t>
            </w:r>
            <w:r>
              <w:t xml:space="preserve"> 3h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MÓDA  A JEJ  TRENDY</w:t>
            </w:r>
            <w:r>
              <w:t xml:space="preserve">   2h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RH : prezentácia projektov</w:t>
            </w:r>
            <w:r>
              <w:t xml:space="preserve">   5h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KULTÚRNE  A</w:t>
            </w:r>
            <w:r>
              <w:t> </w:t>
            </w:r>
            <w:r w:rsidRPr="007734C0">
              <w:t>HISTORICKÉ</w:t>
            </w:r>
            <w:r>
              <w:t xml:space="preserve"> 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PAMIATKY KRAJÍN  A</w:t>
            </w:r>
            <w:r>
              <w:t> </w:t>
            </w:r>
            <w:r w:rsidRPr="007734C0">
              <w:t>MIEST</w:t>
            </w:r>
            <w:r>
              <w:t xml:space="preserve">   2h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RH : pieseň / film / jazykové hry</w:t>
            </w:r>
            <w:r>
              <w:t xml:space="preserve">    1h 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  <w:r w:rsidRPr="007734C0">
              <w:t>PROJEKT : ČASOPIS  PRE  MLÁDEŽ</w:t>
            </w:r>
            <w:r>
              <w:t xml:space="preserve">  5h</w:t>
            </w:r>
          </w:p>
          <w:p w:rsidR="001E211B" w:rsidRPr="007734C0" w:rsidRDefault="001E211B" w:rsidP="00D80B5E">
            <w:pPr>
              <w:spacing w:after="0" w:line="240" w:lineRule="auto"/>
            </w:pPr>
            <w:r w:rsidRPr="00D80B5E">
              <w:rPr>
                <w:b/>
                <w:bCs/>
              </w:rPr>
              <w:t>Prierezová téma: Multikultúrna výchova</w:t>
            </w: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Pr="007734C0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Pr="00660CF5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</w:tc>
        <w:tc>
          <w:tcPr>
            <w:tcW w:w="2578" w:type="dxa"/>
          </w:tcPr>
          <w:p w:rsidR="001E211B" w:rsidRPr="007D731C" w:rsidRDefault="001E211B" w:rsidP="00D80B5E">
            <w:pPr>
              <w:spacing w:after="0" w:line="240" w:lineRule="auto"/>
            </w:pPr>
            <w:r>
              <w:t>Slovné hodnote</w:t>
            </w:r>
            <w:r w:rsidRPr="007D731C">
              <w:t>nie</w:t>
            </w: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>Ústne skúšanie</w:t>
            </w:r>
          </w:p>
          <w:p w:rsidR="001E211B" w:rsidRPr="007D731C" w:rsidRDefault="001E211B" w:rsidP="00D80B5E">
            <w:pPr>
              <w:spacing w:after="0" w:line="240" w:lineRule="auto"/>
            </w:pPr>
            <w:r>
              <w:t>Písomné hodnote</w:t>
            </w:r>
            <w:r w:rsidRPr="007D731C">
              <w:t>nie slov. zásoby</w:t>
            </w:r>
          </w:p>
          <w:p w:rsidR="001E211B" w:rsidRDefault="001E211B" w:rsidP="00D80B5E">
            <w:pPr>
              <w:spacing w:after="0" w:line="240" w:lineRule="auto"/>
            </w:pPr>
            <w:r>
              <w:t>Hodnotenie pí-</w:t>
            </w:r>
          </w:p>
          <w:p w:rsidR="001E211B" w:rsidRPr="007D731C" w:rsidRDefault="001E211B" w:rsidP="00D80B5E">
            <w:pPr>
              <w:spacing w:after="0" w:line="240" w:lineRule="auto"/>
            </w:pPr>
            <w:r>
              <w:t>somného prejavu</w:t>
            </w:r>
          </w:p>
          <w:p w:rsidR="001E211B" w:rsidRPr="007D731C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Pr="007D731C" w:rsidRDefault="001E211B" w:rsidP="00D80B5E">
            <w:pPr>
              <w:spacing w:after="0" w:line="240" w:lineRule="auto"/>
            </w:pPr>
            <w:r>
              <w:t>Slovné hodnote</w:t>
            </w:r>
            <w:r w:rsidRPr="007D731C">
              <w:t>nie</w:t>
            </w: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>Ústne skúšanie</w:t>
            </w: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>Písomné hodnote-</w:t>
            </w: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>nie slov. zásoby</w:t>
            </w:r>
          </w:p>
          <w:p w:rsidR="001E211B" w:rsidRDefault="001E211B" w:rsidP="00D80B5E">
            <w:pPr>
              <w:spacing w:after="0" w:line="240" w:lineRule="auto"/>
            </w:pPr>
            <w:r w:rsidRPr="007D731C">
              <w:t>Test</w:t>
            </w: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Pr="007D731C" w:rsidRDefault="001E211B" w:rsidP="00D80B5E">
            <w:pPr>
              <w:spacing w:after="0" w:line="240" w:lineRule="auto"/>
            </w:pPr>
            <w:r>
              <w:t>Slovné hodnote</w:t>
            </w:r>
            <w:r w:rsidRPr="007D731C">
              <w:t xml:space="preserve"> nie</w:t>
            </w: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>Ústne skúšanie</w:t>
            </w:r>
          </w:p>
          <w:p w:rsidR="001E211B" w:rsidRPr="007D731C" w:rsidRDefault="001E211B" w:rsidP="00D80B5E">
            <w:pPr>
              <w:spacing w:after="0" w:line="240" w:lineRule="auto"/>
            </w:pPr>
            <w:r>
              <w:t>Písomné hodnote</w:t>
            </w:r>
            <w:r w:rsidRPr="007D731C">
              <w:t>nie slov. zásoby</w:t>
            </w: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>Test</w:t>
            </w:r>
          </w:p>
          <w:p w:rsidR="001E211B" w:rsidRPr="007D731C" w:rsidRDefault="001E211B" w:rsidP="00D80B5E">
            <w:pPr>
              <w:spacing w:after="0" w:line="240" w:lineRule="auto"/>
            </w:pPr>
            <w:r>
              <w:t>Hodnotenie pí</w:t>
            </w:r>
            <w:r w:rsidRPr="007D731C">
              <w:t>somného prejavu</w:t>
            </w:r>
          </w:p>
          <w:p w:rsidR="001E211B" w:rsidRPr="007D731C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Pr="007D731C" w:rsidRDefault="001E211B" w:rsidP="00D80B5E">
            <w:pPr>
              <w:spacing w:after="0" w:line="240" w:lineRule="auto"/>
            </w:pPr>
            <w:r>
              <w:t>Slovné hodnote</w:t>
            </w:r>
            <w:r w:rsidRPr="007D731C">
              <w:t>nie</w:t>
            </w: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>Ústne skúšanie</w:t>
            </w: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>Písomné hodnote-</w:t>
            </w: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>nie slov. zásoby</w:t>
            </w: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>Test</w:t>
            </w: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Pr="007D731C" w:rsidRDefault="001E211B" w:rsidP="00D80B5E">
            <w:pPr>
              <w:spacing w:after="0" w:line="240" w:lineRule="auto"/>
            </w:pPr>
            <w:r>
              <w:t>Slovné hodnote</w:t>
            </w:r>
            <w:r w:rsidRPr="007D731C">
              <w:t>nie</w:t>
            </w: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>Ústne skúšanie</w:t>
            </w: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>Písomné hodnote-</w:t>
            </w: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>nie slov. zásoby</w:t>
            </w:r>
          </w:p>
          <w:p w:rsidR="001E211B" w:rsidRDefault="001E211B" w:rsidP="00D80B5E">
            <w:pPr>
              <w:spacing w:after="0" w:line="240" w:lineRule="auto"/>
            </w:pPr>
            <w:r w:rsidRPr="007D731C">
              <w:t>Test</w:t>
            </w:r>
          </w:p>
          <w:p w:rsidR="001E211B" w:rsidRDefault="001E211B" w:rsidP="00D80B5E">
            <w:pPr>
              <w:spacing w:after="0" w:line="240" w:lineRule="auto"/>
            </w:pPr>
            <w:r>
              <w:t>Hodnotenie pí-</w:t>
            </w:r>
          </w:p>
          <w:p w:rsidR="001E211B" w:rsidRPr="007D731C" w:rsidRDefault="001E211B" w:rsidP="00D80B5E">
            <w:pPr>
              <w:spacing w:after="0" w:line="240" w:lineRule="auto"/>
            </w:pPr>
            <w:r>
              <w:t>somného prejavu</w:t>
            </w:r>
          </w:p>
          <w:p w:rsidR="001E211B" w:rsidRPr="007D731C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Pr="007D731C" w:rsidRDefault="001E211B" w:rsidP="00D80B5E">
            <w:pPr>
              <w:spacing w:after="0" w:line="240" w:lineRule="auto"/>
            </w:pPr>
            <w:r>
              <w:t>Slovné hodnote</w:t>
            </w:r>
            <w:r w:rsidRPr="007D731C">
              <w:t>nie</w:t>
            </w: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>Ústne skúšanie</w:t>
            </w:r>
          </w:p>
          <w:p w:rsidR="001E211B" w:rsidRPr="007D731C" w:rsidRDefault="001E211B" w:rsidP="00D80B5E">
            <w:pPr>
              <w:spacing w:after="0" w:line="240" w:lineRule="auto"/>
            </w:pPr>
            <w:r>
              <w:t>Písomné hodnote</w:t>
            </w:r>
            <w:r w:rsidRPr="007D731C">
              <w:t>nie slov. zásoby</w:t>
            </w:r>
          </w:p>
          <w:p w:rsidR="001E211B" w:rsidRDefault="001E211B" w:rsidP="00D80B5E">
            <w:pPr>
              <w:spacing w:after="0" w:line="240" w:lineRule="auto"/>
            </w:pPr>
            <w:r w:rsidRPr="007D731C">
              <w:t>Test</w:t>
            </w:r>
          </w:p>
          <w:p w:rsidR="001E211B" w:rsidRPr="007D731C" w:rsidRDefault="001E211B" w:rsidP="00D80B5E">
            <w:pPr>
              <w:spacing w:after="0" w:line="240" w:lineRule="auto"/>
            </w:pPr>
            <w:r>
              <w:t>Hodnotenie písomného prejavu</w:t>
            </w:r>
          </w:p>
          <w:p w:rsidR="001E211B" w:rsidRPr="007D731C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Pr="007D731C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 xml:space="preserve">Slovné </w:t>
            </w:r>
            <w:r>
              <w:t>hodnote</w:t>
            </w:r>
            <w:r w:rsidRPr="007D731C">
              <w:t>nie</w:t>
            </w: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>Ústne skúšanie</w:t>
            </w:r>
          </w:p>
          <w:p w:rsidR="001E211B" w:rsidRDefault="001E211B" w:rsidP="00D80B5E">
            <w:pPr>
              <w:spacing w:after="0" w:line="240" w:lineRule="auto"/>
            </w:pPr>
            <w:r>
              <w:t>Písomné hodnote</w:t>
            </w:r>
            <w:r w:rsidRPr="007D731C">
              <w:t>nie slov. Zásoby</w:t>
            </w: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 xml:space="preserve">Slovné </w:t>
            </w:r>
            <w:r>
              <w:t>hodnote</w:t>
            </w:r>
            <w:r w:rsidRPr="007D731C">
              <w:t>nie</w:t>
            </w: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>Ústne skúšanie</w:t>
            </w:r>
          </w:p>
          <w:p w:rsidR="001E211B" w:rsidRDefault="001E211B" w:rsidP="00D80B5E">
            <w:pPr>
              <w:spacing w:after="0" w:line="240" w:lineRule="auto"/>
            </w:pPr>
            <w:r w:rsidRPr="007D731C">
              <w:t>Písomné hodnotenie slov. Zásoby</w:t>
            </w: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 xml:space="preserve">Slovné </w:t>
            </w:r>
            <w:r>
              <w:t>hodnote</w:t>
            </w:r>
            <w:r w:rsidRPr="007D731C">
              <w:t>nie</w:t>
            </w: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>Ústne skúšanie</w:t>
            </w:r>
          </w:p>
          <w:p w:rsidR="001E211B" w:rsidRDefault="001E211B" w:rsidP="00D80B5E">
            <w:pPr>
              <w:spacing w:after="0" w:line="240" w:lineRule="auto"/>
            </w:pPr>
            <w:r>
              <w:t>Písomné hodnote</w:t>
            </w:r>
            <w:r w:rsidRPr="007D731C">
              <w:t>nie slov. zásoby</w:t>
            </w: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Default="001E211B" w:rsidP="00D80B5E">
            <w:pPr>
              <w:spacing w:after="0" w:line="240" w:lineRule="auto"/>
            </w:pP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 xml:space="preserve">Slovné </w:t>
            </w:r>
            <w:r>
              <w:t>hodnote</w:t>
            </w:r>
            <w:r w:rsidRPr="007D731C">
              <w:t>nie</w:t>
            </w:r>
          </w:p>
          <w:p w:rsidR="001E211B" w:rsidRPr="007D731C" w:rsidRDefault="001E211B" w:rsidP="00D80B5E">
            <w:pPr>
              <w:spacing w:after="0" w:line="240" w:lineRule="auto"/>
            </w:pPr>
            <w:r w:rsidRPr="007D731C">
              <w:t>Ústne skúšanie</w:t>
            </w:r>
          </w:p>
          <w:p w:rsidR="001E211B" w:rsidRDefault="001E211B" w:rsidP="00D80B5E">
            <w:pPr>
              <w:spacing w:after="0" w:line="240" w:lineRule="auto"/>
            </w:pPr>
            <w:r>
              <w:t>Písomné hodnote</w:t>
            </w:r>
            <w:r w:rsidRPr="007D731C">
              <w:t>nie slov. zásoby</w:t>
            </w:r>
          </w:p>
          <w:p w:rsidR="001E211B" w:rsidRPr="00AC7304" w:rsidRDefault="001E211B" w:rsidP="00D80B5E">
            <w:pPr>
              <w:spacing w:after="0" w:line="240" w:lineRule="auto"/>
            </w:pPr>
          </w:p>
        </w:tc>
      </w:tr>
    </w:tbl>
    <w:p w:rsidR="001E211B" w:rsidRDefault="001E211B"/>
    <w:sectPr w:rsidR="001E211B" w:rsidSect="008905FA">
      <w:pgSz w:w="15840" w:h="12240" w:orient="landscape" w:code="1"/>
      <w:pgMar w:top="1417" w:right="1440" w:bottom="141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05FA"/>
    <w:rsid w:val="00005479"/>
    <w:rsid w:val="0002020A"/>
    <w:rsid w:val="00031312"/>
    <w:rsid w:val="00055FA5"/>
    <w:rsid w:val="0007233F"/>
    <w:rsid w:val="00076FB1"/>
    <w:rsid w:val="00086A05"/>
    <w:rsid w:val="000A246D"/>
    <w:rsid w:val="000A4114"/>
    <w:rsid w:val="000E6ECA"/>
    <w:rsid w:val="001244CB"/>
    <w:rsid w:val="00153AB9"/>
    <w:rsid w:val="00160205"/>
    <w:rsid w:val="00190551"/>
    <w:rsid w:val="001A359F"/>
    <w:rsid w:val="001B5E52"/>
    <w:rsid w:val="001E211B"/>
    <w:rsid w:val="001E21A4"/>
    <w:rsid w:val="001E231B"/>
    <w:rsid w:val="001F6E7F"/>
    <w:rsid w:val="0021171A"/>
    <w:rsid w:val="00213CFA"/>
    <w:rsid w:val="002221DD"/>
    <w:rsid w:val="00237BDC"/>
    <w:rsid w:val="00276332"/>
    <w:rsid w:val="002B4249"/>
    <w:rsid w:val="002D03C4"/>
    <w:rsid w:val="00302807"/>
    <w:rsid w:val="00313454"/>
    <w:rsid w:val="0034683D"/>
    <w:rsid w:val="003473A0"/>
    <w:rsid w:val="003772A7"/>
    <w:rsid w:val="003815D7"/>
    <w:rsid w:val="003B1EEE"/>
    <w:rsid w:val="003C6646"/>
    <w:rsid w:val="003C6AA0"/>
    <w:rsid w:val="003C6BE5"/>
    <w:rsid w:val="003D23B6"/>
    <w:rsid w:val="003D2552"/>
    <w:rsid w:val="00407FF1"/>
    <w:rsid w:val="00412EFA"/>
    <w:rsid w:val="00414C88"/>
    <w:rsid w:val="00415915"/>
    <w:rsid w:val="00433E36"/>
    <w:rsid w:val="0046009E"/>
    <w:rsid w:val="004736D0"/>
    <w:rsid w:val="00477329"/>
    <w:rsid w:val="00482C1E"/>
    <w:rsid w:val="00482FA8"/>
    <w:rsid w:val="00492A45"/>
    <w:rsid w:val="004D0CCB"/>
    <w:rsid w:val="004F1044"/>
    <w:rsid w:val="004F50CA"/>
    <w:rsid w:val="0050582B"/>
    <w:rsid w:val="00516192"/>
    <w:rsid w:val="005362FD"/>
    <w:rsid w:val="005474DA"/>
    <w:rsid w:val="00593D7B"/>
    <w:rsid w:val="005A3D44"/>
    <w:rsid w:val="005A3FDF"/>
    <w:rsid w:val="005C546B"/>
    <w:rsid w:val="005C6979"/>
    <w:rsid w:val="005D6852"/>
    <w:rsid w:val="00622319"/>
    <w:rsid w:val="00635794"/>
    <w:rsid w:val="00647F3E"/>
    <w:rsid w:val="00653B20"/>
    <w:rsid w:val="00660CF5"/>
    <w:rsid w:val="00664DA5"/>
    <w:rsid w:val="00667B31"/>
    <w:rsid w:val="00693054"/>
    <w:rsid w:val="006A126D"/>
    <w:rsid w:val="006C1D72"/>
    <w:rsid w:val="006C2148"/>
    <w:rsid w:val="006D556C"/>
    <w:rsid w:val="006E0A80"/>
    <w:rsid w:val="00700F71"/>
    <w:rsid w:val="0070315F"/>
    <w:rsid w:val="00724939"/>
    <w:rsid w:val="00732FF5"/>
    <w:rsid w:val="0074151F"/>
    <w:rsid w:val="007734C0"/>
    <w:rsid w:val="00795657"/>
    <w:rsid w:val="007A650F"/>
    <w:rsid w:val="007B2AB9"/>
    <w:rsid w:val="007D731C"/>
    <w:rsid w:val="007E19D9"/>
    <w:rsid w:val="007E4126"/>
    <w:rsid w:val="007F03E4"/>
    <w:rsid w:val="00854CDB"/>
    <w:rsid w:val="008905FA"/>
    <w:rsid w:val="008B28EB"/>
    <w:rsid w:val="008B72D6"/>
    <w:rsid w:val="008F492E"/>
    <w:rsid w:val="00900EE5"/>
    <w:rsid w:val="0090651B"/>
    <w:rsid w:val="009137AE"/>
    <w:rsid w:val="00916D54"/>
    <w:rsid w:val="00920BA7"/>
    <w:rsid w:val="00961D19"/>
    <w:rsid w:val="00990EF0"/>
    <w:rsid w:val="00997246"/>
    <w:rsid w:val="009D52A6"/>
    <w:rsid w:val="009F47C7"/>
    <w:rsid w:val="00A00150"/>
    <w:rsid w:val="00A56B31"/>
    <w:rsid w:val="00A70198"/>
    <w:rsid w:val="00A723D3"/>
    <w:rsid w:val="00A73F10"/>
    <w:rsid w:val="00AA4841"/>
    <w:rsid w:val="00AA6F47"/>
    <w:rsid w:val="00AB1D83"/>
    <w:rsid w:val="00AC7304"/>
    <w:rsid w:val="00AF7169"/>
    <w:rsid w:val="00B02B19"/>
    <w:rsid w:val="00B3393F"/>
    <w:rsid w:val="00B70E85"/>
    <w:rsid w:val="00B730F6"/>
    <w:rsid w:val="00B85210"/>
    <w:rsid w:val="00BA5D0F"/>
    <w:rsid w:val="00BA6548"/>
    <w:rsid w:val="00BB11A6"/>
    <w:rsid w:val="00BC4174"/>
    <w:rsid w:val="00C0071F"/>
    <w:rsid w:val="00C35F5F"/>
    <w:rsid w:val="00C71A99"/>
    <w:rsid w:val="00CB737D"/>
    <w:rsid w:val="00CD6531"/>
    <w:rsid w:val="00D05B3C"/>
    <w:rsid w:val="00D05E10"/>
    <w:rsid w:val="00D12895"/>
    <w:rsid w:val="00D20488"/>
    <w:rsid w:val="00D20E87"/>
    <w:rsid w:val="00D217BB"/>
    <w:rsid w:val="00D30888"/>
    <w:rsid w:val="00D34E26"/>
    <w:rsid w:val="00D355A5"/>
    <w:rsid w:val="00D37D90"/>
    <w:rsid w:val="00D52561"/>
    <w:rsid w:val="00D53967"/>
    <w:rsid w:val="00D6783F"/>
    <w:rsid w:val="00D80B5E"/>
    <w:rsid w:val="00D9391C"/>
    <w:rsid w:val="00DB30F4"/>
    <w:rsid w:val="00DB3AA6"/>
    <w:rsid w:val="00DE49F4"/>
    <w:rsid w:val="00DF671A"/>
    <w:rsid w:val="00E12475"/>
    <w:rsid w:val="00E31562"/>
    <w:rsid w:val="00E40170"/>
    <w:rsid w:val="00E65DCF"/>
    <w:rsid w:val="00E77F50"/>
    <w:rsid w:val="00E87C54"/>
    <w:rsid w:val="00E87C70"/>
    <w:rsid w:val="00EC092B"/>
    <w:rsid w:val="00F03EB1"/>
    <w:rsid w:val="00F22678"/>
    <w:rsid w:val="00F30715"/>
    <w:rsid w:val="00F37EBA"/>
    <w:rsid w:val="00F70EA2"/>
    <w:rsid w:val="00F778EE"/>
    <w:rsid w:val="00F82699"/>
    <w:rsid w:val="00FB029C"/>
    <w:rsid w:val="00FB0EA2"/>
    <w:rsid w:val="00FD0459"/>
    <w:rsid w:val="00FE0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5FA"/>
    <w:pPr>
      <w:spacing w:after="200" w:line="276" w:lineRule="auto"/>
    </w:pPr>
    <w:rPr>
      <w:rFonts w:cs="Calibri"/>
      <w:lang w:val="sk-SK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93D7B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C214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44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132</TotalTime>
  <Pages>8</Pages>
  <Words>1003</Words>
  <Characters>5721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</dc:creator>
  <cp:keywords/>
  <dc:description/>
  <cp:lastModifiedBy>luddu</cp:lastModifiedBy>
  <cp:revision>86</cp:revision>
  <dcterms:created xsi:type="dcterms:W3CDTF">2011-09-28T21:20:00Z</dcterms:created>
  <dcterms:modified xsi:type="dcterms:W3CDTF">2011-09-30T09:51:00Z</dcterms:modified>
</cp:coreProperties>
</file>