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64" w:rsidRDefault="008A2764">
      <w:r w:rsidRPr="00652C75">
        <w:rPr>
          <w:rFonts w:ascii="Times New Roman" w:hAnsi="Times New Roman"/>
          <w:b/>
          <w:bCs/>
          <w:sz w:val="28"/>
          <w:szCs w:val="28"/>
        </w:rPr>
        <w:t>AZIMUTY</w:t>
      </w:r>
      <w:r w:rsidRPr="00652C75">
        <w:rPr>
          <w:rFonts w:ascii="Times New Roman" w:hAnsi="Times New Roman"/>
          <w:b/>
          <w:bCs/>
          <w:sz w:val="28"/>
          <w:szCs w:val="28"/>
        </w:rPr>
        <w:tab/>
      </w:r>
      <w:r w:rsidRPr="00652C75">
        <w:rPr>
          <w:rFonts w:ascii="Times New Roman" w:hAnsi="Times New Roman"/>
          <w:b/>
          <w:bCs/>
          <w:sz w:val="28"/>
          <w:szCs w:val="28"/>
        </w:rPr>
        <w:tab/>
        <w:t>skupina A</w:t>
      </w:r>
      <w:r w:rsidRPr="00652C75">
        <w:rPr>
          <w:rFonts w:ascii="Times New Roman" w:hAnsi="Times New Roman"/>
          <w:b/>
          <w:bCs/>
          <w:sz w:val="28"/>
          <w:szCs w:val="28"/>
        </w:rPr>
        <w:tab/>
      </w:r>
      <w:r>
        <w:tab/>
        <w:t>meno: _____________________________________</w:t>
      </w:r>
    </w:p>
    <w:p w:rsidR="008A2764" w:rsidRDefault="008A2764">
      <w:pPr>
        <w:rPr>
          <w:rFonts w:ascii="Times New Roman" w:hAnsi="Times New Roman"/>
          <w:i/>
          <w:iCs/>
          <w:sz w:val="24"/>
          <w:szCs w:val="24"/>
          <w:u w:val="single"/>
        </w:rPr>
      </w:pPr>
      <w:r w:rsidRPr="00652C75">
        <w:rPr>
          <w:rFonts w:ascii="Times New Roman" w:hAnsi="Times New Roman"/>
          <w:i/>
          <w:iCs/>
          <w:sz w:val="24"/>
          <w:szCs w:val="24"/>
          <w:u w:val="single"/>
        </w:rPr>
        <w:t>1.Urč azimut nasledujúcich bodov:</w:t>
      </w:r>
    </w:p>
    <w:p w:rsidR="008A2764" w:rsidRDefault="008A2764">
      <w:p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noProof/>
        </w:rPr>
        <w:pict>
          <v:line id="_x0000_s1026" style="position:absolute;z-index:251661312" from="450pt,17.6pt" to="450pt,260.6pt"/>
        </w:pict>
      </w:r>
    </w:p>
    <w:p w:rsidR="008A2764" w:rsidRPr="00652C75" w:rsidRDefault="008A2764">
      <w:p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9.65pt;margin-top:22.4pt;width:61pt;height:166pt;flip:y;z-index:251660288" o:connectortype="straight"/>
        </w:pict>
      </w:r>
      <w:r>
        <w:rPr>
          <w:noProof/>
        </w:rPr>
        <w:pict>
          <v:shape id="_x0000_s1028" type="#_x0000_t32" style="position:absolute;margin-left:106.65pt;margin-top:24.4pt;width:155.5pt;height:9.5pt;flip:y;z-index:251658240" o:connectortype="straight"/>
        </w:pict>
      </w:r>
    </w:p>
    <w:p w:rsidR="008A2764" w:rsidRPr="004541C4" w:rsidRDefault="008A276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9" type="#_x0000_t32" style="position:absolute;margin-left:40.15pt;margin-top:7.75pt;width:67pt;height:85pt;flip:y;z-index:251657216" o:connectortype="straight"/>
        </w:pict>
      </w:r>
    </w:p>
    <w:p w:rsidR="008A2764" w:rsidRDefault="008A2764"/>
    <w:p w:rsidR="008A2764" w:rsidRDefault="008A2764"/>
    <w:p w:rsidR="008A2764" w:rsidRDefault="008A2764">
      <w:r>
        <w:rPr>
          <w:noProof/>
        </w:rPr>
        <w:pict>
          <v:shape id="_x0000_s1030" type="#_x0000_t32" style="position:absolute;margin-left:41.15pt;margin-top:15pt;width:158pt;height:74pt;z-index:251659264" o:connectortype="straight"/>
        </w:pict>
      </w:r>
    </w:p>
    <w:p w:rsidR="008A2764" w:rsidRDefault="008A2764"/>
    <w:p w:rsidR="008A2764" w:rsidRPr="00652C75" w:rsidRDefault="008A2764">
      <w:pPr>
        <w:rPr>
          <w:rFonts w:ascii="Times New Roman" w:hAnsi="Times New Roman"/>
        </w:rPr>
      </w:pPr>
    </w:p>
    <w:p w:rsidR="008A2764" w:rsidRPr="00652C75" w:rsidRDefault="008A2764">
      <w:pPr>
        <w:rPr>
          <w:rFonts w:ascii="Times New Roman" w:hAnsi="Times New Roman"/>
        </w:rPr>
      </w:pPr>
    </w:p>
    <w:p w:rsidR="008A2764" w:rsidRPr="00652C75" w:rsidRDefault="008A2764">
      <w:pPr>
        <w:rPr>
          <w:rFonts w:ascii="Times New Roman" w:hAnsi="Times New Roman"/>
        </w:rPr>
      </w:pPr>
    </w:p>
    <w:p w:rsidR="008A2764" w:rsidRPr="00652C75" w:rsidRDefault="008A2764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a.)z bodu A do bodu B ____________________</w:t>
      </w:r>
    </w:p>
    <w:p w:rsidR="008A2764" w:rsidRPr="00652C75" w:rsidRDefault="008A2764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b.)z bodu C do bodu B____________________</w:t>
      </w:r>
    </w:p>
    <w:p w:rsidR="008A2764" w:rsidRPr="00652C75" w:rsidRDefault="008A2764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c.)z bodu D do bodu A___________________</w:t>
      </w:r>
    </w:p>
    <w:p w:rsidR="008A2764" w:rsidRPr="00652C75" w:rsidRDefault="008A2764">
      <w:pPr>
        <w:rPr>
          <w:rFonts w:ascii="Times New Roman" w:hAnsi="Times New Roman"/>
          <w:b/>
          <w:bCs/>
          <w:i/>
          <w:iCs/>
          <w:u w:val="single"/>
        </w:rPr>
      </w:pPr>
    </w:p>
    <w:p w:rsidR="008A2764" w:rsidRPr="00652C75" w:rsidRDefault="008A2764">
      <w:pPr>
        <w:rPr>
          <w:rFonts w:ascii="Times New Roman" w:hAnsi="Times New Roman"/>
          <w:b/>
          <w:bCs/>
          <w:i/>
          <w:iCs/>
          <w:u w:val="single"/>
        </w:rPr>
      </w:pPr>
      <w:r w:rsidRPr="00652C75">
        <w:rPr>
          <w:rFonts w:ascii="Times New Roman" w:hAnsi="Times New Roman"/>
          <w:b/>
          <w:bCs/>
          <w:i/>
          <w:iCs/>
          <w:u w:val="single"/>
        </w:rPr>
        <w:t>2.Narysuj trasu:</w:t>
      </w:r>
    </w:p>
    <w:p w:rsidR="008A2764" w:rsidRPr="00652C75" w:rsidRDefault="008A2764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 xml:space="preserve">Trasa sa začala v bode B. Z uvedeného bodu sa turista pomohol pod azimutom 135°- v mape </w:t>
      </w:r>
      <w:smartTag w:uri="urn:schemas-microsoft-com:office:smarttags" w:element="metricconverter">
        <w:smartTagPr>
          <w:attr w:name="ProductID" w:val="4 cm"/>
        </w:smartTagPr>
        <w:r w:rsidRPr="00652C75">
          <w:rPr>
            <w:rFonts w:ascii="Times New Roman" w:hAnsi="Times New Roman"/>
          </w:rPr>
          <w:t>4 cm</w:t>
        </w:r>
      </w:smartTag>
      <w:r w:rsidRPr="00652C75">
        <w:rPr>
          <w:rFonts w:ascii="Times New Roman" w:hAnsi="Times New Roman"/>
        </w:rPr>
        <w:t>, čím sa dostal do bodu C.</w:t>
      </w:r>
    </w:p>
    <w:p w:rsidR="008A2764" w:rsidRPr="00652C75" w:rsidRDefault="008A2764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 xml:space="preserve">Z bodu C sa vybral pod azimutom 65° - v mape </w:t>
      </w:r>
      <w:smartTag w:uri="urn:schemas-microsoft-com:office:smarttags" w:element="metricconverter">
        <w:smartTagPr>
          <w:attr w:name="ProductID" w:val="4,5 cm"/>
        </w:smartTagPr>
        <w:r w:rsidRPr="00652C75">
          <w:rPr>
            <w:rFonts w:ascii="Times New Roman" w:hAnsi="Times New Roman"/>
          </w:rPr>
          <w:t>4,5 cm</w:t>
        </w:r>
      </w:smartTag>
      <w:r w:rsidRPr="00652C75">
        <w:rPr>
          <w:rFonts w:ascii="Times New Roman" w:hAnsi="Times New Roman"/>
        </w:rPr>
        <w:t xml:space="preserve">, čím sa dostal do bodu D. </w:t>
      </w:r>
    </w:p>
    <w:p w:rsidR="008A2764" w:rsidRDefault="008A2764">
      <w:r w:rsidRPr="00652C75">
        <w:rPr>
          <w:rFonts w:ascii="Times New Roman" w:hAnsi="Times New Roman"/>
        </w:rPr>
        <w:t xml:space="preserve">Z bodu D sa vybral pod azimutom 270°- mape </w:t>
      </w:r>
      <w:smartTag w:uri="urn:schemas-microsoft-com:office:smarttags" w:element="metricconverter">
        <w:smartTagPr>
          <w:attr w:name="ProductID" w:val="5 cm"/>
        </w:smartTagPr>
        <w:r w:rsidRPr="00652C75">
          <w:rPr>
            <w:rFonts w:ascii="Times New Roman" w:hAnsi="Times New Roman"/>
          </w:rPr>
          <w:t>5 cm</w:t>
        </w:r>
      </w:smartTag>
      <w:r>
        <w:t>.</w:t>
      </w:r>
    </w:p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 w:rsidP="00E96B86">
      <w:r w:rsidRPr="00652C75">
        <w:rPr>
          <w:rFonts w:ascii="Times New Roman" w:hAnsi="Times New Roman"/>
          <w:b/>
          <w:bCs/>
          <w:sz w:val="28"/>
          <w:szCs w:val="28"/>
        </w:rPr>
        <w:t>AZIMUTY</w:t>
      </w:r>
      <w:r w:rsidRPr="00652C75">
        <w:rPr>
          <w:rFonts w:ascii="Times New Roman" w:hAnsi="Times New Roman"/>
          <w:b/>
          <w:bCs/>
          <w:sz w:val="28"/>
          <w:szCs w:val="28"/>
        </w:rPr>
        <w:tab/>
      </w:r>
      <w:r w:rsidRPr="00652C75">
        <w:rPr>
          <w:rFonts w:ascii="Times New Roman" w:hAnsi="Times New Roman"/>
          <w:b/>
          <w:bCs/>
          <w:sz w:val="28"/>
          <w:szCs w:val="28"/>
        </w:rPr>
        <w:tab/>
        <w:t xml:space="preserve">skupina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 w:rsidRPr="00652C75">
        <w:rPr>
          <w:rFonts w:ascii="Times New Roman" w:hAnsi="Times New Roman"/>
          <w:b/>
          <w:bCs/>
          <w:sz w:val="28"/>
          <w:szCs w:val="28"/>
        </w:rPr>
        <w:tab/>
      </w:r>
      <w:r>
        <w:tab/>
        <w:t>meno: _____________________________________</w:t>
      </w:r>
    </w:p>
    <w:p w:rsidR="008A2764" w:rsidRDefault="008A2764" w:rsidP="00E96B86">
      <w:p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noProof/>
        </w:rPr>
        <w:pict>
          <v:line id="_x0000_s1031" style="position:absolute;z-index:251662336" from="462pt,4.6pt" to="462pt,247.6pt"/>
        </w:pict>
      </w:r>
      <w:r w:rsidRPr="00652C75">
        <w:rPr>
          <w:rFonts w:ascii="Times New Roman" w:hAnsi="Times New Roman"/>
          <w:i/>
          <w:iCs/>
          <w:sz w:val="24"/>
          <w:szCs w:val="24"/>
          <w:u w:val="single"/>
        </w:rPr>
        <w:t>1.Urč azimut nasledujúcich bodov:</w:t>
      </w:r>
    </w:p>
    <w:p w:rsidR="008A2764" w:rsidRPr="00652C75" w:rsidRDefault="008A2764" w:rsidP="00E96B86">
      <w:pPr>
        <w:rPr>
          <w:rFonts w:ascii="Times New Roman" w:hAnsi="Times New Roman"/>
          <w:i/>
          <w:iCs/>
          <w:sz w:val="24"/>
          <w:szCs w:val="24"/>
          <w:u w:val="single"/>
        </w:rPr>
      </w:pPr>
    </w:p>
    <w:p w:rsidR="008A2764" w:rsidRPr="004541C4" w:rsidRDefault="008A2764" w:rsidP="00E96B86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2" type="#_x0000_t32" style="position:absolute;margin-left:150.15pt;margin-top:12.25pt;width:119.5pt;height:50pt;z-index:251654144" o:connectortype="straight"/>
        </w:pict>
      </w:r>
      <w:r>
        <w:rPr>
          <w:noProof/>
        </w:rPr>
        <w:pict>
          <v:shape id="_x0000_s1033" type="#_x0000_t32" style="position:absolute;margin-left:25.15pt;margin-top:12.75pt;width:124.5pt;height:80pt;flip:y;z-index:251653120" o:connectortype="straight"/>
        </w:pict>
      </w:r>
    </w:p>
    <w:p w:rsidR="008A2764" w:rsidRDefault="008A2764" w:rsidP="00E96B86"/>
    <w:p w:rsidR="008A2764" w:rsidRDefault="008A2764" w:rsidP="00E96B86">
      <w:r>
        <w:rPr>
          <w:noProof/>
        </w:rPr>
        <w:pict>
          <v:shape id="_x0000_s1034" type="#_x0000_t32" style="position:absolute;margin-left:240.65pt;margin-top:11.45pt;width:29.5pt;height:76.5pt;flip:x;z-index:251655168" o:connectortype="straight"/>
        </w:pict>
      </w:r>
    </w:p>
    <w:p w:rsidR="008A2764" w:rsidRDefault="008A2764" w:rsidP="00E96B86">
      <w:r>
        <w:rPr>
          <w:noProof/>
        </w:rPr>
        <w:pict>
          <v:shape id="_x0000_s1035" type="#_x0000_t32" style="position:absolute;margin-left:23.65pt;margin-top:16.5pt;width:216.5pt;height:47pt;flip:x y;z-index:251656192" o:connectortype="straight"/>
        </w:pict>
      </w:r>
    </w:p>
    <w:p w:rsidR="008A2764" w:rsidRDefault="008A2764" w:rsidP="00E96B86"/>
    <w:p w:rsidR="008A2764" w:rsidRPr="00652C75" w:rsidRDefault="008A2764" w:rsidP="00E96B86">
      <w:pPr>
        <w:rPr>
          <w:rFonts w:ascii="Times New Roman" w:hAnsi="Times New Roman"/>
        </w:rPr>
      </w:pPr>
    </w:p>
    <w:p w:rsidR="008A2764" w:rsidRDefault="008A2764" w:rsidP="00E96B86">
      <w:pPr>
        <w:rPr>
          <w:rFonts w:ascii="Times New Roman" w:hAnsi="Times New Roman"/>
        </w:rPr>
      </w:pPr>
    </w:p>
    <w:p w:rsidR="008A2764" w:rsidRPr="00652C75" w:rsidRDefault="008A2764" w:rsidP="00E96B86">
      <w:pPr>
        <w:rPr>
          <w:rFonts w:ascii="Times New Roman" w:hAnsi="Times New Roman"/>
        </w:rPr>
      </w:pPr>
    </w:p>
    <w:p w:rsidR="008A2764" w:rsidRPr="00652C75" w:rsidRDefault="008A2764" w:rsidP="00E96B86">
      <w:pPr>
        <w:rPr>
          <w:rFonts w:ascii="Times New Roman" w:hAnsi="Times New Roman"/>
        </w:rPr>
      </w:pPr>
    </w:p>
    <w:p w:rsidR="008A2764" w:rsidRPr="00652C75" w:rsidRDefault="008A2764" w:rsidP="00E96B86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a.)z bodu A do bodu B ____________________</w:t>
      </w:r>
    </w:p>
    <w:p w:rsidR="008A2764" w:rsidRPr="00652C75" w:rsidRDefault="008A2764" w:rsidP="00E96B86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b.)z bodu C do bodu B____________________</w:t>
      </w:r>
    </w:p>
    <w:p w:rsidR="008A2764" w:rsidRPr="00652C75" w:rsidRDefault="008A2764" w:rsidP="00E96B86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c.)z bodu D do bodu A___________________</w:t>
      </w:r>
    </w:p>
    <w:p w:rsidR="008A2764" w:rsidRPr="00652C75" w:rsidRDefault="008A2764" w:rsidP="00E96B86">
      <w:pPr>
        <w:rPr>
          <w:rFonts w:ascii="Times New Roman" w:hAnsi="Times New Roman"/>
          <w:b/>
          <w:bCs/>
          <w:i/>
          <w:iCs/>
          <w:u w:val="single"/>
        </w:rPr>
      </w:pPr>
    </w:p>
    <w:p w:rsidR="008A2764" w:rsidRPr="00652C75" w:rsidRDefault="008A2764" w:rsidP="00E96B86">
      <w:pPr>
        <w:rPr>
          <w:rFonts w:ascii="Times New Roman" w:hAnsi="Times New Roman"/>
          <w:b/>
          <w:bCs/>
          <w:i/>
          <w:iCs/>
          <w:u w:val="single"/>
        </w:rPr>
      </w:pPr>
      <w:r w:rsidRPr="00652C75">
        <w:rPr>
          <w:rFonts w:ascii="Times New Roman" w:hAnsi="Times New Roman"/>
          <w:b/>
          <w:bCs/>
          <w:i/>
          <w:iCs/>
          <w:u w:val="single"/>
        </w:rPr>
        <w:t>2.Narysuj trasu:</w:t>
      </w:r>
    </w:p>
    <w:p w:rsidR="008A2764" w:rsidRPr="00652C75" w:rsidRDefault="008A2764" w:rsidP="00E96B86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>Trasa sa začala v bode B. Z uvedeného bodu sa turista pomohol pod azimutom 1</w:t>
      </w:r>
      <w:r>
        <w:rPr>
          <w:rFonts w:ascii="Times New Roman" w:hAnsi="Times New Roman"/>
        </w:rPr>
        <w:t>20</w:t>
      </w:r>
      <w:r w:rsidRPr="00652C75">
        <w:rPr>
          <w:rFonts w:ascii="Times New Roman" w:hAnsi="Times New Roman"/>
        </w:rPr>
        <w:t xml:space="preserve">°- v mape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</w:t>
        </w:r>
        <w:r w:rsidRPr="00652C75">
          <w:rPr>
            <w:rFonts w:ascii="Times New Roman" w:hAnsi="Times New Roman"/>
          </w:rPr>
          <w:t xml:space="preserve"> cm</w:t>
        </w:r>
      </w:smartTag>
      <w:r w:rsidRPr="00652C75">
        <w:rPr>
          <w:rFonts w:ascii="Times New Roman" w:hAnsi="Times New Roman"/>
        </w:rPr>
        <w:t>, čím sa dostal do bodu C.</w:t>
      </w:r>
    </w:p>
    <w:p w:rsidR="008A2764" w:rsidRPr="00652C75" w:rsidRDefault="008A2764" w:rsidP="00E96B86">
      <w:pPr>
        <w:rPr>
          <w:rFonts w:ascii="Times New Roman" w:hAnsi="Times New Roman"/>
        </w:rPr>
      </w:pPr>
      <w:r w:rsidRPr="00652C75">
        <w:rPr>
          <w:rFonts w:ascii="Times New Roman" w:hAnsi="Times New Roman"/>
        </w:rPr>
        <w:t xml:space="preserve">Z bodu C sa vybral pod azimutom </w:t>
      </w:r>
      <w:r>
        <w:rPr>
          <w:rFonts w:ascii="Times New Roman" w:hAnsi="Times New Roman"/>
        </w:rPr>
        <w:t>3</w:t>
      </w:r>
      <w:r w:rsidRPr="00652C75">
        <w:rPr>
          <w:rFonts w:ascii="Times New Roman" w:hAnsi="Times New Roman"/>
        </w:rPr>
        <w:t xml:space="preserve">5° - v mape </w:t>
      </w:r>
      <w:smartTag w:uri="urn:schemas-microsoft-com:office:smarttags" w:element="metricconverter">
        <w:smartTagPr>
          <w:attr w:name="ProductID" w:val="4,5 cm"/>
        </w:smartTagPr>
        <w:r w:rsidRPr="00652C75">
          <w:rPr>
            <w:rFonts w:ascii="Times New Roman" w:hAnsi="Times New Roman"/>
          </w:rPr>
          <w:t>4,5 cm</w:t>
        </w:r>
      </w:smartTag>
      <w:r w:rsidRPr="00652C75">
        <w:rPr>
          <w:rFonts w:ascii="Times New Roman" w:hAnsi="Times New Roman"/>
        </w:rPr>
        <w:t xml:space="preserve">, čím sa dostal do bodu D. </w:t>
      </w:r>
    </w:p>
    <w:p w:rsidR="008A2764" w:rsidRDefault="008A2764" w:rsidP="00E96B86">
      <w:r w:rsidRPr="00652C75">
        <w:rPr>
          <w:rFonts w:ascii="Times New Roman" w:hAnsi="Times New Roman"/>
        </w:rPr>
        <w:t xml:space="preserve">Z bodu D sa vybral pod azimutom </w:t>
      </w:r>
      <w:r>
        <w:rPr>
          <w:rFonts w:ascii="Times New Roman" w:hAnsi="Times New Roman"/>
        </w:rPr>
        <w:t>65</w:t>
      </w:r>
      <w:r w:rsidRPr="00652C75">
        <w:rPr>
          <w:rFonts w:ascii="Times New Roman" w:hAnsi="Times New Roman"/>
        </w:rPr>
        <w:t xml:space="preserve">°- mape </w:t>
      </w:r>
      <w:smartTag w:uri="urn:schemas-microsoft-com:office:smarttags" w:element="metricconverter">
        <w:smartTagPr>
          <w:attr w:name="ProductID" w:val="5 cm"/>
        </w:smartTagPr>
        <w:r w:rsidRPr="00652C75">
          <w:rPr>
            <w:rFonts w:ascii="Times New Roman" w:hAnsi="Times New Roman"/>
          </w:rPr>
          <w:t>5 cm</w:t>
        </w:r>
      </w:smartTag>
      <w:r>
        <w:t>.</w:t>
      </w:r>
    </w:p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p w:rsidR="008A2764" w:rsidRDefault="008A2764"/>
    <w:sectPr w:rsidR="008A2764" w:rsidSect="0082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23D"/>
    <w:rsid w:val="001E1282"/>
    <w:rsid w:val="002356BD"/>
    <w:rsid w:val="004026EB"/>
    <w:rsid w:val="004541C4"/>
    <w:rsid w:val="00575436"/>
    <w:rsid w:val="006229CC"/>
    <w:rsid w:val="00652C75"/>
    <w:rsid w:val="0082449F"/>
    <w:rsid w:val="0082723D"/>
    <w:rsid w:val="00883F1B"/>
    <w:rsid w:val="008A2764"/>
    <w:rsid w:val="0094575B"/>
    <w:rsid w:val="00B90818"/>
    <w:rsid w:val="00B944D2"/>
    <w:rsid w:val="00E9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9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2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7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3</Pages>
  <Words>153</Words>
  <Characters>874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11</cp:revision>
  <cp:lastPrinted>2001-12-31T23:17:00Z</cp:lastPrinted>
  <dcterms:created xsi:type="dcterms:W3CDTF">2021-05-10T10:21:00Z</dcterms:created>
  <dcterms:modified xsi:type="dcterms:W3CDTF">2001-12-31T23:17:00Z</dcterms:modified>
</cp:coreProperties>
</file>