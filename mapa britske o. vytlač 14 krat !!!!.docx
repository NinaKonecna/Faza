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E66" w:rsidRDefault="00CE4E66">
      <w:r w:rsidRPr="003B363B">
        <w:rPr>
          <w:noProof/>
          <w:lang w:eastAsia="sk-S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ok 0" o:spid="_x0000_i1025" type="#_x0000_t75" alt="ze_small.jpg" style="width:398.25pt;height:366.75pt;visibility:visible">
            <v:imagedata r:id="rId4" o:title="" cropbottom="26187f" cropright="21313f"/>
          </v:shape>
        </w:pict>
      </w:r>
    </w:p>
    <w:p w:rsidR="00CE4E66" w:rsidRDefault="00CE4E66"/>
    <w:p w:rsidR="00CE4E66" w:rsidRDefault="00CE4E66">
      <w:r w:rsidRPr="003B363B">
        <w:rPr>
          <w:noProof/>
          <w:lang w:eastAsia="sk-SK"/>
        </w:rPr>
        <w:pict>
          <v:shape id="_x0000_i1026" type="#_x0000_t75" alt="ze_small.jpg" style="width:381pt;height:341.25pt;visibility:visible">
            <v:imagedata r:id="rId4" o:title="" cropbottom="26187f" cropright="21313f"/>
          </v:shape>
        </w:pict>
      </w:r>
    </w:p>
    <w:sectPr w:rsidR="00CE4E66" w:rsidSect="002C06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C06A0"/>
    <w:rsid w:val="002C06A0"/>
    <w:rsid w:val="003B363B"/>
    <w:rsid w:val="004D27D6"/>
    <w:rsid w:val="004F612C"/>
    <w:rsid w:val="0061113D"/>
    <w:rsid w:val="00716079"/>
    <w:rsid w:val="00BD63E0"/>
    <w:rsid w:val="00C21200"/>
    <w:rsid w:val="00CA1E02"/>
    <w:rsid w:val="00CE4E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079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2C0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C06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1</Pages>
  <Words>0</Words>
  <Characters>4</Characters>
  <Application>Microsoft Office Outlook</Application>
  <DocSecurity>0</DocSecurity>
  <Lines>0</Lines>
  <Paragraphs>0</Paragraphs>
  <ScaleCrop>false</ScaleCrop>
  <Company>Gelnica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ivanarichnavska</cp:lastModifiedBy>
  <cp:revision>2</cp:revision>
  <dcterms:created xsi:type="dcterms:W3CDTF">2014-11-27T15:57:00Z</dcterms:created>
  <dcterms:modified xsi:type="dcterms:W3CDTF">2014-11-28T06:53:00Z</dcterms:modified>
</cp:coreProperties>
</file>